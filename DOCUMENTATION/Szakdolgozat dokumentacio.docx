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D563D" w:rsidRPr="009661B9" w:rsidRDefault="006D563D" w:rsidP="006D563D">
      <w:pPr>
        <w:pStyle w:val="Cm"/>
        <w:spacing w:before="2000"/>
        <w:rPr>
          <w:b/>
          <w:bCs/>
          <w:sz w:val="36"/>
          <w:szCs w:val="36"/>
        </w:rPr>
      </w:pPr>
      <w:r w:rsidRPr="009661B9">
        <w:rPr>
          <w:b/>
          <w:bCs/>
          <w:sz w:val="36"/>
          <w:szCs w:val="36"/>
        </w:rPr>
        <w:t>Váci Szakképzési Centrum</w:t>
      </w:r>
      <w:r w:rsidRPr="009661B9">
        <w:rPr>
          <w:b/>
          <w:bCs/>
          <w:sz w:val="36"/>
          <w:szCs w:val="36"/>
        </w:rPr>
        <w:br/>
        <w:t>Boronkay György</w:t>
      </w:r>
      <w:r w:rsidRPr="009661B9">
        <w:rPr>
          <w:b/>
          <w:bCs/>
          <w:sz w:val="36"/>
          <w:szCs w:val="36"/>
        </w:rPr>
        <w:br/>
        <w:t>Műszaki Technikum és Gimnázium</w:t>
      </w:r>
    </w:p>
    <w:p w:rsidR="00A956F3" w:rsidRPr="009661B9" w:rsidRDefault="006D563D" w:rsidP="006D563D">
      <w:pPr>
        <w:pStyle w:val="Cm"/>
        <w:spacing w:before="2000"/>
        <w:rPr>
          <w:b/>
          <w:bCs/>
          <w:sz w:val="36"/>
          <w:szCs w:val="36"/>
        </w:rPr>
      </w:pPr>
      <w:r w:rsidRPr="009661B9">
        <w:rPr>
          <w:b/>
          <w:bCs/>
          <w:sz w:val="36"/>
          <w:szCs w:val="36"/>
        </w:rPr>
        <w:t>VIZSGAREMEK</w:t>
      </w:r>
    </w:p>
    <w:p w:rsidR="006D563D" w:rsidRPr="009661B9" w:rsidRDefault="006D563D" w:rsidP="006D563D">
      <w:pPr>
        <w:spacing w:before="2640" w:line="600" w:lineRule="auto"/>
        <w:jc w:val="center"/>
        <w:rPr>
          <w:b/>
          <w:bCs/>
        </w:rPr>
      </w:pPr>
      <w:r w:rsidRPr="009661B9">
        <w:rPr>
          <w:b/>
          <w:bCs/>
        </w:rPr>
        <w:t>Bátyi Bence</w:t>
      </w:r>
    </w:p>
    <w:p w:rsidR="006D563D" w:rsidRPr="009661B9" w:rsidRDefault="006D563D" w:rsidP="006D563D">
      <w:pPr>
        <w:spacing w:line="600" w:lineRule="auto"/>
        <w:jc w:val="center"/>
        <w:rPr>
          <w:b/>
          <w:bCs/>
        </w:rPr>
      </w:pPr>
      <w:r w:rsidRPr="009661B9">
        <w:rPr>
          <w:b/>
          <w:bCs/>
        </w:rPr>
        <w:t>Horti-Nagy Bálint Máté</w:t>
      </w:r>
    </w:p>
    <w:p w:rsidR="00A956F3" w:rsidRPr="009661B9" w:rsidRDefault="006D563D" w:rsidP="004C785D">
      <w:pPr>
        <w:spacing w:after="1920" w:line="600" w:lineRule="auto"/>
        <w:jc w:val="center"/>
        <w:rPr>
          <w:b/>
          <w:bCs/>
        </w:rPr>
      </w:pPr>
      <w:r w:rsidRPr="009661B9">
        <w:rPr>
          <w:b/>
          <w:bCs/>
        </w:rPr>
        <w:t>Novák Márton</w:t>
      </w:r>
    </w:p>
    <w:p w:rsidR="0011455C" w:rsidRPr="009661B9" w:rsidRDefault="004C785D" w:rsidP="00EE7B6D">
      <w:pPr>
        <w:spacing w:after="1920" w:line="600" w:lineRule="auto"/>
        <w:jc w:val="center"/>
        <w:rPr>
          <w:b/>
          <w:bCs/>
        </w:rPr>
      </w:pPr>
      <w:r w:rsidRPr="009661B9">
        <w:rPr>
          <w:b/>
          <w:bCs/>
        </w:rPr>
        <w:t>2025</w:t>
      </w:r>
    </w:p>
    <w:p w:rsidR="00AD42AC" w:rsidRPr="009661B9" w:rsidRDefault="00AD42AC" w:rsidP="00AD42AC">
      <w:pPr>
        <w:pStyle w:val="Cm"/>
        <w:spacing w:before="2000"/>
        <w:rPr>
          <w:b/>
          <w:bCs/>
          <w:sz w:val="36"/>
          <w:szCs w:val="36"/>
        </w:rPr>
      </w:pPr>
      <w:r w:rsidRPr="009661B9">
        <w:rPr>
          <w:b/>
          <w:bCs/>
          <w:sz w:val="36"/>
          <w:szCs w:val="36"/>
        </w:rPr>
        <w:lastRenderedPageBreak/>
        <w:t>Váci Szakképzési Centrum</w:t>
      </w:r>
      <w:r w:rsidRPr="009661B9">
        <w:rPr>
          <w:b/>
          <w:bCs/>
          <w:sz w:val="36"/>
          <w:szCs w:val="36"/>
        </w:rPr>
        <w:br/>
        <w:t>Boronkay György</w:t>
      </w:r>
      <w:r w:rsidRPr="009661B9">
        <w:rPr>
          <w:b/>
          <w:bCs/>
          <w:sz w:val="36"/>
          <w:szCs w:val="36"/>
        </w:rPr>
        <w:br/>
        <w:t>Műszaki Technikum és Gimnázium</w:t>
      </w:r>
    </w:p>
    <w:p w:rsidR="00AD42AC" w:rsidRPr="009661B9" w:rsidRDefault="00AD42AC" w:rsidP="00AD42AC">
      <w:pPr>
        <w:pStyle w:val="Cm"/>
        <w:spacing w:before="2000"/>
        <w:rPr>
          <w:b/>
          <w:bCs/>
          <w:sz w:val="36"/>
          <w:szCs w:val="36"/>
        </w:rPr>
      </w:pPr>
      <w:r w:rsidRPr="009661B9">
        <w:rPr>
          <w:b/>
          <w:bCs/>
          <w:noProof/>
          <w:sz w:val="36"/>
          <w:szCs w:val="36"/>
          <w:lang w:bidi="ar-SA"/>
        </w:rPr>
        <w:drawing>
          <wp:inline distT="0" distB="0" distL="0" distR="0">
            <wp:extent cx="1186542" cy="1766431"/>
            <wp:effectExtent l="0" t="0" r="0" b="5715"/>
            <wp:docPr id="1"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Ábra 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195372" cy="1779576"/>
                    </a:xfrm>
                    <a:prstGeom prst="rect">
                      <a:avLst/>
                    </a:prstGeom>
                  </pic:spPr>
                </pic:pic>
              </a:graphicData>
            </a:graphic>
          </wp:inline>
        </w:drawing>
      </w:r>
    </w:p>
    <w:p w:rsidR="00AD42AC" w:rsidRPr="009661B9" w:rsidRDefault="00AD42AC" w:rsidP="00AD42AC">
      <w:pPr>
        <w:pStyle w:val="Cm"/>
        <w:spacing w:before="1440"/>
        <w:rPr>
          <w:b/>
          <w:bCs/>
          <w:sz w:val="36"/>
          <w:szCs w:val="36"/>
        </w:rPr>
      </w:pPr>
      <w:r w:rsidRPr="009661B9">
        <w:rPr>
          <w:b/>
          <w:bCs/>
          <w:sz w:val="36"/>
          <w:szCs w:val="36"/>
        </w:rPr>
        <w:t>VIZSGAREMEK</w:t>
      </w:r>
    </w:p>
    <w:p w:rsidR="00AD42AC" w:rsidRPr="009661B9" w:rsidRDefault="00AD42AC" w:rsidP="00AD42AC">
      <w:pPr>
        <w:pStyle w:val="Cm"/>
        <w:spacing w:before="840"/>
        <w:rPr>
          <w:b/>
          <w:bCs/>
          <w:sz w:val="36"/>
          <w:szCs w:val="36"/>
        </w:rPr>
      </w:pPr>
      <w:r w:rsidRPr="009661B9">
        <w:rPr>
          <w:b/>
          <w:bCs/>
          <w:sz w:val="36"/>
          <w:szCs w:val="36"/>
        </w:rPr>
        <w:t>BookHive</w:t>
      </w:r>
    </w:p>
    <w:p w:rsidR="00AD42AC" w:rsidRPr="009661B9" w:rsidRDefault="00272797" w:rsidP="00272797">
      <w:pPr>
        <w:spacing w:before="2640" w:line="600" w:lineRule="auto"/>
        <w:ind w:left="2694"/>
        <w:rPr>
          <w:b/>
          <w:bCs/>
        </w:rPr>
      </w:pPr>
      <w:r w:rsidRPr="009661B9">
        <w:rPr>
          <w:b/>
          <w:bCs/>
        </w:rPr>
        <w:t>Készítette:</w:t>
      </w:r>
      <w:r w:rsidRPr="009661B9">
        <w:rPr>
          <w:b/>
          <w:bCs/>
        </w:rPr>
        <w:tab/>
      </w:r>
      <w:r w:rsidR="00AD42AC" w:rsidRPr="009661B9">
        <w:rPr>
          <w:b/>
          <w:bCs/>
        </w:rPr>
        <w:t>Bátyi Bence</w:t>
      </w:r>
    </w:p>
    <w:p w:rsidR="00AD42AC" w:rsidRPr="009661B9" w:rsidRDefault="00AD42AC" w:rsidP="00272797">
      <w:pPr>
        <w:spacing w:line="600" w:lineRule="auto"/>
        <w:ind w:left="4253" w:firstLine="67"/>
        <w:rPr>
          <w:b/>
          <w:bCs/>
        </w:rPr>
      </w:pPr>
      <w:r w:rsidRPr="009661B9">
        <w:rPr>
          <w:b/>
          <w:bCs/>
        </w:rPr>
        <w:t>Horti-Nagy Bálint Máté</w:t>
      </w:r>
    </w:p>
    <w:p w:rsidR="00AD42AC" w:rsidRPr="009661B9" w:rsidRDefault="00AD42AC" w:rsidP="00272797">
      <w:pPr>
        <w:spacing w:after="1920" w:line="600" w:lineRule="auto"/>
        <w:ind w:left="4253" w:firstLine="67"/>
        <w:rPr>
          <w:b/>
          <w:bCs/>
        </w:rPr>
      </w:pPr>
      <w:r w:rsidRPr="009661B9">
        <w:rPr>
          <w:b/>
          <w:bCs/>
        </w:rPr>
        <w:t>Novák Márton</w:t>
      </w:r>
    </w:p>
    <w:p w:rsidR="00736860" w:rsidRPr="009661B9" w:rsidRDefault="00736860" w:rsidP="00736860">
      <w:pPr>
        <w:pStyle w:val="Cmsor1"/>
        <w:spacing w:after="720"/>
      </w:pPr>
      <w:bookmarkStart w:id="0" w:name="_Toc195604356"/>
      <w:r w:rsidRPr="009661B9">
        <w:lastRenderedPageBreak/>
        <w:t>Hallgatói nyilatkozat</w:t>
      </w:r>
      <w:bookmarkEnd w:id="0"/>
    </w:p>
    <w:p w:rsidR="00736860" w:rsidRPr="009661B9" w:rsidRDefault="00736860" w:rsidP="00736860">
      <w:pPr>
        <w:spacing w:after="100" w:afterAutospacing="1" w:line="276" w:lineRule="auto"/>
      </w:pPr>
      <w:r w:rsidRPr="009661B9">
        <w:t>Alulírottak, ezúton kijelentjük, hogy a vizsgaremek saját, önálló munkánk, és</w:t>
      </w:r>
    </w:p>
    <w:p w:rsidR="004C785D" w:rsidRPr="009661B9" w:rsidRDefault="00736860" w:rsidP="001D6859">
      <w:pPr>
        <w:spacing w:after="1080" w:line="276" w:lineRule="auto"/>
      </w:pPr>
      <w:r w:rsidRPr="009661B9">
        <w:t>korábban még sehol nem került publikálásra.</w:t>
      </w:r>
    </w:p>
    <w:p w:rsidR="001D6859" w:rsidRPr="009661B9" w:rsidRDefault="001D6859" w:rsidP="00736860">
      <w:pPr>
        <w:spacing w:after="100" w:afterAutospacing="1" w:line="276" w:lineRule="auto"/>
        <w:rPr>
          <w:b/>
          <w:bCs/>
          <w:u w:val="single"/>
        </w:rPr>
      </w:pPr>
      <w:r w:rsidRPr="009661B9">
        <w:rPr>
          <w:b/>
          <w:bCs/>
          <w:u w:val="single"/>
        </w:rPr>
        <w:tab/>
      </w:r>
      <w:r w:rsidRPr="009661B9">
        <w:rPr>
          <w:b/>
          <w:bCs/>
          <w:u w:val="single"/>
        </w:rPr>
        <w:tab/>
      </w:r>
      <w:r w:rsidRPr="009661B9">
        <w:rPr>
          <w:b/>
          <w:bCs/>
          <w:u w:val="single"/>
        </w:rPr>
        <w:tab/>
      </w:r>
      <w:r w:rsidR="00831418" w:rsidRPr="009661B9">
        <w:rPr>
          <w:b/>
          <w:bCs/>
        </w:rPr>
        <w:tab/>
      </w:r>
      <w:r w:rsidR="00831418" w:rsidRPr="009661B9">
        <w:rPr>
          <w:b/>
          <w:bCs/>
          <w:u w:val="single"/>
        </w:rPr>
        <w:tab/>
      </w:r>
      <w:r w:rsidR="00831418" w:rsidRPr="009661B9">
        <w:rPr>
          <w:b/>
          <w:bCs/>
          <w:u w:val="single"/>
        </w:rPr>
        <w:tab/>
      </w:r>
      <w:r w:rsidR="00831418" w:rsidRPr="009661B9">
        <w:rPr>
          <w:b/>
          <w:bCs/>
          <w:u w:val="single"/>
        </w:rPr>
        <w:tab/>
      </w:r>
      <w:r w:rsidR="00831418" w:rsidRPr="009661B9">
        <w:rPr>
          <w:b/>
          <w:bCs/>
        </w:rPr>
        <w:tab/>
      </w:r>
      <w:r w:rsidR="00831418" w:rsidRPr="009661B9">
        <w:rPr>
          <w:b/>
          <w:bCs/>
          <w:u w:val="single"/>
        </w:rPr>
        <w:tab/>
      </w:r>
      <w:r w:rsidR="00831418" w:rsidRPr="009661B9">
        <w:rPr>
          <w:b/>
          <w:bCs/>
          <w:u w:val="single"/>
        </w:rPr>
        <w:tab/>
      </w:r>
      <w:r w:rsidR="00831418" w:rsidRPr="009661B9">
        <w:rPr>
          <w:b/>
          <w:bCs/>
          <w:u w:val="single"/>
        </w:rPr>
        <w:tab/>
      </w:r>
    </w:p>
    <w:tbl>
      <w:tblPr>
        <w:tblStyle w:val="Rcsostblzat"/>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690"/>
        <w:gridCol w:w="1980"/>
      </w:tblGrid>
      <w:tr w:rsidR="00F14EFD" w:rsidRPr="009661B9" w:rsidTr="00F14EFD">
        <w:tc>
          <w:tcPr>
            <w:tcW w:w="1701" w:type="dxa"/>
          </w:tcPr>
          <w:p w:rsidR="00F14EFD" w:rsidRPr="009661B9" w:rsidRDefault="00F14EFD" w:rsidP="00F14EFD">
            <w:pPr>
              <w:spacing w:after="100" w:afterAutospacing="1" w:line="276" w:lineRule="auto"/>
              <w:rPr>
                <w:b/>
                <w:bCs/>
              </w:rPr>
            </w:pPr>
            <w:r w:rsidRPr="009661B9">
              <w:rPr>
                <w:b/>
                <w:bCs/>
              </w:rPr>
              <w:t>Bátyi Bence</w:t>
            </w:r>
          </w:p>
        </w:tc>
        <w:tc>
          <w:tcPr>
            <w:tcW w:w="3690" w:type="dxa"/>
          </w:tcPr>
          <w:p w:rsidR="00F14EFD" w:rsidRPr="009661B9" w:rsidRDefault="00F14EFD" w:rsidP="00F14EFD">
            <w:pPr>
              <w:spacing w:after="100" w:afterAutospacing="1" w:line="276" w:lineRule="auto"/>
              <w:jc w:val="center"/>
              <w:rPr>
                <w:b/>
                <w:bCs/>
              </w:rPr>
            </w:pPr>
            <w:r w:rsidRPr="009661B9">
              <w:rPr>
                <w:b/>
                <w:bCs/>
              </w:rPr>
              <w:t>Horti-Nagy Bálint Máté</w:t>
            </w:r>
          </w:p>
        </w:tc>
        <w:tc>
          <w:tcPr>
            <w:tcW w:w="1980" w:type="dxa"/>
          </w:tcPr>
          <w:p w:rsidR="00F14EFD" w:rsidRPr="009661B9" w:rsidRDefault="00F14EFD" w:rsidP="00F14EFD">
            <w:pPr>
              <w:spacing w:after="100" w:afterAutospacing="1" w:line="276" w:lineRule="auto"/>
              <w:jc w:val="right"/>
              <w:rPr>
                <w:b/>
                <w:bCs/>
              </w:rPr>
            </w:pPr>
            <w:r w:rsidRPr="009661B9">
              <w:rPr>
                <w:b/>
                <w:bCs/>
              </w:rPr>
              <w:t>Novák Márton</w:t>
            </w:r>
          </w:p>
        </w:tc>
      </w:tr>
    </w:tbl>
    <w:p w:rsidR="00C95FE2" w:rsidRPr="009661B9" w:rsidRDefault="00C95FE2" w:rsidP="00F14EFD">
      <w:pPr>
        <w:spacing w:after="100" w:afterAutospacing="1" w:line="276" w:lineRule="auto"/>
        <w:rPr>
          <w:b/>
          <w:bCs/>
        </w:rPr>
      </w:pPr>
    </w:p>
    <w:p w:rsidR="00C95FE2" w:rsidRPr="009661B9" w:rsidRDefault="00C95FE2">
      <w:pPr>
        <w:rPr>
          <w:b/>
          <w:bCs/>
        </w:rPr>
      </w:pPr>
      <w:r w:rsidRPr="009661B9">
        <w:rPr>
          <w:b/>
          <w:bCs/>
        </w:rPr>
        <w:br w:type="page"/>
      </w:r>
    </w:p>
    <w:sdt>
      <w:sdtPr>
        <w:rPr>
          <w:rFonts w:ascii="Times New Roman" w:eastAsia="Times New Roman" w:hAnsi="Times New Roman" w:cs="Times New Roman"/>
          <w:color w:val="auto"/>
          <w:sz w:val="24"/>
          <w:szCs w:val="24"/>
          <w:lang w:bidi="he-IL"/>
        </w:rPr>
        <w:id w:val="168841383"/>
        <w:docPartObj>
          <w:docPartGallery w:val="Table of Contents"/>
          <w:docPartUnique/>
        </w:docPartObj>
      </w:sdtPr>
      <w:sdtEndPr>
        <w:rPr>
          <w:b/>
          <w:bCs/>
        </w:rPr>
      </w:sdtEndPr>
      <w:sdtContent>
        <w:p w:rsidR="00C95FE2" w:rsidRPr="009661B9" w:rsidRDefault="00C95FE2">
          <w:pPr>
            <w:pStyle w:val="Tartalomjegyzkcmsora"/>
            <w:rPr>
              <w:rFonts w:ascii="Times New Roman" w:hAnsi="Times New Roman" w:cs="Times New Roman"/>
              <w:color w:val="000000" w:themeColor="text1"/>
            </w:rPr>
          </w:pPr>
          <w:r w:rsidRPr="009661B9">
            <w:rPr>
              <w:rFonts w:ascii="Times New Roman" w:hAnsi="Times New Roman" w:cs="Times New Roman"/>
              <w:color w:val="000000" w:themeColor="text1"/>
            </w:rPr>
            <w:t>Tartalomjegyzék</w:t>
          </w:r>
        </w:p>
        <w:p w:rsidR="007B5631" w:rsidRDefault="00F45BED">
          <w:pPr>
            <w:pStyle w:val="TJ1"/>
            <w:tabs>
              <w:tab w:val="right" w:leader="dot" w:pos="9060"/>
            </w:tabs>
            <w:rPr>
              <w:rFonts w:asciiTheme="minorHAnsi" w:eastAsiaTheme="minorEastAsia" w:hAnsiTheme="minorHAnsi" w:cstheme="minorBidi"/>
              <w:noProof/>
              <w:sz w:val="22"/>
              <w:szCs w:val="22"/>
              <w:lang w:bidi="ar-SA"/>
            </w:rPr>
          </w:pPr>
          <w:r w:rsidRPr="009661B9">
            <w:fldChar w:fldCharType="begin"/>
          </w:r>
          <w:r w:rsidR="003A5101" w:rsidRPr="009661B9">
            <w:instrText xml:space="preserve"> TOC \o "1-6" \h \z \u </w:instrText>
          </w:r>
          <w:r w:rsidRPr="009661B9">
            <w:fldChar w:fldCharType="separate"/>
          </w:r>
          <w:hyperlink w:anchor="_Toc195604356" w:history="1">
            <w:r w:rsidR="007B5631" w:rsidRPr="005A6F26">
              <w:rPr>
                <w:rStyle w:val="Hiperhivatkozs"/>
                <w:noProof/>
              </w:rPr>
              <w:t>Hallgatói nyilatkozat</w:t>
            </w:r>
            <w:r w:rsidR="007B5631">
              <w:rPr>
                <w:noProof/>
                <w:webHidden/>
              </w:rPr>
              <w:tab/>
            </w:r>
            <w:r w:rsidR="007B5631">
              <w:rPr>
                <w:noProof/>
                <w:webHidden/>
              </w:rPr>
              <w:fldChar w:fldCharType="begin"/>
            </w:r>
            <w:r w:rsidR="007B5631">
              <w:rPr>
                <w:noProof/>
                <w:webHidden/>
              </w:rPr>
              <w:instrText xml:space="preserve"> PAGEREF _Toc195604356 \h </w:instrText>
            </w:r>
            <w:r w:rsidR="007B5631">
              <w:rPr>
                <w:noProof/>
                <w:webHidden/>
              </w:rPr>
            </w:r>
            <w:r w:rsidR="007B5631">
              <w:rPr>
                <w:noProof/>
                <w:webHidden/>
              </w:rPr>
              <w:fldChar w:fldCharType="separate"/>
            </w:r>
            <w:r w:rsidR="007B5631">
              <w:rPr>
                <w:noProof/>
                <w:webHidden/>
              </w:rPr>
              <w:t>3</w:t>
            </w:r>
            <w:r w:rsidR="007B5631">
              <w:rPr>
                <w:noProof/>
                <w:webHidden/>
              </w:rPr>
              <w:fldChar w:fldCharType="end"/>
            </w:r>
          </w:hyperlink>
        </w:p>
        <w:p w:rsidR="007B5631" w:rsidRDefault="007B5631">
          <w:pPr>
            <w:pStyle w:val="TJ1"/>
            <w:tabs>
              <w:tab w:val="right" w:leader="dot" w:pos="9060"/>
            </w:tabs>
            <w:rPr>
              <w:rFonts w:asciiTheme="minorHAnsi" w:eastAsiaTheme="minorEastAsia" w:hAnsiTheme="minorHAnsi" w:cstheme="minorBidi"/>
              <w:noProof/>
              <w:sz w:val="22"/>
              <w:szCs w:val="22"/>
              <w:lang w:bidi="ar-SA"/>
            </w:rPr>
          </w:pPr>
          <w:hyperlink w:anchor="_Toc195604357" w:history="1">
            <w:r w:rsidRPr="005A6F26">
              <w:rPr>
                <w:rStyle w:val="Hiperhivatkozs"/>
                <w:noProof/>
              </w:rPr>
              <w:t>Fejlesztői dokumentáció</w:t>
            </w:r>
            <w:r>
              <w:rPr>
                <w:noProof/>
                <w:webHidden/>
              </w:rPr>
              <w:tab/>
            </w:r>
            <w:r>
              <w:rPr>
                <w:noProof/>
                <w:webHidden/>
              </w:rPr>
              <w:fldChar w:fldCharType="begin"/>
            </w:r>
            <w:r>
              <w:rPr>
                <w:noProof/>
                <w:webHidden/>
              </w:rPr>
              <w:instrText xml:space="preserve"> PAGEREF _Toc195604357 \h </w:instrText>
            </w:r>
            <w:r>
              <w:rPr>
                <w:noProof/>
                <w:webHidden/>
              </w:rPr>
            </w:r>
            <w:r>
              <w:rPr>
                <w:noProof/>
                <w:webHidden/>
              </w:rPr>
              <w:fldChar w:fldCharType="separate"/>
            </w:r>
            <w:r>
              <w:rPr>
                <w:noProof/>
                <w:webHidden/>
              </w:rPr>
              <w:t>8</w:t>
            </w:r>
            <w:r>
              <w:rPr>
                <w:noProof/>
                <w:webHidden/>
              </w:rPr>
              <w:fldChar w:fldCharType="end"/>
            </w:r>
          </w:hyperlink>
        </w:p>
        <w:p w:rsidR="007B5631" w:rsidRDefault="007B5631">
          <w:pPr>
            <w:pStyle w:val="TJ2"/>
            <w:tabs>
              <w:tab w:val="right" w:leader="dot" w:pos="9060"/>
            </w:tabs>
            <w:rPr>
              <w:rFonts w:asciiTheme="minorHAnsi" w:eastAsiaTheme="minorEastAsia" w:hAnsiTheme="minorHAnsi" w:cstheme="minorBidi"/>
              <w:noProof/>
              <w:sz w:val="22"/>
              <w:szCs w:val="22"/>
              <w:lang w:bidi="ar-SA"/>
            </w:rPr>
          </w:pPr>
          <w:hyperlink w:anchor="_Toc195604358" w:history="1">
            <w:r w:rsidRPr="005A6F26">
              <w:rPr>
                <w:rStyle w:val="Hiperhivatkozs"/>
                <w:noProof/>
              </w:rPr>
              <w:t>Fejlesztői környezet</w:t>
            </w:r>
            <w:r>
              <w:rPr>
                <w:noProof/>
                <w:webHidden/>
              </w:rPr>
              <w:tab/>
            </w:r>
            <w:r>
              <w:rPr>
                <w:noProof/>
                <w:webHidden/>
              </w:rPr>
              <w:fldChar w:fldCharType="begin"/>
            </w:r>
            <w:r>
              <w:rPr>
                <w:noProof/>
                <w:webHidden/>
              </w:rPr>
              <w:instrText xml:space="preserve"> PAGEREF _Toc195604358 \h </w:instrText>
            </w:r>
            <w:r>
              <w:rPr>
                <w:noProof/>
                <w:webHidden/>
              </w:rPr>
            </w:r>
            <w:r>
              <w:rPr>
                <w:noProof/>
                <w:webHidden/>
              </w:rPr>
              <w:fldChar w:fldCharType="separate"/>
            </w:r>
            <w:r>
              <w:rPr>
                <w:noProof/>
                <w:webHidden/>
              </w:rPr>
              <w:t>8</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59" w:history="1">
            <w:r w:rsidRPr="005A6F26">
              <w:rPr>
                <w:rStyle w:val="Hiperhivatkozs"/>
                <w:noProof/>
              </w:rPr>
              <w:t>Visual StudioCode</w:t>
            </w:r>
            <w:r>
              <w:rPr>
                <w:noProof/>
                <w:webHidden/>
              </w:rPr>
              <w:tab/>
            </w:r>
            <w:r>
              <w:rPr>
                <w:noProof/>
                <w:webHidden/>
              </w:rPr>
              <w:fldChar w:fldCharType="begin"/>
            </w:r>
            <w:r>
              <w:rPr>
                <w:noProof/>
                <w:webHidden/>
              </w:rPr>
              <w:instrText xml:space="preserve"> PAGEREF _Toc195604359 \h </w:instrText>
            </w:r>
            <w:r>
              <w:rPr>
                <w:noProof/>
                <w:webHidden/>
              </w:rPr>
            </w:r>
            <w:r>
              <w:rPr>
                <w:noProof/>
                <w:webHidden/>
              </w:rPr>
              <w:fldChar w:fldCharType="separate"/>
            </w:r>
            <w:r>
              <w:rPr>
                <w:noProof/>
                <w:webHidden/>
              </w:rPr>
              <w:t>8</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60" w:history="1">
            <w:r w:rsidRPr="005A6F26">
              <w:rPr>
                <w:rStyle w:val="Hiperhivatkozs"/>
                <w:noProof/>
              </w:rPr>
              <w:t>Visual Studio</w:t>
            </w:r>
            <w:r>
              <w:rPr>
                <w:noProof/>
                <w:webHidden/>
              </w:rPr>
              <w:tab/>
            </w:r>
            <w:r>
              <w:rPr>
                <w:noProof/>
                <w:webHidden/>
              </w:rPr>
              <w:fldChar w:fldCharType="begin"/>
            </w:r>
            <w:r>
              <w:rPr>
                <w:noProof/>
                <w:webHidden/>
              </w:rPr>
              <w:instrText xml:space="preserve"> PAGEREF _Toc195604360 \h </w:instrText>
            </w:r>
            <w:r>
              <w:rPr>
                <w:noProof/>
                <w:webHidden/>
              </w:rPr>
            </w:r>
            <w:r>
              <w:rPr>
                <w:noProof/>
                <w:webHidden/>
              </w:rPr>
              <w:fldChar w:fldCharType="separate"/>
            </w:r>
            <w:r>
              <w:rPr>
                <w:noProof/>
                <w:webHidden/>
              </w:rPr>
              <w:t>8</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61" w:history="1">
            <w:r w:rsidRPr="005A6F26">
              <w:rPr>
                <w:rStyle w:val="Hiperhivatkozs"/>
                <w:noProof/>
              </w:rPr>
              <w:t>phpMyAdmin</w:t>
            </w:r>
            <w:r>
              <w:rPr>
                <w:noProof/>
                <w:webHidden/>
              </w:rPr>
              <w:tab/>
            </w:r>
            <w:r>
              <w:rPr>
                <w:noProof/>
                <w:webHidden/>
              </w:rPr>
              <w:fldChar w:fldCharType="begin"/>
            </w:r>
            <w:r>
              <w:rPr>
                <w:noProof/>
                <w:webHidden/>
              </w:rPr>
              <w:instrText xml:space="preserve"> PAGEREF _Toc195604361 \h </w:instrText>
            </w:r>
            <w:r>
              <w:rPr>
                <w:noProof/>
                <w:webHidden/>
              </w:rPr>
            </w:r>
            <w:r>
              <w:rPr>
                <w:noProof/>
                <w:webHidden/>
              </w:rPr>
              <w:fldChar w:fldCharType="separate"/>
            </w:r>
            <w:r>
              <w:rPr>
                <w:noProof/>
                <w:webHidden/>
              </w:rPr>
              <w:t>8</w:t>
            </w:r>
            <w:r>
              <w:rPr>
                <w:noProof/>
                <w:webHidden/>
              </w:rPr>
              <w:fldChar w:fldCharType="end"/>
            </w:r>
          </w:hyperlink>
        </w:p>
        <w:p w:rsidR="007B5631" w:rsidRDefault="007B5631">
          <w:pPr>
            <w:pStyle w:val="TJ2"/>
            <w:tabs>
              <w:tab w:val="right" w:leader="dot" w:pos="9060"/>
            </w:tabs>
            <w:rPr>
              <w:rFonts w:asciiTheme="minorHAnsi" w:eastAsiaTheme="minorEastAsia" w:hAnsiTheme="minorHAnsi" w:cstheme="minorBidi"/>
              <w:noProof/>
              <w:sz w:val="22"/>
              <w:szCs w:val="22"/>
              <w:lang w:bidi="ar-SA"/>
            </w:rPr>
          </w:pPr>
          <w:hyperlink w:anchor="_Toc195604362" w:history="1">
            <w:r w:rsidRPr="005A6F26">
              <w:rPr>
                <w:rStyle w:val="Hiperhivatkozs"/>
                <w:noProof/>
              </w:rPr>
              <w:t>Használt programozási nyelvek és technológiák</w:t>
            </w:r>
            <w:r>
              <w:rPr>
                <w:noProof/>
                <w:webHidden/>
              </w:rPr>
              <w:tab/>
            </w:r>
            <w:r>
              <w:rPr>
                <w:noProof/>
                <w:webHidden/>
              </w:rPr>
              <w:fldChar w:fldCharType="begin"/>
            </w:r>
            <w:r>
              <w:rPr>
                <w:noProof/>
                <w:webHidden/>
              </w:rPr>
              <w:instrText xml:space="preserve"> PAGEREF _Toc195604362 \h </w:instrText>
            </w:r>
            <w:r>
              <w:rPr>
                <w:noProof/>
                <w:webHidden/>
              </w:rPr>
            </w:r>
            <w:r>
              <w:rPr>
                <w:noProof/>
                <w:webHidden/>
              </w:rPr>
              <w:fldChar w:fldCharType="separate"/>
            </w:r>
            <w:r>
              <w:rPr>
                <w:noProof/>
                <w:webHidden/>
              </w:rPr>
              <w:t>8</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63" w:history="1">
            <w:r w:rsidRPr="005A6F26">
              <w:rPr>
                <w:rStyle w:val="Hiperhivatkozs"/>
                <w:noProof/>
              </w:rPr>
              <w:t>PHP</w:t>
            </w:r>
            <w:r>
              <w:rPr>
                <w:noProof/>
                <w:webHidden/>
              </w:rPr>
              <w:tab/>
            </w:r>
            <w:r>
              <w:rPr>
                <w:noProof/>
                <w:webHidden/>
              </w:rPr>
              <w:fldChar w:fldCharType="begin"/>
            </w:r>
            <w:r>
              <w:rPr>
                <w:noProof/>
                <w:webHidden/>
              </w:rPr>
              <w:instrText xml:space="preserve"> PAGEREF _Toc195604363 \h </w:instrText>
            </w:r>
            <w:r>
              <w:rPr>
                <w:noProof/>
                <w:webHidden/>
              </w:rPr>
            </w:r>
            <w:r>
              <w:rPr>
                <w:noProof/>
                <w:webHidden/>
              </w:rPr>
              <w:fldChar w:fldCharType="separate"/>
            </w:r>
            <w:r>
              <w:rPr>
                <w:noProof/>
                <w:webHidden/>
              </w:rPr>
              <w:t>8</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64" w:history="1">
            <w:r w:rsidRPr="005A6F26">
              <w:rPr>
                <w:rStyle w:val="Hiperhivatkozs"/>
                <w:noProof/>
              </w:rPr>
              <w:t>PHPMailer</w:t>
            </w:r>
            <w:r>
              <w:rPr>
                <w:noProof/>
                <w:webHidden/>
              </w:rPr>
              <w:tab/>
            </w:r>
            <w:r>
              <w:rPr>
                <w:noProof/>
                <w:webHidden/>
              </w:rPr>
              <w:fldChar w:fldCharType="begin"/>
            </w:r>
            <w:r>
              <w:rPr>
                <w:noProof/>
                <w:webHidden/>
              </w:rPr>
              <w:instrText xml:space="preserve"> PAGEREF _Toc195604364 \h </w:instrText>
            </w:r>
            <w:r>
              <w:rPr>
                <w:noProof/>
                <w:webHidden/>
              </w:rPr>
            </w:r>
            <w:r>
              <w:rPr>
                <w:noProof/>
                <w:webHidden/>
              </w:rPr>
              <w:fldChar w:fldCharType="separate"/>
            </w:r>
            <w:r>
              <w:rPr>
                <w:noProof/>
                <w:webHidden/>
              </w:rPr>
              <w:t>8</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65" w:history="1">
            <w:r w:rsidRPr="005A6F26">
              <w:rPr>
                <w:rStyle w:val="Hiperhivatkozs"/>
                <w:noProof/>
              </w:rPr>
              <w:t>JavaScript</w:t>
            </w:r>
            <w:r>
              <w:rPr>
                <w:noProof/>
                <w:webHidden/>
              </w:rPr>
              <w:tab/>
            </w:r>
            <w:r>
              <w:rPr>
                <w:noProof/>
                <w:webHidden/>
              </w:rPr>
              <w:fldChar w:fldCharType="begin"/>
            </w:r>
            <w:r>
              <w:rPr>
                <w:noProof/>
                <w:webHidden/>
              </w:rPr>
              <w:instrText xml:space="preserve"> PAGEREF _Toc195604365 \h </w:instrText>
            </w:r>
            <w:r>
              <w:rPr>
                <w:noProof/>
                <w:webHidden/>
              </w:rPr>
            </w:r>
            <w:r>
              <w:rPr>
                <w:noProof/>
                <w:webHidden/>
              </w:rPr>
              <w:fldChar w:fldCharType="separate"/>
            </w:r>
            <w:r>
              <w:rPr>
                <w:noProof/>
                <w:webHidden/>
              </w:rPr>
              <w:t>8</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66" w:history="1">
            <w:r w:rsidRPr="005A6F26">
              <w:rPr>
                <w:rStyle w:val="Hiperhivatkozs"/>
                <w:noProof/>
              </w:rPr>
              <w:t>JQuery</w:t>
            </w:r>
            <w:r>
              <w:rPr>
                <w:noProof/>
                <w:webHidden/>
              </w:rPr>
              <w:tab/>
            </w:r>
            <w:r>
              <w:rPr>
                <w:noProof/>
                <w:webHidden/>
              </w:rPr>
              <w:fldChar w:fldCharType="begin"/>
            </w:r>
            <w:r>
              <w:rPr>
                <w:noProof/>
                <w:webHidden/>
              </w:rPr>
              <w:instrText xml:space="preserve"> PAGEREF _Toc195604366 \h </w:instrText>
            </w:r>
            <w:r>
              <w:rPr>
                <w:noProof/>
                <w:webHidden/>
              </w:rPr>
            </w:r>
            <w:r>
              <w:rPr>
                <w:noProof/>
                <w:webHidden/>
              </w:rPr>
              <w:fldChar w:fldCharType="separate"/>
            </w:r>
            <w:r>
              <w:rPr>
                <w:noProof/>
                <w:webHidden/>
              </w:rPr>
              <w:t>8</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67" w:history="1">
            <w:r w:rsidRPr="005A6F26">
              <w:rPr>
                <w:rStyle w:val="Hiperhivatkozs"/>
                <w:noProof/>
              </w:rPr>
              <w:t>CSS</w:t>
            </w:r>
            <w:r>
              <w:rPr>
                <w:noProof/>
                <w:webHidden/>
              </w:rPr>
              <w:tab/>
            </w:r>
            <w:r>
              <w:rPr>
                <w:noProof/>
                <w:webHidden/>
              </w:rPr>
              <w:fldChar w:fldCharType="begin"/>
            </w:r>
            <w:r>
              <w:rPr>
                <w:noProof/>
                <w:webHidden/>
              </w:rPr>
              <w:instrText xml:space="preserve"> PAGEREF _Toc195604367 \h </w:instrText>
            </w:r>
            <w:r>
              <w:rPr>
                <w:noProof/>
                <w:webHidden/>
              </w:rPr>
            </w:r>
            <w:r>
              <w:rPr>
                <w:noProof/>
                <w:webHidden/>
              </w:rPr>
              <w:fldChar w:fldCharType="separate"/>
            </w:r>
            <w:r>
              <w:rPr>
                <w:noProof/>
                <w:webHidden/>
              </w:rPr>
              <w:t>8</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68" w:history="1">
            <w:r w:rsidRPr="005A6F26">
              <w:rPr>
                <w:rStyle w:val="Hiperhivatkozs"/>
                <w:noProof/>
              </w:rPr>
              <w:t>C#</w:t>
            </w:r>
            <w:r>
              <w:rPr>
                <w:noProof/>
                <w:webHidden/>
              </w:rPr>
              <w:tab/>
            </w:r>
            <w:r>
              <w:rPr>
                <w:noProof/>
                <w:webHidden/>
              </w:rPr>
              <w:fldChar w:fldCharType="begin"/>
            </w:r>
            <w:r>
              <w:rPr>
                <w:noProof/>
                <w:webHidden/>
              </w:rPr>
              <w:instrText xml:space="preserve"> PAGEREF _Toc195604368 \h </w:instrText>
            </w:r>
            <w:r>
              <w:rPr>
                <w:noProof/>
                <w:webHidden/>
              </w:rPr>
            </w:r>
            <w:r>
              <w:rPr>
                <w:noProof/>
                <w:webHidden/>
              </w:rPr>
              <w:fldChar w:fldCharType="separate"/>
            </w:r>
            <w:r>
              <w:rPr>
                <w:noProof/>
                <w:webHidden/>
              </w:rPr>
              <w:t>8</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69" w:history="1">
            <w:r w:rsidRPr="005A6F26">
              <w:rPr>
                <w:rStyle w:val="Hiperhivatkozs"/>
                <w:noProof/>
              </w:rPr>
              <w:t>MySQL</w:t>
            </w:r>
            <w:r>
              <w:rPr>
                <w:noProof/>
                <w:webHidden/>
              </w:rPr>
              <w:tab/>
            </w:r>
            <w:r>
              <w:rPr>
                <w:noProof/>
                <w:webHidden/>
              </w:rPr>
              <w:fldChar w:fldCharType="begin"/>
            </w:r>
            <w:r>
              <w:rPr>
                <w:noProof/>
                <w:webHidden/>
              </w:rPr>
              <w:instrText xml:space="preserve"> PAGEREF _Toc195604369 \h </w:instrText>
            </w:r>
            <w:r>
              <w:rPr>
                <w:noProof/>
                <w:webHidden/>
              </w:rPr>
            </w:r>
            <w:r>
              <w:rPr>
                <w:noProof/>
                <w:webHidden/>
              </w:rPr>
              <w:fldChar w:fldCharType="separate"/>
            </w:r>
            <w:r>
              <w:rPr>
                <w:noProof/>
                <w:webHidden/>
              </w:rPr>
              <w:t>8</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70" w:history="1">
            <w:r w:rsidRPr="005A6F26">
              <w:rPr>
                <w:rStyle w:val="Hiperhivatkozs"/>
                <w:noProof/>
              </w:rPr>
              <w:t>ChatGPT</w:t>
            </w:r>
            <w:r>
              <w:rPr>
                <w:noProof/>
                <w:webHidden/>
              </w:rPr>
              <w:tab/>
            </w:r>
            <w:r>
              <w:rPr>
                <w:noProof/>
                <w:webHidden/>
              </w:rPr>
              <w:fldChar w:fldCharType="begin"/>
            </w:r>
            <w:r>
              <w:rPr>
                <w:noProof/>
                <w:webHidden/>
              </w:rPr>
              <w:instrText xml:space="preserve"> PAGEREF _Toc195604370 \h </w:instrText>
            </w:r>
            <w:r>
              <w:rPr>
                <w:noProof/>
                <w:webHidden/>
              </w:rPr>
            </w:r>
            <w:r>
              <w:rPr>
                <w:noProof/>
                <w:webHidden/>
              </w:rPr>
              <w:fldChar w:fldCharType="separate"/>
            </w:r>
            <w:r>
              <w:rPr>
                <w:noProof/>
                <w:webHidden/>
              </w:rPr>
              <w:t>8</w:t>
            </w:r>
            <w:r>
              <w:rPr>
                <w:noProof/>
                <w:webHidden/>
              </w:rPr>
              <w:fldChar w:fldCharType="end"/>
            </w:r>
          </w:hyperlink>
        </w:p>
        <w:p w:rsidR="007B5631" w:rsidRDefault="007B5631">
          <w:pPr>
            <w:pStyle w:val="TJ2"/>
            <w:tabs>
              <w:tab w:val="right" w:leader="dot" w:pos="9060"/>
            </w:tabs>
            <w:rPr>
              <w:rFonts w:asciiTheme="minorHAnsi" w:eastAsiaTheme="minorEastAsia" w:hAnsiTheme="minorHAnsi" w:cstheme="minorBidi"/>
              <w:noProof/>
              <w:sz w:val="22"/>
              <w:szCs w:val="22"/>
              <w:lang w:bidi="ar-SA"/>
            </w:rPr>
          </w:pPr>
          <w:hyperlink w:anchor="_Toc195604371" w:history="1">
            <w:r w:rsidRPr="005A6F26">
              <w:rPr>
                <w:rStyle w:val="Hiperhivatkozs"/>
                <w:noProof/>
              </w:rPr>
              <w:t>Asztali alkalmazás fejlesztői dokumentáció</w:t>
            </w:r>
            <w:r>
              <w:rPr>
                <w:noProof/>
                <w:webHidden/>
              </w:rPr>
              <w:tab/>
            </w:r>
            <w:r>
              <w:rPr>
                <w:noProof/>
                <w:webHidden/>
              </w:rPr>
              <w:fldChar w:fldCharType="begin"/>
            </w:r>
            <w:r>
              <w:rPr>
                <w:noProof/>
                <w:webHidden/>
              </w:rPr>
              <w:instrText xml:space="preserve"> PAGEREF _Toc195604371 \h </w:instrText>
            </w:r>
            <w:r>
              <w:rPr>
                <w:noProof/>
                <w:webHidden/>
              </w:rPr>
            </w:r>
            <w:r>
              <w:rPr>
                <w:noProof/>
                <w:webHidden/>
              </w:rPr>
              <w:fldChar w:fldCharType="separate"/>
            </w:r>
            <w:r>
              <w:rPr>
                <w:noProof/>
                <w:webHidden/>
              </w:rPr>
              <w:t>9</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72" w:history="1">
            <w:r w:rsidRPr="005A6F26">
              <w:rPr>
                <w:rStyle w:val="Hiperhivatkozs"/>
                <w:noProof/>
              </w:rPr>
              <w:t>Adatbázis/API kommunikáció</w:t>
            </w:r>
            <w:r>
              <w:rPr>
                <w:noProof/>
                <w:webHidden/>
              </w:rPr>
              <w:tab/>
            </w:r>
            <w:r>
              <w:rPr>
                <w:noProof/>
                <w:webHidden/>
              </w:rPr>
              <w:fldChar w:fldCharType="begin"/>
            </w:r>
            <w:r>
              <w:rPr>
                <w:noProof/>
                <w:webHidden/>
              </w:rPr>
              <w:instrText xml:space="preserve"> PAGEREF _Toc195604372 \h </w:instrText>
            </w:r>
            <w:r>
              <w:rPr>
                <w:noProof/>
                <w:webHidden/>
              </w:rPr>
            </w:r>
            <w:r>
              <w:rPr>
                <w:noProof/>
                <w:webHidden/>
              </w:rPr>
              <w:fldChar w:fldCharType="separate"/>
            </w:r>
            <w:r>
              <w:rPr>
                <w:noProof/>
                <w:webHidden/>
              </w:rPr>
              <w:t>9</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73" w:history="1">
            <w:r w:rsidRPr="005A6F26">
              <w:rPr>
                <w:rStyle w:val="Hiperhivatkozs"/>
                <w:noProof/>
              </w:rPr>
              <w:t>Kinézeti elemek</w:t>
            </w:r>
            <w:r>
              <w:rPr>
                <w:noProof/>
                <w:webHidden/>
              </w:rPr>
              <w:tab/>
            </w:r>
            <w:r>
              <w:rPr>
                <w:noProof/>
                <w:webHidden/>
              </w:rPr>
              <w:fldChar w:fldCharType="begin"/>
            </w:r>
            <w:r>
              <w:rPr>
                <w:noProof/>
                <w:webHidden/>
              </w:rPr>
              <w:instrText xml:space="preserve"> PAGEREF _Toc195604373 \h </w:instrText>
            </w:r>
            <w:r>
              <w:rPr>
                <w:noProof/>
                <w:webHidden/>
              </w:rPr>
            </w:r>
            <w:r>
              <w:rPr>
                <w:noProof/>
                <w:webHidden/>
              </w:rPr>
              <w:fldChar w:fldCharType="separate"/>
            </w:r>
            <w:r>
              <w:rPr>
                <w:noProof/>
                <w:webHidden/>
              </w:rPr>
              <w:t>10</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74" w:history="1">
            <w:r w:rsidRPr="005A6F26">
              <w:rPr>
                <w:rStyle w:val="Hiperhivatkozs"/>
                <w:noProof/>
              </w:rPr>
              <w:t>Bejelentkezés</w:t>
            </w:r>
            <w:r>
              <w:rPr>
                <w:noProof/>
                <w:webHidden/>
              </w:rPr>
              <w:tab/>
            </w:r>
            <w:r>
              <w:rPr>
                <w:noProof/>
                <w:webHidden/>
              </w:rPr>
              <w:fldChar w:fldCharType="begin"/>
            </w:r>
            <w:r>
              <w:rPr>
                <w:noProof/>
                <w:webHidden/>
              </w:rPr>
              <w:instrText xml:space="preserve"> PAGEREF _Toc195604374 \h </w:instrText>
            </w:r>
            <w:r>
              <w:rPr>
                <w:noProof/>
                <w:webHidden/>
              </w:rPr>
            </w:r>
            <w:r>
              <w:rPr>
                <w:noProof/>
                <w:webHidden/>
              </w:rPr>
              <w:fldChar w:fldCharType="separate"/>
            </w:r>
            <w:r>
              <w:rPr>
                <w:noProof/>
                <w:webHidden/>
              </w:rPr>
              <w:t>10</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75" w:history="1">
            <w:r w:rsidRPr="005A6F26">
              <w:rPr>
                <w:rStyle w:val="Hiperhivatkozs"/>
                <w:noProof/>
              </w:rPr>
              <w:t>Főoldal</w:t>
            </w:r>
            <w:r>
              <w:rPr>
                <w:noProof/>
                <w:webHidden/>
              </w:rPr>
              <w:tab/>
            </w:r>
            <w:r>
              <w:rPr>
                <w:noProof/>
                <w:webHidden/>
              </w:rPr>
              <w:fldChar w:fldCharType="begin"/>
            </w:r>
            <w:r>
              <w:rPr>
                <w:noProof/>
                <w:webHidden/>
              </w:rPr>
              <w:instrText xml:space="preserve"> PAGEREF _Toc195604375 \h </w:instrText>
            </w:r>
            <w:r>
              <w:rPr>
                <w:noProof/>
                <w:webHidden/>
              </w:rPr>
            </w:r>
            <w:r>
              <w:rPr>
                <w:noProof/>
                <w:webHidden/>
              </w:rPr>
              <w:fldChar w:fldCharType="separate"/>
            </w:r>
            <w:r>
              <w:rPr>
                <w:noProof/>
                <w:webHidden/>
              </w:rPr>
              <w:t>10</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76" w:history="1">
            <w:r w:rsidRPr="005A6F26">
              <w:rPr>
                <w:rStyle w:val="Hiperhivatkozs"/>
                <w:noProof/>
              </w:rPr>
              <w:t>Részletes formok</w:t>
            </w:r>
            <w:r>
              <w:rPr>
                <w:noProof/>
                <w:webHidden/>
              </w:rPr>
              <w:tab/>
            </w:r>
            <w:r>
              <w:rPr>
                <w:noProof/>
                <w:webHidden/>
              </w:rPr>
              <w:fldChar w:fldCharType="begin"/>
            </w:r>
            <w:r>
              <w:rPr>
                <w:noProof/>
                <w:webHidden/>
              </w:rPr>
              <w:instrText xml:space="preserve"> PAGEREF _Toc195604376 \h </w:instrText>
            </w:r>
            <w:r>
              <w:rPr>
                <w:noProof/>
                <w:webHidden/>
              </w:rPr>
            </w:r>
            <w:r>
              <w:rPr>
                <w:noProof/>
                <w:webHidden/>
              </w:rPr>
              <w:fldChar w:fldCharType="separate"/>
            </w:r>
            <w:r>
              <w:rPr>
                <w:noProof/>
                <w:webHidden/>
              </w:rPr>
              <w:t>11</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77" w:history="1">
            <w:r w:rsidRPr="005A6F26">
              <w:rPr>
                <w:rStyle w:val="Hiperhivatkozs"/>
                <w:noProof/>
              </w:rPr>
              <w:t>Hozzáadós formok</w:t>
            </w:r>
            <w:r>
              <w:rPr>
                <w:noProof/>
                <w:webHidden/>
              </w:rPr>
              <w:tab/>
            </w:r>
            <w:r>
              <w:rPr>
                <w:noProof/>
                <w:webHidden/>
              </w:rPr>
              <w:fldChar w:fldCharType="begin"/>
            </w:r>
            <w:r>
              <w:rPr>
                <w:noProof/>
                <w:webHidden/>
              </w:rPr>
              <w:instrText xml:space="preserve"> PAGEREF _Toc195604377 \h </w:instrText>
            </w:r>
            <w:r>
              <w:rPr>
                <w:noProof/>
                <w:webHidden/>
              </w:rPr>
            </w:r>
            <w:r>
              <w:rPr>
                <w:noProof/>
                <w:webHidden/>
              </w:rPr>
              <w:fldChar w:fldCharType="separate"/>
            </w:r>
            <w:r>
              <w:rPr>
                <w:noProof/>
                <w:webHidden/>
              </w:rPr>
              <w:t>12</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78" w:history="1">
            <w:r w:rsidRPr="005A6F26">
              <w:rPr>
                <w:rStyle w:val="Hiperhivatkozs"/>
                <w:noProof/>
              </w:rPr>
              <w:t>Visszavevő form</w:t>
            </w:r>
            <w:r>
              <w:rPr>
                <w:noProof/>
                <w:webHidden/>
              </w:rPr>
              <w:tab/>
            </w:r>
            <w:r>
              <w:rPr>
                <w:noProof/>
                <w:webHidden/>
              </w:rPr>
              <w:fldChar w:fldCharType="begin"/>
            </w:r>
            <w:r>
              <w:rPr>
                <w:noProof/>
                <w:webHidden/>
              </w:rPr>
              <w:instrText xml:space="preserve"> PAGEREF _Toc195604378 \h </w:instrText>
            </w:r>
            <w:r>
              <w:rPr>
                <w:noProof/>
                <w:webHidden/>
              </w:rPr>
            </w:r>
            <w:r>
              <w:rPr>
                <w:noProof/>
                <w:webHidden/>
              </w:rPr>
              <w:fldChar w:fldCharType="separate"/>
            </w:r>
            <w:r>
              <w:rPr>
                <w:noProof/>
                <w:webHidden/>
              </w:rPr>
              <w:t>12</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79" w:history="1">
            <w:r w:rsidRPr="005A6F26">
              <w:rPr>
                <w:rStyle w:val="Hiperhivatkozs"/>
                <w:noProof/>
              </w:rPr>
              <w:t>Alkalmazottak</w:t>
            </w:r>
            <w:r>
              <w:rPr>
                <w:noProof/>
                <w:webHidden/>
              </w:rPr>
              <w:tab/>
            </w:r>
            <w:r>
              <w:rPr>
                <w:noProof/>
                <w:webHidden/>
              </w:rPr>
              <w:fldChar w:fldCharType="begin"/>
            </w:r>
            <w:r>
              <w:rPr>
                <w:noProof/>
                <w:webHidden/>
              </w:rPr>
              <w:instrText xml:space="preserve"> PAGEREF _Toc195604379 \h </w:instrText>
            </w:r>
            <w:r>
              <w:rPr>
                <w:noProof/>
                <w:webHidden/>
              </w:rPr>
            </w:r>
            <w:r>
              <w:rPr>
                <w:noProof/>
                <w:webHidden/>
              </w:rPr>
              <w:fldChar w:fldCharType="separate"/>
            </w:r>
            <w:r>
              <w:rPr>
                <w:noProof/>
                <w:webHidden/>
              </w:rPr>
              <w:t>12</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80" w:history="1">
            <w:r w:rsidRPr="005A6F26">
              <w:rPr>
                <w:rStyle w:val="Hiperhivatkozs"/>
                <w:noProof/>
              </w:rPr>
              <w:t>Kilistázó formok</w:t>
            </w:r>
            <w:r>
              <w:rPr>
                <w:noProof/>
                <w:webHidden/>
              </w:rPr>
              <w:tab/>
            </w:r>
            <w:r>
              <w:rPr>
                <w:noProof/>
                <w:webHidden/>
              </w:rPr>
              <w:fldChar w:fldCharType="begin"/>
            </w:r>
            <w:r>
              <w:rPr>
                <w:noProof/>
                <w:webHidden/>
              </w:rPr>
              <w:instrText xml:space="preserve"> PAGEREF _Toc195604380 \h </w:instrText>
            </w:r>
            <w:r>
              <w:rPr>
                <w:noProof/>
                <w:webHidden/>
              </w:rPr>
            </w:r>
            <w:r>
              <w:rPr>
                <w:noProof/>
                <w:webHidden/>
              </w:rPr>
              <w:fldChar w:fldCharType="separate"/>
            </w:r>
            <w:r>
              <w:rPr>
                <w:noProof/>
                <w:webHidden/>
              </w:rPr>
              <w:t>12</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81" w:history="1">
            <w:r w:rsidRPr="005A6F26">
              <w:rPr>
                <w:rStyle w:val="Hiperhivatkozs"/>
                <w:noProof/>
              </w:rPr>
              <w:t>Popupselect</w:t>
            </w:r>
            <w:r>
              <w:rPr>
                <w:noProof/>
                <w:webHidden/>
              </w:rPr>
              <w:tab/>
            </w:r>
            <w:r>
              <w:rPr>
                <w:noProof/>
                <w:webHidden/>
              </w:rPr>
              <w:fldChar w:fldCharType="begin"/>
            </w:r>
            <w:r>
              <w:rPr>
                <w:noProof/>
                <w:webHidden/>
              </w:rPr>
              <w:instrText xml:space="preserve"> PAGEREF _Toc195604381 \h </w:instrText>
            </w:r>
            <w:r>
              <w:rPr>
                <w:noProof/>
                <w:webHidden/>
              </w:rPr>
            </w:r>
            <w:r>
              <w:rPr>
                <w:noProof/>
                <w:webHidden/>
              </w:rPr>
              <w:fldChar w:fldCharType="separate"/>
            </w:r>
            <w:r>
              <w:rPr>
                <w:noProof/>
                <w:webHidden/>
              </w:rPr>
              <w:t>14</w:t>
            </w:r>
            <w:r>
              <w:rPr>
                <w:noProof/>
                <w:webHidden/>
              </w:rPr>
              <w:fldChar w:fldCharType="end"/>
            </w:r>
          </w:hyperlink>
        </w:p>
        <w:p w:rsidR="007B5631" w:rsidRDefault="007B5631">
          <w:pPr>
            <w:pStyle w:val="TJ2"/>
            <w:tabs>
              <w:tab w:val="right" w:leader="dot" w:pos="9060"/>
            </w:tabs>
            <w:rPr>
              <w:rFonts w:asciiTheme="minorHAnsi" w:eastAsiaTheme="minorEastAsia" w:hAnsiTheme="minorHAnsi" w:cstheme="minorBidi"/>
              <w:noProof/>
              <w:sz w:val="22"/>
              <w:szCs w:val="22"/>
              <w:lang w:bidi="ar-SA"/>
            </w:rPr>
          </w:pPr>
          <w:hyperlink w:anchor="_Toc195604382" w:history="1">
            <w:r w:rsidRPr="005A6F26">
              <w:rPr>
                <w:rStyle w:val="Hiperhivatkozs"/>
                <w:noProof/>
              </w:rPr>
              <w:t>Weboldal fejlesztői dokumentáció</w:t>
            </w:r>
            <w:r>
              <w:rPr>
                <w:noProof/>
                <w:webHidden/>
              </w:rPr>
              <w:tab/>
            </w:r>
            <w:r>
              <w:rPr>
                <w:noProof/>
                <w:webHidden/>
              </w:rPr>
              <w:fldChar w:fldCharType="begin"/>
            </w:r>
            <w:r>
              <w:rPr>
                <w:noProof/>
                <w:webHidden/>
              </w:rPr>
              <w:instrText xml:space="preserve"> PAGEREF _Toc195604382 \h </w:instrText>
            </w:r>
            <w:r>
              <w:rPr>
                <w:noProof/>
                <w:webHidden/>
              </w:rPr>
            </w:r>
            <w:r>
              <w:rPr>
                <w:noProof/>
                <w:webHidden/>
              </w:rPr>
              <w:fldChar w:fldCharType="separate"/>
            </w:r>
            <w:r>
              <w:rPr>
                <w:noProof/>
                <w:webHidden/>
              </w:rPr>
              <w:t>14</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83" w:history="1">
            <w:r w:rsidRPr="005A6F26">
              <w:rPr>
                <w:rStyle w:val="Hiperhivatkozs"/>
                <w:noProof/>
              </w:rPr>
              <w:t>Alap tudnivalók a weboldal működéséről:</w:t>
            </w:r>
            <w:r>
              <w:rPr>
                <w:noProof/>
                <w:webHidden/>
              </w:rPr>
              <w:tab/>
            </w:r>
            <w:r>
              <w:rPr>
                <w:noProof/>
                <w:webHidden/>
              </w:rPr>
              <w:fldChar w:fldCharType="begin"/>
            </w:r>
            <w:r>
              <w:rPr>
                <w:noProof/>
                <w:webHidden/>
              </w:rPr>
              <w:instrText xml:space="preserve"> PAGEREF _Toc195604383 \h </w:instrText>
            </w:r>
            <w:r>
              <w:rPr>
                <w:noProof/>
                <w:webHidden/>
              </w:rPr>
            </w:r>
            <w:r>
              <w:rPr>
                <w:noProof/>
                <w:webHidden/>
              </w:rPr>
              <w:fldChar w:fldCharType="separate"/>
            </w:r>
            <w:r>
              <w:rPr>
                <w:noProof/>
                <w:webHidden/>
              </w:rPr>
              <w:t>14</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84" w:history="1">
            <w:r w:rsidRPr="005A6F26">
              <w:rPr>
                <w:rStyle w:val="Hiperhivatkozs"/>
                <w:noProof/>
              </w:rPr>
              <w:t>Bejelentkezés és hozzákapcsolódó részek:</w:t>
            </w:r>
            <w:r>
              <w:rPr>
                <w:noProof/>
                <w:webHidden/>
              </w:rPr>
              <w:tab/>
            </w:r>
            <w:r>
              <w:rPr>
                <w:noProof/>
                <w:webHidden/>
              </w:rPr>
              <w:fldChar w:fldCharType="begin"/>
            </w:r>
            <w:r>
              <w:rPr>
                <w:noProof/>
                <w:webHidden/>
              </w:rPr>
              <w:instrText xml:space="preserve"> PAGEREF _Toc195604384 \h </w:instrText>
            </w:r>
            <w:r>
              <w:rPr>
                <w:noProof/>
                <w:webHidden/>
              </w:rPr>
            </w:r>
            <w:r>
              <w:rPr>
                <w:noProof/>
                <w:webHidden/>
              </w:rPr>
              <w:fldChar w:fldCharType="separate"/>
            </w:r>
            <w:r>
              <w:rPr>
                <w:noProof/>
                <w:webHidden/>
              </w:rPr>
              <w:t>14</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85" w:history="1">
            <w:r w:rsidRPr="005A6F26">
              <w:rPr>
                <w:rStyle w:val="Hiperhivatkozs"/>
                <w:noProof/>
              </w:rPr>
              <w:t>Index.php-n történő folyamatok egy oldal megnyitásakor:</w:t>
            </w:r>
            <w:r>
              <w:rPr>
                <w:noProof/>
                <w:webHidden/>
              </w:rPr>
              <w:tab/>
            </w:r>
            <w:r>
              <w:rPr>
                <w:noProof/>
                <w:webHidden/>
              </w:rPr>
              <w:fldChar w:fldCharType="begin"/>
            </w:r>
            <w:r>
              <w:rPr>
                <w:noProof/>
                <w:webHidden/>
              </w:rPr>
              <w:instrText xml:space="preserve"> PAGEREF _Toc195604385 \h </w:instrText>
            </w:r>
            <w:r>
              <w:rPr>
                <w:noProof/>
                <w:webHidden/>
              </w:rPr>
            </w:r>
            <w:r>
              <w:rPr>
                <w:noProof/>
                <w:webHidden/>
              </w:rPr>
              <w:fldChar w:fldCharType="separate"/>
            </w:r>
            <w:r>
              <w:rPr>
                <w:noProof/>
                <w:webHidden/>
              </w:rPr>
              <w:t>14</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86" w:history="1">
            <w:r w:rsidRPr="005A6F26">
              <w:rPr>
                <w:rStyle w:val="Hiperhivatkozs"/>
                <w:noProof/>
              </w:rPr>
              <w:t>Jelszó módosítás működése:</w:t>
            </w:r>
            <w:r>
              <w:rPr>
                <w:noProof/>
                <w:webHidden/>
              </w:rPr>
              <w:tab/>
            </w:r>
            <w:r>
              <w:rPr>
                <w:noProof/>
                <w:webHidden/>
              </w:rPr>
              <w:fldChar w:fldCharType="begin"/>
            </w:r>
            <w:r>
              <w:rPr>
                <w:noProof/>
                <w:webHidden/>
              </w:rPr>
              <w:instrText xml:space="preserve"> PAGEREF _Toc195604386 \h </w:instrText>
            </w:r>
            <w:r>
              <w:rPr>
                <w:noProof/>
                <w:webHidden/>
              </w:rPr>
            </w:r>
            <w:r>
              <w:rPr>
                <w:noProof/>
                <w:webHidden/>
              </w:rPr>
              <w:fldChar w:fldCharType="separate"/>
            </w:r>
            <w:r>
              <w:rPr>
                <w:noProof/>
                <w:webHidden/>
              </w:rPr>
              <w:t>15</w:t>
            </w:r>
            <w:r>
              <w:rPr>
                <w:noProof/>
                <w:webHidden/>
              </w:rPr>
              <w:fldChar w:fldCharType="end"/>
            </w:r>
          </w:hyperlink>
        </w:p>
        <w:p w:rsidR="007B5631" w:rsidRDefault="007B5631">
          <w:pPr>
            <w:pStyle w:val="TJ2"/>
            <w:tabs>
              <w:tab w:val="right" w:leader="dot" w:pos="9060"/>
            </w:tabs>
            <w:rPr>
              <w:rFonts w:asciiTheme="minorHAnsi" w:eastAsiaTheme="minorEastAsia" w:hAnsiTheme="minorHAnsi" w:cstheme="minorBidi"/>
              <w:noProof/>
              <w:sz w:val="22"/>
              <w:szCs w:val="22"/>
              <w:lang w:bidi="ar-SA"/>
            </w:rPr>
          </w:pPr>
          <w:hyperlink w:anchor="_Toc195604387" w:history="1">
            <w:r w:rsidRPr="005A6F26">
              <w:rPr>
                <w:rStyle w:val="Hiperhivatkozs"/>
                <w:noProof/>
              </w:rPr>
              <w:t>Szerepkörök</w:t>
            </w:r>
            <w:r>
              <w:rPr>
                <w:noProof/>
                <w:webHidden/>
              </w:rPr>
              <w:tab/>
            </w:r>
            <w:r>
              <w:rPr>
                <w:noProof/>
                <w:webHidden/>
              </w:rPr>
              <w:fldChar w:fldCharType="begin"/>
            </w:r>
            <w:r>
              <w:rPr>
                <w:noProof/>
                <w:webHidden/>
              </w:rPr>
              <w:instrText xml:space="preserve"> PAGEREF _Toc195604387 \h </w:instrText>
            </w:r>
            <w:r>
              <w:rPr>
                <w:noProof/>
                <w:webHidden/>
              </w:rPr>
            </w:r>
            <w:r>
              <w:rPr>
                <w:noProof/>
                <w:webHidden/>
              </w:rPr>
              <w:fldChar w:fldCharType="separate"/>
            </w:r>
            <w:r>
              <w:rPr>
                <w:noProof/>
                <w:webHidden/>
              </w:rPr>
              <w:t>16</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88" w:history="1">
            <w:r w:rsidRPr="005A6F26">
              <w:rPr>
                <w:rStyle w:val="Hiperhivatkozs"/>
                <w:noProof/>
              </w:rPr>
              <w:t>Weboldalon azonosítatlan felhasználó (vendég):</w:t>
            </w:r>
            <w:r>
              <w:rPr>
                <w:noProof/>
                <w:webHidden/>
              </w:rPr>
              <w:tab/>
            </w:r>
            <w:r>
              <w:rPr>
                <w:noProof/>
                <w:webHidden/>
              </w:rPr>
              <w:fldChar w:fldCharType="begin"/>
            </w:r>
            <w:r>
              <w:rPr>
                <w:noProof/>
                <w:webHidden/>
              </w:rPr>
              <w:instrText xml:space="preserve"> PAGEREF _Toc195604388 \h </w:instrText>
            </w:r>
            <w:r>
              <w:rPr>
                <w:noProof/>
                <w:webHidden/>
              </w:rPr>
            </w:r>
            <w:r>
              <w:rPr>
                <w:noProof/>
                <w:webHidden/>
              </w:rPr>
              <w:fldChar w:fldCharType="separate"/>
            </w:r>
            <w:r>
              <w:rPr>
                <w:noProof/>
                <w:webHidden/>
              </w:rPr>
              <w:t>16</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89" w:history="1">
            <w:r w:rsidRPr="005A6F26">
              <w:rPr>
                <w:rStyle w:val="Hiperhivatkozs"/>
                <w:noProof/>
              </w:rPr>
              <w:t>Weboldalon regisztrált felhasználó:</w:t>
            </w:r>
            <w:r>
              <w:rPr>
                <w:noProof/>
                <w:webHidden/>
              </w:rPr>
              <w:tab/>
            </w:r>
            <w:r>
              <w:rPr>
                <w:noProof/>
                <w:webHidden/>
              </w:rPr>
              <w:fldChar w:fldCharType="begin"/>
            </w:r>
            <w:r>
              <w:rPr>
                <w:noProof/>
                <w:webHidden/>
              </w:rPr>
              <w:instrText xml:space="preserve"> PAGEREF _Toc195604389 \h </w:instrText>
            </w:r>
            <w:r>
              <w:rPr>
                <w:noProof/>
                <w:webHidden/>
              </w:rPr>
            </w:r>
            <w:r>
              <w:rPr>
                <w:noProof/>
                <w:webHidden/>
              </w:rPr>
              <w:fldChar w:fldCharType="separate"/>
            </w:r>
            <w:r>
              <w:rPr>
                <w:noProof/>
                <w:webHidden/>
              </w:rPr>
              <w:t>16</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90" w:history="1">
            <w:r w:rsidRPr="005A6F26">
              <w:rPr>
                <w:rStyle w:val="Hiperhivatkozs"/>
                <w:noProof/>
              </w:rPr>
              <w:t>Weboldalon regisztrált felhasználó lejárt taggsággal:</w:t>
            </w:r>
            <w:r>
              <w:rPr>
                <w:noProof/>
                <w:webHidden/>
              </w:rPr>
              <w:tab/>
            </w:r>
            <w:r>
              <w:rPr>
                <w:noProof/>
                <w:webHidden/>
              </w:rPr>
              <w:fldChar w:fldCharType="begin"/>
            </w:r>
            <w:r>
              <w:rPr>
                <w:noProof/>
                <w:webHidden/>
              </w:rPr>
              <w:instrText xml:space="preserve"> PAGEREF _Toc195604390 \h </w:instrText>
            </w:r>
            <w:r>
              <w:rPr>
                <w:noProof/>
                <w:webHidden/>
              </w:rPr>
            </w:r>
            <w:r>
              <w:rPr>
                <w:noProof/>
                <w:webHidden/>
              </w:rPr>
              <w:fldChar w:fldCharType="separate"/>
            </w:r>
            <w:r>
              <w:rPr>
                <w:noProof/>
                <w:webHidden/>
              </w:rPr>
              <w:t>16</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91" w:history="1">
            <w:r w:rsidRPr="005A6F26">
              <w:rPr>
                <w:rStyle w:val="Hiperhivatkozs"/>
                <w:noProof/>
              </w:rPr>
              <w:t>Asztali alkalmazásban normál dolgozói profil:</w:t>
            </w:r>
            <w:r>
              <w:rPr>
                <w:noProof/>
                <w:webHidden/>
              </w:rPr>
              <w:tab/>
            </w:r>
            <w:r>
              <w:rPr>
                <w:noProof/>
                <w:webHidden/>
              </w:rPr>
              <w:fldChar w:fldCharType="begin"/>
            </w:r>
            <w:r>
              <w:rPr>
                <w:noProof/>
                <w:webHidden/>
              </w:rPr>
              <w:instrText xml:space="preserve"> PAGEREF _Toc195604391 \h </w:instrText>
            </w:r>
            <w:r>
              <w:rPr>
                <w:noProof/>
                <w:webHidden/>
              </w:rPr>
            </w:r>
            <w:r>
              <w:rPr>
                <w:noProof/>
                <w:webHidden/>
              </w:rPr>
              <w:fldChar w:fldCharType="separate"/>
            </w:r>
            <w:r>
              <w:rPr>
                <w:noProof/>
                <w:webHidden/>
              </w:rPr>
              <w:t>16</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92" w:history="1">
            <w:r w:rsidRPr="005A6F26">
              <w:rPr>
                <w:rStyle w:val="Hiperhivatkozs"/>
                <w:noProof/>
              </w:rPr>
              <w:t>Asztali alkalmazásban admin dolgozói profil:</w:t>
            </w:r>
            <w:r>
              <w:rPr>
                <w:noProof/>
                <w:webHidden/>
              </w:rPr>
              <w:tab/>
            </w:r>
            <w:r>
              <w:rPr>
                <w:noProof/>
                <w:webHidden/>
              </w:rPr>
              <w:fldChar w:fldCharType="begin"/>
            </w:r>
            <w:r>
              <w:rPr>
                <w:noProof/>
                <w:webHidden/>
              </w:rPr>
              <w:instrText xml:space="preserve"> PAGEREF _Toc195604392 \h </w:instrText>
            </w:r>
            <w:r>
              <w:rPr>
                <w:noProof/>
                <w:webHidden/>
              </w:rPr>
            </w:r>
            <w:r>
              <w:rPr>
                <w:noProof/>
                <w:webHidden/>
              </w:rPr>
              <w:fldChar w:fldCharType="separate"/>
            </w:r>
            <w:r>
              <w:rPr>
                <w:noProof/>
                <w:webHidden/>
              </w:rPr>
              <w:t>17</w:t>
            </w:r>
            <w:r>
              <w:rPr>
                <w:noProof/>
                <w:webHidden/>
              </w:rPr>
              <w:fldChar w:fldCharType="end"/>
            </w:r>
          </w:hyperlink>
        </w:p>
        <w:p w:rsidR="007B5631" w:rsidRDefault="007B5631">
          <w:pPr>
            <w:pStyle w:val="TJ2"/>
            <w:tabs>
              <w:tab w:val="right" w:leader="dot" w:pos="9060"/>
            </w:tabs>
            <w:rPr>
              <w:rFonts w:asciiTheme="minorHAnsi" w:eastAsiaTheme="minorEastAsia" w:hAnsiTheme="minorHAnsi" w:cstheme="minorBidi"/>
              <w:noProof/>
              <w:sz w:val="22"/>
              <w:szCs w:val="22"/>
              <w:lang w:bidi="ar-SA"/>
            </w:rPr>
          </w:pPr>
          <w:hyperlink w:anchor="_Toc195604393" w:history="1">
            <w:r w:rsidRPr="005A6F26">
              <w:rPr>
                <w:rStyle w:val="Hiperhivatkozs"/>
                <w:noProof/>
              </w:rPr>
              <w:t>API dokumentáció</w:t>
            </w:r>
            <w:r>
              <w:rPr>
                <w:noProof/>
                <w:webHidden/>
              </w:rPr>
              <w:tab/>
            </w:r>
            <w:r>
              <w:rPr>
                <w:noProof/>
                <w:webHidden/>
              </w:rPr>
              <w:fldChar w:fldCharType="begin"/>
            </w:r>
            <w:r>
              <w:rPr>
                <w:noProof/>
                <w:webHidden/>
              </w:rPr>
              <w:instrText xml:space="preserve"> PAGEREF _Toc195604393 \h </w:instrText>
            </w:r>
            <w:r>
              <w:rPr>
                <w:noProof/>
                <w:webHidden/>
              </w:rPr>
            </w:r>
            <w:r>
              <w:rPr>
                <w:noProof/>
                <w:webHidden/>
              </w:rPr>
              <w:fldChar w:fldCharType="separate"/>
            </w:r>
            <w:r>
              <w:rPr>
                <w:noProof/>
                <w:webHidden/>
              </w:rPr>
              <w:t>18</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394" w:history="1">
            <w:r w:rsidRPr="005A6F26">
              <w:rPr>
                <w:rStyle w:val="Hiperhivatkozs"/>
                <w:noProof/>
              </w:rPr>
              <w:t>API endpoints:</w:t>
            </w:r>
            <w:r>
              <w:rPr>
                <w:noProof/>
                <w:webHidden/>
              </w:rPr>
              <w:tab/>
            </w:r>
            <w:r>
              <w:rPr>
                <w:noProof/>
                <w:webHidden/>
              </w:rPr>
              <w:fldChar w:fldCharType="begin"/>
            </w:r>
            <w:r>
              <w:rPr>
                <w:noProof/>
                <w:webHidden/>
              </w:rPr>
              <w:instrText xml:space="preserve"> PAGEREF _Toc195604394 \h </w:instrText>
            </w:r>
            <w:r>
              <w:rPr>
                <w:noProof/>
                <w:webHidden/>
              </w:rPr>
            </w:r>
            <w:r>
              <w:rPr>
                <w:noProof/>
                <w:webHidden/>
              </w:rPr>
              <w:fldChar w:fldCharType="separate"/>
            </w:r>
            <w:r>
              <w:rPr>
                <w:noProof/>
                <w:webHidden/>
              </w:rPr>
              <w:t>18</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395" w:history="1">
            <w:r w:rsidRPr="005A6F26">
              <w:rPr>
                <w:rStyle w:val="Hiperhivatkozs"/>
                <w:noProof/>
              </w:rPr>
              <w:t>Könyv katalógus lekérése (opcionálisan) szűrve:</w:t>
            </w:r>
            <w:r>
              <w:rPr>
                <w:noProof/>
                <w:webHidden/>
              </w:rPr>
              <w:tab/>
            </w:r>
            <w:r>
              <w:rPr>
                <w:noProof/>
                <w:webHidden/>
              </w:rPr>
              <w:fldChar w:fldCharType="begin"/>
            </w:r>
            <w:r>
              <w:rPr>
                <w:noProof/>
                <w:webHidden/>
              </w:rPr>
              <w:instrText xml:space="preserve"> PAGEREF _Toc195604395 \h </w:instrText>
            </w:r>
            <w:r>
              <w:rPr>
                <w:noProof/>
                <w:webHidden/>
              </w:rPr>
            </w:r>
            <w:r>
              <w:rPr>
                <w:noProof/>
                <w:webHidden/>
              </w:rPr>
              <w:fldChar w:fldCharType="separate"/>
            </w:r>
            <w:r>
              <w:rPr>
                <w:noProof/>
                <w:webHidden/>
              </w:rPr>
              <w:t>18</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396" w:history="1">
            <w:r w:rsidRPr="005A6F26">
              <w:rPr>
                <w:rStyle w:val="Hiperhivatkozs"/>
                <w:noProof/>
              </w:rPr>
              <w:t>Felhasználó bejelentkezés:</w:t>
            </w:r>
            <w:r>
              <w:rPr>
                <w:noProof/>
                <w:webHidden/>
              </w:rPr>
              <w:tab/>
            </w:r>
            <w:r>
              <w:rPr>
                <w:noProof/>
                <w:webHidden/>
              </w:rPr>
              <w:fldChar w:fldCharType="begin"/>
            </w:r>
            <w:r>
              <w:rPr>
                <w:noProof/>
                <w:webHidden/>
              </w:rPr>
              <w:instrText xml:space="preserve"> PAGEREF _Toc195604396 \h </w:instrText>
            </w:r>
            <w:r>
              <w:rPr>
                <w:noProof/>
                <w:webHidden/>
              </w:rPr>
            </w:r>
            <w:r>
              <w:rPr>
                <w:noProof/>
                <w:webHidden/>
              </w:rPr>
              <w:fldChar w:fldCharType="separate"/>
            </w:r>
            <w:r>
              <w:rPr>
                <w:noProof/>
                <w:webHidden/>
              </w:rPr>
              <w:t>18</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397" w:history="1">
            <w:r w:rsidRPr="005A6F26">
              <w:rPr>
                <w:rStyle w:val="Hiperhivatkozs"/>
                <w:noProof/>
              </w:rPr>
              <w:t>Jelszó módosítása a profil oldalról:</w:t>
            </w:r>
            <w:r>
              <w:rPr>
                <w:noProof/>
                <w:webHidden/>
              </w:rPr>
              <w:tab/>
            </w:r>
            <w:r>
              <w:rPr>
                <w:noProof/>
                <w:webHidden/>
              </w:rPr>
              <w:fldChar w:fldCharType="begin"/>
            </w:r>
            <w:r>
              <w:rPr>
                <w:noProof/>
                <w:webHidden/>
              </w:rPr>
              <w:instrText xml:space="preserve"> PAGEREF _Toc195604397 \h </w:instrText>
            </w:r>
            <w:r>
              <w:rPr>
                <w:noProof/>
                <w:webHidden/>
              </w:rPr>
            </w:r>
            <w:r>
              <w:rPr>
                <w:noProof/>
                <w:webHidden/>
              </w:rPr>
              <w:fldChar w:fldCharType="separate"/>
            </w:r>
            <w:r>
              <w:rPr>
                <w:noProof/>
                <w:webHidden/>
              </w:rPr>
              <w:t>18</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398" w:history="1">
            <w:r w:rsidRPr="005A6F26">
              <w:rPr>
                <w:rStyle w:val="Hiperhivatkozs"/>
                <w:noProof/>
              </w:rPr>
              <w:t>Kivett könyv lejárati dátumának meghosszabbítása:</w:t>
            </w:r>
            <w:r>
              <w:rPr>
                <w:noProof/>
                <w:webHidden/>
              </w:rPr>
              <w:tab/>
            </w:r>
            <w:r>
              <w:rPr>
                <w:noProof/>
                <w:webHidden/>
              </w:rPr>
              <w:fldChar w:fldCharType="begin"/>
            </w:r>
            <w:r>
              <w:rPr>
                <w:noProof/>
                <w:webHidden/>
              </w:rPr>
              <w:instrText xml:space="preserve"> PAGEREF _Toc195604398 \h </w:instrText>
            </w:r>
            <w:r>
              <w:rPr>
                <w:noProof/>
                <w:webHidden/>
              </w:rPr>
            </w:r>
            <w:r>
              <w:rPr>
                <w:noProof/>
                <w:webHidden/>
              </w:rPr>
              <w:fldChar w:fldCharType="separate"/>
            </w:r>
            <w:r>
              <w:rPr>
                <w:noProof/>
                <w:webHidden/>
              </w:rPr>
              <w:t>19</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399" w:history="1">
            <w:r w:rsidRPr="005A6F26">
              <w:rPr>
                <w:rStyle w:val="Hiperhivatkozs"/>
                <w:noProof/>
              </w:rPr>
              <w:t>Felhasználó bejelentkezve van-e?:</w:t>
            </w:r>
            <w:r>
              <w:rPr>
                <w:noProof/>
                <w:webHidden/>
              </w:rPr>
              <w:tab/>
            </w:r>
            <w:r>
              <w:rPr>
                <w:noProof/>
                <w:webHidden/>
              </w:rPr>
              <w:fldChar w:fldCharType="begin"/>
            </w:r>
            <w:r>
              <w:rPr>
                <w:noProof/>
                <w:webHidden/>
              </w:rPr>
              <w:instrText xml:space="preserve"> PAGEREF _Toc195604399 \h </w:instrText>
            </w:r>
            <w:r>
              <w:rPr>
                <w:noProof/>
                <w:webHidden/>
              </w:rPr>
            </w:r>
            <w:r>
              <w:rPr>
                <w:noProof/>
                <w:webHidden/>
              </w:rPr>
              <w:fldChar w:fldCharType="separate"/>
            </w:r>
            <w:r>
              <w:rPr>
                <w:noProof/>
                <w:webHidden/>
              </w:rPr>
              <w:t>19</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00" w:history="1">
            <w:r w:rsidRPr="005A6F26">
              <w:rPr>
                <w:rStyle w:val="Hiperhivatkozs"/>
                <w:noProof/>
              </w:rPr>
              <w:t>Kijelentkezés:</w:t>
            </w:r>
            <w:r>
              <w:rPr>
                <w:noProof/>
                <w:webHidden/>
              </w:rPr>
              <w:tab/>
            </w:r>
            <w:r>
              <w:rPr>
                <w:noProof/>
                <w:webHidden/>
              </w:rPr>
              <w:fldChar w:fldCharType="begin"/>
            </w:r>
            <w:r>
              <w:rPr>
                <w:noProof/>
                <w:webHidden/>
              </w:rPr>
              <w:instrText xml:space="preserve"> PAGEREF _Toc195604400 \h </w:instrText>
            </w:r>
            <w:r>
              <w:rPr>
                <w:noProof/>
                <w:webHidden/>
              </w:rPr>
            </w:r>
            <w:r>
              <w:rPr>
                <w:noProof/>
                <w:webHidden/>
              </w:rPr>
              <w:fldChar w:fldCharType="separate"/>
            </w:r>
            <w:r>
              <w:rPr>
                <w:noProof/>
                <w:webHidden/>
              </w:rPr>
              <w:t>19</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01" w:history="1">
            <w:r w:rsidRPr="005A6F26">
              <w:rPr>
                <w:rStyle w:val="Hiperhivatkozs"/>
                <w:noProof/>
              </w:rPr>
              <w:t>“Elfelejtettem a jelszavam” link kérés:</w:t>
            </w:r>
            <w:r>
              <w:rPr>
                <w:noProof/>
                <w:webHidden/>
              </w:rPr>
              <w:tab/>
            </w:r>
            <w:r>
              <w:rPr>
                <w:noProof/>
                <w:webHidden/>
              </w:rPr>
              <w:fldChar w:fldCharType="begin"/>
            </w:r>
            <w:r>
              <w:rPr>
                <w:noProof/>
                <w:webHidden/>
              </w:rPr>
              <w:instrText xml:space="preserve"> PAGEREF _Toc195604401 \h </w:instrText>
            </w:r>
            <w:r>
              <w:rPr>
                <w:noProof/>
                <w:webHidden/>
              </w:rPr>
            </w:r>
            <w:r>
              <w:rPr>
                <w:noProof/>
                <w:webHidden/>
              </w:rPr>
              <w:fldChar w:fldCharType="separate"/>
            </w:r>
            <w:r>
              <w:rPr>
                <w:noProof/>
                <w:webHidden/>
              </w:rPr>
              <w:t>19</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02" w:history="1">
            <w:r w:rsidRPr="005A6F26">
              <w:rPr>
                <w:rStyle w:val="Hiperhivatkozs"/>
                <w:noProof/>
              </w:rPr>
              <w:t>Könyv levétele kedvencek közül:</w:t>
            </w:r>
            <w:r>
              <w:rPr>
                <w:noProof/>
                <w:webHidden/>
              </w:rPr>
              <w:tab/>
            </w:r>
            <w:r>
              <w:rPr>
                <w:noProof/>
                <w:webHidden/>
              </w:rPr>
              <w:fldChar w:fldCharType="begin"/>
            </w:r>
            <w:r>
              <w:rPr>
                <w:noProof/>
                <w:webHidden/>
              </w:rPr>
              <w:instrText xml:space="preserve"> PAGEREF _Toc195604402 \h </w:instrText>
            </w:r>
            <w:r>
              <w:rPr>
                <w:noProof/>
                <w:webHidden/>
              </w:rPr>
            </w:r>
            <w:r>
              <w:rPr>
                <w:noProof/>
                <w:webHidden/>
              </w:rPr>
              <w:fldChar w:fldCharType="separate"/>
            </w:r>
            <w:r>
              <w:rPr>
                <w:noProof/>
                <w:webHidden/>
              </w:rPr>
              <w:t>19</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03" w:history="1">
            <w:r w:rsidRPr="005A6F26">
              <w:rPr>
                <w:rStyle w:val="Hiperhivatkozs"/>
                <w:noProof/>
              </w:rPr>
              <w:t>Könyv felvétele kedvencekbe:</w:t>
            </w:r>
            <w:r>
              <w:rPr>
                <w:noProof/>
                <w:webHidden/>
              </w:rPr>
              <w:tab/>
            </w:r>
            <w:r>
              <w:rPr>
                <w:noProof/>
                <w:webHidden/>
              </w:rPr>
              <w:fldChar w:fldCharType="begin"/>
            </w:r>
            <w:r>
              <w:rPr>
                <w:noProof/>
                <w:webHidden/>
              </w:rPr>
              <w:instrText xml:space="preserve"> PAGEREF _Toc195604403 \h </w:instrText>
            </w:r>
            <w:r>
              <w:rPr>
                <w:noProof/>
                <w:webHidden/>
              </w:rPr>
            </w:r>
            <w:r>
              <w:rPr>
                <w:noProof/>
                <w:webHidden/>
              </w:rPr>
              <w:fldChar w:fldCharType="separate"/>
            </w:r>
            <w:r>
              <w:rPr>
                <w:noProof/>
                <w:webHidden/>
              </w:rPr>
              <w:t>20</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04" w:history="1">
            <w:r w:rsidRPr="005A6F26">
              <w:rPr>
                <w:rStyle w:val="Hiperhivatkozs"/>
                <w:noProof/>
              </w:rPr>
              <w:t>Jelszó módosítása az emaliben kapott linken keresztül (“elfelejtettem a jelszavamat” funkció):</w:t>
            </w:r>
            <w:r>
              <w:rPr>
                <w:noProof/>
                <w:webHidden/>
              </w:rPr>
              <w:tab/>
            </w:r>
            <w:r>
              <w:rPr>
                <w:noProof/>
                <w:webHidden/>
              </w:rPr>
              <w:fldChar w:fldCharType="begin"/>
            </w:r>
            <w:r>
              <w:rPr>
                <w:noProof/>
                <w:webHidden/>
              </w:rPr>
              <w:instrText xml:space="preserve"> PAGEREF _Toc195604404 \h </w:instrText>
            </w:r>
            <w:r>
              <w:rPr>
                <w:noProof/>
                <w:webHidden/>
              </w:rPr>
            </w:r>
            <w:r>
              <w:rPr>
                <w:noProof/>
                <w:webHidden/>
              </w:rPr>
              <w:fldChar w:fldCharType="separate"/>
            </w:r>
            <w:r>
              <w:rPr>
                <w:noProof/>
                <w:webHidden/>
              </w:rPr>
              <w:t>20</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05" w:history="1">
            <w:r w:rsidRPr="005A6F26">
              <w:rPr>
                <w:rStyle w:val="Hiperhivatkozs"/>
                <w:noProof/>
              </w:rPr>
              <w:t>Alkalmazott bejelentkeztetése:</w:t>
            </w:r>
            <w:r>
              <w:rPr>
                <w:noProof/>
                <w:webHidden/>
              </w:rPr>
              <w:tab/>
            </w:r>
            <w:r>
              <w:rPr>
                <w:noProof/>
                <w:webHidden/>
              </w:rPr>
              <w:fldChar w:fldCharType="begin"/>
            </w:r>
            <w:r>
              <w:rPr>
                <w:noProof/>
                <w:webHidden/>
              </w:rPr>
              <w:instrText xml:space="preserve"> PAGEREF _Toc195604405 \h </w:instrText>
            </w:r>
            <w:r>
              <w:rPr>
                <w:noProof/>
                <w:webHidden/>
              </w:rPr>
            </w:r>
            <w:r>
              <w:rPr>
                <w:noProof/>
                <w:webHidden/>
              </w:rPr>
              <w:fldChar w:fldCharType="separate"/>
            </w:r>
            <w:r>
              <w:rPr>
                <w:noProof/>
                <w:webHidden/>
              </w:rPr>
              <w:t>20</w:t>
            </w:r>
            <w:r>
              <w:rPr>
                <w:noProof/>
                <w:webHidden/>
              </w:rPr>
              <w:fldChar w:fldCharType="end"/>
            </w:r>
          </w:hyperlink>
        </w:p>
        <w:p w:rsidR="007B5631" w:rsidRDefault="007B5631">
          <w:pPr>
            <w:pStyle w:val="TJ2"/>
            <w:tabs>
              <w:tab w:val="right" w:leader="dot" w:pos="9060"/>
            </w:tabs>
            <w:rPr>
              <w:rFonts w:asciiTheme="minorHAnsi" w:eastAsiaTheme="minorEastAsia" w:hAnsiTheme="minorHAnsi" w:cstheme="minorBidi"/>
              <w:noProof/>
              <w:sz w:val="22"/>
              <w:szCs w:val="22"/>
              <w:lang w:bidi="ar-SA"/>
            </w:rPr>
          </w:pPr>
          <w:hyperlink w:anchor="_Toc195604406" w:history="1">
            <w:r w:rsidRPr="005A6F26">
              <w:rPr>
                <w:rStyle w:val="Hiperhivatkozs"/>
                <w:noProof/>
              </w:rPr>
              <w:t>Adatbázis</w:t>
            </w:r>
            <w:r>
              <w:rPr>
                <w:noProof/>
                <w:webHidden/>
              </w:rPr>
              <w:tab/>
            </w:r>
            <w:r>
              <w:rPr>
                <w:noProof/>
                <w:webHidden/>
              </w:rPr>
              <w:fldChar w:fldCharType="begin"/>
            </w:r>
            <w:r>
              <w:rPr>
                <w:noProof/>
                <w:webHidden/>
              </w:rPr>
              <w:instrText xml:space="preserve"> PAGEREF _Toc195604406 \h </w:instrText>
            </w:r>
            <w:r>
              <w:rPr>
                <w:noProof/>
                <w:webHidden/>
              </w:rPr>
            </w:r>
            <w:r>
              <w:rPr>
                <w:noProof/>
                <w:webHidden/>
              </w:rPr>
              <w:fldChar w:fldCharType="separate"/>
            </w:r>
            <w:r>
              <w:rPr>
                <w:noProof/>
                <w:webHidden/>
              </w:rPr>
              <w:t>21</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07" w:history="1">
            <w:r w:rsidRPr="005A6F26">
              <w:rPr>
                <w:rStyle w:val="Hiperhivatkozs"/>
                <w:noProof/>
              </w:rPr>
              <w:t>Kapcsolatok</w:t>
            </w:r>
            <w:r>
              <w:rPr>
                <w:noProof/>
                <w:webHidden/>
              </w:rPr>
              <w:tab/>
            </w:r>
            <w:r>
              <w:rPr>
                <w:noProof/>
                <w:webHidden/>
              </w:rPr>
              <w:fldChar w:fldCharType="begin"/>
            </w:r>
            <w:r>
              <w:rPr>
                <w:noProof/>
                <w:webHidden/>
              </w:rPr>
              <w:instrText xml:space="preserve"> PAGEREF _Toc195604407 \h </w:instrText>
            </w:r>
            <w:r>
              <w:rPr>
                <w:noProof/>
                <w:webHidden/>
              </w:rPr>
            </w:r>
            <w:r>
              <w:rPr>
                <w:noProof/>
                <w:webHidden/>
              </w:rPr>
              <w:fldChar w:fldCharType="separate"/>
            </w:r>
            <w:r>
              <w:rPr>
                <w:noProof/>
                <w:webHidden/>
              </w:rPr>
              <w:t>22</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08" w:history="1">
            <w:r w:rsidRPr="005A6F26">
              <w:rPr>
                <w:rStyle w:val="Hiperhivatkozs"/>
                <w:noProof/>
              </w:rPr>
              <w:t>Táblák</w:t>
            </w:r>
            <w:r>
              <w:rPr>
                <w:noProof/>
                <w:webHidden/>
              </w:rPr>
              <w:tab/>
            </w:r>
            <w:r>
              <w:rPr>
                <w:noProof/>
                <w:webHidden/>
              </w:rPr>
              <w:fldChar w:fldCharType="begin"/>
            </w:r>
            <w:r>
              <w:rPr>
                <w:noProof/>
                <w:webHidden/>
              </w:rPr>
              <w:instrText xml:space="preserve"> PAGEREF _Toc195604408 \h </w:instrText>
            </w:r>
            <w:r>
              <w:rPr>
                <w:noProof/>
                <w:webHidden/>
              </w:rPr>
            </w:r>
            <w:r>
              <w:rPr>
                <w:noProof/>
                <w:webHidden/>
              </w:rPr>
              <w:fldChar w:fldCharType="separate"/>
            </w:r>
            <w:r>
              <w:rPr>
                <w:noProof/>
                <w:webHidden/>
              </w:rPr>
              <w:t>23</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09" w:history="1">
            <w:r w:rsidRPr="005A6F26">
              <w:rPr>
                <w:rStyle w:val="Hiperhivatkozs"/>
                <w:noProof/>
              </w:rPr>
              <w:t>A „book” tábla</w:t>
            </w:r>
            <w:r>
              <w:rPr>
                <w:noProof/>
                <w:webHidden/>
              </w:rPr>
              <w:tab/>
            </w:r>
            <w:r>
              <w:rPr>
                <w:noProof/>
                <w:webHidden/>
              </w:rPr>
              <w:fldChar w:fldCharType="begin"/>
            </w:r>
            <w:r>
              <w:rPr>
                <w:noProof/>
                <w:webHidden/>
              </w:rPr>
              <w:instrText xml:space="preserve"> PAGEREF _Toc195604409 \h </w:instrText>
            </w:r>
            <w:r>
              <w:rPr>
                <w:noProof/>
                <w:webHidden/>
              </w:rPr>
            </w:r>
            <w:r>
              <w:rPr>
                <w:noProof/>
                <w:webHidden/>
              </w:rPr>
              <w:fldChar w:fldCharType="separate"/>
            </w:r>
            <w:r>
              <w:rPr>
                <w:noProof/>
                <w:webHidden/>
              </w:rPr>
              <w:t>23</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10" w:history="1">
            <w:r w:rsidRPr="005A6F26">
              <w:rPr>
                <w:rStyle w:val="Hiperhivatkozs"/>
                <w:noProof/>
              </w:rPr>
              <w:t>A „languages” tábla</w:t>
            </w:r>
            <w:r>
              <w:rPr>
                <w:noProof/>
                <w:webHidden/>
              </w:rPr>
              <w:tab/>
            </w:r>
            <w:r>
              <w:rPr>
                <w:noProof/>
                <w:webHidden/>
              </w:rPr>
              <w:fldChar w:fldCharType="begin"/>
            </w:r>
            <w:r>
              <w:rPr>
                <w:noProof/>
                <w:webHidden/>
              </w:rPr>
              <w:instrText xml:space="preserve"> PAGEREF _Toc195604410 \h </w:instrText>
            </w:r>
            <w:r>
              <w:rPr>
                <w:noProof/>
                <w:webHidden/>
              </w:rPr>
            </w:r>
            <w:r>
              <w:rPr>
                <w:noProof/>
                <w:webHidden/>
              </w:rPr>
              <w:fldChar w:fldCharType="separate"/>
            </w:r>
            <w:r>
              <w:rPr>
                <w:noProof/>
                <w:webHidden/>
              </w:rPr>
              <w:t>24</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11" w:history="1">
            <w:r w:rsidRPr="005A6F26">
              <w:rPr>
                <w:rStyle w:val="Hiperhivatkozs"/>
                <w:noProof/>
              </w:rPr>
              <w:t>A „publishers” tábla</w:t>
            </w:r>
            <w:r>
              <w:rPr>
                <w:noProof/>
                <w:webHidden/>
              </w:rPr>
              <w:tab/>
            </w:r>
            <w:r>
              <w:rPr>
                <w:noProof/>
                <w:webHidden/>
              </w:rPr>
              <w:fldChar w:fldCharType="begin"/>
            </w:r>
            <w:r>
              <w:rPr>
                <w:noProof/>
                <w:webHidden/>
              </w:rPr>
              <w:instrText xml:space="preserve"> PAGEREF _Toc195604411 \h </w:instrText>
            </w:r>
            <w:r>
              <w:rPr>
                <w:noProof/>
                <w:webHidden/>
              </w:rPr>
            </w:r>
            <w:r>
              <w:rPr>
                <w:noProof/>
                <w:webHidden/>
              </w:rPr>
              <w:fldChar w:fldCharType="separate"/>
            </w:r>
            <w:r>
              <w:rPr>
                <w:noProof/>
                <w:webHidden/>
              </w:rPr>
              <w:t>24</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12" w:history="1">
            <w:r w:rsidRPr="005A6F26">
              <w:rPr>
                <w:rStyle w:val="Hiperhivatkozs"/>
                <w:noProof/>
              </w:rPr>
              <w:t>A „genres” tábla</w:t>
            </w:r>
            <w:r>
              <w:rPr>
                <w:noProof/>
                <w:webHidden/>
              </w:rPr>
              <w:tab/>
            </w:r>
            <w:r>
              <w:rPr>
                <w:noProof/>
                <w:webHidden/>
              </w:rPr>
              <w:fldChar w:fldCharType="begin"/>
            </w:r>
            <w:r>
              <w:rPr>
                <w:noProof/>
                <w:webHidden/>
              </w:rPr>
              <w:instrText xml:space="preserve"> PAGEREF _Toc195604412 \h </w:instrText>
            </w:r>
            <w:r>
              <w:rPr>
                <w:noProof/>
                <w:webHidden/>
              </w:rPr>
            </w:r>
            <w:r>
              <w:rPr>
                <w:noProof/>
                <w:webHidden/>
              </w:rPr>
              <w:fldChar w:fldCharType="separate"/>
            </w:r>
            <w:r>
              <w:rPr>
                <w:noProof/>
                <w:webHidden/>
              </w:rPr>
              <w:t>25</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13" w:history="1">
            <w:r w:rsidRPr="005A6F26">
              <w:rPr>
                <w:rStyle w:val="Hiperhivatkozs"/>
                <w:noProof/>
              </w:rPr>
              <w:t>A „books_genres_conn” tábla</w:t>
            </w:r>
            <w:r>
              <w:rPr>
                <w:noProof/>
                <w:webHidden/>
              </w:rPr>
              <w:tab/>
            </w:r>
            <w:r>
              <w:rPr>
                <w:noProof/>
                <w:webHidden/>
              </w:rPr>
              <w:fldChar w:fldCharType="begin"/>
            </w:r>
            <w:r>
              <w:rPr>
                <w:noProof/>
                <w:webHidden/>
              </w:rPr>
              <w:instrText xml:space="preserve"> PAGEREF _Toc195604413 \h </w:instrText>
            </w:r>
            <w:r>
              <w:rPr>
                <w:noProof/>
                <w:webHidden/>
              </w:rPr>
            </w:r>
            <w:r>
              <w:rPr>
                <w:noProof/>
                <w:webHidden/>
              </w:rPr>
              <w:fldChar w:fldCharType="separate"/>
            </w:r>
            <w:r>
              <w:rPr>
                <w:noProof/>
                <w:webHidden/>
              </w:rPr>
              <w:t>25</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14" w:history="1">
            <w:r w:rsidRPr="005A6F26">
              <w:rPr>
                <w:rStyle w:val="Hiperhivatkozs"/>
                <w:noProof/>
              </w:rPr>
              <w:t>Az „authors” tábla</w:t>
            </w:r>
            <w:r>
              <w:rPr>
                <w:noProof/>
                <w:webHidden/>
              </w:rPr>
              <w:tab/>
            </w:r>
            <w:r>
              <w:rPr>
                <w:noProof/>
                <w:webHidden/>
              </w:rPr>
              <w:fldChar w:fldCharType="begin"/>
            </w:r>
            <w:r>
              <w:rPr>
                <w:noProof/>
                <w:webHidden/>
              </w:rPr>
              <w:instrText xml:space="preserve"> PAGEREF _Toc195604414 \h </w:instrText>
            </w:r>
            <w:r>
              <w:rPr>
                <w:noProof/>
                <w:webHidden/>
              </w:rPr>
            </w:r>
            <w:r>
              <w:rPr>
                <w:noProof/>
                <w:webHidden/>
              </w:rPr>
              <w:fldChar w:fldCharType="separate"/>
            </w:r>
            <w:r>
              <w:rPr>
                <w:noProof/>
                <w:webHidden/>
              </w:rPr>
              <w:t>26</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15" w:history="1">
            <w:r w:rsidRPr="005A6F26">
              <w:rPr>
                <w:rStyle w:val="Hiperhivatkozs"/>
                <w:noProof/>
              </w:rPr>
              <w:t>A „books_authors_conn” tábla</w:t>
            </w:r>
            <w:r>
              <w:rPr>
                <w:noProof/>
                <w:webHidden/>
              </w:rPr>
              <w:tab/>
            </w:r>
            <w:r>
              <w:rPr>
                <w:noProof/>
                <w:webHidden/>
              </w:rPr>
              <w:fldChar w:fldCharType="begin"/>
            </w:r>
            <w:r>
              <w:rPr>
                <w:noProof/>
                <w:webHidden/>
              </w:rPr>
              <w:instrText xml:space="preserve"> PAGEREF _Toc195604415 \h </w:instrText>
            </w:r>
            <w:r>
              <w:rPr>
                <w:noProof/>
                <w:webHidden/>
              </w:rPr>
            </w:r>
            <w:r>
              <w:rPr>
                <w:noProof/>
                <w:webHidden/>
              </w:rPr>
              <w:fldChar w:fldCharType="separate"/>
            </w:r>
            <w:r>
              <w:rPr>
                <w:noProof/>
                <w:webHidden/>
              </w:rPr>
              <w:t>26</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16" w:history="1">
            <w:r w:rsidRPr="005A6F26">
              <w:rPr>
                <w:rStyle w:val="Hiperhivatkozs"/>
                <w:noProof/>
              </w:rPr>
              <w:t>Az „inventory” tábla</w:t>
            </w:r>
            <w:r>
              <w:rPr>
                <w:noProof/>
                <w:webHidden/>
              </w:rPr>
              <w:tab/>
            </w:r>
            <w:r>
              <w:rPr>
                <w:noProof/>
                <w:webHidden/>
              </w:rPr>
              <w:fldChar w:fldCharType="begin"/>
            </w:r>
            <w:r>
              <w:rPr>
                <w:noProof/>
                <w:webHidden/>
              </w:rPr>
              <w:instrText xml:space="preserve"> PAGEREF _Toc195604416 \h </w:instrText>
            </w:r>
            <w:r>
              <w:rPr>
                <w:noProof/>
                <w:webHidden/>
              </w:rPr>
            </w:r>
            <w:r>
              <w:rPr>
                <w:noProof/>
                <w:webHidden/>
              </w:rPr>
              <w:fldChar w:fldCharType="separate"/>
            </w:r>
            <w:r>
              <w:rPr>
                <w:noProof/>
                <w:webHidden/>
              </w:rPr>
              <w:t>27</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17" w:history="1">
            <w:r w:rsidRPr="005A6F26">
              <w:rPr>
                <w:rStyle w:val="Hiperhivatkozs"/>
                <w:noProof/>
              </w:rPr>
              <w:t>A „users” tábla</w:t>
            </w:r>
            <w:r>
              <w:rPr>
                <w:noProof/>
                <w:webHidden/>
              </w:rPr>
              <w:tab/>
            </w:r>
            <w:r>
              <w:rPr>
                <w:noProof/>
                <w:webHidden/>
              </w:rPr>
              <w:fldChar w:fldCharType="begin"/>
            </w:r>
            <w:r>
              <w:rPr>
                <w:noProof/>
                <w:webHidden/>
              </w:rPr>
              <w:instrText xml:space="preserve"> PAGEREF _Toc195604417 \h </w:instrText>
            </w:r>
            <w:r>
              <w:rPr>
                <w:noProof/>
                <w:webHidden/>
              </w:rPr>
            </w:r>
            <w:r>
              <w:rPr>
                <w:noProof/>
                <w:webHidden/>
              </w:rPr>
              <w:fldChar w:fldCharType="separate"/>
            </w:r>
            <w:r>
              <w:rPr>
                <w:noProof/>
                <w:webHidden/>
              </w:rPr>
              <w:t>28</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18" w:history="1">
            <w:r w:rsidRPr="005A6F26">
              <w:rPr>
                <w:rStyle w:val="Hiperhivatkozs"/>
                <w:noProof/>
              </w:rPr>
              <w:t>A „reservation” tábla</w:t>
            </w:r>
            <w:r>
              <w:rPr>
                <w:noProof/>
                <w:webHidden/>
              </w:rPr>
              <w:tab/>
            </w:r>
            <w:r>
              <w:rPr>
                <w:noProof/>
                <w:webHidden/>
              </w:rPr>
              <w:fldChar w:fldCharType="begin"/>
            </w:r>
            <w:r>
              <w:rPr>
                <w:noProof/>
                <w:webHidden/>
              </w:rPr>
              <w:instrText xml:space="preserve"> PAGEREF _Toc195604418 \h </w:instrText>
            </w:r>
            <w:r>
              <w:rPr>
                <w:noProof/>
                <w:webHidden/>
              </w:rPr>
            </w:r>
            <w:r>
              <w:rPr>
                <w:noProof/>
                <w:webHidden/>
              </w:rPr>
              <w:fldChar w:fldCharType="separate"/>
            </w:r>
            <w:r>
              <w:rPr>
                <w:noProof/>
                <w:webHidden/>
              </w:rPr>
              <w:t>29</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19" w:history="1">
            <w:r w:rsidRPr="005A6F26">
              <w:rPr>
                <w:rStyle w:val="Hiperhivatkozs"/>
                <w:noProof/>
              </w:rPr>
              <w:t>A „shelf” tábla</w:t>
            </w:r>
            <w:r>
              <w:rPr>
                <w:noProof/>
                <w:webHidden/>
              </w:rPr>
              <w:tab/>
            </w:r>
            <w:r>
              <w:rPr>
                <w:noProof/>
                <w:webHidden/>
              </w:rPr>
              <w:fldChar w:fldCharType="begin"/>
            </w:r>
            <w:r>
              <w:rPr>
                <w:noProof/>
                <w:webHidden/>
              </w:rPr>
              <w:instrText xml:space="preserve"> PAGEREF _Toc195604419 \h </w:instrText>
            </w:r>
            <w:r>
              <w:rPr>
                <w:noProof/>
                <w:webHidden/>
              </w:rPr>
            </w:r>
            <w:r>
              <w:rPr>
                <w:noProof/>
                <w:webHidden/>
              </w:rPr>
              <w:fldChar w:fldCharType="separate"/>
            </w:r>
            <w:r>
              <w:rPr>
                <w:noProof/>
                <w:webHidden/>
              </w:rPr>
              <w:t>29</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20" w:history="1">
            <w:r w:rsidRPr="005A6F26">
              <w:rPr>
                <w:rStyle w:val="Hiperhivatkozs"/>
                <w:noProof/>
              </w:rPr>
              <w:t>Az „employees” tábla</w:t>
            </w:r>
            <w:r>
              <w:rPr>
                <w:noProof/>
                <w:webHidden/>
              </w:rPr>
              <w:tab/>
            </w:r>
            <w:r>
              <w:rPr>
                <w:noProof/>
                <w:webHidden/>
              </w:rPr>
              <w:fldChar w:fldCharType="begin"/>
            </w:r>
            <w:r>
              <w:rPr>
                <w:noProof/>
                <w:webHidden/>
              </w:rPr>
              <w:instrText xml:space="preserve"> PAGEREF _Toc195604420 \h </w:instrText>
            </w:r>
            <w:r>
              <w:rPr>
                <w:noProof/>
                <w:webHidden/>
              </w:rPr>
            </w:r>
            <w:r>
              <w:rPr>
                <w:noProof/>
                <w:webHidden/>
              </w:rPr>
              <w:fldChar w:fldCharType="separate"/>
            </w:r>
            <w:r>
              <w:rPr>
                <w:noProof/>
                <w:webHidden/>
              </w:rPr>
              <w:t>31</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21" w:history="1">
            <w:r w:rsidRPr="005A6F26">
              <w:rPr>
                <w:rStyle w:val="Hiperhivatkozs"/>
                <w:noProof/>
              </w:rPr>
              <w:t>A „borrowings” tábla</w:t>
            </w:r>
            <w:r>
              <w:rPr>
                <w:noProof/>
                <w:webHidden/>
              </w:rPr>
              <w:tab/>
            </w:r>
            <w:r>
              <w:rPr>
                <w:noProof/>
                <w:webHidden/>
              </w:rPr>
              <w:fldChar w:fldCharType="begin"/>
            </w:r>
            <w:r>
              <w:rPr>
                <w:noProof/>
                <w:webHidden/>
              </w:rPr>
              <w:instrText xml:space="preserve"> PAGEREF _Toc195604421 \h </w:instrText>
            </w:r>
            <w:r>
              <w:rPr>
                <w:noProof/>
                <w:webHidden/>
              </w:rPr>
            </w:r>
            <w:r>
              <w:rPr>
                <w:noProof/>
                <w:webHidden/>
              </w:rPr>
              <w:fldChar w:fldCharType="separate"/>
            </w:r>
            <w:r>
              <w:rPr>
                <w:noProof/>
                <w:webHidden/>
              </w:rPr>
              <w:t>32</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22" w:history="1">
            <w:r w:rsidRPr="005A6F26">
              <w:rPr>
                <w:rStyle w:val="Hiperhivatkozs"/>
                <w:noProof/>
              </w:rPr>
              <w:t>A „booking” tábla</w:t>
            </w:r>
            <w:r>
              <w:rPr>
                <w:noProof/>
                <w:webHidden/>
              </w:rPr>
              <w:tab/>
            </w:r>
            <w:r>
              <w:rPr>
                <w:noProof/>
                <w:webHidden/>
              </w:rPr>
              <w:fldChar w:fldCharType="begin"/>
            </w:r>
            <w:r>
              <w:rPr>
                <w:noProof/>
                <w:webHidden/>
              </w:rPr>
              <w:instrText xml:space="preserve"> PAGEREF _Toc195604422 \h </w:instrText>
            </w:r>
            <w:r>
              <w:rPr>
                <w:noProof/>
                <w:webHidden/>
              </w:rPr>
            </w:r>
            <w:r>
              <w:rPr>
                <w:noProof/>
                <w:webHidden/>
              </w:rPr>
              <w:fldChar w:fldCharType="separate"/>
            </w:r>
            <w:r>
              <w:rPr>
                <w:noProof/>
                <w:webHidden/>
              </w:rPr>
              <w:t>33</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23" w:history="1">
            <w:r w:rsidRPr="005A6F26">
              <w:rPr>
                <w:rStyle w:val="Hiperhivatkozs"/>
                <w:noProof/>
              </w:rPr>
              <w:t>A „system_settings” tábla</w:t>
            </w:r>
            <w:r>
              <w:rPr>
                <w:noProof/>
                <w:webHidden/>
              </w:rPr>
              <w:tab/>
            </w:r>
            <w:r>
              <w:rPr>
                <w:noProof/>
                <w:webHidden/>
              </w:rPr>
              <w:fldChar w:fldCharType="begin"/>
            </w:r>
            <w:r>
              <w:rPr>
                <w:noProof/>
                <w:webHidden/>
              </w:rPr>
              <w:instrText xml:space="preserve"> PAGEREF _Toc195604423 \h </w:instrText>
            </w:r>
            <w:r>
              <w:rPr>
                <w:noProof/>
                <w:webHidden/>
              </w:rPr>
            </w:r>
            <w:r>
              <w:rPr>
                <w:noProof/>
                <w:webHidden/>
              </w:rPr>
              <w:fldChar w:fldCharType="separate"/>
            </w:r>
            <w:r>
              <w:rPr>
                <w:noProof/>
                <w:webHidden/>
              </w:rPr>
              <w:t>34</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24" w:history="1">
            <w:r w:rsidRPr="005A6F26">
              <w:rPr>
                <w:rStyle w:val="Hiperhivatkozs"/>
                <w:noProof/>
              </w:rPr>
              <w:t>A „tokens” tábla</w:t>
            </w:r>
            <w:r>
              <w:rPr>
                <w:noProof/>
                <w:webHidden/>
              </w:rPr>
              <w:tab/>
            </w:r>
            <w:r>
              <w:rPr>
                <w:noProof/>
                <w:webHidden/>
              </w:rPr>
              <w:fldChar w:fldCharType="begin"/>
            </w:r>
            <w:r>
              <w:rPr>
                <w:noProof/>
                <w:webHidden/>
              </w:rPr>
              <w:instrText xml:space="preserve"> PAGEREF _Toc195604424 \h </w:instrText>
            </w:r>
            <w:r>
              <w:rPr>
                <w:noProof/>
                <w:webHidden/>
              </w:rPr>
            </w:r>
            <w:r>
              <w:rPr>
                <w:noProof/>
                <w:webHidden/>
              </w:rPr>
              <w:fldChar w:fldCharType="separate"/>
            </w:r>
            <w:r>
              <w:rPr>
                <w:noProof/>
                <w:webHidden/>
              </w:rPr>
              <w:t>35</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25" w:history="1">
            <w:r w:rsidRPr="005A6F26">
              <w:rPr>
                <w:rStyle w:val="Hiperhivatkozs"/>
                <w:noProof/>
              </w:rPr>
              <w:t>Eljárások</w:t>
            </w:r>
            <w:r>
              <w:rPr>
                <w:noProof/>
                <w:webHidden/>
              </w:rPr>
              <w:tab/>
            </w:r>
            <w:r>
              <w:rPr>
                <w:noProof/>
                <w:webHidden/>
              </w:rPr>
              <w:fldChar w:fldCharType="begin"/>
            </w:r>
            <w:r>
              <w:rPr>
                <w:noProof/>
                <w:webHidden/>
              </w:rPr>
              <w:instrText xml:space="preserve"> PAGEREF _Toc195604425 \h </w:instrText>
            </w:r>
            <w:r>
              <w:rPr>
                <w:noProof/>
                <w:webHidden/>
              </w:rPr>
            </w:r>
            <w:r>
              <w:rPr>
                <w:noProof/>
                <w:webHidden/>
              </w:rPr>
              <w:fldChar w:fldCharType="separate"/>
            </w:r>
            <w:r>
              <w:rPr>
                <w:noProof/>
                <w:webHidden/>
              </w:rPr>
              <w:t>36</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26" w:history="1">
            <w:r w:rsidRPr="005A6F26">
              <w:rPr>
                <w:rStyle w:val="Hiperhivatkozs"/>
                <w:noProof/>
              </w:rPr>
              <w:t>Eljárások felsorolása</w:t>
            </w:r>
            <w:r>
              <w:rPr>
                <w:noProof/>
                <w:webHidden/>
              </w:rPr>
              <w:tab/>
            </w:r>
            <w:r>
              <w:rPr>
                <w:noProof/>
                <w:webHidden/>
              </w:rPr>
              <w:fldChar w:fldCharType="begin"/>
            </w:r>
            <w:r>
              <w:rPr>
                <w:noProof/>
                <w:webHidden/>
              </w:rPr>
              <w:instrText xml:space="preserve"> PAGEREF _Toc195604426 \h </w:instrText>
            </w:r>
            <w:r>
              <w:rPr>
                <w:noProof/>
                <w:webHidden/>
              </w:rPr>
            </w:r>
            <w:r>
              <w:rPr>
                <w:noProof/>
                <w:webHidden/>
              </w:rPr>
              <w:fldChar w:fldCharType="separate"/>
            </w:r>
            <w:r>
              <w:rPr>
                <w:noProof/>
                <w:webHidden/>
              </w:rPr>
              <w:t>36</w:t>
            </w:r>
            <w:r>
              <w:rPr>
                <w:noProof/>
                <w:webHidden/>
              </w:rPr>
              <w:fldChar w:fldCharType="end"/>
            </w:r>
          </w:hyperlink>
        </w:p>
        <w:p w:rsidR="007B5631" w:rsidRDefault="007B5631">
          <w:pPr>
            <w:pStyle w:val="TJ2"/>
            <w:tabs>
              <w:tab w:val="right" w:leader="dot" w:pos="9060"/>
            </w:tabs>
            <w:rPr>
              <w:rFonts w:asciiTheme="minorHAnsi" w:eastAsiaTheme="minorEastAsia" w:hAnsiTheme="minorHAnsi" w:cstheme="minorBidi"/>
              <w:noProof/>
              <w:sz w:val="22"/>
              <w:szCs w:val="22"/>
              <w:lang w:bidi="ar-SA"/>
            </w:rPr>
          </w:pPr>
          <w:hyperlink w:anchor="_Toc195604427" w:history="1">
            <w:r w:rsidRPr="005A6F26">
              <w:rPr>
                <w:rStyle w:val="Hiperhivatkozs"/>
                <w:noProof/>
              </w:rPr>
              <w:t>Tesztelés</w:t>
            </w:r>
            <w:r>
              <w:rPr>
                <w:noProof/>
                <w:webHidden/>
              </w:rPr>
              <w:tab/>
            </w:r>
            <w:r>
              <w:rPr>
                <w:noProof/>
                <w:webHidden/>
              </w:rPr>
              <w:fldChar w:fldCharType="begin"/>
            </w:r>
            <w:r>
              <w:rPr>
                <w:noProof/>
                <w:webHidden/>
              </w:rPr>
              <w:instrText xml:space="preserve"> PAGEREF _Toc195604427 \h </w:instrText>
            </w:r>
            <w:r>
              <w:rPr>
                <w:noProof/>
                <w:webHidden/>
              </w:rPr>
            </w:r>
            <w:r>
              <w:rPr>
                <w:noProof/>
                <w:webHidden/>
              </w:rPr>
              <w:fldChar w:fldCharType="separate"/>
            </w:r>
            <w:r>
              <w:rPr>
                <w:noProof/>
                <w:webHidden/>
              </w:rPr>
              <w:t>47</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28" w:history="1">
            <w:r w:rsidRPr="005A6F26">
              <w:rPr>
                <w:rStyle w:val="Hiperhivatkozs"/>
                <w:noProof/>
              </w:rPr>
              <w:t>SQL eljárások tesztelése</w:t>
            </w:r>
            <w:r>
              <w:rPr>
                <w:noProof/>
                <w:webHidden/>
              </w:rPr>
              <w:tab/>
            </w:r>
            <w:r>
              <w:rPr>
                <w:noProof/>
                <w:webHidden/>
              </w:rPr>
              <w:fldChar w:fldCharType="begin"/>
            </w:r>
            <w:r>
              <w:rPr>
                <w:noProof/>
                <w:webHidden/>
              </w:rPr>
              <w:instrText xml:space="preserve"> PAGEREF _Toc195604428 \h </w:instrText>
            </w:r>
            <w:r>
              <w:rPr>
                <w:noProof/>
                <w:webHidden/>
              </w:rPr>
            </w:r>
            <w:r>
              <w:rPr>
                <w:noProof/>
                <w:webHidden/>
              </w:rPr>
              <w:fldChar w:fldCharType="separate"/>
            </w:r>
            <w:r>
              <w:rPr>
                <w:noProof/>
                <w:webHidden/>
              </w:rPr>
              <w:t>47</w:t>
            </w:r>
            <w:r>
              <w:rPr>
                <w:noProof/>
                <w:webHidden/>
              </w:rPr>
              <w:fldChar w:fldCharType="end"/>
            </w:r>
          </w:hyperlink>
          <w:bookmarkStart w:id="1" w:name="_GoBack"/>
          <w:bookmarkEnd w:id="1"/>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29" w:history="1">
            <w:r w:rsidRPr="005A6F26">
              <w:rPr>
                <w:rStyle w:val="Hiperhivatkozs"/>
                <w:noProof/>
              </w:rPr>
              <w:t>Adatbázis tesztadatok</w:t>
            </w:r>
            <w:r>
              <w:rPr>
                <w:noProof/>
                <w:webHidden/>
              </w:rPr>
              <w:tab/>
            </w:r>
            <w:r>
              <w:rPr>
                <w:noProof/>
                <w:webHidden/>
              </w:rPr>
              <w:fldChar w:fldCharType="begin"/>
            </w:r>
            <w:r>
              <w:rPr>
                <w:noProof/>
                <w:webHidden/>
              </w:rPr>
              <w:instrText xml:space="preserve"> PAGEREF _Toc195604429 \h </w:instrText>
            </w:r>
            <w:r>
              <w:rPr>
                <w:noProof/>
                <w:webHidden/>
              </w:rPr>
            </w:r>
            <w:r>
              <w:rPr>
                <w:noProof/>
                <w:webHidden/>
              </w:rPr>
              <w:fldChar w:fldCharType="separate"/>
            </w:r>
            <w:r>
              <w:rPr>
                <w:noProof/>
                <w:webHidden/>
              </w:rPr>
              <w:t>47</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30" w:history="1">
            <w:r w:rsidRPr="005A6F26">
              <w:rPr>
                <w:rStyle w:val="Hiperhivatkozs"/>
                <w:noProof/>
              </w:rPr>
              <w:t>Api asztali alkalmazással való összeköttetésének integrációs tesztje</w:t>
            </w:r>
            <w:r>
              <w:rPr>
                <w:noProof/>
                <w:webHidden/>
              </w:rPr>
              <w:tab/>
            </w:r>
            <w:r>
              <w:rPr>
                <w:noProof/>
                <w:webHidden/>
              </w:rPr>
              <w:fldChar w:fldCharType="begin"/>
            </w:r>
            <w:r>
              <w:rPr>
                <w:noProof/>
                <w:webHidden/>
              </w:rPr>
              <w:instrText xml:space="preserve"> PAGEREF _Toc195604430 \h </w:instrText>
            </w:r>
            <w:r>
              <w:rPr>
                <w:noProof/>
                <w:webHidden/>
              </w:rPr>
            </w:r>
            <w:r>
              <w:rPr>
                <w:noProof/>
                <w:webHidden/>
              </w:rPr>
              <w:fldChar w:fldCharType="separate"/>
            </w:r>
            <w:r>
              <w:rPr>
                <w:noProof/>
                <w:webHidden/>
              </w:rPr>
              <w:t>47</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31" w:history="1">
            <w:r w:rsidRPr="005A6F26">
              <w:rPr>
                <w:rStyle w:val="Hiperhivatkozs"/>
                <w:noProof/>
              </w:rPr>
              <w:t>Asztali alkalmazás rendszertesztek</w:t>
            </w:r>
            <w:r>
              <w:rPr>
                <w:noProof/>
                <w:webHidden/>
              </w:rPr>
              <w:tab/>
            </w:r>
            <w:r>
              <w:rPr>
                <w:noProof/>
                <w:webHidden/>
              </w:rPr>
              <w:fldChar w:fldCharType="begin"/>
            </w:r>
            <w:r>
              <w:rPr>
                <w:noProof/>
                <w:webHidden/>
              </w:rPr>
              <w:instrText xml:space="preserve"> PAGEREF _Toc195604431 \h </w:instrText>
            </w:r>
            <w:r>
              <w:rPr>
                <w:noProof/>
                <w:webHidden/>
              </w:rPr>
            </w:r>
            <w:r>
              <w:rPr>
                <w:noProof/>
                <w:webHidden/>
              </w:rPr>
              <w:fldChar w:fldCharType="separate"/>
            </w:r>
            <w:r>
              <w:rPr>
                <w:noProof/>
                <w:webHidden/>
              </w:rPr>
              <w:t>47</w:t>
            </w:r>
            <w:r>
              <w:rPr>
                <w:noProof/>
                <w:webHidden/>
              </w:rPr>
              <w:fldChar w:fldCharType="end"/>
            </w:r>
          </w:hyperlink>
        </w:p>
        <w:p w:rsidR="007B5631" w:rsidRDefault="007B5631">
          <w:pPr>
            <w:pStyle w:val="TJ1"/>
            <w:tabs>
              <w:tab w:val="right" w:leader="dot" w:pos="9060"/>
            </w:tabs>
            <w:rPr>
              <w:rFonts w:asciiTheme="minorHAnsi" w:eastAsiaTheme="minorEastAsia" w:hAnsiTheme="minorHAnsi" w:cstheme="minorBidi"/>
              <w:noProof/>
              <w:sz w:val="22"/>
              <w:szCs w:val="22"/>
              <w:lang w:bidi="ar-SA"/>
            </w:rPr>
          </w:pPr>
          <w:hyperlink w:anchor="_Toc195604432" w:history="1">
            <w:r w:rsidRPr="005A6F26">
              <w:rPr>
                <w:rStyle w:val="Hiperhivatkozs"/>
                <w:noProof/>
              </w:rPr>
              <w:t>Felhasználói dokumentáció</w:t>
            </w:r>
            <w:r>
              <w:rPr>
                <w:noProof/>
                <w:webHidden/>
              </w:rPr>
              <w:tab/>
            </w:r>
            <w:r>
              <w:rPr>
                <w:noProof/>
                <w:webHidden/>
              </w:rPr>
              <w:fldChar w:fldCharType="begin"/>
            </w:r>
            <w:r>
              <w:rPr>
                <w:noProof/>
                <w:webHidden/>
              </w:rPr>
              <w:instrText xml:space="preserve"> PAGEREF _Toc195604432 \h </w:instrText>
            </w:r>
            <w:r>
              <w:rPr>
                <w:noProof/>
                <w:webHidden/>
              </w:rPr>
            </w:r>
            <w:r>
              <w:rPr>
                <w:noProof/>
                <w:webHidden/>
              </w:rPr>
              <w:fldChar w:fldCharType="separate"/>
            </w:r>
            <w:r>
              <w:rPr>
                <w:noProof/>
                <w:webHidden/>
              </w:rPr>
              <w:t>48</w:t>
            </w:r>
            <w:r>
              <w:rPr>
                <w:noProof/>
                <w:webHidden/>
              </w:rPr>
              <w:fldChar w:fldCharType="end"/>
            </w:r>
          </w:hyperlink>
        </w:p>
        <w:p w:rsidR="007B5631" w:rsidRDefault="007B5631">
          <w:pPr>
            <w:pStyle w:val="TJ2"/>
            <w:tabs>
              <w:tab w:val="right" w:leader="dot" w:pos="9060"/>
            </w:tabs>
            <w:rPr>
              <w:rFonts w:asciiTheme="minorHAnsi" w:eastAsiaTheme="minorEastAsia" w:hAnsiTheme="minorHAnsi" w:cstheme="minorBidi"/>
              <w:noProof/>
              <w:sz w:val="22"/>
              <w:szCs w:val="22"/>
              <w:lang w:bidi="ar-SA"/>
            </w:rPr>
          </w:pPr>
          <w:hyperlink w:anchor="_Toc195604433" w:history="1">
            <w:r w:rsidRPr="005A6F26">
              <w:rPr>
                <w:rStyle w:val="Hiperhivatkozs"/>
                <w:noProof/>
                <w:lang w:val="en-GB"/>
              </w:rPr>
              <w:t>Üzembe helyezési útmutató</w:t>
            </w:r>
            <w:r>
              <w:rPr>
                <w:noProof/>
                <w:webHidden/>
              </w:rPr>
              <w:tab/>
            </w:r>
            <w:r>
              <w:rPr>
                <w:noProof/>
                <w:webHidden/>
              </w:rPr>
              <w:fldChar w:fldCharType="begin"/>
            </w:r>
            <w:r>
              <w:rPr>
                <w:noProof/>
                <w:webHidden/>
              </w:rPr>
              <w:instrText xml:space="preserve"> PAGEREF _Toc195604433 \h </w:instrText>
            </w:r>
            <w:r>
              <w:rPr>
                <w:noProof/>
                <w:webHidden/>
              </w:rPr>
            </w:r>
            <w:r>
              <w:rPr>
                <w:noProof/>
                <w:webHidden/>
              </w:rPr>
              <w:fldChar w:fldCharType="separate"/>
            </w:r>
            <w:r>
              <w:rPr>
                <w:noProof/>
                <w:webHidden/>
              </w:rPr>
              <w:t>48</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34" w:history="1">
            <w:r w:rsidRPr="005A6F26">
              <w:rPr>
                <w:rStyle w:val="Hiperhivatkozs"/>
                <w:noProof/>
                <w:lang w:val="en-GB"/>
              </w:rPr>
              <w:t>A GitHub repository letöltése és kicsomagolása</w:t>
            </w:r>
            <w:r>
              <w:rPr>
                <w:noProof/>
                <w:webHidden/>
              </w:rPr>
              <w:tab/>
            </w:r>
            <w:r>
              <w:rPr>
                <w:noProof/>
                <w:webHidden/>
              </w:rPr>
              <w:fldChar w:fldCharType="begin"/>
            </w:r>
            <w:r>
              <w:rPr>
                <w:noProof/>
                <w:webHidden/>
              </w:rPr>
              <w:instrText xml:space="preserve"> PAGEREF _Toc195604434 \h </w:instrText>
            </w:r>
            <w:r>
              <w:rPr>
                <w:noProof/>
                <w:webHidden/>
              </w:rPr>
            </w:r>
            <w:r>
              <w:rPr>
                <w:noProof/>
                <w:webHidden/>
              </w:rPr>
              <w:fldChar w:fldCharType="separate"/>
            </w:r>
            <w:r>
              <w:rPr>
                <w:noProof/>
                <w:webHidden/>
              </w:rPr>
              <w:t>48</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35" w:history="1">
            <w:r w:rsidRPr="005A6F26">
              <w:rPr>
                <w:rStyle w:val="Hiperhivatkozs"/>
                <w:noProof/>
                <w:lang w:val="en-GB"/>
              </w:rPr>
              <w:t>XAMPP telepítése és konfigurálása</w:t>
            </w:r>
            <w:r>
              <w:rPr>
                <w:noProof/>
                <w:webHidden/>
              </w:rPr>
              <w:tab/>
            </w:r>
            <w:r>
              <w:rPr>
                <w:noProof/>
                <w:webHidden/>
              </w:rPr>
              <w:fldChar w:fldCharType="begin"/>
            </w:r>
            <w:r>
              <w:rPr>
                <w:noProof/>
                <w:webHidden/>
              </w:rPr>
              <w:instrText xml:space="preserve"> PAGEREF _Toc195604435 \h </w:instrText>
            </w:r>
            <w:r>
              <w:rPr>
                <w:noProof/>
                <w:webHidden/>
              </w:rPr>
            </w:r>
            <w:r>
              <w:rPr>
                <w:noProof/>
                <w:webHidden/>
              </w:rPr>
              <w:fldChar w:fldCharType="separate"/>
            </w:r>
            <w:r>
              <w:rPr>
                <w:noProof/>
                <w:webHidden/>
              </w:rPr>
              <w:t>48</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36" w:history="1">
            <w:r w:rsidRPr="005A6F26">
              <w:rPr>
                <w:rStyle w:val="Hiperhivatkozs"/>
                <w:noProof/>
                <w:lang w:val="en-GB"/>
              </w:rPr>
              <w:t>XAMPP letöltése</w:t>
            </w:r>
            <w:r>
              <w:rPr>
                <w:noProof/>
                <w:webHidden/>
              </w:rPr>
              <w:tab/>
            </w:r>
            <w:r>
              <w:rPr>
                <w:noProof/>
                <w:webHidden/>
              </w:rPr>
              <w:fldChar w:fldCharType="begin"/>
            </w:r>
            <w:r>
              <w:rPr>
                <w:noProof/>
                <w:webHidden/>
              </w:rPr>
              <w:instrText xml:space="preserve"> PAGEREF _Toc195604436 \h </w:instrText>
            </w:r>
            <w:r>
              <w:rPr>
                <w:noProof/>
                <w:webHidden/>
              </w:rPr>
            </w:r>
            <w:r>
              <w:rPr>
                <w:noProof/>
                <w:webHidden/>
              </w:rPr>
              <w:fldChar w:fldCharType="separate"/>
            </w:r>
            <w:r>
              <w:rPr>
                <w:noProof/>
                <w:webHidden/>
              </w:rPr>
              <w:t>48</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37" w:history="1">
            <w:r w:rsidRPr="005A6F26">
              <w:rPr>
                <w:rStyle w:val="Hiperhivatkozs"/>
                <w:noProof/>
                <w:lang w:val="en-GB"/>
              </w:rPr>
              <w:t>XAMPP telepítése</w:t>
            </w:r>
            <w:r>
              <w:rPr>
                <w:noProof/>
                <w:webHidden/>
              </w:rPr>
              <w:tab/>
            </w:r>
            <w:r>
              <w:rPr>
                <w:noProof/>
                <w:webHidden/>
              </w:rPr>
              <w:fldChar w:fldCharType="begin"/>
            </w:r>
            <w:r>
              <w:rPr>
                <w:noProof/>
                <w:webHidden/>
              </w:rPr>
              <w:instrText xml:space="preserve"> PAGEREF _Toc195604437 \h </w:instrText>
            </w:r>
            <w:r>
              <w:rPr>
                <w:noProof/>
                <w:webHidden/>
              </w:rPr>
            </w:r>
            <w:r>
              <w:rPr>
                <w:noProof/>
                <w:webHidden/>
              </w:rPr>
              <w:fldChar w:fldCharType="separate"/>
            </w:r>
            <w:r>
              <w:rPr>
                <w:noProof/>
                <w:webHidden/>
              </w:rPr>
              <w:t>48</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38" w:history="1">
            <w:r w:rsidRPr="005A6F26">
              <w:rPr>
                <w:rStyle w:val="Hiperhivatkozs"/>
                <w:noProof/>
                <w:lang w:val="en-GB"/>
              </w:rPr>
              <w:t>XAMPP konfigurálása (max_allowed_packet módosítása)</w:t>
            </w:r>
            <w:r>
              <w:rPr>
                <w:noProof/>
                <w:webHidden/>
              </w:rPr>
              <w:tab/>
            </w:r>
            <w:r>
              <w:rPr>
                <w:noProof/>
                <w:webHidden/>
              </w:rPr>
              <w:fldChar w:fldCharType="begin"/>
            </w:r>
            <w:r>
              <w:rPr>
                <w:noProof/>
                <w:webHidden/>
              </w:rPr>
              <w:instrText xml:space="preserve"> PAGEREF _Toc195604438 \h </w:instrText>
            </w:r>
            <w:r>
              <w:rPr>
                <w:noProof/>
                <w:webHidden/>
              </w:rPr>
            </w:r>
            <w:r>
              <w:rPr>
                <w:noProof/>
                <w:webHidden/>
              </w:rPr>
              <w:fldChar w:fldCharType="separate"/>
            </w:r>
            <w:r>
              <w:rPr>
                <w:noProof/>
                <w:webHidden/>
              </w:rPr>
              <w:t>49</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39" w:history="1">
            <w:r w:rsidRPr="005A6F26">
              <w:rPr>
                <w:rStyle w:val="Hiperhivatkozs"/>
                <w:noProof/>
                <w:lang w:val="en-GB"/>
              </w:rPr>
              <w:t>Adatbázis és tárolt eljárások importálása</w:t>
            </w:r>
            <w:r>
              <w:rPr>
                <w:noProof/>
                <w:webHidden/>
              </w:rPr>
              <w:tab/>
            </w:r>
            <w:r>
              <w:rPr>
                <w:noProof/>
                <w:webHidden/>
              </w:rPr>
              <w:fldChar w:fldCharType="begin"/>
            </w:r>
            <w:r>
              <w:rPr>
                <w:noProof/>
                <w:webHidden/>
              </w:rPr>
              <w:instrText xml:space="preserve"> PAGEREF _Toc195604439 \h </w:instrText>
            </w:r>
            <w:r>
              <w:rPr>
                <w:noProof/>
                <w:webHidden/>
              </w:rPr>
            </w:r>
            <w:r>
              <w:rPr>
                <w:noProof/>
                <w:webHidden/>
              </w:rPr>
              <w:fldChar w:fldCharType="separate"/>
            </w:r>
            <w:r>
              <w:rPr>
                <w:noProof/>
                <w:webHidden/>
              </w:rPr>
              <w:t>49</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40" w:history="1">
            <w:r w:rsidRPr="005A6F26">
              <w:rPr>
                <w:rStyle w:val="Hiperhivatkozs"/>
                <w:noProof/>
                <w:lang w:val="en-GB"/>
              </w:rPr>
              <w:t>Adatbázis létrehozása és feltöltése</w:t>
            </w:r>
            <w:r>
              <w:rPr>
                <w:noProof/>
                <w:webHidden/>
              </w:rPr>
              <w:tab/>
            </w:r>
            <w:r>
              <w:rPr>
                <w:noProof/>
                <w:webHidden/>
              </w:rPr>
              <w:fldChar w:fldCharType="begin"/>
            </w:r>
            <w:r>
              <w:rPr>
                <w:noProof/>
                <w:webHidden/>
              </w:rPr>
              <w:instrText xml:space="preserve"> PAGEREF _Toc195604440 \h </w:instrText>
            </w:r>
            <w:r>
              <w:rPr>
                <w:noProof/>
                <w:webHidden/>
              </w:rPr>
            </w:r>
            <w:r>
              <w:rPr>
                <w:noProof/>
                <w:webHidden/>
              </w:rPr>
              <w:fldChar w:fldCharType="separate"/>
            </w:r>
            <w:r>
              <w:rPr>
                <w:noProof/>
                <w:webHidden/>
              </w:rPr>
              <w:t>49</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41" w:history="1">
            <w:r w:rsidRPr="005A6F26">
              <w:rPr>
                <w:rStyle w:val="Hiperhivatkozs"/>
                <w:noProof/>
                <w:lang w:val="en-GB"/>
              </w:rPr>
              <w:t>PHP fejlesztői szerver indítása</w:t>
            </w:r>
            <w:r>
              <w:rPr>
                <w:noProof/>
                <w:webHidden/>
              </w:rPr>
              <w:tab/>
            </w:r>
            <w:r>
              <w:rPr>
                <w:noProof/>
                <w:webHidden/>
              </w:rPr>
              <w:fldChar w:fldCharType="begin"/>
            </w:r>
            <w:r>
              <w:rPr>
                <w:noProof/>
                <w:webHidden/>
              </w:rPr>
              <w:instrText xml:space="preserve"> PAGEREF _Toc195604441 \h </w:instrText>
            </w:r>
            <w:r>
              <w:rPr>
                <w:noProof/>
                <w:webHidden/>
              </w:rPr>
            </w:r>
            <w:r>
              <w:rPr>
                <w:noProof/>
                <w:webHidden/>
              </w:rPr>
              <w:fldChar w:fldCharType="separate"/>
            </w:r>
            <w:r>
              <w:rPr>
                <w:noProof/>
                <w:webHidden/>
              </w:rPr>
              <w:t>49</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42" w:history="1">
            <w:r w:rsidRPr="005A6F26">
              <w:rPr>
                <w:rStyle w:val="Hiperhivatkozs"/>
                <w:noProof/>
                <w:lang w:val="en-GB"/>
              </w:rPr>
              <w:t>Az alkalmazás elérése</w:t>
            </w:r>
            <w:r>
              <w:rPr>
                <w:noProof/>
                <w:webHidden/>
              </w:rPr>
              <w:tab/>
            </w:r>
            <w:r>
              <w:rPr>
                <w:noProof/>
                <w:webHidden/>
              </w:rPr>
              <w:fldChar w:fldCharType="begin"/>
            </w:r>
            <w:r>
              <w:rPr>
                <w:noProof/>
                <w:webHidden/>
              </w:rPr>
              <w:instrText xml:space="preserve"> PAGEREF _Toc195604442 \h </w:instrText>
            </w:r>
            <w:r>
              <w:rPr>
                <w:noProof/>
                <w:webHidden/>
              </w:rPr>
            </w:r>
            <w:r>
              <w:rPr>
                <w:noProof/>
                <w:webHidden/>
              </w:rPr>
              <w:fldChar w:fldCharType="separate"/>
            </w:r>
            <w:r>
              <w:rPr>
                <w:noProof/>
                <w:webHidden/>
              </w:rPr>
              <w:t>50</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43" w:history="1">
            <w:r w:rsidRPr="005A6F26">
              <w:rPr>
                <w:rStyle w:val="Hiperhivatkozs"/>
                <w:noProof/>
                <w:lang w:val="en-GB"/>
              </w:rPr>
              <w:t>Weboldal elérése</w:t>
            </w:r>
            <w:r>
              <w:rPr>
                <w:noProof/>
                <w:webHidden/>
              </w:rPr>
              <w:tab/>
            </w:r>
            <w:r>
              <w:rPr>
                <w:noProof/>
                <w:webHidden/>
              </w:rPr>
              <w:fldChar w:fldCharType="begin"/>
            </w:r>
            <w:r>
              <w:rPr>
                <w:noProof/>
                <w:webHidden/>
              </w:rPr>
              <w:instrText xml:space="preserve"> PAGEREF _Toc195604443 \h </w:instrText>
            </w:r>
            <w:r>
              <w:rPr>
                <w:noProof/>
                <w:webHidden/>
              </w:rPr>
            </w:r>
            <w:r>
              <w:rPr>
                <w:noProof/>
                <w:webHidden/>
              </w:rPr>
              <w:fldChar w:fldCharType="separate"/>
            </w:r>
            <w:r>
              <w:rPr>
                <w:noProof/>
                <w:webHidden/>
              </w:rPr>
              <w:t>50</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44" w:history="1">
            <w:r w:rsidRPr="005A6F26">
              <w:rPr>
                <w:rStyle w:val="Hiperhivatkozs"/>
                <w:noProof/>
                <w:lang w:val="en-GB"/>
              </w:rPr>
              <w:t>Asztali alkalmazás indítása</w:t>
            </w:r>
            <w:r>
              <w:rPr>
                <w:noProof/>
                <w:webHidden/>
              </w:rPr>
              <w:tab/>
            </w:r>
            <w:r>
              <w:rPr>
                <w:noProof/>
                <w:webHidden/>
              </w:rPr>
              <w:fldChar w:fldCharType="begin"/>
            </w:r>
            <w:r>
              <w:rPr>
                <w:noProof/>
                <w:webHidden/>
              </w:rPr>
              <w:instrText xml:space="preserve"> PAGEREF _Toc195604444 \h </w:instrText>
            </w:r>
            <w:r>
              <w:rPr>
                <w:noProof/>
                <w:webHidden/>
              </w:rPr>
            </w:r>
            <w:r>
              <w:rPr>
                <w:noProof/>
                <w:webHidden/>
              </w:rPr>
              <w:fldChar w:fldCharType="separate"/>
            </w:r>
            <w:r>
              <w:rPr>
                <w:noProof/>
                <w:webHidden/>
              </w:rPr>
              <w:t>50</w:t>
            </w:r>
            <w:r>
              <w:rPr>
                <w:noProof/>
                <w:webHidden/>
              </w:rPr>
              <w:fldChar w:fldCharType="end"/>
            </w:r>
          </w:hyperlink>
        </w:p>
        <w:p w:rsidR="007B5631" w:rsidRDefault="007B5631">
          <w:pPr>
            <w:pStyle w:val="TJ2"/>
            <w:tabs>
              <w:tab w:val="right" w:leader="dot" w:pos="9060"/>
            </w:tabs>
            <w:rPr>
              <w:rFonts w:asciiTheme="minorHAnsi" w:eastAsiaTheme="minorEastAsia" w:hAnsiTheme="minorHAnsi" w:cstheme="minorBidi"/>
              <w:noProof/>
              <w:sz w:val="22"/>
              <w:szCs w:val="22"/>
              <w:lang w:bidi="ar-SA"/>
            </w:rPr>
          </w:pPr>
          <w:hyperlink w:anchor="_Toc195604445" w:history="1">
            <w:r w:rsidRPr="005A6F26">
              <w:rPr>
                <w:rStyle w:val="Hiperhivatkozs"/>
                <w:noProof/>
              </w:rPr>
              <w:t>Asztali alkalmazás felhasználói dokumentáció</w:t>
            </w:r>
            <w:r>
              <w:rPr>
                <w:noProof/>
                <w:webHidden/>
              </w:rPr>
              <w:tab/>
            </w:r>
            <w:r>
              <w:rPr>
                <w:noProof/>
                <w:webHidden/>
              </w:rPr>
              <w:fldChar w:fldCharType="begin"/>
            </w:r>
            <w:r>
              <w:rPr>
                <w:noProof/>
                <w:webHidden/>
              </w:rPr>
              <w:instrText xml:space="preserve"> PAGEREF _Toc195604445 \h </w:instrText>
            </w:r>
            <w:r>
              <w:rPr>
                <w:noProof/>
                <w:webHidden/>
              </w:rPr>
            </w:r>
            <w:r>
              <w:rPr>
                <w:noProof/>
                <w:webHidden/>
              </w:rPr>
              <w:fldChar w:fldCharType="separate"/>
            </w:r>
            <w:r>
              <w:rPr>
                <w:noProof/>
                <w:webHidden/>
              </w:rPr>
              <w:t>50</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46" w:history="1">
            <w:r w:rsidRPr="005A6F26">
              <w:rPr>
                <w:rStyle w:val="Hiperhivatkozs"/>
                <w:noProof/>
              </w:rPr>
              <w:t>Belépés</w:t>
            </w:r>
            <w:r>
              <w:rPr>
                <w:noProof/>
                <w:webHidden/>
              </w:rPr>
              <w:tab/>
            </w:r>
            <w:r>
              <w:rPr>
                <w:noProof/>
                <w:webHidden/>
              </w:rPr>
              <w:fldChar w:fldCharType="begin"/>
            </w:r>
            <w:r>
              <w:rPr>
                <w:noProof/>
                <w:webHidden/>
              </w:rPr>
              <w:instrText xml:space="preserve"> PAGEREF _Toc195604446 \h </w:instrText>
            </w:r>
            <w:r>
              <w:rPr>
                <w:noProof/>
                <w:webHidden/>
              </w:rPr>
            </w:r>
            <w:r>
              <w:rPr>
                <w:noProof/>
                <w:webHidden/>
              </w:rPr>
              <w:fldChar w:fldCharType="separate"/>
            </w:r>
            <w:r>
              <w:rPr>
                <w:noProof/>
                <w:webHidden/>
              </w:rPr>
              <w:t>50</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47" w:history="1">
            <w:r w:rsidRPr="005A6F26">
              <w:rPr>
                <w:rStyle w:val="Hiperhivatkozs"/>
                <w:noProof/>
              </w:rPr>
              <w:t>Főoldal</w:t>
            </w:r>
            <w:r>
              <w:rPr>
                <w:noProof/>
                <w:webHidden/>
              </w:rPr>
              <w:tab/>
            </w:r>
            <w:r>
              <w:rPr>
                <w:noProof/>
                <w:webHidden/>
              </w:rPr>
              <w:fldChar w:fldCharType="begin"/>
            </w:r>
            <w:r>
              <w:rPr>
                <w:noProof/>
                <w:webHidden/>
              </w:rPr>
              <w:instrText xml:space="preserve"> PAGEREF _Toc195604447 \h </w:instrText>
            </w:r>
            <w:r>
              <w:rPr>
                <w:noProof/>
                <w:webHidden/>
              </w:rPr>
            </w:r>
            <w:r>
              <w:rPr>
                <w:noProof/>
                <w:webHidden/>
              </w:rPr>
              <w:fldChar w:fldCharType="separate"/>
            </w:r>
            <w:r>
              <w:rPr>
                <w:noProof/>
                <w:webHidden/>
              </w:rPr>
              <w:t>51</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48" w:history="1">
            <w:r w:rsidRPr="005A6F26">
              <w:rPr>
                <w:rStyle w:val="Hiperhivatkozs"/>
                <w:noProof/>
              </w:rPr>
              <w:t>Dolgozó adatai oldal</w:t>
            </w:r>
            <w:r>
              <w:rPr>
                <w:noProof/>
                <w:webHidden/>
              </w:rPr>
              <w:tab/>
            </w:r>
            <w:r>
              <w:rPr>
                <w:noProof/>
                <w:webHidden/>
              </w:rPr>
              <w:fldChar w:fldCharType="begin"/>
            </w:r>
            <w:r>
              <w:rPr>
                <w:noProof/>
                <w:webHidden/>
              </w:rPr>
              <w:instrText xml:space="preserve"> PAGEREF _Toc195604448 \h </w:instrText>
            </w:r>
            <w:r>
              <w:rPr>
                <w:noProof/>
                <w:webHidden/>
              </w:rPr>
            </w:r>
            <w:r>
              <w:rPr>
                <w:noProof/>
                <w:webHidden/>
              </w:rPr>
              <w:fldChar w:fldCharType="separate"/>
            </w:r>
            <w:r>
              <w:rPr>
                <w:noProof/>
                <w:webHidden/>
              </w:rPr>
              <w:t>52</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49" w:history="1">
            <w:r w:rsidRPr="005A6F26">
              <w:rPr>
                <w:rStyle w:val="Hiperhivatkozs"/>
                <w:noProof/>
              </w:rPr>
              <w:t>Könyvek oldal</w:t>
            </w:r>
            <w:r>
              <w:rPr>
                <w:noProof/>
                <w:webHidden/>
              </w:rPr>
              <w:tab/>
            </w:r>
            <w:r>
              <w:rPr>
                <w:noProof/>
                <w:webHidden/>
              </w:rPr>
              <w:fldChar w:fldCharType="begin"/>
            </w:r>
            <w:r>
              <w:rPr>
                <w:noProof/>
                <w:webHidden/>
              </w:rPr>
              <w:instrText xml:space="preserve"> PAGEREF _Toc195604449 \h </w:instrText>
            </w:r>
            <w:r>
              <w:rPr>
                <w:noProof/>
                <w:webHidden/>
              </w:rPr>
            </w:r>
            <w:r>
              <w:rPr>
                <w:noProof/>
                <w:webHidden/>
              </w:rPr>
              <w:fldChar w:fldCharType="separate"/>
            </w:r>
            <w:r>
              <w:rPr>
                <w:noProof/>
                <w:webHidden/>
              </w:rPr>
              <w:t>54</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50" w:history="1">
            <w:r w:rsidRPr="005A6F26">
              <w:rPr>
                <w:rStyle w:val="Hiperhivatkozs"/>
                <w:noProof/>
              </w:rPr>
              <w:t>Felhasználók oldal</w:t>
            </w:r>
            <w:r>
              <w:rPr>
                <w:noProof/>
                <w:webHidden/>
              </w:rPr>
              <w:tab/>
            </w:r>
            <w:r>
              <w:rPr>
                <w:noProof/>
                <w:webHidden/>
              </w:rPr>
              <w:fldChar w:fldCharType="begin"/>
            </w:r>
            <w:r>
              <w:rPr>
                <w:noProof/>
                <w:webHidden/>
              </w:rPr>
              <w:instrText xml:space="preserve"> PAGEREF _Toc195604450 \h </w:instrText>
            </w:r>
            <w:r>
              <w:rPr>
                <w:noProof/>
                <w:webHidden/>
              </w:rPr>
            </w:r>
            <w:r>
              <w:rPr>
                <w:noProof/>
                <w:webHidden/>
              </w:rPr>
              <w:fldChar w:fldCharType="separate"/>
            </w:r>
            <w:r>
              <w:rPr>
                <w:noProof/>
                <w:webHidden/>
              </w:rPr>
              <w:t>58</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51" w:history="1">
            <w:r w:rsidRPr="005A6F26">
              <w:rPr>
                <w:rStyle w:val="Hiperhivatkozs"/>
                <w:noProof/>
              </w:rPr>
              <w:t>Kivett könyvek oldal</w:t>
            </w:r>
            <w:r>
              <w:rPr>
                <w:noProof/>
                <w:webHidden/>
              </w:rPr>
              <w:tab/>
            </w:r>
            <w:r>
              <w:rPr>
                <w:noProof/>
                <w:webHidden/>
              </w:rPr>
              <w:fldChar w:fldCharType="begin"/>
            </w:r>
            <w:r>
              <w:rPr>
                <w:noProof/>
                <w:webHidden/>
              </w:rPr>
              <w:instrText xml:space="preserve"> PAGEREF _Toc195604451 \h </w:instrText>
            </w:r>
            <w:r>
              <w:rPr>
                <w:noProof/>
                <w:webHidden/>
              </w:rPr>
            </w:r>
            <w:r>
              <w:rPr>
                <w:noProof/>
                <w:webHidden/>
              </w:rPr>
              <w:fldChar w:fldCharType="separate"/>
            </w:r>
            <w:r>
              <w:rPr>
                <w:noProof/>
                <w:webHidden/>
              </w:rPr>
              <w:t>60</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52" w:history="1">
            <w:r w:rsidRPr="005A6F26">
              <w:rPr>
                <w:rStyle w:val="Hiperhivatkozs"/>
                <w:noProof/>
              </w:rPr>
              <w:t>Foglalások oldal</w:t>
            </w:r>
            <w:r>
              <w:rPr>
                <w:noProof/>
                <w:webHidden/>
              </w:rPr>
              <w:tab/>
            </w:r>
            <w:r>
              <w:rPr>
                <w:noProof/>
                <w:webHidden/>
              </w:rPr>
              <w:fldChar w:fldCharType="begin"/>
            </w:r>
            <w:r>
              <w:rPr>
                <w:noProof/>
                <w:webHidden/>
              </w:rPr>
              <w:instrText xml:space="preserve"> PAGEREF _Toc195604452 \h </w:instrText>
            </w:r>
            <w:r>
              <w:rPr>
                <w:noProof/>
                <w:webHidden/>
              </w:rPr>
            </w:r>
            <w:r>
              <w:rPr>
                <w:noProof/>
                <w:webHidden/>
              </w:rPr>
              <w:fldChar w:fldCharType="separate"/>
            </w:r>
            <w:r>
              <w:rPr>
                <w:noProof/>
                <w:webHidden/>
              </w:rPr>
              <w:t>60</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53" w:history="1">
            <w:r w:rsidRPr="005A6F26">
              <w:rPr>
                <w:rStyle w:val="Hiperhivatkozs"/>
                <w:noProof/>
              </w:rPr>
              <w:t>Előjegyzés oldal</w:t>
            </w:r>
            <w:r>
              <w:rPr>
                <w:noProof/>
                <w:webHidden/>
              </w:rPr>
              <w:tab/>
            </w:r>
            <w:r>
              <w:rPr>
                <w:noProof/>
                <w:webHidden/>
              </w:rPr>
              <w:fldChar w:fldCharType="begin"/>
            </w:r>
            <w:r>
              <w:rPr>
                <w:noProof/>
                <w:webHidden/>
              </w:rPr>
              <w:instrText xml:space="preserve"> PAGEREF _Toc195604453 \h </w:instrText>
            </w:r>
            <w:r>
              <w:rPr>
                <w:noProof/>
                <w:webHidden/>
              </w:rPr>
            </w:r>
            <w:r>
              <w:rPr>
                <w:noProof/>
                <w:webHidden/>
              </w:rPr>
              <w:fldChar w:fldCharType="separate"/>
            </w:r>
            <w:r>
              <w:rPr>
                <w:noProof/>
                <w:webHidden/>
              </w:rPr>
              <w:t>60</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54" w:history="1">
            <w:r w:rsidRPr="005A6F26">
              <w:rPr>
                <w:rStyle w:val="Hiperhivatkozs"/>
                <w:noProof/>
              </w:rPr>
              <w:t>Kiadók oldal</w:t>
            </w:r>
            <w:r>
              <w:rPr>
                <w:noProof/>
                <w:webHidden/>
              </w:rPr>
              <w:tab/>
            </w:r>
            <w:r>
              <w:rPr>
                <w:noProof/>
                <w:webHidden/>
              </w:rPr>
              <w:fldChar w:fldCharType="begin"/>
            </w:r>
            <w:r>
              <w:rPr>
                <w:noProof/>
                <w:webHidden/>
              </w:rPr>
              <w:instrText xml:space="preserve"> PAGEREF _Toc195604454 \h </w:instrText>
            </w:r>
            <w:r>
              <w:rPr>
                <w:noProof/>
                <w:webHidden/>
              </w:rPr>
            </w:r>
            <w:r>
              <w:rPr>
                <w:noProof/>
                <w:webHidden/>
              </w:rPr>
              <w:fldChar w:fldCharType="separate"/>
            </w:r>
            <w:r>
              <w:rPr>
                <w:noProof/>
                <w:webHidden/>
              </w:rPr>
              <w:t>61</w:t>
            </w:r>
            <w:r>
              <w:rPr>
                <w:noProof/>
                <w:webHidden/>
              </w:rPr>
              <w:fldChar w:fldCharType="end"/>
            </w:r>
          </w:hyperlink>
        </w:p>
        <w:p w:rsidR="007B5631" w:rsidRDefault="007B5631">
          <w:pPr>
            <w:pStyle w:val="TJ2"/>
            <w:tabs>
              <w:tab w:val="right" w:leader="dot" w:pos="9060"/>
            </w:tabs>
            <w:rPr>
              <w:rFonts w:asciiTheme="minorHAnsi" w:eastAsiaTheme="minorEastAsia" w:hAnsiTheme="minorHAnsi" w:cstheme="minorBidi"/>
              <w:noProof/>
              <w:sz w:val="22"/>
              <w:szCs w:val="22"/>
              <w:lang w:bidi="ar-SA"/>
            </w:rPr>
          </w:pPr>
          <w:hyperlink w:anchor="_Toc195604455" w:history="1">
            <w:r w:rsidRPr="005A6F26">
              <w:rPr>
                <w:rStyle w:val="Hiperhivatkozs"/>
                <w:noProof/>
              </w:rPr>
              <w:t>WEB felhasználói dokumentáció</w:t>
            </w:r>
            <w:r>
              <w:rPr>
                <w:noProof/>
                <w:webHidden/>
              </w:rPr>
              <w:tab/>
            </w:r>
            <w:r>
              <w:rPr>
                <w:noProof/>
                <w:webHidden/>
              </w:rPr>
              <w:fldChar w:fldCharType="begin"/>
            </w:r>
            <w:r>
              <w:rPr>
                <w:noProof/>
                <w:webHidden/>
              </w:rPr>
              <w:instrText xml:space="preserve"> PAGEREF _Toc195604455 \h </w:instrText>
            </w:r>
            <w:r>
              <w:rPr>
                <w:noProof/>
                <w:webHidden/>
              </w:rPr>
            </w:r>
            <w:r>
              <w:rPr>
                <w:noProof/>
                <w:webHidden/>
              </w:rPr>
              <w:fldChar w:fldCharType="separate"/>
            </w:r>
            <w:r>
              <w:rPr>
                <w:noProof/>
                <w:webHidden/>
              </w:rPr>
              <w:t>63</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56" w:history="1">
            <w:r w:rsidRPr="005A6F26">
              <w:rPr>
                <w:rStyle w:val="Hiperhivatkozs"/>
                <w:noProof/>
              </w:rPr>
              <w:t>Belépés</w:t>
            </w:r>
            <w:r>
              <w:rPr>
                <w:noProof/>
                <w:webHidden/>
              </w:rPr>
              <w:tab/>
            </w:r>
            <w:r>
              <w:rPr>
                <w:noProof/>
                <w:webHidden/>
              </w:rPr>
              <w:fldChar w:fldCharType="begin"/>
            </w:r>
            <w:r>
              <w:rPr>
                <w:noProof/>
                <w:webHidden/>
              </w:rPr>
              <w:instrText xml:space="preserve"> PAGEREF _Toc195604456 \h </w:instrText>
            </w:r>
            <w:r>
              <w:rPr>
                <w:noProof/>
                <w:webHidden/>
              </w:rPr>
            </w:r>
            <w:r>
              <w:rPr>
                <w:noProof/>
                <w:webHidden/>
              </w:rPr>
              <w:fldChar w:fldCharType="separate"/>
            </w:r>
            <w:r>
              <w:rPr>
                <w:noProof/>
                <w:webHidden/>
              </w:rPr>
              <w:t>63</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57" w:history="1">
            <w:r w:rsidRPr="005A6F26">
              <w:rPr>
                <w:rStyle w:val="Hiperhivatkozs"/>
                <w:noProof/>
              </w:rPr>
              <w:t>Navigációs menü</w:t>
            </w:r>
            <w:r>
              <w:rPr>
                <w:noProof/>
                <w:webHidden/>
              </w:rPr>
              <w:tab/>
            </w:r>
            <w:r>
              <w:rPr>
                <w:noProof/>
                <w:webHidden/>
              </w:rPr>
              <w:fldChar w:fldCharType="begin"/>
            </w:r>
            <w:r>
              <w:rPr>
                <w:noProof/>
                <w:webHidden/>
              </w:rPr>
              <w:instrText xml:space="preserve"> PAGEREF _Toc195604457 \h </w:instrText>
            </w:r>
            <w:r>
              <w:rPr>
                <w:noProof/>
                <w:webHidden/>
              </w:rPr>
            </w:r>
            <w:r>
              <w:rPr>
                <w:noProof/>
                <w:webHidden/>
              </w:rPr>
              <w:fldChar w:fldCharType="separate"/>
            </w:r>
            <w:r>
              <w:rPr>
                <w:noProof/>
                <w:webHidden/>
              </w:rPr>
              <w:t>64</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58" w:history="1">
            <w:r w:rsidRPr="005A6F26">
              <w:rPr>
                <w:rStyle w:val="Hiperhivatkozs"/>
                <w:noProof/>
              </w:rPr>
              <w:t>Menü – asztali nézet:</w:t>
            </w:r>
            <w:r>
              <w:rPr>
                <w:noProof/>
                <w:webHidden/>
              </w:rPr>
              <w:tab/>
            </w:r>
            <w:r>
              <w:rPr>
                <w:noProof/>
                <w:webHidden/>
              </w:rPr>
              <w:fldChar w:fldCharType="begin"/>
            </w:r>
            <w:r>
              <w:rPr>
                <w:noProof/>
                <w:webHidden/>
              </w:rPr>
              <w:instrText xml:space="preserve"> PAGEREF _Toc195604458 \h </w:instrText>
            </w:r>
            <w:r>
              <w:rPr>
                <w:noProof/>
                <w:webHidden/>
              </w:rPr>
            </w:r>
            <w:r>
              <w:rPr>
                <w:noProof/>
                <w:webHidden/>
              </w:rPr>
              <w:fldChar w:fldCharType="separate"/>
            </w:r>
            <w:r>
              <w:rPr>
                <w:noProof/>
                <w:webHidden/>
              </w:rPr>
              <w:t>64</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59" w:history="1">
            <w:r w:rsidRPr="005A6F26">
              <w:rPr>
                <w:rStyle w:val="Hiperhivatkozs"/>
                <w:noProof/>
              </w:rPr>
              <w:t>Menü – mobil nézet:</w:t>
            </w:r>
            <w:r>
              <w:rPr>
                <w:noProof/>
                <w:webHidden/>
              </w:rPr>
              <w:tab/>
            </w:r>
            <w:r>
              <w:rPr>
                <w:noProof/>
                <w:webHidden/>
              </w:rPr>
              <w:fldChar w:fldCharType="begin"/>
            </w:r>
            <w:r>
              <w:rPr>
                <w:noProof/>
                <w:webHidden/>
              </w:rPr>
              <w:instrText xml:space="preserve"> PAGEREF _Toc195604459 \h </w:instrText>
            </w:r>
            <w:r>
              <w:rPr>
                <w:noProof/>
                <w:webHidden/>
              </w:rPr>
            </w:r>
            <w:r>
              <w:rPr>
                <w:noProof/>
                <w:webHidden/>
              </w:rPr>
              <w:fldChar w:fldCharType="separate"/>
            </w:r>
            <w:r>
              <w:rPr>
                <w:noProof/>
                <w:webHidden/>
              </w:rPr>
              <w:t>64</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60" w:history="1">
            <w:r w:rsidRPr="005A6F26">
              <w:rPr>
                <w:rStyle w:val="Hiperhivatkozs"/>
                <w:noProof/>
              </w:rPr>
              <w:t>Navigálás az oldalak között a menü segítségével</w:t>
            </w:r>
            <w:r>
              <w:rPr>
                <w:noProof/>
                <w:webHidden/>
              </w:rPr>
              <w:tab/>
            </w:r>
            <w:r>
              <w:rPr>
                <w:noProof/>
                <w:webHidden/>
              </w:rPr>
              <w:fldChar w:fldCharType="begin"/>
            </w:r>
            <w:r>
              <w:rPr>
                <w:noProof/>
                <w:webHidden/>
              </w:rPr>
              <w:instrText xml:space="preserve"> PAGEREF _Toc195604460 \h </w:instrText>
            </w:r>
            <w:r>
              <w:rPr>
                <w:noProof/>
                <w:webHidden/>
              </w:rPr>
            </w:r>
            <w:r>
              <w:rPr>
                <w:noProof/>
                <w:webHidden/>
              </w:rPr>
              <w:fldChar w:fldCharType="separate"/>
            </w:r>
            <w:r>
              <w:rPr>
                <w:noProof/>
                <w:webHidden/>
              </w:rPr>
              <w:t>65</w:t>
            </w:r>
            <w:r>
              <w:rPr>
                <w:noProof/>
                <w:webHidden/>
              </w:rPr>
              <w:fldChar w:fldCharType="end"/>
            </w:r>
          </w:hyperlink>
        </w:p>
        <w:p w:rsidR="007B5631" w:rsidRDefault="007B5631">
          <w:pPr>
            <w:pStyle w:val="TJ3"/>
            <w:tabs>
              <w:tab w:val="right" w:leader="dot" w:pos="9060"/>
            </w:tabs>
            <w:rPr>
              <w:rFonts w:asciiTheme="minorHAnsi" w:eastAsiaTheme="minorEastAsia" w:hAnsiTheme="minorHAnsi" w:cstheme="minorBidi"/>
              <w:noProof/>
              <w:sz w:val="22"/>
              <w:szCs w:val="22"/>
              <w:lang w:bidi="ar-SA"/>
            </w:rPr>
          </w:pPr>
          <w:hyperlink w:anchor="_Toc195604461" w:history="1">
            <w:r w:rsidRPr="005A6F26">
              <w:rPr>
                <w:rStyle w:val="Hiperhivatkozs"/>
                <w:noProof/>
              </w:rPr>
              <w:t>Oldalak</w:t>
            </w:r>
            <w:r>
              <w:rPr>
                <w:noProof/>
                <w:webHidden/>
              </w:rPr>
              <w:tab/>
            </w:r>
            <w:r>
              <w:rPr>
                <w:noProof/>
                <w:webHidden/>
              </w:rPr>
              <w:fldChar w:fldCharType="begin"/>
            </w:r>
            <w:r>
              <w:rPr>
                <w:noProof/>
                <w:webHidden/>
              </w:rPr>
              <w:instrText xml:space="preserve"> PAGEREF _Toc195604461 \h </w:instrText>
            </w:r>
            <w:r>
              <w:rPr>
                <w:noProof/>
                <w:webHidden/>
              </w:rPr>
            </w:r>
            <w:r>
              <w:rPr>
                <w:noProof/>
                <w:webHidden/>
              </w:rPr>
              <w:fldChar w:fldCharType="separate"/>
            </w:r>
            <w:r>
              <w:rPr>
                <w:noProof/>
                <w:webHidden/>
              </w:rPr>
              <w:t>65</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62" w:history="1">
            <w:r w:rsidRPr="005A6F26">
              <w:rPr>
                <w:rStyle w:val="Hiperhivatkozs"/>
                <w:noProof/>
              </w:rPr>
              <w:t>Főoldal</w:t>
            </w:r>
            <w:r>
              <w:rPr>
                <w:noProof/>
                <w:webHidden/>
              </w:rPr>
              <w:tab/>
            </w:r>
            <w:r>
              <w:rPr>
                <w:noProof/>
                <w:webHidden/>
              </w:rPr>
              <w:fldChar w:fldCharType="begin"/>
            </w:r>
            <w:r>
              <w:rPr>
                <w:noProof/>
                <w:webHidden/>
              </w:rPr>
              <w:instrText xml:space="preserve"> PAGEREF _Toc195604462 \h </w:instrText>
            </w:r>
            <w:r>
              <w:rPr>
                <w:noProof/>
                <w:webHidden/>
              </w:rPr>
            </w:r>
            <w:r>
              <w:rPr>
                <w:noProof/>
                <w:webHidden/>
              </w:rPr>
              <w:fldChar w:fldCharType="separate"/>
            </w:r>
            <w:r>
              <w:rPr>
                <w:noProof/>
                <w:webHidden/>
              </w:rPr>
              <w:t>65</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63" w:history="1">
            <w:r w:rsidRPr="005A6F26">
              <w:rPr>
                <w:rStyle w:val="Hiperhivatkozs"/>
                <w:noProof/>
              </w:rPr>
              <w:t>Könyveink oldal</w:t>
            </w:r>
            <w:r>
              <w:rPr>
                <w:noProof/>
                <w:webHidden/>
              </w:rPr>
              <w:tab/>
            </w:r>
            <w:r>
              <w:rPr>
                <w:noProof/>
                <w:webHidden/>
              </w:rPr>
              <w:fldChar w:fldCharType="begin"/>
            </w:r>
            <w:r>
              <w:rPr>
                <w:noProof/>
                <w:webHidden/>
              </w:rPr>
              <w:instrText xml:space="preserve"> PAGEREF _Toc195604463 \h </w:instrText>
            </w:r>
            <w:r>
              <w:rPr>
                <w:noProof/>
                <w:webHidden/>
              </w:rPr>
            </w:r>
            <w:r>
              <w:rPr>
                <w:noProof/>
                <w:webHidden/>
              </w:rPr>
              <w:fldChar w:fldCharType="separate"/>
            </w:r>
            <w:r>
              <w:rPr>
                <w:noProof/>
                <w:webHidden/>
              </w:rPr>
              <w:t>65</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64" w:history="1">
            <w:r w:rsidRPr="005A6F26">
              <w:rPr>
                <w:rStyle w:val="Hiperhivatkozs"/>
                <w:noProof/>
              </w:rPr>
              <w:t>Könyv részletes oldal</w:t>
            </w:r>
            <w:r>
              <w:rPr>
                <w:noProof/>
                <w:webHidden/>
              </w:rPr>
              <w:tab/>
            </w:r>
            <w:r>
              <w:rPr>
                <w:noProof/>
                <w:webHidden/>
              </w:rPr>
              <w:fldChar w:fldCharType="begin"/>
            </w:r>
            <w:r>
              <w:rPr>
                <w:noProof/>
                <w:webHidden/>
              </w:rPr>
              <w:instrText xml:space="preserve"> PAGEREF _Toc195604464 \h </w:instrText>
            </w:r>
            <w:r>
              <w:rPr>
                <w:noProof/>
                <w:webHidden/>
              </w:rPr>
            </w:r>
            <w:r>
              <w:rPr>
                <w:noProof/>
                <w:webHidden/>
              </w:rPr>
              <w:fldChar w:fldCharType="separate"/>
            </w:r>
            <w:r>
              <w:rPr>
                <w:noProof/>
                <w:webHidden/>
              </w:rPr>
              <w:t>66</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65" w:history="1">
            <w:r w:rsidRPr="005A6F26">
              <w:rPr>
                <w:rStyle w:val="Hiperhivatkozs"/>
                <w:noProof/>
              </w:rPr>
              <w:t>Profil részletei oldal</w:t>
            </w:r>
            <w:r>
              <w:rPr>
                <w:noProof/>
                <w:webHidden/>
              </w:rPr>
              <w:tab/>
            </w:r>
            <w:r>
              <w:rPr>
                <w:noProof/>
                <w:webHidden/>
              </w:rPr>
              <w:fldChar w:fldCharType="begin"/>
            </w:r>
            <w:r>
              <w:rPr>
                <w:noProof/>
                <w:webHidden/>
              </w:rPr>
              <w:instrText xml:space="preserve"> PAGEREF _Toc195604465 \h </w:instrText>
            </w:r>
            <w:r>
              <w:rPr>
                <w:noProof/>
                <w:webHidden/>
              </w:rPr>
            </w:r>
            <w:r>
              <w:rPr>
                <w:noProof/>
                <w:webHidden/>
              </w:rPr>
              <w:fldChar w:fldCharType="separate"/>
            </w:r>
            <w:r>
              <w:rPr>
                <w:noProof/>
                <w:webHidden/>
              </w:rPr>
              <w:t>67</w:t>
            </w:r>
            <w:r>
              <w:rPr>
                <w:noProof/>
                <w:webHidden/>
              </w:rPr>
              <w:fldChar w:fldCharType="end"/>
            </w:r>
          </w:hyperlink>
        </w:p>
        <w:p w:rsidR="007B5631" w:rsidRDefault="007B5631">
          <w:pPr>
            <w:pStyle w:val="TJ4"/>
            <w:tabs>
              <w:tab w:val="right" w:leader="dot" w:pos="9060"/>
            </w:tabs>
            <w:rPr>
              <w:rFonts w:asciiTheme="minorHAnsi" w:eastAsiaTheme="minorEastAsia" w:hAnsiTheme="minorHAnsi" w:cstheme="minorBidi"/>
              <w:noProof/>
              <w:sz w:val="22"/>
              <w:szCs w:val="22"/>
              <w:lang w:bidi="ar-SA"/>
            </w:rPr>
          </w:pPr>
          <w:hyperlink w:anchor="_Toc195604466" w:history="1">
            <w:r w:rsidRPr="005A6F26">
              <w:rPr>
                <w:rStyle w:val="Hiperhivatkozs"/>
                <w:noProof/>
              </w:rPr>
              <w:t>Rólunk oldal</w:t>
            </w:r>
            <w:r>
              <w:rPr>
                <w:noProof/>
                <w:webHidden/>
              </w:rPr>
              <w:tab/>
            </w:r>
            <w:r>
              <w:rPr>
                <w:noProof/>
                <w:webHidden/>
              </w:rPr>
              <w:fldChar w:fldCharType="begin"/>
            </w:r>
            <w:r>
              <w:rPr>
                <w:noProof/>
                <w:webHidden/>
              </w:rPr>
              <w:instrText xml:space="preserve"> PAGEREF _Toc195604466 \h </w:instrText>
            </w:r>
            <w:r>
              <w:rPr>
                <w:noProof/>
                <w:webHidden/>
              </w:rPr>
            </w:r>
            <w:r>
              <w:rPr>
                <w:noProof/>
                <w:webHidden/>
              </w:rPr>
              <w:fldChar w:fldCharType="separate"/>
            </w:r>
            <w:r>
              <w:rPr>
                <w:noProof/>
                <w:webHidden/>
              </w:rPr>
              <w:t>68</w:t>
            </w:r>
            <w:r>
              <w:rPr>
                <w:noProof/>
                <w:webHidden/>
              </w:rPr>
              <w:fldChar w:fldCharType="end"/>
            </w:r>
          </w:hyperlink>
        </w:p>
        <w:p w:rsidR="007B5631" w:rsidRDefault="007B5631">
          <w:pPr>
            <w:pStyle w:val="TJ2"/>
            <w:tabs>
              <w:tab w:val="right" w:leader="dot" w:pos="9060"/>
            </w:tabs>
            <w:rPr>
              <w:rFonts w:asciiTheme="minorHAnsi" w:eastAsiaTheme="minorEastAsia" w:hAnsiTheme="minorHAnsi" w:cstheme="minorBidi"/>
              <w:noProof/>
              <w:sz w:val="22"/>
              <w:szCs w:val="22"/>
              <w:lang w:bidi="ar-SA"/>
            </w:rPr>
          </w:pPr>
          <w:hyperlink w:anchor="_Toc195604467" w:history="1">
            <w:r w:rsidRPr="005A6F26">
              <w:rPr>
                <w:rStyle w:val="Hiperhivatkozs"/>
                <w:noProof/>
              </w:rPr>
              <w:t>Irodalomjegyzék</w:t>
            </w:r>
            <w:r>
              <w:rPr>
                <w:noProof/>
                <w:webHidden/>
              </w:rPr>
              <w:tab/>
            </w:r>
            <w:r>
              <w:rPr>
                <w:noProof/>
                <w:webHidden/>
              </w:rPr>
              <w:fldChar w:fldCharType="begin"/>
            </w:r>
            <w:r>
              <w:rPr>
                <w:noProof/>
                <w:webHidden/>
              </w:rPr>
              <w:instrText xml:space="preserve"> PAGEREF _Toc195604467 \h </w:instrText>
            </w:r>
            <w:r>
              <w:rPr>
                <w:noProof/>
                <w:webHidden/>
              </w:rPr>
            </w:r>
            <w:r>
              <w:rPr>
                <w:noProof/>
                <w:webHidden/>
              </w:rPr>
              <w:fldChar w:fldCharType="separate"/>
            </w:r>
            <w:r>
              <w:rPr>
                <w:noProof/>
                <w:webHidden/>
              </w:rPr>
              <w:t>69</w:t>
            </w:r>
            <w:r>
              <w:rPr>
                <w:noProof/>
                <w:webHidden/>
              </w:rPr>
              <w:fldChar w:fldCharType="end"/>
            </w:r>
          </w:hyperlink>
        </w:p>
        <w:p w:rsidR="007B5631" w:rsidRDefault="007B5631">
          <w:pPr>
            <w:pStyle w:val="TJ2"/>
            <w:tabs>
              <w:tab w:val="right" w:leader="dot" w:pos="9060"/>
            </w:tabs>
            <w:rPr>
              <w:rFonts w:asciiTheme="minorHAnsi" w:eastAsiaTheme="minorEastAsia" w:hAnsiTheme="minorHAnsi" w:cstheme="minorBidi"/>
              <w:noProof/>
              <w:sz w:val="22"/>
              <w:szCs w:val="22"/>
              <w:lang w:bidi="ar-SA"/>
            </w:rPr>
          </w:pPr>
          <w:hyperlink w:anchor="_Toc195604468" w:history="1">
            <w:r w:rsidRPr="005A6F26">
              <w:rPr>
                <w:rStyle w:val="Hiperhivatkozs"/>
                <w:noProof/>
              </w:rPr>
              <w:t>Forráskód</w:t>
            </w:r>
            <w:r>
              <w:rPr>
                <w:noProof/>
                <w:webHidden/>
              </w:rPr>
              <w:tab/>
            </w:r>
            <w:r>
              <w:rPr>
                <w:noProof/>
                <w:webHidden/>
              </w:rPr>
              <w:fldChar w:fldCharType="begin"/>
            </w:r>
            <w:r>
              <w:rPr>
                <w:noProof/>
                <w:webHidden/>
              </w:rPr>
              <w:instrText xml:space="preserve"> PAGEREF _Toc195604468 \h </w:instrText>
            </w:r>
            <w:r>
              <w:rPr>
                <w:noProof/>
                <w:webHidden/>
              </w:rPr>
            </w:r>
            <w:r>
              <w:rPr>
                <w:noProof/>
                <w:webHidden/>
              </w:rPr>
              <w:fldChar w:fldCharType="separate"/>
            </w:r>
            <w:r>
              <w:rPr>
                <w:noProof/>
                <w:webHidden/>
              </w:rPr>
              <w:t>69</w:t>
            </w:r>
            <w:r>
              <w:rPr>
                <w:noProof/>
                <w:webHidden/>
              </w:rPr>
              <w:fldChar w:fldCharType="end"/>
            </w:r>
          </w:hyperlink>
        </w:p>
        <w:p w:rsidR="00E91E0B" w:rsidRPr="009661B9" w:rsidRDefault="00F45BED" w:rsidP="00C95FE2">
          <w:pPr>
            <w:rPr>
              <w:b/>
              <w:bCs/>
            </w:rPr>
          </w:pPr>
          <w:r w:rsidRPr="009661B9">
            <w:fldChar w:fldCharType="end"/>
          </w:r>
        </w:p>
      </w:sdtContent>
    </w:sdt>
    <w:p w:rsidR="00E91E0B" w:rsidRPr="009661B9" w:rsidRDefault="00E91E0B">
      <w:pPr>
        <w:rPr>
          <w:b/>
          <w:bCs/>
        </w:rPr>
      </w:pPr>
      <w:r w:rsidRPr="009661B9">
        <w:rPr>
          <w:b/>
          <w:bCs/>
        </w:rPr>
        <w:br w:type="page"/>
      </w:r>
    </w:p>
    <w:p w:rsidR="00CF654C" w:rsidRPr="009661B9" w:rsidRDefault="00CA060C" w:rsidP="00E91E0B">
      <w:pPr>
        <w:pStyle w:val="Cmsor1"/>
      </w:pPr>
      <w:bookmarkStart w:id="2" w:name="_Toc195604357"/>
      <w:r w:rsidRPr="009661B9">
        <w:lastRenderedPageBreak/>
        <w:t>Fejlesztői dokumentáció</w:t>
      </w:r>
      <w:bookmarkEnd w:id="2"/>
    </w:p>
    <w:p w:rsidR="00C51AFF" w:rsidRPr="009661B9" w:rsidRDefault="00C51AFF" w:rsidP="00F016E8">
      <w:pPr>
        <w:pStyle w:val="Cmsor2"/>
      </w:pPr>
      <w:bookmarkStart w:id="3" w:name="_Toc195604358"/>
      <w:r w:rsidRPr="009661B9">
        <w:t>Fejlesztői környezet</w:t>
      </w:r>
      <w:bookmarkEnd w:id="3"/>
    </w:p>
    <w:p w:rsidR="00C51AFF" w:rsidRPr="009661B9" w:rsidRDefault="00C51AFF" w:rsidP="00530AF5">
      <w:pPr>
        <w:pStyle w:val="Cmsor3"/>
      </w:pPr>
      <w:bookmarkStart w:id="4" w:name="_Toc195604359"/>
      <w:r w:rsidRPr="009661B9">
        <w:t>Visual StudioCode</w:t>
      </w:r>
      <w:bookmarkEnd w:id="4"/>
    </w:p>
    <w:p w:rsidR="00C51AFF" w:rsidRPr="009661B9" w:rsidRDefault="00C51AFF" w:rsidP="00C51AFF">
      <w:pPr>
        <w:jc w:val="both"/>
      </w:pPr>
      <w:r w:rsidRPr="009661B9">
        <w:t xml:space="preserve">A teljes weboldal, az api és a backend is Visual StudioCode-ban volt írva elsősorban egyszerű elérhetősége és kezelhetősége, GitHub integrációja és beépített terminálja miatt. Az egész projekt egy PHP szerveren fut, amit a terminálból indítottunk el. Ennek köszönhetően egy ablakban tudtunk dolgozni a backend-en és látni a beérkező GET és POST kéréseket és azok hibáit.  </w:t>
      </w:r>
    </w:p>
    <w:p w:rsidR="00C51AFF" w:rsidRPr="009661B9" w:rsidRDefault="00C51AFF" w:rsidP="00530AF5">
      <w:pPr>
        <w:pStyle w:val="Cmsor3"/>
      </w:pPr>
      <w:bookmarkStart w:id="5" w:name="_Toc195604360"/>
      <w:r w:rsidRPr="009661B9">
        <w:t>Visual Studio</w:t>
      </w:r>
      <w:bookmarkEnd w:id="5"/>
    </w:p>
    <w:p w:rsidR="00C51AFF" w:rsidRPr="009661B9" w:rsidRDefault="00C51AFF" w:rsidP="00C51AFF">
      <w:pPr>
        <w:jc w:val="both"/>
      </w:pPr>
      <w:r w:rsidRPr="009661B9">
        <w:t>Az asztali alkalmazás Visual Studio-ban volt fejlesztve, mivel itt a legegyszerűbb a Windows Forms applikációk fejlesztése és a C# nyelv használata. A debug funkciói nagyon hasznosak voltak és sokat segítettek a fejlesztés során</w:t>
      </w:r>
    </w:p>
    <w:p w:rsidR="00C51AFF" w:rsidRPr="009661B9" w:rsidRDefault="00C51AFF" w:rsidP="00530AF5">
      <w:pPr>
        <w:pStyle w:val="Cmsor3"/>
      </w:pPr>
      <w:bookmarkStart w:id="6" w:name="_Toc195604361"/>
      <w:r w:rsidRPr="009661B9">
        <w:t>phpMyAdmin</w:t>
      </w:r>
      <w:bookmarkEnd w:id="6"/>
    </w:p>
    <w:p w:rsidR="00C51AFF" w:rsidRPr="009661B9" w:rsidRDefault="00C51AFF" w:rsidP="00C51AFF">
      <w:pPr>
        <w:jc w:val="both"/>
      </w:pPr>
      <w:r w:rsidRPr="009661B9">
        <w:t xml:space="preserve">Az SQL eljárások írása és az adatbázis menedzselése phpMyAdmin-ban történt. Ezek mellet a könnyen kezelhető és átlátható elrendezése miatt egyszerűen lehetett keresni és módosítani az adatbázisban tesztelések során. </w:t>
      </w:r>
    </w:p>
    <w:p w:rsidR="00C51AFF" w:rsidRPr="009661B9" w:rsidRDefault="00C51AFF" w:rsidP="00C51AFF">
      <w:pPr>
        <w:jc w:val="both"/>
      </w:pPr>
      <w:r w:rsidRPr="009661B9">
        <w:t>Programozási nyelvek, tehnológiák, könyvtárak</w:t>
      </w:r>
    </w:p>
    <w:p w:rsidR="00DB0244" w:rsidRPr="009661B9" w:rsidRDefault="00DB0244" w:rsidP="00F016E8">
      <w:pPr>
        <w:pStyle w:val="Cmsor2"/>
      </w:pPr>
      <w:bookmarkStart w:id="7" w:name="_Toc195604362"/>
      <w:r w:rsidRPr="009661B9">
        <w:t>Használt programozási nyelvek és technológiák</w:t>
      </w:r>
      <w:bookmarkEnd w:id="7"/>
    </w:p>
    <w:p w:rsidR="00C51AFF" w:rsidRPr="009661B9" w:rsidRDefault="00C51AFF" w:rsidP="00530AF5">
      <w:pPr>
        <w:pStyle w:val="Cmsor3"/>
      </w:pPr>
      <w:bookmarkStart w:id="8" w:name="_Toc195604363"/>
      <w:r w:rsidRPr="009661B9">
        <w:t>PHP</w:t>
      </w:r>
      <w:bookmarkEnd w:id="8"/>
    </w:p>
    <w:p w:rsidR="00C51AFF" w:rsidRPr="009661B9" w:rsidRDefault="00C51AFF" w:rsidP="00C51AFF">
      <w:pPr>
        <w:jc w:val="both"/>
      </w:pPr>
      <w:r w:rsidRPr="009661B9">
        <w:t xml:space="preserve">Az összes weboldal, az api és a weboldal is PHP nyelven íródott, mivel ugyanolyan hasznos a szerver oldalon, mint a kliens oldalon. </w:t>
      </w:r>
    </w:p>
    <w:p w:rsidR="00C51AFF" w:rsidRPr="009661B9" w:rsidRDefault="00C51AFF" w:rsidP="00530AF5">
      <w:pPr>
        <w:pStyle w:val="Cmsor3"/>
      </w:pPr>
      <w:bookmarkStart w:id="9" w:name="_Toc195604364"/>
      <w:r w:rsidRPr="009661B9">
        <w:t>PHPMailer</w:t>
      </w:r>
      <w:bookmarkEnd w:id="9"/>
    </w:p>
    <w:p w:rsidR="00C51AFF" w:rsidRPr="009661B9" w:rsidRDefault="00C51AFF" w:rsidP="00C51AFF">
      <w:pPr>
        <w:jc w:val="both"/>
      </w:pPr>
      <w:r w:rsidRPr="009661B9">
        <w:t xml:space="preserve">Ezt a PHP könyvtárat email küldés véget alkalmaztuk. Ezzel küldjük a jelszóváltoztató és a regisztráció visszaigazoló email-eket. Azért választottuk a PHPMailer-t, mert a PHP-ba beépített email küldő funkció nem megbízható. </w:t>
      </w:r>
    </w:p>
    <w:p w:rsidR="00C51AFF" w:rsidRPr="009661B9" w:rsidRDefault="00C51AFF" w:rsidP="00606DA0">
      <w:pPr>
        <w:pStyle w:val="Cmsor3"/>
      </w:pPr>
      <w:bookmarkStart w:id="10" w:name="_Toc195604365"/>
      <w:r w:rsidRPr="009661B9">
        <w:t>JavaScript</w:t>
      </w:r>
      <w:bookmarkEnd w:id="10"/>
    </w:p>
    <w:p w:rsidR="00C51AFF" w:rsidRPr="009661B9" w:rsidRDefault="00C51AFF" w:rsidP="00C51AFF">
      <w:pPr>
        <w:jc w:val="both"/>
      </w:pPr>
      <w:r w:rsidRPr="009661B9">
        <w:t>A kliens oldali számításokat és a weboldal animációit ezzel oldottuk meg</w:t>
      </w:r>
    </w:p>
    <w:p w:rsidR="00C51AFF" w:rsidRPr="009661B9" w:rsidRDefault="00C51AFF" w:rsidP="00606DA0">
      <w:pPr>
        <w:pStyle w:val="Cmsor3"/>
      </w:pPr>
      <w:bookmarkStart w:id="11" w:name="_Toc195604366"/>
      <w:r w:rsidRPr="009661B9">
        <w:t>JQuery</w:t>
      </w:r>
      <w:bookmarkEnd w:id="11"/>
    </w:p>
    <w:p w:rsidR="00C51AFF" w:rsidRPr="009661B9" w:rsidRDefault="00C51AFF" w:rsidP="00C51AFF">
      <w:pPr>
        <w:jc w:val="both"/>
      </w:pPr>
      <w:r w:rsidRPr="009661B9">
        <w:t>Kizárólag az API kommunikációra volt használva</w:t>
      </w:r>
    </w:p>
    <w:p w:rsidR="00C51AFF" w:rsidRPr="009661B9" w:rsidRDefault="00C51AFF" w:rsidP="00606DA0">
      <w:pPr>
        <w:pStyle w:val="Cmsor3"/>
      </w:pPr>
      <w:bookmarkStart w:id="12" w:name="_Toc195604367"/>
      <w:r w:rsidRPr="009661B9">
        <w:t>CSS</w:t>
      </w:r>
      <w:bookmarkEnd w:id="12"/>
    </w:p>
    <w:p w:rsidR="00C51AFF" w:rsidRPr="009661B9" w:rsidRDefault="00C51AFF" w:rsidP="00C51AFF">
      <w:pPr>
        <w:jc w:val="both"/>
      </w:pPr>
      <w:r w:rsidRPr="009661B9">
        <w:t>Egyszerű CSS-el lett megoldva a weboldal arculata, semmilyen könyvtár segítsége nélkül.</w:t>
      </w:r>
    </w:p>
    <w:p w:rsidR="00C51AFF" w:rsidRPr="009661B9" w:rsidRDefault="00C51AFF" w:rsidP="00606DA0">
      <w:pPr>
        <w:pStyle w:val="Cmsor3"/>
      </w:pPr>
      <w:bookmarkStart w:id="13" w:name="_Toc195604368"/>
      <w:r w:rsidRPr="009661B9">
        <w:t>C#</w:t>
      </w:r>
      <w:bookmarkEnd w:id="13"/>
    </w:p>
    <w:p w:rsidR="00C51AFF" w:rsidRPr="009661B9" w:rsidRDefault="00C51AFF" w:rsidP="00C51AFF">
      <w:pPr>
        <w:jc w:val="both"/>
      </w:pPr>
      <w:r w:rsidRPr="009661B9">
        <w:t>Az asztali alkalmazás egy Windows Forms applikáció, ami a C# nyelvet használja</w:t>
      </w:r>
    </w:p>
    <w:p w:rsidR="00C51AFF" w:rsidRPr="009661B9" w:rsidRDefault="00C51AFF" w:rsidP="00606DA0">
      <w:pPr>
        <w:pStyle w:val="Cmsor3"/>
      </w:pPr>
      <w:bookmarkStart w:id="14" w:name="_Toc195604369"/>
      <w:r w:rsidRPr="009661B9">
        <w:t>MySQL</w:t>
      </w:r>
      <w:bookmarkEnd w:id="14"/>
    </w:p>
    <w:p w:rsidR="00C51AFF" w:rsidRPr="009661B9" w:rsidRDefault="00C51AFF" w:rsidP="00C51AFF">
      <w:pPr>
        <w:jc w:val="both"/>
      </w:pPr>
      <w:r w:rsidRPr="009661B9">
        <w:t xml:space="preserve">A rendszer mögötti adatbázis MySQL-t használ. Az összes hozzá tartozó eljárás is ebben a nyelvben lett írva. </w:t>
      </w:r>
    </w:p>
    <w:p w:rsidR="00C51AFF" w:rsidRPr="009661B9" w:rsidRDefault="00C51AFF" w:rsidP="00606DA0">
      <w:pPr>
        <w:pStyle w:val="Cmsor3"/>
      </w:pPr>
      <w:bookmarkStart w:id="15" w:name="_Toc195604370"/>
      <w:r w:rsidRPr="009661B9">
        <w:t>ChatGPT</w:t>
      </w:r>
      <w:bookmarkEnd w:id="15"/>
    </w:p>
    <w:p w:rsidR="00DB0244" w:rsidRPr="009661B9" w:rsidRDefault="00C51AFF" w:rsidP="00C51AFF">
      <w:pPr>
        <w:jc w:val="both"/>
      </w:pPr>
      <w:r w:rsidRPr="009661B9">
        <w:t xml:space="preserve">A teszteléshez az adatbázis tesztadatait ChatGPT segítségével voltak generálva. </w:t>
      </w:r>
    </w:p>
    <w:p w:rsidR="0083232E" w:rsidRPr="009661B9" w:rsidRDefault="0083232E" w:rsidP="0083232E">
      <w:pPr>
        <w:pStyle w:val="Cmsor2"/>
      </w:pPr>
      <w:bookmarkStart w:id="16" w:name="_Toc195604371"/>
      <w:r w:rsidRPr="009661B9">
        <w:lastRenderedPageBreak/>
        <w:t>Asztali alkalmazás</w:t>
      </w:r>
      <w:r w:rsidR="003F7D6A" w:rsidRPr="009661B9">
        <w:t xml:space="preserve"> fejlesztői dokumentáció</w:t>
      </w:r>
      <w:bookmarkEnd w:id="16"/>
    </w:p>
    <w:p w:rsidR="0083232E" w:rsidRPr="009661B9" w:rsidRDefault="0083232E" w:rsidP="0083232E">
      <w:pPr>
        <w:jc w:val="both"/>
      </w:pPr>
      <w:r w:rsidRPr="009661B9">
        <w:t xml:space="preserve">Az alkalmazás egy .NET framework alapú Windows Forms applikáció. </w:t>
      </w:r>
    </w:p>
    <w:p w:rsidR="0083232E" w:rsidRPr="009661B9" w:rsidRDefault="0083232E" w:rsidP="0083232E">
      <w:pPr>
        <w:pStyle w:val="Cmsor3"/>
      </w:pPr>
      <w:bookmarkStart w:id="17" w:name="_Toc195604372"/>
      <w:r w:rsidRPr="009661B9">
        <w:t>Adatbázis/API kommunikáció</w:t>
      </w:r>
      <w:bookmarkEnd w:id="17"/>
    </w:p>
    <w:p w:rsidR="0083232E" w:rsidRPr="009661B9" w:rsidRDefault="0083232E" w:rsidP="0083232E">
      <w:pPr>
        <w:jc w:val="both"/>
      </w:pPr>
      <w:r w:rsidRPr="009661B9">
        <w:t>Az asztali alkalmazást az alkalmazottak használják az adatbázisban szereplő adatok kezelésére, így egy egyszerű gyors és biztonságos módot kell használni az adatbázissal való kommunikációra. Erre a feladatra az API-t használunk, ami az összes lekérdezést, hozzáadást, módosítást és törlést elvégzi, ami az asztali alkalmazásnak kell. Az API-val való kommunikációért az „ApiComm.cs” osztály végzi</w:t>
      </w:r>
      <w:r w:rsidR="00346009">
        <w:t>,</w:t>
      </w:r>
      <w:r w:rsidRPr="009661B9">
        <w:t xml:space="preserve"> aminek csak egyetlen statikus „SendPost” metódusa van. </w:t>
      </w:r>
    </w:p>
    <w:p w:rsidR="0083232E" w:rsidRPr="009661B9" w:rsidRDefault="00E05383" w:rsidP="0083232E">
      <w:pPr>
        <w:jc w:val="both"/>
      </w:pPr>
      <w:r>
        <w:rPr>
          <w:noProof/>
        </w:rPr>
      </w:r>
      <w:r w:rsidR="007B5631">
        <w:rPr>
          <w:noProof/>
        </w:rPr>
        <w:pict>
          <v:shapetype id="_x0000_t202" coordsize="21600,21600" o:spt="202" path="m,l,21600r21600,l21600,xe">
            <v:stroke joinstyle="miter"/>
            <v:path gradientshapeok="t" o:connecttype="rect"/>
          </v:shapetype>
          <v:shape id="Szövegdoboz 2" o:spid="_x0000_s1050" type="#_x0000_t202" style="width:453.6pt;height:466.85pt;visibility:visible;mso-left-percent:-10001;mso-top-percent:-10001;mso-position-horizontal:absolute;mso-position-horizontal-relative:char;mso-position-vertical:absolute;mso-position-vertical-relative:line;mso-left-percent:-10001;mso-top-percent:-10001">
            <v:textbox style="mso-fit-shape-to-text:t">
              <w:txbxContent>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rsidR="00C03417" w:rsidRDefault="00C03417" w:rsidP="0083232E">
                  <w:pPr>
                    <w:autoSpaceDE w:val="0"/>
                    <w:autoSpaceDN w:val="0"/>
                    <w:adjustRightInd w:val="0"/>
                    <w:rPr>
                      <w:rFonts w:ascii="Cascadia Mono" w:hAnsi="Cascadia Mono" w:cs="Cascadia Mono"/>
                      <w:color w:val="000000"/>
                      <w:sz w:val="19"/>
                      <w:szCs w:val="19"/>
                      <w:highlight w:val="white"/>
                    </w:rPr>
                  </w:pPr>
                  <w:proofErr w:type="gramStart"/>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System.Collections.Generic</w:t>
                  </w:r>
                  <w:proofErr w:type="gramEnd"/>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System.Linq;</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System.Text;</w:t>
                  </w:r>
                </w:p>
                <w:p w:rsidR="00C03417" w:rsidRDefault="00C03417" w:rsidP="0083232E">
                  <w:pPr>
                    <w:autoSpaceDE w:val="0"/>
                    <w:autoSpaceDN w:val="0"/>
                    <w:adjustRightInd w:val="0"/>
                    <w:rPr>
                      <w:rFonts w:ascii="Cascadia Mono" w:hAnsi="Cascadia Mono" w:cs="Cascadia Mono"/>
                      <w:color w:val="000000"/>
                      <w:sz w:val="19"/>
                      <w:szCs w:val="19"/>
                      <w:highlight w:val="white"/>
                    </w:rPr>
                  </w:pPr>
                  <w:proofErr w:type="gramStart"/>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System.Threading.Tasks</w:t>
                  </w:r>
                  <w:proofErr w:type="gramEnd"/>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System.Net.Http;</w:t>
                  </w:r>
                </w:p>
                <w:p w:rsidR="00C03417" w:rsidRDefault="00C03417" w:rsidP="0083232E">
                  <w:pPr>
                    <w:autoSpaceDE w:val="0"/>
                    <w:autoSpaceDN w:val="0"/>
                    <w:adjustRightInd w:val="0"/>
                    <w:rPr>
                      <w:rFonts w:ascii="Cascadia Mono" w:hAnsi="Cascadia Mono" w:cs="Cascadia Mono"/>
                      <w:color w:val="000000"/>
                      <w:sz w:val="19"/>
                      <w:szCs w:val="19"/>
                      <w:highlight w:val="white"/>
                    </w:rPr>
                  </w:pPr>
                  <w:proofErr w:type="gramStart"/>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System.Windows.Forms</w:t>
                  </w:r>
                  <w:proofErr w:type="gramEnd"/>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System.ComponentModel;</w:t>
                  </w:r>
                </w:p>
                <w:p w:rsidR="00C03417" w:rsidRDefault="00C03417" w:rsidP="0083232E">
                  <w:pPr>
                    <w:autoSpaceDE w:val="0"/>
                    <w:autoSpaceDN w:val="0"/>
                    <w:adjustRightInd w:val="0"/>
                    <w:rPr>
                      <w:rFonts w:ascii="Cascadia Mono" w:hAnsi="Cascadia Mono" w:cs="Cascadia Mono"/>
                      <w:color w:val="000000"/>
                      <w:sz w:val="19"/>
                      <w:szCs w:val="19"/>
                      <w:highlight w:val="white"/>
                    </w:rPr>
                  </w:pPr>
                  <w:proofErr w:type="gramStart"/>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System.Web.Script.Serialization</w:t>
                  </w:r>
                  <w:proofErr w:type="gramEnd"/>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Desktop</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internalclass</w:t>
                  </w:r>
                  <w:r>
                    <w:rPr>
                      <w:rFonts w:ascii="Cascadia Mono" w:hAnsi="Cascadia Mono" w:cs="Cascadia Mono"/>
                      <w:color w:val="2B91AF"/>
                      <w:sz w:val="19"/>
                      <w:szCs w:val="19"/>
                      <w:highlight w:val="white"/>
                    </w:rPr>
                    <w:t>ApiComm</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publicstaticasync</w:t>
                  </w:r>
                  <w:r>
                    <w:rPr>
                      <w:rFonts w:ascii="Cascadia Mono" w:hAnsi="Cascadia Mono" w:cs="Cascadia Mono"/>
                      <w:color w:val="2B91AF"/>
                      <w:sz w:val="19"/>
                      <w:szCs w:val="19"/>
                      <w:highlight w:val="white"/>
                    </w:rPr>
                    <w:t>Task</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object</w:t>
                  </w:r>
                  <w:r>
                    <w:rPr>
                      <w:rFonts w:ascii="Cascadia Mono" w:hAnsi="Cascadia Mono" w:cs="Cascadia Mono"/>
                      <w:color w:val="D86AC2"/>
                      <w:sz w:val="19"/>
                      <w:szCs w:val="19"/>
                      <w:highlight w:val="white"/>
                    </w:rPr>
                    <w:t>&gt;</w:t>
                  </w:r>
                  <w:proofErr w:type="gramStart"/>
                  <w:r>
                    <w:rPr>
                      <w:rFonts w:ascii="Cascadia Mono" w:hAnsi="Cascadia Mono" w:cs="Cascadia Mono"/>
                      <w:color w:val="000000"/>
                      <w:sz w:val="19"/>
                      <w:szCs w:val="19"/>
                      <w:highlight w:val="white"/>
                    </w:rPr>
                    <w:t>SendPost</w:t>
                  </w:r>
                  <w:r>
                    <w:rPr>
                      <w:rFonts w:ascii="Cascadia Mono" w:hAnsi="Cascadia Mono" w:cs="Cascadia Mono"/>
                      <w:color w:val="D86AC2"/>
                      <w:sz w:val="19"/>
                      <w:szCs w:val="19"/>
                      <w:highlight w:val="white"/>
                    </w:rPr>
                    <w:t>(</w:t>
                  </w:r>
                  <w:proofErr w:type="gramEnd"/>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args</w:t>
                  </w: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client = </w:t>
                  </w:r>
                  <w:proofErr w:type="gramStart"/>
                  <w:r>
                    <w:rPr>
                      <w:rFonts w:ascii="Cascadia Mono" w:hAnsi="Cascadia Mono" w:cs="Cascadia Mono"/>
                      <w:color w:val="0000FF"/>
                      <w:sz w:val="19"/>
                      <w:szCs w:val="19"/>
                      <w:highlight w:val="white"/>
                    </w:rPr>
                    <w:t>new</w:t>
                  </w:r>
                  <w:r>
                    <w:rPr>
                      <w:rFonts w:ascii="Cascadia Mono" w:hAnsi="Cascadia Mono" w:cs="Cascadia Mono"/>
                      <w:color w:val="2B91AF"/>
                      <w:sz w:val="19"/>
                      <w:szCs w:val="19"/>
                      <w:highlight w:val="white"/>
                    </w:rPr>
                    <w:t>HttpClient</w:t>
                  </w:r>
                  <w:r>
                    <w:rPr>
                      <w:rFonts w:ascii="Cascadia Mono" w:hAnsi="Cascadia Mono" w:cs="Cascadia Mono"/>
                      <w:color w:val="1A94FF"/>
                      <w:sz w:val="19"/>
                      <w:szCs w:val="19"/>
                      <w:highlight w:val="white"/>
                    </w:rPr>
                    <w:t>(</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//var content = newFormUrlEncodedContent(args);</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parameters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proofErr w:type="gramStart"/>
                  <w:r>
                    <w:rPr>
                      <w:rFonts w:ascii="Cascadia Mono" w:hAnsi="Cascadia Mono" w:cs="Cascadia Mono"/>
                      <w:color w:val="0000FF"/>
                      <w:sz w:val="19"/>
                      <w:szCs w:val="19"/>
                      <w:highlight w:val="white"/>
                    </w:rPr>
                    <w:t>foreach</w:t>
                  </w:r>
                  <w:r>
                    <w:rPr>
                      <w:rFonts w:ascii="Cascadia Mono" w:hAnsi="Cascadia Mono" w:cs="Cascadia Mono"/>
                      <w:color w:val="1A94FF"/>
                      <w:sz w:val="19"/>
                      <w:szCs w:val="19"/>
                      <w:highlight w:val="white"/>
                    </w:rPr>
                    <w:t>(</w:t>
                  </w:r>
                  <w:proofErr w:type="gramEnd"/>
                  <w:r>
                    <w:rPr>
                      <w:rFonts w:ascii="Cascadia Mono" w:hAnsi="Cascadia Mono" w:cs="Cascadia Mono"/>
                      <w:color w:val="2B91AF"/>
                      <w:sz w:val="19"/>
                      <w:szCs w:val="19"/>
                      <w:highlight w:val="white"/>
                    </w:rPr>
                    <w:t>KeyValuePair</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line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args</w:t>
                  </w: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parameters += </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proofErr w:type="gramStart"/>
                  <w:r>
                    <w:rPr>
                      <w:rFonts w:ascii="Cascadia Mono" w:hAnsi="Cascadia Mono" w:cs="Cascadia Mono"/>
                      <w:color w:val="000000"/>
                      <w:sz w:val="19"/>
                      <w:szCs w:val="19"/>
                      <w:highlight w:val="white"/>
                    </w:rPr>
                    <w:t>line.Key</w:t>
                  </w:r>
                  <w:proofErr w:type="gramEnd"/>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line.Value</w:t>
                  </w:r>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&amp;"</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proofErr w:type="gramStart"/>
                  <w:r>
                    <w:rPr>
                      <w:rFonts w:ascii="Cascadia Mono" w:hAnsi="Cascadia Mono" w:cs="Cascadia Mono"/>
                      <w:color w:val="000000"/>
                      <w:sz w:val="19"/>
                      <w:szCs w:val="19"/>
                      <w:highlight w:val="white"/>
                    </w:rPr>
                    <w:t>parameters.Remove</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parameters.Length - 1</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content = </w:t>
                  </w:r>
                  <w:proofErr w:type="gramStart"/>
                  <w:r>
                    <w:rPr>
                      <w:rFonts w:ascii="Cascadia Mono" w:hAnsi="Cascadia Mono" w:cs="Cascadia Mono"/>
                      <w:color w:val="0000FF"/>
                      <w:sz w:val="19"/>
                      <w:szCs w:val="19"/>
                      <w:highlight w:val="white"/>
                    </w:rPr>
                    <w:t>new</w:t>
                  </w:r>
                  <w:r>
                    <w:rPr>
                      <w:rFonts w:ascii="Cascadia Mono" w:hAnsi="Cascadia Mono" w:cs="Cascadia Mono"/>
                      <w:color w:val="2B91AF"/>
                      <w:sz w:val="19"/>
                      <w:szCs w:val="19"/>
                      <w:highlight w:val="white"/>
                    </w:rPr>
                    <w:t>StringContent</w:t>
                  </w:r>
                  <w:r>
                    <w:rPr>
                      <w:rFonts w:ascii="Cascadia Mono" w:hAnsi="Cascadia Mono" w:cs="Cascadia Mono"/>
                      <w:color w:val="1A94FF"/>
                      <w:sz w:val="19"/>
                      <w:szCs w:val="19"/>
                      <w:highlight w:val="white"/>
                    </w:rPr>
                    <w:t>(</w:t>
                  </w:r>
                  <w:proofErr w:type="gramEnd"/>
                  <w:r>
                    <w:rPr>
                      <w:rFonts w:ascii="Cascadia Mono" w:hAnsi="Cascadia Mono" w:cs="Cascadia Mono"/>
                      <w:color w:val="000000"/>
                      <w:sz w:val="19"/>
                      <w:szCs w:val="19"/>
                      <w:highlight w:val="white"/>
                    </w:rPr>
                    <w:t xml:space="preserve">parameters, </w:t>
                  </w:r>
                  <w:r>
                    <w:rPr>
                      <w:rFonts w:ascii="Cascadia Mono" w:hAnsi="Cascadia Mono" w:cs="Cascadia Mono"/>
                      <w:color w:val="2B91AF"/>
                      <w:sz w:val="19"/>
                      <w:szCs w:val="19"/>
                      <w:highlight w:val="white"/>
                    </w:rPr>
                    <w:t>Encoding</w:t>
                  </w:r>
                  <w:r>
                    <w:rPr>
                      <w:rFonts w:ascii="Cascadia Mono" w:hAnsi="Cascadia Mono" w:cs="Cascadia Mono"/>
                      <w:color w:val="000000"/>
                      <w:sz w:val="19"/>
                      <w:szCs w:val="19"/>
                      <w:highlight w:val="white"/>
                    </w:rPr>
                    <w:t xml:space="preserve">.UTF8, </w:t>
                  </w:r>
                  <w:r>
                    <w:rPr>
                      <w:rFonts w:ascii="Cascadia Mono" w:hAnsi="Cascadia Mono" w:cs="Cascadia Mono"/>
                      <w:color w:val="A31515"/>
                      <w:sz w:val="19"/>
                      <w:szCs w:val="19"/>
                      <w:highlight w:val="white"/>
                    </w:rPr>
                    <w:t>"application/x-www-form-urlencoded"</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response = </w:t>
                  </w:r>
                  <w:proofErr w:type="gramStart"/>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client.PostAsync</w:t>
                  </w:r>
                  <w:proofErr w:type="gramEnd"/>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"http://localhost:8000/BACKEND/api.php"</w:t>
                  </w:r>
                  <w:r>
                    <w:rPr>
                      <w:rFonts w:ascii="Cascadia Mono" w:hAnsi="Cascadia Mono" w:cs="Cascadia Mono"/>
                      <w:color w:val="000000"/>
                      <w:sz w:val="19"/>
                      <w:szCs w:val="19"/>
                      <w:highlight w:val="white"/>
                    </w:rPr>
                    <w:t>, content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responseString = </w:t>
                  </w:r>
                  <w:proofErr w:type="gramStart"/>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response.Content.ReadAsStringAsync</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JavaScriptSerializer</w:t>
                  </w:r>
                  <w:r>
                    <w:rPr>
                      <w:rFonts w:ascii="Cascadia Mono" w:hAnsi="Cascadia Mono" w:cs="Cascadia Mono"/>
                      <w:color w:val="000000"/>
                      <w:sz w:val="19"/>
                      <w:szCs w:val="19"/>
                      <w:highlight w:val="white"/>
                    </w:rPr>
                    <w:t xml:space="preserve">serializer = </w:t>
                  </w:r>
                  <w:proofErr w:type="gramStart"/>
                  <w:r>
                    <w:rPr>
                      <w:rFonts w:ascii="Cascadia Mono" w:hAnsi="Cascadia Mono" w:cs="Cascadia Mono"/>
                      <w:color w:val="0000FF"/>
                      <w:sz w:val="19"/>
                      <w:szCs w:val="19"/>
                      <w:highlight w:val="white"/>
                    </w:rPr>
                    <w:t>new</w:t>
                  </w:r>
                  <w:r>
                    <w:rPr>
                      <w:rFonts w:ascii="Cascadia Mono" w:hAnsi="Cascadia Mono" w:cs="Cascadia Mono"/>
                      <w:color w:val="2B91AF"/>
                      <w:sz w:val="19"/>
                      <w:szCs w:val="19"/>
                      <w:highlight w:val="white"/>
                    </w:rPr>
                    <w:t>JavaScriptSerializer</w:t>
                  </w:r>
                  <w:r>
                    <w:rPr>
                      <w:rFonts w:ascii="Cascadia Mono" w:hAnsi="Cascadia Mono" w:cs="Cascadia Mono"/>
                      <w:color w:val="1A94FF"/>
                      <w:sz w:val="19"/>
                      <w:szCs w:val="19"/>
                      <w:highlight w:val="white"/>
                    </w:rPr>
                    <w:t>(</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responseDir = </w:t>
                  </w:r>
                  <w:proofErr w:type="gramStart"/>
                  <w:r>
                    <w:rPr>
                      <w:rFonts w:ascii="Cascadia Mono" w:hAnsi="Cascadia Mono" w:cs="Cascadia Mono"/>
                      <w:color w:val="000000"/>
                      <w:sz w:val="19"/>
                      <w:szCs w:val="19"/>
                      <w:highlight w:val="white"/>
                    </w:rPr>
                    <w:t>serializer.Deserialize</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responseString, </w:t>
                  </w:r>
                  <w:r>
                    <w:rPr>
                      <w:rFonts w:ascii="Cascadia Mono" w:hAnsi="Cascadia Mono" w:cs="Cascadia Mono"/>
                      <w:color w:val="0000FF"/>
                      <w:sz w:val="19"/>
                      <w:szCs w:val="19"/>
                      <w:highlight w:val="white"/>
                    </w:rPr>
                    <w:t>typeof</w:t>
                  </w:r>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proofErr w:type="gramStart"/>
                  <w:r>
                    <w:rPr>
                      <w:rFonts w:ascii="Cascadia Mono" w:hAnsi="Cascadia Mono" w:cs="Cascadia Mono"/>
                      <w:color w:val="000000"/>
                      <w:sz w:val="19"/>
                      <w:szCs w:val="19"/>
                      <w:highlight w:val="white"/>
                    </w:rPr>
                    <w:t>client.Dispose</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responseDir;</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p>
                <w:p w:rsidR="00C03417" w:rsidRDefault="00C03417" w:rsidP="0083232E"/>
              </w:txbxContent>
            </v:textbox>
            <w10:anchorlock/>
          </v:shape>
        </w:pict>
      </w:r>
    </w:p>
    <w:p w:rsidR="0083232E" w:rsidRPr="009661B9" w:rsidRDefault="0083232E" w:rsidP="0083232E">
      <w:pPr>
        <w:jc w:val="both"/>
      </w:pPr>
      <w:r w:rsidRPr="009661B9">
        <w:t xml:space="preserve">Ez a metódus egy „Dictionary&lt;string, string&gt;” típusú szótárat kér argumentumként, ami a POST kérés változóit és azok értékeit tartalmazza. A kérés megformálásáért NEM a FormUrlEncodedContent metódus felelős, mert kép feltöltése esetén túl nagyok voltak a paraméterek. Ennek orvoslása végett a POST request-et a metódus rakja össze magának, így csak a XAMPP beállításai korlátozzák egy POST kérés méreteit. A kérés formátuma és visszatérési értékei a fejlesztői dokumentáció adatbázis részénél található. Választ JSON </w:t>
      </w:r>
      <w:r w:rsidRPr="009661B9">
        <w:lastRenderedPageBreak/>
        <w:t>formátumban kap, amit dekódol és visszaküldi „List&lt;Dictionary&lt;</w:t>
      </w:r>
      <w:proofErr w:type="gramStart"/>
      <w:r w:rsidRPr="009661B9">
        <w:t>string,string</w:t>
      </w:r>
      <w:proofErr w:type="gramEnd"/>
      <w:r w:rsidRPr="009661B9">
        <w:t xml:space="preserve">&gt;&gt; ” típusú formátumban. </w:t>
      </w:r>
    </w:p>
    <w:p w:rsidR="0083232E" w:rsidRPr="009661B9" w:rsidRDefault="0083232E" w:rsidP="003F5211">
      <w:pPr>
        <w:pStyle w:val="Cmsor3"/>
      </w:pPr>
      <w:bookmarkStart w:id="18" w:name="_Toc195604373"/>
      <w:r w:rsidRPr="009661B9">
        <w:t>Kinézeti elemek</w:t>
      </w:r>
      <w:bookmarkEnd w:id="18"/>
    </w:p>
    <w:p w:rsidR="0083232E" w:rsidRPr="009661B9" w:rsidRDefault="0083232E" w:rsidP="0083232E">
      <w:pPr>
        <w:jc w:val="both"/>
      </w:pPr>
      <w:r w:rsidRPr="009661B9">
        <w:t xml:space="preserve">Az alkalmazásban található összes bemeneti mező saját fejlesztés nem az alapértelmezett verzió. Elsősorban a kinézet testreszabhatósága végett készültek ezek az elemek. </w:t>
      </w:r>
    </w:p>
    <w:p w:rsidR="0083232E" w:rsidRPr="009661B9" w:rsidRDefault="0083232E" w:rsidP="003F5211">
      <w:pPr>
        <w:pStyle w:val="Cmsor3"/>
      </w:pPr>
      <w:bookmarkStart w:id="19" w:name="_Toc195604374"/>
      <w:r w:rsidRPr="009661B9">
        <w:t>Bejelentkezés</w:t>
      </w:r>
      <w:bookmarkEnd w:id="19"/>
    </w:p>
    <w:p w:rsidR="0083232E" w:rsidRPr="009661B9" w:rsidRDefault="0083232E" w:rsidP="0083232E">
      <w:pPr>
        <w:jc w:val="both"/>
      </w:pPr>
      <w:r w:rsidRPr="009661B9">
        <w:t xml:space="preserve">A program indításakor a „loginForm.cs” lesz meghívva a felhasználó bejelentkeztetése mellet ez tárolja a bejelentkezett alkalmazott adatait, illetve az alkalmazás MainFrom-jának a referenciáját is itt lehet találni. </w:t>
      </w:r>
    </w:p>
    <w:p w:rsidR="0083232E" w:rsidRPr="009661B9" w:rsidRDefault="0083232E" w:rsidP="001451DB">
      <w:pPr>
        <w:pStyle w:val="Cmsor3"/>
      </w:pPr>
      <w:bookmarkStart w:id="20" w:name="_Toc195604375"/>
      <w:r w:rsidRPr="009661B9">
        <w:t>Főoldal</w:t>
      </w:r>
      <w:bookmarkEnd w:id="20"/>
    </w:p>
    <w:p w:rsidR="0083232E" w:rsidRPr="009661B9" w:rsidRDefault="0083232E" w:rsidP="0083232E">
      <w:pPr>
        <w:jc w:val="both"/>
        <w:rPr>
          <w:noProof/>
        </w:rPr>
      </w:pPr>
      <w:r w:rsidRPr="009661B9">
        <w:t>Bejelentkezést követően a „MainForm.cs” mindig látható lesz, itt található a menü és a többi form is ezen belül fog megnyílni az „OpenChildForm” metódus segítségével.</w:t>
      </w:r>
    </w:p>
    <w:p w:rsidR="00FB72C2" w:rsidRDefault="00E05383" w:rsidP="0083232E">
      <w:pPr>
        <w:jc w:val="both"/>
      </w:pPr>
      <w:r>
        <w:rPr>
          <w:noProof/>
        </w:rPr>
      </w:r>
      <w:r w:rsidR="007B5631">
        <w:rPr>
          <w:noProof/>
        </w:rPr>
        <w:pict>
          <v:shape id="_x0000_s1049" type="#_x0000_t202" style="width:453.6pt;height:325.9pt;visibility:visible;mso-left-percent:-10001;mso-top-percent:-10001;mso-position-horizontal:absolute;mso-position-horizontal-relative:char;mso-position-vertical:absolute;mso-position-vertical-relative:line;mso-left-percent:-10001;mso-top-percent:-10001">
            <v:textbox style="mso-fit-shape-to-text:t">
              <w:txbxContent>
                <w:p w:rsidR="00C03417" w:rsidRDefault="00C03417" w:rsidP="0083232E">
                  <w:pPr>
                    <w:autoSpaceDE w:val="0"/>
                    <w:autoSpaceDN w:val="0"/>
                    <w:adjustRightInd w:val="0"/>
                    <w:rPr>
                      <w:rFonts w:ascii="Cascadia Mono" w:hAnsi="Cascadia Mono" w:cs="Cascadia Mono"/>
                      <w:color w:val="D86AC2"/>
                      <w:sz w:val="19"/>
                      <w:szCs w:val="19"/>
                      <w:highlight w:val="white"/>
                    </w:rPr>
                  </w:pPr>
                  <w:proofErr w:type="gramStart"/>
                  <w:r>
                    <w:rPr>
                      <w:rFonts w:ascii="Cascadia Mono" w:hAnsi="Cascadia Mono" w:cs="Cascadia Mono"/>
                      <w:color w:val="0000FF"/>
                      <w:sz w:val="19"/>
                      <w:szCs w:val="19"/>
                      <w:highlight w:val="white"/>
                    </w:rPr>
                    <w:t>publicvoid</w:t>
                  </w:r>
                  <w:r>
                    <w:rPr>
                      <w:rFonts w:ascii="Cascadia Mono" w:hAnsi="Cascadia Mono" w:cs="Cascadia Mono"/>
                      <w:color w:val="000000"/>
                      <w:sz w:val="19"/>
                      <w:szCs w:val="19"/>
                      <w:highlight w:val="white"/>
                    </w:rPr>
                    <w:t>OpenChildForm</w:t>
                  </w:r>
                  <w:r>
                    <w:rPr>
                      <w:rFonts w:ascii="Cascadia Mono" w:hAnsi="Cascadia Mono" w:cs="Cascadia Mono"/>
                      <w:color w:val="D86AC2"/>
                      <w:sz w:val="19"/>
                      <w:szCs w:val="19"/>
                      <w:highlight w:val="white"/>
                    </w:rPr>
                    <w:t>(</w:t>
                  </w:r>
                  <w:proofErr w:type="gramEnd"/>
                  <w:r>
                    <w:rPr>
                      <w:rFonts w:ascii="Cascadia Mono" w:hAnsi="Cascadia Mono" w:cs="Cascadia Mono"/>
                      <w:color w:val="2B91AF"/>
                      <w:sz w:val="19"/>
                      <w:szCs w:val="19"/>
                      <w:highlight w:val="white"/>
                    </w:rPr>
                    <w:t>Form</w:t>
                  </w:r>
                  <w:r>
                    <w:rPr>
                      <w:rFonts w:ascii="Cascadia Mono" w:hAnsi="Cascadia Mono" w:cs="Cascadia Mono"/>
                      <w:color w:val="000000"/>
                      <w:sz w:val="19"/>
                      <w:szCs w:val="19"/>
                      <w:highlight w:val="white"/>
                    </w:rPr>
                    <w:t>childForm</w:t>
                  </w: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p>
                <w:p w:rsidR="00C03417" w:rsidRDefault="00C03417" w:rsidP="0083232E">
                  <w:pPr>
                    <w:autoSpaceDE w:val="0"/>
                    <w:autoSpaceDN w:val="0"/>
                    <w:adjustRightInd w:val="0"/>
                    <w:rPr>
                      <w:rFonts w:ascii="Cascadia Mono" w:hAnsi="Cascadia Mono" w:cs="Cascadia Mono"/>
                      <w:color w:val="1A94FF"/>
                      <w:sz w:val="19"/>
                      <w:szCs w:val="19"/>
                      <w:highlight w:val="white"/>
                    </w:rPr>
                  </w:pPr>
                  <w:proofErr w:type="gramStart"/>
                  <w:r>
                    <w:rPr>
                      <w:rFonts w:ascii="Cascadia Mono" w:hAnsi="Cascadia Mono" w:cs="Cascadia Mono"/>
                      <w:color w:val="0000FF"/>
                      <w:sz w:val="19"/>
                      <w:szCs w:val="19"/>
                      <w:highlight w:val="white"/>
                    </w:rPr>
                    <w:t>if</w:t>
                  </w:r>
                  <w:r>
                    <w:rPr>
                      <w:rFonts w:ascii="Cascadia Mono" w:hAnsi="Cascadia Mono" w:cs="Cascadia Mono"/>
                      <w:color w:val="1A94FF"/>
                      <w:sz w:val="19"/>
                      <w:szCs w:val="19"/>
                      <w:highlight w:val="white"/>
                    </w:rPr>
                    <w:t>(</w:t>
                  </w:r>
                  <w:proofErr w:type="gramEnd"/>
                  <w:r>
                    <w:rPr>
                      <w:rFonts w:ascii="Cascadia Mono" w:hAnsi="Cascadia Mono" w:cs="Cascadia Mono"/>
                      <w:color w:val="000000"/>
                      <w:sz w:val="19"/>
                      <w:szCs w:val="19"/>
                      <w:highlight w:val="white"/>
                    </w:rPr>
                    <w:t xml:space="preserve">activeForm != </w:t>
                  </w:r>
                  <w:r>
                    <w:rPr>
                      <w:rFonts w:ascii="Cascadia Mono" w:hAnsi="Cascadia Mono" w:cs="Cascadia Mono"/>
                      <w:color w:val="0000FF"/>
                      <w:sz w:val="19"/>
                      <w:szCs w:val="19"/>
                      <w:highlight w:val="white"/>
                    </w:rPr>
                    <w:t>null</w:t>
                  </w: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gramStart"/>
                  <w:r>
                    <w:rPr>
                      <w:rFonts w:ascii="Cascadia Mono" w:hAnsi="Cascadia Mono" w:cs="Cascadia Mono"/>
                      <w:color w:val="0000FF"/>
                      <w:sz w:val="19"/>
                      <w:szCs w:val="19"/>
                      <w:highlight w:val="white"/>
                    </w:rPr>
                    <w:t>if</w:t>
                  </w:r>
                  <w:r>
                    <w:rPr>
                      <w:rFonts w:ascii="Cascadia Mono" w:hAnsi="Cascadia Mono" w:cs="Cascadia Mono"/>
                      <w:color w:val="FFD702"/>
                      <w:sz w:val="19"/>
                      <w:szCs w:val="19"/>
                      <w:highlight w:val="white"/>
                    </w:rPr>
                    <w:t>(</w:t>
                  </w:r>
                  <w:proofErr w:type="gramEnd"/>
                  <w:r>
                    <w:rPr>
                      <w:rFonts w:ascii="Cascadia Mono" w:hAnsi="Cascadia Mono" w:cs="Cascadia Mono"/>
                      <w:color w:val="000000"/>
                      <w:sz w:val="19"/>
                      <w:szCs w:val="19"/>
                      <w:highlight w:val="white"/>
                    </w:rPr>
                    <w:t>activeForm == usersPage || activeForm == allBooksPage</w:t>
                  </w: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activeForm.Hide</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
                <w:p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p>
                <w:p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activeForm.Close</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prev = activeForm;</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roundedCornerPanel_</w:t>
                  </w:r>
                  <w:proofErr w:type="gramStart"/>
                  <w:r>
                    <w:rPr>
                      <w:rFonts w:ascii="Cascadia Mono" w:hAnsi="Cascadia Mono" w:cs="Cascadia Mono"/>
                      <w:color w:val="000000"/>
                      <w:sz w:val="19"/>
                      <w:szCs w:val="19"/>
                      <w:highlight w:val="white"/>
                    </w:rPr>
                    <w:t>PageContainer.Controls.Remove</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activeForm</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activeForm = childForm;</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childForm.TopLevel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childForm.FormBorderStyle = </w:t>
                  </w:r>
                  <w:r>
                    <w:rPr>
                      <w:rFonts w:ascii="Cascadia Mono" w:hAnsi="Cascadia Mono" w:cs="Cascadia Mono"/>
                      <w:color w:val="2B91AF"/>
                      <w:sz w:val="19"/>
                      <w:szCs w:val="19"/>
                      <w:highlight w:val="white"/>
                    </w:rPr>
                    <w:t>FormBorderStyle</w:t>
                  </w:r>
                  <w:r>
                    <w:rPr>
                      <w:rFonts w:ascii="Cascadia Mono" w:hAnsi="Cascadia Mono" w:cs="Cascadia Mono"/>
                      <w:color w:val="000000"/>
                      <w:sz w:val="19"/>
                      <w:szCs w:val="19"/>
                      <w:highlight w:val="white"/>
                    </w:rPr>
                    <w:t>.None;</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childForm.Dock = </w:t>
                  </w:r>
                  <w:r>
                    <w:rPr>
                      <w:rFonts w:ascii="Cascadia Mono" w:hAnsi="Cascadia Mono" w:cs="Cascadia Mono"/>
                      <w:color w:val="2B91AF"/>
                      <w:sz w:val="19"/>
                      <w:szCs w:val="19"/>
                      <w:highlight w:val="white"/>
                    </w:rPr>
                    <w:t>DockStyle</w:t>
                  </w:r>
                  <w:r>
                    <w:rPr>
                      <w:rFonts w:ascii="Cascadia Mono" w:hAnsi="Cascadia Mono" w:cs="Cascadia Mono"/>
                      <w:color w:val="000000"/>
                      <w:sz w:val="19"/>
                      <w:szCs w:val="19"/>
                      <w:highlight w:val="white"/>
                    </w:rPr>
                    <w:t>.Fill;</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roundedCornerPanel_</w:t>
                  </w:r>
                  <w:proofErr w:type="gramStart"/>
                  <w:r>
                    <w:rPr>
                      <w:rFonts w:ascii="Cascadia Mono" w:hAnsi="Cascadia Mono" w:cs="Cascadia Mono"/>
                      <w:color w:val="000000"/>
                      <w:sz w:val="19"/>
                      <w:szCs w:val="19"/>
                      <w:highlight w:val="white"/>
                    </w:rPr>
                    <w:t>PageContainer.Controls.Add</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childForm</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roundedCornerPanel_PageContainer.Tag = childForm;</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ThemeManager</w:t>
                  </w:r>
                  <w:r>
                    <w:rPr>
                      <w:rFonts w:ascii="Cascadia Mono" w:hAnsi="Cascadia Mono" w:cs="Cascadia Mono"/>
                      <w:color w:val="000000"/>
                      <w:sz w:val="19"/>
                      <w:szCs w:val="19"/>
                      <w:highlight w:val="white"/>
                    </w:rPr>
                    <w:t>.ApplyThemeToAllForms</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childForm.BringToFront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childForm.Show</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rsidR="00C03417" w:rsidRDefault="00C03417" w:rsidP="0083232E">
                  <w:r>
                    <w:rPr>
                      <w:rFonts w:ascii="Cascadia Mono" w:hAnsi="Cascadia Mono" w:cs="Cascadia Mono"/>
                      <w:color w:val="D86AC2"/>
                      <w:sz w:val="19"/>
                      <w:szCs w:val="19"/>
                      <w:highlight w:val="white"/>
                    </w:rPr>
                    <w:t>}</w:t>
                  </w:r>
                </w:p>
              </w:txbxContent>
            </v:textbox>
            <w10:anchorlock/>
          </v:shape>
        </w:pict>
      </w:r>
    </w:p>
    <w:p w:rsidR="0083232E" w:rsidRPr="009661B9" w:rsidRDefault="0083232E" w:rsidP="0083232E">
      <w:pPr>
        <w:jc w:val="both"/>
      </w:pPr>
      <w:r w:rsidRPr="009661B9">
        <w:lastRenderedPageBreak/>
        <w:t>A felhasználói élmény növelésének érdekében a leggyakrabban használt kilistázó form-okat nem bezárjuk, hanem csak eltüntetjük, hogy a keresési szűrő megmaradjon és így kényelmesebb legyen a használat. Erről az oldalról indítjuk automatikus funkcióikat is, például a lejárt foglalások küldését vagy az új foglalások keresését. Ezek a törlések minden indításkor futnak le és csak egy egyszerű</w:t>
      </w:r>
      <w:r w:rsidR="00346009">
        <w:t xml:space="preserve"> api</w:t>
      </w:r>
      <w:r w:rsidRPr="009661B9">
        <w:t xml:space="preserve"> hívás. Ilyenkor indul el az automatikus „CheckForBookings” </w:t>
      </w:r>
      <w:r w:rsidR="00E05383">
        <w:rPr>
          <w:noProof/>
        </w:rPr>
        <w:pict>
          <v:shape id="_x0000_s1028" type="#_x0000_t202" style="position:absolute;left:0;text-align:left;margin-left:1624.4pt;margin-top:233.4pt;width:451.7pt;height:110.6pt;z-index:251680768;visibility:visible;mso-height-percent:200;mso-wrap-distance-top:3.6pt;mso-wrap-distance-bottom:3.6pt;mso-position-horizontal:right;mso-position-horizontal-relative:margin;mso-position-vertic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">
            <v:textbox style="mso-fit-shape-to-text:t">
              <w:txbxContent>
                <w:p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FF"/>
                      <w:sz w:val="19"/>
                      <w:szCs w:val="19"/>
                      <w:highlight w:val="white"/>
                    </w:rPr>
                    <w:t>publicasync</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CheckForBookings</w:t>
                  </w:r>
                  <w:r>
                    <w:rPr>
                      <w:rFonts w:ascii="Cascadia Mono" w:hAnsi="Cascadia Mono" w:cs="Cascadia Mono"/>
                      <w:color w:val="D86AC2"/>
                      <w:sz w:val="19"/>
                      <w:szCs w:val="19"/>
                      <w:highlight w:val="white"/>
                    </w:rPr>
                    <w:t>(</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now</w:t>
                  </w: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proofErr w:type="gramStart"/>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!now</w:t>
                  </w:r>
                  <w:proofErr w:type="gramEnd"/>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FF"/>
                      <w:sz w:val="19"/>
                      <w:szCs w:val="19"/>
                      <w:highlight w:val="white"/>
                    </w:rPr>
                    <w:t>while</w:t>
                  </w:r>
                  <w:r>
                    <w:rPr>
                      <w:rFonts w:ascii="Cascadia Mono" w:hAnsi="Cascadia Mono" w:cs="Cascadia Mono"/>
                      <w:color w:val="FFD702"/>
                      <w:sz w:val="19"/>
                      <w:szCs w:val="19"/>
                      <w:highlight w:val="white"/>
                    </w:rPr>
                    <w:t>(</w:t>
                  </w:r>
                  <w:r>
                    <w:rPr>
                      <w:rFonts w:ascii="Cascadia Mono" w:hAnsi="Cascadia Mono" w:cs="Cascadia Mono"/>
                      <w:color w:val="0000FF"/>
                      <w:sz w:val="19"/>
                      <w:szCs w:val="19"/>
                      <w:highlight w:val="white"/>
                    </w:rPr>
                    <w:t>true</w:t>
                  </w: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resp = </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proofErr w:type="gramStart"/>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w:t>
                  </w:r>
                  <w:r>
                    <w:rPr>
                      <w:rFonts w:ascii="Cascadia Mono" w:hAnsi="Cascadia Mono" w:cs="Cascadia Mono"/>
                      <w:color w:val="0000FF"/>
                      <w:sz w:val="19"/>
                      <w:szCs w:val="19"/>
                      <w:highlight w:val="white"/>
                    </w:rPr>
                    <w:t>await</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gramEnd"/>
                  <w:r>
                    <w:rPr>
                      <w:rFonts w:ascii="Cascadia Mono" w:hAnsi="Cascadia Mono" w:cs="Cascadia Mono"/>
                      <w:color w:val="D86AC2"/>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"checkForBookings"</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D86AC2"/>
                      <w:sz w:val="19"/>
                      <w:szCs w:val="19"/>
                      <w:highlight w:val="white"/>
                    </w:rPr>
                    <w:t>(</w:t>
                  </w:r>
                  <w:proofErr w:type="gramStart"/>
                  <w:r>
                    <w:rPr>
                      <w:rFonts w:ascii="Cascadia Mono" w:hAnsi="Cascadia Mono" w:cs="Cascadia Mono"/>
                      <w:color w:val="000000"/>
                      <w:sz w:val="19"/>
                      <w:szCs w:val="19"/>
                      <w:highlight w:val="white"/>
                    </w:rPr>
                    <w:t>resp.First</w:t>
                  </w:r>
                  <w:proofErr w:type="gramEnd"/>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"result"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"true"</w:t>
                  </w: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pbNewBookings.Visible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await</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.Delay</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TimeSpan</w:t>
                  </w:r>
                  <w:r>
                    <w:rPr>
                      <w:rFonts w:ascii="Cascadia Mono" w:hAnsi="Cascadia Mono" w:cs="Cascadia Mono"/>
                      <w:color w:val="000000"/>
                      <w:sz w:val="19"/>
                      <w:szCs w:val="19"/>
                      <w:highlight w:val="white"/>
                    </w:rPr>
                    <w:t>.FromMinutes</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15</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p>
                <w:p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resp = </w:t>
                  </w:r>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proofErr w:type="gramStart"/>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r>
                    <w:rPr>
                      <w:rFonts w:ascii="Cascadia Mono" w:hAnsi="Cascadia Mono" w:cs="Cascadia Mono"/>
                      <w:color w:val="0000FF"/>
                      <w:sz w:val="19"/>
                      <w:szCs w:val="19"/>
                      <w:highlight w:val="white"/>
                    </w:rPr>
                    <w:t>await</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gramEnd"/>
                  <w:r>
                    <w:rPr>
                      <w:rFonts w:ascii="Cascadia Mono" w:hAnsi="Cascadia Mono" w:cs="Cascadia Mono"/>
                      <w:color w:val="FFD702"/>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"checkForBookings"</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FFD702"/>
                      <w:sz w:val="19"/>
                      <w:szCs w:val="19"/>
                      <w:highlight w:val="white"/>
                    </w:rPr>
                    <w:t>(</w:t>
                  </w:r>
                  <w:proofErr w:type="gramStart"/>
                  <w:r>
                    <w:rPr>
                      <w:rFonts w:ascii="Cascadia Mono" w:hAnsi="Cascadia Mono" w:cs="Cascadia Mono"/>
                      <w:color w:val="000000"/>
                      <w:sz w:val="19"/>
                      <w:szCs w:val="19"/>
                      <w:highlight w:val="white"/>
                    </w:rPr>
                    <w:t>resp.First</w:t>
                  </w:r>
                  <w:proofErr w:type="gramEnd"/>
                  <w:r>
                    <w:rPr>
                      <w:rFonts w:ascii="Cascadia Mono" w:hAnsi="Cascadia Mono" w:cs="Cascadia Mono"/>
                      <w:color w:val="D86AC2"/>
                      <w:sz w:val="19"/>
                      <w:szCs w:val="19"/>
                      <w:highlight w:val="white"/>
                    </w:rPr>
                    <w:t>()[</w:t>
                  </w:r>
                  <w:r>
                    <w:rPr>
                      <w:rFonts w:ascii="Cascadia Mono" w:hAnsi="Cascadia Mono" w:cs="Cascadia Mono"/>
                      <w:color w:val="A31515"/>
                      <w:sz w:val="19"/>
                      <w:szCs w:val="19"/>
                      <w:highlight w:val="white"/>
                    </w:rPr>
                    <w:t>"result"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"true"</w:t>
                  </w: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pbNewBookings.Visible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FFD702"/>
                      <w:sz w:val="19"/>
                      <w:szCs w:val="19"/>
                      <w:highlight w:val="white"/>
                    </w:rPr>
                    <w:t>}</w:t>
                  </w:r>
                </w:p>
                <w:p w:rsidR="00C03417" w:rsidRPr="00A42C51"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1A94FF"/>
                      <w:sz w:val="19"/>
                      <w:szCs w:val="19"/>
                      <w:highlight w:val="white"/>
                    </w:rPr>
                    <w:t>}</w:t>
                  </w:r>
                </w:p>
                <w:p w:rsidR="00C03417" w:rsidRDefault="00C03417" w:rsidP="0083232E">
                  <w:r>
                    <w:rPr>
                      <w:rFonts w:ascii="Cascadia Mono" w:hAnsi="Cascadia Mono" w:cs="Cascadia Mono"/>
                      <w:color w:val="D86AC2"/>
                      <w:sz w:val="19"/>
                      <w:szCs w:val="19"/>
                      <w:highlight w:val="white"/>
                    </w:rPr>
                    <w:t>}</w:t>
                  </w:r>
                </w:p>
              </w:txbxContent>
            </v:textbox>
            <w10:wrap type="square" anchorx="margin" anchory="margin"/>
          </v:shape>
        </w:pict>
      </w:r>
      <w:r w:rsidRPr="009661B9">
        <w:t xml:space="preserve">metódus is, ami a „bookings” táblában levő változásokat keresi 15 percenként. </w:t>
      </w:r>
    </w:p>
    <w:p w:rsidR="0083232E" w:rsidRPr="009661B9" w:rsidRDefault="0083232E" w:rsidP="0083232E">
      <w:pPr>
        <w:jc w:val="both"/>
      </w:pPr>
      <w:r w:rsidRPr="009661B9">
        <w:t xml:space="preserve">Két módja van, ha a „now” paraméter hamis, akkor fogja a fix intervallumonkénti keresést indítani. Ha igaz a paraméter akkor a jelen pillanatban fogja megnézni, hogy történt-e változás. </w:t>
      </w:r>
    </w:p>
    <w:p w:rsidR="0083232E" w:rsidRPr="009661B9" w:rsidRDefault="00E05383" w:rsidP="00110F6B">
      <w:pPr>
        <w:pStyle w:val="Cmsor3"/>
      </w:pPr>
      <w:bookmarkStart w:id="21" w:name="_Toc195604376"/>
      <w:r>
        <w:rPr>
          <w:noProof/>
        </w:rPr>
        <w:pict>
          <v:shape id="_x0000_s1029" type="#_x0000_t202" style="position:absolute;margin-left:0;margin-top:.65pt;width:450.2pt;height:187.85pt;z-index:251679744;visibility:visible;mso-wrap-distance-top:3.6pt;mso-wrap-distance-bottom:3.6pt;mso-position-horizontal:left;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">
            <v:textbox>
              <w:txbxContent>
                <w:p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FF"/>
                      <w:sz w:val="19"/>
                      <w:szCs w:val="19"/>
                      <w:highlight w:val="white"/>
                    </w:rPr>
                    <w:t>privateasyncvoid</w:t>
                  </w:r>
                  <w:r>
                    <w:rPr>
                      <w:rFonts w:ascii="Cascadia Mono" w:hAnsi="Cascadia Mono" w:cs="Cascadia Mono"/>
                      <w:color w:val="000000"/>
                      <w:sz w:val="19"/>
                      <w:szCs w:val="19"/>
                      <w:highlight w:val="white"/>
                    </w:rPr>
                    <w:t xml:space="preserve"> Form1_</w:t>
                  </w:r>
                  <w:proofErr w:type="gramStart"/>
                  <w:r>
                    <w:rPr>
                      <w:rFonts w:ascii="Cascadia Mono" w:hAnsi="Cascadia Mono" w:cs="Cascadia Mono"/>
                      <w:color w:val="000000"/>
                      <w:sz w:val="19"/>
                      <w:szCs w:val="19"/>
                      <w:highlight w:val="white"/>
                    </w:rPr>
                    <w:t>Load</w:t>
                  </w:r>
                  <w:r>
                    <w:rPr>
                      <w:rFonts w:ascii="Cascadia Mono" w:hAnsi="Cascadia Mono" w:cs="Cascadia Mono"/>
                      <w:color w:val="D86AC2"/>
                      <w:sz w:val="19"/>
                      <w:szCs w:val="19"/>
                      <w:highlight w:val="white"/>
                    </w:rPr>
                    <w:t>(</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OpenChildForm</w:t>
                  </w:r>
                  <w:r>
                    <w:rPr>
                      <w:rFonts w:ascii="Cascadia Mono" w:hAnsi="Cascadia Mono" w:cs="Cascadia Mono"/>
                      <w:color w:val="1A94FF"/>
                      <w:sz w:val="19"/>
                      <w:szCs w:val="19"/>
                      <w:highlight w:val="white"/>
                    </w:rPr>
                    <w:t>(</w:t>
                  </w:r>
                  <w:proofErr w:type="gramStart"/>
                  <w:r>
                    <w:rPr>
                      <w:rFonts w:ascii="Cascadia Mono" w:hAnsi="Cascadia Mono" w:cs="Cascadia Mono"/>
                      <w:color w:val="0000FF"/>
                      <w:sz w:val="19"/>
                      <w:szCs w:val="19"/>
                      <w:highlight w:val="white"/>
                    </w:rPr>
                    <w:t>new</w:t>
                  </w:r>
                  <w:r>
                    <w:rPr>
                      <w:rFonts w:ascii="Cascadia Mono" w:hAnsi="Cascadia Mono" w:cs="Cascadia Mono"/>
                      <w:color w:val="2B91AF"/>
                      <w:sz w:val="19"/>
                      <w:szCs w:val="19"/>
                      <w:highlight w:val="white"/>
                    </w:rPr>
                    <w:t>HomePage</w:t>
                  </w:r>
                  <w:r>
                    <w:rPr>
                      <w:rFonts w:ascii="Cascadia Mono" w:hAnsi="Cascadia Mono" w:cs="Cascadia Mono"/>
                      <w:color w:val="FFD702"/>
                      <w:sz w:val="19"/>
                      <w:szCs w:val="19"/>
                      <w:highlight w:val="white"/>
                    </w:rPr>
                    <w:t>(</w:t>
                  </w:r>
                  <w:proofErr w:type="gramEnd"/>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lblEmplUname.Text = </w:t>
                  </w:r>
                  <w:r>
                    <w:rPr>
                      <w:rFonts w:ascii="Cascadia Mono" w:hAnsi="Cascadia Mono" w:cs="Cascadia Mono"/>
                      <w:color w:val="2B91AF"/>
                      <w:sz w:val="19"/>
                      <w:szCs w:val="19"/>
                      <w:highlight w:val="white"/>
                    </w:rPr>
                    <w:t>LoginForm</w:t>
                  </w:r>
                  <w:r>
                    <w:rPr>
                      <w:rFonts w:ascii="Cascadia Mono" w:hAnsi="Cascadia Mono" w:cs="Cascadia Mono"/>
                      <w:color w:val="000000"/>
                      <w:sz w:val="19"/>
                      <w:szCs w:val="19"/>
                      <w:highlight w:val="white"/>
                    </w:rPr>
                    <w:t>.empl_uname;</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temp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await</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gramEnd"/>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D86AC2"/>
                      <w:sz w:val="19"/>
                      <w:szCs w:val="19"/>
                      <w:highlight w:val="white"/>
                    </w:rPr>
                    <w:t>{</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"getSystemSettings"</w:t>
                  </w:r>
                  <w:r>
                    <w:rPr>
                      <w:rFonts w:ascii="Cascadia Mono" w:hAnsi="Cascadia Mono" w:cs="Cascadia Mono"/>
                      <w:color w:val="D86AC2"/>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system_settings = </w:t>
                  </w:r>
                  <w:proofErr w:type="gramStart"/>
                  <w:r>
                    <w:rPr>
                      <w:rFonts w:ascii="Cascadia Mono" w:hAnsi="Cascadia Mono" w:cs="Cascadia Mono"/>
                      <w:color w:val="000000"/>
                      <w:sz w:val="19"/>
                      <w:szCs w:val="19"/>
                      <w:highlight w:val="white"/>
                    </w:rPr>
                    <w:t>temp.First</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CheckForBookings</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false</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Pr="00B34091"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reservationResult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await</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gramEnd"/>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D86AC2"/>
                      <w:sz w:val="19"/>
                      <w:szCs w:val="19"/>
                      <w:highlight w:val="white"/>
                    </w:rPr>
                    <w:t>{</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"deleteExpiredReservations"</w:t>
                  </w:r>
                  <w:r>
                    <w:rPr>
                      <w:rFonts w:ascii="Cascadia Mono" w:hAnsi="Cascadia Mono" w:cs="Cascadia Mono"/>
                      <w:color w:val="D86AC2"/>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Pr="00B34091"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bookingResult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await</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proofErr w:type="gramEnd"/>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D86AC2"/>
                      <w:sz w:val="19"/>
                      <w:szCs w:val="19"/>
                      <w:highlight w:val="white"/>
                    </w:rPr>
                    <w:t>{</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"deleteExpiredBookings"</w:t>
                  </w:r>
                  <w:r>
                    <w:rPr>
                      <w:rFonts w:ascii="Cascadia Mono" w:hAnsi="Cascadia Mono" w:cs="Cascadia Mono"/>
                      <w:color w:val="D86AC2"/>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r>
                    <w:rPr>
                      <w:rFonts w:ascii="Cascadia Mono" w:hAnsi="Cascadia Mono" w:cs="Cascadia Mono"/>
                      <w:color w:val="D86AC2"/>
                      <w:sz w:val="19"/>
                      <w:szCs w:val="19"/>
                      <w:highlight w:val="white"/>
                    </w:rPr>
                    <w:t>}</w:t>
                  </w:r>
                </w:p>
              </w:txbxContent>
            </v:textbox>
            <w10:wrap type="square" anchorx="margin" anchory="margin"/>
          </v:shape>
        </w:pict>
      </w:r>
      <w:r w:rsidR="0083232E" w:rsidRPr="009661B9">
        <w:t>Részletes formok</w:t>
      </w:r>
      <w:bookmarkEnd w:id="21"/>
    </w:p>
    <w:p w:rsidR="0083232E" w:rsidRPr="009661B9" w:rsidRDefault="0083232E" w:rsidP="0083232E">
      <w:pPr>
        <w:jc w:val="both"/>
      </w:pPr>
      <w:r w:rsidRPr="009661B9">
        <w:lastRenderedPageBreak/>
        <w:t xml:space="preserve">Két részletes oldal van „bookDetailedPage.cs” és „userDetailedPage” itt. Ezeken az oldalakon az adott tábla összes adatát módosítani lehet, illetve extra műveleteket is lehet az oldalakon csinálni (pl.: egy felhasználó részletes oldalán a tagságát lehet meghosszabítani). A form érzékeli, ha változás történt az adatokban úgy, hogy eltárolja az eredeti betöltött adatokat, és ha különbözik a jelenlegi adatoktól akkor történt változás. Figyelmeztet is ha be szeretnénk zárni az adott részletes oldalt. A „bookDetailedPage.cs” is egyedi, mivel pontosan úgy, mint a „PopupSelect.cs” két különböző módban indítható el. Az elsőben, ahogy már említve volt módosítani lehet egy könyvet, a második módjában könyvtípust lehet vele hozzáadni. </w:t>
      </w:r>
    </w:p>
    <w:p w:rsidR="0083232E" w:rsidRPr="009661B9" w:rsidRDefault="0083232E" w:rsidP="00FC56A1">
      <w:pPr>
        <w:pStyle w:val="Cmsor3"/>
      </w:pPr>
      <w:bookmarkStart w:id="22" w:name="_Toc195604377"/>
      <w:r w:rsidRPr="009661B9">
        <w:t>Hozzáadós formok</w:t>
      </w:r>
      <w:bookmarkEnd w:id="22"/>
    </w:p>
    <w:p w:rsidR="0083232E" w:rsidRPr="009661B9" w:rsidRDefault="0083232E" w:rsidP="0083232E">
      <w:pPr>
        <w:jc w:val="both"/>
      </w:pPr>
      <w:r w:rsidRPr="009661B9">
        <w:t>Két hozzáadós form fajta van, mindegyiknek egyetlen lényege, hogy egy új példányt adjanak hozzá a megfelelő táblához. A kétfajta között a legfőbb különbség a kinézet. Az első fajtába tartozik az „addEmployee.cs”, „addPublisher.cs” és az „addUser.cs”. Egyszerű hozzáadási formok bemeneti mezőkkel. A másik fajta pedig a „bookLendingPage.cs”, amivel előjegyezni és kivenni lehet könyveket. Két gomb két popupselect-et nyit meg amikkel ki kell választani a könyvet és az olvasót. Itt az dönti el, hogy előjegyzést vagy kivételt add hozzá, hogy melyik form hívja meg és milyen paraméterrel, szóval itt is van a konstruktorban egy paraméter, hogy mit fog csinálni. Ehhez a formhoz tartozik még egy extra funkcióként azt is megjeleníti, hogy mikor olvasta legutóbb az adott könyvet az olvasó.</w:t>
      </w:r>
    </w:p>
    <w:p w:rsidR="0083232E" w:rsidRPr="009661B9" w:rsidRDefault="0083232E" w:rsidP="00BA6475">
      <w:pPr>
        <w:pStyle w:val="Cmsor3"/>
      </w:pPr>
      <w:bookmarkStart w:id="23" w:name="_Toc195604378"/>
      <w:r w:rsidRPr="009661B9">
        <w:t>Visszavevő form</w:t>
      </w:r>
      <w:bookmarkEnd w:id="23"/>
    </w:p>
    <w:p w:rsidR="0083232E" w:rsidRPr="009661B9" w:rsidRDefault="0083232E" w:rsidP="0083232E">
      <w:pPr>
        <w:jc w:val="both"/>
      </w:pPr>
      <w:r w:rsidRPr="009661B9">
        <w:t>Amikor visszavesznek egy könyvet, a „bookTakebackPage.cs” lesz meghívva, ami összesíti a késedelmet és egy végső jóváhagyást kér visszavétel előtt. Amikor a felhasználó oldaláról vesznek vissza könyvet ez nem fog megjelenni, mert ott egyszerre több könyvet is vissza lehet venni.</w:t>
      </w:r>
    </w:p>
    <w:p w:rsidR="0083232E" w:rsidRPr="009661B9" w:rsidRDefault="0083232E" w:rsidP="00F41C77">
      <w:pPr>
        <w:pStyle w:val="Cmsor3"/>
      </w:pPr>
      <w:bookmarkStart w:id="24" w:name="_Toc195604379"/>
      <w:r w:rsidRPr="009661B9">
        <w:t>Alkalmazottak</w:t>
      </w:r>
      <w:bookmarkEnd w:id="24"/>
    </w:p>
    <w:p w:rsidR="0083232E" w:rsidRPr="009661B9" w:rsidRDefault="0083232E" w:rsidP="0083232E">
      <w:pPr>
        <w:jc w:val="both"/>
      </w:pPr>
      <w:r w:rsidRPr="009661B9">
        <w:t xml:space="preserve">Az „EmployeeDetailed.cs” az jelenleg bejelentkezett alkalmazott adatait tölti be. A jelszóváltoztatás itt nem olyan biztonságos, mint a felhasználók jelszóváltoztatása, itt csak összehasonlíja a régi jelszót az újjal, illetve az új ismétlésével és ki is cseréli. Itt is van a konstruktorban egy paraméter, ami meghatározza milyen módban indul el. Itt, ha a felhasználó admin jogosultsággal rendelkezik a rendszer adatait és az alkalmazottakat is tudja felügyelni módosítani. </w:t>
      </w:r>
    </w:p>
    <w:p w:rsidR="0083232E" w:rsidRPr="009661B9" w:rsidRDefault="0083232E" w:rsidP="00821DF7">
      <w:pPr>
        <w:pStyle w:val="Cmsor3"/>
      </w:pPr>
      <w:bookmarkStart w:id="25" w:name="_Toc195604380"/>
      <w:r w:rsidRPr="009661B9">
        <w:t>Kilistázó formok</w:t>
      </w:r>
      <w:bookmarkEnd w:id="25"/>
    </w:p>
    <w:p w:rsidR="0083232E" w:rsidRPr="009661B9" w:rsidRDefault="0083232E" w:rsidP="0083232E">
      <w:pPr>
        <w:jc w:val="both"/>
      </w:pPr>
      <w:r w:rsidRPr="009661B9">
        <w:t xml:space="preserve">Ebbe a kategóriába tartozik a „AllBooksPage.cs”, „BookingsPage.cs”, „BorrowingsPage.cs”, „PublishersPage.cs”, „ReservationsPage.cs”, „UsersPage.cs” és gyakorlatilag a „PopupSelect.cs” is de arról egy másik pontban részletesebben is lesz írva. Az összes ilyen form gyakorlatilag az adatbázis valamelyik tábláját jeleníti meg egy datagridview-ben és onnan lehet további műveleteket végezni specifikus sorokkal, hozzáadni újat, meglévőt módosítani, illetve meglévőt törölni. Mindegyik hasonló frissítő metódust használ, de sosem ugyanazt.  </w:t>
      </w:r>
    </w:p>
    <w:p w:rsidR="0083232E" w:rsidRPr="009661B9" w:rsidRDefault="00E05383" w:rsidP="0083232E">
      <w:pPr>
        <w:jc w:val="both"/>
      </w:pPr>
      <w:r>
        <w:rPr>
          <w:noProof/>
        </w:rPr>
        <w:lastRenderedPageBreak/>
        <w:pict>
          <v:shape id="Szövegdoboz 24" o:spid="_x0000_s1030" type="#_x0000_t202" style="position:absolute;left:0;text-align:left;margin-left:0;margin-top:0;width:453.6pt;height:679.2pt;z-index:251678720;visibility:visible;mso-position-horizontal:center;mso-position-horizontal-relative:margin;mso-position-vertical:center;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">
            <v:textbox style="mso-fit-shape-to-text:t">
              <w:txbxContent>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privateasyncvoid</w:t>
                  </w:r>
                  <w:r>
                    <w:rPr>
                      <w:rFonts w:ascii="Cascadia Mono" w:hAnsi="Cascadia Mono" w:cs="Cascadia Mono"/>
                      <w:color w:val="000000"/>
                      <w:sz w:val="19"/>
                      <w:szCs w:val="19"/>
                    </w:rPr>
                    <w:t>updateBooksDgv(</w:t>
                  </w:r>
                  <w:r>
                    <w:rPr>
                      <w:rFonts w:ascii="Cascadia Mono" w:hAnsi="Cascadia Mono" w:cs="Cascadia Mono"/>
                      <w:color w:val="0000FF"/>
                      <w:sz w:val="19"/>
                      <w:szCs w:val="19"/>
                    </w:rPr>
                    <w:t>string</w:t>
                  </w:r>
                  <w:r>
                    <w:rPr>
                      <w:rFonts w:ascii="Cascadia Mono" w:hAnsi="Cascadia Mono" w:cs="Cascadia Mono"/>
                      <w:color w:val="000000"/>
                      <w:sz w:val="19"/>
                      <w:szCs w:val="19"/>
                    </w:rPr>
                    <w:t>search)</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ab/>
                    <w:t xml:space="preserve">cdgvBooks.DataSource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000000"/>
                      <w:sz w:val="19"/>
                      <w:szCs w:val="19"/>
                    </w:rPr>
                    <w:t>cdgvBooks.Columns.Clear</w:t>
                  </w:r>
                  <w:proofErr w:type="gramEnd"/>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000000"/>
                      <w:sz w:val="19"/>
                      <w:szCs w:val="19"/>
                    </w:rPr>
                    <w:t>ids.Clear</w:t>
                  </w:r>
                  <w:proofErr w:type="gramEnd"/>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List&lt;Dictionary&lt;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&gt;&gt;response = (List&lt;Dictionary&lt;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w:t>
                  </w:r>
                  <w:proofErr w:type="gramStart"/>
                  <w:r>
                    <w:rPr>
                      <w:rFonts w:ascii="Cascadia Mono" w:hAnsi="Cascadia Mono" w:cs="Cascadia Mono"/>
                      <w:color w:val="000000"/>
                      <w:sz w:val="19"/>
                      <w:szCs w:val="19"/>
                    </w:rPr>
                    <w:t>&gt;)</w:t>
                  </w:r>
                  <w:r>
                    <w:rPr>
                      <w:rFonts w:ascii="Cascadia Mono" w:hAnsi="Cascadia Mono" w:cs="Cascadia Mono"/>
                      <w:color w:val="0000FF"/>
                      <w:sz w:val="19"/>
                      <w:szCs w:val="19"/>
                    </w:rPr>
                    <w:t>await</w:t>
                  </w:r>
                  <w:r>
                    <w:rPr>
                      <w:rFonts w:ascii="Cascadia Mono" w:hAnsi="Cascadia Mono" w:cs="Cascadia Mono"/>
                      <w:color w:val="000000"/>
                      <w:sz w:val="19"/>
                      <w:szCs w:val="19"/>
                    </w:rPr>
                    <w:t>ApiComm.SendPost</w:t>
                  </w:r>
                  <w:proofErr w:type="gramEnd"/>
                  <w:r>
                    <w:rPr>
                      <w:rFonts w:ascii="Cascadia Mono" w:hAnsi="Cascadia Mono" w:cs="Cascadia Mono"/>
                      <w:color w:val="000000"/>
                      <w:sz w:val="19"/>
                      <w:szCs w:val="19"/>
                    </w:rPr>
                    <w:t>(</w:t>
                  </w:r>
                  <w:r>
                    <w:rPr>
                      <w:rFonts w:ascii="Cascadia Mono" w:hAnsi="Cascadia Mono" w:cs="Cascadia Mono"/>
                      <w:color w:val="0000FF"/>
                      <w:sz w:val="19"/>
                      <w:szCs w:val="19"/>
                    </w:rPr>
                    <w:t>new</w:t>
                  </w:r>
                  <w:r>
                    <w:rPr>
                      <w:rFonts w:ascii="Cascadia Mono" w:hAnsi="Cascadia Mono" w:cs="Cascadia Mono"/>
                      <w:color w:val="000000"/>
                      <w:sz w:val="19"/>
                      <w:szCs w:val="19"/>
                    </w:rPr>
                    <w:t>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 { </w:t>
                  </w:r>
                  <w:r>
                    <w:rPr>
                      <w:rFonts w:ascii="Cascadia Mono" w:hAnsi="Cascadia Mono" w:cs="Cascadia Mono"/>
                      <w:color w:val="A31515"/>
                      <w:sz w:val="19"/>
                      <w:szCs w:val="19"/>
                    </w:rPr>
                    <w:t>"type"</w:t>
                  </w:r>
                  <w:r>
                    <w:rPr>
                      <w:rFonts w:ascii="Cascadia Mono" w:hAnsi="Cascadia Mono" w:cs="Cascadia Mono"/>
                      <w:color w:val="000000"/>
                      <w:sz w:val="19"/>
                      <w:szCs w:val="19"/>
                    </w:rPr>
                    <w:t xml:space="preserve">, </w:t>
                  </w:r>
                  <w:r>
                    <w:rPr>
                      <w:rFonts w:ascii="Cascadia Mono" w:hAnsi="Cascadia Mono" w:cs="Cascadia Mono"/>
                      <w:color w:val="A31515"/>
                      <w:sz w:val="19"/>
                      <w:szCs w:val="19"/>
                    </w:rPr>
                    <w:t>"getBooks"</w:t>
                  </w:r>
                  <w:r>
                    <w:rPr>
                      <w:rFonts w:ascii="Cascadia Mono" w:hAnsi="Cascadia Mono" w:cs="Cascadia Mono"/>
                      <w:color w:val="000000"/>
                      <w:sz w:val="19"/>
                      <w:szCs w:val="19"/>
                    </w:rPr>
                    <w:t xml:space="preserve"> }, { </w:t>
                  </w:r>
                  <w:r>
                    <w:rPr>
                      <w:rFonts w:ascii="Cascadia Mono" w:hAnsi="Cascadia Mono" w:cs="Cascadia Mono"/>
                      <w:color w:val="A31515"/>
                      <w:sz w:val="19"/>
                      <w:szCs w:val="19"/>
                    </w:rPr>
                    <w:t>"search"</w:t>
                  </w:r>
                  <w:r>
                    <w:rPr>
                      <w:rFonts w:ascii="Cascadia Mono" w:hAnsi="Cascadia Mono" w:cs="Cascadia Mono"/>
                      <w:color w:val="000000"/>
                      <w:sz w:val="19"/>
                      <w:szCs w:val="19"/>
                    </w:rPr>
                    <w:t>, search }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response.Count</w:t>
                  </w:r>
                  <w:proofErr w:type="gramEnd"/>
                  <w:r>
                    <w:rPr>
                      <w:rFonts w:ascii="Cascadia Mono" w:hAnsi="Cascadia Mono" w:cs="Cascadia Mono"/>
                      <w:color w:val="000000"/>
                      <w:sz w:val="19"/>
                      <w:szCs w:val="19"/>
                    </w:rPr>
                    <w:t>&gt;0)</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DataTabledt = </w:t>
                  </w:r>
                  <w:proofErr w:type="gramStart"/>
                  <w:r>
                    <w:rPr>
                      <w:rFonts w:ascii="Cascadia Mono" w:hAnsi="Cascadia Mono" w:cs="Cascadia Mono"/>
                      <w:color w:val="0000FF"/>
                      <w:sz w:val="19"/>
                      <w:szCs w:val="19"/>
                    </w:rPr>
                    <w:t>new</w:t>
                  </w:r>
                  <w:r>
                    <w:rPr>
                      <w:rFonts w:ascii="Cascadia Mono" w:hAnsi="Cascadia Mono" w:cs="Cascadia Mono"/>
                      <w:color w:val="000000"/>
                      <w:sz w:val="19"/>
                      <w:szCs w:val="19"/>
                    </w:rPr>
                    <w:t>DataTable(</w:t>
                  </w:r>
                  <w:proofErr w:type="gramEnd"/>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DataColumn col;</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DataRowrow;</w:t>
                  </w:r>
                </w:p>
                <w:p w:rsidR="00C03417" w:rsidRDefault="00C03417"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8000"/>
                      <w:sz w:val="19"/>
                      <w:szCs w:val="19"/>
                    </w:rPr>
                    <w:t>//makethedatasetcolumns</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w:t>
                  </w:r>
                  <w:proofErr w:type="gramStart"/>
                  <w:r>
                    <w:rPr>
                      <w:rFonts w:ascii="Cascadia Mono" w:hAnsi="Cascadia Mono" w:cs="Cascadia Mono"/>
                      <w:color w:val="000000"/>
                      <w:sz w:val="19"/>
                      <w:szCs w:val="19"/>
                    </w:rPr>
                    <w:t>item</w:t>
                  </w:r>
                  <w:r>
                    <w:rPr>
                      <w:rFonts w:ascii="Cascadia Mono" w:hAnsi="Cascadia Mono" w:cs="Cascadia Mono"/>
                      <w:color w:val="0000FF"/>
                      <w:sz w:val="19"/>
                      <w:szCs w:val="19"/>
                    </w:rPr>
                    <w:t>in</w:t>
                  </w:r>
                  <w:r>
                    <w:rPr>
                      <w:rFonts w:ascii="Cascadia Mono" w:hAnsi="Cascadia Mono" w:cs="Cascadia Mono"/>
                      <w:color w:val="000000"/>
                      <w:sz w:val="19"/>
                      <w:szCs w:val="19"/>
                    </w:rPr>
                    <w:t>response[</w:t>
                  </w:r>
                  <w:proofErr w:type="gramEnd"/>
                  <w:r>
                    <w:rPr>
                      <w:rFonts w:ascii="Cascadia Mono" w:hAnsi="Cascadia Mono" w:cs="Cascadia Mono"/>
                      <w:color w:val="000000"/>
                      <w:sz w:val="19"/>
                      <w:szCs w:val="19"/>
                    </w:rPr>
                    <w:t>0])</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item.Key</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"book_id"</w:t>
                  </w:r>
                  <w:r>
                    <w:rPr>
                      <w:rFonts w:ascii="Cascadia Mono" w:hAnsi="Cascadia Mono" w:cs="Cascadia Mono"/>
                      <w:color w:val="000000"/>
                      <w:sz w:val="19"/>
                      <w:szCs w:val="19"/>
                    </w:rPr>
                    <w:t xml:space="preserve">&amp;&amp;item.Key != </w:t>
                  </w:r>
                  <w:r>
                    <w:rPr>
                      <w:rFonts w:ascii="Cascadia Mono" w:hAnsi="Cascadia Mono" w:cs="Cascadia Mono"/>
                      <w:color w:val="A31515"/>
                      <w:sz w:val="19"/>
                      <w:szCs w:val="19"/>
                    </w:rPr>
                    <w:t>"available"</w:t>
                  </w:r>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col = </w:t>
                  </w:r>
                  <w:proofErr w:type="gramStart"/>
                  <w:r>
                    <w:rPr>
                      <w:rFonts w:ascii="Cascadia Mono" w:hAnsi="Cascadia Mono" w:cs="Cascadia Mono"/>
                      <w:color w:val="0000FF"/>
                      <w:sz w:val="19"/>
                      <w:szCs w:val="19"/>
                    </w:rPr>
                    <w:t>new</w:t>
                  </w:r>
                  <w:r>
                    <w:rPr>
                      <w:rFonts w:ascii="Cascadia Mono" w:hAnsi="Cascadia Mono" w:cs="Cascadia Mono"/>
                      <w:color w:val="000000"/>
                      <w:sz w:val="19"/>
                      <w:szCs w:val="19"/>
                    </w:rPr>
                    <w:t>DataColumn(</w:t>
                  </w:r>
                  <w:proofErr w:type="gramEnd"/>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000000"/>
                      <w:sz w:val="19"/>
                      <w:szCs w:val="19"/>
                    </w:rPr>
                    <w:t>col.DataType</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typeof</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000000"/>
                      <w:sz w:val="19"/>
                      <w:szCs w:val="19"/>
                    </w:rPr>
                    <w:t>col.ReadOnly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000000"/>
                      <w:sz w:val="19"/>
                      <w:szCs w:val="19"/>
                    </w:rPr>
                    <w:t>col.ColumnName</w:t>
                  </w:r>
                  <w:proofErr w:type="gramEnd"/>
                  <w:r>
                    <w:rPr>
                      <w:rFonts w:ascii="Cascadia Mono" w:hAnsi="Cascadia Mono" w:cs="Cascadia Mono"/>
                      <w:color w:val="000000"/>
                      <w:sz w:val="19"/>
                      <w:szCs w:val="19"/>
                    </w:rPr>
                    <w:t xml:space="preserve"> = item.Key;</w:t>
                  </w:r>
                </w:p>
                <w:p w:rsidR="00C03417" w:rsidRDefault="00C03417" w:rsidP="0083232E">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000000"/>
                      <w:sz w:val="19"/>
                      <w:szCs w:val="19"/>
                    </w:rPr>
                    <w:t>col.Caption</w:t>
                  </w:r>
                  <w:proofErr w:type="gramEnd"/>
                  <w:r>
                    <w:rPr>
                      <w:rFonts w:ascii="Cascadia Mono" w:hAnsi="Cascadia Mono" w:cs="Cascadia Mono"/>
                      <w:color w:val="000000"/>
                      <w:sz w:val="19"/>
                      <w:szCs w:val="19"/>
                    </w:rPr>
                    <w:t xml:space="preserve"> = item.Key;</w:t>
                  </w:r>
                </w:p>
                <w:p w:rsidR="00C03417" w:rsidRDefault="00C03417" w:rsidP="0083232E">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000000"/>
                      <w:sz w:val="19"/>
                      <w:szCs w:val="19"/>
                    </w:rPr>
                    <w:t>dt.Columns.Add</w:t>
                  </w:r>
                  <w:proofErr w:type="gramEnd"/>
                  <w:r>
                    <w:rPr>
                      <w:rFonts w:ascii="Cascadia Mono" w:hAnsi="Cascadia Mono" w:cs="Cascadia Mono"/>
                      <w:color w:val="000000"/>
                      <w:sz w:val="19"/>
                      <w:szCs w:val="19"/>
                    </w:rPr>
                    <w:t>(col);</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8000"/>
                      <w:sz w:val="19"/>
                      <w:szCs w:val="19"/>
                    </w:rPr>
                    <w:t>//add buttonrowfordetailedpage</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DataGridViewButtonColumnbtns = </w:t>
                  </w:r>
                  <w:proofErr w:type="gramStart"/>
                  <w:r>
                    <w:rPr>
                      <w:rFonts w:ascii="Cascadia Mono" w:hAnsi="Cascadia Mono" w:cs="Cascadia Mono"/>
                      <w:color w:val="0000FF"/>
                      <w:sz w:val="19"/>
                      <w:szCs w:val="19"/>
                    </w:rPr>
                    <w:t>new</w:t>
                  </w:r>
                  <w:r>
                    <w:rPr>
                      <w:rFonts w:ascii="Cascadia Mono" w:hAnsi="Cascadia Mono" w:cs="Cascadia Mono"/>
                      <w:color w:val="000000"/>
                      <w:sz w:val="19"/>
                      <w:szCs w:val="19"/>
                    </w:rPr>
                    <w:t>DataGridViewButtonColumn(</w:t>
                  </w:r>
                  <w:proofErr w:type="gramEnd"/>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000000"/>
                      <w:sz w:val="19"/>
                      <w:szCs w:val="19"/>
                    </w:rPr>
                    <w:t>btns.Name</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"Részletesen"</w:t>
                  </w:r>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000000"/>
                      <w:sz w:val="19"/>
                      <w:szCs w:val="19"/>
                    </w:rPr>
                    <w:t>btns.Text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"Részletes"</w:t>
                  </w:r>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000000"/>
                      <w:sz w:val="19"/>
                      <w:szCs w:val="19"/>
                    </w:rPr>
                    <w:t>btns.UseColumnTextForButtonValue</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8000"/>
                      <w:sz w:val="19"/>
                      <w:szCs w:val="19"/>
                    </w:rPr>
                    <w:t>//add buttoncolumnforbooking/available/borrowed</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DataGridViewButtonColumnbtncol = </w:t>
                  </w:r>
                  <w:proofErr w:type="gramStart"/>
                  <w:r>
                    <w:rPr>
                      <w:rFonts w:ascii="Cascadia Mono" w:hAnsi="Cascadia Mono" w:cs="Cascadia Mono"/>
                      <w:color w:val="0000FF"/>
                      <w:sz w:val="19"/>
                      <w:szCs w:val="19"/>
                    </w:rPr>
                    <w:t>new</w:t>
                  </w:r>
                  <w:r>
                    <w:rPr>
                      <w:rFonts w:ascii="Cascadia Mono" w:hAnsi="Cascadia Mono" w:cs="Cascadia Mono"/>
                      <w:color w:val="000000"/>
                      <w:sz w:val="19"/>
                      <w:szCs w:val="19"/>
                    </w:rPr>
                    <w:t>DataGridViewButtonColumn(</w:t>
                  </w:r>
                  <w:proofErr w:type="gramEnd"/>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000000"/>
                      <w:sz w:val="19"/>
                      <w:szCs w:val="19"/>
                    </w:rPr>
                    <w:t>btncol.Name</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"Műveletek"</w:t>
                  </w:r>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8000"/>
                      <w:sz w:val="19"/>
                      <w:szCs w:val="19"/>
                    </w:rPr>
                    <w:t>//makerows</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w:t>
                  </w:r>
                  <w:proofErr w:type="gramStart"/>
                  <w:r>
                    <w:rPr>
                      <w:rFonts w:ascii="Cascadia Mono" w:hAnsi="Cascadia Mono" w:cs="Cascadia Mono"/>
                      <w:color w:val="000000"/>
                      <w:sz w:val="19"/>
                      <w:szCs w:val="19"/>
                    </w:rPr>
                    <w:t>response.Count</w:t>
                  </w:r>
                  <w:proofErr w:type="gramEnd"/>
                  <w:r>
                    <w:rPr>
                      <w:rFonts w:ascii="Cascadia Mono" w:hAnsi="Cascadia Mono" w:cs="Cascadia Mono"/>
                      <w:color w:val="000000"/>
                      <w:sz w:val="19"/>
                      <w:szCs w:val="19"/>
                    </w:rPr>
                    <w:t>(); i++)</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row = dt.NewRow();</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&gt;item</w:t>
                  </w:r>
                  <w:r>
                    <w:rPr>
                      <w:rFonts w:ascii="Cascadia Mono" w:hAnsi="Cascadia Mono" w:cs="Cascadia Mono"/>
                      <w:color w:val="0000FF"/>
                      <w:sz w:val="19"/>
                      <w:szCs w:val="19"/>
                    </w:rPr>
                    <w:t>in</w:t>
                  </w:r>
                  <w:r>
                    <w:rPr>
                      <w:rFonts w:ascii="Cascadia Mono" w:hAnsi="Cascadia Mono" w:cs="Cascadia Mono"/>
                      <w:color w:val="000000"/>
                      <w:sz w:val="19"/>
                      <w:szCs w:val="19"/>
                    </w:rPr>
                    <w:t>response[i])</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item.Key</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"book_id"</w:t>
                  </w:r>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000000"/>
                      <w:sz w:val="19"/>
                      <w:szCs w:val="19"/>
                    </w:rPr>
                    <w:t>ids.Add</w:t>
                  </w:r>
                  <w:proofErr w:type="gramEnd"/>
                  <w:r>
                    <w:rPr>
                      <w:rFonts w:ascii="Cascadia Mono" w:hAnsi="Cascadia Mono" w:cs="Cascadia Mono"/>
                      <w:color w:val="000000"/>
                      <w:sz w:val="19"/>
                      <w:szCs w:val="19"/>
                    </w:rPr>
                    <w:t>(item.Value);</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0000FF"/>
                      <w:sz w:val="19"/>
                      <w:szCs w:val="19"/>
                    </w:rPr>
                    <w:t>elseif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item.Key != </w:t>
                  </w:r>
                  <w:r>
                    <w:rPr>
                      <w:rFonts w:ascii="Cascadia Mono" w:hAnsi="Cascadia Mono" w:cs="Cascadia Mono"/>
                      <w:color w:val="A31515"/>
                      <w:sz w:val="19"/>
                      <w:szCs w:val="19"/>
                    </w:rPr>
                    <w:t>"available"</w:t>
                  </w:r>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row[</w:t>
                  </w:r>
                  <w:proofErr w:type="gramStart"/>
                  <w:r>
                    <w:rPr>
                      <w:rFonts w:ascii="Cascadia Mono" w:hAnsi="Cascadia Mono" w:cs="Cascadia Mono"/>
                      <w:color w:val="000000"/>
                      <w:sz w:val="19"/>
                      <w:szCs w:val="19"/>
                    </w:rPr>
                    <w:t>item.Key</w:t>
                  </w:r>
                  <w:proofErr w:type="gramEnd"/>
                  <w:r>
                    <w:rPr>
                      <w:rFonts w:ascii="Cascadia Mono" w:hAnsi="Cascadia Mono" w:cs="Cascadia Mono"/>
                      <w:color w:val="000000"/>
                      <w:sz w:val="19"/>
                      <w:szCs w:val="19"/>
                    </w:rPr>
                    <w:t>] = item.Value;</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000000"/>
                      <w:sz w:val="19"/>
                      <w:szCs w:val="19"/>
                    </w:rPr>
                    <w:t>dt.Rows.Add</w:t>
                  </w:r>
                  <w:proofErr w:type="gramEnd"/>
                  <w:r>
                    <w:rPr>
                      <w:rFonts w:ascii="Cascadia Mono" w:hAnsi="Cascadia Mono" w:cs="Cascadia Mono"/>
                      <w:color w:val="000000"/>
                      <w:sz w:val="19"/>
                      <w:szCs w:val="19"/>
                    </w:rPr>
                    <w:t>(row);</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cdgvBooks.DataSource = dt;</w:t>
                  </w:r>
                </w:p>
                <w:p w:rsidR="00C03417" w:rsidRDefault="00C03417" w:rsidP="0083232E">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000000"/>
                      <w:sz w:val="19"/>
                      <w:szCs w:val="19"/>
                    </w:rPr>
                    <w:t>cdgvBooks.Columns.Add</w:t>
                  </w:r>
                  <w:proofErr w:type="gramEnd"/>
                  <w:r>
                    <w:rPr>
                      <w:rFonts w:ascii="Cascadia Mono" w:hAnsi="Cascadia Mono" w:cs="Cascadia Mono"/>
                      <w:color w:val="000000"/>
                      <w:sz w:val="19"/>
                      <w:szCs w:val="19"/>
                    </w:rPr>
                    <w:t>(btns);</w:t>
                  </w:r>
                </w:p>
                <w:p w:rsidR="00C03417" w:rsidRDefault="00C03417" w:rsidP="0083232E">
                  <w:pPr>
                    <w:autoSpaceDE w:val="0"/>
                    <w:autoSpaceDN w:val="0"/>
                    <w:adjustRightInd w:val="0"/>
                    <w:rPr>
                      <w:rFonts w:ascii="Cascadia Mono" w:hAnsi="Cascadia Mono" w:cs="Cascadia Mono"/>
                      <w:color w:val="008000"/>
                      <w:sz w:val="19"/>
                      <w:szCs w:val="19"/>
                    </w:rPr>
                  </w:pPr>
                  <w:proofErr w:type="gramStart"/>
                  <w:r>
                    <w:rPr>
                      <w:rFonts w:ascii="Cascadia Mono" w:hAnsi="Cascadia Mono" w:cs="Cascadia Mono"/>
                      <w:color w:val="000000"/>
                      <w:sz w:val="19"/>
                      <w:szCs w:val="19"/>
                    </w:rPr>
                    <w:t>cdgvBooks.Columns.Add</w:t>
                  </w:r>
                  <w:proofErr w:type="gramEnd"/>
                  <w:r>
                    <w:rPr>
                      <w:rFonts w:ascii="Cascadia Mono" w:hAnsi="Cascadia Mono" w:cs="Cascadia Mono"/>
                      <w:color w:val="000000"/>
                      <w:sz w:val="19"/>
                      <w:szCs w:val="19"/>
                    </w:rPr>
                    <w:t>(btncol);</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foreach</w:t>
                  </w:r>
                  <w:r>
                    <w:rPr>
                      <w:rFonts w:ascii="Cascadia Mono" w:hAnsi="Cascadia Mono" w:cs="Cascadia Mono"/>
                      <w:color w:val="000000"/>
                      <w:sz w:val="19"/>
                      <w:szCs w:val="19"/>
                    </w:rPr>
                    <w:t xml:space="preserve"> (DataGridViewColumncolumn</w:t>
                  </w:r>
                  <w:r>
                    <w:rPr>
                      <w:rFonts w:ascii="Cascadia Mono" w:hAnsi="Cascadia Mono" w:cs="Cascadia Mono"/>
                      <w:color w:val="0000FF"/>
                      <w:sz w:val="19"/>
                      <w:szCs w:val="19"/>
                    </w:rPr>
                    <w:t>in</w:t>
                  </w:r>
                  <w:r>
                    <w:rPr>
                      <w:rFonts w:ascii="Cascadia Mono" w:hAnsi="Cascadia Mono" w:cs="Cascadia Mono"/>
                      <w:color w:val="000000"/>
                      <w:sz w:val="19"/>
                      <w:szCs w:val="19"/>
                    </w:rPr>
                    <w:t>cdgvBooks.Columns)</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000000"/>
                      <w:sz w:val="19"/>
                      <w:szCs w:val="19"/>
                    </w:rPr>
                    <w:t>column.SortMode</w:t>
                  </w:r>
                  <w:proofErr w:type="gramEnd"/>
                  <w:r>
                    <w:rPr>
                      <w:rFonts w:ascii="Cascadia Mono" w:hAnsi="Cascadia Mono" w:cs="Cascadia Mono"/>
                      <w:color w:val="000000"/>
                      <w:sz w:val="19"/>
                      <w:szCs w:val="19"/>
                    </w:rPr>
                    <w:t xml:space="preserve"> = DataGridViewColumnSortMode.NotSortable;</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000000"/>
                      <w:sz w:val="19"/>
                      <w:szCs w:val="19"/>
                    </w:rPr>
                    <w:t>addBtnTextsManual(</w:t>
                  </w:r>
                  <w:proofErr w:type="gramEnd"/>
                  <w:r>
                    <w:rPr>
                      <w:rFonts w:ascii="Cascadia Mono" w:hAnsi="Cascadia Mono" w:cs="Cascadia Mono"/>
                      <w:color w:val="000000"/>
                      <w:sz w:val="19"/>
                      <w:szCs w:val="19"/>
                    </w:rPr>
                    <w:t>);</w:t>
                  </w:r>
                </w:p>
                <w:p w:rsidR="00C03417" w:rsidRDefault="00C03417" w:rsidP="0083232E">
                  <w:r>
                    <w:rPr>
                      <w:rFonts w:ascii="Cascadia Mono" w:hAnsi="Cascadia Mono" w:cs="Cascadia Mono"/>
                      <w:color w:val="000000"/>
                      <w:sz w:val="19"/>
                      <w:szCs w:val="19"/>
                    </w:rPr>
                    <w:t xml:space="preserve">    }</w:t>
                  </w:r>
                </w:p>
              </w:txbxContent>
            </v:textbox>
            <w10:wrap type="square" anchorx="margin" anchory="margin"/>
          </v:shape>
        </w:pict>
      </w:r>
    </w:p>
    <w:p w:rsidR="0083232E" w:rsidRPr="009661B9" w:rsidRDefault="0083232E" w:rsidP="0083232E">
      <w:pPr>
        <w:jc w:val="both"/>
      </w:pPr>
    </w:p>
    <w:p w:rsidR="0083232E" w:rsidRPr="009661B9" w:rsidRDefault="0083232E" w:rsidP="0083232E">
      <w:pPr>
        <w:jc w:val="both"/>
      </w:pPr>
      <w:r w:rsidRPr="009661B9">
        <w:lastRenderedPageBreak/>
        <w:t xml:space="preserve">Feltölti a datagridview-t a kapott adatokkal, a sorok azonosítóját nem jeleníti meg, de eltárolja egy listában. Majd formtól függően különböző gomb sorokat ad hozzá. </w:t>
      </w:r>
    </w:p>
    <w:p w:rsidR="0083232E" w:rsidRPr="009661B9" w:rsidRDefault="0083232E" w:rsidP="005C7E08">
      <w:pPr>
        <w:pStyle w:val="Cmsor3"/>
      </w:pPr>
      <w:bookmarkStart w:id="26" w:name="_Toc195604381"/>
      <w:r w:rsidRPr="009661B9">
        <w:t>Popupselect</w:t>
      </w:r>
      <w:bookmarkEnd w:id="26"/>
    </w:p>
    <w:p w:rsidR="0083232E" w:rsidRPr="009661B9" w:rsidRDefault="0083232E" w:rsidP="0083232E">
      <w:pPr>
        <w:jc w:val="both"/>
      </w:pPr>
      <w:r w:rsidRPr="009661B9">
        <w:t>Ez a form azért speciális, mert nem csak egy funkciót lát el, hanem többet egyszerre. Mindig ez jelenik meg ha a felhasználónak választania kell valamit (pl.: kivételkor melyik könyvet szeretné kivenni az olvasó). Ezért először indítási módtól függően (ami az osztály konstruktorának paramétere) meghatározza, hogy mi fog megjelenni (pl.: nem minden esetben jelenik meg kereső mező), majd miután a felhasználó megtalálta a megfelelő elemet és kiválasztotta, a form visszaküldi az elem fontos paramétereit, amit a meghívó form fel fog dolgozni. A felhasználói élmény javítása végett bizonyos esetekben egyszerre több opciót is lehet választani (pl.: amikor egy könyvnek több kategóriája van ne egyesével kelljen kiválasztani mindegyiket).</w:t>
      </w:r>
    </w:p>
    <w:p w:rsidR="00F12DB1" w:rsidRPr="009661B9" w:rsidRDefault="00F12DB1" w:rsidP="00CB3258">
      <w:pPr>
        <w:pStyle w:val="Cmsor2"/>
      </w:pPr>
      <w:bookmarkStart w:id="27" w:name="_Toc195604382"/>
      <w:r w:rsidRPr="009661B9">
        <w:t>Weboldal fejlesztői dokumentáció</w:t>
      </w:r>
      <w:bookmarkEnd w:id="27"/>
    </w:p>
    <w:p w:rsidR="00E70D08" w:rsidRPr="009661B9" w:rsidRDefault="00E70D08" w:rsidP="007F7CD0">
      <w:pPr>
        <w:pStyle w:val="Cmsor3"/>
      </w:pPr>
      <w:bookmarkStart w:id="28" w:name="_Toc195604383"/>
      <w:r w:rsidRPr="009661B9">
        <w:t>Alap tudnivalók a weboldal működéséről:</w:t>
      </w:r>
      <w:bookmarkEnd w:id="28"/>
    </w:p>
    <w:p w:rsidR="00E70D08" w:rsidRPr="009661B9" w:rsidRDefault="00E70D08" w:rsidP="00E70D08">
      <w:r w:rsidRPr="009661B9">
        <w:t>Minden böngészőből megnyitott link, ami nem egy konkrét fájlra mutat, az átirányítódik az index.php-ra. Ott dől el a beérkező URL alapján, hogy melyik fájl jelenítődik meg. Ennek az az előnye, hogy változtatni tudjuk, hogy mi legyen a linkben az adott oldalakon tartózkodás során, és nem kell hozzá például változtatni a fájlok nevét és helyét a fájlstruktúrában. Ezen felül még nagy előny, hogy minden bejelentkezéssel kapcsolatos ellenőrzésnek elég csak ebben az egy fájlban szerepelnie.</w:t>
      </w:r>
    </w:p>
    <w:p w:rsidR="00E70D08" w:rsidRPr="009661B9" w:rsidRDefault="00E70D08" w:rsidP="00E70D08"/>
    <w:p w:rsidR="00E70D08" w:rsidRPr="009661B9" w:rsidRDefault="00E70D08" w:rsidP="007F7CD0">
      <w:pPr>
        <w:pStyle w:val="Cmsor3"/>
      </w:pPr>
      <w:bookmarkStart w:id="29" w:name="_Toc195604384"/>
      <w:r w:rsidRPr="009661B9">
        <w:t>Bejelentkezés és hozzákapcsolódó részek:</w:t>
      </w:r>
      <w:bookmarkEnd w:id="29"/>
    </w:p>
    <w:p w:rsidR="00E70D08" w:rsidRPr="009661B9" w:rsidRDefault="00E70D08" w:rsidP="00E70D08">
      <w:r w:rsidRPr="009661B9">
        <w:t xml:space="preserve">Minden session indítás előtt beállítjuk a session </w:t>
      </w:r>
      <w:proofErr w:type="gramStart"/>
      <w:r w:rsidRPr="009661B9">
        <w:t>cookietulajdonságait(</w:t>
      </w:r>
      <w:proofErr w:type="gramEnd"/>
      <w:r w:rsidRPr="009661B9">
        <w:t>mivel mindenhol így van ezért, későbbiekben nem kerül említésre), fontosabbak:</w:t>
      </w:r>
    </w:p>
    <w:p w:rsidR="00E70D08" w:rsidRPr="009661B9" w:rsidRDefault="00E70D08" w:rsidP="00E05383">
      <w:pPr>
        <w:pStyle w:val="Listaszerbekezds"/>
        <w:numPr>
          <w:ilvl w:val="0"/>
          <w:numId w:val="8"/>
        </w:numPr>
        <w:spacing w:line="279" w:lineRule="auto"/>
        <w:ind w:left="360"/>
        <w:rPr>
          <w:rFonts w:ascii="Times New Roman" w:hAnsi="Times New Roman" w:cs="Times New Roman"/>
        </w:rPr>
      </w:pPr>
      <w:r w:rsidRPr="009661B9">
        <w:rPr>
          <w:rFonts w:ascii="Times New Roman" w:hAnsi="Times New Roman" w:cs="Times New Roman"/>
          <w:sz w:val="24"/>
          <w:szCs w:val="24"/>
        </w:rPr>
        <w:t>“lifetime”: megadja, hogy mikor jár le, mivel azt szeretnénk, hogy a böngésző bezárásakor jelentkeztesse ki a felhasználót, ezért nulla értékre állítjuk</w:t>
      </w:r>
    </w:p>
    <w:p w:rsidR="00E70D08" w:rsidRPr="009661B9" w:rsidRDefault="00E70D08" w:rsidP="00E05383">
      <w:pPr>
        <w:pStyle w:val="Listaszerbekezds"/>
        <w:numPr>
          <w:ilvl w:val="0"/>
          <w:numId w:val="8"/>
        </w:numPr>
        <w:spacing w:line="279" w:lineRule="auto"/>
        <w:ind w:left="360"/>
        <w:rPr>
          <w:rFonts w:ascii="Times New Roman" w:hAnsi="Times New Roman" w:cs="Times New Roman"/>
        </w:rPr>
      </w:pPr>
      <w:r w:rsidRPr="009661B9">
        <w:rPr>
          <w:rFonts w:ascii="Times New Roman" w:hAnsi="Times New Roman" w:cs="Times New Roman"/>
          <w:sz w:val="24"/>
          <w:szCs w:val="24"/>
        </w:rPr>
        <w:t>“httponly”: igaz értékkor megakadályozza, hogy javascript-ből el lehessen érni a cookie-t</w:t>
      </w:r>
    </w:p>
    <w:p w:rsidR="00E70D08" w:rsidRPr="009661B9" w:rsidRDefault="00E70D08" w:rsidP="00E05383">
      <w:pPr>
        <w:pStyle w:val="Listaszerbekezds"/>
        <w:numPr>
          <w:ilvl w:val="0"/>
          <w:numId w:val="8"/>
        </w:numPr>
        <w:spacing w:line="279" w:lineRule="auto"/>
        <w:ind w:left="360"/>
        <w:rPr>
          <w:rFonts w:ascii="Times New Roman" w:hAnsi="Times New Roman" w:cs="Times New Roman"/>
        </w:rPr>
      </w:pPr>
      <w:r w:rsidRPr="009661B9">
        <w:rPr>
          <w:rFonts w:ascii="Times New Roman" w:hAnsi="Times New Roman" w:cs="Times New Roman"/>
          <w:sz w:val="24"/>
          <w:szCs w:val="24"/>
        </w:rPr>
        <w:t>“samesite”: “Strict” értékre való állításakor védelmet biztosít CSRF (Cross-site requestforgery) támadások ellen</w:t>
      </w:r>
    </w:p>
    <w:p w:rsidR="00E70D08" w:rsidRPr="009661B9" w:rsidRDefault="00E70D08" w:rsidP="00E70D08"/>
    <w:p w:rsidR="00E70D08" w:rsidRPr="009661B9" w:rsidRDefault="00E70D08" w:rsidP="0025151E">
      <w:pPr>
        <w:pStyle w:val="Cmsor3"/>
      </w:pPr>
      <w:bookmarkStart w:id="30" w:name="_Toc195604385"/>
      <w:r w:rsidRPr="009661B9">
        <w:t>Index.php-n történő folyamatok egy oldal megnyitásakor:</w:t>
      </w:r>
      <w:bookmarkEnd w:id="30"/>
    </w:p>
    <w:p w:rsidR="00E70D08" w:rsidRPr="009661B9" w:rsidRDefault="00E70D08" w:rsidP="00E05383">
      <w:pPr>
        <w:pStyle w:val="Listaszerbekezds"/>
        <w:numPr>
          <w:ilvl w:val="0"/>
          <w:numId w:val="7"/>
        </w:numPr>
        <w:spacing w:line="279" w:lineRule="auto"/>
        <w:rPr>
          <w:rFonts w:ascii="Times New Roman" w:hAnsi="Times New Roman" w:cs="Times New Roman"/>
        </w:rPr>
      </w:pPr>
      <w:r w:rsidRPr="009661B9">
        <w:rPr>
          <w:rFonts w:ascii="Times New Roman" w:hAnsi="Times New Roman" w:cs="Times New Roman"/>
          <w:sz w:val="24"/>
          <w:szCs w:val="24"/>
        </w:rPr>
        <w:t>Elindul egy session</w:t>
      </w:r>
    </w:p>
    <w:p w:rsidR="00E70D08" w:rsidRPr="009661B9" w:rsidRDefault="00E70D08" w:rsidP="00E05383">
      <w:pPr>
        <w:pStyle w:val="Listaszerbekezds"/>
        <w:numPr>
          <w:ilvl w:val="0"/>
          <w:numId w:val="7"/>
        </w:numPr>
        <w:spacing w:line="279" w:lineRule="auto"/>
        <w:rPr>
          <w:rFonts w:ascii="Times New Roman" w:hAnsi="Times New Roman" w:cs="Times New Roman"/>
        </w:rPr>
      </w:pPr>
      <w:r w:rsidRPr="009661B9">
        <w:rPr>
          <w:rFonts w:ascii="Times New Roman" w:hAnsi="Times New Roman" w:cs="Times New Roman"/>
          <w:sz w:val="24"/>
          <w:szCs w:val="24"/>
        </w:rPr>
        <w:t>Ellenőrzi a program, hogy mikor volt a legutóbbi aktivitás (API-al történő kommunikációnál, és egy másik oldalra való navigálásnál frissül az ideje), ha régebben volt, mint a megadott idő (jelen esetben 1800 másodperc -&gt; 30 perc), akkor törli a session-t és adatait, majd új session-t indít (ezzel kilépteti a felhasználót, ha be volt jelentkezve)</w:t>
      </w:r>
    </w:p>
    <w:p w:rsidR="00E70D08" w:rsidRPr="009661B9" w:rsidRDefault="00E70D08" w:rsidP="00E05383">
      <w:pPr>
        <w:pStyle w:val="Listaszerbekezds"/>
        <w:numPr>
          <w:ilvl w:val="1"/>
          <w:numId w:val="7"/>
        </w:numPr>
        <w:spacing w:line="279" w:lineRule="auto"/>
        <w:rPr>
          <w:rFonts w:ascii="Times New Roman" w:hAnsi="Times New Roman" w:cs="Times New Roman"/>
        </w:rPr>
      </w:pPr>
      <w:r w:rsidRPr="009661B9">
        <w:rPr>
          <w:rFonts w:ascii="Times New Roman" w:hAnsi="Times New Roman" w:cs="Times New Roman"/>
          <w:sz w:val="24"/>
          <w:szCs w:val="24"/>
        </w:rPr>
        <w:t>Erre azért van szükség, mert vannak olyan böngészők, amik rendelkeznek olyan (vagy hasonló) funkcióval, hogy “Onnan folytatom, ahol abbahagytam”, ami visszaállítja a cookie-kat is, ezzel azt eredményezve, hogy bejelentkezve marad a felhasználó annak ellenére is, hogy be volt zárva a böngésző (hiába van beállítva a session cookie, élettartama nullára), ami problémákat okozhatna.</w:t>
      </w:r>
    </w:p>
    <w:p w:rsidR="00E70D08" w:rsidRPr="009661B9" w:rsidRDefault="00E70D08" w:rsidP="00E05383">
      <w:pPr>
        <w:pStyle w:val="Listaszerbekezds"/>
        <w:numPr>
          <w:ilvl w:val="0"/>
          <w:numId w:val="7"/>
        </w:numPr>
        <w:spacing w:line="279" w:lineRule="auto"/>
        <w:rPr>
          <w:rFonts w:ascii="Times New Roman" w:hAnsi="Times New Roman" w:cs="Times New Roman"/>
        </w:rPr>
      </w:pPr>
      <w:r w:rsidRPr="009661B9">
        <w:rPr>
          <w:rFonts w:ascii="Times New Roman" w:hAnsi="Times New Roman" w:cs="Times New Roman"/>
          <w:sz w:val="24"/>
          <w:szCs w:val="24"/>
        </w:rPr>
        <w:lastRenderedPageBreak/>
        <w:t>Beállítja a legutóbbi aktivitás idejét a jelen időre</w:t>
      </w:r>
    </w:p>
    <w:p w:rsidR="00E70D08" w:rsidRPr="009661B9" w:rsidRDefault="00E70D08" w:rsidP="00E05383">
      <w:pPr>
        <w:pStyle w:val="Listaszerbekezds"/>
        <w:numPr>
          <w:ilvl w:val="0"/>
          <w:numId w:val="7"/>
        </w:numPr>
        <w:spacing w:line="279" w:lineRule="auto"/>
        <w:rPr>
          <w:rFonts w:ascii="Times New Roman" w:hAnsi="Times New Roman" w:cs="Times New Roman"/>
        </w:rPr>
      </w:pPr>
      <w:r w:rsidRPr="009661B9">
        <w:rPr>
          <w:rFonts w:ascii="Times New Roman" w:hAnsi="Times New Roman" w:cs="Times New Roman"/>
          <w:sz w:val="24"/>
          <w:szCs w:val="24"/>
        </w:rPr>
        <w:t>Ellenőrzi (ha jelenleg nincs bejelentkezve senki), hogy be van-e kapcsolva az “emlékezz rám” funkció, ha be van, akkor ellenőrzi, hogy az adatbázisban megtalálható-e a cookie-ban található token és érvényes is, akkor új session id-t, és “emlékezz rám” tokent generál, majd bejelentkezteti a felhasználót. Ha nincs egyezés az adatbázissal, akkor törli a cookie-t.</w:t>
      </w:r>
    </w:p>
    <w:p w:rsidR="00E70D08" w:rsidRPr="009661B9" w:rsidRDefault="00E70D08" w:rsidP="00E05383">
      <w:pPr>
        <w:pStyle w:val="Listaszerbekezds"/>
        <w:numPr>
          <w:ilvl w:val="0"/>
          <w:numId w:val="7"/>
        </w:numPr>
        <w:spacing w:line="279" w:lineRule="auto"/>
        <w:rPr>
          <w:rFonts w:ascii="Times New Roman" w:hAnsi="Times New Roman" w:cs="Times New Roman"/>
        </w:rPr>
      </w:pPr>
      <w:r w:rsidRPr="009661B9">
        <w:rPr>
          <w:rFonts w:ascii="Times New Roman" w:hAnsi="Times New Roman" w:cs="Times New Roman"/>
          <w:sz w:val="24"/>
          <w:szCs w:val="24"/>
        </w:rPr>
        <w:t>Megvizsgálja a kért linket, és az alapján (helyenként az oldalhoz szükséges feltételek vizsgálata után) eldönti, hogy melyik fájlt töltse be, vagy hova irányítsa át a kérést</w:t>
      </w:r>
    </w:p>
    <w:p w:rsidR="00E70D08" w:rsidRPr="009661B9" w:rsidRDefault="00E70D08" w:rsidP="00E70D08"/>
    <w:p w:rsidR="00E70D08" w:rsidRPr="009661B9" w:rsidRDefault="00E70D08" w:rsidP="00E70D08">
      <w:r w:rsidRPr="009661B9">
        <w:t>Az “</w:t>
      </w:r>
      <w:proofErr w:type="gramStart"/>
      <w:r w:rsidRPr="009661B9">
        <w:t>elementCreators.php”-</w:t>
      </w:r>
      <w:proofErr w:type="gramEnd"/>
      <w:r w:rsidRPr="009661B9">
        <w:t>ben található metódusok html kódot készítenek a kapott paraméterek függvényében.</w:t>
      </w:r>
    </w:p>
    <w:p w:rsidR="00E70D08" w:rsidRPr="009661B9" w:rsidRDefault="00E70D08" w:rsidP="00E70D08"/>
    <w:p w:rsidR="00E70D08" w:rsidRPr="009661B9" w:rsidRDefault="00E70D08" w:rsidP="008D4C18">
      <w:pPr>
        <w:pStyle w:val="Cmsor3"/>
      </w:pPr>
      <w:bookmarkStart w:id="31" w:name="_Toc195604386"/>
      <w:r w:rsidRPr="009661B9">
        <w:t>Jelszó módosítás működése:</w:t>
      </w:r>
      <w:bookmarkEnd w:id="31"/>
    </w:p>
    <w:p w:rsidR="00E70D08" w:rsidRPr="009661B9" w:rsidRDefault="00E70D08" w:rsidP="00E05383">
      <w:pPr>
        <w:pStyle w:val="Listaszerbekezds"/>
        <w:numPr>
          <w:ilvl w:val="0"/>
          <w:numId w:val="6"/>
        </w:numPr>
        <w:spacing w:line="279" w:lineRule="auto"/>
        <w:rPr>
          <w:rFonts w:ascii="Times New Roman" w:hAnsi="Times New Roman" w:cs="Times New Roman"/>
        </w:rPr>
      </w:pPr>
      <w:r w:rsidRPr="009661B9">
        <w:rPr>
          <w:rFonts w:ascii="Times New Roman" w:hAnsi="Times New Roman" w:cs="Times New Roman"/>
          <w:sz w:val="24"/>
          <w:szCs w:val="24"/>
        </w:rPr>
        <w:t>Profil oldalról:</w:t>
      </w:r>
    </w:p>
    <w:p w:rsidR="00E70D08" w:rsidRPr="009661B9" w:rsidRDefault="00E70D08" w:rsidP="00E05383">
      <w:pPr>
        <w:pStyle w:val="Listaszerbekezds"/>
        <w:numPr>
          <w:ilvl w:val="1"/>
          <w:numId w:val="6"/>
        </w:numPr>
        <w:spacing w:line="279" w:lineRule="auto"/>
        <w:rPr>
          <w:rFonts w:ascii="Times New Roman" w:hAnsi="Times New Roman" w:cs="Times New Roman"/>
        </w:rPr>
      </w:pPr>
      <w:r w:rsidRPr="009661B9">
        <w:rPr>
          <w:rFonts w:ascii="Times New Roman" w:hAnsi="Times New Roman" w:cs="Times New Roman"/>
          <w:sz w:val="24"/>
          <w:szCs w:val="24"/>
        </w:rPr>
        <w:t>Javascript ellenőrzi, hogy minden feltételnek megfelel-e a megadott új jelszó, és megegyezik-e amikor megvan ismételve, csak ezután küldi el az API-nak, az új és a régi jelszót. A kérés beérkezése után ellenőrésre kerül, hogy be van-e jelentkezve is a felhasználó, ha igen, akkor utána ellenőrzi a megadott jelszavat, ha az érvényes, akkor kicseréli az újra, majd a biztonság kedvéért újra ellenőrizzük, hogy az új jelszóval be lehet-e jelentkezni.</w:t>
      </w:r>
    </w:p>
    <w:p w:rsidR="00E70D08" w:rsidRPr="009661B9" w:rsidRDefault="00E70D08" w:rsidP="00E05383">
      <w:pPr>
        <w:pStyle w:val="Listaszerbekezds"/>
        <w:numPr>
          <w:ilvl w:val="0"/>
          <w:numId w:val="6"/>
        </w:numPr>
        <w:spacing w:line="279" w:lineRule="auto"/>
        <w:rPr>
          <w:rFonts w:ascii="Times New Roman" w:hAnsi="Times New Roman" w:cs="Times New Roman"/>
        </w:rPr>
      </w:pPr>
      <w:r w:rsidRPr="009661B9">
        <w:rPr>
          <w:rFonts w:ascii="Times New Roman" w:hAnsi="Times New Roman" w:cs="Times New Roman"/>
          <w:sz w:val="24"/>
          <w:szCs w:val="24"/>
        </w:rPr>
        <w:t>Emailben kapott “elfelejtettem a jelszavamat” linkkel:</w:t>
      </w:r>
    </w:p>
    <w:p w:rsidR="0083232E" w:rsidRPr="009661B9" w:rsidRDefault="00E70D08" w:rsidP="00E05383">
      <w:pPr>
        <w:pStyle w:val="Listaszerbekezds"/>
        <w:numPr>
          <w:ilvl w:val="1"/>
          <w:numId w:val="6"/>
        </w:numPr>
        <w:spacing w:line="279" w:lineRule="auto"/>
        <w:rPr>
          <w:rFonts w:ascii="Times New Roman" w:hAnsi="Times New Roman" w:cs="Times New Roman"/>
        </w:rPr>
      </w:pPr>
      <w:r w:rsidRPr="009661B9">
        <w:rPr>
          <w:rFonts w:ascii="Times New Roman" w:hAnsi="Times New Roman" w:cs="Times New Roman"/>
          <w:sz w:val="24"/>
          <w:szCs w:val="24"/>
        </w:rPr>
        <w:t xml:space="preserve">Az oldalon megadott jelszavak egyezése esetén, </w:t>
      </w:r>
      <w:proofErr w:type="gramStart"/>
      <w:r w:rsidRPr="009661B9">
        <w:rPr>
          <w:rFonts w:ascii="Times New Roman" w:hAnsi="Times New Roman" w:cs="Times New Roman"/>
          <w:sz w:val="24"/>
          <w:szCs w:val="24"/>
        </w:rPr>
        <w:t>illetve</w:t>
      </w:r>
      <w:proofErr w:type="gramEnd"/>
      <w:r w:rsidRPr="009661B9">
        <w:rPr>
          <w:rFonts w:ascii="Times New Roman" w:hAnsi="Times New Roman" w:cs="Times New Roman"/>
          <w:sz w:val="24"/>
          <w:szCs w:val="24"/>
        </w:rPr>
        <w:t xml:space="preserve"> ha teljesül minden jelszóra vonatkozó feltétel, csak akkor megy ki a kérés az API-nak. Ott ellenőrzésre kerül a linkben található token. Ha lejárt, vagy fel lett már használva, akkor érvénytelenként nyílvánítja ki. Ha érvényes, akkor kicseréli a jelszót, majd leellenőrzi, hogy az új jelszóval be lehet-e jelentkezni, ha be lehet, akkor törli a tokent az adatbázisból</w:t>
      </w:r>
    </w:p>
    <w:p w:rsidR="0083232E" w:rsidRPr="009661B9" w:rsidRDefault="0083232E">
      <w:pPr>
        <w:rPr>
          <w:b/>
          <w:caps/>
        </w:rPr>
      </w:pPr>
      <w:r w:rsidRPr="009661B9">
        <w:br w:type="page"/>
      </w:r>
    </w:p>
    <w:p w:rsidR="00FF1307" w:rsidRPr="009661B9" w:rsidRDefault="00CE5AEF" w:rsidP="00836FEF">
      <w:pPr>
        <w:pStyle w:val="Cmsor2"/>
      </w:pPr>
      <w:bookmarkStart w:id="32" w:name="_Toc195604387"/>
      <w:r w:rsidRPr="009661B9">
        <w:lastRenderedPageBreak/>
        <w:t>Szerepkörök</w:t>
      </w:r>
      <w:bookmarkEnd w:id="32"/>
    </w:p>
    <w:p w:rsidR="00CE5AEF" w:rsidRPr="009661B9" w:rsidRDefault="00CE5AEF" w:rsidP="00B344F8">
      <w:pPr>
        <w:pStyle w:val="Cmsor3"/>
      </w:pPr>
      <w:bookmarkStart w:id="33" w:name="_Toc195604388"/>
      <w:r w:rsidRPr="009661B9">
        <w:t>Weboldalon azonosítatlan felhasználó (vendég):</w:t>
      </w:r>
      <w:bookmarkEnd w:id="33"/>
    </w:p>
    <w:p w:rsidR="00CE5AEF" w:rsidRPr="009661B9" w:rsidRDefault="00CE5AEF" w:rsidP="00E05383">
      <w:pPr>
        <w:pStyle w:val="Listaszerbekezds"/>
        <w:numPr>
          <w:ilvl w:val="0"/>
          <w:numId w:val="9"/>
        </w:numPr>
        <w:spacing w:line="279" w:lineRule="auto"/>
        <w:rPr>
          <w:rFonts w:ascii="Times New Roman" w:hAnsi="Times New Roman" w:cs="Times New Roman"/>
        </w:rPr>
      </w:pPr>
      <w:r w:rsidRPr="009661B9">
        <w:rPr>
          <w:rFonts w:ascii="Times New Roman" w:hAnsi="Times New Roman" w:cs="Times New Roman"/>
          <w:sz w:val="24"/>
          <w:szCs w:val="24"/>
        </w:rPr>
        <w:t>Bejelentkezés</w:t>
      </w:r>
    </w:p>
    <w:p w:rsidR="00CE5AEF" w:rsidRPr="009661B9" w:rsidRDefault="00CE5AEF" w:rsidP="00E05383">
      <w:pPr>
        <w:pStyle w:val="Listaszerbekezds"/>
        <w:numPr>
          <w:ilvl w:val="0"/>
          <w:numId w:val="9"/>
        </w:numPr>
        <w:spacing w:line="279" w:lineRule="auto"/>
        <w:rPr>
          <w:rFonts w:ascii="Times New Roman" w:hAnsi="Times New Roman" w:cs="Times New Roman"/>
        </w:rPr>
      </w:pPr>
      <w:r w:rsidRPr="009661B9">
        <w:rPr>
          <w:rFonts w:ascii="Times New Roman" w:hAnsi="Times New Roman" w:cs="Times New Roman"/>
        </w:rPr>
        <w:t xml:space="preserve">Jelszó módosító link kérése e-mailben </w:t>
      </w:r>
      <w:r w:rsidRPr="009661B9">
        <w:rPr>
          <w:rFonts w:ascii="Times New Roman" w:hAnsi="Times New Roman" w:cs="Times New Roman"/>
          <w:sz w:val="24"/>
          <w:szCs w:val="24"/>
        </w:rPr>
        <w:t>(“Elfelejtettem a jelszavam”)</w:t>
      </w:r>
    </w:p>
    <w:p w:rsidR="00CE5AEF" w:rsidRPr="009661B9" w:rsidRDefault="00CE5AEF" w:rsidP="00E05383">
      <w:pPr>
        <w:pStyle w:val="Listaszerbekezds"/>
        <w:numPr>
          <w:ilvl w:val="0"/>
          <w:numId w:val="9"/>
        </w:numPr>
        <w:spacing w:line="279" w:lineRule="auto"/>
        <w:rPr>
          <w:rFonts w:ascii="Times New Roman" w:hAnsi="Times New Roman" w:cs="Times New Roman"/>
        </w:rPr>
      </w:pPr>
      <w:r w:rsidRPr="009661B9">
        <w:rPr>
          <w:rFonts w:ascii="Times New Roman" w:hAnsi="Times New Roman" w:cs="Times New Roman"/>
          <w:sz w:val="24"/>
          <w:szCs w:val="24"/>
        </w:rPr>
        <w:t>Könyvtár katalógusának megtekintése</w:t>
      </w:r>
    </w:p>
    <w:p w:rsidR="00CE5AEF" w:rsidRPr="009661B9" w:rsidRDefault="00CE5AEF" w:rsidP="00E05383">
      <w:pPr>
        <w:pStyle w:val="Listaszerbekezds"/>
        <w:numPr>
          <w:ilvl w:val="0"/>
          <w:numId w:val="9"/>
        </w:numPr>
        <w:spacing w:line="279" w:lineRule="auto"/>
        <w:rPr>
          <w:rFonts w:ascii="Times New Roman" w:hAnsi="Times New Roman" w:cs="Times New Roman"/>
        </w:rPr>
      </w:pPr>
      <w:r w:rsidRPr="009661B9">
        <w:rPr>
          <w:rFonts w:ascii="Times New Roman" w:hAnsi="Times New Roman" w:cs="Times New Roman"/>
          <w:sz w:val="24"/>
          <w:szCs w:val="24"/>
        </w:rPr>
        <w:t>Könyvek részleteinek megtekintése</w:t>
      </w:r>
    </w:p>
    <w:p w:rsidR="00CE5AEF" w:rsidRPr="009661B9" w:rsidRDefault="00CE5AEF" w:rsidP="00B344F8">
      <w:pPr>
        <w:pStyle w:val="Cmsor3"/>
      </w:pPr>
      <w:bookmarkStart w:id="34" w:name="_Toc195604389"/>
      <w:r w:rsidRPr="009661B9">
        <w:t>Weboldalon regisztrált felhasználó:</w:t>
      </w:r>
      <w:bookmarkEnd w:id="34"/>
    </w:p>
    <w:p w:rsidR="00CE5AEF" w:rsidRPr="009661B9" w:rsidRDefault="00CE5AEF" w:rsidP="00E05383">
      <w:pPr>
        <w:pStyle w:val="Listaszerbekezds"/>
        <w:numPr>
          <w:ilvl w:val="0"/>
          <w:numId w:val="9"/>
        </w:numPr>
        <w:spacing w:line="279" w:lineRule="auto"/>
        <w:rPr>
          <w:rFonts w:ascii="Times New Roman" w:hAnsi="Times New Roman" w:cs="Times New Roman"/>
        </w:rPr>
      </w:pPr>
      <w:r w:rsidRPr="009661B9">
        <w:rPr>
          <w:rFonts w:ascii="Times New Roman" w:hAnsi="Times New Roman" w:cs="Times New Roman"/>
          <w:sz w:val="24"/>
          <w:szCs w:val="24"/>
        </w:rPr>
        <w:t>Könyvtár katalógusának megtekintése</w:t>
      </w:r>
    </w:p>
    <w:p w:rsidR="00CE5AEF" w:rsidRPr="009661B9" w:rsidRDefault="00CE5AEF" w:rsidP="00E05383">
      <w:pPr>
        <w:pStyle w:val="Listaszerbekezds"/>
        <w:numPr>
          <w:ilvl w:val="0"/>
          <w:numId w:val="9"/>
        </w:numPr>
        <w:spacing w:line="279" w:lineRule="auto"/>
        <w:rPr>
          <w:rFonts w:ascii="Times New Roman" w:hAnsi="Times New Roman" w:cs="Times New Roman"/>
        </w:rPr>
      </w:pPr>
      <w:r w:rsidRPr="009661B9">
        <w:rPr>
          <w:rFonts w:ascii="Times New Roman" w:hAnsi="Times New Roman" w:cs="Times New Roman"/>
          <w:sz w:val="24"/>
          <w:szCs w:val="24"/>
        </w:rPr>
        <w:t>Könyvek részleteinek megtekintése</w:t>
      </w:r>
    </w:p>
    <w:p w:rsidR="00CE5AEF" w:rsidRPr="009661B9" w:rsidRDefault="00CE5AEF" w:rsidP="00E05383">
      <w:pPr>
        <w:pStyle w:val="Listaszerbekezds"/>
        <w:numPr>
          <w:ilvl w:val="0"/>
          <w:numId w:val="9"/>
        </w:numPr>
        <w:spacing w:line="279" w:lineRule="auto"/>
        <w:rPr>
          <w:rFonts w:ascii="Times New Roman" w:hAnsi="Times New Roman" w:cs="Times New Roman"/>
        </w:rPr>
      </w:pPr>
      <w:r w:rsidRPr="009661B9">
        <w:rPr>
          <w:rFonts w:ascii="Times New Roman" w:hAnsi="Times New Roman" w:cs="Times New Roman"/>
          <w:sz w:val="24"/>
          <w:szCs w:val="24"/>
        </w:rPr>
        <w:t>Könyvek kedvencekhez adása, vagy levétele</w:t>
      </w:r>
    </w:p>
    <w:p w:rsidR="00CE5AEF" w:rsidRPr="009661B9" w:rsidRDefault="00CE5AEF" w:rsidP="00E05383">
      <w:pPr>
        <w:pStyle w:val="Listaszerbekezds"/>
        <w:numPr>
          <w:ilvl w:val="0"/>
          <w:numId w:val="9"/>
        </w:numPr>
        <w:spacing w:line="279" w:lineRule="auto"/>
        <w:rPr>
          <w:rFonts w:ascii="Times New Roman" w:hAnsi="Times New Roman" w:cs="Times New Roman"/>
        </w:rPr>
      </w:pPr>
      <w:r w:rsidRPr="009661B9">
        <w:rPr>
          <w:rFonts w:ascii="Times New Roman" w:hAnsi="Times New Roman" w:cs="Times New Roman"/>
          <w:sz w:val="24"/>
          <w:szCs w:val="24"/>
        </w:rPr>
        <w:t>Könyvek lefoglalása/előjegyzése (a könyv státuszától függően)</w:t>
      </w:r>
    </w:p>
    <w:p w:rsidR="00CE5AEF" w:rsidRPr="009661B9" w:rsidRDefault="00CE5AEF" w:rsidP="00E05383">
      <w:pPr>
        <w:pStyle w:val="Listaszerbekezds"/>
        <w:numPr>
          <w:ilvl w:val="0"/>
          <w:numId w:val="9"/>
        </w:numPr>
        <w:spacing w:line="279" w:lineRule="auto"/>
        <w:rPr>
          <w:rFonts w:ascii="Times New Roman" w:hAnsi="Times New Roman" w:cs="Times New Roman"/>
        </w:rPr>
      </w:pPr>
      <w:r w:rsidRPr="009661B9">
        <w:rPr>
          <w:rFonts w:ascii="Times New Roman" w:hAnsi="Times New Roman" w:cs="Times New Roman"/>
          <w:sz w:val="24"/>
          <w:szCs w:val="24"/>
        </w:rPr>
        <w:t>Felhasználói profil megtekintése</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Jelszó módosítás</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Kijelentkezés</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Lefoglalt, előjegyzett könyveinek megtekintése, és azok törlése</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Jelenleg a felhasználó által kivet könyvekmegtekintése és meghosszabbítása (állapottól függően maximum a system_settings adatbázis táblában meghatározott alkalommal)</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Korábban a felhasználó által kivett könyvek megtekintése</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Kedvencek megtekintése, és levétel a kedvencekről</w:t>
      </w:r>
    </w:p>
    <w:p w:rsidR="00CE5AEF" w:rsidRPr="009661B9" w:rsidRDefault="00CE5AEF" w:rsidP="00B344F8">
      <w:pPr>
        <w:pStyle w:val="Cmsor3"/>
      </w:pPr>
      <w:bookmarkStart w:id="35" w:name="_Toc195604390"/>
      <w:r w:rsidRPr="009661B9">
        <w:t>Weboldalon regisztrált felhasználó lejárt taggsággal:</w:t>
      </w:r>
      <w:bookmarkEnd w:id="35"/>
    </w:p>
    <w:p w:rsidR="00CE5AEF" w:rsidRPr="009661B9" w:rsidRDefault="00CE5AEF" w:rsidP="00E05383">
      <w:pPr>
        <w:pStyle w:val="Listaszerbekezds"/>
        <w:numPr>
          <w:ilvl w:val="0"/>
          <w:numId w:val="9"/>
        </w:numPr>
        <w:spacing w:line="279" w:lineRule="auto"/>
        <w:rPr>
          <w:rFonts w:ascii="Times New Roman" w:hAnsi="Times New Roman" w:cs="Times New Roman"/>
        </w:rPr>
      </w:pPr>
      <w:r w:rsidRPr="009661B9">
        <w:rPr>
          <w:rFonts w:ascii="Times New Roman" w:hAnsi="Times New Roman" w:cs="Times New Roman"/>
          <w:sz w:val="24"/>
          <w:szCs w:val="24"/>
        </w:rPr>
        <w:t>Az azonosítatlan felhasználó jogosultságain felül tud:</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Kedvencekhez adni könyveket</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Profilján megtekinteni mindent</w:t>
      </w:r>
      <w:r w:rsidR="00FB72C2">
        <w:rPr>
          <w:rFonts w:ascii="Times New Roman" w:hAnsi="Times New Roman" w:cs="Times New Roman"/>
          <w:sz w:val="24"/>
          <w:szCs w:val="24"/>
        </w:rPr>
        <w:t>,</w:t>
      </w:r>
      <w:r w:rsidRPr="009661B9">
        <w:rPr>
          <w:rFonts w:ascii="Times New Roman" w:hAnsi="Times New Roman" w:cs="Times New Roman"/>
          <w:sz w:val="24"/>
          <w:szCs w:val="24"/>
        </w:rPr>
        <w:t xml:space="preserve"> amit érvényes taggsággal, viszont nem tudja meghosszabbítani a kivett könyveit</w:t>
      </w:r>
    </w:p>
    <w:p w:rsidR="00CE5AEF" w:rsidRPr="009661B9" w:rsidRDefault="00CE5AEF" w:rsidP="00B344F8">
      <w:pPr>
        <w:pStyle w:val="Cmsor3"/>
      </w:pPr>
      <w:bookmarkStart w:id="36" w:name="_Toc195604391"/>
      <w:r w:rsidRPr="009661B9">
        <w:t>Asztali alkalmazásban normál dolgozói profil:</w:t>
      </w:r>
      <w:bookmarkEnd w:id="36"/>
    </w:p>
    <w:p w:rsidR="00CE5AEF" w:rsidRPr="009661B9" w:rsidRDefault="00CE5AEF" w:rsidP="00E05383">
      <w:pPr>
        <w:pStyle w:val="Listaszerbekezds"/>
        <w:numPr>
          <w:ilvl w:val="0"/>
          <w:numId w:val="9"/>
        </w:numPr>
        <w:spacing w:line="279" w:lineRule="auto"/>
        <w:rPr>
          <w:rFonts w:ascii="Times New Roman" w:hAnsi="Times New Roman" w:cs="Times New Roman"/>
        </w:rPr>
      </w:pPr>
      <w:r w:rsidRPr="009661B9">
        <w:rPr>
          <w:rFonts w:ascii="Times New Roman" w:hAnsi="Times New Roman" w:cs="Times New Roman"/>
          <w:sz w:val="24"/>
          <w:szCs w:val="24"/>
        </w:rPr>
        <w:t>Téma váltás</w:t>
      </w:r>
    </w:p>
    <w:p w:rsidR="00CE5AEF" w:rsidRPr="009661B9" w:rsidRDefault="00CE5AEF" w:rsidP="00E05383">
      <w:pPr>
        <w:pStyle w:val="Listaszerbekezds"/>
        <w:numPr>
          <w:ilvl w:val="0"/>
          <w:numId w:val="9"/>
        </w:numPr>
        <w:spacing w:line="279" w:lineRule="auto"/>
        <w:rPr>
          <w:rFonts w:ascii="Times New Roman" w:hAnsi="Times New Roman" w:cs="Times New Roman"/>
        </w:rPr>
      </w:pPr>
      <w:r w:rsidRPr="009661B9">
        <w:rPr>
          <w:rFonts w:ascii="Times New Roman" w:hAnsi="Times New Roman" w:cs="Times New Roman"/>
          <w:sz w:val="24"/>
          <w:szCs w:val="24"/>
        </w:rPr>
        <w:t>Felhasználók regisztrálása</w:t>
      </w:r>
    </w:p>
    <w:p w:rsidR="00CE5AEF" w:rsidRPr="009661B9" w:rsidRDefault="00CE5AEF" w:rsidP="00E05383">
      <w:pPr>
        <w:pStyle w:val="Listaszerbekezds"/>
        <w:numPr>
          <w:ilvl w:val="0"/>
          <w:numId w:val="9"/>
        </w:numPr>
        <w:spacing w:line="279" w:lineRule="auto"/>
        <w:rPr>
          <w:rFonts w:ascii="Times New Roman" w:hAnsi="Times New Roman" w:cs="Times New Roman"/>
        </w:rPr>
      </w:pPr>
      <w:r w:rsidRPr="009661B9">
        <w:rPr>
          <w:rFonts w:ascii="Times New Roman" w:hAnsi="Times New Roman" w:cs="Times New Roman"/>
          <w:sz w:val="24"/>
          <w:szCs w:val="24"/>
        </w:rPr>
        <w:t>Könyvek</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Adatainak módosítása</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Kiadása</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Visszavétele</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Lefoglalása (adott felhasználó számára)</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Előjegyzése (adott felhasználó számára)</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Visszaadása</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Hozzáadása</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Raktárba vétele</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Leselejtezése</w:t>
      </w:r>
    </w:p>
    <w:p w:rsidR="00CE5AEF" w:rsidRPr="009661B9" w:rsidRDefault="00CE5AEF" w:rsidP="00E05383">
      <w:pPr>
        <w:pStyle w:val="Listaszerbekezds"/>
        <w:numPr>
          <w:ilvl w:val="0"/>
          <w:numId w:val="9"/>
        </w:numPr>
        <w:spacing w:line="279" w:lineRule="auto"/>
        <w:rPr>
          <w:rFonts w:ascii="Times New Roman" w:hAnsi="Times New Roman" w:cs="Times New Roman"/>
        </w:rPr>
      </w:pPr>
      <w:r w:rsidRPr="009661B9">
        <w:rPr>
          <w:rFonts w:ascii="Times New Roman" w:hAnsi="Times New Roman" w:cs="Times New Roman"/>
          <w:sz w:val="24"/>
          <w:szCs w:val="24"/>
        </w:rPr>
        <w:t>Felhasználó</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lastRenderedPageBreak/>
        <w:t>Adatainak módosítása</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Tagság meghosszabbítása</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Felhasználó deaktiválása (törlése)</w:t>
      </w:r>
    </w:p>
    <w:p w:rsidR="00CE5AEF" w:rsidRPr="009661B9" w:rsidRDefault="00CE5AEF" w:rsidP="00E05383">
      <w:pPr>
        <w:pStyle w:val="Listaszerbekezds"/>
        <w:numPr>
          <w:ilvl w:val="0"/>
          <w:numId w:val="9"/>
        </w:numPr>
        <w:spacing w:line="279" w:lineRule="auto"/>
        <w:rPr>
          <w:rFonts w:ascii="Times New Roman" w:hAnsi="Times New Roman" w:cs="Times New Roman"/>
        </w:rPr>
      </w:pPr>
      <w:r w:rsidRPr="009661B9">
        <w:rPr>
          <w:rFonts w:ascii="Times New Roman" w:hAnsi="Times New Roman" w:cs="Times New Roman"/>
          <w:sz w:val="24"/>
          <w:szCs w:val="24"/>
        </w:rPr>
        <w:t>Összes korábban kiadott, jelenleg kiadott, lefoglalt, előjegyzett könyv megtekintése</w:t>
      </w:r>
    </w:p>
    <w:p w:rsidR="00CE5AEF" w:rsidRPr="009661B9" w:rsidRDefault="00CE5AEF" w:rsidP="00E05383">
      <w:pPr>
        <w:pStyle w:val="Listaszerbekezds"/>
        <w:numPr>
          <w:ilvl w:val="0"/>
          <w:numId w:val="9"/>
        </w:numPr>
        <w:spacing w:line="279" w:lineRule="auto"/>
        <w:rPr>
          <w:rFonts w:ascii="Times New Roman" w:hAnsi="Times New Roman" w:cs="Times New Roman"/>
        </w:rPr>
      </w:pPr>
      <w:r w:rsidRPr="009661B9">
        <w:rPr>
          <w:rFonts w:ascii="Times New Roman" w:hAnsi="Times New Roman" w:cs="Times New Roman"/>
          <w:sz w:val="24"/>
          <w:szCs w:val="24"/>
        </w:rPr>
        <w:t>Kiadó</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Hozzáadása</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Adatainak módosítása</w:t>
      </w:r>
    </w:p>
    <w:p w:rsidR="00CE5AEF" w:rsidRPr="009661B9" w:rsidRDefault="00CE5AEF" w:rsidP="00E05383">
      <w:pPr>
        <w:pStyle w:val="Listaszerbekezds"/>
        <w:numPr>
          <w:ilvl w:val="0"/>
          <w:numId w:val="9"/>
        </w:numPr>
        <w:spacing w:line="279" w:lineRule="auto"/>
        <w:rPr>
          <w:rFonts w:ascii="Times New Roman" w:hAnsi="Times New Roman" w:cs="Times New Roman"/>
        </w:rPr>
      </w:pPr>
      <w:r w:rsidRPr="009661B9">
        <w:rPr>
          <w:rFonts w:ascii="Times New Roman" w:hAnsi="Times New Roman" w:cs="Times New Roman"/>
          <w:sz w:val="24"/>
          <w:szCs w:val="24"/>
        </w:rPr>
        <w:t>Dolgozói profil</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Jelszavának módosítása</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Deaktiválása</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Kijelentkezés</w:t>
      </w:r>
    </w:p>
    <w:p w:rsidR="00CE5AEF" w:rsidRPr="009661B9" w:rsidRDefault="00CE5AEF" w:rsidP="00B344F8">
      <w:pPr>
        <w:pStyle w:val="Cmsor3"/>
      </w:pPr>
      <w:bookmarkStart w:id="37" w:name="_Toc195604392"/>
      <w:r w:rsidRPr="009661B9">
        <w:t>Asztali alkalmazásban admin dolgozói profil:</w:t>
      </w:r>
      <w:bookmarkEnd w:id="37"/>
    </w:p>
    <w:p w:rsidR="00CE5AEF" w:rsidRPr="009661B9" w:rsidRDefault="00CE5AEF" w:rsidP="00E05383">
      <w:pPr>
        <w:pStyle w:val="Listaszerbekezds"/>
        <w:numPr>
          <w:ilvl w:val="0"/>
          <w:numId w:val="9"/>
        </w:numPr>
        <w:spacing w:line="279" w:lineRule="auto"/>
        <w:rPr>
          <w:rFonts w:ascii="Times New Roman" w:hAnsi="Times New Roman" w:cs="Times New Roman"/>
        </w:rPr>
      </w:pPr>
      <w:r w:rsidRPr="009661B9">
        <w:rPr>
          <w:rFonts w:ascii="Times New Roman" w:hAnsi="Times New Roman" w:cs="Times New Roman"/>
          <w:sz w:val="24"/>
          <w:szCs w:val="24"/>
        </w:rPr>
        <w:t>A normál dolgozói profilon felül tud:</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Új dolgozót felvinni</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Másik dolgozói profilt deaktiválni</w:t>
      </w:r>
    </w:p>
    <w:p w:rsidR="00CE5AEF" w:rsidRPr="009661B9" w:rsidRDefault="00CE5AEF" w:rsidP="00E05383">
      <w:pPr>
        <w:pStyle w:val="Listaszerbekezds"/>
        <w:numPr>
          <w:ilvl w:val="1"/>
          <w:numId w:val="9"/>
        </w:numPr>
        <w:spacing w:line="279" w:lineRule="auto"/>
        <w:rPr>
          <w:rFonts w:ascii="Times New Roman" w:hAnsi="Times New Roman" w:cs="Times New Roman"/>
        </w:rPr>
      </w:pPr>
      <w:r w:rsidRPr="009661B9">
        <w:rPr>
          <w:rFonts w:ascii="Times New Roman" w:hAnsi="Times New Roman" w:cs="Times New Roman"/>
          <w:sz w:val="24"/>
          <w:szCs w:val="24"/>
        </w:rPr>
        <w:t>Rendszerbeállításokat módosítani</w:t>
      </w:r>
    </w:p>
    <w:p w:rsidR="00CE5AEF" w:rsidRPr="009661B9" w:rsidRDefault="00CE5AEF" w:rsidP="00CE5AEF"/>
    <w:p w:rsidR="00FF1307" w:rsidRPr="009661B9" w:rsidRDefault="00FF1307">
      <w:pPr>
        <w:rPr>
          <w:b/>
          <w:caps/>
        </w:rPr>
      </w:pPr>
      <w:r w:rsidRPr="009661B9">
        <w:br w:type="page"/>
      </w:r>
    </w:p>
    <w:p w:rsidR="005A34E5" w:rsidRPr="009661B9" w:rsidRDefault="005A34E5" w:rsidP="005A34E5">
      <w:pPr>
        <w:pStyle w:val="Cmsor2"/>
      </w:pPr>
      <w:bookmarkStart w:id="38" w:name="_Toc195604393"/>
      <w:r w:rsidRPr="009661B9">
        <w:lastRenderedPageBreak/>
        <w:t>API dokumentáció</w:t>
      </w:r>
      <w:bookmarkEnd w:id="38"/>
    </w:p>
    <w:p w:rsidR="00B77CF3" w:rsidRPr="009661B9" w:rsidRDefault="008F3A53" w:rsidP="002840B1">
      <w:pPr>
        <w:pStyle w:val="Cmsor3"/>
      </w:pPr>
      <w:bookmarkStart w:id="39" w:name="_Toc195604394"/>
      <w:r w:rsidRPr="009661B9">
        <w:t>API endpoints</w:t>
      </w:r>
      <w:r w:rsidR="00B77CF3" w:rsidRPr="009661B9">
        <w:t>:</w:t>
      </w:r>
      <w:bookmarkEnd w:id="39"/>
    </w:p>
    <w:p w:rsidR="00B77CF3" w:rsidRPr="009661B9" w:rsidRDefault="00B77CF3" w:rsidP="00901CC4">
      <w:pPr>
        <w:pStyle w:val="Cmsor4"/>
      </w:pPr>
      <w:bookmarkStart w:id="40" w:name="_Toc195604395"/>
      <w:r w:rsidRPr="009661B9">
        <w:t>Könyv katalógus lekérése (opcionálisan) szűrve:</w:t>
      </w:r>
      <w:bookmarkEnd w:id="40"/>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Metódus: GET</w:t>
      </w:r>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Paraméterek:</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Title: a könyv címére szűr</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Genre: a könyv kategóriákra szűr</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Author: a könyv szerzőire szűr</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Release_date: kiadás dátumát szűri</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Lang: meghatározza milyen nyelvű könyvek jelenjenek meg</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Isbn: érték amire szűr az isbn-nél</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Page_number: egy szám</w:t>
      </w:r>
      <w:r w:rsidR="00FB72C2">
        <w:rPr>
          <w:rFonts w:ascii="Times New Roman" w:hAnsi="Times New Roman" w:cs="Times New Roman"/>
          <w:sz w:val="24"/>
          <w:szCs w:val="24"/>
        </w:rPr>
        <w:t>,</w:t>
      </w:r>
      <w:r w:rsidRPr="009661B9">
        <w:rPr>
          <w:rFonts w:ascii="Times New Roman" w:hAnsi="Times New Roman" w:cs="Times New Roman"/>
          <w:sz w:val="24"/>
          <w:szCs w:val="24"/>
        </w:rPr>
        <w:t xml:space="preserve"> ami representálja, hogy hanyadik oldalát kéri a találati listának</w:t>
      </w:r>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A találati lista html kódja</w:t>
      </w:r>
    </w:p>
    <w:p w:rsidR="00B77CF3" w:rsidRPr="009661B9" w:rsidRDefault="00B77CF3" w:rsidP="00F359EB">
      <w:pPr>
        <w:pStyle w:val="Cmsor4"/>
      </w:pPr>
      <w:bookmarkStart w:id="41" w:name="_Toc195604396"/>
      <w:r w:rsidRPr="009661B9">
        <w:t>Felhasználó bejelentkezés:</w:t>
      </w:r>
      <w:bookmarkEnd w:id="41"/>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Metódus: POST</w:t>
      </w:r>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 xml:space="preserve">Paraméterek: </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Uname: felhasználónév</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Pw: jelszó</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remember_me: logikai változó, ami megadja, hogy az “emlékezz rám” opciót bepipálta-e bejelentkezéskor a felhasználó</w:t>
      </w:r>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String:</w:t>
      </w:r>
    </w:p>
    <w:p w:rsidR="00B77CF3" w:rsidRPr="009661B9" w:rsidRDefault="00B77CF3" w:rsidP="00E05383">
      <w:pPr>
        <w:pStyle w:val="Listaszerbekezds"/>
        <w:numPr>
          <w:ilvl w:val="2"/>
          <w:numId w:val="10"/>
        </w:numPr>
        <w:spacing w:line="279" w:lineRule="auto"/>
        <w:rPr>
          <w:rFonts w:ascii="Times New Roman" w:hAnsi="Times New Roman" w:cs="Times New Roman"/>
        </w:rPr>
      </w:pPr>
      <w:r w:rsidRPr="009661B9">
        <w:rPr>
          <w:rFonts w:ascii="Times New Roman" w:hAnsi="Times New Roman" w:cs="Times New Roman"/>
          <w:sz w:val="24"/>
          <w:szCs w:val="24"/>
        </w:rPr>
        <w:t>“notfound” ha a felhasználónév nem található</w:t>
      </w:r>
    </w:p>
    <w:p w:rsidR="00B77CF3" w:rsidRPr="009661B9" w:rsidRDefault="00B77CF3" w:rsidP="00E05383">
      <w:pPr>
        <w:pStyle w:val="Listaszerbekezds"/>
        <w:numPr>
          <w:ilvl w:val="2"/>
          <w:numId w:val="10"/>
        </w:numPr>
        <w:spacing w:line="279" w:lineRule="auto"/>
        <w:rPr>
          <w:rFonts w:ascii="Times New Roman" w:hAnsi="Times New Roman" w:cs="Times New Roman"/>
        </w:rPr>
      </w:pPr>
      <w:r w:rsidRPr="009661B9">
        <w:rPr>
          <w:rFonts w:ascii="Times New Roman" w:hAnsi="Times New Roman" w:cs="Times New Roman"/>
          <w:sz w:val="24"/>
          <w:szCs w:val="24"/>
        </w:rPr>
        <w:t>“inactiveuser” ha a felhasználó fiókja deaktiválva (törölve) lett</w:t>
      </w:r>
    </w:p>
    <w:p w:rsidR="00B77CF3" w:rsidRPr="009661B9" w:rsidRDefault="00B77CF3" w:rsidP="00E05383">
      <w:pPr>
        <w:pStyle w:val="Listaszerbekezds"/>
        <w:numPr>
          <w:ilvl w:val="2"/>
          <w:numId w:val="10"/>
        </w:numPr>
        <w:spacing w:line="279" w:lineRule="auto"/>
        <w:rPr>
          <w:rFonts w:ascii="Times New Roman" w:hAnsi="Times New Roman" w:cs="Times New Roman"/>
        </w:rPr>
      </w:pPr>
      <w:r w:rsidRPr="009661B9">
        <w:rPr>
          <w:rFonts w:ascii="Times New Roman" w:hAnsi="Times New Roman" w:cs="Times New Roman"/>
          <w:sz w:val="24"/>
          <w:szCs w:val="24"/>
        </w:rPr>
        <w:t>“incorrect” ha a jelszó felhasználónév kombináció helytelen</w:t>
      </w:r>
    </w:p>
    <w:p w:rsidR="00B77CF3" w:rsidRPr="009661B9" w:rsidRDefault="00B77CF3" w:rsidP="00E05383">
      <w:pPr>
        <w:pStyle w:val="Listaszerbekezds"/>
        <w:numPr>
          <w:ilvl w:val="2"/>
          <w:numId w:val="10"/>
        </w:numPr>
        <w:spacing w:line="279" w:lineRule="auto"/>
        <w:rPr>
          <w:rFonts w:ascii="Times New Roman" w:hAnsi="Times New Roman" w:cs="Times New Roman"/>
        </w:rPr>
      </w:pPr>
      <w:r w:rsidRPr="009661B9">
        <w:rPr>
          <w:rFonts w:ascii="Times New Roman" w:hAnsi="Times New Roman" w:cs="Times New Roman"/>
          <w:sz w:val="24"/>
          <w:szCs w:val="24"/>
        </w:rPr>
        <w:t>“notregistered” ha a felhasználó a könyvtárban történő regisztrálás után még nem adott meg jelszót a webes bejelentkezéshez</w:t>
      </w:r>
    </w:p>
    <w:p w:rsidR="00B77CF3" w:rsidRPr="009661B9" w:rsidRDefault="00B77CF3" w:rsidP="00E05383">
      <w:pPr>
        <w:pStyle w:val="Listaszerbekezds"/>
        <w:numPr>
          <w:ilvl w:val="2"/>
          <w:numId w:val="10"/>
        </w:numPr>
        <w:spacing w:line="279" w:lineRule="auto"/>
        <w:rPr>
          <w:rFonts w:ascii="Times New Roman" w:hAnsi="Times New Roman" w:cs="Times New Roman"/>
        </w:rPr>
      </w:pPr>
      <w:r w:rsidRPr="009661B9">
        <w:rPr>
          <w:rFonts w:ascii="Times New Roman" w:hAnsi="Times New Roman" w:cs="Times New Roman"/>
          <w:sz w:val="24"/>
          <w:szCs w:val="24"/>
        </w:rPr>
        <w:t>“success” sikeres bejelentkezéskor</w:t>
      </w:r>
    </w:p>
    <w:p w:rsidR="00B77CF3" w:rsidRPr="009661B9" w:rsidRDefault="00B77CF3" w:rsidP="00F359EB">
      <w:pPr>
        <w:pStyle w:val="Cmsor4"/>
      </w:pPr>
      <w:bookmarkStart w:id="42" w:name="_Toc195604397"/>
      <w:r w:rsidRPr="009661B9">
        <w:t>Jelszó módosítása a profil oldalról:</w:t>
      </w:r>
      <w:bookmarkEnd w:id="42"/>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Metódus: POST</w:t>
      </w:r>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Paraméterek:</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CurrentPassword: a jelenlegi jelszó</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NewPassword: a jelszó amire cserélni szeretné</w:t>
      </w:r>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JSON ami “status” értéke megadja, hogy sikeres volt-e a csere, vagy ha nem akkor mi a probléma</w:t>
      </w:r>
    </w:p>
    <w:p w:rsidR="00B77CF3" w:rsidRPr="009661B9" w:rsidRDefault="00B77CF3" w:rsidP="00F359EB">
      <w:pPr>
        <w:pStyle w:val="Cmsor4"/>
      </w:pPr>
      <w:bookmarkStart w:id="43" w:name="_Toc195604398"/>
      <w:r w:rsidRPr="009661B9">
        <w:lastRenderedPageBreak/>
        <w:t>Kivett könyv lejárati dátumának meghosszabbítása:</w:t>
      </w:r>
      <w:bookmarkEnd w:id="43"/>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Metódus: POST</w:t>
      </w:r>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Paraméterek:</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Book_id: a könyv egyedi azonosítója</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Action</w:t>
      </w:r>
      <w:proofErr w:type="gramStart"/>
      <w:r w:rsidRPr="009661B9">
        <w:rPr>
          <w:rFonts w:ascii="Times New Roman" w:hAnsi="Times New Roman" w:cs="Times New Roman"/>
          <w:sz w:val="24"/>
          <w:szCs w:val="24"/>
        </w:rPr>
        <w:t>=”extend</w:t>
      </w:r>
      <w:proofErr w:type="gramEnd"/>
      <w:r w:rsidRPr="009661B9">
        <w:rPr>
          <w:rFonts w:ascii="Times New Roman" w:hAnsi="Times New Roman" w:cs="Times New Roman"/>
          <w:sz w:val="24"/>
          <w:szCs w:val="24"/>
        </w:rPr>
        <w:t>”: megadja, hogy mit kell tenni, jelen esetben meghosszabbítani</w:t>
      </w:r>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JSON ami “message” értéke megadja, hogy sikeres volt-e a hosszabbítás</w:t>
      </w:r>
    </w:p>
    <w:p w:rsidR="00B77CF3" w:rsidRPr="009661B9" w:rsidRDefault="00B77CF3" w:rsidP="00F359EB">
      <w:pPr>
        <w:pStyle w:val="Cmsor4"/>
      </w:pPr>
      <w:bookmarkStart w:id="44" w:name="_Toc195604399"/>
      <w:r w:rsidRPr="009661B9">
        <w:t>Felhasználó bejelentkezve van-</w:t>
      </w:r>
      <w:proofErr w:type="gramStart"/>
      <w:r w:rsidRPr="009661B9">
        <w:t>e?:</w:t>
      </w:r>
      <w:bookmarkEnd w:id="44"/>
      <w:proofErr w:type="gramEnd"/>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Metódus: POST</w:t>
      </w:r>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 xml:space="preserve">Paraméterek: </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Action</w:t>
      </w:r>
      <w:proofErr w:type="gramStart"/>
      <w:r w:rsidRPr="009661B9">
        <w:rPr>
          <w:rFonts w:ascii="Times New Roman" w:hAnsi="Times New Roman" w:cs="Times New Roman"/>
          <w:sz w:val="24"/>
          <w:szCs w:val="24"/>
        </w:rPr>
        <w:t>=”isLoggedIn</w:t>
      </w:r>
      <w:proofErr w:type="gramEnd"/>
      <w:r w:rsidRPr="009661B9">
        <w:rPr>
          <w:rFonts w:ascii="Times New Roman" w:hAnsi="Times New Roman" w:cs="Times New Roman"/>
          <w:sz w:val="24"/>
          <w:szCs w:val="24"/>
        </w:rPr>
        <w:t>”: megadja, hogy mit kell tenni, jelen esetben megmondani, hogy a felhasználó be van-e jelentkezve</w:t>
      </w:r>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Felhasználó egyedi azonosítója, vagy “”</w:t>
      </w:r>
    </w:p>
    <w:p w:rsidR="00B77CF3" w:rsidRPr="009661B9" w:rsidRDefault="00B77CF3" w:rsidP="00F359EB">
      <w:pPr>
        <w:pStyle w:val="Cmsor4"/>
      </w:pPr>
      <w:bookmarkStart w:id="45" w:name="_Toc195604400"/>
      <w:r w:rsidRPr="009661B9">
        <w:t>Kijelentkezés:</w:t>
      </w:r>
      <w:bookmarkEnd w:id="45"/>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Metódus: POST</w:t>
      </w:r>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Paraméterek:</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Action</w:t>
      </w:r>
      <w:proofErr w:type="gramStart"/>
      <w:r w:rsidRPr="009661B9">
        <w:rPr>
          <w:rFonts w:ascii="Times New Roman" w:hAnsi="Times New Roman" w:cs="Times New Roman"/>
          <w:sz w:val="24"/>
          <w:szCs w:val="24"/>
        </w:rPr>
        <w:t>=”logout</w:t>
      </w:r>
      <w:proofErr w:type="gramEnd"/>
      <w:r w:rsidRPr="009661B9">
        <w:rPr>
          <w:rFonts w:ascii="Times New Roman" w:hAnsi="Times New Roman" w:cs="Times New Roman"/>
          <w:sz w:val="24"/>
          <w:szCs w:val="24"/>
        </w:rPr>
        <w:t>”: megadja, hogy mit kell tenni, jelen esetben kijelentkeztetni a felhasználót</w:t>
      </w:r>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Nincs</w:t>
      </w:r>
    </w:p>
    <w:p w:rsidR="00B77CF3" w:rsidRPr="009661B9" w:rsidRDefault="00B77CF3" w:rsidP="00F359EB">
      <w:pPr>
        <w:pStyle w:val="Cmsor4"/>
      </w:pPr>
      <w:bookmarkStart w:id="46" w:name="_Toc195604401"/>
      <w:r w:rsidRPr="009661B9">
        <w:t>“Elfelejtettem a jelszavam” link kérés:</w:t>
      </w:r>
      <w:bookmarkEnd w:id="46"/>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Metódus: POST</w:t>
      </w:r>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Pareméterek:</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Username: felhasználónév</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Action</w:t>
      </w:r>
      <w:proofErr w:type="gramStart"/>
      <w:r w:rsidRPr="009661B9">
        <w:rPr>
          <w:rFonts w:ascii="Times New Roman" w:hAnsi="Times New Roman" w:cs="Times New Roman"/>
          <w:sz w:val="24"/>
          <w:szCs w:val="24"/>
        </w:rPr>
        <w:t>=”resetPassword</w:t>
      </w:r>
      <w:proofErr w:type="gramEnd"/>
      <w:r w:rsidRPr="009661B9">
        <w:rPr>
          <w:rFonts w:ascii="Times New Roman" w:hAnsi="Times New Roman" w:cs="Times New Roman"/>
          <w:sz w:val="24"/>
          <w:szCs w:val="24"/>
        </w:rPr>
        <w:t>”: megadja, hogy mit kell tenni, jelen esetben “elfelejtettem a jelszavamat” funkcióhoz linket küldeni email-re</w:t>
      </w:r>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JSON ami “status” értéke “invalid” ha nem található a felhasználó a megadott felhasználónévvel, vagy “failed_to_send_email”, ha nem sikerült valami miatt kiküldni az emailt, vagy “success” ilyenkor az “email” értéke a felhaszálóhoz kapcsolt email cím lesz, az első négy karakter kivételével az @-ig kicsillagozva (pl.: hort*******@gmail.com)</w:t>
      </w:r>
    </w:p>
    <w:p w:rsidR="00B77CF3" w:rsidRPr="009661B9" w:rsidRDefault="00B77CF3" w:rsidP="00636B43">
      <w:pPr>
        <w:pStyle w:val="Cmsor4"/>
      </w:pPr>
      <w:bookmarkStart w:id="47" w:name="_Toc195604402"/>
      <w:r w:rsidRPr="009661B9">
        <w:t>Könyv levétele kedvencek közül:</w:t>
      </w:r>
      <w:bookmarkEnd w:id="47"/>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Metódus: POST</w:t>
      </w:r>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Paraméterek:</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ISBN_id: a könyv isbn-jének az egyedi azonosítója</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lastRenderedPageBreak/>
        <w:t>Action</w:t>
      </w:r>
      <w:proofErr w:type="gramStart"/>
      <w:r w:rsidRPr="009661B9">
        <w:rPr>
          <w:rFonts w:ascii="Times New Roman" w:hAnsi="Times New Roman" w:cs="Times New Roman"/>
          <w:sz w:val="24"/>
          <w:szCs w:val="24"/>
        </w:rPr>
        <w:t>=”removeFromFavorites</w:t>
      </w:r>
      <w:proofErr w:type="gramEnd"/>
      <w:r w:rsidRPr="009661B9">
        <w:rPr>
          <w:rFonts w:ascii="Times New Roman" w:hAnsi="Times New Roman" w:cs="Times New Roman"/>
          <w:sz w:val="24"/>
          <w:szCs w:val="24"/>
        </w:rPr>
        <w:t>”” megadja, hogy mit kell tenni, jelen esetben törölni a megadott könyvet a kedvencek közül</w:t>
      </w:r>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Nincs</w:t>
      </w:r>
    </w:p>
    <w:p w:rsidR="00B77CF3" w:rsidRPr="009661B9" w:rsidRDefault="00B77CF3" w:rsidP="00A36106">
      <w:pPr>
        <w:pStyle w:val="Cmsor4"/>
      </w:pPr>
      <w:bookmarkStart w:id="48" w:name="_Toc195604403"/>
      <w:r w:rsidRPr="009661B9">
        <w:t>Könyv felvétele kedvencekbe:</w:t>
      </w:r>
      <w:bookmarkEnd w:id="48"/>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Metódus: POST</w:t>
      </w:r>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Paraméterek:</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ISBN_id: a könyv isbn-jének az egyedi azonosítója</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Action</w:t>
      </w:r>
      <w:proofErr w:type="gramStart"/>
      <w:r w:rsidRPr="009661B9">
        <w:rPr>
          <w:rFonts w:ascii="Times New Roman" w:hAnsi="Times New Roman" w:cs="Times New Roman"/>
          <w:sz w:val="24"/>
          <w:szCs w:val="24"/>
        </w:rPr>
        <w:t>=”addToFavorites</w:t>
      </w:r>
      <w:proofErr w:type="gramEnd"/>
      <w:r w:rsidRPr="009661B9">
        <w:rPr>
          <w:rFonts w:ascii="Times New Roman" w:hAnsi="Times New Roman" w:cs="Times New Roman"/>
          <w:sz w:val="24"/>
          <w:szCs w:val="24"/>
        </w:rPr>
        <w:t>” megadja, hogy mit kell tenni, jelen esetben törölni a megadott könyvet a kedvencek közül</w:t>
      </w:r>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Nincs</w:t>
      </w:r>
    </w:p>
    <w:p w:rsidR="00B77CF3" w:rsidRPr="009661B9" w:rsidRDefault="00B77CF3" w:rsidP="00A36106">
      <w:pPr>
        <w:pStyle w:val="Cmsor4"/>
      </w:pPr>
      <w:bookmarkStart w:id="49" w:name="_Toc195604404"/>
      <w:r w:rsidRPr="009661B9">
        <w:t>Jelszó módosítása az emaliben kapott linken keresztül (“elfelejtettem a jelszavamat” funkció):</w:t>
      </w:r>
      <w:bookmarkEnd w:id="49"/>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 xml:space="preserve">Metódus: POST </w:t>
      </w:r>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 xml:space="preserve">Paraméterek: </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Reset_token: a kapott linkben található token</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 xml:space="preserve">Password: jelszó </w:t>
      </w:r>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 xml:space="preserve">Visszatérési érték: </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 xml:space="preserve">JSON ami “status” értéke “success” ha sikeresen ki lett cserélve a jelszó, “failed” ha valamilyen hiba folytán nem sikerült, “expired” ha a link már nem érvényes </w:t>
      </w:r>
    </w:p>
    <w:p w:rsidR="00B77CF3" w:rsidRPr="009661B9" w:rsidRDefault="00B77CF3" w:rsidP="00DC491A">
      <w:pPr>
        <w:pStyle w:val="Cmsor4"/>
      </w:pPr>
      <w:bookmarkStart w:id="50" w:name="_Toc195604405"/>
      <w:r w:rsidRPr="009661B9">
        <w:t>Alkalmazott bejelentkeztetése:</w:t>
      </w:r>
      <w:bookmarkEnd w:id="50"/>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 xml:space="preserve">Metódus: POST </w:t>
      </w:r>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Paraméterek:</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Username: felhasználónév</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Passw: jelszó</w:t>
      </w:r>
    </w:p>
    <w:p w:rsidR="00B77CF3" w:rsidRPr="009661B9" w:rsidRDefault="00B77CF3" w:rsidP="00E05383">
      <w:pPr>
        <w:pStyle w:val="Listaszerbekezds"/>
        <w:numPr>
          <w:ilvl w:val="0"/>
          <w:numId w:val="10"/>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rsidR="00B77CF3" w:rsidRPr="009661B9" w:rsidRDefault="00B77CF3" w:rsidP="00E05383">
      <w:pPr>
        <w:pStyle w:val="Listaszerbekezds"/>
        <w:numPr>
          <w:ilvl w:val="1"/>
          <w:numId w:val="10"/>
        </w:numPr>
        <w:spacing w:line="279" w:lineRule="auto"/>
        <w:rPr>
          <w:rFonts w:ascii="Times New Roman" w:hAnsi="Times New Roman" w:cs="Times New Roman"/>
        </w:rPr>
      </w:pPr>
      <w:r w:rsidRPr="009661B9">
        <w:rPr>
          <w:rFonts w:ascii="Times New Roman" w:hAnsi="Times New Roman" w:cs="Times New Roman"/>
          <w:sz w:val="24"/>
          <w:szCs w:val="24"/>
        </w:rPr>
        <w:t>JSON-ban visszaadja a “loginEmployee” sql eljárás értékét</w:t>
      </w:r>
    </w:p>
    <w:p w:rsidR="00346009" w:rsidRPr="00346009" w:rsidRDefault="00346009" w:rsidP="00346009">
      <w:pPr>
        <w:rPr>
          <w:b/>
          <w:bCs/>
        </w:rPr>
      </w:pPr>
      <w:r w:rsidRPr="00346009">
        <w:rPr>
          <w:b/>
          <w:bCs/>
        </w:rPr>
        <w:t>A maradék endpoint:</w:t>
      </w:r>
    </w:p>
    <w:p w:rsidR="00B77CF3" w:rsidRPr="009661B9" w:rsidRDefault="00B77CF3" w:rsidP="00346009">
      <w:pPr>
        <w:ind w:firstLine="720"/>
        <w:jc w:val="both"/>
      </w:pPr>
      <w:r w:rsidRPr="009661B9">
        <w:t xml:space="preserve">A további 48 endpointot az asztali alkalmazás használja, a kommunikáció egyszerűsítésének és egységesítésének érdekében ugyanazt a sémát követi az összes. Mindegyik POST metódus, és van egy “type” paramétere, ami meghatározza melyik SQL eljárást fogja meghívni az API. Az endpoint többi paramétere az eljáráshoz szükséges paramétereket tartalmazza ugyanazzal a névvel, ahogy az eljárásban szerepel. A válaszként pedig az eljárás visszatérési értékét küldi vissza JSON formátumban. Ahol nincs visszatérési értéke az eljárásnak ott nem küld vissza semmit. Az egyetlen kivétel az “addUser” “type” paraméterű endpointnál van, ott a fent említettek mellet még egy jelszó változtatást is meghív az API. </w:t>
      </w:r>
    </w:p>
    <w:p w:rsidR="00B77CF3" w:rsidRPr="009661B9" w:rsidRDefault="00B77CF3" w:rsidP="00346009">
      <w:pPr>
        <w:jc w:val="both"/>
      </w:pPr>
    </w:p>
    <w:p w:rsidR="005A34E5" w:rsidRPr="009661B9" w:rsidRDefault="005A34E5">
      <w:pPr>
        <w:rPr>
          <w:b/>
          <w:sz w:val="28"/>
        </w:rPr>
      </w:pPr>
      <w:r w:rsidRPr="009661B9">
        <w:br w:type="page"/>
      </w:r>
    </w:p>
    <w:p w:rsidR="00F654F6" w:rsidRPr="009661B9" w:rsidRDefault="003C2896" w:rsidP="00836FEF">
      <w:pPr>
        <w:pStyle w:val="Cmsor2"/>
      </w:pPr>
      <w:bookmarkStart w:id="51" w:name="_Toc195604406"/>
      <w:r w:rsidRPr="009661B9">
        <w:lastRenderedPageBreak/>
        <w:t>Adatbázis</w:t>
      </w:r>
      <w:bookmarkEnd w:id="51"/>
    </w:p>
    <w:p w:rsidR="003C2896" w:rsidRPr="009661B9" w:rsidRDefault="003C2896" w:rsidP="003C2896">
      <w:r w:rsidRPr="009661B9">
        <w:t>Adatok</w:t>
      </w:r>
    </w:p>
    <w:p w:rsidR="003C2896" w:rsidRPr="009661B9" w:rsidRDefault="003C2896" w:rsidP="003C2896">
      <w:pPr>
        <w:rPr>
          <w:b/>
        </w:rPr>
      </w:pPr>
      <w:r w:rsidRPr="009661B9">
        <w:t xml:space="preserve">Adatbázis szerver: </w:t>
      </w:r>
      <w:r w:rsidRPr="009661B9">
        <w:rPr>
          <w:b/>
        </w:rPr>
        <w:t>MYSQL</w:t>
      </w:r>
    </w:p>
    <w:p w:rsidR="003C2896" w:rsidRPr="009661B9" w:rsidRDefault="003C2896" w:rsidP="003C2896">
      <w:pPr>
        <w:rPr>
          <w:b/>
        </w:rPr>
      </w:pPr>
      <w:r w:rsidRPr="009661B9">
        <w:t>Adatbázis neve</w:t>
      </w:r>
      <w:r w:rsidRPr="009661B9">
        <w:rPr>
          <w:b/>
        </w:rPr>
        <w:t>: konyvtar</w:t>
      </w:r>
    </w:p>
    <w:p w:rsidR="003C2896" w:rsidRPr="009661B9" w:rsidRDefault="003C2896" w:rsidP="003C2896">
      <w:pPr>
        <w:rPr>
          <w:b/>
        </w:rPr>
      </w:pPr>
      <w:r w:rsidRPr="009661B9">
        <w:t xml:space="preserve">Adatbázis illesztés: </w:t>
      </w:r>
      <w:r w:rsidRPr="009661B9">
        <w:rPr>
          <w:b/>
        </w:rPr>
        <w:t>utf8_hungarian_ci</w:t>
      </w:r>
    </w:p>
    <w:p w:rsidR="003C2896" w:rsidRPr="009661B9" w:rsidRDefault="003C2896" w:rsidP="003C2896">
      <w:pPr>
        <w:rPr>
          <w:b/>
        </w:rPr>
      </w:pPr>
      <w:r w:rsidRPr="009661B9">
        <w:t>Adatbázis motor</w:t>
      </w:r>
      <w:r w:rsidRPr="009661B9">
        <w:rPr>
          <w:b/>
        </w:rPr>
        <w:t>: InnoDb</w:t>
      </w:r>
    </w:p>
    <w:p w:rsidR="003C2896" w:rsidRPr="009661B9" w:rsidRDefault="00E05383" w:rsidP="003C2896">
      <w:r>
        <w:rPr>
          <w:noProof/>
        </w:rPr>
        <w:pict>
          <v:shape id="_x0000_s1031" type="#_x0000_t202" style="position:absolute;margin-left:1625.6pt;margin-top:26.25pt;width:452pt;height:48.75pt;z-index:251659264;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">
            <v:textbox>
              <w:txbxContent>
                <w:p w:rsidR="00C03417" w:rsidRPr="000A6D10" w:rsidRDefault="00C03417" w:rsidP="003C2896">
                  <w:pPr>
                    <w:rPr>
                      <w:rFonts w:ascii="Cascadia Code ExtraLight" w:hAnsi="Cascadia Code ExtraLight"/>
                    </w:rPr>
                  </w:pPr>
                  <w:r w:rsidRPr="000A6D10">
                    <w:rPr>
                      <w:rFonts w:ascii="Cascadia Code ExtraLight" w:hAnsi="Cascadia Code ExtraLight"/>
                    </w:rPr>
                    <w:t>CREATE DATABASE IF NOT EXISTS konyvtar CHARACTER SET utf8 COLLATE utf8_hungarian_ci;</w:t>
                  </w:r>
                </w:p>
              </w:txbxContent>
            </v:textbox>
            <w10:wrap type="square" anchorx="margin"/>
          </v:shape>
        </w:pict>
      </w:r>
      <w:r w:rsidR="003C2896" w:rsidRPr="009661B9">
        <w:t>Adatbázis létrehozó parancs:</w:t>
      </w:r>
    </w:p>
    <w:p w:rsidR="003C2896" w:rsidRPr="009661B9" w:rsidRDefault="003C2896" w:rsidP="003C2896">
      <w:r w:rsidRPr="009661B9">
        <w:br w:type="page"/>
      </w:r>
    </w:p>
    <w:p w:rsidR="003C2896" w:rsidRPr="009661B9" w:rsidRDefault="003C2896" w:rsidP="003C2896">
      <w:pPr>
        <w:sectPr w:rsidR="003C2896" w:rsidRPr="009661B9" w:rsidSect="00100169">
          <w:headerReference w:type="even" r:id="rId13"/>
          <w:headerReference w:type="default" r:id="rId14"/>
          <w:footerReference w:type="even" r:id="rId15"/>
          <w:footerReference w:type="default" r:id="rId16"/>
          <w:headerReference w:type="first" r:id="rId17"/>
          <w:footerReference w:type="first" r:id="rId18"/>
          <w:type w:val="continuous"/>
          <w:pgSz w:w="11906" w:h="16838"/>
          <w:pgMar w:top="1418" w:right="1418" w:bottom="1418" w:left="1418" w:header="709" w:footer="709" w:gutter="0"/>
          <w:cols w:space="708"/>
          <w:titlePg/>
          <w:docGrid w:linePitch="360"/>
        </w:sectPr>
      </w:pPr>
    </w:p>
    <w:p w:rsidR="003C2896" w:rsidRPr="009661B9" w:rsidRDefault="003C2896" w:rsidP="00D02864">
      <w:pPr>
        <w:pStyle w:val="Cmsor3"/>
        <w:sectPr w:rsidR="003C2896" w:rsidRPr="009661B9" w:rsidSect="009D3496">
          <w:pgSz w:w="11906" w:h="16838"/>
          <w:pgMar w:top="1418" w:right="1418" w:bottom="1418" w:left="1418" w:header="709" w:footer="709" w:gutter="0"/>
          <w:cols w:space="708"/>
          <w:docGrid w:linePitch="360"/>
        </w:sectPr>
      </w:pPr>
      <w:bookmarkStart w:id="52" w:name="_Toc195604407"/>
      <w:r w:rsidRPr="009661B9">
        <w:rPr>
          <w:noProof/>
          <w:lang w:bidi="ar-SA"/>
        </w:rPr>
        <w:lastRenderedPageBreak/>
        <w:drawing>
          <wp:anchor distT="0" distB="0" distL="114300" distR="114300" simplePos="0" relativeHeight="251660288" behindDoc="1" locked="0" layoutInCell="1" allowOverlap="1">
            <wp:simplePos x="0" y="0"/>
            <wp:positionH relativeFrom="margin">
              <wp:align>center</wp:align>
            </wp:positionH>
            <wp:positionV relativeFrom="paragraph">
              <wp:posOffset>1870075</wp:posOffset>
            </wp:positionV>
            <wp:extent cx="8198485" cy="5193030"/>
            <wp:effectExtent l="16828" t="21272" r="9842" b="9843"/>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rot="5400000">
                      <a:off x="0" y="0"/>
                      <a:ext cx="8198485" cy="5193030"/>
                    </a:xfrm>
                    <a:prstGeom prst="rect">
                      <a:avLst/>
                    </a:prstGeom>
                    <a:noFill/>
                    <a:ln>
                      <a:solidFill>
                        <a:schemeClr val="tx1"/>
                      </a:solidFill>
                    </a:ln>
                  </pic:spPr>
                </pic:pic>
              </a:graphicData>
            </a:graphic>
          </wp:anchor>
        </w:drawing>
      </w:r>
      <w:r w:rsidRPr="009661B9">
        <w:t>Kapcsolatok</w:t>
      </w:r>
      <w:bookmarkEnd w:id="52"/>
    </w:p>
    <w:p w:rsidR="003C2896" w:rsidRPr="009661B9" w:rsidRDefault="003C2896" w:rsidP="008B3F2B">
      <w:pPr>
        <w:pStyle w:val="Cmsor3"/>
      </w:pPr>
      <w:bookmarkStart w:id="53" w:name="_Toc195604408"/>
      <w:r w:rsidRPr="009661B9">
        <w:lastRenderedPageBreak/>
        <w:t>Táblák</w:t>
      </w:r>
      <w:bookmarkEnd w:id="53"/>
    </w:p>
    <w:p w:rsidR="003C2896" w:rsidRPr="009661B9" w:rsidRDefault="003C2896" w:rsidP="008B3F2B">
      <w:pPr>
        <w:pStyle w:val="Cmsor4"/>
      </w:pPr>
      <w:bookmarkStart w:id="54" w:name="_Toc195604409"/>
      <w:r w:rsidRPr="009661B9">
        <w:t>A „book” tábla</w:t>
      </w:r>
      <w:bookmarkEnd w:id="54"/>
    </w:p>
    <w:p w:rsidR="003C2896" w:rsidRPr="009661B9" w:rsidRDefault="003C2896" w:rsidP="003C2896">
      <w:pPr>
        <w:jc w:val="both"/>
      </w:pPr>
      <w:r w:rsidRPr="009661B9">
        <w:t>A „book” tábla tárolja az egyes könyv típusok fontos adatait, amik elsősorban a weboldalon fognak megjelenni, az egyik legfontosabb és leggyakrabban használt tábla</w:t>
      </w:r>
    </w:p>
    <w:p w:rsidR="003C2896" w:rsidRPr="009661B9" w:rsidRDefault="003C2896" w:rsidP="00B352CA">
      <w:pPr>
        <w:rPr>
          <w:b/>
          <w:bCs/>
        </w:rPr>
      </w:pPr>
      <w:r w:rsidRPr="009661B9">
        <w:rPr>
          <w:b/>
          <w:bCs/>
        </w:rPr>
        <w:t>Szerkezet</w:t>
      </w:r>
    </w:p>
    <w:tbl>
      <w:tblPr>
        <w:tblStyle w:val="Rcsostblzat"/>
        <w:tblW w:w="0" w:type="auto"/>
        <w:tblLook w:val="04A0" w:firstRow="1" w:lastRow="0" w:firstColumn="1" w:lastColumn="0" w:noHBand="0" w:noVBand="1"/>
      </w:tblPr>
      <w:tblGrid>
        <w:gridCol w:w="1726"/>
        <w:gridCol w:w="1521"/>
        <w:gridCol w:w="3552"/>
        <w:gridCol w:w="1694"/>
      </w:tblGrid>
      <w:tr w:rsidR="003C2896" w:rsidRPr="009661B9" w:rsidTr="00346009">
        <w:tc>
          <w:tcPr>
            <w:tcW w:w="1726" w:type="dxa"/>
            <w:vAlign w:val="center"/>
          </w:tcPr>
          <w:p w:rsidR="003C2896" w:rsidRPr="009661B9" w:rsidRDefault="003C2896" w:rsidP="00346009">
            <w:pPr>
              <w:jc w:val="center"/>
            </w:pPr>
            <w:r w:rsidRPr="009661B9">
              <w:t>Mező neve</w:t>
            </w:r>
          </w:p>
        </w:tc>
        <w:tc>
          <w:tcPr>
            <w:tcW w:w="1521" w:type="dxa"/>
            <w:vAlign w:val="center"/>
          </w:tcPr>
          <w:p w:rsidR="003C2896" w:rsidRPr="009661B9" w:rsidRDefault="003C2896" w:rsidP="00346009">
            <w:pPr>
              <w:jc w:val="center"/>
            </w:pPr>
            <w:r w:rsidRPr="009661B9">
              <w:t>Mező típusa</w:t>
            </w:r>
          </w:p>
        </w:tc>
        <w:tc>
          <w:tcPr>
            <w:tcW w:w="3552"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1726" w:type="dxa"/>
            <w:vAlign w:val="center"/>
          </w:tcPr>
          <w:p w:rsidR="003C2896" w:rsidRPr="009661B9" w:rsidRDefault="003C2896" w:rsidP="00346009">
            <w:r w:rsidRPr="009661B9">
              <w:t>ISBN_id</w:t>
            </w:r>
          </w:p>
        </w:tc>
        <w:tc>
          <w:tcPr>
            <w:tcW w:w="1521" w:type="dxa"/>
            <w:vAlign w:val="center"/>
          </w:tcPr>
          <w:p w:rsidR="003C2896" w:rsidRPr="009661B9" w:rsidRDefault="003C2896" w:rsidP="00346009">
            <w:pPr>
              <w:jc w:val="center"/>
            </w:pPr>
            <w:r w:rsidRPr="009661B9">
              <w:t>INT</w:t>
            </w:r>
          </w:p>
        </w:tc>
        <w:tc>
          <w:tcPr>
            <w:tcW w:w="3552" w:type="dxa"/>
            <w:vAlign w:val="center"/>
          </w:tcPr>
          <w:p w:rsidR="003C2896" w:rsidRPr="009661B9" w:rsidRDefault="003C2896" w:rsidP="00346009">
            <w:r w:rsidRPr="009661B9">
              <w:t>A könyvtípus egyedi azonosítója</w:t>
            </w:r>
          </w:p>
        </w:tc>
        <w:tc>
          <w:tcPr>
            <w:tcW w:w="1694" w:type="dxa"/>
            <w:vAlign w:val="center"/>
          </w:tcPr>
          <w:p w:rsidR="003C2896" w:rsidRPr="009661B9" w:rsidRDefault="003C2896" w:rsidP="00346009">
            <w:pPr>
              <w:jc w:val="center"/>
            </w:pPr>
            <w:r w:rsidRPr="009661B9">
              <w:t>primarykey</w:t>
            </w:r>
          </w:p>
        </w:tc>
      </w:tr>
      <w:tr w:rsidR="003C2896" w:rsidRPr="009661B9" w:rsidTr="00346009">
        <w:tc>
          <w:tcPr>
            <w:tcW w:w="1726" w:type="dxa"/>
            <w:vAlign w:val="center"/>
          </w:tcPr>
          <w:p w:rsidR="003C2896" w:rsidRPr="009661B9" w:rsidRDefault="003C2896" w:rsidP="00346009">
            <w:r w:rsidRPr="009661B9">
              <w:t>ISBN</w:t>
            </w:r>
          </w:p>
        </w:tc>
        <w:tc>
          <w:tcPr>
            <w:tcW w:w="1521" w:type="dxa"/>
            <w:vAlign w:val="center"/>
          </w:tcPr>
          <w:p w:rsidR="003C2896" w:rsidRPr="009661B9" w:rsidRDefault="003C2896" w:rsidP="00346009">
            <w:pPr>
              <w:jc w:val="center"/>
            </w:pPr>
            <w:r w:rsidRPr="009661B9">
              <w:t>VARCHAR</w:t>
            </w:r>
          </w:p>
        </w:tc>
        <w:tc>
          <w:tcPr>
            <w:tcW w:w="3552" w:type="dxa"/>
            <w:vAlign w:val="center"/>
          </w:tcPr>
          <w:p w:rsidR="003C2896" w:rsidRPr="009661B9" w:rsidRDefault="003C2896" w:rsidP="00346009">
            <w:r w:rsidRPr="009661B9">
              <w:t>2007.01.01-ig megjelent könyveknél 11 karakter utána 13</w:t>
            </w:r>
          </w:p>
        </w:tc>
        <w:tc>
          <w:tcPr>
            <w:tcW w:w="1694" w:type="dxa"/>
            <w:vAlign w:val="center"/>
          </w:tcPr>
          <w:p w:rsidR="003C2896" w:rsidRPr="009661B9" w:rsidRDefault="003C2896" w:rsidP="00346009">
            <w:pPr>
              <w:jc w:val="center"/>
            </w:pPr>
          </w:p>
        </w:tc>
      </w:tr>
      <w:tr w:rsidR="003C2896" w:rsidRPr="009661B9" w:rsidTr="00346009">
        <w:tc>
          <w:tcPr>
            <w:tcW w:w="1726" w:type="dxa"/>
            <w:vAlign w:val="center"/>
          </w:tcPr>
          <w:p w:rsidR="003C2896" w:rsidRPr="009661B9" w:rsidRDefault="003C2896" w:rsidP="00346009">
            <w:r w:rsidRPr="009661B9">
              <w:t>title</w:t>
            </w:r>
          </w:p>
        </w:tc>
        <w:tc>
          <w:tcPr>
            <w:tcW w:w="1521" w:type="dxa"/>
            <w:vAlign w:val="center"/>
          </w:tcPr>
          <w:p w:rsidR="003C2896" w:rsidRPr="009661B9" w:rsidRDefault="003C2896" w:rsidP="00346009">
            <w:pPr>
              <w:jc w:val="center"/>
            </w:pPr>
            <w:r w:rsidRPr="009661B9">
              <w:t>VARCHAR</w:t>
            </w:r>
          </w:p>
        </w:tc>
        <w:tc>
          <w:tcPr>
            <w:tcW w:w="3552" w:type="dxa"/>
            <w:vAlign w:val="center"/>
          </w:tcPr>
          <w:p w:rsidR="003C2896" w:rsidRPr="009661B9" w:rsidRDefault="003C2896" w:rsidP="00346009">
            <w:r w:rsidRPr="009661B9">
              <w:t>A könyv címe</w:t>
            </w:r>
          </w:p>
        </w:tc>
        <w:tc>
          <w:tcPr>
            <w:tcW w:w="1694" w:type="dxa"/>
            <w:vAlign w:val="center"/>
          </w:tcPr>
          <w:p w:rsidR="003C2896" w:rsidRPr="009661B9" w:rsidRDefault="003C2896" w:rsidP="00346009">
            <w:pPr>
              <w:jc w:val="center"/>
            </w:pPr>
          </w:p>
        </w:tc>
      </w:tr>
      <w:tr w:rsidR="003C2896" w:rsidRPr="009661B9" w:rsidTr="00346009">
        <w:tc>
          <w:tcPr>
            <w:tcW w:w="1726" w:type="dxa"/>
            <w:vAlign w:val="center"/>
          </w:tcPr>
          <w:p w:rsidR="003C2896" w:rsidRPr="009661B9" w:rsidRDefault="003C2896" w:rsidP="00346009">
            <w:r w:rsidRPr="009661B9">
              <w:t>publisher_id</w:t>
            </w:r>
          </w:p>
        </w:tc>
        <w:tc>
          <w:tcPr>
            <w:tcW w:w="1521" w:type="dxa"/>
            <w:vAlign w:val="center"/>
          </w:tcPr>
          <w:p w:rsidR="003C2896" w:rsidRPr="009661B9" w:rsidRDefault="003C2896" w:rsidP="00346009">
            <w:pPr>
              <w:jc w:val="center"/>
            </w:pPr>
            <w:r w:rsidRPr="009661B9">
              <w:t>INT</w:t>
            </w:r>
          </w:p>
        </w:tc>
        <w:tc>
          <w:tcPr>
            <w:tcW w:w="3552" w:type="dxa"/>
            <w:vAlign w:val="center"/>
          </w:tcPr>
          <w:p w:rsidR="003C2896" w:rsidRPr="009661B9" w:rsidRDefault="003C2896" w:rsidP="00346009">
            <w:r w:rsidRPr="009661B9">
              <w:t>A könyv kiadójának azonosítója</w:t>
            </w:r>
          </w:p>
        </w:tc>
        <w:tc>
          <w:tcPr>
            <w:tcW w:w="1694" w:type="dxa"/>
            <w:vAlign w:val="center"/>
          </w:tcPr>
          <w:p w:rsidR="003C2896" w:rsidRPr="009661B9" w:rsidRDefault="003C2896" w:rsidP="00346009">
            <w:pPr>
              <w:jc w:val="center"/>
            </w:pPr>
            <w:r w:rsidRPr="009661B9">
              <w:t>foreignkey</w:t>
            </w:r>
          </w:p>
        </w:tc>
      </w:tr>
      <w:tr w:rsidR="003C2896" w:rsidRPr="009661B9" w:rsidTr="00346009">
        <w:tc>
          <w:tcPr>
            <w:tcW w:w="1726" w:type="dxa"/>
            <w:vAlign w:val="center"/>
          </w:tcPr>
          <w:p w:rsidR="003C2896" w:rsidRPr="009661B9" w:rsidRDefault="003C2896" w:rsidP="00346009">
            <w:r w:rsidRPr="009661B9">
              <w:t>release_date</w:t>
            </w:r>
          </w:p>
        </w:tc>
        <w:tc>
          <w:tcPr>
            <w:tcW w:w="1521" w:type="dxa"/>
            <w:vAlign w:val="center"/>
          </w:tcPr>
          <w:p w:rsidR="003C2896" w:rsidRPr="009661B9" w:rsidRDefault="003C2896" w:rsidP="00346009">
            <w:pPr>
              <w:jc w:val="center"/>
            </w:pPr>
            <w:r w:rsidRPr="009661B9">
              <w:t>DATE</w:t>
            </w:r>
          </w:p>
        </w:tc>
        <w:tc>
          <w:tcPr>
            <w:tcW w:w="3552" w:type="dxa"/>
            <w:vAlign w:val="center"/>
          </w:tcPr>
          <w:p w:rsidR="003C2896" w:rsidRPr="009661B9" w:rsidRDefault="003C2896" w:rsidP="00346009">
            <w:r w:rsidRPr="009661B9">
              <w:t>A könyv megjelenési dátuma</w:t>
            </w:r>
          </w:p>
        </w:tc>
        <w:tc>
          <w:tcPr>
            <w:tcW w:w="1694" w:type="dxa"/>
            <w:vAlign w:val="center"/>
          </w:tcPr>
          <w:p w:rsidR="003C2896" w:rsidRPr="009661B9" w:rsidRDefault="003C2896" w:rsidP="00346009">
            <w:pPr>
              <w:jc w:val="center"/>
            </w:pPr>
          </w:p>
        </w:tc>
      </w:tr>
      <w:tr w:rsidR="003C2896" w:rsidRPr="009661B9" w:rsidTr="00346009">
        <w:tc>
          <w:tcPr>
            <w:tcW w:w="1726" w:type="dxa"/>
            <w:vAlign w:val="center"/>
          </w:tcPr>
          <w:p w:rsidR="003C2896" w:rsidRPr="009661B9" w:rsidRDefault="003C2896" w:rsidP="00346009">
            <w:r w:rsidRPr="009661B9">
              <w:t>lang_id</w:t>
            </w:r>
          </w:p>
        </w:tc>
        <w:tc>
          <w:tcPr>
            <w:tcW w:w="1521" w:type="dxa"/>
            <w:vAlign w:val="center"/>
          </w:tcPr>
          <w:p w:rsidR="003C2896" w:rsidRPr="009661B9" w:rsidRDefault="003C2896" w:rsidP="00346009">
            <w:pPr>
              <w:jc w:val="center"/>
            </w:pPr>
            <w:r w:rsidRPr="009661B9">
              <w:t>INT</w:t>
            </w:r>
          </w:p>
        </w:tc>
        <w:tc>
          <w:tcPr>
            <w:tcW w:w="3552" w:type="dxa"/>
            <w:vAlign w:val="center"/>
          </w:tcPr>
          <w:p w:rsidR="003C2896" w:rsidRPr="009661B9" w:rsidRDefault="003C2896" w:rsidP="00346009">
            <w:r w:rsidRPr="009661B9">
              <w:t>A könyv nyelvének azonosítója</w:t>
            </w:r>
          </w:p>
        </w:tc>
        <w:tc>
          <w:tcPr>
            <w:tcW w:w="1694" w:type="dxa"/>
            <w:vAlign w:val="center"/>
          </w:tcPr>
          <w:p w:rsidR="003C2896" w:rsidRPr="009661B9" w:rsidRDefault="003C2896" w:rsidP="00346009">
            <w:pPr>
              <w:jc w:val="center"/>
            </w:pPr>
            <w:r w:rsidRPr="009661B9">
              <w:t>foreignkey</w:t>
            </w:r>
          </w:p>
        </w:tc>
      </w:tr>
      <w:tr w:rsidR="003C2896" w:rsidRPr="009661B9" w:rsidTr="00346009">
        <w:tc>
          <w:tcPr>
            <w:tcW w:w="1726" w:type="dxa"/>
            <w:vAlign w:val="center"/>
          </w:tcPr>
          <w:p w:rsidR="003C2896" w:rsidRPr="009661B9" w:rsidRDefault="003C2896" w:rsidP="00346009">
            <w:r w:rsidRPr="009661B9">
              <w:t>description</w:t>
            </w:r>
          </w:p>
        </w:tc>
        <w:tc>
          <w:tcPr>
            <w:tcW w:w="1521" w:type="dxa"/>
            <w:vAlign w:val="center"/>
          </w:tcPr>
          <w:p w:rsidR="003C2896" w:rsidRPr="009661B9" w:rsidRDefault="003C2896" w:rsidP="00346009">
            <w:pPr>
              <w:jc w:val="center"/>
            </w:pPr>
            <w:r w:rsidRPr="009661B9">
              <w:t>TEXT</w:t>
            </w:r>
          </w:p>
        </w:tc>
        <w:tc>
          <w:tcPr>
            <w:tcW w:w="3552" w:type="dxa"/>
            <w:vAlign w:val="center"/>
          </w:tcPr>
          <w:p w:rsidR="003C2896" w:rsidRPr="009661B9" w:rsidRDefault="003C2896" w:rsidP="00346009">
            <w:r w:rsidRPr="009661B9">
              <w:t>A könyv rövid leírása</w:t>
            </w:r>
          </w:p>
        </w:tc>
        <w:tc>
          <w:tcPr>
            <w:tcW w:w="1694" w:type="dxa"/>
            <w:vAlign w:val="center"/>
          </w:tcPr>
          <w:p w:rsidR="003C2896" w:rsidRPr="009661B9" w:rsidRDefault="003C2896" w:rsidP="00346009">
            <w:pPr>
              <w:jc w:val="center"/>
            </w:pPr>
          </w:p>
        </w:tc>
      </w:tr>
      <w:tr w:rsidR="003C2896" w:rsidRPr="009661B9" w:rsidTr="00346009">
        <w:tc>
          <w:tcPr>
            <w:tcW w:w="1726" w:type="dxa"/>
            <w:vAlign w:val="center"/>
          </w:tcPr>
          <w:p w:rsidR="003C2896" w:rsidRPr="009661B9" w:rsidRDefault="003C2896" w:rsidP="00346009">
            <w:r w:rsidRPr="009661B9">
              <w:t>picture_base64</w:t>
            </w:r>
          </w:p>
        </w:tc>
        <w:tc>
          <w:tcPr>
            <w:tcW w:w="1521" w:type="dxa"/>
            <w:vAlign w:val="center"/>
          </w:tcPr>
          <w:p w:rsidR="003C2896" w:rsidRPr="009661B9" w:rsidRDefault="003C2896" w:rsidP="00346009">
            <w:pPr>
              <w:jc w:val="center"/>
            </w:pPr>
            <w:r w:rsidRPr="009661B9">
              <w:t>TEXT</w:t>
            </w:r>
          </w:p>
        </w:tc>
        <w:tc>
          <w:tcPr>
            <w:tcW w:w="3552" w:type="dxa"/>
            <w:vAlign w:val="center"/>
          </w:tcPr>
          <w:p w:rsidR="003C2896" w:rsidRPr="009661B9" w:rsidRDefault="003C2896" w:rsidP="00346009">
            <w:r w:rsidRPr="009661B9">
              <w:t>HTML által felismert base64 formátumban vannak a képek tárolva</w:t>
            </w:r>
          </w:p>
        </w:tc>
        <w:tc>
          <w:tcPr>
            <w:tcW w:w="1694" w:type="dxa"/>
            <w:vAlign w:val="center"/>
          </w:tcPr>
          <w:p w:rsidR="003C2896" w:rsidRPr="009661B9" w:rsidRDefault="003C2896" w:rsidP="00346009">
            <w:pPr>
              <w:jc w:val="center"/>
            </w:pPr>
          </w:p>
        </w:tc>
      </w:tr>
    </w:tbl>
    <w:p w:rsidR="003C2896" w:rsidRPr="009661B9" w:rsidRDefault="00E05383" w:rsidP="003C2896">
      <w:pPr>
        <w:spacing w:before="120"/>
      </w:pPr>
      <w:r>
        <w:rPr>
          <w:noProof/>
        </w:rPr>
        <w:pict>
          <v:shape id="_x0000_s1032" type="#_x0000_t202" style="position:absolute;margin-left:1510.8pt;margin-top:28.2pt;width:423.3pt;height:195pt;z-index:251661312;visibility:visible;mso-wrap-distance-top:3.6pt;mso-wrap-distance-bottom:3.6pt;mso-position-horizontal:righ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book(</w:t>
                  </w:r>
                  <w:proofErr w:type="gramEnd"/>
                </w:p>
                <w:p w:rsidR="00C03417" w:rsidRPr="00F2755B" w:rsidRDefault="00C03417" w:rsidP="003C2896">
                  <w:pPr>
                    <w:rPr>
                      <w:rFonts w:ascii="Cascadia Code ExtraLight" w:hAnsi="Cascadia Code ExtraLight"/>
                    </w:rPr>
                  </w:pPr>
                  <w:r w:rsidRPr="00F2755B">
                    <w:rPr>
                      <w:rFonts w:ascii="Cascadia Code ExtraLight" w:hAnsi="Cascadia Code ExtraLight"/>
                    </w:rPr>
                    <w:t>ISBN_id INT AUTO_INCREMENT PRIMARY KEY,</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ISBN </w:t>
                  </w:r>
                  <w:proofErr w:type="gramStart"/>
                  <w:r w:rsidRPr="00F2755B">
                    <w:rPr>
                      <w:rFonts w:ascii="Cascadia Code ExtraLight" w:hAnsi="Cascadia Code ExtraLight"/>
                    </w:rPr>
                    <w:t>VARCHAR(</w:t>
                  </w:r>
                  <w:proofErr w:type="gramEnd"/>
                  <w:r w:rsidRPr="00F2755B">
                    <w:rPr>
                      <w:rFonts w:ascii="Cascadia Code ExtraLight" w:hAnsi="Cascadia Code ExtraLight"/>
                    </w:rPr>
                    <w:t>13),</w:t>
                  </w:r>
                </w:p>
                <w:p w:rsidR="00C03417" w:rsidRPr="00F2755B" w:rsidRDefault="00C03417" w:rsidP="003C2896">
                  <w:pPr>
                    <w:rPr>
                      <w:rFonts w:ascii="Cascadia Code ExtraLight" w:hAnsi="Cascadia Code ExtraLight"/>
                    </w:rPr>
                  </w:pPr>
                  <w:proofErr w:type="gramStart"/>
                  <w:r w:rsidRPr="00F2755B">
                    <w:rPr>
                      <w:rFonts w:ascii="Cascadia Code ExtraLight" w:hAnsi="Cascadia Code ExtraLight"/>
                    </w:rPr>
                    <w:t>titleVARCHAR(</w:t>
                  </w:r>
                  <w:proofErr w:type="gramEnd"/>
                  <w:r w:rsidRPr="00F2755B">
                    <w:rPr>
                      <w:rFonts w:ascii="Cascadia Code ExtraLight" w:hAnsi="Cascadia Code ExtraLight"/>
                    </w:rPr>
                    <w:t>255),</w:t>
                  </w:r>
                </w:p>
                <w:p w:rsidR="00C03417" w:rsidRPr="00F2755B" w:rsidRDefault="00C03417" w:rsidP="003C2896">
                  <w:pPr>
                    <w:rPr>
                      <w:rFonts w:ascii="Cascadia Code ExtraLight" w:hAnsi="Cascadia Code ExtraLight"/>
                    </w:rPr>
                  </w:pPr>
                  <w:r w:rsidRPr="00F2755B">
                    <w:rPr>
                      <w:rFonts w:ascii="Cascadia Code ExtraLight" w:hAnsi="Cascadia Code ExtraLight"/>
                    </w:rPr>
                    <w:t>publisher_id INT,</w:t>
                  </w:r>
                </w:p>
                <w:p w:rsidR="00C03417" w:rsidRPr="00F2755B" w:rsidRDefault="00C03417" w:rsidP="003C2896">
                  <w:pPr>
                    <w:rPr>
                      <w:rFonts w:ascii="Cascadia Code ExtraLight" w:hAnsi="Cascadia Code ExtraLight"/>
                    </w:rPr>
                  </w:pPr>
                  <w:r w:rsidRPr="00F2755B">
                    <w:rPr>
                      <w:rFonts w:ascii="Cascadia Code ExtraLight" w:hAnsi="Cascadia Code ExtraLight"/>
                    </w:rPr>
                    <w:t>release_date DATE,</w:t>
                  </w:r>
                </w:p>
                <w:p w:rsidR="00C03417" w:rsidRPr="00F2755B" w:rsidRDefault="00C03417" w:rsidP="003C2896">
                  <w:pPr>
                    <w:rPr>
                      <w:rFonts w:ascii="Cascadia Code ExtraLight" w:hAnsi="Cascadia Code ExtraLight"/>
                    </w:rPr>
                  </w:pPr>
                  <w:r w:rsidRPr="00F2755B">
                    <w:rPr>
                      <w:rFonts w:ascii="Cascadia Code ExtraLight" w:hAnsi="Cascadia Code ExtraLight"/>
                    </w:rPr>
                    <w:t>lang_id INT,</w:t>
                  </w:r>
                </w:p>
                <w:p w:rsidR="00C03417" w:rsidRPr="00F2755B" w:rsidRDefault="00C03417" w:rsidP="003C2896">
                  <w:pPr>
                    <w:rPr>
                      <w:rFonts w:ascii="Cascadia Code ExtraLight" w:hAnsi="Cascadia Code ExtraLight"/>
                    </w:rPr>
                  </w:pPr>
                  <w:r w:rsidRPr="00F2755B">
                    <w:rPr>
                      <w:rFonts w:ascii="Cascadia Code ExtraLight" w:hAnsi="Cascadia Code ExtraLight"/>
                    </w:rPr>
                    <w:t>description TEXT,</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picture_base64 TEXT,</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lang_id) REFERENCES languages(lang_id),</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publisher_id) REFERENCES publishers(publisher_id)</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3C2896"/>
    <w:p w:rsidR="003C2896" w:rsidRPr="009661B9" w:rsidRDefault="003C2896" w:rsidP="003C2896">
      <w:r w:rsidRPr="009661B9">
        <w:br w:type="page"/>
      </w:r>
    </w:p>
    <w:p w:rsidR="003C2896" w:rsidRPr="009661B9" w:rsidRDefault="003C2896" w:rsidP="0027581F">
      <w:pPr>
        <w:pStyle w:val="Cmsor4"/>
      </w:pPr>
      <w:bookmarkStart w:id="55" w:name="_Toc195604410"/>
      <w:r w:rsidRPr="009661B9">
        <w:lastRenderedPageBreak/>
        <w:t>A „languages” tábla</w:t>
      </w:r>
      <w:bookmarkEnd w:id="55"/>
    </w:p>
    <w:p w:rsidR="003C2896" w:rsidRPr="009661B9" w:rsidRDefault="003C2896" w:rsidP="003C2896">
      <w:r w:rsidRPr="009661B9">
        <w:t>A „languages” tábla tárolja a könyvek nyelveit</w:t>
      </w:r>
      <w:r w:rsidR="00D72FEF" w:rsidRPr="009661B9">
        <w:t>.</w:t>
      </w:r>
    </w:p>
    <w:p w:rsidR="003C2896" w:rsidRPr="009661B9" w:rsidRDefault="003C2896" w:rsidP="003C2896">
      <w:r w:rsidRPr="009661B9">
        <w:t>Szerkezet</w:t>
      </w:r>
    </w:p>
    <w:tbl>
      <w:tblPr>
        <w:tblStyle w:val="Rcsostblzat"/>
        <w:tblW w:w="0" w:type="auto"/>
        <w:tblLook w:val="04A0" w:firstRow="1" w:lastRow="0" w:firstColumn="1" w:lastColumn="0" w:noHBand="0" w:noVBand="1"/>
      </w:tblPr>
      <w:tblGrid>
        <w:gridCol w:w="1555"/>
        <w:gridCol w:w="1701"/>
        <w:gridCol w:w="3543"/>
        <w:gridCol w:w="1694"/>
      </w:tblGrid>
      <w:tr w:rsidR="003C2896" w:rsidRPr="009661B9" w:rsidTr="00346009">
        <w:tc>
          <w:tcPr>
            <w:tcW w:w="1555" w:type="dxa"/>
            <w:vAlign w:val="center"/>
          </w:tcPr>
          <w:p w:rsidR="003C2896" w:rsidRPr="009661B9" w:rsidRDefault="003C2896" w:rsidP="00346009">
            <w:pPr>
              <w:jc w:val="center"/>
            </w:pPr>
            <w:r w:rsidRPr="009661B9">
              <w:t>Mező neve</w:t>
            </w:r>
          </w:p>
        </w:tc>
        <w:tc>
          <w:tcPr>
            <w:tcW w:w="1701" w:type="dxa"/>
            <w:vAlign w:val="center"/>
          </w:tcPr>
          <w:p w:rsidR="003C2896" w:rsidRPr="009661B9" w:rsidRDefault="003C2896" w:rsidP="00346009">
            <w:pPr>
              <w:jc w:val="center"/>
            </w:pPr>
            <w:r w:rsidRPr="009661B9">
              <w:t>Mező típusa</w:t>
            </w:r>
          </w:p>
        </w:tc>
        <w:tc>
          <w:tcPr>
            <w:tcW w:w="3543"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1555" w:type="dxa"/>
            <w:vAlign w:val="center"/>
          </w:tcPr>
          <w:p w:rsidR="003C2896" w:rsidRPr="009661B9" w:rsidRDefault="003C2896" w:rsidP="00346009">
            <w:r w:rsidRPr="009661B9">
              <w:t>lang_id</w:t>
            </w:r>
          </w:p>
        </w:tc>
        <w:tc>
          <w:tcPr>
            <w:tcW w:w="1701" w:type="dxa"/>
            <w:vAlign w:val="center"/>
          </w:tcPr>
          <w:p w:rsidR="003C2896" w:rsidRPr="009661B9" w:rsidRDefault="003C2896" w:rsidP="00346009">
            <w:pPr>
              <w:jc w:val="center"/>
            </w:pPr>
            <w:r w:rsidRPr="009661B9">
              <w:t>INT</w:t>
            </w:r>
          </w:p>
        </w:tc>
        <w:tc>
          <w:tcPr>
            <w:tcW w:w="3543" w:type="dxa"/>
            <w:vAlign w:val="center"/>
          </w:tcPr>
          <w:p w:rsidR="003C2896" w:rsidRPr="009661B9" w:rsidRDefault="003C2896" w:rsidP="00346009">
            <w:r w:rsidRPr="009661B9">
              <w:t>A könyv nyelvének egyedi azonosítója</w:t>
            </w:r>
          </w:p>
        </w:tc>
        <w:tc>
          <w:tcPr>
            <w:tcW w:w="1694" w:type="dxa"/>
            <w:vAlign w:val="center"/>
          </w:tcPr>
          <w:p w:rsidR="003C2896" w:rsidRPr="009661B9" w:rsidRDefault="003C2896" w:rsidP="00346009">
            <w:pPr>
              <w:jc w:val="center"/>
            </w:pPr>
            <w:r w:rsidRPr="009661B9">
              <w:t>primarykey</w:t>
            </w:r>
          </w:p>
        </w:tc>
      </w:tr>
      <w:tr w:rsidR="003C2896" w:rsidRPr="009661B9" w:rsidTr="00346009">
        <w:tc>
          <w:tcPr>
            <w:tcW w:w="1555" w:type="dxa"/>
            <w:vAlign w:val="center"/>
          </w:tcPr>
          <w:p w:rsidR="003C2896" w:rsidRPr="009661B9" w:rsidRDefault="003C2896" w:rsidP="00346009">
            <w:r w:rsidRPr="009661B9">
              <w:t>lang</w:t>
            </w:r>
          </w:p>
        </w:tc>
        <w:tc>
          <w:tcPr>
            <w:tcW w:w="1701" w:type="dxa"/>
            <w:vAlign w:val="center"/>
          </w:tcPr>
          <w:p w:rsidR="003C2896" w:rsidRPr="009661B9" w:rsidRDefault="003C2896" w:rsidP="00346009">
            <w:pPr>
              <w:jc w:val="center"/>
            </w:pPr>
            <w:r w:rsidRPr="009661B9">
              <w:t>VARCHAR</w:t>
            </w:r>
          </w:p>
        </w:tc>
        <w:tc>
          <w:tcPr>
            <w:tcW w:w="3543" w:type="dxa"/>
            <w:vAlign w:val="center"/>
          </w:tcPr>
          <w:p w:rsidR="003C2896" w:rsidRPr="009661B9" w:rsidRDefault="003C2896" w:rsidP="00346009">
            <w:r w:rsidRPr="009661B9">
              <w:t>A könyv nyelve</w:t>
            </w:r>
          </w:p>
        </w:tc>
        <w:tc>
          <w:tcPr>
            <w:tcW w:w="1694" w:type="dxa"/>
            <w:vAlign w:val="center"/>
          </w:tcPr>
          <w:p w:rsidR="003C2896" w:rsidRPr="009661B9" w:rsidRDefault="003C2896" w:rsidP="00346009">
            <w:pPr>
              <w:jc w:val="center"/>
            </w:pPr>
          </w:p>
        </w:tc>
      </w:tr>
    </w:tbl>
    <w:p w:rsidR="003C2896" w:rsidRPr="009661B9" w:rsidRDefault="00E05383" w:rsidP="003C2896">
      <w:pPr>
        <w:spacing w:before="120"/>
      </w:pPr>
      <w:r>
        <w:rPr>
          <w:noProof/>
        </w:rPr>
        <w:pict>
          <v:shape id="Szövegdoboz 3" o:spid="_x0000_s1033" type="#_x0000_t202" style="position:absolute;margin-left:1510.8pt;margin-top:25.5pt;width:423.3pt;height:66.75pt;z-index:251662336;visibility:visible;mso-wrap-distance-top:3.6pt;mso-wrap-distance-bottom:3.6pt;mso-position-horizontal:righ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languages(</w:t>
                  </w:r>
                  <w:proofErr w:type="gramEnd"/>
                </w:p>
                <w:p w:rsidR="00C03417" w:rsidRPr="00F2755B" w:rsidRDefault="00C03417" w:rsidP="003C2896">
                  <w:pPr>
                    <w:rPr>
                      <w:rFonts w:ascii="Cascadia Code ExtraLight" w:hAnsi="Cascadia Code ExtraLight"/>
                    </w:rPr>
                  </w:pPr>
                  <w:r w:rsidRPr="00F2755B">
                    <w:rPr>
                      <w:rFonts w:ascii="Cascadia Code ExtraLight" w:hAnsi="Cascadia Code ExtraLight"/>
                    </w:rPr>
                    <w:t>lang_id INT AUTO_INCREMENT PRIMARY KEY,</w:t>
                  </w:r>
                </w:p>
                <w:p w:rsidR="00C03417" w:rsidRPr="00F2755B" w:rsidRDefault="00C03417" w:rsidP="003C2896">
                  <w:pPr>
                    <w:rPr>
                      <w:rFonts w:ascii="Cascadia Code ExtraLight" w:hAnsi="Cascadia Code ExtraLight"/>
                    </w:rPr>
                  </w:pPr>
                  <w:proofErr w:type="gramStart"/>
                  <w:r w:rsidRPr="00F2755B">
                    <w:rPr>
                      <w:rFonts w:ascii="Cascadia Code ExtraLight" w:hAnsi="Cascadia Code ExtraLight"/>
                    </w:rPr>
                    <w:t>langVARCHAR(</w:t>
                  </w:r>
                  <w:proofErr w:type="gramEnd"/>
                  <w:r w:rsidRPr="00F2755B">
                    <w:rPr>
                      <w:rFonts w:ascii="Cascadia Code ExtraLight" w:hAnsi="Cascadia Code ExtraLight"/>
                    </w:rPr>
                    <w:t>255)</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5B2A63">
      <w:pPr>
        <w:pStyle w:val="Cmsor4"/>
      </w:pPr>
      <w:bookmarkStart w:id="56" w:name="_Toc195604411"/>
      <w:r w:rsidRPr="009661B9">
        <w:t>A „publishers” tábla</w:t>
      </w:r>
      <w:bookmarkEnd w:id="56"/>
    </w:p>
    <w:p w:rsidR="003C2896" w:rsidRPr="009661B9" w:rsidRDefault="003C2896" w:rsidP="003C2896">
      <w:pPr>
        <w:spacing w:before="120"/>
        <w:jc w:val="both"/>
      </w:pPr>
      <w:r w:rsidRPr="009661B9">
        <w:t>A „publishers” tábla a könyvekhez tartozó kiadók adatait tárolja, elsősorban a különféle elérhetőségeket</w:t>
      </w:r>
      <w:r w:rsidR="00815AF8" w:rsidRPr="009661B9">
        <w:t>.</w:t>
      </w:r>
    </w:p>
    <w:p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53"/>
        <w:gridCol w:w="1603"/>
        <w:gridCol w:w="3543"/>
        <w:gridCol w:w="1694"/>
      </w:tblGrid>
      <w:tr w:rsidR="003C2896" w:rsidRPr="009661B9" w:rsidTr="00346009">
        <w:tc>
          <w:tcPr>
            <w:tcW w:w="1653" w:type="dxa"/>
            <w:vAlign w:val="center"/>
          </w:tcPr>
          <w:p w:rsidR="003C2896" w:rsidRPr="009661B9" w:rsidRDefault="003C2896" w:rsidP="00346009">
            <w:pPr>
              <w:jc w:val="center"/>
            </w:pPr>
            <w:r w:rsidRPr="009661B9">
              <w:t>Mező neve</w:t>
            </w:r>
          </w:p>
        </w:tc>
        <w:tc>
          <w:tcPr>
            <w:tcW w:w="1603" w:type="dxa"/>
            <w:vAlign w:val="center"/>
          </w:tcPr>
          <w:p w:rsidR="003C2896" w:rsidRPr="009661B9" w:rsidRDefault="003C2896" w:rsidP="00346009">
            <w:pPr>
              <w:jc w:val="center"/>
            </w:pPr>
            <w:r w:rsidRPr="009661B9">
              <w:t>Mező típusa</w:t>
            </w:r>
          </w:p>
        </w:tc>
        <w:tc>
          <w:tcPr>
            <w:tcW w:w="3543"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1653" w:type="dxa"/>
            <w:vAlign w:val="center"/>
          </w:tcPr>
          <w:p w:rsidR="003C2896" w:rsidRPr="009661B9" w:rsidRDefault="003C2896" w:rsidP="00346009">
            <w:r w:rsidRPr="009661B9">
              <w:t>publisher_id</w:t>
            </w:r>
          </w:p>
        </w:tc>
        <w:tc>
          <w:tcPr>
            <w:tcW w:w="1603" w:type="dxa"/>
            <w:vAlign w:val="center"/>
          </w:tcPr>
          <w:p w:rsidR="003C2896" w:rsidRPr="009661B9" w:rsidRDefault="003C2896" w:rsidP="00346009">
            <w:pPr>
              <w:jc w:val="center"/>
            </w:pPr>
            <w:r w:rsidRPr="009661B9">
              <w:t>INT</w:t>
            </w:r>
          </w:p>
        </w:tc>
        <w:tc>
          <w:tcPr>
            <w:tcW w:w="3543" w:type="dxa"/>
            <w:vAlign w:val="center"/>
          </w:tcPr>
          <w:p w:rsidR="003C2896" w:rsidRPr="009661B9" w:rsidRDefault="003C2896" w:rsidP="00346009">
            <w:r w:rsidRPr="009661B9">
              <w:t>A kiadó egyedi azonosítója</w:t>
            </w:r>
          </w:p>
        </w:tc>
        <w:tc>
          <w:tcPr>
            <w:tcW w:w="1694" w:type="dxa"/>
            <w:vAlign w:val="center"/>
          </w:tcPr>
          <w:p w:rsidR="003C2896" w:rsidRPr="009661B9" w:rsidRDefault="003C2896" w:rsidP="00346009">
            <w:pPr>
              <w:jc w:val="center"/>
            </w:pPr>
            <w:r w:rsidRPr="009661B9">
              <w:t>primarykey</w:t>
            </w:r>
          </w:p>
        </w:tc>
      </w:tr>
      <w:tr w:rsidR="003C2896" w:rsidRPr="009661B9" w:rsidTr="00346009">
        <w:tc>
          <w:tcPr>
            <w:tcW w:w="1653" w:type="dxa"/>
            <w:vAlign w:val="center"/>
          </w:tcPr>
          <w:p w:rsidR="003C2896" w:rsidRPr="009661B9" w:rsidRDefault="003C2896" w:rsidP="00346009">
            <w:r w:rsidRPr="009661B9">
              <w:t>name</w:t>
            </w:r>
          </w:p>
        </w:tc>
        <w:tc>
          <w:tcPr>
            <w:tcW w:w="1603" w:type="dxa"/>
            <w:vAlign w:val="center"/>
          </w:tcPr>
          <w:p w:rsidR="003C2896" w:rsidRPr="009661B9" w:rsidRDefault="003C2896" w:rsidP="00346009">
            <w:pPr>
              <w:jc w:val="center"/>
            </w:pPr>
            <w:r w:rsidRPr="009661B9">
              <w:t>VARCHAR</w:t>
            </w:r>
          </w:p>
        </w:tc>
        <w:tc>
          <w:tcPr>
            <w:tcW w:w="3543" w:type="dxa"/>
            <w:vAlign w:val="center"/>
          </w:tcPr>
          <w:p w:rsidR="003C2896" w:rsidRPr="009661B9" w:rsidRDefault="003C2896" w:rsidP="00346009">
            <w:r w:rsidRPr="009661B9">
              <w:t>A kiadó neve</w:t>
            </w:r>
          </w:p>
        </w:tc>
        <w:tc>
          <w:tcPr>
            <w:tcW w:w="1694" w:type="dxa"/>
            <w:vAlign w:val="center"/>
          </w:tcPr>
          <w:p w:rsidR="003C2896" w:rsidRPr="009661B9" w:rsidRDefault="003C2896" w:rsidP="00346009">
            <w:pPr>
              <w:jc w:val="center"/>
            </w:pPr>
          </w:p>
        </w:tc>
      </w:tr>
      <w:tr w:rsidR="003C2896" w:rsidRPr="009661B9" w:rsidTr="00346009">
        <w:tc>
          <w:tcPr>
            <w:tcW w:w="1653" w:type="dxa"/>
            <w:vAlign w:val="center"/>
          </w:tcPr>
          <w:p w:rsidR="003C2896" w:rsidRPr="009661B9" w:rsidRDefault="003C2896" w:rsidP="00346009">
            <w:r w:rsidRPr="009661B9">
              <w:t>phone</w:t>
            </w:r>
          </w:p>
        </w:tc>
        <w:tc>
          <w:tcPr>
            <w:tcW w:w="1603" w:type="dxa"/>
            <w:vAlign w:val="center"/>
          </w:tcPr>
          <w:p w:rsidR="003C2896" w:rsidRPr="009661B9" w:rsidRDefault="003C2896" w:rsidP="00346009">
            <w:pPr>
              <w:jc w:val="center"/>
            </w:pPr>
            <w:r w:rsidRPr="009661B9">
              <w:t>VARCHAR</w:t>
            </w:r>
          </w:p>
        </w:tc>
        <w:tc>
          <w:tcPr>
            <w:tcW w:w="3543" w:type="dxa"/>
            <w:vAlign w:val="center"/>
          </w:tcPr>
          <w:p w:rsidR="003C2896" w:rsidRPr="009661B9" w:rsidRDefault="003C2896" w:rsidP="00346009">
            <w:r w:rsidRPr="009661B9">
              <w:t>A kiadó telefonszáma</w:t>
            </w:r>
          </w:p>
        </w:tc>
        <w:tc>
          <w:tcPr>
            <w:tcW w:w="1694" w:type="dxa"/>
            <w:vAlign w:val="center"/>
          </w:tcPr>
          <w:p w:rsidR="003C2896" w:rsidRPr="009661B9" w:rsidRDefault="003C2896" w:rsidP="00346009">
            <w:pPr>
              <w:jc w:val="center"/>
            </w:pPr>
          </w:p>
        </w:tc>
      </w:tr>
      <w:tr w:rsidR="003C2896" w:rsidRPr="009661B9" w:rsidTr="00346009">
        <w:tc>
          <w:tcPr>
            <w:tcW w:w="1653" w:type="dxa"/>
            <w:vAlign w:val="center"/>
          </w:tcPr>
          <w:p w:rsidR="003C2896" w:rsidRPr="009661B9" w:rsidRDefault="003C2896" w:rsidP="00346009">
            <w:r w:rsidRPr="009661B9">
              <w:t>email</w:t>
            </w:r>
          </w:p>
        </w:tc>
        <w:tc>
          <w:tcPr>
            <w:tcW w:w="1603" w:type="dxa"/>
            <w:vAlign w:val="center"/>
          </w:tcPr>
          <w:p w:rsidR="003C2896" w:rsidRPr="009661B9" w:rsidRDefault="003C2896" w:rsidP="00346009">
            <w:pPr>
              <w:jc w:val="center"/>
            </w:pPr>
            <w:r w:rsidRPr="009661B9">
              <w:t>VARCHAR</w:t>
            </w:r>
          </w:p>
        </w:tc>
        <w:tc>
          <w:tcPr>
            <w:tcW w:w="3543" w:type="dxa"/>
            <w:vAlign w:val="center"/>
          </w:tcPr>
          <w:p w:rsidR="003C2896" w:rsidRPr="009661B9" w:rsidRDefault="003C2896" w:rsidP="00346009">
            <w:r w:rsidRPr="009661B9">
              <w:t>A kiadó e-mail elérhetősége</w:t>
            </w:r>
          </w:p>
        </w:tc>
        <w:tc>
          <w:tcPr>
            <w:tcW w:w="1694" w:type="dxa"/>
            <w:vAlign w:val="center"/>
          </w:tcPr>
          <w:p w:rsidR="003C2896" w:rsidRPr="009661B9" w:rsidRDefault="003C2896" w:rsidP="00346009">
            <w:pPr>
              <w:jc w:val="center"/>
            </w:pPr>
          </w:p>
        </w:tc>
      </w:tr>
      <w:tr w:rsidR="003C2896" w:rsidRPr="009661B9" w:rsidTr="00346009">
        <w:tc>
          <w:tcPr>
            <w:tcW w:w="1653" w:type="dxa"/>
            <w:vAlign w:val="center"/>
          </w:tcPr>
          <w:p w:rsidR="003C2896" w:rsidRPr="009661B9" w:rsidRDefault="003C2896" w:rsidP="00346009">
            <w:r w:rsidRPr="009661B9">
              <w:t>webpage</w:t>
            </w:r>
          </w:p>
        </w:tc>
        <w:tc>
          <w:tcPr>
            <w:tcW w:w="1603" w:type="dxa"/>
            <w:vAlign w:val="center"/>
          </w:tcPr>
          <w:p w:rsidR="003C2896" w:rsidRPr="009661B9" w:rsidRDefault="003C2896" w:rsidP="00346009">
            <w:pPr>
              <w:jc w:val="center"/>
            </w:pPr>
            <w:r w:rsidRPr="009661B9">
              <w:t>VARCHAR</w:t>
            </w:r>
          </w:p>
        </w:tc>
        <w:tc>
          <w:tcPr>
            <w:tcW w:w="3543" w:type="dxa"/>
            <w:vAlign w:val="center"/>
          </w:tcPr>
          <w:p w:rsidR="003C2896" w:rsidRPr="009661B9" w:rsidRDefault="003C2896" w:rsidP="00346009">
            <w:r w:rsidRPr="009661B9">
              <w:t>A kiadó weboldalálnak címe</w:t>
            </w:r>
          </w:p>
        </w:tc>
        <w:tc>
          <w:tcPr>
            <w:tcW w:w="1694" w:type="dxa"/>
            <w:vAlign w:val="center"/>
          </w:tcPr>
          <w:p w:rsidR="003C2896" w:rsidRPr="009661B9" w:rsidRDefault="003C2896" w:rsidP="00346009">
            <w:pPr>
              <w:jc w:val="center"/>
            </w:pPr>
          </w:p>
        </w:tc>
      </w:tr>
    </w:tbl>
    <w:p w:rsidR="003C2896" w:rsidRPr="009661B9" w:rsidRDefault="00E05383" w:rsidP="003C2896">
      <w:pPr>
        <w:spacing w:before="120"/>
      </w:pPr>
      <w:r>
        <w:rPr>
          <w:noProof/>
        </w:rPr>
        <w:pict>
          <v:shape id="Szövegdoboz 4" o:spid="_x0000_s1034" type="#_x0000_t202" style="position:absolute;margin-left:1513.4pt;margin-top:31.9pt;width:423.95pt;height:108.75pt;z-index:251663360;visibility:visible;mso-wrap-distance-top:3.6pt;mso-wrap-distance-bottom:3.6pt;mso-position-horizontal:righ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publishers(</w:t>
                  </w:r>
                  <w:proofErr w:type="gramEnd"/>
                </w:p>
                <w:p w:rsidR="00C03417" w:rsidRPr="00F2755B" w:rsidRDefault="00C03417" w:rsidP="003C2896">
                  <w:pPr>
                    <w:rPr>
                      <w:rFonts w:ascii="Cascadia Code ExtraLight" w:hAnsi="Cascadia Code ExtraLight"/>
                    </w:rPr>
                  </w:pPr>
                  <w:r w:rsidRPr="00F2755B">
                    <w:rPr>
                      <w:rFonts w:ascii="Cascadia Code ExtraLight" w:hAnsi="Cascadia Code ExtraLight"/>
                    </w:rPr>
                    <w:t>publisher_id INT AUTO_INCREMENT PRIMARY KEY,</w:t>
                  </w:r>
                </w:p>
                <w:p w:rsidR="00C03417" w:rsidRPr="00F2755B" w:rsidRDefault="00C03417" w:rsidP="003C2896">
                  <w:pPr>
                    <w:rPr>
                      <w:rFonts w:ascii="Cascadia Code ExtraLight" w:hAnsi="Cascadia Code ExtraLight"/>
                    </w:rPr>
                  </w:pPr>
                  <w:proofErr w:type="gramStart"/>
                  <w:r w:rsidRPr="00F2755B">
                    <w:rPr>
                      <w:rFonts w:ascii="Cascadia Code ExtraLight" w:hAnsi="Cascadia Code ExtraLight"/>
                    </w:rPr>
                    <w:t>nameVARCHAR(</w:t>
                  </w:r>
                  <w:proofErr w:type="gramEnd"/>
                  <w:r w:rsidRPr="00F2755B">
                    <w:rPr>
                      <w:rFonts w:ascii="Cascadia Code ExtraLight" w:hAnsi="Cascadia Code ExtraLight"/>
                    </w:rPr>
                    <w:t>255),</w:t>
                  </w:r>
                </w:p>
                <w:p w:rsidR="00C03417" w:rsidRPr="00F2755B" w:rsidRDefault="00C03417" w:rsidP="003C2896">
                  <w:pPr>
                    <w:rPr>
                      <w:rFonts w:ascii="Cascadia Code ExtraLight" w:hAnsi="Cascadia Code ExtraLight"/>
                    </w:rPr>
                  </w:pPr>
                  <w:proofErr w:type="gramStart"/>
                  <w:r w:rsidRPr="00F2755B">
                    <w:rPr>
                      <w:rFonts w:ascii="Cascadia Code ExtraLight" w:hAnsi="Cascadia Code ExtraLight"/>
                    </w:rPr>
                    <w:t>phoneVARCHAR(</w:t>
                  </w:r>
                  <w:proofErr w:type="gramEnd"/>
                  <w:r w:rsidRPr="00F2755B">
                    <w:rPr>
                      <w:rFonts w:ascii="Cascadia Code ExtraLight" w:hAnsi="Cascadia Code ExtraLight"/>
                    </w:rPr>
                    <w:t>255),</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email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rsidR="00C03417" w:rsidRPr="00F2755B" w:rsidRDefault="00C03417" w:rsidP="003C2896">
                  <w:pPr>
                    <w:rPr>
                      <w:rFonts w:ascii="Cascadia Code ExtraLight" w:hAnsi="Cascadia Code ExtraLight"/>
                    </w:rPr>
                  </w:pPr>
                  <w:proofErr w:type="gramStart"/>
                  <w:r w:rsidRPr="00F2755B">
                    <w:rPr>
                      <w:rFonts w:ascii="Cascadia Code ExtraLight" w:hAnsi="Cascadia Code ExtraLight"/>
                    </w:rPr>
                    <w:t>webpageVARCHAR(</w:t>
                  </w:r>
                  <w:proofErr w:type="gramEnd"/>
                  <w:r w:rsidRPr="00F2755B">
                    <w:rPr>
                      <w:rFonts w:ascii="Cascadia Code ExtraLight" w:hAnsi="Cascadia Code ExtraLight"/>
                    </w:rPr>
                    <w:t>255)</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3C2896">
      <w:r w:rsidRPr="009661B9">
        <w:br w:type="page"/>
      </w:r>
    </w:p>
    <w:p w:rsidR="003C2896" w:rsidRPr="009661B9" w:rsidRDefault="003C2896" w:rsidP="007C1278">
      <w:pPr>
        <w:pStyle w:val="Cmsor4"/>
      </w:pPr>
      <w:bookmarkStart w:id="57" w:name="_Toc195604412"/>
      <w:r w:rsidRPr="009661B9">
        <w:lastRenderedPageBreak/>
        <w:t>A „genres” tábla</w:t>
      </w:r>
      <w:bookmarkEnd w:id="57"/>
    </w:p>
    <w:p w:rsidR="003C2896" w:rsidRPr="009661B9" w:rsidRDefault="003C2896" w:rsidP="003C2896">
      <w:pPr>
        <w:spacing w:before="120"/>
      </w:pPr>
      <w:r w:rsidRPr="009661B9">
        <w:t>A „genres” tábla a könyvekhez tartozó kategóriákat tartalmazza</w:t>
      </w:r>
      <w:r w:rsidR="00C95FA6" w:rsidRPr="009661B9">
        <w:t>.</w:t>
      </w:r>
    </w:p>
    <w:p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729"/>
        <w:gridCol w:w="1527"/>
        <w:gridCol w:w="3543"/>
        <w:gridCol w:w="1694"/>
      </w:tblGrid>
      <w:tr w:rsidR="003C2896" w:rsidRPr="009661B9" w:rsidTr="00346009">
        <w:tc>
          <w:tcPr>
            <w:tcW w:w="1729" w:type="dxa"/>
            <w:vAlign w:val="center"/>
          </w:tcPr>
          <w:p w:rsidR="003C2896" w:rsidRPr="009661B9" w:rsidRDefault="003C2896" w:rsidP="00346009">
            <w:pPr>
              <w:jc w:val="center"/>
            </w:pPr>
            <w:r w:rsidRPr="009661B9">
              <w:t>Mező neve</w:t>
            </w:r>
          </w:p>
        </w:tc>
        <w:tc>
          <w:tcPr>
            <w:tcW w:w="1527" w:type="dxa"/>
            <w:vAlign w:val="center"/>
          </w:tcPr>
          <w:p w:rsidR="003C2896" w:rsidRPr="009661B9" w:rsidRDefault="003C2896" w:rsidP="00346009">
            <w:pPr>
              <w:jc w:val="center"/>
            </w:pPr>
            <w:r w:rsidRPr="009661B9">
              <w:t>Mező típusa</w:t>
            </w:r>
          </w:p>
        </w:tc>
        <w:tc>
          <w:tcPr>
            <w:tcW w:w="3543"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1729" w:type="dxa"/>
            <w:vAlign w:val="center"/>
          </w:tcPr>
          <w:p w:rsidR="003C2896" w:rsidRPr="009661B9" w:rsidRDefault="003C2896" w:rsidP="00346009">
            <w:r w:rsidRPr="009661B9">
              <w:t>genre_id</w:t>
            </w:r>
          </w:p>
        </w:tc>
        <w:tc>
          <w:tcPr>
            <w:tcW w:w="1527" w:type="dxa"/>
            <w:vAlign w:val="center"/>
          </w:tcPr>
          <w:p w:rsidR="003C2896" w:rsidRPr="009661B9" w:rsidRDefault="003C2896" w:rsidP="00346009">
            <w:pPr>
              <w:jc w:val="center"/>
            </w:pPr>
            <w:r w:rsidRPr="009661B9">
              <w:t>INT</w:t>
            </w:r>
          </w:p>
        </w:tc>
        <w:tc>
          <w:tcPr>
            <w:tcW w:w="3543" w:type="dxa"/>
            <w:vAlign w:val="center"/>
          </w:tcPr>
          <w:p w:rsidR="003C2896" w:rsidRPr="009661B9" w:rsidRDefault="003C2896" w:rsidP="00346009">
            <w:r w:rsidRPr="009661B9">
              <w:t>A kategória egyedi azonosítója</w:t>
            </w:r>
          </w:p>
        </w:tc>
        <w:tc>
          <w:tcPr>
            <w:tcW w:w="1694" w:type="dxa"/>
            <w:vAlign w:val="center"/>
          </w:tcPr>
          <w:p w:rsidR="003C2896" w:rsidRPr="009661B9" w:rsidRDefault="003C2896" w:rsidP="00346009">
            <w:pPr>
              <w:jc w:val="center"/>
            </w:pPr>
            <w:r w:rsidRPr="009661B9">
              <w:t>primarykey</w:t>
            </w:r>
          </w:p>
        </w:tc>
      </w:tr>
      <w:tr w:rsidR="003C2896" w:rsidRPr="009661B9" w:rsidTr="00346009">
        <w:tc>
          <w:tcPr>
            <w:tcW w:w="1729" w:type="dxa"/>
            <w:vAlign w:val="center"/>
          </w:tcPr>
          <w:p w:rsidR="003C2896" w:rsidRPr="009661B9" w:rsidRDefault="003C2896" w:rsidP="00346009">
            <w:r w:rsidRPr="009661B9">
              <w:t>genre</w:t>
            </w:r>
          </w:p>
        </w:tc>
        <w:tc>
          <w:tcPr>
            <w:tcW w:w="1527" w:type="dxa"/>
            <w:vAlign w:val="center"/>
          </w:tcPr>
          <w:p w:rsidR="003C2896" w:rsidRPr="009661B9" w:rsidRDefault="003C2896" w:rsidP="00346009">
            <w:pPr>
              <w:jc w:val="center"/>
            </w:pPr>
            <w:r w:rsidRPr="009661B9">
              <w:t>VARCHAR</w:t>
            </w:r>
          </w:p>
        </w:tc>
        <w:tc>
          <w:tcPr>
            <w:tcW w:w="3543" w:type="dxa"/>
            <w:vAlign w:val="center"/>
          </w:tcPr>
          <w:p w:rsidR="003C2896" w:rsidRPr="009661B9" w:rsidRDefault="003C2896" w:rsidP="00346009">
            <w:r w:rsidRPr="009661B9">
              <w:t>A kategória megnevezése</w:t>
            </w:r>
          </w:p>
        </w:tc>
        <w:tc>
          <w:tcPr>
            <w:tcW w:w="1694" w:type="dxa"/>
            <w:vAlign w:val="center"/>
          </w:tcPr>
          <w:p w:rsidR="003C2896" w:rsidRPr="009661B9" w:rsidRDefault="003C2896" w:rsidP="00346009">
            <w:pPr>
              <w:jc w:val="center"/>
            </w:pPr>
          </w:p>
        </w:tc>
      </w:tr>
    </w:tbl>
    <w:p w:rsidR="003C2896" w:rsidRPr="009661B9" w:rsidRDefault="00E05383" w:rsidP="003C2896">
      <w:pPr>
        <w:spacing w:before="120"/>
      </w:pPr>
      <w:r>
        <w:rPr>
          <w:noProof/>
        </w:rPr>
        <w:pict>
          <v:shape id="Szövegdoboz 5" o:spid="_x0000_s1035" type="#_x0000_t202" style="position:absolute;margin-left:1510.8pt;margin-top:25.35pt;width:423.3pt;height:64.5pt;z-index:251664384;visibility:visible;mso-wrap-distance-top:3.6pt;mso-wrap-distance-bottom:3.6pt;mso-position-horizontal:righ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genres(</w:t>
                  </w:r>
                  <w:proofErr w:type="gramEnd"/>
                </w:p>
                <w:p w:rsidR="00C03417" w:rsidRPr="00F2755B" w:rsidRDefault="00C03417" w:rsidP="003C2896">
                  <w:pPr>
                    <w:rPr>
                      <w:rFonts w:ascii="Cascadia Code ExtraLight" w:hAnsi="Cascadia Code ExtraLight"/>
                    </w:rPr>
                  </w:pPr>
                  <w:r w:rsidRPr="00F2755B">
                    <w:rPr>
                      <w:rFonts w:ascii="Cascadia Code ExtraLight" w:hAnsi="Cascadia Code ExtraLight"/>
                    </w:rPr>
                    <w:t>genre_id INT AUTO_INCREMENT PRIMARY KEY,</w:t>
                  </w:r>
                </w:p>
                <w:p w:rsidR="00C03417" w:rsidRPr="00F2755B" w:rsidRDefault="00C03417" w:rsidP="003C2896">
                  <w:pPr>
                    <w:rPr>
                      <w:rFonts w:ascii="Cascadia Code ExtraLight" w:hAnsi="Cascadia Code ExtraLight"/>
                    </w:rPr>
                  </w:pPr>
                  <w:proofErr w:type="gramStart"/>
                  <w:r w:rsidRPr="00F2755B">
                    <w:rPr>
                      <w:rFonts w:ascii="Cascadia Code ExtraLight" w:hAnsi="Cascadia Code ExtraLight"/>
                    </w:rPr>
                    <w:t>genreVARCHAR(</w:t>
                  </w:r>
                  <w:proofErr w:type="gramEnd"/>
                  <w:r w:rsidRPr="00F2755B">
                    <w:rPr>
                      <w:rFonts w:ascii="Cascadia Code ExtraLight" w:hAnsi="Cascadia Code ExtraLight"/>
                    </w:rPr>
                    <w:t>255)</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 xml:space="preserve"> SQL parancs</w:t>
      </w:r>
    </w:p>
    <w:p w:rsidR="003C2896" w:rsidRPr="009661B9" w:rsidRDefault="003C2896" w:rsidP="00CF21D3">
      <w:pPr>
        <w:pStyle w:val="Cmsor4"/>
      </w:pPr>
      <w:bookmarkStart w:id="58" w:name="_Toc195604413"/>
      <w:r w:rsidRPr="009661B9">
        <w:t>A „books_genres_conn” tábla</w:t>
      </w:r>
      <w:bookmarkEnd w:id="58"/>
    </w:p>
    <w:p w:rsidR="003C2896" w:rsidRPr="009661B9" w:rsidRDefault="003C2896" w:rsidP="003C2896">
      <w:pPr>
        <w:spacing w:before="120"/>
        <w:jc w:val="both"/>
      </w:pPr>
      <w:r w:rsidRPr="009661B9">
        <w:t>A „books_genres_conn” egy több-több kapcsolatú kapcsolótábla, ami a könyveket kapcsolja össze a hozzá tartozó kategóriákkal</w:t>
      </w:r>
      <w:r w:rsidR="006A2AC8" w:rsidRPr="009661B9">
        <w:t>.</w:t>
      </w:r>
    </w:p>
    <w:p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742"/>
        <w:gridCol w:w="1465"/>
        <w:gridCol w:w="3592"/>
        <w:gridCol w:w="1694"/>
      </w:tblGrid>
      <w:tr w:rsidR="003C2896" w:rsidRPr="009661B9" w:rsidTr="00346009">
        <w:tc>
          <w:tcPr>
            <w:tcW w:w="1742" w:type="dxa"/>
            <w:vAlign w:val="center"/>
          </w:tcPr>
          <w:p w:rsidR="003C2896" w:rsidRPr="009661B9" w:rsidRDefault="003C2896" w:rsidP="00346009">
            <w:pPr>
              <w:jc w:val="center"/>
            </w:pPr>
            <w:r w:rsidRPr="009661B9">
              <w:t>Mező neve</w:t>
            </w:r>
          </w:p>
        </w:tc>
        <w:tc>
          <w:tcPr>
            <w:tcW w:w="1465" w:type="dxa"/>
            <w:vAlign w:val="center"/>
          </w:tcPr>
          <w:p w:rsidR="003C2896" w:rsidRPr="009661B9" w:rsidRDefault="003C2896" w:rsidP="00346009">
            <w:pPr>
              <w:jc w:val="center"/>
            </w:pPr>
            <w:r w:rsidRPr="009661B9">
              <w:t>Mező típusa</w:t>
            </w:r>
          </w:p>
        </w:tc>
        <w:tc>
          <w:tcPr>
            <w:tcW w:w="3592"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1742" w:type="dxa"/>
            <w:vAlign w:val="center"/>
          </w:tcPr>
          <w:p w:rsidR="003C2896" w:rsidRPr="009661B9" w:rsidRDefault="003C2896" w:rsidP="00346009">
            <w:r w:rsidRPr="009661B9">
              <w:t>ISBN_id</w:t>
            </w:r>
          </w:p>
        </w:tc>
        <w:tc>
          <w:tcPr>
            <w:tcW w:w="1465" w:type="dxa"/>
            <w:vAlign w:val="center"/>
          </w:tcPr>
          <w:p w:rsidR="003C2896" w:rsidRPr="009661B9" w:rsidRDefault="003C2896" w:rsidP="00346009">
            <w:pPr>
              <w:jc w:val="center"/>
            </w:pPr>
            <w:r w:rsidRPr="009661B9">
              <w:t>INT</w:t>
            </w:r>
          </w:p>
        </w:tc>
        <w:tc>
          <w:tcPr>
            <w:tcW w:w="3592" w:type="dxa"/>
            <w:vAlign w:val="center"/>
          </w:tcPr>
          <w:p w:rsidR="003C2896" w:rsidRPr="009661B9" w:rsidRDefault="003C2896" w:rsidP="00346009">
            <w:r w:rsidRPr="009661B9">
              <w:t>Könyv egyedi azonosítója</w:t>
            </w:r>
          </w:p>
        </w:tc>
        <w:tc>
          <w:tcPr>
            <w:tcW w:w="1694" w:type="dxa"/>
            <w:vAlign w:val="center"/>
          </w:tcPr>
          <w:p w:rsidR="003C2896" w:rsidRPr="009661B9" w:rsidRDefault="003C2896" w:rsidP="00346009">
            <w:pPr>
              <w:jc w:val="center"/>
            </w:pPr>
            <w:r w:rsidRPr="009661B9">
              <w:t>foreignkey</w:t>
            </w:r>
          </w:p>
        </w:tc>
      </w:tr>
      <w:tr w:rsidR="003C2896" w:rsidRPr="009661B9" w:rsidTr="00346009">
        <w:tc>
          <w:tcPr>
            <w:tcW w:w="1742" w:type="dxa"/>
            <w:vAlign w:val="center"/>
          </w:tcPr>
          <w:p w:rsidR="003C2896" w:rsidRPr="009661B9" w:rsidRDefault="003C2896" w:rsidP="00346009">
            <w:r w:rsidRPr="009661B9">
              <w:t>genre_id</w:t>
            </w:r>
          </w:p>
        </w:tc>
        <w:tc>
          <w:tcPr>
            <w:tcW w:w="1465" w:type="dxa"/>
            <w:vAlign w:val="center"/>
          </w:tcPr>
          <w:p w:rsidR="003C2896" w:rsidRPr="009661B9" w:rsidRDefault="003C2896" w:rsidP="00346009">
            <w:pPr>
              <w:jc w:val="center"/>
            </w:pPr>
            <w:r w:rsidRPr="009661B9">
              <w:t>INT</w:t>
            </w:r>
          </w:p>
        </w:tc>
        <w:tc>
          <w:tcPr>
            <w:tcW w:w="3592" w:type="dxa"/>
            <w:vAlign w:val="center"/>
          </w:tcPr>
          <w:p w:rsidR="003C2896" w:rsidRPr="009661B9" w:rsidRDefault="003C2896" w:rsidP="00346009">
            <w:r w:rsidRPr="009661B9">
              <w:t>Kategória egyedi azonosítója</w:t>
            </w:r>
          </w:p>
        </w:tc>
        <w:tc>
          <w:tcPr>
            <w:tcW w:w="1694" w:type="dxa"/>
            <w:vAlign w:val="center"/>
          </w:tcPr>
          <w:p w:rsidR="003C2896" w:rsidRPr="009661B9" w:rsidRDefault="003C2896" w:rsidP="00346009">
            <w:pPr>
              <w:jc w:val="center"/>
            </w:pPr>
            <w:r w:rsidRPr="009661B9">
              <w:t>foreignkey</w:t>
            </w:r>
          </w:p>
        </w:tc>
      </w:tr>
    </w:tbl>
    <w:p w:rsidR="003C2896" w:rsidRPr="009661B9" w:rsidRDefault="00E05383" w:rsidP="003C2896">
      <w:pPr>
        <w:spacing w:before="120"/>
      </w:pPr>
      <w:r>
        <w:rPr>
          <w:noProof/>
        </w:rPr>
        <w:pict>
          <v:shape id="Szövegdoboz 6" o:spid="_x0000_s1036" type="#_x0000_t202" style="position:absolute;margin-left:1513.4pt;margin-top:28.9pt;width:423.95pt;height:96.75pt;z-index:251665408;visibility:visible;mso-wrap-distance-top:3.6pt;mso-wrap-distance-bottom:3.6pt;mso-position-horizontal:righ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CREATE TABLE IF NOT EXISTS books_genres_</w:t>
                  </w:r>
                  <w:proofErr w:type="gramStart"/>
                  <w:r w:rsidRPr="00F2755B">
                    <w:rPr>
                      <w:rFonts w:ascii="Cascadia Code ExtraLight" w:hAnsi="Cascadia Code ExtraLight"/>
                    </w:rPr>
                    <w:t>conn(</w:t>
                  </w:r>
                  <w:proofErr w:type="gramEnd"/>
                </w:p>
                <w:p w:rsidR="00C03417" w:rsidRPr="00F2755B" w:rsidRDefault="00C03417" w:rsidP="003C2896">
                  <w:pPr>
                    <w:rPr>
                      <w:rFonts w:ascii="Cascadia Code ExtraLight" w:hAnsi="Cascadia Code ExtraLight"/>
                    </w:rPr>
                  </w:pPr>
                  <w:r w:rsidRPr="00F2755B">
                    <w:rPr>
                      <w:rFonts w:ascii="Cascadia Code ExtraLight" w:hAnsi="Cascadia Code ExtraLight"/>
                    </w:rPr>
                    <w:t>ISBN_id INT NOT NULL,</w:t>
                  </w:r>
                </w:p>
                <w:p w:rsidR="00C03417" w:rsidRPr="00F2755B" w:rsidRDefault="00C03417" w:rsidP="003C2896">
                  <w:pPr>
                    <w:rPr>
                      <w:rFonts w:ascii="Cascadia Code ExtraLight" w:hAnsi="Cascadia Code ExtraLight"/>
                    </w:rPr>
                  </w:pPr>
                  <w:r w:rsidRPr="00F2755B">
                    <w:rPr>
                      <w:rFonts w:ascii="Cascadia Code ExtraLight" w:hAnsi="Cascadia Code ExtraLight"/>
                    </w:rPr>
                    <w:t>genre_id INT NOT NULL,</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KEY(ISBN_id) REFERENCES </w:t>
                  </w:r>
                  <w:proofErr w:type="gramStart"/>
                  <w:r w:rsidRPr="00F2755B">
                    <w:rPr>
                      <w:rFonts w:ascii="Cascadia Code ExtraLight" w:hAnsi="Cascadia Code ExtraLight"/>
                    </w:rPr>
                    <w:t>book(</w:t>
                  </w:r>
                  <w:proofErr w:type="gramEnd"/>
                  <w:r w:rsidRPr="00F2755B">
                    <w:rPr>
                      <w:rFonts w:ascii="Cascadia Code ExtraLight" w:hAnsi="Cascadia Code ExtraLight"/>
                    </w:rPr>
                    <w:t>ISBN_id),</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genre_id) REFERENCES genres(genre_id)</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3C2896">
      <w:r w:rsidRPr="009661B9">
        <w:br w:type="page"/>
      </w:r>
    </w:p>
    <w:p w:rsidR="003C2896" w:rsidRPr="009661B9" w:rsidRDefault="003C2896" w:rsidP="00CB0DF9">
      <w:pPr>
        <w:pStyle w:val="Cmsor4"/>
      </w:pPr>
      <w:bookmarkStart w:id="59" w:name="_Toc195604414"/>
      <w:r w:rsidRPr="009661B9">
        <w:lastRenderedPageBreak/>
        <w:t>Az „authors” tábla</w:t>
      </w:r>
      <w:bookmarkEnd w:id="59"/>
    </w:p>
    <w:p w:rsidR="003C2896" w:rsidRPr="009661B9" w:rsidRDefault="003C2896" w:rsidP="003C2896">
      <w:pPr>
        <w:spacing w:before="120"/>
      </w:pPr>
      <w:r w:rsidRPr="009661B9">
        <w:t>Az „authors” tábla a könyvekhez tartozó szerzőket tartalmazza</w:t>
      </w:r>
      <w:r w:rsidR="000469CE" w:rsidRPr="009661B9">
        <w:t>.</w:t>
      </w:r>
    </w:p>
    <w:p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96"/>
        <w:gridCol w:w="1418"/>
        <w:gridCol w:w="3685"/>
        <w:gridCol w:w="1694"/>
      </w:tblGrid>
      <w:tr w:rsidR="003C2896" w:rsidRPr="009661B9" w:rsidTr="00346009">
        <w:tc>
          <w:tcPr>
            <w:tcW w:w="1696" w:type="dxa"/>
            <w:vAlign w:val="center"/>
          </w:tcPr>
          <w:p w:rsidR="003C2896" w:rsidRPr="009661B9" w:rsidRDefault="003C2896" w:rsidP="00346009">
            <w:pPr>
              <w:jc w:val="center"/>
            </w:pPr>
            <w:r w:rsidRPr="009661B9">
              <w:t>Mező neve</w:t>
            </w:r>
          </w:p>
        </w:tc>
        <w:tc>
          <w:tcPr>
            <w:tcW w:w="1418" w:type="dxa"/>
            <w:vAlign w:val="center"/>
          </w:tcPr>
          <w:p w:rsidR="003C2896" w:rsidRPr="009661B9" w:rsidRDefault="003C2896" w:rsidP="00346009">
            <w:pPr>
              <w:jc w:val="center"/>
            </w:pPr>
            <w:r w:rsidRPr="009661B9">
              <w:t>Mező típusa</w:t>
            </w:r>
          </w:p>
        </w:tc>
        <w:tc>
          <w:tcPr>
            <w:tcW w:w="3685"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1696" w:type="dxa"/>
            <w:vAlign w:val="center"/>
          </w:tcPr>
          <w:p w:rsidR="003C2896" w:rsidRPr="009661B9" w:rsidRDefault="003C2896" w:rsidP="00346009">
            <w:r w:rsidRPr="009661B9">
              <w:t>author_id</w:t>
            </w:r>
          </w:p>
        </w:tc>
        <w:tc>
          <w:tcPr>
            <w:tcW w:w="1418" w:type="dxa"/>
            <w:vAlign w:val="center"/>
          </w:tcPr>
          <w:p w:rsidR="003C2896" w:rsidRPr="009661B9" w:rsidRDefault="003C2896" w:rsidP="00346009">
            <w:pPr>
              <w:jc w:val="center"/>
            </w:pPr>
            <w:r w:rsidRPr="009661B9">
              <w:t>INT</w:t>
            </w:r>
          </w:p>
        </w:tc>
        <w:tc>
          <w:tcPr>
            <w:tcW w:w="3685" w:type="dxa"/>
            <w:vAlign w:val="center"/>
          </w:tcPr>
          <w:p w:rsidR="003C2896" w:rsidRPr="009661B9" w:rsidRDefault="003C2896" w:rsidP="00346009">
            <w:r w:rsidRPr="009661B9">
              <w:t>A szerző egyedi azonosítója</w:t>
            </w:r>
          </w:p>
        </w:tc>
        <w:tc>
          <w:tcPr>
            <w:tcW w:w="1694" w:type="dxa"/>
            <w:vAlign w:val="center"/>
          </w:tcPr>
          <w:p w:rsidR="003C2896" w:rsidRPr="009661B9" w:rsidRDefault="003C2896" w:rsidP="00346009">
            <w:pPr>
              <w:jc w:val="center"/>
            </w:pPr>
            <w:r w:rsidRPr="009661B9">
              <w:t>primarykey</w:t>
            </w:r>
          </w:p>
        </w:tc>
      </w:tr>
      <w:tr w:rsidR="003C2896" w:rsidRPr="009661B9" w:rsidTr="00346009">
        <w:tc>
          <w:tcPr>
            <w:tcW w:w="1696" w:type="dxa"/>
            <w:vAlign w:val="center"/>
          </w:tcPr>
          <w:p w:rsidR="003C2896" w:rsidRPr="009661B9" w:rsidRDefault="003C2896" w:rsidP="00346009">
            <w:r w:rsidRPr="009661B9">
              <w:t>author</w:t>
            </w:r>
          </w:p>
        </w:tc>
        <w:tc>
          <w:tcPr>
            <w:tcW w:w="1418" w:type="dxa"/>
            <w:vAlign w:val="center"/>
          </w:tcPr>
          <w:p w:rsidR="003C2896" w:rsidRPr="009661B9" w:rsidRDefault="003C2896" w:rsidP="00346009">
            <w:pPr>
              <w:jc w:val="center"/>
            </w:pPr>
            <w:r w:rsidRPr="009661B9">
              <w:t>VARCHAR</w:t>
            </w:r>
          </w:p>
        </w:tc>
        <w:tc>
          <w:tcPr>
            <w:tcW w:w="3685" w:type="dxa"/>
            <w:vAlign w:val="center"/>
          </w:tcPr>
          <w:p w:rsidR="003C2896" w:rsidRPr="009661B9" w:rsidRDefault="003C2896" w:rsidP="00346009">
            <w:r w:rsidRPr="009661B9">
              <w:t>A szerző neve</w:t>
            </w:r>
          </w:p>
        </w:tc>
        <w:tc>
          <w:tcPr>
            <w:tcW w:w="1694" w:type="dxa"/>
            <w:vAlign w:val="center"/>
          </w:tcPr>
          <w:p w:rsidR="003C2896" w:rsidRPr="009661B9" w:rsidRDefault="003C2896" w:rsidP="00346009">
            <w:pPr>
              <w:jc w:val="center"/>
            </w:pPr>
          </w:p>
        </w:tc>
      </w:tr>
    </w:tbl>
    <w:p w:rsidR="003C2896" w:rsidRPr="009661B9" w:rsidRDefault="00E05383" w:rsidP="003C2896">
      <w:pPr>
        <w:spacing w:before="120"/>
      </w:pPr>
      <w:r>
        <w:rPr>
          <w:noProof/>
        </w:rPr>
        <w:pict>
          <v:shape id="Szövegdoboz 7" o:spid="_x0000_s1037" type="#_x0000_t202" style="position:absolute;margin-left:0;margin-top:29.3pt;width:423.95pt;height:68.25pt;z-index:251666432;visibility:visible;mso-wrap-distance-top:3.6pt;mso-wrap-distance-bottom:3.6pt;mso-position-horizontal:lef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authors(</w:t>
                  </w:r>
                  <w:proofErr w:type="gramEnd"/>
                </w:p>
                <w:p w:rsidR="00C03417" w:rsidRPr="00F2755B" w:rsidRDefault="00C03417" w:rsidP="003C2896">
                  <w:pPr>
                    <w:rPr>
                      <w:rFonts w:ascii="Cascadia Code ExtraLight" w:hAnsi="Cascadia Code ExtraLight"/>
                    </w:rPr>
                  </w:pPr>
                  <w:r w:rsidRPr="00F2755B">
                    <w:rPr>
                      <w:rFonts w:ascii="Cascadia Code ExtraLight" w:hAnsi="Cascadia Code ExtraLight"/>
                    </w:rPr>
                    <w:t>author_id INT AUTO_INCREMENT PRIMARY KEY,</w:t>
                  </w:r>
                </w:p>
                <w:p w:rsidR="00C03417" w:rsidRPr="00F2755B" w:rsidRDefault="00C03417" w:rsidP="003C2896">
                  <w:pPr>
                    <w:rPr>
                      <w:rFonts w:ascii="Cascadia Code ExtraLight" w:hAnsi="Cascadia Code ExtraLight"/>
                    </w:rPr>
                  </w:pPr>
                  <w:proofErr w:type="gramStart"/>
                  <w:r w:rsidRPr="00F2755B">
                    <w:rPr>
                      <w:rFonts w:ascii="Cascadia Code ExtraLight" w:hAnsi="Cascadia Code ExtraLight"/>
                    </w:rPr>
                    <w:t>authorVARCHAR(</w:t>
                  </w:r>
                  <w:proofErr w:type="gramEnd"/>
                  <w:r w:rsidRPr="00F2755B">
                    <w:rPr>
                      <w:rFonts w:ascii="Cascadia Code ExtraLight" w:hAnsi="Cascadia Code ExtraLight"/>
                    </w:rPr>
                    <w:t>255)</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CB0DF9">
      <w:pPr>
        <w:pStyle w:val="Cmsor4"/>
      </w:pPr>
      <w:bookmarkStart w:id="60" w:name="_Toc195604415"/>
      <w:r w:rsidRPr="009661B9">
        <w:t>A „books_authors_conn” tábla</w:t>
      </w:r>
      <w:bookmarkEnd w:id="60"/>
    </w:p>
    <w:p w:rsidR="003C2896" w:rsidRPr="009661B9" w:rsidRDefault="003C2896" w:rsidP="003C2896">
      <w:pPr>
        <w:spacing w:before="120"/>
        <w:jc w:val="both"/>
      </w:pPr>
      <w:r w:rsidRPr="009661B9">
        <w:t>A „books_authors_conn” egy több-több kapcsolatú kapcsolótábla, ami a könyvtípusokat a hozzá tartozó szerzőkkel kapcsolja össze</w:t>
      </w:r>
    </w:p>
    <w:p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96"/>
        <w:gridCol w:w="1418"/>
        <w:gridCol w:w="3685"/>
        <w:gridCol w:w="1694"/>
      </w:tblGrid>
      <w:tr w:rsidR="003C2896" w:rsidRPr="009661B9" w:rsidTr="00346009">
        <w:tc>
          <w:tcPr>
            <w:tcW w:w="1696" w:type="dxa"/>
            <w:vAlign w:val="center"/>
          </w:tcPr>
          <w:p w:rsidR="003C2896" w:rsidRPr="009661B9" w:rsidRDefault="003C2896" w:rsidP="00346009">
            <w:pPr>
              <w:jc w:val="center"/>
            </w:pPr>
            <w:r w:rsidRPr="009661B9">
              <w:t>Mező neve</w:t>
            </w:r>
          </w:p>
        </w:tc>
        <w:tc>
          <w:tcPr>
            <w:tcW w:w="1418" w:type="dxa"/>
            <w:vAlign w:val="center"/>
          </w:tcPr>
          <w:p w:rsidR="003C2896" w:rsidRPr="009661B9" w:rsidRDefault="003C2896" w:rsidP="00346009">
            <w:pPr>
              <w:jc w:val="center"/>
            </w:pPr>
            <w:r w:rsidRPr="009661B9">
              <w:t>Mező típusa</w:t>
            </w:r>
          </w:p>
        </w:tc>
        <w:tc>
          <w:tcPr>
            <w:tcW w:w="3685"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1696" w:type="dxa"/>
            <w:vAlign w:val="center"/>
          </w:tcPr>
          <w:p w:rsidR="003C2896" w:rsidRPr="009661B9" w:rsidRDefault="003C2896" w:rsidP="00346009">
            <w:r w:rsidRPr="009661B9">
              <w:t>ISBN_id</w:t>
            </w:r>
          </w:p>
        </w:tc>
        <w:tc>
          <w:tcPr>
            <w:tcW w:w="1418" w:type="dxa"/>
            <w:vAlign w:val="center"/>
          </w:tcPr>
          <w:p w:rsidR="003C2896" w:rsidRPr="009661B9" w:rsidRDefault="003C2896" w:rsidP="00346009">
            <w:pPr>
              <w:jc w:val="center"/>
            </w:pPr>
            <w:r w:rsidRPr="009661B9">
              <w:t>INT</w:t>
            </w:r>
          </w:p>
        </w:tc>
        <w:tc>
          <w:tcPr>
            <w:tcW w:w="3685" w:type="dxa"/>
            <w:vAlign w:val="center"/>
          </w:tcPr>
          <w:p w:rsidR="003C2896" w:rsidRPr="009661B9" w:rsidRDefault="003C2896" w:rsidP="00346009">
            <w:r w:rsidRPr="009661B9">
              <w:t>A könyv egyedi azonosítója</w:t>
            </w:r>
          </w:p>
        </w:tc>
        <w:tc>
          <w:tcPr>
            <w:tcW w:w="1694" w:type="dxa"/>
            <w:vAlign w:val="center"/>
          </w:tcPr>
          <w:p w:rsidR="003C2896" w:rsidRPr="009661B9" w:rsidRDefault="003C2896" w:rsidP="00346009">
            <w:pPr>
              <w:jc w:val="center"/>
            </w:pPr>
            <w:r w:rsidRPr="009661B9">
              <w:t>foreignkey</w:t>
            </w:r>
          </w:p>
        </w:tc>
      </w:tr>
      <w:tr w:rsidR="003C2896" w:rsidRPr="009661B9" w:rsidTr="00346009">
        <w:tc>
          <w:tcPr>
            <w:tcW w:w="1696" w:type="dxa"/>
            <w:vAlign w:val="center"/>
          </w:tcPr>
          <w:p w:rsidR="003C2896" w:rsidRPr="009661B9" w:rsidRDefault="003C2896" w:rsidP="00346009">
            <w:r w:rsidRPr="009661B9">
              <w:t>author_id</w:t>
            </w:r>
          </w:p>
        </w:tc>
        <w:tc>
          <w:tcPr>
            <w:tcW w:w="1418" w:type="dxa"/>
            <w:vAlign w:val="center"/>
          </w:tcPr>
          <w:p w:rsidR="003C2896" w:rsidRPr="009661B9" w:rsidRDefault="003C2896" w:rsidP="00346009">
            <w:pPr>
              <w:jc w:val="center"/>
            </w:pPr>
            <w:r w:rsidRPr="009661B9">
              <w:t>INT</w:t>
            </w:r>
          </w:p>
        </w:tc>
        <w:tc>
          <w:tcPr>
            <w:tcW w:w="3685" w:type="dxa"/>
            <w:vAlign w:val="center"/>
          </w:tcPr>
          <w:p w:rsidR="003C2896" w:rsidRPr="009661B9" w:rsidRDefault="003C2896" w:rsidP="00346009">
            <w:r w:rsidRPr="009661B9">
              <w:t>A szerző egyedi azonosítója</w:t>
            </w:r>
          </w:p>
        </w:tc>
        <w:tc>
          <w:tcPr>
            <w:tcW w:w="1694" w:type="dxa"/>
            <w:vAlign w:val="center"/>
          </w:tcPr>
          <w:p w:rsidR="003C2896" w:rsidRPr="009661B9" w:rsidRDefault="003C2896" w:rsidP="00346009">
            <w:pPr>
              <w:jc w:val="center"/>
            </w:pPr>
            <w:r w:rsidRPr="009661B9">
              <w:t>foreignkey</w:t>
            </w:r>
          </w:p>
        </w:tc>
      </w:tr>
    </w:tbl>
    <w:p w:rsidR="003C2896" w:rsidRPr="009661B9" w:rsidRDefault="00E05383" w:rsidP="003C2896">
      <w:pPr>
        <w:spacing w:before="120"/>
      </w:pPr>
      <w:r>
        <w:rPr>
          <w:noProof/>
        </w:rPr>
        <w:pict>
          <v:shape id="Szövegdoboz 8" o:spid="_x0000_s1038" type="#_x0000_t202" style="position:absolute;margin-left:0;margin-top:33.35pt;width:423.95pt;height:94.5pt;z-index:251667456;visibility:visible;mso-wrap-distance-top:3.6pt;mso-wrap-distance-bottom:3.6pt;mso-position-horizontal:lef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CREATE TABLE IF NOT EXISTS books_authors_</w:t>
                  </w:r>
                  <w:proofErr w:type="gramStart"/>
                  <w:r w:rsidRPr="00F2755B">
                    <w:rPr>
                      <w:rFonts w:ascii="Cascadia Code ExtraLight" w:hAnsi="Cascadia Code ExtraLight"/>
                    </w:rPr>
                    <w:t>conn(</w:t>
                  </w:r>
                  <w:proofErr w:type="gramEnd"/>
                </w:p>
                <w:p w:rsidR="00C03417" w:rsidRPr="00F2755B" w:rsidRDefault="00C03417" w:rsidP="003C2896">
                  <w:pPr>
                    <w:rPr>
                      <w:rFonts w:ascii="Cascadia Code ExtraLight" w:hAnsi="Cascadia Code ExtraLight"/>
                    </w:rPr>
                  </w:pPr>
                  <w:r w:rsidRPr="00F2755B">
                    <w:rPr>
                      <w:rFonts w:ascii="Cascadia Code ExtraLight" w:hAnsi="Cascadia Code ExtraLight"/>
                    </w:rPr>
                    <w:t>ISBN_id INT NOT NULL,</w:t>
                  </w:r>
                </w:p>
                <w:p w:rsidR="00C03417" w:rsidRPr="00F2755B" w:rsidRDefault="00C03417" w:rsidP="003C2896">
                  <w:pPr>
                    <w:rPr>
                      <w:rFonts w:ascii="Cascadia Code ExtraLight" w:hAnsi="Cascadia Code ExtraLight"/>
                    </w:rPr>
                  </w:pPr>
                  <w:r w:rsidRPr="00F2755B">
                    <w:rPr>
                      <w:rFonts w:ascii="Cascadia Code ExtraLight" w:hAnsi="Cascadia Code ExtraLight"/>
                    </w:rPr>
                    <w:t>author_id INT NOT NULL,</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KEY(ISBN_id) REFERENCES </w:t>
                  </w:r>
                  <w:proofErr w:type="gramStart"/>
                  <w:r w:rsidRPr="00F2755B">
                    <w:rPr>
                      <w:rFonts w:ascii="Cascadia Code ExtraLight" w:hAnsi="Cascadia Code ExtraLight"/>
                    </w:rPr>
                    <w:t>book(</w:t>
                  </w:r>
                  <w:proofErr w:type="gramEnd"/>
                  <w:r w:rsidRPr="00F2755B">
                    <w:rPr>
                      <w:rFonts w:ascii="Cascadia Code ExtraLight" w:hAnsi="Cascadia Code ExtraLight"/>
                    </w:rPr>
                    <w:t>ISBN_id),</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author_id) REFERENCES authors(author_id)</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3C2896">
      <w:r w:rsidRPr="009661B9">
        <w:br w:type="page"/>
      </w:r>
    </w:p>
    <w:p w:rsidR="003C2896" w:rsidRPr="009661B9" w:rsidRDefault="003C2896" w:rsidP="005527D9">
      <w:pPr>
        <w:pStyle w:val="Cmsor4"/>
      </w:pPr>
      <w:bookmarkStart w:id="61" w:name="_Toc195604416"/>
      <w:r w:rsidRPr="009661B9">
        <w:lastRenderedPageBreak/>
        <w:t>Az „inventory” tábla</w:t>
      </w:r>
      <w:bookmarkEnd w:id="61"/>
    </w:p>
    <w:p w:rsidR="003C2896" w:rsidRPr="009661B9" w:rsidRDefault="003C2896" w:rsidP="003C2896">
      <w:pPr>
        <w:spacing w:before="120"/>
        <w:jc w:val="both"/>
      </w:pPr>
      <w:r w:rsidRPr="009661B9">
        <w:t>Az „inventory” tábla az adott könyvtípushoz tartozó tényleges könyveket tárolja egy-több kapcsolatú kapcsolótábla</w:t>
      </w:r>
      <w:r w:rsidR="00E8294C" w:rsidRPr="009661B9">
        <w:t>.</w:t>
      </w:r>
    </w:p>
    <w:p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96"/>
        <w:gridCol w:w="1418"/>
        <w:gridCol w:w="3685"/>
        <w:gridCol w:w="1694"/>
      </w:tblGrid>
      <w:tr w:rsidR="003C2896" w:rsidRPr="009661B9" w:rsidTr="00346009">
        <w:tc>
          <w:tcPr>
            <w:tcW w:w="1696" w:type="dxa"/>
            <w:vAlign w:val="center"/>
          </w:tcPr>
          <w:p w:rsidR="003C2896" w:rsidRPr="009661B9" w:rsidRDefault="003C2896" w:rsidP="00346009">
            <w:pPr>
              <w:jc w:val="center"/>
            </w:pPr>
            <w:r w:rsidRPr="009661B9">
              <w:t>Mező neve</w:t>
            </w:r>
          </w:p>
        </w:tc>
        <w:tc>
          <w:tcPr>
            <w:tcW w:w="1418" w:type="dxa"/>
            <w:vAlign w:val="center"/>
          </w:tcPr>
          <w:p w:rsidR="003C2896" w:rsidRPr="009661B9" w:rsidRDefault="003C2896" w:rsidP="00346009">
            <w:pPr>
              <w:jc w:val="center"/>
            </w:pPr>
            <w:r w:rsidRPr="009661B9">
              <w:t>Mező típusa</w:t>
            </w:r>
          </w:p>
        </w:tc>
        <w:tc>
          <w:tcPr>
            <w:tcW w:w="3685"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1696" w:type="dxa"/>
            <w:vAlign w:val="center"/>
          </w:tcPr>
          <w:p w:rsidR="003C2896" w:rsidRPr="009661B9" w:rsidRDefault="003C2896" w:rsidP="00346009">
            <w:r w:rsidRPr="009661B9">
              <w:t>ISBN_id</w:t>
            </w:r>
          </w:p>
        </w:tc>
        <w:tc>
          <w:tcPr>
            <w:tcW w:w="1418" w:type="dxa"/>
            <w:vAlign w:val="center"/>
          </w:tcPr>
          <w:p w:rsidR="003C2896" w:rsidRPr="009661B9" w:rsidRDefault="003C2896" w:rsidP="00346009">
            <w:pPr>
              <w:jc w:val="center"/>
            </w:pPr>
            <w:r w:rsidRPr="009661B9">
              <w:t>INT</w:t>
            </w:r>
          </w:p>
        </w:tc>
        <w:tc>
          <w:tcPr>
            <w:tcW w:w="3685" w:type="dxa"/>
            <w:vAlign w:val="center"/>
          </w:tcPr>
          <w:p w:rsidR="003C2896" w:rsidRPr="009661B9" w:rsidRDefault="003C2896" w:rsidP="00346009">
            <w:r w:rsidRPr="009661B9">
              <w:t>A könyvtípus egyedi azonosítója</w:t>
            </w:r>
          </w:p>
        </w:tc>
        <w:tc>
          <w:tcPr>
            <w:tcW w:w="1694" w:type="dxa"/>
            <w:vAlign w:val="center"/>
          </w:tcPr>
          <w:p w:rsidR="003C2896" w:rsidRPr="009661B9" w:rsidRDefault="003C2896" w:rsidP="00346009">
            <w:pPr>
              <w:jc w:val="center"/>
            </w:pPr>
            <w:r w:rsidRPr="009661B9">
              <w:t>foreignkey</w:t>
            </w:r>
          </w:p>
        </w:tc>
      </w:tr>
      <w:tr w:rsidR="003C2896" w:rsidRPr="009661B9" w:rsidTr="00346009">
        <w:tc>
          <w:tcPr>
            <w:tcW w:w="1696" w:type="dxa"/>
            <w:vAlign w:val="center"/>
          </w:tcPr>
          <w:p w:rsidR="003C2896" w:rsidRPr="009661B9" w:rsidRDefault="003C2896" w:rsidP="00346009">
            <w:r w:rsidRPr="009661B9">
              <w:t>book_id</w:t>
            </w:r>
          </w:p>
        </w:tc>
        <w:tc>
          <w:tcPr>
            <w:tcW w:w="1418" w:type="dxa"/>
            <w:vAlign w:val="center"/>
          </w:tcPr>
          <w:p w:rsidR="003C2896" w:rsidRPr="009661B9" w:rsidRDefault="003C2896" w:rsidP="00346009">
            <w:pPr>
              <w:jc w:val="center"/>
            </w:pPr>
            <w:r w:rsidRPr="009661B9">
              <w:t>INT</w:t>
            </w:r>
          </w:p>
        </w:tc>
        <w:tc>
          <w:tcPr>
            <w:tcW w:w="3685" w:type="dxa"/>
            <w:vAlign w:val="center"/>
          </w:tcPr>
          <w:p w:rsidR="003C2896" w:rsidRPr="009661B9" w:rsidRDefault="003C2896" w:rsidP="00346009">
            <w:r w:rsidRPr="009661B9">
              <w:t>A könyv egyedi azonosítója</w:t>
            </w:r>
          </w:p>
        </w:tc>
        <w:tc>
          <w:tcPr>
            <w:tcW w:w="1694" w:type="dxa"/>
            <w:vAlign w:val="center"/>
          </w:tcPr>
          <w:p w:rsidR="003C2896" w:rsidRPr="009661B9" w:rsidRDefault="003C2896" w:rsidP="00346009">
            <w:pPr>
              <w:jc w:val="center"/>
            </w:pPr>
            <w:r w:rsidRPr="009661B9">
              <w:t>primarykey</w:t>
            </w:r>
          </w:p>
        </w:tc>
      </w:tr>
      <w:tr w:rsidR="003C2896" w:rsidRPr="009661B9" w:rsidTr="00346009">
        <w:tc>
          <w:tcPr>
            <w:tcW w:w="1696" w:type="dxa"/>
            <w:vAlign w:val="center"/>
          </w:tcPr>
          <w:p w:rsidR="003C2896" w:rsidRPr="009661B9" w:rsidRDefault="003C2896" w:rsidP="00346009">
            <w:r w:rsidRPr="009661B9">
              <w:t>available</w:t>
            </w:r>
          </w:p>
        </w:tc>
        <w:tc>
          <w:tcPr>
            <w:tcW w:w="1418" w:type="dxa"/>
            <w:vAlign w:val="center"/>
          </w:tcPr>
          <w:p w:rsidR="003C2896" w:rsidRPr="009661B9" w:rsidRDefault="003C2896" w:rsidP="00346009">
            <w:pPr>
              <w:jc w:val="center"/>
            </w:pPr>
            <w:r w:rsidRPr="009661B9">
              <w:t>BOOLEAN</w:t>
            </w:r>
          </w:p>
        </w:tc>
        <w:tc>
          <w:tcPr>
            <w:tcW w:w="3685" w:type="dxa"/>
            <w:vAlign w:val="center"/>
          </w:tcPr>
          <w:p w:rsidR="003C2896" w:rsidRPr="009661B9" w:rsidRDefault="003C2896" w:rsidP="00346009">
            <w:r w:rsidRPr="009661B9">
              <w:t>Elérhetőségi flag. Ha hamis, a könyv nem elérhető, le lett selejtezve</w:t>
            </w:r>
          </w:p>
        </w:tc>
        <w:tc>
          <w:tcPr>
            <w:tcW w:w="1694" w:type="dxa"/>
            <w:vAlign w:val="center"/>
          </w:tcPr>
          <w:p w:rsidR="003C2896" w:rsidRPr="009661B9" w:rsidRDefault="003C2896" w:rsidP="00346009">
            <w:pPr>
              <w:jc w:val="center"/>
            </w:pPr>
          </w:p>
        </w:tc>
      </w:tr>
    </w:tbl>
    <w:p w:rsidR="003C2896" w:rsidRPr="009661B9" w:rsidRDefault="00E05383" w:rsidP="003C2896">
      <w:pPr>
        <w:spacing w:before="120"/>
      </w:pPr>
      <w:r>
        <w:rPr>
          <w:noProof/>
        </w:rPr>
        <w:pict>
          <v:shape id="Szövegdoboz 10" o:spid="_x0000_s1039" type="#_x0000_t202" style="position:absolute;margin-left:0;margin-top:33.05pt;width:423.95pt;height:94.5pt;z-index:251669504;visibility:visible;mso-wrap-distance-top:3.6pt;mso-wrap-distance-bottom:3.6pt;mso-position-horizontal:lef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inventory(</w:t>
                  </w:r>
                  <w:proofErr w:type="gramEnd"/>
                </w:p>
                <w:p w:rsidR="00C03417" w:rsidRPr="00F2755B" w:rsidRDefault="00C03417" w:rsidP="003C2896">
                  <w:pPr>
                    <w:rPr>
                      <w:rFonts w:ascii="Cascadia Code ExtraLight" w:hAnsi="Cascadia Code ExtraLight"/>
                    </w:rPr>
                  </w:pPr>
                  <w:r w:rsidRPr="00F2755B">
                    <w:rPr>
                      <w:rFonts w:ascii="Cascadia Code ExtraLight" w:hAnsi="Cascadia Code ExtraLight"/>
                    </w:rPr>
                    <w:t>ISBN_id INT NOT NULL,</w:t>
                  </w:r>
                </w:p>
                <w:p w:rsidR="00C03417" w:rsidRPr="00F2755B" w:rsidRDefault="00C03417" w:rsidP="003C2896">
                  <w:pPr>
                    <w:rPr>
                      <w:rFonts w:ascii="Cascadia Code ExtraLight" w:hAnsi="Cascadia Code ExtraLight"/>
                    </w:rPr>
                  </w:pPr>
                  <w:r w:rsidRPr="00F2755B">
                    <w:rPr>
                      <w:rFonts w:ascii="Cascadia Code ExtraLight" w:hAnsi="Cascadia Code ExtraLight"/>
                    </w:rPr>
                    <w:t>book_id INT AUTO_INCREMENT PRIMARY KEY,</w:t>
                  </w:r>
                </w:p>
                <w:p w:rsidR="00C03417" w:rsidRPr="00F2755B" w:rsidRDefault="00C03417" w:rsidP="003C2896">
                  <w:pPr>
                    <w:rPr>
                      <w:rFonts w:ascii="Cascadia Code ExtraLight" w:hAnsi="Cascadia Code ExtraLight"/>
                    </w:rPr>
                  </w:pPr>
                  <w:r w:rsidRPr="00F2755B">
                    <w:rPr>
                      <w:rFonts w:ascii="Cascadia Code ExtraLight" w:hAnsi="Cascadia Code ExtraLight"/>
                    </w:rPr>
                    <w:t>available BOOLEAN,</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KEY(ISBN_id) REFERENCES </w:t>
                  </w:r>
                  <w:proofErr w:type="gramStart"/>
                  <w:r w:rsidRPr="00F2755B">
                    <w:rPr>
                      <w:rFonts w:ascii="Cascadia Code ExtraLight" w:hAnsi="Cascadia Code ExtraLight"/>
                    </w:rPr>
                    <w:t>book(</w:t>
                  </w:r>
                  <w:proofErr w:type="gramEnd"/>
                  <w:r w:rsidRPr="00F2755B">
                    <w:rPr>
                      <w:rFonts w:ascii="Cascadia Code ExtraLight" w:hAnsi="Cascadia Code ExtraLight"/>
                    </w:rPr>
                    <w:t>ISBN_id)</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3C2896">
      <w:r w:rsidRPr="009661B9">
        <w:br w:type="page"/>
      </w:r>
    </w:p>
    <w:p w:rsidR="003C2896" w:rsidRPr="009661B9" w:rsidRDefault="003C2896" w:rsidP="005527D9">
      <w:pPr>
        <w:pStyle w:val="Cmsor4"/>
      </w:pPr>
      <w:bookmarkStart w:id="62" w:name="_Toc195604417"/>
      <w:r w:rsidRPr="009661B9">
        <w:lastRenderedPageBreak/>
        <w:t>A „users” tábla</w:t>
      </w:r>
      <w:bookmarkEnd w:id="62"/>
    </w:p>
    <w:p w:rsidR="003C2896" w:rsidRPr="009661B9" w:rsidRDefault="003C2896" w:rsidP="003C2896">
      <w:pPr>
        <w:spacing w:before="120"/>
        <w:jc w:val="both"/>
      </w:pPr>
      <w:r w:rsidRPr="009661B9">
        <w:t>A „users” tábla tárolja az olvasók/felhasználók összes személyes adatát. Szintén egy gyakran használt tábla</w:t>
      </w:r>
    </w:p>
    <w:p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2389"/>
        <w:gridCol w:w="1509"/>
        <w:gridCol w:w="2945"/>
        <w:gridCol w:w="1686"/>
      </w:tblGrid>
      <w:tr w:rsidR="003C2896" w:rsidRPr="009661B9" w:rsidTr="00346009">
        <w:tc>
          <w:tcPr>
            <w:tcW w:w="2311" w:type="dxa"/>
            <w:vAlign w:val="center"/>
          </w:tcPr>
          <w:p w:rsidR="003C2896" w:rsidRPr="009661B9" w:rsidRDefault="003C2896" w:rsidP="00346009">
            <w:pPr>
              <w:jc w:val="center"/>
            </w:pPr>
            <w:r w:rsidRPr="009661B9">
              <w:t>Mező neve</w:t>
            </w:r>
          </w:p>
        </w:tc>
        <w:tc>
          <w:tcPr>
            <w:tcW w:w="1512" w:type="dxa"/>
            <w:vAlign w:val="center"/>
          </w:tcPr>
          <w:p w:rsidR="003C2896" w:rsidRPr="009661B9" w:rsidRDefault="003C2896" w:rsidP="00346009">
            <w:pPr>
              <w:jc w:val="center"/>
            </w:pPr>
            <w:r w:rsidRPr="009661B9">
              <w:t>Mező típusa</w:t>
            </w:r>
          </w:p>
        </w:tc>
        <w:tc>
          <w:tcPr>
            <w:tcW w:w="2976"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2311" w:type="dxa"/>
            <w:vAlign w:val="center"/>
          </w:tcPr>
          <w:p w:rsidR="003C2896" w:rsidRPr="009661B9" w:rsidRDefault="003C2896" w:rsidP="00346009">
            <w:r w:rsidRPr="009661B9">
              <w:t>user_id</w:t>
            </w:r>
          </w:p>
        </w:tc>
        <w:tc>
          <w:tcPr>
            <w:tcW w:w="1512" w:type="dxa"/>
            <w:vAlign w:val="center"/>
          </w:tcPr>
          <w:p w:rsidR="003C2896" w:rsidRPr="009661B9" w:rsidRDefault="003C2896" w:rsidP="00346009">
            <w:pPr>
              <w:jc w:val="center"/>
            </w:pPr>
            <w:r w:rsidRPr="009661B9">
              <w:t>INT</w:t>
            </w:r>
          </w:p>
        </w:tc>
        <w:tc>
          <w:tcPr>
            <w:tcW w:w="2976" w:type="dxa"/>
            <w:vAlign w:val="center"/>
          </w:tcPr>
          <w:p w:rsidR="003C2896" w:rsidRPr="009661B9" w:rsidRDefault="003C2896" w:rsidP="00346009">
            <w:r w:rsidRPr="009661B9">
              <w:t>Felhasználó egyedi azonosítója</w:t>
            </w:r>
          </w:p>
        </w:tc>
        <w:tc>
          <w:tcPr>
            <w:tcW w:w="1694" w:type="dxa"/>
            <w:vAlign w:val="center"/>
          </w:tcPr>
          <w:p w:rsidR="003C2896" w:rsidRPr="009661B9" w:rsidRDefault="003C2896" w:rsidP="00346009">
            <w:pPr>
              <w:jc w:val="center"/>
            </w:pPr>
            <w:r w:rsidRPr="009661B9">
              <w:t>primarykey</w:t>
            </w:r>
          </w:p>
        </w:tc>
      </w:tr>
      <w:tr w:rsidR="003C2896" w:rsidRPr="009661B9" w:rsidTr="00346009">
        <w:tc>
          <w:tcPr>
            <w:tcW w:w="2311" w:type="dxa"/>
            <w:vAlign w:val="center"/>
          </w:tcPr>
          <w:p w:rsidR="003C2896" w:rsidRPr="009661B9" w:rsidRDefault="003C2896" w:rsidP="00346009">
            <w:r w:rsidRPr="009661B9">
              <w:t>surname</w:t>
            </w:r>
          </w:p>
        </w:tc>
        <w:tc>
          <w:tcPr>
            <w:tcW w:w="1512" w:type="dxa"/>
            <w:vAlign w:val="center"/>
          </w:tcPr>
          <w:p w:rsidR="003C2896" w:rsidRPr="009661B9" w:rsidRDefault="003C2896" w:rsidP="00346009">
            <w:pPr>
              <w:jc w:val="center"/>
            </w:pPr>
            <w:r w:rsidRPr="009661B9">
              <w:t>VARCHAR</w:t>
            </w:r>
          </w:p>
        </w:tc>
        <w:tc>
          <w:tcPr>
            <w:tcW w:w="2976" w:type="dxa"/>
            <w:vAlign w:val="center"/>
          </w:tcPr>
          <w:p w:rsidR="003C2896" w:rsidRPr="009661B9" w:rsidRDefault="003C2896" w:rsidP="00346009">
            <w:r w:rsidRPr="009661B9">
              <w:t>Vezetékné</w:t>
            </w:r>
          </w:p>
        </w:tc>
        <w:tc>
          <w:tcPr>
            <w:tcW w:w="1694" w:type="dxa"/>
            <w:vAlign w:val="center"/>
          </w:tcPr>
          <w:p w:rsidR="003C2896" w:rsidRPr="009661B9" w:rsidRDefault="003C2896" w:rsidP="00346009">
            <w:pPr>
              <w:jc w:val="center"/>
            </w:pPr>
          </w:p>
        </w:tc>
      </w:tr>
      <w:tr w:rsidR="003C2896" w:rsidRPr="009661B9" w:rsidTr="00346009">
        <w:tc>
          <w:tcPr>
            <w:tcW w:w="2311" w:type="dxa"/>
            <w:vAlign w:val="center"/>
          </w:tcPr>
          <w:p w:rsidR="003C2896" w:rsidRPr="009661B9" w:rsidRDefault="003C2896" w:rsidP="00346009">
            <w:r w:rsidRPr="009661B9">
              <w:t>firstname</w:t>
            </w:r>
          </w:p>
        </w:tc>
        <w:tc>
          <w:tcPr>
            <w:tcW w:w="1512" w:type="dxa"/>
            <w:vAlign w:val="center"/>
          </w:tcPr>
          <w:p w:rsidR="003C2896" w:rsidRPr="009661B9" w:rsidRDefault="003C2896" w:rsidP="00346009">
            <w:pPr>
              <w:jc w:val="center"/>
            </w:pPr>
            <w:r w:rsidRPr="009661B9">
              <w:t>VARCHAR</w:t>
            </w:r>
          </w:p>
        </w:tc>
        <w:tc>
          <w:tcPr>
            <w:tcW w:w="2976" w:type="dxa"/>
            <w:vAlign w:val="center"/>
          </w:tcPr>
          <w:p w:rsidR="003C2896" w:rsidRPr="009661B9" w:rsidRDefault="003C2896" w:rsidP="00346009">
            <w:r w:rsidRPr="009661B9">
              <w:t>Keresztnév</w:t>
            </w:r>
          </w:p>
        </w:tc>
        <w:tc>
          <w:tcPr>
            <w:tcW w:w="1694" w:type="dxa"/>
            <w:vAlign w:val="center"/>
          </w:tcPr>
          <w:p w:rsidR="003C2896" w:rsidRPr="009661B9" w:rsidRDefault="003C2896" w:rsidP="00346009">
            <w:pPr>
              <w:jc w:val="center"/>
            </w:pPr>
          </w:p>
        </w:tc>
      </w:tr>
      <w:tr w:rsidR="003C2896" w:rsidRPr="009661B9" w:rsidTr="00346009">
        <w:tc>
          <w:tcPr>
            <w:tcW w:w="2311" w:type="dxa"/>
            <w:vAlign w:val="center"/>
          </w:tcPr>
          <w:p w:rsidR="003C2896" w:rsidRPr="009661B9" w:rsidRDefault="003C2896" w:rsidP="00346009">
            <w:r w:rsidRPr="009661B9">
              <w:t>username</w:t>
            </w:r>
          </w:p>
        </w:tc>
        <w:tc>
          <w:tcPr>
            <w:tcW w:w="1512" w:type="dxa"/>
            <w:vAlign w:val="center"/>
          </w:tcPr>
          <w:p w:rsidR="003C2896" w:rsidRPr="009661B9" w:rsidRDefault="003C2896" w:rsidP="00346009">
            <w:pPr>
              <w:jc w:val="center"/>
            </w:pPr>
            <w:r w:rsidRPr="009661B9">
              <w:t>VARCHAR</w:t>
            </w:r>
          </w:p>
        </w:tc>
        <w:tc>
          <w:tcPr>
            <w:tcW w:w="2976" w:type="dxa"/>
            <w:vAlign w:val="center"/>
          </w:tcPr>
          <w:p w:rsidR="003C2896" w:rsidRPr="009661B9" w:rsidRDefault="003C2896" w:rsidP="00346009">
            <w:r w:rsidRPr="009661B9">
              <w:t>Felhasználónév, automatikusan generált (vezeték- és keresztév első két betűje + 3 random generált szám)</w:t>
            </w:r>
          </w:p>
        </w:tc>
        <w:tc>
          <w:tcPr>
            <w:tcW w:w="1694" w:type="dxa"/>
            <w:vAlign w:val="center"/>
          </w:tcPr>
          <w:p w:rsidR="003C2896" w:rsidRPr="009661B9" w:rsidRDefault="003C2896" w:rsidP="00346009">
            <w:pPr>
              <w:jc w:val="center"/>
            </w:pPr>
          </w:p>
        </w:tc>
      </w:tr>
      <w:tr w:rsidR="003C2896" w:rsidRPr="009661B9" w:rsidTr="00346009">
        <w:tc>
          <w:tcPr>
            <w:tcW w:w="2311" w:type="dxa"/>
            <w:vAlign w:val="center"/>
          </w:tcPr>
          <w:p w:rsidR="003C2896" w:rsidRPr="009661B9" w:rsidRDefault="003C2896" w:rsidP="00346009">
            <w:r w:rsidRPr="009661B9">
              <w:t>birth_date</w:t>
            </w:r>
          </w:p>
        </w:tc>
        <w:tc>
          <w:tcPr>
            <w:tcW w:w="1512" w:type="dxa"/>
            <w:vAlign w:val="center"/>
          </w:tcPr>
          <w:p w:rsidR="003C2896" w:rsidRPr="009661B9" w:rsidRDefault="003C2896" w:rsidP="00346009">
            <w:pPr>
              <w:jc w:val="center"/>
            </w:pPr>
            <w:r w:rsidRPr="009661B9">
              <w:t>DATE</w:t>
            </w:r>
          </w:p>
        </w:tc>
        <w:tc>
          <w:tcPr>
            <w:tcW w:w="2976" w:type="dxa"/>
            <w:vAlign w:val="center"/>
          </w:tcPr>
          <w:p w:rsidR="003C2896" w:rsidRPr="009661B9" w:rsidRDefault="003C2896" w:rsidP="00346009">
            <w:r w:rsidRPr="009661B9">
              <w:t>Születési dátum</w:t>
            </w:r>
          </w:p>
        </w:tc>
        <w:tc>
          <w:tcPr>
            <w:tcW w:w="1694" w:type="dxa"/>
            <w:vAlign w:val="center"/>
          </w:tcPr>
          <w:p w:rsidR="003C2896" w:rsidRPr="009661B9" w:rsidRDefault="003C2896" w:rsidP="00346009">
            <w:pPr>
              <w:jc w:val="center"/>
            </w:pPr>
          </w:p>
        </w:tc>
      </w:tr>
      <w:tr w:rsidR="003C2896" w:rsidRPr="009661B9" w:rsidTr="00346009">
        <w:tc>
          <w:tcPr>
            <w:tcW w:w="2311" w:type="dxa"/>
            <w:vAlign w:val="center"/>
          </w:tcPr>
          <w:p w:rsidR="003C2896" w:rsidRPr="009661B9" w:rsidRDefault="003C2896" w:rsidP="00346009">
            <w:r w:rsidRPr="009661B9">
              <w:t>membership_end_date</w:t>
            </w:r>
          </w:p>
        </w:tc>
        <w:tc>
          <w:tcPr>
            <w:tcW w:w="1512" w:type="dxa"/>
            <w:vAlign w:val="center"/>
          </w:tcPr>
          <w:p w:rsidR="003C2896" w:rsidRPr="009661B9" w:rsidRDefault="003C2896" w:rsidP="00346009">
            <w:pPr>
              <w:jc w:val="center"/>
            </w:pPr>
            <w:r w:rsidRPr="009661B9">
              <w:t>DATE</w:t>
            </w:r>
          </w:p>
        </w:tc>
        <w:tc>
          <w:tcPr>
            <w:tcW w:w="2976" w:type="dxa"/>
            <w:vAlign w:val="center"/>
          </w:tcPr>
          <w:p w:rsidR="003C2896" w:rsidRPr="009661B9" w:rsidRDefault="003C2896" w:rsidP="00346009">
            <w:r w:rsidRPr="009661B9">
              <w:t>A felhasználó tagságának lejárati dátuma</w:t>
            </w:r>
          </w:p>
        </w:tc>
        <w:tc>
          <w:tcPr>
            <w:tcW w:w="1694" w:type="dxa"/>
            <w:vAlign w:val="center"/>
          </w:tcPr>
          <w:p w:rsidR="003C2896" w:rsidRPr="009661B9" w:rsidRDefault="003C2896" w:rsidP="00346009">
            <w:pPr>
              <w:jc w:val="center"/>
            </w:pPr>
          </w:p>
        </w:tc>
      </w:tr>
      <w:tr w:rsidR="003C2896" w:rsidRPr="009661B9" w:rsidTr="00346009">
        <w:tc>
          <w:tcPr>
            <w:tcW w:w="2311" w:type="dxa"/>
            <w:vAlign w:val="center"/>
          </w:tcPr>
          <w:p w:rsidR="003C2896" w:rsidRPr="009661B9" w:rsidRDefault="003C2896" w:rsidP="00346009">
            <w:r w:rsidRPr="009661B9">
              <w:t>email</w:t>
            </w:r>
          </w:p>
        </w:tc>
        <w:tc>
          <w:tcPr>
            <w:tcW w:w="1512" w:type="dxa"/>
            <w:vAlign w:val="center"/>
          </w:tcPr>
          <w:p w:rsidR="003C2896" w:rsidRPr="009661B9" w:rsidRDefault="003C2896" w:rsidP="00346009">
            <w:pPr>
              <w:jc w:val="center"/>
            </w:pPr>
            <w:r w:rsidRPr="009661B9">
              <w:t>VARCHAR</w:t>
            </w:r>
          </w:p>
        </w:tc>
        <w:tc>
          <w:tcPr>
            <w:tcW w:w="2976" w:type="dxa"/>
            <w:vAlign w:val="center"/>
          </w:tcPr>
          <w:p w:rsidR="003C2896" w:rsidRPr="009661B9" w:rsidRDefault="003C2896" w:rsidP="00346009">
            <w:r w:rsidRPr="009661B9">
              <w:t>Felhasználó e-mail címe</w:t>
            </w:r>
          </w:p>
        </w:tc>
        <w:tc>
          <w:tcPr>
            <w:tcW w:w="1694" w:type="dxa"/>
            <w:vAlign w:val="center"/>
          </w:tcPr>
          <w:p w:rsidR="003C2896" w:rsidRPr="009661B9" w:rsidRDefault="003C2896" w:rsidP="00346009">
            <w:pPr>
              <w:jc w:val="center"/>
            </w:pPr>
          </w:p>
        </w:tc>
      </w:tr>
      <w:tr w:rsidR="003C2896" w:rsidRPr="009661B9" w:rsidTr="00346009">
        <w:tc>
          <w:tcPr>
            <w:tcW w:w="2311" w:type="dxa"/>
            <w:vAlign w:val="center"/>
          </w:tcPr>
          <w:p w:rsidR="003C2896" w:rsidRPr="009661B9" w:rsidRDefault="003C2896" w:rsidP="00346009">
            <w:r w:rsidRPr="009661B9">
              <w:t>phone_number</w:t>
            </w:r>
          </w:p>
        </w:tc>
        <w:tc>
          <w:tcPr>
            <w:tcW w:w="1512" w:type="dxa"/>
            <w:vAlign w:val="center"/>
          </w:tcPr>
          <w:p w:rsidR="003C2896" w:rsidRPr="009661B9" w:rsidRDefault="003C2896" w:rsidP="00346009">
            <w:pPr>
              <w:jc w:val="center"/>
            </w:pPr>
            <w:r w:rsidRPr="009661B9">
              <w:t>INT</w:t>
            </w:r>
          </w:p>
        </w:tc>
        <w:tc>
          <w:tcPr>
            <w:tcW w:w="2976" w:type="dxa"/>
            <w:vAlign w:val="center"/>
          </w:tcPr>
          <w:p w:rsidR="003C2896" w:rsidRPr="009661B9" w:rsidRDefault="003C2896" w:rsidP="00346009">
            <w:r w:rsidRPr="009661B9">
              <w:t>Felhasználó telefonszáma</w:t>
            </w:r>
          </w:p>
        </w:tc>
        <w:tc>
          <w:tcPr>
            <w:tcW w:w="1694" w:type="dxa"/>
            <w:vAlign w:val="center"/>
          </w:tcPr>
          <w:p w:rsidR="003C2896" w:rsidRPr="009661B9" w:rsidRDefault="003C2896" w:rsidP="00346009">
            <w:pPr>
              <w:jc w:val="center"/>
            </w:pPr>
          </w:p>
        </w:tc>
      </w:tr>
      <w:tr w:rsidR="003C2896" w:rsidRPr="009661B9" w:rsidTr="00346009">
        <w:tc>
          <w:tcPr>
            <w:tcW w:w="2311" w:type="dxa"/>
            <w:vAlign w:val="center"/>
          </w:tcPr>
          <w:p w:rsidR="003C2896" w:rsidRPr="009661B9" w:rsidRDefault="003C2896" w:rsidP="00346009">
            <w:r w:rsidRPr="009661B9">
              <w:t>password</w:t>
            </w:r>
          </w:p>
        </w:tc>
        <w:tc>
          <w:tcPr>
            <w:tcW w:w="1512" w:type="dxa"/>
            <w:vAlign w:val="center"/>
          </w:tcPr>
          <w:p w:rsidR="003C2896" w:rsidRPr="009661B9" w:rsidRDefault="003C2896" w:rsidP="00346009">
            <w:pPr>
              <w:jc w:val="center"/>
            </w:pPr>
            <w:r w:rsidRPr="009661B9">
              <w:t>VARCHAR</w:t>
            </w:r>
          </w:p>
        </w:tc>
        <w:tc>
          <w:tcPr>
            <w:tcW w:w="2976" w:type="dxa"/>
            <w:vAlign w:val="center"/>
          </w:tcPr>
          <w:p w:rsidR="003C2896" w:rsidRPr="009661B9" w:rsidRDefault="003C2896" w:rsidP="00346009">
            <w:r w:rsidRPr="009661B9">
              <w:t>Felhasználó jelszava, a MYSQL PASSWORD nevű függvényével lett titkosítva</w:t>
            </w:r>
          </w:p>
        </w:tc>
        <w:tc>
          <w:tcPr>
            <w:tcW w:w="1694" w:type="dxa"/>
            <w:vAlign w:val="center"/>
          </w:tcPr>
          <w:p w:rsidR="003C2896" w:rsidRPr="009661B9" w:rsidRDefault="003C2896" w:rsidP="00346009">
            <w:pPr>
              <w:jc w:val="center"/>
            </w:pPr>
          </w:p>
        </w:tc>
      </w:tr>
      <w:tr w:rsidR="003C2896" w:rsidRPr="009661B9" w:rsidTr="00346009">
        <w:tc>
          <w:tcPr>
            <w:tcW w:w="2311" w:type="dxa"/>
            <w:vAlign w:val="center"/>
          </w:tcPr>
          <w:p w:rsidR="003C2896" w:rsidRPr="009661B9" w:rsidRDefault="003C2896" w:rsidP="00346009">
            <w:r w:rsidRPr="009661B9">
              <w:t>birth_place</w:t>
            </w:r>
          </w:p>
        </w:tc>
        <w:tc>
          <w:tcPr>
            <w:tcW w:w="1512" w:type="dxa"/>
            <w:vAlign w:val="center"/>
          </w:tcPr>
          <w:p w:rsidR="003C2896" w:rsidRPr="009661B9" w:rsidRDefault="003C2896" w:rsidP="00346009">
            <w:pPr>
              <w:jc w:val="center"/>
            </w:pPr>
            <w:r w:rsidRPr="009661B9">
              <w:t>VARCHAR</w:t>
            </w:r>
          </w:p>
        </w:tc>
        <w:tc>
          <w:tcPr>
            <w:tcW w:w="2976" w:type="dxa"/>
            <w:vAlign w:val="center"/>
          </w:tcPr>
          <w:p w:rsidR="003C2896" w:rsidRPr="009661B9" w:rsidRDefault="003C2896" w:rsidP="00346009">
            <w:r w:rsidRPr="009661B9">
              <w:t>Születési hely</w:t>
            </w:r>
          </w:p>
        </w:tc>
        <w:tc>
          <w:tcPr>
            <w:tcW w:w="1694" w:type="dxa"/>
            <w:vAlign w:val="center"/>
          </w:tcPr>
          <w:p w:rsidR="003C2896" w:rsidRPr="009661B9" w:rsidRDefault="003C2896" w:rsidP="00346009">
            <w:pPr>
              <w:jc w:val="center"/>
            </w:pPr>
          </w:p>
        </w:tc>
      </w:tr>
      <w:tr w:rsidR="003C2896" w:rsidRPr="009661B9" w:rsidTr="00346009">
        <w:tc>
          <w:tcPr>
            <w:tcW w:w="2311" w:type="dxa"/>
            <w:vAlign w:val="center"/>
          </w:tcPr>
          <w:p w:rsidR="003C2896" w:rsidRPr="009661B9" w:rsidRDefault="003C2896" w:rsidP="00346009">
            <w:r w:rsidRPr="009661B9">
              <w:t>address</w:t>
            </w:r>
          </w:p>
        </w:tc>
        <w:tc>
          <w:tcPr>
            <w:tcW w:w="1512" w:type="dxa"/>
            <w:vAlign w:val="center"/>
          </w:tcPr>
          <w:p w:rsidR="003C2896" w:rsidRPr="009661B9" w:rsidRDefault="003C2896" w:rsidP="00346009">
            <w:pPr>
              <w:jc w:val="center"/>
            </w:pPr>
            <w:r w:rsidRPr="009661B9">
              <w:t>VARCHAR</w:t>
            </w:r>
          </w:p>
        </w:tc>
        <w:tc>
          <w:tcPr>
            <w:tcW w:w="2976" w:type="dxa"/>
            <w:vAlign w:val="center"/>
          </w:tcPr>
          <w:p w:rsidR="003C2896" w:rsidRPr="009661B9" w:rsidRDefault="003C2896" w:rsidP="00346009">
            <w:r w:rsidRPr="009661B9">
              <w:t>Jelenlegi lakcíme</w:t>
            </w:r>
          </w:p>
        </w:tc>
        <w:tc>
          <w:tcPr>
            <w:tcW w:w="1694" w:type="dxa"/>
            <w:vAlign w:val="center"/>
          </w:tcPr>
          <w:p w:rsidR="003C2896" w:rsidRPr="009661B9" w:rsidRDefault="003C2896" w:rsidP="00346009">
            <w:pPr>
              <w:jc w:val="center"/>
            </w:pPr>
          </w:p>
        </w:tc>
      </w:tr>
      <w:tr w:rsidR="003C2896" w:rsidRPr="009661B9" w:rsidTr="00346009">
        <w:tc>
          <w:tcPr>
            <w:tcW w:w="2311" w:type="dxa"/>
            <w:vAlign w:val="center"/>
          </w:tcPr>
          <w:p w:rsidR="003C2896" w:rsidRPr="009661B9" w:rsidRDefault="003C2896" w:rsidP="00346009">
            <w:r w:rsidRPr="009661B9">
              <w:t>mother_maiden_name</w:t>
            </w:r>
          </w:p>
        </w:tc>
        <w:tc>
          <w:tcPr>
            <w:tcW w:w="1512" w:type="dxa"/>
            <w:vAlign w:val="center"/>
          </w:tcPr>
          <w:p w:rsidR="003C2896" w:rsidRPr="009661B9" w:rsidRDefault="003C2896" w:rsidP="00346009">
            <w:pPr>
              <w:jc w:val="center"/>
            </w:pPr>
            <w:r w:rsidRPr="009661B9">
              <w:t>VARCHAR</w:t>
            </w:r>
          </w:p>
        </w:tc>
        <w:tc>
          <w:tcPr>
            <w:tcW w:w="2976" w:type="dxa"/>
            <w:vAlign w:val="center"/>
          </w:tcPr>
          <w:p w:rsidR="003C2896" w:rsidRPr="009661B9" w:rsidRDefault="003C2896" w:rsidP="00346009">
            <w:r w:rsidRPr="009661B9">
              <w:t>Anyja lánykori neve</w:t>
            </w:r>
          </w:p>
        </w:tc>
        <w:tc>
          <w:tcPr>
            <w:tcW w:w="1694" w:type="dxa"/>
            <w:vAlign w:val="center"/>
          </w:tcPr>
          <w:p w:rsidR="003C2896" w:rsidRPr="009661B9" w:rsidRDefault="003C2896" w:rsidP="00346009">
            <w:pPr>
              <w:jc w:val="center"/>
            </w:pPr>
          </w:p>
        </w:tc>
      </w:tr>
      <w:tr w:rsidR="003C2896" w:rsidRPr="009661B9" w:rsidTr="00346009">
        <w:tc>
          <w:tcPr>
            <w:tcW w:w="2311" w:type="dxa"/>
            <w:vAlign w:val="center"/>
          </w:tcPr>
          <w:p w:rsidR="003C2896" w:rsidRPr="009661B9" w:rsidRDefault="003C2896" w:rsidP="00346009">
            <w:r w:rsidRPr="009661B9">
              <w:t>active</w:t>
            </w:r>
          </w:p>
        </w:tc>
        <w:tc>
          <w:tcPr>
            <w:tcW w:w="1512" w:type="dxa"/>
            <w:vAlign w:val="center"/>
          </w:tcPr>
          <w:p w:rsidR="003C2896" w:rsidRPr="009661B9" w:rsidRDefault="003C2896" w:rsidP="00346009">
            <w:pPr>
              <w:jc w:val="center"/>
            </w:pPr>
            <w:r w:rsidRPr="009661B9">
              <w:t>BOOLEAN</w:t>
            </w:r>
          </w:p>
        </w:tc>
        <w:tc>
          <w:tcPr>
            <w:tcW w:w="2976" w:type="dxa"/>
            <w:vAlign w:val="center"/>
          </w:tcPr>
          <w:p w:rsidR="003C2896" w:rsidRPr="009661B9" w:rsidRDefault="003C2896" w:rsidP="00346009">
            <w:r w:rsidRPr="009661B9">
              <w:t>Deaktivált felhasználók úgy viselkednek mintha törölve lett volna a fiók</w:t>
            </w:r>
          </w:p>
        </w:tc>
        <w:tc>
          <w:tcPr>
            <w:tcW w:w="1694" w:type="dxa"/>
            <w:vAlign w:val="center"/>
          </w:tcPr>
          <w:p w:rsidR="003C2896" w:rsidRPr="009661B9" w:rsidRDefault="003C2896" w:rsidP="00346009">
            <w:pPr>
              <w:jc w:val="center"/>
            </w:pPr>
          </w:p>
        </w:tc>
      </w:tr>
    </w:tbl>
    <w:p w:rsidR="003C2896" w:rsidRPr="009661B9" w:rsidRDefault="00E05383" w:rsidP="003C2896">
      <w:pPr>
        <w:spacing w:before="120"/>
      </w:pPr>
      <w:r>
        <w:rPr>
          <w:noProof/>
        </w:rPr>
        <w:lastRenderedPageBreak/>
        <w:pict>
          <v:shape id="Szövegdoboz 12" o:spid="_x0000_s1040" type="#_x0000_t202" style="position:absolute;margin-left:1515.8pt;margin-top:21.25pt;width:424.55pt;height:302.7pt;z-index:251671552;visibility:visible;mso-wrap-distance-top:3.6pt;mso-wrap-distance-bottom:3.6pt;mso-position-horizontal:right;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">
            <v:textbox>
              <w:txbxContent>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CREATE TABLE IF NOT EXISTS users (</w:t>
                  </w:r>
                </w:p>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user_id INT AUTO_INCREMENT PRIMARY KEY,</w:t>
                  </w:r>
                </w:p>
                <w:p w:rsidR="00C03417" w:rsidRPr="0060045D" w:rsidRDefault="00C03417" w:rsidP="003C2896">
                  <w:pPr>
                    <w:spacing w:after="120"/>
                    <w:rPr>
                      <w:rFonts w:ascii="Cascadia Code ExtraLight" w:hAnsi="Cascadia Code ExtraLight"/>
                    </w:rPr>
                  </w:pPr>
                  <w:proofErr w:type="gramStart"/>
                  <w:r w:rsidRPr="0060045D">
                    <w:rPr>
                      <w:rFonts w:ascii="Cascadia Code ExtraLight" w:hAnsi="Cascadia Code ExtraLight"/>
                    </w:rPr>
                    <w:t>surnameVARCHAR(</w:t>
                  </w:r>
                  <w:proofErr w:type="gramEnd"/>
                  <w:r w:rsidRPr="0060045D">
                    <w:rPr>
                      <w:rFonts w:ascii="Cascadia Code ExtraLight" w:hAnsi="Cascadia Code ExtraLight"/>
                    </w:rPr>
                    <w:t>255),</w:t>
                  </w:r>
                </w:p>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first_</w:t>
                  </w:r>
                  <w:proofErr w:type="gramStart"/>
                  <w:r w:rsidRPr="0060045D">
                    <w:rPr>
                      <w:rFonts w:ascii="Cascadia Code ExtraLight" w:hAnsi="Cascadia Code ExtraLight"/>
                    </w:rPr>
                    <w:t>nameVARCHAR(</w:t>
                  </w:r>
                  <w:proofErr w:type="gramEnd"/>
                  <w:r w:rsidRPr="0060045D">
                    <w:rPr>
                      <w:rFonts w:ascii="Cascadia Code ExtraLight" w:hAnsi="Cascadia Code ExtraLight"/>
                    </w:rPr>
                    <w:t>255),</w:t>
                  </w:r>
                </w:p>
                <w:p w:rsidR="00C03417" w:rsidRPr="0060045D" w:rsidRDefault="00C03417" w:rsidP="003C2896">
                  <w:pPr>
                    <w:spacing w:after="120"/>
                    <w:rPr>
                      <w:rFonts w:ascii="Cascadia Code ExtraLight" w:hAnsi="Cascadia Code ExtraLight"/>
                    </w:rPr>
                  </w:pPr>
                  <w:proofErr w:type="gramStart"/>
                  <w:r w:rsidRPr="0060045D">
                    <w:rPr>
                      <w:rFonts w:ascii="Cascadia Code ExtraLight" w:hAnsi="Cascadia Code ExtraLight"/>
                    </w:rPr>
                    <w:t>usernameVARCHAR(</w:t>
                  </w:r>
                  <w:proofErr w:type="gramEnd"/>
                  <w:r w:rsidRPr="0060045D">
                    <w:rPr>
                      <w:rFonts w:ascii="Cascadia Code ExtraLight" w:hAnsi="Cascadia Code ExtraLight"/>
                    </w:rPr>
                    <w:t>7),</w:t>
                  </w:r>
                </w:p>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birth_date DATE,</w:t>
                  </w:r>
                </w:p>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membership_end_date DATE,</w:t>
                  </w:r>
                </w:p>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email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phone_</w:t>
                  </w:r>
                  <w:proofErr w:type="gramStart"/>
                  <w:r w:rsidRPr="0060045D">
                    <w:rPr>
                      <w:rFonts w:ascii="Cascadia Code ExtraLight" w:hAnsi="Cascadia Code ExtraLight"/>
                    </w:rPr>
                    <w:t>numberVARCHAR(</w:t>
                  </w:r>
                  <w:proofErr w:type="gramEnd"/>
                  <w:r w:rsidRPr="0060045D">
                    <w:rPr>
                      <w:rFonts w:ascii="Cascadia Code ExtraLight" w:hAnsi="Cascadia Code ExtraLight"/>
                    </w:rPr>
                    <w:t>255),</w:t>
                  </w:r>
                </w:p>
                <w:p w:rsidR="00C03417" w:rsidRPr="0060045D" w:rsidRDefault="00C03417" w:rsidP="003C2896">
                  <w:pPr>
                    <w:spacing w:after="120"/>
                    <w:rPr>
                      <w:rFonts w:ascii="Cascadia Code ExtraLight" w:hAnsi="Cascadia Code ExtraLight"/>
                    </w:rPr>
                  </w:pPr>
                  <w:proofErr w:type="gramStart"/>
                  <w:r w:rsidRPr="0060045D">
                    <w:rPr>
                      <w:rFonts w:ascii="Cascadia Code ExtraLight" w:hAnsi="Cascadia Code ExtraLight"/>
                    </w:rPr>
                    <w:t>passwordVARCHAR(</w:t>
                  </w:r>
                  <w:proofErr w:type="gramEnd"/>
                  <w:r w:rsidRPr="0060045D">
                    <w:rPr>
                      <w:rFonts w:ascii="Cascadia Code ExtraLight" w:hAnsi="Cascadia Code ExtraLight"/>
                    </w:rPr>
                    <w:t>255),</w:t>
                  </w:r>
                </w:p>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birth_</w:t>
                  </w:r>
                  <w:proofErr w:type="gramStart"/>
                  <w:r w:rsidRPr="0060045D">
                    <w:rPr>
                      <w:rFonts w:ascii="Cascadia Code ExtraLight" w:hAnsi="Cascadia Code ExtraLight"/>
                    </w:rPr>
                    <w:t>placeVARCHAR(</w:t>
                  </w:r>
                  <w:proofErr w:type="gramEnd"/>
                  <w:r w:rsidRPr="0060045D">
                    <w:rPr>
                      <w:rFonts w:ascii="Cascadia Code ExtraLight" w:hAnsi="Cascadia Code ExtraLight"/>
                    </w:rPr>
                    <w:t>255),</w:t>
                  </w:r>
                </w:p>
                <w:p w:rsidR="00C03417" w:rsidRPr="0060045D" w:rsidRDefault="00C03417" w:rsidP="003C2896">
                  <w:pPr>
                    <w:spacing w:after="120"/>
                    <w:rPr>
                      <w:rFonts w:ascii="Cascadia Code ExtraLight" w:hAnsi="Cascadia Code ExtraLight"/>
                    </w:rPr>
                  </w:pPr>
                  <w:proofErr w:type="gramStart"/>
                  <w:r w:rsidRPr="0060045D">
                    <w:rPr>
                      <w:rFonts w:ascii="Cascadia Code ExtraLight" w:hAnsi="Cascadia Code ExtraLight"/>
                    </w:rPr>
                    <w:t>addressVARCHAR(</w:t>
                  </w:r>
                  <w:proofErr w:type="gramEnd"/>
                  <w:r w:rsidRPr="0060045D">
                    <w:rPr>
                      <w:rFonts w:ascii="Cascadia Code ExtraLight" w:hAnsi="Cascadia Code ExtraLight"/>
                    </w:rPr>
                    <w:t>255),</w:t>
                  </w:r>
                </w:p>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mother_maiden_</w:t>
                  </w:r>
                  <w:proofErr w:type="gramStart"/>
                  <w:r w:rsidRPr="0060045D">
                    <w:rPr>
                      <w:rFonts w:ascii="Cascadia Code ExtraLight" w:hAnsi="Cascadia Code ExtraLight"/>
                    </w:rPr>
                    <w:t>nameVARCHAR(</w:t>
                  </w:r>
                  <w:proofErr w:type="gramEnd"/>
                  <w:r w:rsidRPr="0060045D">
                    <w:rPr>
                      <w:rFonts w:ascii="Cascadia Code ExtraLight" w:hAnsi="Cascadia Code ExtraLight"/>
                    </w:rPr>
                    <w:t>255),</w:t>
                  </w:r>
                </w:p>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active BOOLEAN</w:t>
                  </w:r>
                </w:p>
                <w:p w:rsidR="00C03417" w:rsidRPr="000A6D10" w:rsidRDefault="00C03417" w:rsidP="003C2896">
                  <w:pPr>
                    <w:spacing w:after="120"/>
                    <w:rPr>
                      <w:rFonts w:ascii="Cascadia Code ExtraLight" w:hAnsi="Cascadia Code ExtraLight"/>
                    </w:rPr>
                  </w:pPr>
                  <w:r w:rsidRPr="0060045D">
                    <w:rPr>
                      <w:rFonts w:ascii="Cascadia Code ExtraLight" w:hAnsi="Cascadia Code ExtraLight"/>
                    </w:rPr>
                    <w:t>);</w:t>
                  </w:r>
                </w:p>
              </w:txbxContent>
            </v:textbox>
            <w10:wrap type="square" anchorx="margin" anchory="margin"/>
          </v:shape>
        </w:pict>
      </w:r>
      <w:r w:rsidR="003C2896" w:rsidRPr="009661B9">
        <w:t>SQL parancs</w:t>
      </w:r>
    </w:p>
    <w:p w:rsidR="003C2896" w:rsidRPr="009661B9" w:rsidRDefault="003C2896" w:rsidP="00CB09F6">
      <w:pPr>
        <w:pStyle w:val="Cmsor4"/>
      </w:pPr>
      <w:bookmarkStart w:id="63" w:name="_Toc195604418"/>
      <w:r w:rsidRPr="009661B9">
        <w:t>A „reservation” tábla</w:t>
      </w:r>
      <w:bookmarkEnd w:id="63"/>
    </w:p>
    <w:p w:rsidR="003C2896" w:rsidRPr="009661B9" w:rsidRDefault="003C2896" w:rsidP="003C2896">
      <w:pPr>
        <w:spacing w:before="120"/>
        <w:jc w:val="both"/>
      </w:pPr>
      <w:r w:rsidRPr="009661B9">
        <w:t xml:space="preserve">A „reservation” tábla tárolja az aktuális előjegyzéseket, több-több kapcsolatú kapcsolótáblában, néhány művelet könnyítése érdekeben kapott egy egyedi azonosítót is. </w:t>
      </w:r>
    </w:p>
    <w:p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96"/>
        <w:gridCol w:w="1418"/>
        <w:gridCol w:w="3685"/>
        <w:gridCol w:w="1694"/>
      </w:tblGrid>
      <w:tr w:rsidR="003C2896" w:rsidRPr="009661B9" w:rsidTr="00346009">
        <w:tc>
          <w:tcPr>
            <w:tcW w:w="1696" w:type="dxa"/>
            <w:vAlign w:val="center"/>
          </w:tcPr>
          <w:p w:rsidR="003C2896" w:rsidRPr="009661B9" w:rsidRDefault="003C2896" w:rsidP="00346009">
            <w:pPr>
              <w:jc w:val="center"/>
            </w:pPr>
            <w:r w:rsidRPr="009661B9">
              <w:t>Mező neve</w:t>
            </w:r>
          </w:p>
        </w:tc>
        <w:tc>
          <w:tcPr>
            <w:tcW w:w="1418" w:type="dxa"/>
            <w:vAlign w:val="center"/>
          </w:tcPr>
          <w:p w:rsidR="003C2896" w:rsidRPr="009661B9" w:rsidRDefault="003C2896" w:rsidP="00346009">
            <w:pPr>
              <w:jc w:val="center"/>
            </w:pPr>
            <w:r w:rsidRPr="009661B9">
              <w:t>Mező típusa</w:t>
            </w:r>
          </w:p>
        </w:tc>
        <w:tc>
          <w:tcPr>
            <w:tcW w:w="3685"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1696" w:type="dxa"/>
            <w:vAlign w:val="center"/>
          </w:tcPr>
          <w:p w:rsidR="003C2896" w:rsidRPr="009661B9" w:rsidRDefault="003C2896" w:rsidP="00346009">
            <w:r w:rsidRPr="009661B9">
              <w:t>reservation_id</w:t>
            </w:r>
          </w:p>
        </w:tc>
        <w:tc>
          <w:tcPr>
            <w:tcW w:w="1418" w:type="dxa"/>
            <w:vAlign w:val="center"/>
          </w:tcPr>
          <w:p w:rsidR="003C2896" w:rsidRPr="009661B9" w:rsidRDefault="003C2896" w:rsidP="00346009">
            <w:pPr>
              <w:jc w:val="center"/>
            </w:pPr>
            <w:r w:rsidRPr="009661B9">
              <w:t>INT</w:t>
            </w:r>
          </w:p>
        </w:tc>
        <w:tc>
          <w:tcPr>
            <w:tcW w:w="3685" w:type="dxa"/>
            <w:vAlign w:val="center"/>
          </w:tcPr>
          <w:p w:rsidR="003C2896" w:rsidRPr="009661B9" w:rsidRDefault="003C2896" w:rsidP="00346009">
            <w:r w:rsidRPr="009661B9">
              <w:t>Az előjegyzés egyedi azonosítója</w:t>
            </w:r>
          </w:p>
        </w:tc>
        <w:tc>
          <w:tcPr>
            <w:tcW w:w="1694" w:type="dxa"/>
            <w:vAlign w:val="center"/>
          </w:tcPr>
          <w:p w:rsidR="003C2896" w:rsidRPr="009661B9" w:rsidRDefault="003C2896" w:rsidP="00346009">
            <w:pPr>
              <w:jc w:val="center"/>
            </w:pPr>
            <w:r w:rsidRPr="009661B9">
              <w:t>primarykey</w:t>
            </w:r>
          </w:p>
        </w:tc>
      </w:tr>
      <w:tr w:rsidR="003C2896" w:rsidRPr="009661B9" w:rsidTr="00346009">
        <w:tc>
          <w:tcPr>
            <w:tcW w:w="1696" w:type="dxa"/>
            <w:vAlign w:val="center"/>
          </w:tcPr>
          <w:p w:rsidR="003C2896" w:rsidRPr="009661B9" w:rsidRDefault="003C2896" w:rsidP="00346009">
            <w:r w:rsidRPr="009661B9">
              <w:t>user_id</w:t>
            </w:r>
          </w:p>
        </w:tc>
        <w:tc>
          <w:tcPr>
            <w:tcW w:w="1418" w:type="dxa"/>
            <w:vAlign w:val="center"/>
          </w:tcPr>
          <w:p w:rsidR="003C2896" w:rsidRPr="009661B9" w:rsidRDefault="003C2896" w:rsidP="00346009">
            <w:pPr>
              <w:jc w:val="center"/>
            </w:pPr>
            <w:r w:rsidRPr="009661B9">
              <w:t>INT</w:t>
            </w:r>
          </w:p>
        </w:tc>
        <w:tc>
          <w:tcPr>
            <w:tcW w:w="3685" w:type="dxa"/>
            <w:vAlign w:val="center"/>
          </w:tcPr>
          <w:p w:rsidR="003C2896" w:rsidRPr="009661B9" w:rsidRDefault="003C2896" w:rsidP="00346009">
            <w:r w:rsidRPr="009661B9">
              <w:t>A felhasználó egyedi azonosítója</w:t>
            </w:r>
          </w:p>
        </w:tc>
        <w:tc>
          <w:tcPr>
            <w:tcW w:w="1694" w:type="dxa"/>
            <w:vAlign w:val="center"/>
          </w:tcPr>
          <w:p w:rsidR="003C2896" w:rsidRPr="009661B9" w:rsidRDefault="003C2896" w:rsidP="00346009">
            <w:pPr>
              <w:jc w:val="center"/>
            </w:pPr>
            <w:r w:rsidRPr="009661B9">
              <w:t>foreignkey</w:t>
            </w:r>
          </w:p>
        </w:tc>
      </w:tr>
      <w:tr w:rsidR="003C2896" w:rsidRPr="009661B9" w:rsidTr="00346009">
        <w:tc>
          <w:tcPr>
            <w:tcW w:w="1696" w:type="dxa"/>
            <w:vAlign w:val="center"/>
          </w:tcPr>
          <w:p w:rsidR="003C2896" w:rsidRPr="009661B9" w:rsidRDefault="003C2896" w:rsidP="00346009">
            <w:r w:rsidRPr="009661B9">
              <w:t>ISBN_id</w:t>
            </w:r>
          </w:p>
        </w:tc>
        <w:tc>
          <w:tcPr>
            <w:tcW w:w="1418" w:type="dxa"/>
            <w:vAlign w:val="center"/>
          </w:tcPr>
          <w:p w:rsidR="003C2896" w:rsidRPr="009661B9" w:rsidRDefault="003C2896" w:rsidP="00346009">
            <w:pPr>
              <w:jc w:val="center"/>
            </w:pPr>
            <w:r w:rsidRPr="009661B9">
              <w:t>INT</w:t>
            </w:r>
          </w:p>
        </w:tc>
        <w:tc>
          <w:tcPr>
            <w:tcW w:w="3685" w:type="dxa"/>
            <w:vAlign w:val="center"/>
          </w:tcPr>
          <w:p w:rsidR="003C2896" w:rsidRPr="009661B9" w:rsidRDefault="003C2896" w:rsidP="00346009">
            <w:r w:rsidRPr="009661B9">
              <w:t>A könyvtípus egyedi azonosítója</w:t>
            </w:r>
          </w:p>
        </w:tc>
        <w:tc>
          <w:tcPr>
            <w:tcW w:w="1694" w:type="dxa"/>
            <w:vAlign w:val="center"/>
          </w:tcPr>
          <w:p w:rsidR="003C2896" w:rsidRPr="009661B9" w:rsidRDefault="003C2896" w:rsidP="00346009">
            <w:pPr>
              <w:jc w:val="center"/>
            </w:pPr>
            <w:r w:rsidRPr="009661B9">
              <w:t>foreignkey</w:t>
            </w:r>
          </w:p>
        </w:tc>
      </w:tr>
    </w:tbl>
    <w:p w:rsidR="003C2896" w:rsidRPr="009661B9" w:rsidRDefault="00E05383" w:rsidP="003C2896">
      <w:pPr>
        <w:spacing w:before="120"/>
      </w:pPr>
      <w:r>
        <w:rPr>
          <w:noProof/>
        </w:rPr>
        <w:pict>
          <v:shape id="Szövegdoboz 9" o:spid="_x0000_s1041" type="#_x0000_t202" style="position:absolute;margin-left:0;margin-top:33.6pt;width:423.95pt;height:145.5pt;z-index:251668480;visibility:visible;mso-wrap-distance-top:3.6pt;mso-wrap-distance-bottom:3.6pt;mso-position-horizontal:lef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reservation(</w:t>
                  </w:r>
                  <w:proofErr w:type="gramEnd"/>
                </w:p>
                <w:p w:rsidR="00C03417" w:rsidRPr="00F2755B" w:rsidRDefault="00C03417" w:rsidP="003C2896">
                  <w:pPr>
                    <w:rPr>
                      <w:rFonts w:ascii="Cascadia Code ExtraLight" w:hAnsi="Cascadia Code ExtraLight"/>
                    </w:rPr>
                  </w:pPr>
                  <w:r w:rsidRPr="00F2755B">
                    <w:rPr>
                      <w:rFonts w:ascii="Cascadia Code ExtraLight" w:hAnsi="Cascadia Code ExtraLight"/>
                    </w:rPr>
                    <w:t>reservation_id INT AUTO_INCREMENT PRIMARY KEY,</w:t>
                  </w:r>
                </w:p>
                <w:p w:rsidR="00C03417" w:rsidRPr="00F2755B" w:rsidRDefault="00C03417" w:rsidP="003C2896">
                  <w:pPr>
                    <w:rPr>
                      <w:rFonts w:ascii="Cascadia Code ExtraLight" w:hAnsi="Cascadia Code ExtraLight"/>
                    </w:rPr>
                  </w:pPr>
                  <w:r w:rsidRPr="00F2755B">
                    <w:rPr>
                      <w:rFonts w:ascii="Cascadia Code ExtraLight" w:hAnsi="Cascadia Code ExtraLight"/>
                    </w:rPr>
                    <w:t>ISBN_id INT NOT NULL,</w:t>
                  </w:r>
                </w:p>
                <w:p w:rsidR="00C03417" w:rsidRPr="00F2755B" w:rsidRDefault="00C03417" w:rsidP="003C2896">
                  <w:pPr>
                    <w:rPr>
                      <w:rFonts w:ascii="Cascadia Code ExtraLight" w:hAnsi="Cascadia Code ExtraLight"/>
                    </w:rPr>
                  </w:pPr>
                  <w:r w:rsidRPr="00F2755B">
                    <w:rPr>
                      <w:rFonts w:ascii="Cascadia Code ExtraLight" w:hAnsi="Cascadia Code ExtraLight"/>
                    </w:rPr>
                    <w:t>user_id INT NOT NULL,</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KEY(ISBN_id) REFERENCES </w:t>
                  </w:r>
                  <w:proofErr w:type="gramStart"/>
                  <w:r w:rsidRPr="00F2755B">
                    <w:rPr>
                      <w:rFonts w:ascii="Cascadia Code ExtraLight" w:hAnsi="Cascadia Code ExtraLight"/>
                    </w:rPr>
                    <w:t>book(</w:t>
                  </w:r>
                  <w:proofErr w:type="gramEnd"/>
                  <w:r w:rsidRPr="00F2755B">
                    <w:rPr>
                      <w:rFonts w:ascii="Cascadia Code ExtraLight" w:hAnsi="Cascadia Code ExtraLight"/>
                    </w:rPr>
                    <w:t>ISBN_id),</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user_id) REFERENCES users(user_id)</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p>
    <w:p w:rsidR="007B5631" w:rsidRDefault="007B5631">
      <w:pPr>
        <w:rPr>
          <w:b/>
          <w:bCs/>
        </w:rPr>
      </w:pPr>
      <w:bookmarkStart w:id="64" w:name="_Toc195604419"/>
      <w:r>
        <w:br w:type="page"/>
      </w:r>
    </w:p>
    <w:p w:rsidR="003C2896" w:rsidRPr="009661B9" w:rsidRDefault="003C2896" w:rsidP="00491545">
      <w:pPr>
        <w:pStyle w:val="Cmsor4"/>
      </w:pPr>
      <w:r w:rsidRPr="009661B9">
        <w:lastRenderedPageBreak/>
        <w:t>A „shelf” tábla</w:t>
      </w:r>
      <w:bookmarkEnd w:id="64"/>
    </w:p>
    <w:p w:rsidR="003C2896" w:rsidRPr="009661B9" w:rsidRDefault="003C2896" w:rsidP="003C2896">
      <w:pPr>
        <w:spacing w:before="120"/>
        <w:jc w:val="both"/>
      </w:pPr>
      <w:r w:rsidRPr="009661B9">
        <w:t>A „shelf” tábla, a kedvencek funkció. Tárolja a felhasználók kedvenc könyveit. Több-több kapcsolatú kapcsolótábla.</w:t>
      </w:r>
    </w:p>
    <w:p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96"/>
        <w:gridCol w:w="1418"/>
        <w:gridCol w:w="3685"/>
        <w:gridCol w:w="1694"/>
      </w:tblGrid>
      <w:tr w:rsidR="003C2896" w:rsidRPr="009661B9" w:rsidTr="00346009">
        <w:tc>
          <w:tcPr>
            <w:tcW w:w="1696" w:type="dxa"/>
            <w:vAlign w:val="center"/>
          </w:tcPr>
          <w:p w:rsidR="003C2896" w:rsidRPr="009661B9" w:rsidRDefault="003C2896" w:rsidP="00346009">
            <w:pPr>
              <w:jc w:val="center"/>
            </w:pPr>
            <w:r w:rsidRPr="009661B9">
              <w:t>Mező neve</w:t>
            </w:r>
          </w:p>
        </w:tc>
        <w:tc>
          <w:tcPr>
            <w:tcW w:w="1418" w:type="dxa"/>
            <w:vAlign w:val="center"/>
          </w:tcPr>
          <w:p w:rsidR="003C2896" w:rsidRPr="009661B9" w:rsidRDefault="003C2896" w:rsidP="00346009">
            <w:pPr>
              <w:jc w:val="center"/>
            </w:pPr>
            <w:r w:rsidRPr="009661B9">
              <w:t>Mező típusa</w:t>
            </w:r>
          </w:p>
        </w:tc>
        <w:tc>
          <w:tcPr>
            <w:tcW w:w="3685"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1696" w:type="dxa"/>
            <w:vAlign w:val="center"/>
          </w:tcPr>
          <w:p w:rsidR="003C2896" w:rsidRPr="009661B9" w:rsidRDefault="003C2896" w:rsidP="00346009">
            <w:r w:rsidRPr="009661B9">
              <w:t>user_id</w:t>
            </w:r>
          </w:p>
        </w:tc>
        <w:tc>
          <w:tcPr>
            <w:tcW w:w="1418" w:type="dxa"/>
            <w:vAlign w:val="center"/>
          </w:tcPr>
          <w:p w:rsidR="003C2896" w:rsidRPr="009661B9" w:rsidRDefault="003C2896" w:rsidP="00346009">
            <w:pPr>
              <w:jc w:val="center"/>
            </w:pPr>
            <w:r w:rsidRPr="009661B9">
              <w:t>INT</w:t>
            </w:r>
          </w:p>
        </w:tc>
        <w:tc>
          <w:tcPr>
            <w:tcW w:w="3685" w:type="dxa"/>
            <w:vAlign w:val="center"/>
          </w:tcPr>
          <w:p w:rsidR="003C2896" w:rsidRPr="009661B9" w:rsidRDefault="003C2896" w:rsidP="00346009">
            <w:r w:rsidRPr="009661B9">
              <w:t>A felhasználó egyedi azonosítója</w:t>
            </w:r>
          </w:p>
        </w:tc>
        <w:tc>
          <w:tcPr>
            <w:tcW w:w="1694" w:type="dxa"/>
            <w:vAlign w:val="center"/>
          </w:tcPr>
          <w:p w:rsidR="003C2896" w:rsidRPr="009661B9" w:rsidRDefault="003C2896" w:rsidP="00346009">
            <w:pPr>
              <w:jc w:val="center"/>
            </w:pPr>
            <w:r w:rsidRPr="009661B9">
              <w:t>foreignkey</w:t>
            </w:r>
          </w:p>
        </w:tc>
      </w:tr>
      <w:tr w:rsidR="003C2896" w:rsidRPr="009661B9" w:rsidTr="00346009">
        <w:tc>
          <w:tcPr>
            <w:tcW w:w="1696" w:type="dxa"/>
            <w:vAlign w:val="center"/>
          </w:tcPr>
          <w:p w:rsidR="003C2896" w:rsidRPr="009661B9" w:rsidRDefault="003C2896" w:rsidP="00346009">
            <w:r w:rsidRPr="009661B9">
              <w:t>ISBN_id</w:t>
            </w:r>
          </w:p>
        </w:tc>
        <w:tc>
          <w:tcPr>
            <w:tcW w:w="1418" w:type="dxa"/>
            <w:vAlign w:val="center"/>
          </w:tcPr>
          <w:p w:rsidR="003C2896" w:rsidRPr="009661B9" w:rsidRDefault="003C2896" w:rsidP="00346009">
            <w:pPr>
              <w:jc w:val="center"/>
            </w:pPr>
            <w:r w:rsidRPr="009661B9">
              <w:t>INT</w:t>
            </w:r>
          </w:p>
        </w:tc>
        <w:tc>
          <w:tcPr>
            <w:tcW w:w="3685" w:type="dxa"/>
            <w:vAlign w:val="center"/>
          </w:tcPr>
          <w:p w:rsidR="003C2896" w:rsidRPr="009661B9" w:rsidRDefault="003C2896" w:rsidP="00346009">
            <w:r w:rsidRPr="009661B9">
              <w:t>A könyvtípus egyedi azonosítója</w:t>
            </w:r>
          </w:p>
        </w:tc>
        <w:tc>
          <w:tcPr>
            <w:tcW w:w="1694" w:type="dxa"/>
            <w:vAlign w:val="center"/>
          </w:tcPr>
          <w:p w:rsidR="003C2896" w:rsidRPr="009661B9" w:rsidRDefault="003C2896" w:rsidP="00346009">
            <w:pPr>
              <w:jc w:val="center"/>
            </w:pPr>
            <w:r w:rsidRPr="009661B9">
              <w:t>foreignkey</w:t>
            </w:r>
          </w:p>
        </w:tc>
      </w:tr>
    </w:tbl>
    <w:p w:rsidR="003C2896" w:rsidRPr="009661B9" w:rsidRDefault="00E05383" w:rsidP="003C2896">
      <w:pPr>
        <w:spacing w:before="120"/>
      </w:pPr>
      <w:r>
        <w:rPr>
          <w:noProof/>
        </w:rPr>
        <w:pict>
          <v:shape id="Szövegdoboz 11" o:spid="_x0000_s1042" type="#_x0000_t202" style="position:absolute;margin-left:0;margin-top:34.15pt;width:423.95pt;height:125.25pt;z-index:251670528;visibility:visible;mso-wrap-distance-top:3.6pt;mso-wrap-distance-bottom:3.6pt;mso-position-horizontal:lef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shelf(</w:t>
                  </w:r>
                  <w:proofErr w:type="gramEnd"/>
                </w:p>
                <w:p w:rsidR="00C03417" w:rsidRPr="00F2755B" w:rsidRDefault="00C03417" w:rsidP="003C2896">
                  <w:pPr>
                    <w:rPr>
                      <w:rFonts w:ascii="Cascadia Code ExtraLight" w:hAnsi="Cascadia Code ExtraLight"/>
                    </w:rPr>
                  </w:pPr>
                  <w:r w:rsidRPr="00F2755B">
                    <w:rPr>
                      <w:rFonts w:ascii="Cascadia Code ExtraLight" w:hAnsi="Cascadia Code ExtraLight"/>
                    </w:rPr>
                    <w:t>user_id INT,</w:t>
                  </w:r>
                </w:p>
                <w:p w:rsidR="00C03417" w:rsidRPr="00F2755B" w:rsidRDefault="00C03417" w:rsidP="003C2896">
                  <w:pPr>
                    <w:rPr>
                      <w:rFonts w:ascii="Cascadia Code ExtraLight" w:hAnsi="Cascadia Code ExtraLight"/>
                    </w:rPr>
                  </w:pPr>
                  <w:r w:rsidRPr="00F2755B">
                    <w:rPr>
                      <w:rFonts w:ascii="Cascadia Code ExtraLight" w:hAnsi="Cascadia Code ExtraLight"/>
                    </w:rPr>
                    <w:t>ISBN_id INT,</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PRIMARY </w:t>
                  </w:r>
                  <w:proofErr w:type="gramStart"/>
                  <w:r w:rsidRPr="00F2755B">
                    <w:rPr>
                      <w:rFonts w:ascii="Cascadia Code ExtraLight" w:hAnsi="Cascadia Code ExtraLight"/>
                    </w:rPr>
                    <w:t>KEY(</w:t>
                  </w:r>
                  <w:proofErr w:type="gramEnd"/>
                  <w:r w:rsidRPr="00F2755B">
                    <w:rPr>
                      <w:rFonts w:ascii="Cascadia Code ExtraLight" w:hAnsi="Cascadia Code ExtraLight"/>
                    </w:rPr>
                    <w:t>user_id, ISBN_id),</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user_id) REFERENCES users(user_id),</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KEY(ISBN_id) REFERENCES </w:t>
                  </w:r>
                  <w:proofErr w:type="gramStart"/>
                  <w:r w:rsidRPr="00F2755B">
                    <w:rPr>
                      <w:rFonts w:ascii="Cascadia Code ExtraLight" w:hAnsi="Cascadia Code ExtraLight"/>
                    </w:rPr>
                    <w:t>book(</w:t>
                  </w:r>
                  <w:proofErr w:type="gramEnd"/>
                  <w:r w:rsidRPr="00F2755B">
                    <w:rPr>
                      <w:rFonts w:ascii="Cascadia Code ExtraLight" w:hAnsi="Cascadia Code ExtraLight"/>
                    </w:rPr>
                    <w:t>ISBN_id)</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r w:rsidR="003C2896" w:rsidRPr="009661B9">
        <w:br w:type="page"/>
      </w:r>
    </w:p>
    <w:p w:rsidR="003C2896" w:rsidRPr="009661B9" w:rsidRDefault="003C2896" w:rsidP="009F5236">
      <w:pPr>
        <w:pStyle w:val="Cmsor4"/>
      </w:pPr>
      <w:bookmarkStart w:id="65" w:name="_Toc195604420"/>
      <w:r w:rsidRPr="009661B9">
        <w:lastRenderedPageBreak/>
        <w:t>Az „employees” tábla</w:t>
      </w:r>
      <w:bookmarkEnd w:id="65"/>
    </w:p>
    <w:p w:rsidR="003C2896" w:rsidRPr="009661B9" w:rsidRDefault="003C2896" w:rsidP="003C2896">
      <w:pPr>
        <w:spacing w:before="120"/>
      </w:pPr>
      <w:r w:rsidRPr="009661B9">
        <w:t>Az „employees” tábla tárolja az összes alkalmazott adatait</w:t>
      </w:r>
    </w:p>
    <w:p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96"/>
        <w:gridCol w:w="1418"/>
        <w:gridCol w:w="3685"/>
        <w:gridCol w:w="1694"/>
      </w:tblGrid>
      <w:tr w:rsidR="003C2896" w:rsidRPr="009661B9" w:rsidTr="00346009">
        <w:tc>
          <w:tcPr>
            <w:tcW w:w="1696" w:type="dxa"/>
            <w:vAlign w:val="center"/>
          </w:tcPr>
          <w:p w:rsidR="003C2896" w:rsidRPr="009661B9" w:rsidRDefault="003C2896" w:rsidP="00346009">
            <w:pPr>
              <w:jc w:val="center"/>
            </w:pPr>
            <w:r w:rsidRPr="009661B9">
              <w:t>Mező neve</w:t>
            </w:r>
          </w:p>
        </w:tc>
        <w:tc>
          <w:tcPr>
            <w:tcW w:w="1418" w:type="dxa"/>
            <w:vAlign w:val="center"/>
          </w:tcPr>
          <w:p w:rsidR="003C2896" w:rsidRPr="009661B9" w:rsidRDefault="003C2896" w:rsidP="00346009">
            <w:pPr>
              <w:jc w:val="center"/>
            </w:pPr>
            <w:r w:rsidRPr="009661B9">
              <w:t>Mező típusa</w:t>
            </w:r>
          </w:p>
        </w:tc>
        <w:tc>
          <w:tcPr>
            <w:tcW w:w="3685"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1696" w:type="dxa"/>
            <w:vAlign w:val="center"/>
          </w:tcPr>
          <w:p w:rsidR="003C2896" w:rsidRPr="009661B9" w:rsidRDefault="003C2896" w:rsidP="00346009">
            <w:r w:rsidRPr="009661B9">
              <w:t>empl_id</w:t>
            </w:r>
          </w:p>
        </w:tc>
        <w:tc>
          <w:tcPr>
            <w:tcW w:w="1418" w:type="dxa"/>
            <w:vAlign w:val="center"/>
          </w:tcPr>
          <w:p w:rsidR="003C2896" w:rsidRPr="009661B9" w:rsidRDefault="003C2896" w:rsidP="00346009">
            <w:pPr>
              <w:jc w:val="center"/>
            </w:pPr>
            <w:r w:rsidRPr="009661B9">
              <w:t>INT</w:t>
            </w:r>
          </w:p>
        </w:tc>
        <w:tc>
          <w:tcPr>
            <w:tcW w:w="3685" w:type="dxa"/>
            <w:vAlign w:val="center"/>
          </w:tcPr>
          <w:p w:rsidR="003C2896" w:rsidRPr="009661B9" w:rsidRDefault="003C2896" w:rsidP="00346009">
            <w:r w:rsidRPr="009661B9">
              <w:t>Az alkalmazott egyedi azonosítója</w:t>
            </w:r>
          </w:p>
        </w:tc>
        <w:tc>
          <w:tcPr>
            <w:tcW w:w="1694" w:type="dxa"/>
            <w:vAlign w:val="center"/>
          </w:tcPr>
          <w:p w:rsidR="003C2896" w:rsidRPr="009661B9" w:rsidRDefault="003C2896" w:rsidP="00346009">
            <w:pPr>
              <w:jc w:val="center"/>
            </w:pPr>
            <w:r w:rsidRPr="009661B9">
              <w:t>primarykey</w:t>
            </w:r>
          </w:p>
        </w:tc>
      </w:tr>
      <w:tr w:rsidR="003C2896" w:rsidRPr="009661B9" w:rsidTr="00346009">
        <w:tc>
          <w:tcPr>
            <w:tcW w:w="1696" w:type="dxa"/>
            <w:vAlign w:val="center"/>
          </w:tcPr>
          <w:p w:rsidR="003C2896" w:rsidRPr="009661B9" w:rsidRDefault="003C2896" w:rsidP="00346009">
            <w:r w:rsidRPr="009661B9">
              <w:t>empl_name</w:t>
            </w:r>
          </w:p>
        </w:tc>
        <w:tc>
          <w:tcPr>
            <w:tcW w:w="1418" w:type="dxa"/>
            <w:vAlign w:val="center"/>
          </w:tcPr>
          <w:p w:rsidR="003C2896" w:rsidRPr="009661B9" w:rsidRDefault="003C2896" w:rsidP="00346009">
            <w:pPr>
              <w:jc w:val="center"/>
            </w:pPr>
            <w:r w:rsidRPr="009661B9">
              <w:t>VARCHAR</w:t>
            </w:r>
          </w:p>
        </w:tc>
        <w:tc>
          <w:tcPr>
            <w:tcW w:w="3685" w:type="dxa"/>
            <w:vAlign w:val="center"/>
          </w:tcPr>
          <w:p w:rsidR="003C2896" w:rsidRPr="009661B9" w:rsidRDefault="003C2896" w:rsidP="00346009">
            <w:r w:rsidRPr="009661B9">
              <w:t>Az alkalmazott neve</w:t>
            </w:r>
          </w:p>
        </w:tc>
        <w:tc>
          <w:tcPr>
            <w:tcW w:w="1694" w:type="dxa"/>
            <w:vAlign w:val="center"/>
          </w:tcPr>
          <w:p w:rsidR="003C2896" w:rsidRPr="009661B9" w:rsidRDefault="003C2896" w:rsidP="00346009">
            <w:pPr>
              <w:jc w:val="center"/>
            </w:pPr>
          </w:p>
        </w:tc>
      </w:tr>
      <w:tr w:rsidR="003C2896" w:rsidRPr="009661B9" w:rsidTr="00346009">
        <w:tc>
          <w:tcPr>
            <w:tcW w:w="1696" w:type="dxa"/>
            <w:vAlign w:val="center"/>
          </w:tcPr>
          <w:p w:rsidR="003C2896" w:rsidRPr="009661B9" w:rsidRDefault="003C2896" w:rsidP="00346009">
            <w:r w:rsidRPr="009661B9">
              <w:t>empl_uname</w:t>
            </w:r>
          </w:p>
        </w:tc>
        <w:tc>
          <w:tcPr>
            <w:tcW w:w="1418" w:type="dxa"/>
            <w:vAlign w:val="center"/>
          </w:tcPr>
          <w:p w:rsidR="003C2896" w:rsidRPr="009661B9" w:rsidRDefault="003C2896" w:rsidP="00346009">
            <w:pPr>
              <w:jc w:val="center"/>
            </w:pPr>
            <w:r w:rsidRPr="009661B9">
              <w:t>VARCHAR</w:t>
            </w:r>
          </w:p>
        </w:tc>
        <w:tc>
          <w:tcPr>
            <w:tcW w:w="3685" w:type="dxa"/>
            <w:vAlign w:val="center"/>
          </w:tcPr>
          <w:p w:rsidR="003C2896" w:rsidRPr="009661B9" w:rsidRDefault="003C2896" w:rsidP="00346009">
            <w:r w:rsidRPr="009661B9">
              <w:t>Az alkalmazott felhasználóneve automatikusan generált, mint a felhasználók nevei</w:t>
            </w:r>
          </w:p>
        </w:tc>
        <w:tc>
          <w:tcPr>
            <w:tcW w:w="1694" w:type="dxa"/>
            <w:vAlign w:val="center"/>
          </w:tcPr>
          <w:p w:rsidR="003C2896" w:rsidRPr="009661B9" w:rsidRDefault="003C2896" w:rsidP="00346009">
            <w:pPr>
              <w:jc w:val="center"/>
            </w:pPr>
          </w:p>
        </w:tc>
      </w:tr>
      <w:tr w:rsidR="003C2896" w:rsidRPr="009661B9" w:rsidTr="00346009">
        <w:tc>
          <w:tcPr>
            <w:tcW w:w="1696" w:type="dxa"/>
            <w:vAlign w:val="center"/>
          </w:tcPr>
          <w:p w:rsidR="003C2896" w:rsidRPr="009661B9" w:rsidRDefault="003C2896" w:rsidP="00346009">
            <w:r w:rsidRPr="009661B9">
              <w:t>password</w:t>
            </w:r>
          </w:p>
        </w:tc>
        <w:tc>
          <w:tcPr>
            <w:tcW w:w="1418" w:type="dxa"/>
            <w:vAlign w:val="center"/>
          </w:tcPr>
          <w:p w:rsidR="003C2896" w:rsidRPr="009661B9" w:rsidRDefault="003C2896" w:rsidP="00346009">
            <w:pPr>
              <w:jc w:val="center"/>
            </w:pPr>
            <w:r w:rsidRPr="009661B9">
              <w:t>VARCHAR</w:t>
            </w:r>
          </w:p>
        </w:tc>
        <w:tc>
          <w:tcPr>
            <w:tcW w:w="3685" w:type="dxa"/>
            <w:vAlign w:val="center"/>
          </w:tcPr>
          <w:p w:rsidR="003C2896" w:rsidRPr="009661B9" w:rsidRDefault="003C2896" w:rsidP="00346009">
            <w:r w:rsidRPr="009661B9">
              <w:t>Az alkalmazott jelszava az asztali alkalmazáshoz, a MYSQL PASSWORD függvényével titkosítva</w:t>
            </w:r>
          </w:p>
        </w:tc>
        <w:tc>
          <w:tcPr>
            <w:tcW w:w="1694" w:type="dxa"/>
            <w:vAlign w:val="center"/>
          </w:tcPr>
          <w:p w:rsidR="003C2896" w:rsidRPr="009661B9" w:rsidRDefault="003C2896" w:rsidP="00346009">
            <w:pPr>
              <w:jc w:val="center"/>
            </w:pPr>
          </w:p>
        </w:tc>
      </w:tr>
      <w:tr w:rsidR="003C2896" w:rsidRPr="009661B9" w:rsidTr="00346009">
        <w:tc>
          <w:tcPr>
            <w:tcW w:w="1696" w:type="dxa"/>
            <w:vAlign w:val="center"/>
          </w:tcPr>
          <w:p w:rsidR="003C2896" w:rsidRPr="009661B9" w:rsidRDefault="003C2896" w:rsidP="00346009">
            <w:r w:rsidRPr="009661B9">
              <w:t>active</w:t>
            </w:r>
          </w:p>
        </w:tc>
        <w:tc>
          <w:tcPr>
            <w:tcW w:w="1418" w:type="dxa"/>
            <w:vAlign w:val="center"/>
          </w:tcPr>
          <w:p w:rsidR="003C2896" w:rsidRPr="009661B9" w:rsidRDefault="003C2896" w:rsidP="00346009">
            <w:pPr>
              <w:jc w:val="center"/>
            </w:pPr>
            <w:r w:rsidRPr="009661B9">
              <w:t>BOOLEAN</w:t>
            </w:r>
          </w:p>
        </w:tc>
        <w:tc>
          <w:tcPr>
            <w:tcW w:w="3685" w:type="dxa"/>
            <w:vAlign w:val="center"/>
          </w:tcPr>
          <w:p w:rsidR="003C2896" w:rsidRPr="009661B9" w:rsidRDefault="003C2896" w:rsidP="00346009">
            <w:r w:rsidRPr="009661B9">
              <w:t>Deaktivált fiókot nem lehet újra aktiválni, a deaktivált alkalmazottak nem tudnak bejelentkezni</w:t>
            </w:r>
          </w:p>
        </w:tc>
        <w:tc>
          <w:tcPr>
            <w:tcW w:w="1694" w:type="dxa"/>
            <w:vAlign w:val="center"/>
          </w:tcPr>
          <w:p w:rsidR="003C2896" w:rsidRPr="009661B9" w:rsidRDefault="003C2896" w:rsidP="00346009">
            <w:pPr>
              <w:jc w:val="center"/>
            </w:pPr>
          </w:p>
        </w:tc>
      </w:tr>
      <w:tr w:rsidR="003C2896" w:rsidRPr="009661B9" w:rsidTr="00346009">
        <w:tc>
          <w:tcPr>
            <w:tcW w:w="1696" w:type="dxa"/>
            <w:vAlign w:val="center"/>
          </w:tcPr>
          <w:p w:rsidR="003C2896" w:rsidRPr="009661B9" w:rsidRDefault="003C2896" w:rsidP="00346009">
            <w:r w:rsidRPr="009661B9">
              <w:t>admin</w:t>
            </w:r>
          </w:p>
        </w:tc>
        <w:tc>
          <w:tcPr>
            <w:tcW w:w="1418" w:type="dxa"/>
            <w:vAlign w:val="center"/>
          </w:tcPr>
          <w:p w:rsidR="003C2896" w:rsidRPr="009661B9" w:rsidRDefault="003C2896" w:rsidP="00346009">
            <w:pPr>
              <w:jc w:val="center"/>
            </w:pPr>
            <w:r w:rsidRPr="009661B9">
              <w:t>BOOLEAN</w:t>
            </w:r>
          </w:p>
        </w:tc>
        <w:tc>
          <w:tcPr>
            <w:tcW w:w="3685" w:type="dxa"/>
            <w:vAlign w:val="center"/>
          </w:tcPr>
          <w:p w:rsidR="003C2896" w:rsidRPr="009661B9" w:rsidRDefault="003C2896" w:rsidP="00346009">
            <w:r w:rsidRPr="009661B9">
              <w:t>Adminflag, admin alkalmazottból csak egy létezhet és nem lehet deaktiválni</w:t>
            </w:r>
          </w:p>
        </w:tc>
        <w:tc>
          <w:tcPr>
            <w:tcW w:w="1694" w:type="dxa"/>
            <w:vAlign w:val="center"/>
          </w:tcPr>
          <w:p w:rsidR="003C2896" w:rsidRPr="009661B9" w:rsidRDefault="003C2896" w:rsidP="00346009">
            <w:pPr>
              <w:jc w:val="center"/>
            </w:pPr>
          </w:p>
        </w:tc>
      </w:tr>
    </w:tbl>
    <w:p w:rsidR="003C2896" w:rsidRPr="009661B9" w:rsidRDefault="00E05383" w:rsidP="003C2896">
      <w:pPr>
        <w:spacing w:before="120"/>
      </w:pPr>
      <w:r>
        <w:rPr>
          <w:noProof/>
        </w:rPr>
        <w:pict>
          <v:shape id="Szövegdoboz 13" o:spid="_x0000_s1043" type="#_x0000_t202" style="position:absolute;margin-left:0;margin-top:32.9pt;width:423.95pt;height:128.25pt;z-index:251672576;visibility:visible;mso-wrap-distance-top:3.6pt;mso-wrap-distance-bottom:3.6pt;mso-position-horizontal:lef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employees(</w:t>
                  </w:r>
                  <w:proofErr w:type="gramEnd"/>
                </w:p>
                <w:p w:rsidR="00C03417" w:rsidRPr="00F2755B" w:rsidRDefault="00C03417" w:rsidP="003C2896">
                  <w:pPr>
                    <w:rPr>
                      <w:rFonts w:ascii="Cascadia Code ExtraLight" w:hAnsi="Cascadia Code ExtraLight"/>
                    </w:rPr>
                  </w:pPr>
                  <w:r w:rsidRPr="00F2755B">
                    <w:rPr>
                      <w:rFonts w:ascii="Cascadia Code ExtraLight" w:hAnsi="Cascadia Code ExtraLight"/>
                    </w:rPr>
                    <w:t>empl_id INT AUTO_INCREMENT PRIMARY KEY,</w:t>
                  </w:r>
                </w:p>
                <w:p w:rsidR="00C03417" w:rsidRPr="00F2755B" w:rsidRDefault="00C03417" w:rsidP="003C2896">
                  <w:pPr>
                    <w:rPr>
                      <w:rFonts w:ascii="Cascadia Code ExtraLight" w:hAnsi="Cascadia Code ExtraLight"/>
                    </w:rPr>
                  </w:pPr>
                  <w:r w:rsidRPr="00F2755B">
                    <w:rPr>
                      <w:rFonts w:ascii="Cascadia Code ExtraLight" w:hAnsi="Cascadia Code ExtraLight"/>
                    </w:rPr>
                    <w:t>empl_</w:t>
                  </w:r>
                  <w:proofErr w:type="gramStart"/>
                  <w:r w:rsidRPr="00F2755B">
                    <w:rPr>
                      <w:rFonts w:ascii="Cascadia Code ExtraLight" w:hAnsi="Cascadia Code ExtraLight"/>
                    </w:rPr>
                    <w:t>nameVARCHAR(</w:t>
                  </w:r>
                  <w:proofErr w:type="gramEnd"/>
                  <w:r w:rsidRPr="00F2755B">
                    <w:rPr>
                      <w:rFonts w:ascii="Cascadia Code ExtraLight" w:hAnsi="Cascadia Code ExtraLight"/>
                    </w:rPr>
                    <w:t>255),</w:t>
                  </w:r>
                </w:p>
                <w:p w:rsidR="00C03417" w:rsidRPr="00F2755B" w:rsidRDefault="00C03417" w:rsidP="003C2896">
                  <w:pPr>
                    <w:rPr>
                      <w:rFonts w:ascii="Cascadia Code ExtraLight" w:hAnsi="Cascadia Code ExtraLight"/>
                    </w:rPr>
                  </w:pPr>
                  <w:r w:rsidRPr="00F2755B">
                    <w:rPr>
                      <w:rFonts w:ascii="Cascadia Code ExtraLight" w:hAnsi="Cascadia Code ExtraLight"/>
                    </w:rPr>
                    <w:t>empl_</w:t>
                  </w:r>
                  <w:proofErr w:type="gramStart"/>
                  <w:r w:rsidRPr="00F2755B">
                    <w:rPr>
                      <w:rFonts w:ascii="Cascadia Code ExtraLight" w:hAnsi="Cascadia Code ExtraLight"/>
                    </w:rPr>
                    <w:t>unameVARCHAR(</w:t>
                  </w:r>
                  <w:proofErr w:type="gramEnd"/>
                  <w:r w:rsidRPr="00F2755B">
                    <w:rPr>
                      <w:rFonts w:ascii="Cascadia Code ExtraLight" w:hAnsi="Cascadia Code ExtraLight"/>
                    </w:rPr>
                    <w:t>5),</w:t>
                  </w:r>
                </w:p>
                <w:p w:rsidR="00C03417" w:rsidRPr="00F2755B" w:rsidRDefault="00C03417" w:rsidP="003C2896">
                  <w:pPr>
                    <w:rPr>
                      <w:rFonts w:ascii="Cascadia Code ExtraLight" w:hAnsi="Cascadia Code ExtraLight"/>
                    </w:rPr>
                  </w:pPr>
                  <w:proofErr w:type="gramStart"/>
                  <w:r w:rsidRPr="00F2755B">
                    <w:rPr>
                      <w:rFonts w:ascii="Cascadia Code ExtraLight" w:hAnsi="Cascadia Code ExtraLight"/>
                    </w:rPr>
                    <w:t>passwordVARCHAR(</w:t>
                  </w:r>
                  <w:proofErr w:type="gramEnd"/>
                  <w:r w:rsidRPr="00F2755B">
                    <w:rPr>
                      <w:rFonts w:ascii="Cascadia Code ExtraLight" w:hAnsi="Cascadia Code ExtraLight"/>
                    </w:rPr>
                    <w:t>255),</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active BOOLEAN,</w:t>
                  </w:r>
                </w:p>
                <w:p w:rsidR="00C03417" w:rsidRPr="00F2755B" w:rsidRDefault="00C03417" w:rsidP="003C2896">
                  <w:pPr>
                    <w:rPr>
                      <w:rFonts w:ascii="Cascadia Code ExtraLight" w:hAnsi="Cascadia Code ExtraLight"/>
                    </w:rPr>
                  </w:pPr>
                  <w:r w:rsidRPr="00F2755B">
                    <w:rPr>
                      <w:rFonts w:ascii="Cascadia Code ExtraLight" w:hAnsi="Cascadia Code ExtraLight"/>
                    </w:rPr>
                    <w:t>admin BOOLEAN</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3C2896">
      <w:r w:rsidRPr="009661B9">
        <w:br w:type="page"/>
      </w:r>
    </w:p>
    <w:p w:rsidR="003C2896" w:rsidRPr="009661B9" w:rsidRDefault="003C2896" w:rsidP="001D4CF9">
      <w:pPr>
        <w:pStyle w:val="Cmsor4"/>
      </w:pPr>
      <w:bookmarkStart w:id="66" w:name="_Toc195604421"/>
      <w:r w:rsidRPr="009661B9">
        <w:lastRenderedPageBreak/>
        <w:t>A „borrowings” tábla</w:t>
      </w:r>
      <w:bookmarkEnd w:id="66"/>
    </w:p>
    <w:p w:rsidR="003C2896" w:rsidRPr="009661B9" w:rsidRDefault="003C2896" w:rsidP="003C2896">
      <w:pPr>
        <w:spacing w:before="120"/>
        <w:jc w:val="both"/>
      </w:pPr>
      <w:r w:rsidRPr="009661B9">
        <w:t>A „borrowings” tábla tárolja az összes aktív és már lejárt/befejezett könyv kivételt. Több-több kapcsolatú kapcsolótábla, műveletek egyszerűsítése érdekében saját egyedi azonosítót is kapott</w:t>
      </w:r>
    </w:p>
    <w:p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96"/>
        <w:gridCol w:w="1418"/>
        <w:gridCol w:w="3685"/>
        <w:gridCol w:w="1694"/>
      </w:tblGrid>
      <w:tr w:rsidR="003C2896" w:rsidRPr="009661B9" w:rsidTr="00346009">
        <w:tc>
          <w:tcPr>
            <w:tcW w:w="1696" w:type="dxa"/>
            <w:vAlign w:val="center"/>
          </w:tcPr>
          <w:p w:rsidR="003C2896" w:rsidRPr="009661B9" w:rsidRDefault="003C2896" w:rsidP="00346009">
            <w:r w:rsidRPr="009661B9">
              <w:t>Mező neve</w:t>
            </w:r>
          </w:p>
        </w:tc>
        <w:tc>
          <w:tcPr>
            <w:tcW w:w="1418" w:type="dxa"/>
            <w:vAlign w:val="center"/>
          </w:tcPr>
          <w:p w:rsidR="003C2896" w:rsidRPr="009661B9" w:rsidRDefault="003C2896" w:rsidP="00346009">
            <w:r w:rsidRPr="009661B9">
              <w:t>Mező típusa</w:t>
            </w:r>
          </w:p>
        </w:tc>
        <w:tc>
          <w:tcPr>
            <w:tcW w:w="3685" w:type="dxa"/>
            <w:vAlign w:val="center"/>
          </w:tcPr>
          <w:p w:rsidR="003C2896" w:rsidRPr="009661B9" w:rsidRDefault="003C2896" w:rsidP="00346009">
            <w:r w:rsidRPr="009661B9">
              <w:t>Leírás</w:t>
            </w:r>
          </w:p>
        </w:tc>
        <w:tc>
          <w:tcPr>
            <w:tcW w:w="1694" w:type="dxa"/>
            <w:vAlign w:val="center"/>
          </w:tcPr>
          <w:p w:rsidR="003C2896" w:rsidRPr="009661B9" w:rsidRDefault="003C2896" w:rsidP="00346009">
            <w:r w:rsidRPr="009661B9">
              <w:t>Kulcs/index</w:t>
            </w:r>
          </w:p>
        </w:tc>
      </w:tr>
      <w:tr w:rsidR="003C2896" w:rsidRPr="009661B9" w:rsidTr="00346009">
        <w:tc>
          <w:tcPr>
            <w:tcW w:w="1696" w:type="dxa"/>
          </w:tcPr>
          <w:p w:rsidR="003C2896" w:rsidRPr="009661B9" w:rsidRDefault="003C2896" w:rsidP="00346009">
            <w:r w:rsidRPr="009661B9">
              <w:t>borrowing_id</w:t>
            </w:r>
          </w:p>
        </w:tc>
        <w:tc>
          <w:tcPr>
            <w:tcW w:w="1418" w:type="dxa"/>
          </w:tcPr>
          <w:p w:rsidR="003C2896" w:rsidRPr="009661B9" w:rsidRDefault="003C2896" w:rsidP="00346009">
            <w:r w:rsidRPr="009661B9">
              <w:t>INT</w:t>
            </w:r>
          </w:p>
        </w:tc>
        <w:tc>
          <w:tcPr>
            <w:tcW w:w="3685" w:type="dxa"/>
          </w:tcPr>
          <w:p w:rsidR="003C2896" w:rsidRPr="009661B9" w:rsidRDefault="003C2896" w:rsidP="00346009">
            <w:r w:rsidRPr="009661B9">
              <w:t>Kivétel egyedi azonosítója</w:t>
            </w:r>
          </w:p>
        </w:tc>
        <w:tc>
          <w:tcPr>
            <w:tcW w:w="1694" w:type="dxa"/>
          </w:tcPr>
          <w:p w:rsidR="003C2896" w:rsidRPr="009661B9" w:rsidRDefault="003C2896" w:rsidP="00346009">
            <w:r w:rsidRPr="009661B9">
              <w:t>primarykey</w:t>
            </w:r>
          </w:p>
        </w:tc>
      </w:tr>
      <w:tr w:rsidR="003C2896" w:rsidRPr="009661B9" w:rsidTr="00346009">
        <w:trPr>
          <w:trHeight w:val="52"/>
        </w:trPr>
        <w:tc>
          <w:tcPr>
            <w:tcW w:w="1696" w:type="dxa"/>
          </w:tcPr>
          <w:p w:rsidR="003C2896" w:rsidRPr="009661B9" w:rsidRDefault="003C2896" w:rsidP="00346009">
            <w:r w:rsidRPr="009661B9">
              <w:t>book_id</w:t>
            </w:r>
          </w:p>
        </w:tc>
        <w:tc>
          <w:tcPr>
            <w:tcW w:w="1418" w:type="dxa"/>
          </w:tcPr>
          <w:p w:rsidR="003C2896" w:rsidRPr="009661B9" w:rsidRDefault="003C2896" w:rsidP="00346009">
            <w:r w:rsidRPr="009661B9">
              <w:t>INT</w:t>
            </w:r>
          </w:p>
        </w:tc>
        <w:tc>
          <w:tcPr>
            <w:tcW w:w="3685" w:type="dxa"/>
          </w:tcPr>
          <w:p w:rsidR="003C2896" w:rsidRPr="009661B9" w:rsidRDefault="003C2896" w:rsidP="00346009">
            <w:r w:rsidRPr="009661B9">
              <w:t>Könyv egyedi azonosítója</w:t>
            </w:r>
          </w:p>
        </w:tc>
        <w:tc>
          <w:tcPr>
            <w:tcW w:w="1694" w:type="dxa"/>
          </w:tcPr>
          <w:p w:rsidR="003C2896" w:rsidRPr="009661B9" w:rsidRDefault="003C2896" w:rsidP="00346009">
            <w:r w:rsidRPr="009661B9">
              <w:t>foreignkey</w:t>
            </w:r>
          </w:p>
        </w:tc>
      </w:tr>
      <w:tr w:rsidR="003C2896" w:rsidRPr="009661B9" w:rsidTr="00346009">
        <w:tc>
          <w:tcPr>
            <w:tcW w:w="1696" w:type="dxa"/>
          </w:tcPr>
          <w:p w:rsidR="003C2896" w:rsidRPr="009661B9" w:rsidRDefault="003C2896" w:rsidP="00346009">
            <w:r w:rsidRPr="009661B9">
              <w:t>user_id</w:t>
            </w:r>
          </w:p>
        </w:tc>
        <w:tc>
          <w:tcPr>
            <w:tcW w:w="1418" w:type="dxa"/>
          </w:tcPr>
          <w:p w:rsidR="003C2896" w:rsidRPr="009661B9" w:rsidRDefault="003C2896" w:rsidP="00346009">
            <w:r w:rsidRPr="009661B9">
              <w:t>INT</w:t>
            </w:r>
          </w:p>
        </w:tc>
        <w:tc>
          <w:tcPr>
            <w:tcW w:w="3685" w:type="dxa"/>
          </w:tcPr>
          <w:p w:rsidR="003C2896" w:rsidRPr="009661B9" w:rsidRDefault="003C2896" w:rsidP="00346009">
            <w:r w:rsidRPr="009661B9">
              <w:t>Felhasználó egyedi azonosítója</w:t>
            </w:r>
          </w:p>
        </w:tc>
        <w:tc>
          <w:tcPr>
            <w:tcW w:w="1694" w:type="dxa"/>
          </w:tcPr>
          <w:p w:rsidR="003C2896" w:rsidRPr="009661B9" w:rsidRDefault="003C2896" w:rsidP="00346009">
            <w:r w:rsidRPr="009661B9">
              <w:t>foreignkey</w:t>
            </w:r>
          </w:p>
        </w:tc>
      </w:tr>
      <w:tr w:rsidR="003C2896" w:rsidRPr="009661B9" w:rsidTr="00346009">
        <w:tc>
          <w:tcPr>
            <w:tcW w:w="1696" w:type="dxa"/>
          </w:tcPr>
          <w:p w:rsidR="003C2896" w:rsidRPr="009661B9" w:rsidRDefault="003C2896" w:rsidP="00346009">
            <w:r w:rsidRPr="009661B9">
              <w:t>empl_e</w:t>
            </w:r>
          </w:p>
        </w:tc>
        <w:tc>
          <w:tcPr>
            <w:tcW w:w="1418" w:type="dxa"/>
          </w:tcPr>
          <w:p w:rsidR="003C2896" w:rsidRPr="009661B9" w:rsidRDefault="003C2896" w:rsidP="00346009">
            <w:r w:rsidRPr="009661B9">
              <w:t>INT</w:t>
            </w:r>
          </w:p>
        </w:tc>
        <w:tc>
          <w:tcPr>
            <w:tcW w:w="3685" w:type="dxa"/>
          </w:tcPr>
          <w:p w:rsidR="003C2896" w:rsidRPr="009661B9" w:rsidRDefault="003C2896" w:rsidP="00346009">
            <w:r w:rsidRPr="009661B9">
              <w:t>Alkalmazott egyedi azonosítója. Amíg nincs visszahozva, azt az alkalmazottat tárolja, aki kiadta, ha már vissza lett véve, akkor azt tárolja, aki visszavette</w:t>
            </w:r>
          </w:p>
        </w:tc>
        <w:tc>
          <w:tcPr>
            <w:tcW w:w="1694" w:type="dxa"/>
          </w:tcPr>
          <w:p w:rsidR="003C2896" w:rsidRPr="009661B9" w:rsidRDefault="003C2896" w:rsidP="00346009">
            <w:r w:rsidRPr="009661B9">
              <w:t>foreignkey</w:t>
            </w:r>
          </w:p>
        </w:tc>
      </w:tr>
      <w:tr w:rsidR="003C2896" w:rsidRPr="009661B9" w:rsidTr="00346009">
        <w:tc>
          <w:tcPr>
            <w:tcW w:w="1696" w:type="dxa"/>
          </w:tcPr>
          <w:p w:rsidR="003C2896" w:rsidRPr="009661B9" w:rsidRDefault="003C2896" w:rsidP="00346009">
            <w:r w:rsidRPr="009661B9">
              <w:t>start_date</w:t>
            </w:r>
          </w:p>
        </w:tc>
        <w:tc>
          <w:tcPr>
            <w:tcW w:w="1418" w:type="dxa"/>
          </w:tcPr>
          <w:p w:rsidR="003C2896" w:rsidRPr="009661B9" w:rsidRDefault="003C2896" w:rsidP="00346009">
            <w:r w:rsidRPr="009661B9">
              <w:t>DATE</w:t>
            </w:r>
          </w:p>
        </w:tc>
        <w:tc>
          <w:tcPr>
            <w:tcW w:w="3685" w:type="dxa"/>
          </w:tcPr>
          <w:p w:rsidR="003C2896" w:rsidRPr="009661B9" w:rsidRDefault="003C2896" w:rsidP="00346009">
            <w:r w:rsidRPr="009661B9">
              <w:t>Kivétel kezdetének dátuma</w:t>
            </w:r>
          </w:p>
        </w:tc>
        <w:tc>
          <w:tcPr>
            <w:tcW w:w="1694" w:type="dxa"/>
          </w:tcPr>
          <w:p w:rsidR="003C2896" w:rsidRPr="009661B9" w:rsidRDefault="003C2896" w:rsidP="00346009"/>
        </w:tc>
      </w:tr>
      <w:tr w:rsidR="003C2896" w:rsidRPr="009661B9" w:rsidTr="00346009">
        <w:tc>
          <w:tcPr>
            <w:tcW w:w="1696" w:type="dxa"/>
          </w:tcPr>
          <w:p w:rsidR="003C2896" w:rsidRPr="009661B9" w:rsidRDefault="003C2896" w:rsidP="00346009">
            <w:r w:rsidRPr="009661B9">
              <w:t>end_date</w:t>
            </w:r>
          </w:p>
        </w:tc>
        <w:tc>
          <w:tcPr>
            <w:tcW w:w="1418" w:type="dxa"/>
          </w:tcPr>
          <w:p w:rsidR="003C2896" w:rsidRPr="009661B9" w:rsidRDefault="003C2896" w:rsidP="00346009">
            <w:r w:rsidRPr="009661B9">
              <w:t>DATE</w:t>
            </w:r>
          </w:p>
        </w:tc>
        <w:tc>
          <w:tcPr>
            <w:tcW w:w="3685" w:type="dxa"/>
          </w:tcPr>
          <w:p w:rsidR="003C2896" w:rsidRPr="009661B9" w:rsidRDefault="003C2896" w:rsidP="00346009">
            <w:r w:rsidRPr="009661B9">
              <w:t>Vége dátum, amíg nincs visszahozva a várt dátumot tárolja, visszahozást követően a visszavétel dátumát</w:t>
            </w:r>
          </w:p>
        </w:tc>
        <w:tc>
          <w:tcPr>
            <w:tcW w:w="1694" w:type="dxa"/>
          </w:tcPr>
          <w:p w:rsidR="003C2896" w:rsidRPr="009661B9" w:rsidRDefault="003C2896" w:rsidP="00346009"/>
        </w:tc>
      </w:tr>
      <w:tr w:rsidR="003C2896" w:rsidRPr="009661B9" w:rsidTr="00346009">
        <w:tc>
          <w:tcPr>
            <w:tcW w:w="1696" w:type="dxa"/>
          </w:tcPr>
          <w:p w:rsidR="003C2896" w:rsidRPr="009661B9" w:rsidRDefault="003C2896" w:rsidP="00346009">
            <w:r w:rsidRPr="009661B9">
              <w:t>returned</w:t>
            </w:r>
          </w:p>
        </w:tc>
        <w:tc>
          <w:tcPr>
            <w:tcW w:w="1418" w:type="dxa"/>
          </w:tcPr>
          <w:p w:rsidR="003C2896" w:rsidRPr="009661B9" w:rsidRDefault="003C2896" w:rsidP="00346009">
            <w:r w:rsidRPr="009661B9">
              <w:t>BOOL</w:t>
            </w:r>
          </w:p>
        </w:tc>
        <w:tc>
          <w:tcPr>
            <w:tcW w:w="3685" w:type="dxa"/>
          </w:tcPr>
          <w:p w:rsidR="003C2896" w:rsidRPr="009661B9" w:rsidRDefault="003C2896" w:rsidP="00346009">
            <w:r w:rsidRPr="009661B9">
              <w:t>Vissza lett-e már hozva flag</w:t>
            </w:r>
          </w:p>
        </w:tc>
        <w:tc>
          <w:tcPr>
            <w:tcW w:w="1694" w:type="dxa"/>
          </w:tcPr>
          <w:p w:rsidR="003C2896" w:rsidRPr="009661B9" w:rsidRDefault="003C2896" w:rsidP="00346009"/>
        </w:tc>
      </w:tr>
    </w:tbl>
    <w:p w:rsidR="003C2896" w:rsidRPr="009661B9" w:rsidRDefault="00E05383" w:rsidP="003C2896">
      <w:pPr>
        <w:spacing w:before="120"/>
      </w:pPr>
      <w:r>
        <w:rPr>
          <w:noProof/>
        </w:rPr>
        <w:pict>
          <v:shape id="Szövegdoboz 15" o:spid="_x0000_s1044" type="#_x0000_t202" style="position:absolute;margin-left:0;margin-top:33pt;width:423.95pt;height:188.25pt;z-index:251673600;visibility:visible;mso-wrap-distance-top:3.6pt;mso-wrap-distance-bottom:3.6pt;mso-position-horizontal:lef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borrowings(</w:t>
                  </w:r>
                  <w:proofErr w:type="gramEnd"/>
                </w:p>
                <w:p w:rsidR="00C03417" w:rsidRPr="00F2755B" w:rsidRDefault="00C03417" w:rsidP="003C2896">
                  <w:pPr>
                    <w:rPr>
                      <w:rFonts w:ascii="Cascadia Code ExtraLight" w:hAnsi="Cascadia Code ExtraLight"/>
                    </w:rPr>
                  </w:pPr>
                  <w:r w:rsidRPr="00F2755B">
                    <w:rPr>
                      <w:rFonts w:ascii="Cascadia Code ExtraLight" w:hAnsi="Cascadia Code ExtraLight"/>
                    </w:rPr>
                    <w:t>borrowing_id INT AUTO_INCREMENT PRIMARY KEY,</w:t>
                  </w:r>
                </w:p>
                <w:p w:rsidR="00C03417" w:rsidRPr="00F2755B" w:rsidRDefault="00C03417" w:rsidP="003C2896">
                  <w:pPr>
                    <w:rPr>
                      <w:rFonts w:ascii="Cascadia Code ExtraLight" w:hAnsi="Cascadia Code ExtraLight"/>
                    </w:rPr>
                  </w:pPr>
                  <w:r w:rsidRPr="00F2755B">
                    <w:rPr>
                      <w:rFonts w:ascii="Cascadia Code ExtraLight" w:hAnsi="Cascadia Code ExtraLight"/>
                    </w:rPr>
                    <w:t>book_id INT NOT NULL,</w:t>
                  </w:r>
                </w:p>
                <w:p w:rsidR="00C03417" w:rsidRPr="00F2755B" w:rsidRDefault="00C03417" w:rsidP="003C2896">
                  <w:pPr>
                    <w:rPr>
                      <w:rFonts w:ascii="Cascadia Code ExtraLight" w:hAnsi="Cascadia Code ExtraLight"/>
                    </w:rPr>
                  </w:pPr>
                  <w:r w:rsidRPr="00F2755B">
                    <w:rPr>
                      <w:rFonts w:ascii="Cascadia Code ExtraLight" w:hAnsi="Cascadia Code ExtraLight"/>
                    </w:rPr>
                    <w:t>user_id INT NOT NULL,</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empl_e INT NOT NULL, </w:t>
                  </w:r>
                </w:p>
                <w:p w:rsidR="00C03417" w:rsidRPr="00F2755B" w:rsidRDefault="00C03417" w:rsidP="003C2896">
                  <w:pPr>
                    <w:rPr>
                      <w:rFonts w:ascii="Cascadia Code ExtraLight" w:hAnsi="Cascadia Code ExtraLight"/>
                    </w:rPr>
                  </w:pPr>
                  <w:r w:rsidRPr="00F2755B">
                    <w:rPr>
                      <w:rFonts w:ascii="Cascadia Code ExtraLight" w:hAnsi="Cascadia Code ExtraLight"/>
                    </w:rPr>
                    <w:t>start_date DATE,</w:t>
                  </w:r>
                </w:p>
                <w:p w:rsidR="00C03417" w:rsidRPr="00F2755B" w:rsidRDefault="00C03417" w:rsidP="003C2896">
                  <w:pPr>
                    <w:rPr>
                      <w:rFonts w:ascii="Cascadia Code ExtraLight" w:hAnsi="Cascadia Code ExtraLight"/>
                    </w:rPr>
                  </w:pPr>
                  <w:r w:rsidRPr="00F2755B">
                    <w:rPr>
                      <w:rFonts w:ascii="Cascadia Code ExtraLight" w:hAnsi="Cascadia Code ExtraLight"/>
                    </w:rPr>
                    <w:t>end_date DATE,</w:t>
                  </w:r>
                </w:p>
                <w:p w:rsidR="00C03417" w:rsidRPr="00F2755B" w:rsidRDefault="00C03417" w:rsidP="003C2896">
                  <w:pPr>
                    <w:rPr>
                      <w:rFonts w:ascii="Cascadia Code ExtraLight" w:hAnsi="Cascadia Code ExtraLight"/>
                    </w:rPr>
                  </w:pPr>
                  <w:proofErr w:type="gramStart"/>
                  <w:r w:rsidRPr="00F2755B">
                    <w:rPr>
                      <w:rFonts w:ascii="Cascadia Code ExtraLight" w:hAnsi="Cascadia Code ExtraLight"/>
                    </w:rPr>
                    <w:t>returnedTINYINT(</w:t>
                  </w:r>
                  <w:proofErr w:type="gramEnd"/>
                  <w:r w:rsidRPr="00F2755B">
                    <w:rPr>
                      <w:rFonts w:ascii="Cascadia Code ExtraLight" w:hAnsi="Cascadia Code ExtraLight"/>
                    </w:rPr>
                    <w:t>1),</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book_id) REFERENCES inventory(book_id),</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user_id) REFERENCES users(user_id),</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empl_e) REFERENCES employees(empl_id)</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3C2896">
      <w:r w:rsidRPr="009661B9">
        <w:br w:type="page"/>
      </w:r>
    </w:p>
    <w:p w:rsidR="003C2896" w:rsidRPr="009661B9" w:rsidRDefault="003C2896" w:rsidP="00385A3D">
      <w:pPr>
        <w:pStyle w:val="Cmsor4"/>
      </w:pPr>
      <w:bookmarkStart w:id="67" w:name="_Toc195604422"/>
      <w:r w:rsidRPr="009661B9">
        <w:lastRenderedPageBreak/>
        <w:t>A „booking” tábla</w:t>
      </w:r>
      <w:bookmarkEnd w:id="67"/>
    </w:p>
    <w:p w:rsidR="003C2896" w:rsidRPr="009661B9" w:rsidRDefault="003C2896" w:rsidP="003C2896">
      <w:pPr>
        <w:spacing w:before="120"/>
        <w:jc w:val="both"/>
      </w:pPr>
      <w:r w:rsidRPr="009661B9">
        <w:t>A „booking” táblában található az összes aktív könyv foglalás, ha egy foglalás lejár automatikusan kitörlődik a táblából. Több-több kapcsolatú kapcsolótábla, néhány művelet végett kapott saját egyedi azonosítót.</w:t>
      </w:r>
    </w:p>
    <w:p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96"/>
        <w:gridCol w:w="1418"/>
        <w:gridCol w:w="3487"/>
        <w:gridCol w:w="1892"/>
      </w:tblGrid>
      <w:tr w:rsidR="003C2896" w:rsidRPr="009661B9" w:rsidTr="00346009">
        <w:tc>
          <w:tcPr>
            <w:tcW w:w="1696" w:type="dxa"/>
            <w:vAlign w:val="center"/>
          </w:tcPr>
          <w:p w:rsidR="003C2896" w:rsidRPr="009661B9" w:rsidRDefault="003C2896" w:rsidP="00346009">
            <w:pPr>
              <w:jc w:val="center"/>
            </w:pPr>
            <w:r w:rsidRPr="009661B9">
              <w:t>Mező neve</w:t>
            </w:r>
          </w:p>
        </w:tc>
        <w:tc>
          <w:tcPr>
            <w:tcW w:w="1418" w:type="dxa"/>
            <w:vAlign w:val="center"/>
          </w:tcPr>
          <w:p w:rsidR="003C2896" w:rsidRPr="009661B9" w:rsidRDefault="003C2896" w:rsidP="00346009">
            <w:pPr>
              <w:jc w:val="center"/>
            </w:pPr>
            <w:r w:rsidRPr="009661B9">
              <w:t>Mező típusa</w:t>
            </w:r>
          </w:p>
        </w:tc>
        <w:tc>
          <w:tcPr>
            <w:tcW w:w="3487" w:type="dxa"/>
            <w:vAlign w:val="center"/>
          </w:tcPr>
          <w:p w:rsidR="003C2896" w:rsidRPr="009661B9" w:rsidRDefault="003C2896" w:rsidP="00346009">
            <w:pPr>
              <w:jc w:val="center"/>
            </w:pPr>
            <w:r w:rsidRPr="009661B9">
              <w:t>Leírás</w:t>
            </w:r>
          </w:p>
        </w:tc>
        <w:tc>
          <w:tcPr>
            <w:tcW w:w="1892" w:type="dxa"/>
            <w:vAlign w:val="center"/>
          </w:tcPr>
          <w:p w:rsidR="003C2896" w:rsidRPr="009661B9" w:rsidRDefault="003C2896" w:rsidP="00346009">
            <w:pPr>
              <w:jc w:val="center"/>
            </w:pPr>
            <w:r w:rsidRPr="009661B9">
              <w:t>Kulcs/index</w:t>
            </w:r>
          </w:p>
        </w:tc>
      </w:tr>
      <w:tr w:rsidR="003C2896" w:rsidRPr="009661B9" w:rsidTr="00346009">
        <w:tc>
          <w:tcPr>
            <w:tcW w:w="1696" w:type="dxa"/>
            <w:vAlign w:val="center"/>
          </w:tcPr>
          <w:p w:rsidR="003C2896" w:rsidRPr="009661B9" w:rsidRDefault="003C2896" w:rsidP="00346009">
            <w:pPr>
              <w:jc w:val="center"/>
            </w:pPr>
            <w:r w:rsidRPr="009661B9">
              <w:t>booking_id</w:t>
            </w:r>
          </w:p>
        </w:tc>
        <w:tc>
          <w:tcPr>
            <w:tcW w:w="1418" w:type="dxa"/>
            <w:vAlign w:val="center"/>
          </w:tcPr>
          <w:p w:rsidR="003C2896" w:rsidRPr="009661B9" w:rsidRDefault="003C2896" w:rsidP="00346009">
            <w:pPr>
              <w:jc w:val="center"/>
            </w:pPr>
            <w:r w:rsidRPr="009661B9">
              <w:t>INT</w:t>
            </w:r>
          </w:p>
        </w:tc>
        <w:tc>
          <w:tcPr>
            <w:tcW w:w="3487" w:type="dxa"/>
            <w:vAlign w:val="center"/>
          </w:tcPr>
          <w:p w:rsidR="003C2896" w:rsidRPr="009661B9" w:rsidRDefault="003C2896" w:rsidP="00346009">
            <w:r w:rsidRPr="009661B9">
              <w:t>Foglalás saját azonosítója</w:t>
            </w:r>
          </w:p>
        </w:tc>
        <w:tc>
          <w:tcPr>
            <w:tcW w:w="1892" w:type="dxa"/>
            <w:vAlign w:val="center"/>
          </w:tcPr>
          <w:p w:rsidR="003C2896" w:rsidRPr="009661B9" w:rsidRDefault="003C2896" w:rsidP="00346009">
            <w:pPr>
              <w:jc w:val="center"/>
            </w:pPr>
            <w:r w:rsidRPr="009661B9">
              <w:t>primarykey</w:t>
            </w:r>
          </w:p>
        </w:tc>
      </w:tr>
      <w:tr w:rsidR="003C2896" w:rsidRPr="009661B9" w:rsidTr="00346009">
        <w:tc>
          <w:tcPr>
            <w:tcW w:w="1696" w:type="dxa"/>
            <w:vAlign w:val="center"/>
          </w:tcPr>
          <w:p w:rsidR="003C2896" w:rsidRPr="009661B9" w:rsidRDefault="003C2896" w:rsidP="00346009">
            <w:pPr>
              <w:jc w:val="center"/>
            </w:pPr>
            <w:r w:rsidRPr="009661B9">
              <w:t>user_id</w:t>
            </w:r>
          </w:p>
        </w:tc>
        <w:tc>
          <w:tcPr>
            <w:tcW w:w="1418" w:type="dxa"/>
            <w:vAlign w:val="center"/>
          </w:tcPr>
          <w:p w:rsidR="003C2896" w:rsidRPr="009661B9" w:rsidRDefault="003C2896" w:rsidP="00346009">
            <w:pPr>
              <w:jc w:val="center"/>
            </w:pPr>
            <w:r w:rsidRPr="009661B9">
              <w:t>INT</w:t>
            </w:r>
          </w:p>
        </w:tc>
        <w:tc>
          <w:tcPr>
            <w:tcW w:w="3487" w:type="dxa"/>
            <w:vAlign w:val="center"/>
          </w:tcPr>
          <w:p w:rsidR="003C2896" w:rsidRPr="009661B9" w:rsidRDefault="003C2896" w:rsidP="00346009">
            <w:r w:rsidRPr="009661B9">
              <w:t>Felhasználó saját azonosítója</w:t>
            </w:r>
          </w:p>
        </w:tc>
        <w:tc>
          <w:tcPr>
            <w:tcW w:w="1892" w:type="dxa"/>
            <w:vAlign w:val="center"/>
          </w:tcPr>
          <w:p w:rsidR="003C2896" w:rsidRPr="009661B9" w:rsidRDefault="003C2896" w:rsidP="00346009">
            <w:pPr>
              <w:jc w:val="center"/>
            </w:pPr>
            <w:r w:rsidRPr="009661B9">
              <w:t>foreignkey</w:t>
            </w:r>
          </w:p>
        </w:tc>
      </w:tr>
      <w:tr w:rsidR="003C2896" w:rsidRPr="009661B9" w:rsidTr="00346009">
        <w:tc>
          <w:tcPr>
            <w:tcW w:w="1696" w:type="dxa"/>
            <w:vAlign w:val="center"/>
          </w:tcPr>
          <w:p w:rsidR="003C2896" w:rsidRPr="009661B9" w:rsidRDefault="003C2896" w:rsidP="00346009">
            <w:pPr>
              <w:jc w:val="center"/>
            </w:pPr>
            <w:r w:rsidRPr="009661B9">
              <w:t>book_id</w:t>
            </w:r>
          </w:p>
        </w:tc>
        <w:tc>
          <w:tcPr>
            <w:tcW w:w="1418" w:type="dxa"/>
            <w:vAlign w:val="center"/>
          </w:tcPr>
          <w:p w:rsidR="003C2896" w:rsidRPr="009661B9" w:rsidRDefault="003C2896" w:rsidP="00346009">
            <w:pPr>
              <w:jc w:val="center"/>
            </w:pPr>
            <w:r w:rsidRPr="009661B9">
              <w:t>INT</w:t>
            </w:r>
          </w:p>
        </w:tc>
        <w:tc>
          <w:tcPr>
            <w:tcW w:w="3487" w:type="dxa"/>
            <w:vAlign w:val="center"/>
          </w:tcPr>
          <w:p w:rsidR="003C2896" w:rsidRPr="009661B9" w:rsidRDefault="003C2896" w:rsidP="00346009">
            <w:r w:rsidRPr="009661B9">
              <w:t>Könyv saját azonosítója</w:t>
            </w:r>
          </w:p>
        </w:tc>
        <w:tc>
          <w:tcPr>
            <w:tcW w:w="1892" w:type="dxa"/>
            <w:vAlign w:val="center"/>
          </w:tcPr>
          <w:p w:rsidR="003C2896" w:rsidRPr="009661B9" w:rsidRDefault="003C2896" w:rsidP="00346009">
            <w:pPr>
              <w:jc w:val="center"/>
            </w:pPr>
            <w:r w:rsidRPr="009661B9">
              <w:t>foreignkey</w:t>
            </w:r>
          </w:p>
        </w:tc>
      </w:tr>
      <w:tr w:rsidR="003C2896" w:rsidRPr="009661B9" w:rsidTr="00346009">
        <w:tc>
          <w:tcPr>
            <w:tcW w:w="1696" w:type="dxa"/>
            <w:vAlign w:val="center"/>
          </w:tcPr>
          <w:p w:rsidR="003C2896" w:rsidRPr="009661B9" w:rsidRDefault="003C2896" w:rsidP="00346009">
            <w:pPr>
              <w:jc w:val="center"/>
            </w:pPr>
            <w:r w:rsidRPr="009661B9">
              <w:t>end_date</w:t>
            </w:r>
          </w:p>
        </w:tc>
        <w:tc>
          <w:tcPr>
            <w:tcW w:w="1418" w:type="dxa"/>
            <w:vAlign w:val="center"/>
          </w:tcPr>
          <w:p w:rsidR="003C2896" w:rsidRPr="009661B9" w:rsidRDefault="003C2896" w:rsidP="00346009">
            <w:pPr>
              <w:jc w:val="center"/>
            </w:pPr>
            <w:r w:rsidRPr="009661B9">
              <w:t>DATE</w:t>
            </w:r>
          </w:p>
        </w:tc>
        <w:tc>
          <w:tcPr>
            <w:tcW w:w="3487" w:type="dxa"/>
            <w:vAlign w:val="center"/>
          </w:tcPr>
          <w:p w:rsidR="003C2896" w:rsidRPr="009661B9" w:rsidRDefault="003C2896" w:rsidP="00346009">
            <w:r w:rsidRPr="009661B9">
              <w:t>Foglalás lejárati dátuma</w:t>
            </w:r>
          </w:p>
        </w:tc>
        <w:tc>
          <w:tcPr>
            <w:tcW w:w="1892" w:type="dxa"/>
            <w:vAlign w:val="center"/>
          </w:tcPr>
          <w:p w:rsidR="003C2896" w:rsidRPr="009661B9" w:rsidRDefault="003C2896" w:rsidP="00346009">
            <w:pPr>
              <w:jc w:val="center"/>
            </w:pPr>
          </w:p>
        </w:tc>
      </w:tr>
      <w:tr w:rsidR="003C2896" w:rsidRPr="009661B9" w:rsidTr="00346009">
        <w:tc>
          <w:tcPr>
            <w:tcW w:w="1696" w:type="dxa"/>
            <w:vAlign w:val="center"/>
          </w:tcPr>
          <w:p w:rsidR="003C2896" w:rsidRPr="009661B9" w:rsidRDefault="003C2896" w:rsidP="00346009">
            <w:pPr>
              <w:jc w:val="center"/>
            </w:pPr>
            <w:r w:rsidRPr="009661B9">
              <w:t>handled</w:t>
            </w:r>
          </w:p>
        </w:tc>
        <w:tc>
          <w:tcPr>
            <w:tcW w:w="1418" w:type="dxa"/>
            <w:vAlign w:val="center"/>
          </w:tcPr>
          <w:p w:rsidR="003C2896" w:rsidRPr="009661B9" w:rsidRDefault="003C2896" w:rsidP="00346009">
            <w:pPr>
              <w:jc w:val="center"/>
            </w:pPr>
            <w:r w:rsidRPr="009661B9">
              <w:t>INT</w:t>
            </w:r>
          </w:p>
        </w:tc>
        <w:tc>
          <w:tcPr>
            <w:tcW w:w="3487" w:type="dxa"/>
            <w:vAlign w:val="center"/>
          </w:tcPr>
          <w:p w:rsidR="003C2896" w:rsidRPr="009661B9" w:rsidRDefault="003C2896" w:rsidP="00346009">
            <w:r w:rsidRPr="009661B9">
              <w:t>Állapot flag, három állapot 1 &lt;- új foglalás, a könyvet félre kell tenni, 0 &lt;- a könyvvel nincs semmi tennivaló, -1 &lt;- foglalás törölve lett a könyvet vissza kell tenni a helyére</w:t>
            </w:r>
          </w:p>
        </w:tc>
        <w:tc>
          <w:tcPr>
            <w:tcW w:w="1892" w:type="dxa"/>
            <w:vAlign w:val="center"/>
          </w:tcPr>
          <w:p w:rsidR="003C2896" w:rsidRPr="009661B9" w:rsidRDefault="003C2896" w:rsidP="00346009">
            <w:pPr>
              <w:jc w:val="center"/>
            </w:pPr>
          </w:p>
        </w:tc>
      </w:tr>
    </w:tbl>
    <w:p w:rsidR="003C2896" w:rsidRPr="009661B9" w:rsidRDefault="00E05383" w:rsidP="003C2896">
      <w:pPr>
        <w:spacing w:before="120"/>
      </w:pPr>
      <w:r>
        <w:rPr>
          <w:noProof/>
        </w:rPr>
        <w:pict>
          <v:shape id="Szövegdoboz 14" o:spid="_x0000_s1045" type="#_x0000_t202" style="position:absolute;margin-left:-.05pt;margin-top:33.35pt;width:423.95pt;height:205.75pt;z-index:251674624;visibility:visible;mso-wrap-distance-top:3.6pt;mso-wrap-distance-bottom:3.6p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booking(</w:t>
                  </w:r>
                  <w:proofErr w:type="gramEnd"/>
                </w:p>
                <w:p w:rsidR="00C03417" w:rsidRPr="00F2755B" w:rsidRDefault="00C03417" w:rsidP="003C2896">
                  <w:pPr>
                    <w:rPr>
                      <w:rFonts w:ascii="Cascadia Code ExtraLight" w:hAnsi="Cascadia Code ExtraLight"/>
                    </w:rPr>
                  </w:pPr>
                  <w:r w:rsidRPr="00F2755B">
                    <w:rPr>
                      <w:rFonts w:ascii="Cascadia Code ExtraLight" w:hAnsi="Cascadia Code ExtraLight"/>
                    </w:rPr>
                    <w:t>booking_id INT AUTO_INCREMENT PRIMARY KEY,</w:t>
                  </w:r>
                </w:p>
                <w:p w:rsidR="00C03417" w:rsidRPr="00F2755B" w:rsidRDefault="00C03417" w:rsidP="003C2896">
                  <w:pPr>
                    <w:rPr>
                      <w:rFonts w:ascii="Cascadia Code ExtraLight" w:hAnsi="Cascadia Code ExtraLight"/>
                    </w:rPr>
                  </w:pPr>
                  <w:r w:rsidRPr="00F2755B">
                    <w:rPr>
                      <w:rFonts w:ascii="Cascadia Code ExtraLight" w:hAnsi="Cascadia Code ExtraLight"/>
                    </w:rPr>
                    <w:t>book_id INT NOT NULL,</w:t>
                  </w:r>
                </w:p>
                <w:p w:rsidR="00C03417" w:rsidRPr="00F2755B" w:rsidRDefault="00C03417" w:rsidP="003C2896">
                  <w:pPr>
                    <w:rPr>
                      <w:rFonts w:ascii="Cascadia Code ExtraLight" w:hAnsi="Cascadia Code ExtraLight"/>
                    </w:rPr>
                  </w:pPr>
                  <w:r w:rsidRPr="00F2755B">
                    <w:rPr>
                      <w:rFonts w:ascii="Cascadia Code ExtraLight" w:hAnsi="Cascadia Code ExtraLight"/>
                    </w:rPr>
                    <w:t>user_id INT NOT NULL,</w:t>
                  </w:r>
                </w:p>
                <w:p w:rsidR="00C03417" w:rsidRPr="00F2755B" w:rsidRDefault="00C03417" w:rsidP="003C2896">
                  <w:pPr>
                    <w:rPr>
                      <w:rFonts w:ascii="Cascadia Code ExtraLight" w:hAnsi="Cascadia Code ExtraLight"/>
                    </w:rPr>
                  </w:pPr>
                  <w:r w:rsidRPr="00F2755B">
                    <w:rPr>
                      <w:rFonts w:ascii="Cascadia Code ExtraLight" w:hAnsi="Cascadia Code ExtraLight"/>
                    </w:rPr>
                    <w:t>end_date DATE,</w:t>
                  </w:r>
                </w:p>
                <w:p w:rsidR="00C03417" w:rsidRPr="00F2755B" w:rsidRDefault="00C03417" w:rsidP="003C2896">
                  <w:pPr>
                    <w:rPr>
                      <w:rFonts w:ascii="Cascadia Code ExtraLight" w:hAnsi="Cascadia Code ExtraLight"/>
                    </w:rPr>
                  </w:pPr>
                  <w:r w:rsidRPr="00F2755B">
                    <w:rPr>
                      <w:rFonts w:ascii="Cascadia Code ExtraLight" w:hAnsi="Cascadia Code ExtraLight"/>
                    </w:rPr>
                    <w:t>handled TINYINT DEFAULT 0,</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book_id) REFERENCES inventory(book_id),</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 xml:space="preserve">user_id) REFERENCES users(user_id) </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3C2896">
      <w:r w:rsidRPr="009661B9">
        <w:br w:type="page"/>
      </w:r>
    </w:p>
    <w:p w:rsidR="003C2896" w:rsidRPr="009661B9" w:rsidRDefault="003C2896" w:rsidP="004741B3">
      <w:pPr>
        <w:pStyle w:val="Cmsor4"/>
      </w:pPr>
      <w:bookmarkStart w:id="68" w:name="_Toc195604423"/>
      <w:r w:rsidRPr="009661B9">
        <w:lastRenderedPageBreak/>
        <w:t>A „system_settings” tábla</w:t>
      </w:r>
      <w:bookmarkEnd w:id="68"/>
    </w:p>
    <w:p w:rsidR="003C2896" w:rsidRPr="009661B9" w:rsidRDefault="003C2896" w:rsidP="003C2896">
      <w:pPr>
        <w:spacing w:before="120"/>
        <w:jc w:val="both"/>
      </w:pPr>
      <w:r w:rsidRPr="009661B9">
        <w:t>A „system_settigns” tábla a könyvtár rendszeréhez tartozó alapbeállításokat tárolja nem kapcsolódik más táblához szimplán egységes tárolás végett létezik</w:t>
      </w:r>
    </w:p>
    <w:p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2457"/>
        <w:gridCol w:w="1477"/>
        <w:gridCol w:w="3187"/>
        <w:gridCol w:w="1408"/>
      </w:tblGrid>
      <w:tr w:rsidR="003C2896" w:rsidRPr="009661B9" w:rsidTr="00346009">
        <w:tc>
          <w:tcPr>
            <w:tcW w:w="2314" w:type="dxa"/>
            <w:vAlign w:val="center"/>
          </w:tcPr>
          <w:p w:rsidR="003C2896" w:rsidRPr="009661B9" w:rsidRDefault="003C2896" w:rsidP="00346009">
            <w:pPr>
              <w:jc w:val="center"/>
            </w:pPr>
            <w:r w:rsidRPr="009661B9">
              <w:t>Mező neve</w:t>
            </w:r>
          </w:p>
        </w:tc>
        <w:tc>
          <w:tcPr>
            <w:tcW w:w="1509" w:type="dxa"/>
            <w:vAlign w:val="center"/>
          </w:tcPr>
          <w:p w:rsidR="003C2896" w:rsidRPr="009661B9" w:rsidRDefault="003C2896" w:rsidP="00346009">
            <w:pPr>
              <w:jc w:val="center"/>
            </w:pPr>
            <w:r w:rsidRPr="009661B9">
              <w:t>Mező típusa</w:t>
            </w:r>
          </w:p>
        </w:tc>
        <w:tc>
          <w:tcPr>
            <w:tcW w:w="3260" w:type="dxa"/>
            <w:vAlign w:val="center"/>
          </w:tcPr>
          <w:p w:rsidR="003C2896" w:rsidRPr="009661B9" w:rsidRDefault="003C2896" w:rsidP="00346009">
            <w:pPr>
              <w:jc w:val="center"/>
            </w:pPr>
            <w:r w:rsidRPr="009661B9">
              <w:t>Leírás</w:t>
            </w:r>
          </w:p>
        </w:tc>
        <w:tc>
          <w:tcPr>
            <w:tcW w:w="1410" w:type="dxa"/>
            <w:vAlign w:val="center"/>
          </w:tcPr>
          <w:p w:rsidR="003C2896" w:rsidRPr="009661B9" w:rsidRDefault="003C2896" w:rsidP="00346009">
            <w:pPr>
              <w:jc w:val="center"/>
            </w:pPr>
            <w:r w:rsidRPr="009661B9">
              <w:t>Kulcs/index</w:t>
            </w:r>
          </w:p>
        </w:tc>
      </w:tr>
      <w:tr w:rsidR="003C2896" w:rsidRPr="009661B9" w:rsidTr="00346009">
        <w:tc>
          <w:tcPr>
            <w:tcW w:w="2314" w:type="dxa"/>
            <w:vAlign w:val="center"/>
          </w:tcPr>
          <w:p w:rsidR="003C2896" w:rsidRPr="009661B9" w:rsidRDefault="003C2896" w:rsidP="00346009">
            <w:r w:rsidRPr="009661B9">
              <w:t>membership_fee</w:t>
            </w:r>
          </w:p>
        </w:tc>
        <w:tc>
          <w:tcPr>
            <w:tcW w:w="1509" w:type="dxa"/>
            <w:vAlign w:val="center"/>
          </w:tcPr>
          <w:p w:rsidR="003C2896" w:rsidRPr="009661B9" w:rsidRDefault="003C2896" w:rsidP="00346009">
            <w:pPr>
              <w:jc w:val="center"/>
            </w:pPr>
            <w:r w:rsidRPr="009661B9">
              <w:t>INT</w:t>
            </w:r>
          </w:p>
        </w:tc>
        <w:tc>
          <w:tcPr>
            <w:tcW w:w="3260" w:type="dxa"/>
            <w:vAlign w:val="center"/>
          </w:tcPr>
          <w:p w:rsidR="003C2896" w:rsidRPr="009661B9" w:rsidRDefault="003C2896" w:rsidP="00346009">
            <w:r w:rsidRPr="009661B9">
              <w:t>Tagság díja, mértékegység: forint</w:t>
            </w:r>
          </w:p>
        </w:tc>
        <w:tc>
          <w:tcPr>
            <w:tcW w:w="1410" w:type="dxa"/>
            <w:vAlign w:val="center"/>
          </w:tcPr>
          <w:p w:rsidR="003C2896" w:rsidRPr="009661B9" w:rsidRDefault="003C2896" w:rsidP="00346009">
            <w:pPr>
              <w:jc w:val="center"/>
            </w:pPr>
          </w:p>
        </w:tc>
      </w:tr>
      <w:tr w:rsidR="003C2896" w:rsidRPr="009661B9" w:rsidTr="00346009">
        <w:tc>
          <w:tcPr>
            <w:tcW w:w="2314" w:type="dxa"/>
            <w:vAlign w:val="center"/>
          </w:tcPr>
          <w:p w:rsidR="003C2896" w:rsidRPr="009661B9" w:rsidRDefault="003C2896" w:rsidP="00346009">
            <w:r w:rsidRPr="009661B9">
              <w:t>borrowing_time</w:t>
            </w:r>
          </w:p>
        </w:tc>
        <w:tc>
          <w:tcPr>
            <w:tcW w:w="1509" w:type="dxa"/>
            <w:vAlign w:val="center"/>
          </w:tcPr>
          <w:p w:rsidR="003C2896" w:rsidRPr="009661B9" w:rsidRDefault="003C2896" w:rsidP="00346009">
            <w:pPr>
              <w:jc w:val="center"/>
            </w:pPr>
            <w:r w:rsidRPr="009661B9">
              <w:t>INT</w:t>
            </w:r>
          </w:p>
        </w:tc>
        <w:tc>
          <w:tcPr>
            <w:tcW w:w="3260" w:type="dxa"/>
            <w:vAlign w:val="center"/>
          </w:tcPr>
          <w:p w:rsidR="003C2896" w:rsidRPr="009661B9" w:rsidRDefault="003C2896" w:rsidP="00346009">
            <w:r w:rsidRPr="009661B9">
              <w:t>Kivétel ideje, mértékegység: nap</w:t>
            </w:r>
          </w:p>
        </w:tc>
        <w:tc>
          <w:tcPr>
            <w:tcW w:w="1410" w:type="dxa"/>
            <w:vAlign w:val="center"/>
          </w:tcPr>
          <w:p w:rsidR="003C2896" w:rsidRPr="009661B9" w:rsidRDefault="003C2896" w:rsidP="00346009">
            <w:pPr>
              <w:jc w:val="center"/>
            </w:pPr>
          </w:p>
        </w:tc>
      </w:tr>
      <w:tr w:rsidR="003C2896" w:rsidRPr="009661B9" w:rsidTr="00346009">
        <w:tc>
          <w:tcPr>
            <w:tcW w:w="2314" w:type="dxa"/>
            <w:vAlign w:val="center"/>
          </w:tcPr>
          <w:p w:rsidR="003C2896" w:rsidRPr="009661B9" w:rsidRDefault="003C2896" w:rsidP="00346009">
            <w:r w:rsidRPr="009661B9">
              <w:t>lengthening_time</w:t>
            </w:r>
          </w:p>
        </w:tc>
        <w:tc>
          <w:tcPr>
            <w:tcW w:w="1509" w:type="dxa"/>
            <w:vAlign w:val="center"/>
          </w:tcPr>
          <w:p w:rsidR="003C2896" w:rsidRPr="009661B9" w:rsidRDefault="003C2896" w:rsidP="00346009">
            <w:pPr>
              <w:jc w:val="center"/>
            </w:pPr>
            <w:r w:rsidRPr="009661B9">
              <w:t>INT</w:t>
            </w:r>
          </w:p>
        </w:tc>
        <w:tc>
          <w:tcPr>
            <w:tcW w:w="3260" w:type="dxa"/>
            <w:vAlign w:val="center"/>
          </w:tcPr>
          <w:p w:rsidR="003C2896" w:rsidRPr="009661B9" w:rsidRDefault="003C2896" w:rsidP="00346009">
            <w:r w:rsidRPr="009661B9">
              <w:t>Hosszabbítás ideje, mértékegység: nap</w:t>
            </w:r>
          </w:p>
        </w:tc>
        <w:tc>
          <w:tcPr>
            <w:tcW w:w="1410" w:type="dxa"/>
            <w:vAlign w:val="center"/>
          </w:tcPr>
          <w:p w:rsidR="003C2896" w:rsidRPr="009661B9" w:rsidRDefault="003C2896" w:rsidP="00346009">
            <w:pPr>
              <w:jc w:val="center"/>
            </w:pPr>
          </w:p>
        </w:tc>
      </w:tr>
      <w:tr w:rsidR="003C2896" w:rsidRPr="009661B9" w:rsidTr="00346009">
        <w:tc>
          <w:tcPr>
            <w:tcW w:w="2314" w:type="dxa"/>
            <w:vAlign w:val="center"/>
          </w:tcPr>
          <w:p w:rsidR="003C2896" w:rsidRPr="009661B9" w:rsidRDefault="003C2896" w:rsidP="00346009">
            <w:r w:rsidRPr="009661B9">
              <w:t>booking_time</w:t>
            </w:r>
          </w:p>
        </w:tc>
        <w:tc>
          <w:tcPr>
            <w:tcW w:w="1509" w:type="dxa"/>
            <w:vAlign w:val="center"/>
          </w:tcPr>
          <w:p w:rsidR="003C2896" w:rsidRPr="009661B9" w:rsidRDefault="003C2896" w:rsidP="00346009">
            <w:pPr>
              <w:jc w:val="center"/>
            </w:pPr>
            <w:r w:rsidRPr="009661B9">
              <w:t>INT</w:t>
            </w:r>
          </w:p>
        </w:tc>
        <w:tc>
          <w:tcPr>
            <w:tcW w:w="3260" w:type="dxa"/>
            <w:vAlign w:val="center"/>
          </w:tcPr>
          <w:p w:rsidR="003C2896" w:rsidRPr="009661B9" w:rsidRDefault="003C2896" w:rsidP="00346009">
            <w:r w:rsidRPr="009661B9">
              <w:t>Foglalás ideje, mértékegység: nap</w:t>
            </w:r>
          </w:p>
        </w:tc>
        <w:tc>
          <w:tcPr>
            <w:tcW w:w="1410" w:type="dxa"/>
            <w:vAlign w:val="center"/>
          </w:tcPr>
          <w:p w:rsidR="003C2896" w:rsidRPr="009661B9" w:rsidRDefault="003C2896" w:rsidP="00346009">
            <w:pPr>
              <w:jc w:val="center"/>
            </w:pPr>
          </w:p>
        </w:tc>
      </w:tr>
      <w:tr w:rsidR="003C2896" w:rsidRPr="009661B9" w:rsidTr="00346009">
        <w:tc>
          <w:tcPr>
            <w:tcW w:w="2314" w:type="dxa"/>
            <w:vAlign w:val="center"/>
          </w:tcPr>
          <w:p w:rsidR="003C2896" w:rsidRPr="009661B9" w:rsidRDefault="003C2896" w:rsidP="00346009">
            <w:r w:rsidRPr="009661B9">
              <w:t>max_reservations</w:t>
            </w:r>
          </w:p>
        </w:tc>
        <w:tc>
          <w:tcPr>
            <w:tcW w:w="1509" w:type="dxa"/>
            <w:vAlign w:val="center"/>
          </w:tcPr>
          <w:p w:rsidR="003C2896" w:rsidRPr="009661B9" w:rsidRDefault="003C2896" w:rsidP="00346009">
            <w:pPr>
              <w:jc w:val="center"/>
            </w:pPr>
            <w:r w:rsidRPr="009661B9">
              <w:t>INT</w:t>
            </w:r>
          </w:p>
        </w:tc>
        <w:tc>
          <w:tcPr>
            <w:tcW w:w="3260" w:type="dxa"/>
            <w:vAlign w:val="center"/>
          </w:tcPr>
          <w:p w:rsidR="003C2896" w:rsidRPr="009661B9" w:rsidRDefault="003C2896" w:rsidP="00346009">
            <w:r w:rsidRPr="009661B9">
              <w:t>Maximum előjegyzések száma per felhasználó, mértékegység: darab</w:t>
            </w:r>
          </w:p>
        </w:tc>
        <w:tc>
          <w:tcPr>
            <w:tcW w:w="1410" w:type="dxa"/>
            <w:vAlign w:val="center"/>
          </w:tcPr>
          <w:p w:rsidR="003C2896" w:rsidRPr="009661B9" w:rsidRDefault="003C2896" w:rsidP="00346009">
            <w:pPr>
              <w:jc w:val="center"/>
            </w:pPr>
          </w:p>
        </w:tc>
      </w:tr>
      <w:tr w:rsidR="003C2896" w:rsidRPr="009661B9" w:rsidTr="00346009">
        <w:tc>
          <w:tcPr>
            <w:tcW w:w="2314" w:type="dxa"/>
            <w:vAlign w:val="center"/>
          </w:tcPr>
          <w:p w:rsidR="003C2896" w:rsidRPr="009661B9" w:rsidRDefault="003C2896" w:rsidP="00346009">
            <w:r w:rsidRPr="009661B9">
              <w:t>max_lengthenings</w:t>
            </w:r>
          </w:p>
        </w:tc>
        <w:tc>
          <w:tcPr>
            <w:tcW w:w="1509" w:type="dxa"/>
            <w:vAlign w:val="center"/>
          </w:tcPr>
          <w:p w:rsidR="003C2896" w:rsidRPr="009661B9" w:rsidRDefault="003C2896" w:rsidP="00346009">
            <w:pPr>
              <w:jc w:val="center"/>
            </w:pPr>
            <w:r w:rsidRPr="009661B9">
              <w:t>INT</w:t>
            </w:r>
          </w:p>
        </w:tc>
        <w:tc>
          <w:tcPr>
            <w:tcW w:w="3260" w:type="dxa"/>
            <w:vAlign w:val="center"/>
          </w:tcPr>
          <w:p w:rsidR="003C2896" w:rsidRPr="009661B9" w:rsidRDefault="003C2896" w:rsidP="00346009">
            <w:r w:rsidRPr="009661B9">
              <w:t>Maximum kivétel hosszábbítás per felhasználó, mértékegység: darab</w:t>
            </w:r>
          </w:p>
        </w:tc>
        <w:tc>
          <w:tcPr>
            <w:tcW w:w="1410" w:type="dxa"/>
            <w:vAlign w:val="center"/>
          </w:tcPr>
          <w:p w:rsidR="003C2896" w:rsidRPr="009661B9" w:rsidRDefault="003C2896" w:rsidP="00346009">
            <w:pPr>
              <w:jc w:val="center"/>
            </w:pPr>
          </w:p>
        </w:tc>
      </w:tr>
      <w:tr w:rsidR="003C2896" w:rsidRPr="009661B9" w:rsidTr="00346009">
        <w:tc>
          <w:tcPr>
            <w:tcW w:w="2314" w:type="dxa"/>
            <w:vAlign w:val="center"/>
          </w:tcPr>
          <w:p w:rsidR="003C2896" w:rsidRPr="009661B9" w:rsidRDefault="003C2896" w:rsidP="00346009">
            <w:r w:rsidRPr="009661B9">
              <w:t>latency_fee</w:t>
            </w:r>
          </w:p>
        </w:tc>
        <w:tc>
          <w:tcPr>
            <w:tcW w:w="1509" w:type="dxa"/>
            <w:vAlign w:val="center"/>
          </w:tcPr>
          <w:p w:rsidR="003C2896" w:rsidRPr="009661B9" w:rsidRDefault="003C2896" w:rsidP="00346009">
            <w:pPr>
              <w:jc w:val="center"/>
            </w:pPr>
            <w:r w:rsidRPr="009661B9">
              <w:t>INT</w:t>
            </w:r>
          </w:p>
        </w:tc>
        <w:tc>
          <w:tcPr>
            <w:tcW w:w="3260" w:type="dxa"/>
            <w:vAlign w:val="center"/>
          </w:tcPr>
          <w:p w:rsidR="003C2896" w:rsidRPr="009661B9" w:rsidRDefault="003C2896" w:rsidP="00346009">
            <w:r w:rsidRPr="009661B9">
              <w:t>Késedelemi bírság per késett nap, mértékegység: forint</w:t>
            </w:r>
          </w:p>
        </w:tc>
        <w:tc>
          <w:tcPr>
            <w:tcW w:w="1410" w:type="dxa"/>
            <w:vAlign w:val="center"/>
          </w:tcPr>
          <w:p w:rsidR="003C2896" w:rsidRPr="009661B9" w:rsidRDefault="003C2896" w:rsidP="00346009">
            <w:pPr>
              <w:jc w:val="center"/>
            </w:pPr>
          </w:p>
        </w:tc>
      </w:tr>
      <w:tr w:rsidR="003C2896" w:rsidRPr="009661B9" w:rsidTr="00346009">
        <w:tc>
          <w:tcPr>
            <w:tcW w:w="2314" w:type="dxa"/>
            <w:vAlign w:val="center"/>
          </w:tcPr>
          <w:p w:rsidR="003C2896" w:rsidRPr="009661B9" w:rsidRDefault="003C2896" w:rsidP="00346009">
            <w:r w:rsidRPr="009661B9">
              <w:t>reset_token_expiration</w:t>
            </w:r>
          </w:p>
        </w:tc>
        <w:tc>
          <w:tcPr>
            <w:tcW w:w="1509" w:type="dxa"/>
            <w:vAlign w:val="center"/>
          </w:tcPr>
          <w:p w:rsidR="003C2896" w:rsidRPr="009661B9" w:rsidRDefault="003C2896" w:rsidP="00346009">
            <w:pPr>
              <w:jc w:val="center"/>
            </w:pPr>
            <w:r w:rsidRPr="009661B9">
              <w:t>INT</w:t>
            </w:r>
          </w:p>
        </w:tc>
        <w:tc>
          <w:tcPr>
            <w:tcW w:w="3260" w:type="dxa"/>
            <w:vAlign w:val="center"/>
          </w:tcPr>
          <w:p w:rsidR="003C2896" w:rsidRPr="009661B9" w:rsidRDefault="003C2896" w:rsidP="00346009">
            <w:r w:rsidRPr="009661B9">
              <w:t>Resettoken élettartama, mértékegység: óra</w:t>
            </w:r>
          </w:p>
        </w:tc>
        <w:tc>
          <w:tcPr>
            <w:tcW w:w="1410" w:type="dxa"/>
            <w:vAlign w:val="center"/>
          </w:tcPr>
          <w:p w:rsidR="003C2896" w:rsidRPr="009661B9" w:rsidRDefault="003C2896" w:rsidP="00346009">
            <w:pPr>
              <w:jc w:val="center"/>
            </w:pPr>
          </w:p>
        </w:tc>
      </w:tr>
      <w:tr w:rsidR="003C2896" w:rsidRPr="009661B9" w:rsidTr="00346009">
        <w:tc>
          <w:tcPr>
            <w:tcW w:w="2314" w:type="dxa"/>
            <w:vAlign w:val="center"/>
          </w:tcPr>
          <w:p w:rsidR="003C2896" w:rsidRPr="009661B9" w:rsidRDefault="003C2896" w:rsidP="00346009">
            <w:r w:rsidRPr="009661B9">
              <w:t>login_token_expiration</w:t>
            </w:r>
          </w:p>
        </w:tc>
        <w:tc>
          <w:tcPr>
            <w:tcW w:w="1509" w:type="dxa"/>
            <w:vAlign w:val="center"/>
          </w:tcPr>
          <w:p w:rsidR="003C2896" w:rsidRPr="009661B9" w:rsidRDefault="003C2896" w:rsidP="00346009">
            <w:pPr>
              <w:jc w:val="center"/>
            </w:pPr>
            <w:r w:rsidRPr="009661B9">
              <w:t>INT</w:t>
            </w:r>
          </w:p>
        </w:tc>
        <w:tc>
          <w:tcPr>
            <w:tcW w:w="3260" w:type="dxa"/>
            <w:vAlign w:val="center"/>
          </w:tcPr>
          <w:p w:rsidR="003C2896" w:rsidRPr="009661B9" w:rsidRDefault="003C2896" w:rsidP="00346009">
            <w:r w:rsidRPr="009661B9">
              <w:t>Login token élettartama, mértékegység: nap</w:t>
            </w:r>
          </w:p>
        </w:tc>
        <w:tc>
          <w:tcPr>
            <w:tcW w:w="1410" w:type="dxa"/>
            <w:vAlign w:val="center"/>
          </w:tcPr>
          <w:p w:rsidR="003C2896" w:rsidRPr="009661B9" w:rsidRDefault="003C2896" w:rsidP="00346009">
            <w:pPr>
              <w:jc w:val="center"/>
            </w:pPr>
          </w:p>
        </w:tc>
      </w:tr>
    </w:tbl>
    <w:p w:rsidR="003C2896" w:rsidRPr="009661B9" w:rsidRDefault="00E05383" w:rsidP="003C2896">
      <w:pPr>
        <w:spacing w:before="120"/>
      </w:pPr>
      <w:r>
        <w:rPr>
          <w:noProof/>
        </w:rPr>
        <w:pict>
          <v:shape id="Szövegdoboz 17" o:spid="_x0000_s1046" type="#_x0000_t202" style="position:absolute;margin-left:-.05pt;margin-top:33.35pt;width:423.95pt;height:255.65pt;z-index:251675648;visibility:visible;mso-wrap-distance-top:3.6pt;mso-wrap-distance-bottom:3.6p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CREATE TABLE IF NOT EXISTS system_settings (</w:t>
                  </w:r>
                </w:p>
                <w:p w:rsidR="00C03417" w:rsidRPr="00F2755B" w:rsidRDefault="00C03417" w:rsidP="003C2896">
                  <w:pPr>
                    <w:rPr>
                      <w:rFonts w:ascii="Cascadia Code ExtraLight" w:hAnsi="Cascadia Code ExtraLight"/>
                    </w:rPr>
                  </w:pPr>
                  <w:r w:rsidRPr="00F2755B">
                    <w:rPr>
                      <w:rFonts w:ascii="Cascadia Code ExtraLight" w:hAnsi="Cascadia Code ExtraLight"/>
                    </w:rPr>
                    <w:t>membership_fee INT,</w:t>
                  </w:r>
                </w:p>
                <w:p w:rsidR="00C03417" w:rsidRPr="00F2755B" w:rsidRDefault="00C03417" w:rsidP="003C2896">
                  <w:pPr>
                    <w:rPr>
                      <w:rFonts w:ascii="Cascadia Code ExtraLight" w:hAnsi="Cascadia Code ExtraLight"/>
                    </w:rPr>
                  </w:pPr>
                  <w:r w:rsidRPr="00F2755B">
                    <w:rPr>
                      <w:rFonts w:ascii="Cascadia Code ExtraLight" w:hAnsi="Cascadia Code ExtraLight"/>
                    </w:rPr>
                    <w:t>borrowing_time INT,</w:t>
                  </w:r>
                </w:p>
                <w:p w:rsidR="00C03417" w:rsidRPr="00F2755B" w:rsidRDefault="00C03417" w:rsidP="003C2896">
                  <w:pPr>
                    <w:rPr>
                      <w:rFonts w:ascii="Cascadia Code ExtraLight" w:hAnsi="Cascadia Code ExtraLight"/>
                    </w:rPr>
                  </w:pPr>
                  <w:r w:rsidRPr="00F2755B">
                    <w:rPr>
                      <w:rFonts w:ascii="Cascadia Code ExtraLight" w:hAnsi="Cascadia Code ExtraLight"/>
                    </w:rPr>
                    <w:t>lengthening_time INT,</w:t>
                  </w:r>
                </w:p>
                <w:p w:rsidR="00C03417" w:rsidRPr="00F2755B" w:rsidRDefault="00C03417" w:rsidP="003C2896">
                  <w:pPr>
                    <w:rPr>
                      <w:rFonts w:ascii="Cascadia Code ExtraLight" w:hAnsi="Cascadia Code ExtraLight"/>
                    </w:rPr>
                  </w:pPr>
                  <w:r w:rsidRPr="00F2755B">
                    <w:rPr>
                      <w:rFonts w:ascii="Cascadia Code ExtraLight" w:hAnsi="Cascadia Code ExtraLight"/>
                    </w:rPr>
                    <w:t>booking_time INT,</w:t>
                  </w:r>
                </w:p>
                <w:p w:rsidR="00C03417" w:rsidRPr="00F2755B" w:rsidRDefault="00C03417" w:rsidP="003C2896">
                  <w:pPr>
                    <w:rPr>
                      <w:rFonts w:ascii="Cascadia Code ExtraLight" w:hAnsi="Cascadia Code ExtraLight"/>
                    </w:rPr>
                  </w:pPr>
                  <w:r w:rsidRPr="00F2755B">
                    <w:rPr>
                      <w:rFonts w:ascii="Cascadia Code ExtraLight" w:hAnsi="Cascadia Code ExtraLight"/>
                    </w:rPr>
                    <w:t>max_reservations INT,</w:t>
                  </w:r>
                </w:p>
                <w:p w:rsidR="00C03417" w:rsidRPr="00F2755B" w:rsidRDefault="00C03417" w:rsidP="003C2896">
                  <w:pPr>
                    <w:rPr>
                      <w:rFonts w:ascii="Cascadia Code ExtraLight" w:hAnsi="Cascadia Code ExtraLight"/>
                    </w:rPr>
                  </w:pPr>
                  <w:r w:rsidRPr="00F2755B">
                    <w:rPr>
                      <w:rFonts w:ascii="Cascadia Code ExtraLight" w:hAnsi="Cascadia Code ExtraLight"/>
                    </w:rPr>
                    <w:t>max_lengthenings INT,</w:t>
                  </w:r>
                </w:p>
                <w:p w:rsidR="00C03417" w:rsidRPr="00F2755B" w:rsidRDefault="00C03417" w:rsidP="003C2896">
                  <w:pPr>
                    <w:rPr>
                      <w:rFonts w:ascii="Cascadia Code ExtraLight" w:hAnsi="Cascadia Code ExtraLight"/>
                    </w:rPr>
                  </w:pPr>
                  <w:r w:rsidRPr="00F2755B">
                    <w:rPr>
                      <w:rFonts w:ascii="Cascadia Code ExtraLight" w:hAnsi="Cascadia Code ExtraLight"/>
                    </w:rPr>
                    <w:t>latency_fee INT,</w:t>
                  </w:r>
                </w:p>
                <w:p w:rsidR="00C03417" w:rsidRPr="00F2755B" w:rsidRDefault="00C03417" w:rsidP="003C2896">
                  <w:pPr>
                    <w:rPr>
                      <w:rFonts w:ascii="Cascadia Code ExtraLight" w:hAnsi="Cascadia Code ExtraLight"/>
                    </w:rPr>
                  </w:pPr>
                  <w:r w:rsidRPr="00F2755B">
                    <w:rPr>
                      <w:rFonts w:ascii="Cascadia Code ExtraLight" w:hAnsi="Cascadia Code ExtraLight"/>
                    </w:rPr>
                    <w:t>reset_token_expiration INT,</w:t>
                  </w:r>
                </w:p>
                <w:p w:rsidR="00C03417" w:rsidRPr="00F2755B" w:rsidRDefault="00C03417" w:rsidP="003C2896">
                  <w:pPr>
                    <w:rPr>
                      <w:rFonts w:ascii="Cascadia Code ExtraLight" w:hAnsi="Cascadia Code ExtraLight"/>
                    </w:rPr>
                  </w:pPr>
                  <w:r w:rsidRPr="00F2755B">
                    <w:rPr>
                      <w:rFonts w:ascii="Cascadia Code ExtraLight" w:hAnsi="Cascadia Code ExtraLight"/>
                    </w:rPr>
                    <w:t>login_token_expiration INT</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p w:rsidR="00C03417" w:rsidRPr="00F2755B" w:rsidRDefault="00C03417" w:rsidP="003C2896">
                  <w:pPr>
                    <w:rPr>
                      <w:rFonts w:ascii="Cascadia Code ExtraLight" w:hAnsi="Cascadia Code ExtraLight"/>
                    </w:rPr>
                  </w:pPr>
                </w:p>
              </w:txbxContent>
            </v:textbox>
            <w10:wrap type="square" anchorx="margin"/>
          </v:shape>
        </w:pict>
      </w:r>
      <w:r w:rsidR="003C2896" w:rsidRPr="009661B9">
        <w:t>SQL parancs</w:t>
      </w:r>
      <w:r w:rsidR="003C2896" w:rsidRPr="009661B9">
        <w:br w:type="page"/>
      </w:r>
    </w:p>
    <w:p w:rsidR="003C2896" w:rsidRPr="009661B9" w:rsidRDefault="003C2896" w:rsidP="00E848F8">
      <w:pPr>
        <w:pStyle w:val="Cmsor4"/>
      </w:pPr>
      <w:bookmarkStart w:id="69" w:name="_Toc195604424"/>
      <w:r w:rsidRPr="009661B9">
        <w:lastRenderedPageBreak/>
        <w:t>A „tokens” tábla</w:t>
      </w:r>
      <w:bookmarkEnd w:id="69"/>
    </w:p>
    <w:p w:rsidR="003C2896" w:rsidRPr="009661B9" w:rsidRDefault="003C2896" w:rsidP="003C2896">
      <w:pPr>
        <w:spacing w:before="120"/>
      </w:pPr>
      <w:r w:rsidRPr="009661B9">
        <w:t>A „tokens” tábla emlékezz rám és elfelejtett jelszó funkciókhoz tárol tokeneket.</w:t>
      </w:r>
    </w:p>
    <w:p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96"/>
        <w:gridCol w:w="1418"/>
        <w:gridCol w:w="3470"/>
        <w:gridCol w:w="1909"/>
      </w:tblGrid>
      <w:tr w:rsidR="003C2896" w:rsidRPr="009661B9" w:rsidTr="00346009">
        <w:tc>
          <w:tcPr>
            <w:tcW w:w="1696" w:type="dxa"/>
            <w:vAlign w:val="center"/>
          </w:tcPr>
          <w:p w:rsidR="003C2896" w:rsidRPr="009661B9" w:rsidRDefault="003C2896" w:rsidP="00346009">
            <w:pPr>
              <w:jc w:val="center"/>
            </w:pPr>
            <w:r w:rsidRPr="009661B9">
              <w:t>Mező neve</w:t>
            </w:r>
          </w:p>
        </w:tc>
        <w:tc>
          <w:tcPr>
            <w:tcW w:w="1418" w:type="dxa"/>
            <w:vAlign w:val="center"/>
          </w:tcPr>
          <w:p w:rsidR="003C2896" w:rsidRPr="009661B9" w:rsidRDefault="003C2896" w:rsidP="00346009">
            <w:pPr>
              <w:jc w:val="center"/>
            </w:pPr>
            <w:r w:rsidRPr="009661B9">
              <w:t>Mező típusa</w:t>
            </w:r>
          </w:p>
        </w:tc>
        <w:tc>
          <w:tcPr>
            <w:tcW w:w="3470" w:type="dxa"/>
            <w:vAlign w:val="center"/>
          </w:tcPr>
          <w:p w:rsidR="003C2896" w:rsidRPr="009661B9" w:rsidRDefault="003C2896" w:rsidP="00346009">
            <w:pPr>
              <w:jc w:val="center"/>
            </w:pPr>
            <w:r w:rsidRPr="009661B9">
              <w:t>Leírás</w:t>
            </w:r>
          </w:p>
        </w:tc>
        <w:tc>
          <w:tcPr>
            <w:tcW w:w="1909" w:type="dxa"/>
            <w:vAlign w:val="center"/>
          </w:tcPr>
          <w:p w:rsidR="003C2896" w:rsidRPr="009661B9" w:rsidRDefault="003C2896" w:rsidP="00346009">
            <w:pPr>
              <w:jc w:val="center"/>
            </w:pPr>
            <w:r w:rsidRPr="009661B9">
              <w:t>Kulcs/index</w:t>
            </w:r>
          </w:p>
        </w:tc>
      </w:tr>
      <w:tr w:rsidR="003C2896" w:rsidRPr="009661B9" w:rsidTr="00346009">
        <w:tc>
          <w:tcPr>
            <w:tcW w:w="1696" w:type="dxa"/>
            <w:vAlign w:val="center"/>
          </w:tcPr>
          <w:p w:rsidR="003C2896" w:rsidRPr="009661B9" w:rsidRDefault="003C2896" w:rsidP="00346009">
            <w:r w:rsidRPr="009661B9">
              <w:t>token</w:t>
            </w:r>
          </w:p>
        </w:tc>
        <w:tc>
          <w:tcPr>
            <w:tcW w:w="1418" w:type="dxa"/>
            <w:vAlign w:val="center"/>
          </w:tcPr>
          <w:p w:rsidR="003C2896" w:rsidRPr="009661B9" w:rsidRDefault="003C2896" w:rsidP="00346009">
            <w:pPr>
              <w:jc w:val="center"/>
            </w:pPr>
            <w:r w:rsidRPr="009661B9">
              <w:t>VARCHAR</w:t>
            </w:r>
          </w:p>
        </w:tc>
        <w:tc>
          <w:tcPr>
            <w:tcW w:w="3470" w:type="dxa"/>
            <w:vAlign w:val="center"/>
          </w:tcPr>
          <w:p w:rsidR="003C2896" w:rsidRPr="009661B9" w:rsidRDefault="003C2896" w:rsidP="00346009">
            <w:r w:rsidRPr="009661B9">
              <w:t>A generált egyedi token</w:t>
            </w:r>
          </w:p>
        </w:tc>
        <w:tc>
          <w:tcPr>
            <w:tcW w:w="1909" w:type="dxa"/>
            <w:vAlign w:val="center"/>
          </w:tcPr>
          <w:p w:rsidR="003C2896" w:rsidRPr="009661B9" w:rsidRDefault="003C2896" w:rsidP="00346009">
            <w:pPr>
              <w:jc w:val="center"/>
            </w:pPr>
            <w:r w:rsidRPr="009661B9">
              <w:t>primarykey</w:t>
            </w:r>
          </w:p>
        </w:tc>
      </w:tr>
      <w:tr w:rsidR="003C2896" w:rsidRPr="009661B9" w:rsidTr="00346009">
        <w:tc>
          <w:tcPr>
            <w:tcW w:w="1696" w:type="dxa"/>
            <w:vAlign w:val="center"/>
          </w:tcPr>
          <w:p w:rsidR="003C2896" w:rsidRPr="009661B9" w:rsidRDefault="003C2896" w:rsidP="00346009">
            <w:r w:rsidRPr="009661B9">
              <w:t>user_id</w:t>
            </w:r>
          </w:p>
        </w:tc>
        <w:tc>
          <w:tcPr>
            <w:tcW w:w="1418" w:type="dxa"/>
            <w:vAlign w:val="center"/>
          </w:tcPr>
          <w:p w:rsidR="003C2896" w:rsidRPr="009661B9" w:rsidRDefault="003C2896" w:rsidP="00346009">
            <w:pPr>
              <w:jc w:val="center"/>
            </w:pPr>
            <w:r w:rsidRPr="009661B9">
              <w:t>INT</w:t>
            </w:r>
          </w:p>
        </w:tc>
        <w:tc>
          <w:tcPr>
            <w:tcW w:w="3470" w:type="dxa"/>
            <w:vAlign w:val="center"/>
          </w:tcPr>
          <w:p w:rsidR="003C2896" w:rsidRPr="009661B9" w:rsidRDefault="003C2896" w:rsidP="00346009">
            <w:r w:rsidRPr="009661B9">
              <w:t>A felhasználó egyedi azonosítója</w:t>
            </w:r>
          </w:p>
        </w:tc>
        <w:tc>
          <w:tcPr>
            <w:tcW w:w="1909" w:type="dxa"/>
            <w:vAlign w:val="center"/>
          </w:tcPr>
          <w:p w:rsidR="003C2896" w:rsidRPr="009661B9" w:rsidRDefault="003C2896" w:rsidP="00346009">
            <w:pPr>
              <w:jc w:val="center"/>
            </w:pPr>
            <w:r w:rsidRPr="009661B9">
              <w:t>foreignkey</w:t>
            </w:r>
          </w:p>
        </w:tc>
      </w:tr>
      <w:tr w:rsidR="003C2896" w:rsidRPr="009661B9" w:rsidTr="00346009">
        <w:tc>
          <w:tcPr>
            <w:tcW w:w="1696" w:type="dxa"/>
            <w:vAlign w:val="center"/>
          </w:tcPr>
          <w:p w:rsidR="003C2896" w:rsidRPr="009661B9" w:rsidRDefault="003C2896" w:rsidP="00346009">
            <w:r w:rsidRPr="009661B9">
              <w:t>type</w:t>
            </w:r>
          </w:p>
        </w:tc>
        <w:tc>
          <w:tcPr>
            <w:tcW w:w="1418" w:type="dxa"/>
            <w:vAlign w:val="center"/>
          </w:tcPr>
          <w:p w:rsidR="003C2896" w:rsidRPr="009661B9" w:rsidRDefault="003C2896" w:rsidP="00346009">
            <w:pPr>
              <w:jc w:val="center"/>
            </w:pPr>
            <w:r w:rsidRPr="009661B9">
              <w:t>VARCHAR</w:t>
            </w:r>
          </w:p>
        </w:tc>
        <w:tc>
          <w:tcPr>
            <w:tcW w:w="3470" w:type="dxa"/>
            <w:vAlign w:val="center"/>
          </w:tcPr>
          <w:p w:rsidR="003C2896" w:rsidRPr="009661B9" w:rsidRDefault="003C2896" w:rsidP="00346009">
            <w:r w:rsidRPr="009661B9">
              <w:t>A token típusa remember_me/reset</w:t>
            </w:r>
          </w:p>
        </w:tc>
        <w:tc>
          <w:tcPr>
            <w:tcW w:w="1909" w:type="dxa"/>
            <w:vAlign w:val="center"/>
          </w:tcPr>
          <w:p w:rsidR="003C2896" w:rsidRPr="009661B9" w:rsidRDefault="003C2896" w:rsidP="00346009">
            <w:pPr>
              <w:jc w:val="center"/>
            </w:pPr>
          </w:p>
        </w:tc>
      </w:tr>
      <w:tr w:rsidR="003C2896" w:rsidRPr="009661B9" w:rsidTr="00346009">
        <w:tc>
          <w:tcPr>
            <w:tcW w:w="1696" w:type="dxa"/>
            <w:vAlign w:val="center"/>
          </w:tcPr>
          <w:p w:rsidR="003C2896" w:rsidRPr="009661B9" w:rsidRDefault="003C2896" w:rsidP="00346009">
            <w:r w:rsidRPr="009661B9">
              <w:t>exipry_date</w:t>
            </w:r>
          </w:p>
        </w:tc>
        <w:tc>
          <w:tcPr>
            <w:tcW w:w="1418" w:type="dxa"/>
            <w:vAlign w:val="center"/>
          </w:tcPr>
          <w:p w:rsidR="003C2896" w:rsidRPr="009661B9" w:rsidRDefault="003C2896" w:rsidP="00346009">
            <w:pPr>
              <w:jc w:val="center"/>
            </w:pPr>
            <w:r w:rsidRPr="009661B9">
              <w:t>DATE</w:t>
            </w:r>
          </w:p>
        </w:tc>
        <w:tc>
          <w:tcPr>
            <w:tcW w:w="3470" w:type="dxa"/>
            <w:vAlign w:val="center"/>
          </w:tcPr>
          <w:p w:rsidR="003C2896" w:rsidRPr="009661B9" w:rsidRDefault="003C2896" w:rsidP="00346009">
            <w:r w:rsidRPr="009661B9">
              <w:t>A token lejárati dátuma</w:t>
            </w:r>
          </w:p>
        </w:tc>
        <w:tc>
          <w:tcPr>
            <w:tcW w:w="1909" w:type="dxa"/>
            <w:vAlign w:val="center"/>
          </w:tcPr>
          <w:p w:rsidR="003C2896" w:rsidRPr="009661B9" w:rsidRDefault="003C2896" w:rsidP="00346009">
            <w:pPr>
              <w:jc w:val="center"/>
            </w:pPr>
          </w:p>
        </w:tc>
      </w:tr>
    </w:tbl>
    <w:p w:rsidR="003C2896" w:rsidRPr="009661B9" w:rsidRDefault="00E05383" w:rsidP="003C2896">
      <w:pPr>
        <w:spacing w:before="120"/>
      </w:pPr>
      <w:r>
        <w:rPr>
          <w:noProof/>
        </w:rPr>
        <w:pict>
          <v:shape id="Szövegdoboz 18" o:spid="_x0000_s1047" type="#_x0000_t202" style="position:absolute;margin-left:0;margin-top:33.55pt;width:423.95pt;height:159.2pt;z-index:251676672;visibility:visible;mso-wrap-distance-top:3.6pt;mso-wrap-distance-bottom:3.6pt;mso-position-horizontal:lef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">
            <v:textbox>
              <w:txbxContent>
                <w:p w:rsidR="00C03417" w:rsidRPr="00277820" w:rsidRDefault="00C03417" w:rsidP="003C2896">
                  <w:pPr>
                    <w:rPr>
                      <w:rFonts w:ascii="Cascadia Code ExtraLight" w:hAnsi="Cascadia Code ExtraLight"/>
                    </w:rPr>
                  </w:pPr>
                  <w:r w:rsidRPr="00277820">
                    <w:rPr>
                      <w:rFonts w:ascii="Cascadia Code ExtraLight" w:hAnsi="Cascadia Code ExtraLight"/>
                    </w:rPr>
                    <w:t xml:space="preserve">CREATE TABLE IF NOT EXISTS </w:t>
                  </w:r>
                  <w:proofErr w:type="gramStart"/>
                  <w:r w:rsidRPr="00277820">
                    <w:rPr>
                      <w:rFonts w:ascii="Cascadia Code ExtraLight" w:hAnsi="Cascadia Code ExtraLight"/>
                    </w:rPr>
                    <w:t>tokens(</w:t>
                  </w:r>
                  <w:proofErr w:type="gramEnd"/>
                </w:p>
                <w:p w:rsidR="00C03417" w:rsidRPr="00277820" w:rsidRDefault="00C03417" w:rsidP="003C2896">
                  <w:pPr>
                    <w:rPr>
                      <w:rFonts w:ascii="Cascadia Code ExtraLight" w:hAnsi="Cascadia Code ExtraLight"/>
                    </w:rPr>
                  </w:pPr>
                  <w:proofErr w:type="gramStart"/>
                  <w:r w:rsidRPr="00277820">
                    <w:rPr>
                      <w:rFonts w:ascii="Cascadia Code ExtraLight" w:hAnsi="Cascadia Code ExtraLight"/>
                    </w:rPr>
                    <w:t>tokenVARCHAR(</w:t>
                  </w:r>
                  <w:proofErr w:type="gramEnd"/>
                  <w:r w:rsidRPr="00277820">
                    <w:rPr>
                      <w:rFonts w:ascii="Cascadia Code ExtraLight" w:hAnsi="Cascadia Code ExtraLight"/>
                    </w:rPr>
                    <w:t>11) PRIMARY KEY,</w:t>
                  </w:r>
                </w:p>
                <w:p w:rsidR="00C03417" w:rsidRPr="00277820" w:rsidRDefault="00C03417" w:rsidP="003C2896">
                  <w:pPr>
                    <w:rPr>
                      <w:rFonts w:ascii="Cascadia Code ExtraLight" w:hAnsi="Cascadia Code ExtraLight"/>
                    </w:rPr>
                  </w:pPr>
                  <w:r w:rsidRPr="00277820">
                    <w:rPr>
                      <w:rFonts w:ascii="Cascadia Code ExtraLight" w:hAnsi="Cascadia Code ExtraLight"/>
                    </w:rPr>
                    <w:t>user_id INT NOT NULL,</w:t>
                  </w:r>
                </w:p>
                <w:p w:rsidR="00C03417" w:rsidRPr="00277820" w:rsidRDefault="00C03417" w:rsidP="003C2896">
                  <w:pPr>
                    <w:rPr>
                      <w:rFonts w:ascii="Cascadia Code ExtraLight" w:hAnsi="Cascadia Code ExtraLight"/>
                    </w:rPr>
                  </w:pPr>
                  <w:r w:rsidRPr="00277820">
                    <w:rPr>
                      <w:rFonts w:ascii="Cascadia Code ExtraLight" w:hAnsi="Cascadia Code ExtraLight"/>
                    </w:rPr>
                    <w:t>expiry_date DATETIME,</w:t>
                  </w:r>
                </w:p>
                <w:p w:rsidR="00C03417" w:rsidRPr="00277820" w:rsidRDefault="00C03417" w:rsidP="003C2896">
                  <w:pPr>
                    <w:rPr>
                      <w:rFonts w:ascii="Cascadia Code ExtraLight" w:hAnsi="Cascadia Code ExtraLight"/>
                    </w:rPr>
                  </w:pPr>
                  <w:proofErr w:type="gramStart"/>
                  <w:r w:rsidRPr="00277820">
                    <w:rPr>
                      <w:rFonts w:ascii="Cascadia Code ExtraLight" w:hAnsi="Cascadia Code ExtraLight"/>
                    </w:rPr>
                    <w:t>typeVARCHAR(</w:t>
                  </w:r>
                  <w:proofErr w:type="gramEnd"/>
                  <w:r w:rsidRPr="00277820">
                    <w:rPr>
                      <w:rFonts w:ascii="Cascadia Code ExtraLight" w:hAnsi="Cascadia Code ExtraLight"/>
                    </w:rPr>
                    <w:t>255),</w:t>
                  </w:r>
                </w:p>
                <w:p w:rsidR="00C03417" w:rsidRPr="00277820" w:rsidRDefault="00C03417" w:rsidP="003C2896">
                  <w:pPr>
                    <w:rPr>
                      <w:rFonts w:ascii="Cascadia Code ExtraLight" w:hAnsi="Cascadia Code ExtraLight"/>
                    </w:rPr>
                  </w:pPr>
                  <w:r w:rsidRPr="00277820">
                    <w:rPr>
                      <w:rFonts w:ascii="Cascadia Code ExtraLight" w:hAnsi="Cascadia Code ExtraLight"/>
                    </w:rPr>
                    <w:t xml:space="preserve">    FOREIGN </w:t>
                  </w:r>
                  <w:proofErr w:type="gramStart"/>
                  <w:r w:rsidRPr="00277820">
                    <w:rPr>
                      <w:rFonts w:ascii="Cascadia Code ExtraLight" w:hAnsi="Cascadia Code ExtraLight"/>
                    </w:rPr>
                    <w:t>KEY(</w:t>
                  </w:r>
                  <w:proofErr w:type="gramEnd"/>
                  <w:r w:rsidRPr="00277820">
                    <w:rPr>
                      <w:rFonts w:ascii="Cascadia Code ExtraLight" w:hAnsi="Cascadia Code ExtraLight"/>
                    </w:rPr>
                    <w:t>user_id) REFERENCES users(user_id)</w:t>
                  </w:r>
                </w:p>
                <w:p w:rsidR="00C03417" w:rsidRPr="00F2755B" w:rsidRDefault="00C03417" w:rsidP="003C2896">
                  <w:pPr>
                    <w:rPr>
                      <w:rFonts w:ascii="Cascadia Code ExtraLight" w:hAnsi="Cascadia Code ExtraLight"/>
                    </w:rPr>
                  </w:pPr>
                  <w:r w:rsidRPr="00277820">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633467">
      <w:pPr>
        <w:pStyle w:val="Cmsor3"/>
      </w:pPr>
      <w:r w:rsidRPr="009661B9">
        <w:br w:type="page"/>
      </w:r>
      <w:bookmarkStart w:id="70" w:name="_Toc195604425"/>
      <w:r w:rsidRPr="009661B9">
        <w:lastRenderedPageBreak/>
        <w:t>Eljárások</w:t>
      </w:r>
      <w:bookmarkEnd w:id="70"/>
    </w:p>
    <w:p w:rsidR="003C2896" w:rsidRPr="009661B9" w:rsidRDefault="003C2896" w:rsidP="003C2896">
      <w:pPr>
        <w:jc w:val="both"/>
      </w:pPr>
      <w:r w:rsidRPr="009661B9">
        <w:t xml:space="preserve">A projekt összes adatbázissal kapcsolatos lekérdezése és parancsa eljárásokkal (storedprocedure) van megvalósítva. Mivel minden lekérdezés, hozzáadás, törlés és módosítás procedure-ként van tárolva így, minden átlátható, könnyen módosítható és tesztelhető, illetve újra használható akár egy másik eljáráson belül. </w:t>
      </w:r>
    </w:p>
    <w:p w:rsidR="003C2896" w:rsidRPr="009661B9" w:rsidRDefault="003C2896" w:rsidP="003C2896">
      <w:pPr>
        <w:jc w:val="both"/>
      </w:pPr>
      <w:r w:rsidRPr="009661B9">
        <w:t xml:space="preserve">Egy másik előnye az eljárásoknak, hogy egy php file segítségével egy Sqlinjection biztos php metódust lehet belőle csinálni. Az adatbázissal való kommunikációt kizárólag ilyen metódusokkal valósítottuk meg. Az alábbi kódrészlet a projektben megvalósított metódusokra példa </w:t>
      </w:r>
    </w:p>
    <w:p w:rsidR="003C2896" w:rsidRPr="009661B9" w:rsidRDefault="00E05383" w:rsidP="003C2896">
      <w:pPr>
        <w:jc w:val="both"/>
      </w:pPr>
      <w:r>
        <w:rPr>
          <w:noProof/>
        </w:rPr>
      </w:r>
      <w:r>
        <w:rPr>
          <w:noProof/>
        </w:rPr>
        <w:pict>
          <v:shape id="Szövegdoboz 16" o:spid="_x0000_s1048" type="#_x0000_t202" style="width:423.95pt;height:184.25pt;visibility:visible;mso-left-percent:-10001;mso-top-percent:-10001;mso-position-horizontal:absolute;mso-position-horizontal-relative:char;mso-position-vertical:absolute;mso-position-vertical-relative:line;mso-left-percent:-10001;mso-top-percent:-10001" strokecolor="black [3213]">
            <v:textbox>
              <w:txbxContent>
                <w:p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FF"/>
                      <w:sz w:val="21"/>
                      <w:szCs w:val="21"/>
                    </w:rPr>
                    <w:t>function</w:t>
                  </w:r>
                  <w:r w:rsidRPr="00F33CC8">
                    <w:rPr>
                      <w:rFonts w:ascii="Consolas" w:hAnsi="Consolas"/>
                      <w:color w:val="000000"/>
                      <w:sz w:val="21"/>
                      <w:szCs w:val="21"/>
                    </w:rPr>
                    <w:t>GetBorrowedBooks($user_</w:t>
                  </w:r>
                  <w:proofErr w:type="gramStart"/>
                  <w:r w:rsidRPr="00F33CC8">
                    <w:rPr>
                      <w:rFonts w:ascii="Consolas" w:hAnsi="Consolas"/>
                      <w:color w:val="000000"/>
                      <w:sz w:val="21"/>
                      <w:szCs w:val="21"/>
                    </w:rPr>
                    <w:t>id){</w:t>
                  </w:r>
                  <w:proofErr w:type="gramEnd"/>
                </w:p>
                <w:p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r w:rsidRPr="00F33CC8">
                    <w:rPr>
                      <w:rFonts w:ascii="Consolas" w:hAnsi="Consolas"/>
                      <w:color w:val="0000FF"/>
                      <w:sz w:val="21"/>
                      <w:szCs w:val="21"/>
                    </w:rPr>
                    <w:t>require</w:t>
                  </w:r>
                  <w:r w:rsidRPr="00F33CC8">
                    <w:rPr>
                      <w:rFonts w:ascii="Consolas" w:hAnsi="Consolas"/>
                      <w:color w:val="A31515"/>
                      <w:sz w:val="21"/>
                      <w:szCs w:val="21"/>
                    </w:rPr>
                    <w:t>"databaseConnect.php"</w:t>
                  </w:r>
                  <w:r w:rsidRPr="00F33CC8">
                    <w:rPr>
                      <w:rFonts w:ascii="Consolas" w:hAnsi="Consolas"/>
                      <w:color w:val="000000"/>
                      <w:sz w:val="21"/>
                      <w:szCs w:val="21"/>
                    </w:rPr>
                    <w:t>;</w:t>
                  </w:r>
                </w:p>
                <w:p w:rsidR="00C03417" w:rsidRPr="00F33CC8" w:rsidRDefault="00C03417" w:rsidP="003C2896">
                  <w:pPr>
                    <w:shd w:val="clear" w:color="auto" w:fill="FFFFFF"/>
                    <w:spacing w:line="285" w:lineRule="atLeast"/>
                    <w:rPr>
                      <w:rFonts w:ascii="Consolas" w:hAnsi="Consolas"/>
                      <w:color w:val="000000"/>
                      <w:sz w:val="21"/>
                      <w:szCs w:val="21"/>
                    </w:rPr>
                  </w:pPr>
                </w:p>
                <w:p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$query = </w:t>
                  </w:r>
                  <w:r w:rsidRPr="00F33CC8">
                    <w:rPr>
                      <w:rFonts w:ascii="Consolas" w:hAnsi="Consolas"/>
                      <w:color w:val="A31515"/>
                      <w:sz w:val="21"/>
                      <w:szCs w:val="21"/>
                    </w:rPr>
                    <w:t>"CALL getBorrowedBooks(?);"</w:t>
                  </w:r>
                  <w:r w:rsidRPr="00F33CC8">
                    <w:rPr>
                      <w:rFonts w:ascii="Consolas" w:hAnsi="Consolas"/>
                      <w:color w:val="000000"/>
                      <w:sz w:val="21"/>
                      <w:szCs w:val="21"/>
                    </w:rPr>
                    <w:t>;</w:t>
                  </w:r>
                </w:p>
                <w:p w:rsidR="00C03417" w:rsidRPr="00F33CC8" w:rsidRDefault="00C03417" w:rsidP="003C2896">
                  <w:pPr>
                    <w:shd w:val="clear" w:color="auto" w:fill="FFFFFF"/>
                    <w:spacing w:line="285" w:lineRule="atLeast"/>
                    <w:rPr>
                      <w:rFonts w:ascii="Consolas" w:hAnsi="Consolas"/>
                      <w:color w:val="000000"/>
                      <w:sz w:val="21"/>
                      <w:szCs w:val="21"/>
                    </w:rPr>
                  </w:pPr>
                </w:p>
                <w:p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$stmt = $conn-&gt;prepare($query); </w:t>
                  </w:r>
                </w:p>
                <w:p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$stmt-&gt;bind_</w:t>
                  </w:r>
                  <w:proofErr w:type="gramStart"/>
                  <w:r w:rsidRPr="00F33CC8">
                    <w:rPr>
                      <w:rFonts w:ascii="Consolas" w:hAnsi="Consolas"/>
                      <w:color w:val="000000"/>
                      <w:sz w:val="21"/>
                      <w:szCs w:val="21"/>
                    </w:rPr>
                    <w:t>param(</w:t>
                  </w:r>
                  <w:proofErr w:type="gramEnd"/>
                  <w:r w:rsidRPr="00F33CC8">
                    <w:rPr>
                      <w:rFonts w:ascii="Consolas" w:hAnsi="Consolas"/>
                      <w:color w:val="A31515"/>
                      <w:sz w:val="21"/>
                      <w:szCs w:val="21"/>
                    </w:rPr>
                    <w:t>"i"</w:t>
                  </w:r>
                  <w:r w:rsidRPr="00F33CC8">
                    <w:rPr>
                      <w:rFonts w:ascii="Consolas" w:hAnsi="Consolas"/>
                      <w:color w:val="000000"/>
                      <w:sz w:val="21"/>
                      <w:szCs w:val="21"/>
                    </w:rPr>
                    <w:t xml:space="preserve">, $user_id); </w:t>
                  </w:r>
                </w:p>
                <w:p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$stmt-&gt;</w:t>
                  </w:r>
                  <w:proofErr w:type="gramStart"/>
                  <w:r w:rsidRPr="00F33CC8">
                    <w:rPr>
                      <w:rFonts w:ascii="Consolas" w:hAnsi="Consolas"/>
                      <w:color w:val="000000"/>
                      <w:sz w:val="21"/>
                      <w:szCs w:val="21"/>
                    </w:rPr>
                    <w:t>execute(</w:t>
                  </w:r>
                  <w:proofErr w:type="gramEnd"/>
                  <w:r w:rsidRPr="00F33CC8">
                    <w:rPr>
                      <w:rFonts w:ascii="Consolas" w:hAnsi="Consolas"/>
                      <w:color w:val="000000"/>
                      <w:sz w:val="21"/>
                      <w:szCs w:val="21"/>
                    </w:rPr>
                    <w:t xml:space="preserve">); </w:t>
                  </w:r>
                </w:p>
                <w:p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$results = $stmt-&gt;get_</w:t>
                  </w:r>
                  <w:proofErr w:type="gramStart"/>
                  <w:r w:rsidRPr="00F33CC8">
                    <w:rPr>
                      <w:rFonts w:ascii="Consolas" w:hAnsi="Consolas"/>
                      <w:color w:val="000000"/>
                      <w:sz w:val="21"/>
                      <w:szCs w:val="21"/>
                    </w:rPr>
                    <w:t>result(</w:t>
                  </w:r>
                  <w:proofErr w:type="gramEnd"/>
                  <w:r w:rsidRPr="00F33CC8">
                    <w:rPr>
                      <w:rFonts w:ascii="Consolas" w:hAnsi="Consolas"/>
                      <w:color w:val="000000"/>
                      <w:sz w:val="21"/>
                      <w:szCs w:val="21"/>
                    </w:rPr>
                    <w:t>);</w:t>
                  </w:r>
                </w:p>
                <w:p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$conn-&gt;</w:t>
                  </w:r>
                  <w:proofErr w:type="gramStart"/>
                  <w:r w:rsidRPr="00F33CC8">
                    <w:rPr>
                      <w:rFonts w:ascii="Consolas" w:hAnsi="Consolas"/>
                      <w:color w:val="000000"/>
                      <w:sz w:val="21"/>
                      <w:szCs w:val="21"/>
                    </w:rPr>
                    <w:t>close(</w:t>
                  </w:r>
                  <w:proofErr w:type="gramEnd"/>
                  <w:r w:rsidRPr="00F33CC8">
                    <w:rPr>
                      <w:rFonts w:ascii="Consolas" w:hAnsi="Consolas"/>
                      <w:color w:val="000000"/>
                      <w:sz w:val="21"/>
                      <w:szCs w:val="21"/>
                    </w:rPr>
                    <w:t>);</w:t>
                  </w:r>
                </w:p>
                <w:p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r w:rsidRPr="00F33CC8">
                    <w:rPr>
                      <w:rFonts w:ascii="Consolas" w:hAnsi="Consolas"/>
                      <w:color w:val="0000FF"/>
                      <w:sz w:val="21"/>
                      <w:szCs w:val="21"/>
                    </w:rPr>
                    <w:t>return</w:t>
                  </w:r>
                  <w:r w:rsidRPr="00F33CC8">
                    <w:rPr>
                      <w:rFonts w:ascii="Consolas" w:hAnsi="Consolas"/>
                      <w:color w:val="000000"/>
                      <w:sz w:val="21"/>
                      <w:szCs w:val="21"/>
                    </w:rPr>
                    <w:t xml:space="preserve"> $results-&gt;fetch_</w:t>
                  </w:r>
                  <w:proofErr w:type="gramStart"/>
                  <w:r w:rsidRPr="00F33CC8">
                    <w:rPr>
                      <w:rFonts w:ascii="Consolas" w:hAnsi="Consolas"/>
                      <w:color w:val="000000"/>
                      <w:sz w:val="21"/>
                      <w:szCs w:val="21"/>
                    </w:rPr>
                    <w:t>all(</w:t>
                  </w:r>
                  <w:proofErr w:type="gramEnd"/>
                  <w:r w:rsidRPr="00F33CC8">
                    <w:rPr>
                      <w:rFonts w:ascii="Consolas" w:hAnsi="Consolas"/>
                      <w:color w:val="000000"/>
                      <w:sz w:val="21"/>
                      <w:szCs w:val="21"/>
                    </w:rPr>
                    <w:t>MYSQLI_ASSOC);</w:t>
                  </w:r>
                </w:p>
                <w:p w:rsidR="00C03417" w:rsidRPr="00FE0CB2"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w:t>
                  </w:r>
                </w:p>
              </w:txbxContent>
            </v:textbox>
            <w10:anchorlock/>
          </v:shape>
        </w:pict>
      </w:r>
    </w:p>
    <w:p w:rsidR="003C2896" w:rsidRPr="009661B9" w:rsidRDefault="003C2896" w:rsidP="000E1B0D">
      <w:pPr>
        <w:pStyle w:val="Cmsor4"/>
      </w:pPr>
      <w:bookmarkStart w:id="71" w:name="_Toc195604426"/>
      <w:r w:rsidRPr="009661B9">
        <w:t>Eljárások felsorolása</w:t>
      </w:r>
      <w:bookmarkEnd w:id="71"/>
    </w:p>
    <w:tbl>
      <w:tblPr>
        <w:tblStyle w:val="Rcsostblzat"/>
        <w:tblW w:w="8493" w:type="dxa"/>
        <w:tblLayout w:type="fixed"/>
        <w:tblLook w:val="04A0" w:firstRow="1" w:lastRow="0" w:firstColumn="1" w:lastColumn="0" w:noHBand="0" w:noVBand="1"/>
      </w:tblPr>
      <w:tblGrid>
        <w:gridCol w:w="3256"/>
        <w:gridCol w:w="1579"/>
        <w:gridCol w:w="1681"/>
        <w:gridCol w:w="1977"/>
      </w:tblGrid>
      <w:tr w:rsidR="003C2896" w:rsidRPr="009661B9" w:rsidTr="00C03417">
        <w:trPr>
          <w:cantSplit/>
        </w:trPr>
        <w:tc>
          <w:tcPr>
            <w:tcW w:w="3256" w:type="dxa"/>
            <w:vAlign w:val="center"/>
          </w:tcPr>
          <w:p w:rsidR="003C2896" w:rsidRPr="009661B9" w:rsidRDefault="003C2896" w:rsidP="00346009">
            <w:r w:rsidRPr="009661B9">
              <w:t>Név</w:t>
            </w:r>
          </w:p>
        </w:tc>
        <w:tc>
          <w:tcPr>
            <w:tcW w:w="1579" w:type="dxa"/>
            <w:vAlign w:val="center"/>
          </w:tcPr>
          <w:p w:rsidR="003C2896" w:rsidRPr="009661B9" w:rsidRDefault="003C2896" w:rsidP="00346009">
            <w:r w:rsidRPr="009661B9">
              <w:t>Bemenet</w:t>
            </w:r>
          </w:p>
        </w:tc>
        <w:tc>
          <w:tcPr>
            <w:tcW w:w="1681" w:type="dxa"/>
            <w:vAlign w:val="center"/>
          </w:tcPr>
          <w:p w:rsidR="003C2896" w:rsidRPr="009661B9" w:rsidRDefault="003C2896" w:rsidP="00346009">
            <w:r w:rsidRPr="009661B9">
              <w:t>Kimenet</w:t>
            </w:r>
          </w:p>
        </w:tc>
        <w:tc>
          <w:tcPr>
            <w:tcW w:w="1977" w:type="dxa"/>
            <w:vAlign w:val="center"/>
          </w:tcPr>
          <w:p w:rsidR="003C2896" w:rsidRPr="009661B9" w:rsidRDefault="003C2896" w:rsidP="00346009">
            <w:r w:rsidRPr="009661B9">
              <w:t>Leírás</w:t>
            </w:r>
          </w:p>
        </w:tc>
      </w:tr>
      <w:tr w:rsidR="003C2896" w:rsidRPr="009661B9" w:rsidTr="00C03417">
        <w:trPr>
          <w:cantSplit/>
        </w:trPr>
        <w:tc>
          <w:tcPr>
            <w:tcW w:w="3256" w:type="dxa"/>
            <w:vAlign w:val="center"/>
          </w:tcPr>
          <w:p w:rsidR="003C2896" w:rsidRPr="009661B9" w:rsidRDefault="003C2896" w:rsidP="00346009">
            <w:r w:rsidRPr="009661B9">
              <w:t>listBooksFiltered</w:t>
            </w:r>
          </w:p>
        </w:tc>
        <w:tc>
          <w:tcPr>
            <w:tcW w:w="1579" w:type="dxa"/>
            <w:vAlign w:val="center"/>
          </w:tcPr>
          <w:p w:rsidR="003C2896" w:rsidRPr="009661B9" w:rsidRDefault="003C2896" w:rsidP="00346009">
            <w:r w:rsidRPr="009661B9">
              <w:t xml:space="preserve">title, genres, authors, </w:t>
            </w:r>
          </w:p>
          <w:p w:rsidR="003C2896" w:rsidRPr="009661B9" w:rsidRDefault="003C2896" w:rsidP="00346009">
            <w:r w:rsidRPr="009661B9">
              <w:t>releasedate,</w:t>
            </w:r>
          </w:p>
          <w:p w:rsidR="003C2896" w:rsidRPr="009661B9" w:rsidRDefault="003C2896" w:rsidP="00346009">
            <w:r w:rsidRPr="009661B9">
              <w:t>language, ISBN, offseter, limiter</w:t>
            </w:r>
          </w:p>
        </w:tc>
        <w:tc>
          <w:tcPr>
            <w:tcW w:w="1681" w:type="dxa"/>
            <w:vAlign w:val="center"/>
          </w:tcPr>
          <w:p w:rsidR="003C2896" w:rsidRPr="009661B9" w:rsidRDefault="003C2896" w:rsidP="00346009">
            <w:r w:rsidRPr="009661B9">
              <w:t>ISBN_id, title, picture base64, genres, authors, publisher, releasedate, language, ISBN, description</w:t>
            </w:r>
          </w:p>
        </w:tc>
        <w:tc>
          <w:tcPr>
            <w:tcW w:w="1977" w:type="dxa"/>
            <w:vAlign w:val="center"/>
          </w:tcPr>
          <w:p w:rsidR="003C2896" w:rsidRPr="009661B9" w:rsidRDefault="003C2896" w:rsidP="00346009">
            <w:r w:rsidRPr="009661B9">
              <w:t>Kilistázza a filtereknek megfelelő könyvek adatait, oldalakra bontva</w:t>
            </w:r>
          </w:p>
        </w:tc>
      </w:tr>
      <w:tr w:rsidR="003C2896" w:rsidRPr="009661B9" w:rsidTr="00C03417">
        <w:trPr>
          <w:cantSplit/>
        </w:trPr>
        <w:tc>
          <w:tcPr>
            <w:tcW w:w="3256" w:type="dxa"/>
            <w:vAlign w:val="center"/>
          </w:tcPr>
          <w:p w:rsidR="003C2896" w:rsidRPr="009661B9" w:rsidRDefault="003C2896" w:rsidP="00346009">
            <w:r w:rsidRPr="009661B9">
              <w:t>getBookByISBN</w:t>
            </w:r>
          </w:p>
        </w:tc>
        <w:tc>
          <w:tcPr>
            <w:tcW w:w="1579" w:type="dxa"/>
            <w:vAlign w:val="center"/>
          </w:tcPr>
          <w:p w:rsidR="003C2896" w:rsidRPr="009661B9" w:rsidRDefault="003C2896" w:rsidP="00346009">
            <w:r w:rsidRPr="009661B9">
              <w:t>ISBN</w:t>
            </w:r>
          </w:p>
        </w:tc>
        <w:tc>
          <w:tcPr>
            <w:tcW w:w="1681" w:type="dxa"/>
            <w:vAlign w:val="center"/>
          </w:tcPr>
          <w:p w:rsidR="003C2896" w:rsidRPr="009661B9" w:rsidRDefault="003C2896" w:rsidP="00346009">
            <w:r w:rsidRPr="009661B9">
              <w:t>ISBN_id, title, picture base64, genres, authors, publisher, releasedate, language, ISBN, description</w:t>
            </w:r>
          </w:p>
        </w:tc>
        <w:tc>
          <w:tcPr>
            <w:tcW w:w="1977" w:type="dxa"/>
            <w:vAlign w:val="center"/>
          </w:tcPr>
          <w:p w:rsidR="003C2896" w:rsidRPr="009661B9" w:rsidRDefault="003C2896" w:rsidP="00346009">
            <w:r w:rsidRPr="009661B9">
              <w:t xml:space="preserve">Kilistázza egy adott ISBN kódú könyv összes adatát </w:t>
            </w:r>
          </w:p>
        </w:tc>
      </w:tr>
      <w:tr w:rsidR="003C2896" w:rsidRPr="009661B9" w:rsidTr="00C03417">
        <w:trPr>
          <w:cantSplit/>
        </w:trPr>
        <w:tc>
          <w:tcPr>
            <w:tcW w:w="3256" w:type="dxa"/>
            <w:vAlign w:val="center"/>
          </w:tcPr>
          <w:p w:rsidR="003C2896" w:rsidRPr="009661B9" w:rsidRDefault="003C2896" w:rsidP="00346009">
            <w:r w:rsidRPr="009661B9">
              <w:t>getGenres</w:t>
            </w:r>
          </w:p>
        </w:tc>
        <w:tc>
          <w:tcPr>
            <w:tcW w:w="1579" w:type="dxa"/>
            <w:vAlign w:val="center"/>
          </w:tcPr>
          <w:p w:rsidR="003C2896" w:rsidRPr="009661B9" w:rsidRDefault="003C2896" w:rsidP="00346009"/>
        </w:tc>
        <w:tc>
          <w:tcPr>
            <w:tcW w:w="1681" w:type="dxa"/>
            <w:vAlign w:val="center"/>
          </w:tcPr>
          <w:p w:rsidR="003C2896" w:rsidRPr="009661B9" w:rsidRDefault="003C2896" w:rsidP="00346009">
            <w:r w:rsidRPr="009661B9">
              <w:t>genres</w:t>
            </w:r>
          </w:p>
        </w:tc>
        <w:tc>
          <w:tcPr>
            <w:tcW w:w="1977" w:type="dxa"/>
            <w:vAlign w:val="center"/>
          </w:tcPr>
          <w:p w:rsidR="003C2896" w:rsidRPr="009661B9" w:rsidRDefault="003C2896" w:rsidP="00346009">
            <w:r w:rsidRPr="009661B9">
              <w:t>Kilistázza az összes adatbázisban létező kategóriát</w:t>
            </w:r>
          </w:p>
        </w:tc>
      </w:tr>
      <w:tr w:rsidR="003C2896" w:rsidRPr="009661B9" w:rsidTr="00C03417">
        <w:trPr>
          <w:cantSplit/>
        </w:trPr>
        <w:tc>
          <w:tcPr>
            <w:tcW w:w="3256" w:type="dxa"/>
            <w:vAlign w:val="center"/>
          </w:tcPr>
          <w:p w:rsidR="003C2896" w:rsidRPr="009661B9" w:rsidRDefault="003C2896" w:rsidP="00346009">
            <w:r w:rsidRPr="009661B9">
              <w:lastRenderedPageBreak/>
              <w:t>getLangs</w:t>
            </w:r>
          </w:p>
        </w:tc>
        <w:tc>
          <w:tcPr>
            <w:tcW w:w="1579" w:type="dxa"/>
            <w:vAlign w:val="center"/>
          </w:tcPr>
          <w:p w:rsidR="003C2896" w:rsidRPr="009661B9" w:rsidRDefault="003C2896" w:rsidP="00346009"/>
        </w:tc>
        <w:tc>
          <w:tcPr>
            <w:tcW w:w="1681" w:type="dxa"/>
            <w:vAlign w:val="center"/>
          </w:tcPr>
          <w:p w:rsidR="003C2896" w:rsidRPr="009661B9" w:rsidRDefault="003C2896" w:rsidP="00346009">
            <w:r w:rsidRPr="009661B9">
              <w:t>languages</w:t>
            </w:r>
          </w:p>
        </w:tc>
        <w:tc>
          <w:tcPr>
            <w:tcW w:w="1977" w:type="dxa"/>
            <w:vAlign w:val="center"/>
          </w:tcPr>
          <w:p w:rsidR="003C2896" w:rsidRPr="009661B9" w:rsidRDefault="003C2896" w:rsidP="00346009">
            <w:r w:rsidRPr="009661B9">
              <w:t>Kilistázza az összes adatbázisban létező nyelvet</w:t>
            </w:r>
          </w:p>
        </w:tc>
      </w:tr>
      <w:tr w:rsidR="003C2896" w:rsidRPr="009661B9" w:rsidTr="00C03417">
        <w:trPr>
          <w:cantSplit/>
        </w:trPr>
        <w:tc>
          <w:tcPr>
            <w:tcW w:w="3256" w:type="dxa"/>
            <w:vAlign w:val="center"/>
          </w:tcPr>
          <w:p w:rsidR="003C2896" w:rsidRPr="009661B9" w:rsidRDefault="003C2896" w:rsidP="00346009">
            <w:r w:rsidRPr="009661B9">
              <w:t>getIdFromISBN</w:t>
            </w:r>
          </w:p>
        </w:tc>
        <w:tc>
          <w:tcPr>
            <w:tcW w:w="1579" w:type="dxa"/>
            <w:vAlign w:val="center"/>
          </w:tcPr>
          <w:p w:rsidR="003C2896" w:rsidRPr="009661B9" w:rsidRDefault="003C2896" w:rsidP="00346009">
            <w:r w:rsidRPr="009661B9">
              <w:t>ISBN</w:t>
            </w:r>
          </w:p>
        </w:tc>
        <w:tc>
          <w:tcPr>
            <w:tcW w:w="1681" w:type="dxa"/>
            <w:vAlign w:val="center"/>
          </w:tcPr>
          <w:p w:rsidR="003C2896" w:rsidRPr="009661B9" w:rsidRDefault="003C2896" w:rsidP="00346009">
            <w:r w:rsidRPr="009661B9">
              <w:t>ISBN_id</w:t>
            </w:r>
          </w:p>
        </w:tc>
        <w:tc>
          <w:tcPr>
            <w:tcW w:w="1977" w:type="dxa"/>
            <w:vAlign w:val="center"/>
          </w:tcPr>
          <w:p w:rsidR="003C2896" w:rsidRPr="009661B9" w:rsidRDefault="003C2896" w:rsidP="00346009">
            <w:r w:rsidRPr="009661B9">
              <w:t>A megadott ISBN kódot ISBN_id-ra fordítja</w:t>
            </w:r>
          </w:p>
        </w:tc>
      </w:tr>
      <w:tr w:rsidR="003C2896" w:rsidRPr="009661B9" w:rsidTr="00C03417">
        <w:trPr>
          <w:cantSplit/>
        </w:trPr>
        <w:tc>
          <w:tcPr>
            <w:tcW w:w="3256" w:type="dxa"/>
            <w:vAlign w:val="center"/>
          </w:tcPr>
          <w:p w:rsidR="003C2896" w:rsidRPr="009661B9" w:rsidRDefault="003C2896" w:rsidP="00346009">
            <w:r w:rsidRPr="009661B9">
              <w:t>getBookById</w:t>
            </w:r>
          </w:p>
        </w:tc>
        <w:tc>
          <w:tcPr>
            <w:tcW w:w="1579" w:type="dxa"/>
            <w:vAlign w:val="center"/>
          </w:tcPr>
          <w:p w:rsidR="003C2896" w:rsidRPr="009661B9" w:rsidRDefault="003C2896" w:rsidP="00346009">
            <w:r w:rsidRPr="009661B9">
              <w:t>ISBN_id</w:t>
            </w:r>
          </w:p>
        </w:tc>
        <w:tc>
          <w:tcPr>
            <w:tcW w:w="1681" w:type="dxa"/>
            <w:vAlign w:val="center"/>
          </w:tcPr>
          <w:p w:rsidR="003C2896" w:rsidRPr="009661B9" w:rsidRDefault="003C2896" w:rsidP="00346009">
            <w:r w:rsidRPr="009661B9">
              <w:t>ISBN_id, title, picture base64, genres, authors, publisher, releasedate, language, ISBN, description</w:t>
            </w:r>
          </w:p>
        </w:tc>
        <w:tc>
          <w:tcPr>
            <w:tcW w:w="1977" w:type="dxa"/>
            <w:vAlign w:val="center"/>
          </w:tcPr>
          <w:p w:rsidR="003C2896" w:rsidRPr="009661B9" w:rsidRDefault="003C2896" w:rsidP="00346009">
            <w:r w:rsidRPr="009661B9">
              <w:t>Kilistázza egy ISBN_id alapján megadott könyv összes adatát</w:t>
            </w:r>
          </w:p>
        </w:tc>
      </w:tr>
      <w:tr w:rsidR="003C2896" w:rsidRPr="009661B9" w:rsidTr="00C03417">
        <w:trPr>
          <w:cantSplit/>
        </w:trPr>
        <w:tc>
          <w:tcPr>
            <w:tcW w:w="3256" w:type="dxa"/>
            <w:vAlign w:val="center"/>
          </w:tcPr>
          <w:p w:rsidR="003C2896" w:rsidRPr="009661B9" w:rsidRDefault="003C2896" w:rsidP="00346009">
            <w:r w:rsidRPr="009661B9">
              <w:t>getBookedAndReservedBooks</w:t>
            </w:r>
          </w:p>
        </w:tc>
        <w:tc>
          <w:tcPr>
            <w:tcW w:w="1579" w:type="dxa"/>
            <w:vAlign w:val="center"/>
          </w:tcPr>
          <w:p w:rsidR="003C2896" w:rsidRPr="009661B9" w:rsidRDefault="003C2896" w:rsidP="00346009">
            <w:r w:rsidRPr="009661B9">
              <w:t>user_id</w:t>
            </w:r>
          </w:p>
        </w:tc>
        <w:tc>
          <w:tcPr>
            <w:tcW w:w="1681" w:type="dxa"/>
            <w:vAlign w:val="center"/>
          </w:tcPr>
          <w:p w:rsidR="003C2896" w:rsidRPr="009661B9" w:rsidRDefault="003C2896" w:rsidP="00346009">
            <w:r w:rsidRPr="009661B9">
              <w:t>title, authors, state, reservationid/bookingid</w:t>
            </w:r>
          </w:p>
        </w:tc>
        <w:tc>
          <w:tcPr>
            <w:tcW w:w="1977" w:type="dxa"/>
            <w:vAlign w:val="center"/>
          </w:tcPr>
          <w:p w:rsidR="003C2896" w:rsidRPr="009661B9" w:rsidRDefault="003C2896" w:rsidP="00346009">
            <w:r w:rsidRPr="009661B9">
              <w:t xml:space="preserve">Kilistázza egy adott felhasználó összes foglalását és előjegyzését </w:t>
            </w:r>
          </w:p>
        </w:tc>
      </w:tr>
      <w:tr w:rsidR="003C2896" w:rsidRPr="009661B9" w:rsidTr="00C03417">
        <w:trPr>
          <w:cantSplit/>
        </w:trPr>
        <w:tc>
          <w:tcPr>
            <w:tcW w:w="3256" w:type="dxa"/>
            <w:vAlign w:val="center"/>
          </w:tcPr>
          <w:p w:rsidR="003C2896" w:rsidRPr="009661B9" w:rsidRDefault="003C2896" w:rsidP="00346009">
            <w:r w:rsidRPr="009661B9">
              <w:t>cancelReservation</w:t>
            </w:r>
          </w:p>
        </w:tc>
        <w:tc>
          <w:tcPr>
            <w:tcW w:w="1579" w:type="dxa"/>
            <w:vAlign w:val="center"/>
          </w:tcPr>
          <w:p w:rsidR="003C2896" w:rsidRPr="009661B9" w:rsidRDefault="003C2896" w:rsidP="00346009">
            <w:r w:rsidRPr="009661B9">
              <w:t>reservation_id, user_id</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Törli egy adott felhasználó előjegyzésést</w:t>
            </w:r>
          </w:p>
        </w:tc>
      </w:tr>
      <w:tr w:rsidR="003C2896" w:rsidRPr="009661B9" w:rsidTr="00C03417">
        <w:trPr>
          <w:cantSplit/>
        </w:trPr>
        <w:tc>
          <w:tcPr>
            <w:tcW w:w="3256" w:type="dxa"/>
            <w:vAlign w:val="center"/>
          </w:tcPr>
          <w:p w:rsidR="003C2896" w:rsidRPr="009661B9" w:rsidRDefault="003C2896" w:rsidP="00346009">
            <w:r w:rsidRPr="009661B9">
              <w:t>cancelBooking</w:t>
            </w:r>
          </w:p>
        </w:tc>
        <w:tc>
          <w:tcPr>
            <w:tcW w:w="1579" w:type="dxa"/>
            <w:vAlign w:val="center"/>
          </w:tcPr>
          <w:p w:rsidR="003C2896" w:rsidRPr="009661B9" w:rsidRDefault="003C2896" w:rsidP="00346009">
            <w:r w:rsidRPr="009661B9">
              <w:t>booking_id, user_id</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Módosítja az adott foglalás handled értékét és ha van előjegyzés az adott könyvre akkor a legrégebbit teszi új foglalásnak</w:t>
            </w:r>
          </w:p>
        </w:tc>
      </w:tr>
      <w:tr w:rsidR="003C2896" w:rsidRPr="009661B9" w:rsidTr="00C03417">
        <w:trPr>
          <w:cantSplit/>
        </w:trPr>
        <w:tc>
          <w:tcPr>
            <w:tcW w:w="3256" w:type="dxa"/>
            <w:vAlign w:val="center"/>
          </w:tcPr>
          <w:p w:rsidR="003C2896" w:rsidRPr="009661B9" w:rsidRDefault="003C2896" w:rsidP="00346009">
            <w:r w:rsidRPr="009661B9">
              <w:t>removeBooking</w:t>
            </w:r>
          </w:p>
        </w:tc>
        <w:tc>
          <w:tcPr>
            <w:tcW w:w="1579" w:type="dxa"/>
            <w:vAlign w:val="center"/>
          </w:tcPr>
          <w:p w:rsidR="003C2896" w:rsidRPr="009661B9" w:rsidRDefault="003C2896" w:rsidP="00346009">
            <w:r w:rsidRPr="009661B9">
              <w:t>booking_id</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Törli az adott foglalást</w:t>
            </w:r>
          </w:p>
        </w:tc>
      </w:tr>
      <w:tr w:rsidR="003C2896" w:rsidRPr="009661B9" w:rsidTr="00C03417">
        <w:trPr>
          <w:cantSplit/>
        </w:trPr>
        <w:tc>
          <w:tcPr>
            <w:tcW w:w="3256" w:type="dxa"/>
            <w:vAlign w:val="center"/>
          </w:tcPr>
          <w:p w:rsidR="003C2896" w:rsidRPr="009661B9" w:rsidRDefault="003C2896" w:rsidP="00346009">
            <w:r w:rsidRPr="009661B9">
              <w:t>getBorrowedBooks</w:t>
            </w:r>
          </w:p>
        </w:tc>
        <w:tc>
          <w:tcPr>
            <w:tcW w:w="1579" w:type="dxa"/>
            <w:vAlign w:val="center"/>
          </w:tcPr>
          <w:p w:rsidR="003C2896" w:rsidRPr="009661B9" w:rsidRDefault="003C2896" w:rsidP="00346009">
            <w:r w:rsidRPr="009661B9">
              <w:t>user_id</w:t>
            </w:r>
          </w:p>
        </w:tc>
        <w:tc>
          <w:tcPr>
            <w:tcW w:w="1681" w:type="dxa"/>
            <w:vAlign w:val="center"/>
          </w:tcPr>
          <w:p w:rsidR="003C2896" w:rsidRPr="009661B9" w:rsidRDefault="003C2896" w:rsidP="00346009">
            <w:r w:rsidRPr="009661B9">
              <w:t>book_id, auhtors, ISBN, title, end date, start date, meghosszabítható, fizetendő</w:t>
            </w:r>
          </w:p>
        </w:tc>
        <w:tc>
          <w:tcPr>
            <w:tcW w:w="1977" w:type="dxa"/>
            <w:vAlign w:val="center"/>
          </w:tcPr>
          <w:p w:rsidR="003C2896" w:rsidRPr="009661B9" w:rsidRDefault="003C2896" w:rsidP="00346009">
            <w:r w:rsidRPr="009661B9">
              <w:t>Kilistázza egy felhasználó a jelenleg kivett könyveinek adatait pl.: a késésből jövő fizetendőt és hosszabbítható-e</w:t>
            </w:r>
          </w:p>
        </w:tc>
      </w:tr>
      <w:tr w:rsidR="003C2896" w:rsidRPr="009661B9" w:rsidTr="00C03417">
        <w:trPr>
          <w:cantSplit/>
        </w:trPr>
        <w:tc>
          <w:tcPr>
            <w:tcW w:w="3256" w:type="dxa"/>
            <w:vAlign w:val="center"/>
          </w:tcPr>
          <w:p w:rsidR="003C2896" w:rsidRPr="009661B9" w:rsidRDefault="003C2896" w:rsidP="00346009">
            <w:r w:rsidRPr="009661B9">
              <w:t>getPreviouslyBorrowedBooks</w:t>
            </w:r>
          </w:p>
        </w:tc>
        <w:tc>
          <w:tcPr>
            <w:tcW w:w="1579" w:type="dxa"/>
            <w:vAlign w:val="center"/>
          </w:tcPr>
          <w:p w:rsidR="003C2896" w:rsidRPr="009661B9" w:rsidRDefault="003C2896" w:rsidP="00346009">
            <w:r w:rsidRPr="009661B9">
              <w:t>user_id</w:t>
            </w:r>
          </w:p>
        </w:tc>
        <w:tc>
          <w:tcPr>
            <w:tcW w:w="1681" w:type="dxa"/>
            <w:vAlign w:val="center"/>
          </w:tcPr>
          <w:p w:rsidR="003C2896" w:rsidRPr="009661B9" w:rsidRDefault="003C2896" w:rsidP="00346009">
            <w:r w:rsidRPr="009661B9">
              <w:t>book_id, authors, ISBN, title, picture base64, end date, start date,</w:t>
            </w:r>
          </w:p>
        </w:tc>
        <w:tc>
          <w:tcPr>
            <w:tcW w:w="1977" w:type="dxa"/>
            <w:vAlign w:val="center"/>
          </w:tcPr>
          <w:p w:rsidR="003C2896" w:rsidRPr="009661B9" w:rsidRDefault="003C2896" w:rsidP="00346009">
            <w:r w:rsidRPr="009661B9">
              <w:t>Kilistázza egy felhasználó már korábban kivett, de már visszahozott könyveinek néhány adatát</w:t>
            </w:r>
          </w:p>
        </w:tc>
      </w:tr>
      <w:tr w:rsidR="003C2896" w:rsidRPr="009661B9" w:rsidTr="00C03417">
        <w:trPr>
          <w:cantSplit/>
        </w:trPr>
        <w:tc>
          <w:tcPr>
            <w:tcW w:w="3256" w:type="dxa"/>
            <w:vAlign w:val="center"/>
          </w:tcPr>
          <w:p w:rsidR="003C2896" w:rsidRPr="009661B9" w:rsidRDefault="003C2896" w:rsidP="00346009">
            <w:r w:rsidRPr="009661B9">
              <w:lastRenderedPageBreak/>
              <w:t>deleteLateBookings</w:t>
            </w:r>
          </w:p>
        </w:tc>
        <w:tc>
          <w:tcPr>
            <w:tcW w:w="1579" w:type="dxa"/>
            <w:vAlign w:val="center"/>
          </w:tcPr>
          <w:p w:rsidR="003C2896" w:rsidRPr="009661B9" w:rsidRDefault="003C2896" w:rsidP="00346009"/>
        </w:tc>
        <w:tc>
          <w:tcPr>
            <w:tcW w:w="1681" w:type="dxa"/>
            <w:vAlign w:val="center"/>
          </w:tcPr>
          <w:p w:rsidR="003C2896" w:rsidRPr="009661B9" w:rsidRDefault="003C2896" w:rsidP="00346009">
            <w:r w:rsidRPr="009661B9">
              <w:t>output</w:t>
            </w:r>
          </w:p>
        </w:tc>
        <w:tc>
          <w:tcPr>
            <w:tcW w:w="1977" w:type="dxa"/>
            <w:vAlign w:val="center"/>
          </w:tcPr>
          <w:p w:rsidR="003C2896" w:rsidRPr="009661B9" w:rsidRDefault="003C2896" w:rsidP="00346009">
            <w:r w:rsidRPr="009661B9">
              <w:t>Törli a lejárt foglalásokat illetve a lejárt tagsággal rendelkező felhasználók foglalásait és új foglalást add hozzá ha van előjegyezve output mezőben a töröltbook_id és user_</w:t>
            </w:r>
            <w:proofErr w:type="gramStart"/>
            <w:r w:rsidRPr="009661B9">
              <w:t>id ,</w:t>
            </w:r>
            <w:proofErr w:type="gramEnd"/>
            <w:r w:rsidRPr="009661B9">
              <w:t xml:space="preserve"> ha lett hozzáadva új foglalás a hozzá tartozó user_id, végül a törlés okát</w:t>
            </w:r>
          </w:p>
        </w:tc>
      </w:tr>
      <w:tr w:rsidR="003C2896" w:rsidRPr="009661B9" w:rsidTr="00C03417">
        <w:trPr>
          <w:cantSplit/>
        </w:trPr>
        <w:tc>
          <w:tcPr>
            <w:tcW w:w="3256" w:type="dxa"/>
            <w:vAlign w:val="center"/>
          </w:tcPr>
          <w:p w:rsidR="003C2896" w:rsidRPr="009661B9" w:rsidRDefault="003C2896" w:rsidP="00346009">
            <w:r w:rsidRPr="009661B9">
              <w:t>deleteLateReservations</w:t>
            </w:r>
          </w:p>
        </w:tc>
        <w:tc>
          <w:tcPr>
            <w:tcW w:w="1579" w:type="dxa"/>
            <w:vAlign w:val="center"/>
          </w:tcPr>
          <w:p w:rsidR="003C2896" w:rsidRPr="009661B9" w:rsidRDefault="003C2896" w:rsidP="00346009"/>
        </w:tc>
        <w:tc>
          <w:tcPr>
            <w:tcW w:w="1681" w:type="dxa"/>
            <w:vAlign w:val="center"/>
          </w:tcPr>
          <w:p w:rsidR="003C2896" w:rsidRPr="009661B9" w:rsidRDefault="003C2896" w:rsidP="00346009">
            <w:r w:rsidRPr="009661B9">
              <w:t>output</w:t>
            </w:r>
          </w:p>
        </w:tc>
        <w:tc>
          <w:tcPr>
            <w:tcW w:w="1977" w:type="dxa"/>
            <w:vAlign w:val="center"/>
          </w:tcPr>
          <w:p w:rsidR="003C2896" w:rsidRPr="009661B9" w:rsidRDefault="003C2896" w:rsidP="00346009">
            <w:r w:rsidRPr="009661B9">
              <w:t>Törli azon felhasználók előjegyzéseit, akiknek a tagsága lejárt, output mezőben a törölt előjegyzések adatai user_id, ISBN_id</w:t>
            </w:r>
          </w:p>
        </w:tc>
      </w:tr>
      <w:tr w:rsidR="003C2896" w:rsidRPr="009661B9" w:rsidTr="00C03417">
        <w:trPr>
          <w:cantSplit/>
        </w:trPr>
        <w:tc>
          <w:tcPr>
            <w:tcW w:w="3256" w:type="dxa"/>
            <w:vAlign w:val="center"/>
          </w:tcPr>
          <w:p w:rsidR="003C2896" w:rsidRPr="009661B9" w:rsidRDefault="003C2896" w:rsidP="00346009">
            <w:r w:rsidRPr="009661B9">
              <w:t>loginUser</w:t>
            </w:r>
          </w:p>
        </w:tc>
        <w:tc>
          <w:tcPr>
            <w:tcW w:w="1579" w:type="dxa"/>
            <w:vAlign w:val="center"/>
          </w:tcPr>
          <w:p w:rsidR="003C2896" w:rsidRPr="009661B9" w:rsidRDefault="003C2896" w:rsidP="00346009">
            <w:r w:rsidRPr="009661B9">
              <w:t>username, password</w:t>
            </w:r>
          </w:p>
        </w:tc>
        <w:tc>
          <w:tcPr>
            <w:tcW w:w="1681" w:type="dxa"/>
            <w:vAlign w:val="center"/>
          </w:tcPr>
          <w:p w:rsidR="003C2896" w:rsidRPr="009661B9" w:rsidRDefault="003C2896" w:rsidP="00346009">
            <w:r w:rsidRPr="009661B9">
              <w:t>result, user_id, username</w:t>
            </w:r>
          </w:p>
        </w:tc>
        <w:tc>
          <w:tcPr>
            <w:tcW w:w="1977" w:type="dxa"/>
            <w:vAlign w:val="center"/>
          </w:tcPr>
          <w:p w:rsidR="003C2896" w:rsidRPr="009661B9" w:rsidRDefault="003C2896" w:rsidP="00346009">
            <w:r w:rsidRPr="009661B9">
              <w:t>Ellenőrzi a felhasználó bejelentkezési adatait és a megfelelő választ adja rá</w:t>
            </w:r>
          </w:p>
        </w:tc>
      </w:tr>
      <w:tr w:rsidR="003C2896" w:rsidRPr="009661B9" w:rsidTr="00C03417">
        <w:trPr>
          <w:cantSplit/>
        </w:trPr>
        <w:tc>
          <w:tcPr>
            <w:tcW w:w="3256" w:type="dxa"/>
            <w:vAlign w:val="center"/>
          </w:tcPr>
          <w:p w:rsidR="003C2896" w:rsidRPr="009661B9" w:rsidRDefault="003C2896" w:rsidP="00346009">
            <w:r w:rsidRPr="009661B9">
              <w:t>getUserId</w:t>
            </w:r>
          </w:p>
        </w:tc>
        <w:tc>
          <w:tcPr>
            <w:tcW w:w="1579" w:type="dxa"/>
            <w:vAlign w:val="center"/>
          </w:tcPr>
          <w:p w:rsidR="003C2896" w:rsidRPr="009661B9" w:rsidRDefault="003C2896" w:rsidP="00346009">
            <w:r w:rsidRPr="009661B9">
              <w:t>username</w:t>
            </w:r>
          </w:p>
        </w:tc>
        <w:tc>
          <w:tcPr>
            <w:tcW w:w="1681" w:type="dxa"/>
            <w:vAlign w:val="center"/>
          </w:tcPr>
          <w:p w:rsidR="003C2896" w:rsidRPr="009661B9" w:rsidRDefault="003C2896" w:rsidP="00346009">
            <w:r w:rsidRPr="009661B9">
              <w:t>user_id</w:t>
            </w:r>
          </w:p>
        </w:tc>
        <w:tc>
          <w:tcPr>
            <w:tcW w:w="1977" w:type="dxa"/>
            <w:vAlign w:val="center"/>
          </w:tcPr>
          <w:p w:rsidR="003C2896" w:rsidRPr="009661B9" w:rsidRDefault="003C2896" w:rsidP="00346009">
            <w:r w:rsidRPr="009661B9">
              <w:t>A username-hez tartozó user_id-t adja vissza</w:t>
            </w:r>
          </w:p>
        </w:tc>
      </w:tr>
      <w:tr w:rsidR="003C2896" w:rsidRPr="009661B9" w:rsidTr="00C03417">
        <w:trPr>
          <w:cantSplit/>
        </w:trPr>
        <w:tc>
          <w:tcPr>
            <w:tcW w:w="3256" w:type="dxa"/>
            <w:vAlign w:val="center"/>
          </w:tcPr>
          <w:p w:rsidR="003C2896" w:rsidRPr="009661B9" w:rsidRDefault="003C2896" w:rsidP="00346009">
            <w:r w:rsidRPr="009661B9">
              <w:t>getEmailData</w:t>
            </w:r>
          </w:p>
        </w:tc>
        <w:tc>
          <w:tcPr>
            <w:tcW w:w="1579" w:type="dxa"/>
            <w:vAlign w:val="center"/>
          </w:tcPr>
          <w:p w:rsidR="003C2896" w:rsidRPr="009661B9" w:rsidRDefault="003C2896" w:rsidP="00346009">
            <w:r w:rsidRPr="009661B9">
              <w:t>user_id</w:t>
            </w:r>
          </w:p>
        </w:tc>
        <w:tc>
          <w:tcPr>
            <w:tcW w:w="1681" w:type="dxa"/>
            <w:vAlign w:val="center"/>
          </w:tcPr>
          <w:p w:rsidR="003C2896" w:rsidRPr="009661B9" w:rsidRDefault="003C2896" w:rsidP="00346009">
            <w:r w:rsidRPr="009661B9">
              <w:t>email, surname, firstname</w:t>
            </w:r>
          </w:p>
        </w:tc>
        <w:tc>
          <w:tcPr>
            <w:tcW w:w="1977" w:type="dxa"/>
            <w:vAlign w:val="center"/>
          </w:tcPr>
          <w:p w:rsidR="003C2896" w:rsidRPr="009661B9" w:rsidRDefault="003C2896" w:rsidP="00346009">
            <w:r w:rsidRPr="009661B9">
              <w:t>Egy user mail küldéshez szükséges adatainak kiírása</w:t>
            </w:r>
          </w:p>
        </w:tc>
      </w:tr>
      <w:tr w:rsidR="003C2896" w:rsidRPr="009661B9" w:rsidTr="00C03417">
        <w:trPr>
          <w:cantSplit/>
        </w:trPr>
        <w:tc>
          <w:tcPr>
            <w:tcW w:w="3256" w:type="dxa"/>
            <w:vAlign w:val="center"/>
          </w:tcPr>
          <w:p w:rsidR="003C2896" w:rsidRPr="009661B9" w:rsidRDefault="003C2896" w:rsidP="00346009">
            <w:r w:rsidRPr="009661B9">
              <w:lastRenderedPageBreak/>
              <w:t>updateUserDetails</w:t>
            </w:r>
          </w:p>
        </w:tc>
        <w:tc>
          <w:tcPr>
            <w:tcW w:w="1579" w:type="dxa"/>
            <w:vAlign w:val="center"/>
          </w:tcPr>
          <w:p w:rsidR="003C2896" w:rsidRPr="009661B9" w:rsidRDefault="003C2896" w:rsidP="00346009">
            <w:r w:rsidRPr="009661B9">
              <w:t>user_id, surname, firstname, birthplace, birthdate, address, email, phonenumber, mothersmaidenname(mmn)</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Módosítja egy felhasználó adatait</w:t>
            </w:r>
          </w:p>
        </w:tc>
      </w:tr>
      <w:tr w:rsidR="003C2896" w:rsidRPr="009661B9" w:rsidTr="00C03417">
        <w:trPr>
          <w:cantSplit/>
        </w:trPr>
        <w:tc>
          <w:tcPr>
            <w:tcW w:w="3256" w:type="dxa"/>
            <w:vAlign w:val="center"/>
          </w:tcPr>
          <w:p w:rsidR="003C2896" w:rsidRPr="009661B9" w:rsidRDefault="003C2896" w:rsidP="00346009">
            <w:r w:rsidRPr="009661B9">
              <w:t>updateBookDetails</w:t>
            </w:r>
          </w:p>
        </w:tc>
        <w:tc>
          <w:tcPr>
            <w:tcW w:w="1579" w:type="dxa"/>
            <w:vAlign w:val="center"/>
          </w:tcPr>
          <w:p w:rsidR="003C2896" w:rsidRPr="009661B9" w:rsidRDefault="003C2896" w:rsidP="00346009">
            <w:r w:rsidRPr="009661B9">
              <w:t>ISBN_id, title, releasedate, language, publisher, authors, genres, description, picture base64</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Módosítja egy könyv adatait</w:t>
            </w:r>
          </w:p>
        </w:tc>
      </w:tr>
      <w:tr w:rsidR="003C2896" w:rsidRPr="009661B9" w:rsidTr="00C03417">
        <w:trPr>
          <w:cantSplit/>
        </w:trPr>
        <w:tc>
          <w:tcPr>
            <w:tcW w:w="3256" w:type="dxa"/>
            <w:vAlign w:val="center"/>
          </w:tcPr>
          <w:p w:rsidR="003C2896" w:rsidRPr="009661B9" w:rsidRDefault="003C2896" w:rsidP="00346009">
            <w:r w:rsidRPr="009661B9">
              <w:t>getUser</w:t>
            </w:r>
          </w:p>
        </w:tc>
        <w:tc>
          <w:tcPr>
            <w:tcW w:w="1579" w:type="dxa"/>
            <w:vAlign w:val="center"/>
          </w:tcPr>
          <w:p w:rsidR="003C2896" w:rsidRPr="009661B9" w:rsidRDefault="003C2896" w:rsidP="00346009">
            <w:r w:rsidRPr="009661B9">
              <w:t>user_id</w:t>
            </w:r>
          </w:p>
        </w:tc>
        <w:tc>
          <w:tcPr>
            <w:tcW w:w="1681" w:type="dxa"/>
            <w:vAlign w:val="center"/>
          </w:tcPr>
          <w:p w:rsidR="003C2896" w:rsidRPr="009661B9" w:rsidRDefault="003C2896" w:rsidP="00346009">
            <w:r w:rsidRPr="009661B9">
              <w:t>surname, firstname, username, birthplace, birthdate, email, phonenumber, address, mothersmaidenname(mmn), membership end date, active</w:t>
            </w:r>
          </w:p>
        </w:tc>
        <w:tc>
          <w:tcPr>
            <w:tcW w:w="1977" w:type="dxa"/>
            <w:vAlign w:val="center"/>
          </w:tcPr>
          <w:p w:rsidR="003C2896" w:rsidRPr="009661B9" w:rsidRDefault="003C2896" w:rsidP="00346009">
            <w:r w:rsidRPr="009661B9">
              <w:t>Adott user_id alapján megadja a felhasználó összes adatát</w:t>
            </w:r>
          </w:p>
        </w:tc>
      </w:tr>
      <w:tr w:rsidR="003C2896" w:rsidRPr="009661B9" w:rsidTr="00C03417">
        <w:trPr>
          <w:cantSplit/>
        </w:trPr>
        <w:tc>
          <w:tcPr>
            <w:tcW w:w="3256" w:type="dxa"/>
            <w:vAlign w:val="center"/>
          </w:tcPr>
          <w:p w:rsidR="003C2896" w:rsidRPr="009661B9" w:rsidRDefault="003C2896" w:rsidP="00346009">
            <w:r w:rsidRPr="009661B9">
              <w:t>getEmployee</w:t>
            </w:r>
          </w:p>
        </w:tc>
        <w:tc>
          <w:tcPr>
            <w:tcW w:w="1579" w:type="dxa"/>
            <w:vAlign w:val="center"/>
          </w:tcPr>
          <w:p w:rsidR="003C2896" w:rsidRPr="009661B9" w:rsidRDefault="003C2896" w:rsidP="00346009">
            <w:r w:rsidRPr="009661B9">
              <w:t>empl_id</w:t>
            </w:r>
          </w:p>
        </w:tc>
        <w:tc>
          <w:tcPr>
            <w:tcW w:w="1681" w:type="dxa"/>
            <w:vAlign w:val="center"/>
          </w:tcPr>
          <w:p w:rsidR="003C2896" w:rsidRPr="009661B9" w:rsidRDefault="003C2896" w:rsidP="00346009">
            <w:r w:rsidRPr="009661B9">
              <w:t>name, username, admin</w:t>
            </w:r>
          </w:p>
        </w:tc>
        <w:tc>
          <w:tcPr>
            <w:tcW w:w="1977" w:type="dxa"/>
            <w:vAlign w:val="center"/>
          </w:tcPr>
          <w:p w:rsidR="003C2896" w:rsidRPr="009661B9" w:rsidRDefault="003C2896" w:rsidP="00346009">
            <w:r w:rsidRPr="009661B9">
              <w:t>Adott empl_id alapján megadja a felhasználó összes adatát</w:t>
            </w:r>
          </w:p>
        </w:tc>
      </w:tr>
      <w:tr w:rsidR="003C2896" w:rsidRPr="009661B9" w:rsidTr="00C03417">
        <w:trPr>
          <w:cantSplit/>
        </w:trPr>
        <w:tc>
          <w:tcPr>
            <w:tcW w:w="3256" w:type="dxa"/>
            <w:vAlign w:val="center"/>
          </w:tcPr>
          <w:p w:rsidR="003C2896" w:rsidRPr="009661B9" w:rsidRDefault="003C2896" w:rsidP="00346009">
            <w:r w:rsidRPr="009661B9">
              <w:t>checkAvailability</w:t>
            </w:r>
          </w:p>
        </w:tc>
        <w:tc>
          <w:tcPr>
            <w:tcW w:w="1579" w:type="dxa"/>
            <w:vAlign w:val="center"/>
          </w:tcPr>
          <w:p w:rsidR="003C2896" w:rsidRPr="009661B9" w:rsidRDefault="003C2896" w:rsidP="00346009">
            <w:r w:rsidRPr="009661B9">
              <w:t>ISBN_id, user_id</w:t>
            </w:r>
          </w:p>
        </w:tc>
        <w:tc>
          <w:tcPr>
            <w:tcW w:w="1681" w:type="dxa"/>
            <w:vAlign w:val="center"/>
          </w:tcPr>
          <w:p w:rsidR="003C2896" w:rsidRPr="009661B9" w:rsidRDefault="003C2896" w:rsidP="00346009">
            <w:r w:rsidRPr="009661B9">
              <w:t>status, available</w:t>
            </w:r>
          </w:p>
        </w:tc>
        <w:tc>
          <w:tcPr>
            <w:tcW w:w="1977" w:type="dxa"/>
            <w:vAlign w:val="center"/>
          </w:tcPr>
          <w:p w:rsidR="003C2896" w:rsidRPr="009661B9" w:rsidRDefault="003C2896" w:rsidP="00346009">
            <w:r w:rsidRPr="009661B9">
              <w:t>Egy adott könyv-felhasználó kombinációra adja meg, hogy előjegyzés vagy foglalás lenne -&gt;status, illetve egyáltalán lehetséges-e -&gt;available</w:t>
            </w:r>
          </w:p>
        </w:tc>
      </w:tr>
      <w:tr w:rsidR="003C2896" w:rsidRPr="009661B9" w:rsidTr="00C03417">
        <w:trPr>
          <w:cantSplit/>
        </w:trPr>
        <w:tc>
          <w:tcPr>
            <w:tcW w:w="3256" w:type="dxa"/>
            <w:vAlign w:val="center"/>
          </w:tcPr>
          <w:p w:rsidR="003C2896" w:rsidRPr="009661B9" w:rsidRDefault="003C2896" w:rsidP="00346009">
            <w:r w:rsidRPr="009661B9">
              <w:lastRenderedPageBreak/>
              <w:t>addReservationOrBooking</w:t>
            </w:r>
          </w:p>
        </w:tc>
        <w:tc>
          <w:tcPr>
            <w:tcW w:w="1579" w:type="dxa"/>
            <w:vAlign w:val="center"/>
          </w:tcPr>
          <w:p w:rsidR="003C2896" w:rsidRPr="009661B9" w:rsidRDefault="003C2896" w:rsidP="00346009">
            <w:r w:rsidRPr="009661B9">
              <w:t>ISBN_id, user_id</w:t>
            </w:r>
          </w:p>
        </w:tc>
        <w:tc>
          <w:tcPr>
            <w:tcW w:w="1681" w:type="dxa"/>
            <w:vAlign w:val="center"/>
          </w:tcPr>
          <w:p w:rsidR="003C2896" w:rsidRPr="009661B9" w:rsidRDefault="003C2896" w:rsidP="00346009">
            <w:r w:rsidRPr="009661B9">
              <w:t>selected</w:t>
            </w:r>
          </w:p>
        </w:tc>
        <w:tc>
          <w:tcPr>
            <w:tcW w:w="1977" w:type="dxa"/>
            <w:vAlign w:val="center"/>
          </w:tcPr>
          <w:p w:rsidR="003C2896" w:rsidRPr="009661B9" w:rsidRDefault="003C2896" w:rsidP="00346009">
            <w:r w:rsidRPr="009661B9">
              <w:t>Vagy azelőjegyzés</w:t>
            </w:r>
            <w:r w:rsidR="009D3496">
              <w:t>,</w:t>
            </w:r>
            <w:r w:rsidRPr="009661B9">
              <w:t xml:space="preserve"> vagy a foglalás táblába rakja a könyv-felhasználó párost és visszaadja melyikbe tette</w:t>
            </w:r>
          </w:p>
        </w:tc>
      </w:tr>
      <w:tr w:rsidR="003C2896" w:rsidRPr="009661B9" w:rsidTr="00C03417">
        <w:trPr>
          <w:cantSplit/>
        </w:trPr>
        <w:tc>
          <w:tcPr>
            <w:tcW w:w="3256" w:type="dxa"/>
            <w:vAlign w:val="center"/>
          </w:tcPr>
          <w:p w:rsidR="003C2896" w:rsidRPr="009661B9" w:rsidRDefault="003C2896" w:rsidP="00346009">
            <w:r w:rsidRPr="009661B9">
              <w:t>extendReturnDate</w:t>
            </w:r>
          </w:p>
        </w:tc>
        <w:tc>
          <w:tcPr>
            <w:tcW w:w="1579" w:type="dxa"/>
            <w:vAlign w:val="center"/>
          </w:tcPr>
          <w:p w:rsidR="003C2896" w:rsidRPr="009661B9" w:rsidRDefault="003C2896" w:rsidP="00346009">
            <w:r w:rsidRPr="009661B9">
              <w:t>book_id, user_id</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Meghosszabítja az adott kivétel lejárati dátumát</w:t>
            </w:r>
          </w:p>
        </w:tc>
      </w:tr>
      <w:tr w:rsidR="003C2896" w:rsidRPr="009661B9" w:rsidTr="00C03417">
        <w:trPr>
          <w:cantSplit/>
        </w:trPr>
        <w:tc>
          <w:tcPr>
            <w:tcW w:w="3256" w:type="dxa"/>
            <w:vAlign w:val="center"/>
          </w:tcPr>
          <w:p w:rsidR="003C2896" w:rsidRPr="009661B9" w:rsidRDefault="003C2896" w:rsidP="00346009">
            <w:r w:rsidRPr="009661B9">
              <w:t>extendable</w:t>
            </w:r>
          </w:p>
        </w:tc>
        <w:tc>
          <w:tcPr>
            <w:tcW w:w="1579" w:type="dxa"/>
            <w:vAlign w:val="center"/>
          </w:tcPr>
          <w:p w:rsidR="003C2896" w:rsidRPr="009661B9" w:rsidRDefault="003C2896" w:rsidP="00346009">
            <w:r w:rsidRPr="009661B9">
              <w:t>book_id, user_id</w:t>
            </w:r>
          </w:p>
        </w:tc>
        <w:tc>
          <w:tcPr>
            <w:tcW w:w="1681" w:type="dxa"/>
            <w:vAlign w:val="center"/>
          </w:tcPr>
          <w:p w:rsidR="003C2896" w:rsidRPr="009661B9" w:rsidRDefault="003C2896" w:rsidP="00346009">
            <w:r w:rsidRPr="009661B9">
              <w:t>result</w:t>
            </w:r>
          </w:p>
        </w:tc>
        <w:tc>
          <w:tcPr>
            <w:tcW w:w="1977" w:type="dxa"/>
            <w:vAlign w:val="center"/>
          </w:tcPr>
          <w:p w:rsidR="003C2896" w:rsidRPr="009661B9" w:rsidRDefault="003C2896" w:rsidP="00346009">
            <w:r w:rsidRPr="009661B9">
              <w:t>Visszaadja, hogy a megadott kivétel hosszabítható-e</w:t>
            </w:r>
          </w:p>
        </w:tc>
      </w:tr>
      <w:tr w:rsidR="003C2896" w:rsidRPr="009661B9" w:rsidTr="00C03417">
        <w:trPr>
          <w:cantSplit/>
        </w:trPr>
        <w:tc>
          <w:tcPr>
            <w:tcW w:w="3256" w:type="dxa"/>
            <w:vAlign w:val="center"/>
          </w:tcPr>
          <w:p w:rsidR="003C2896" w:rsidRPr="009661B9" w:rsidRDefault="003C2896" w:rsidP="00346009">
            <w:r w:rsidRPr="009661B9">
              <w:t>deleteExpiredTokens</w:t>
            </w:r>
          </w:p>
        </w:tc>
        <w:tc>
          <w:tcPr>
            <w:tcW w:w="1579" w:type="dxa"/>
            <w:vAlign w:val="center"/>
          </w:tcPr>
          <w:p w:rsidR="003C2896" w:rsidRPr="009661B9" w:rsidRDefault="003C2896" w:rsidP="00346009"/>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Törli a lejárt tokeneket a táblából</w:t>
            </w:r>
          </w:p>
        </w:tc>
      </w:tr>
      <w:tr w:rsidR="003C2896" w:rsidRPr="009661B9" w:rsidTr="00C03417">
        <w:trPr>
          <w:cantSplit/>
        </w:trPr>
        <w:tc>
          <w:tcPr>
            <w:tcW w:w="3256" w:type="dxa"/>
            <w:vAlign w:val="center"/>
          </w:tcPr>
          <w:p w:rsidR="003C2896" w:rsidRPr="009661B9" w:rsidRDefault="003C2896" w:rsidP="00346009">
            <w:r w:rsidRPr="009661B9">
              <w:t>generateToken</w:t>
            </w:r>
          </w:p>
        </w:tc>
        <w:tc>
          <w:tcPr>
            <w:tcW w:w="1579" w:type="dxa"/>
            <w:vAlign w:val="center"/>
          </w:tcPr>
          <w:p w:rsidR="003C2896" w:rsidRPr="009661B9" w:rsidRDefault="003C2896" w:rsidP="00346009">
            <w:r w:rsidRPr="009661B9">
              <w:t>user_id, token, type</w:t>
            </w:r>
          </w:p>
        </w:tc>
        <w:tc>
          <w:tcPr>
            <w:tcW w:w="1681" w:type="dxa"/>
            <w:vAlign w:val="center"/>
          </w:tcPr>
          <w:p w:rsidR="003C2896" w:rsidRPr="009661B9" w:rsidRDefault="003C2896" w:rsidP="00346009">
            <w:r w:rsidRPr="009661B9">
              <w:t>result</w:t>
            </w:r>
          </w:p>
        </w:tc>
        <w:tc>
          <w:tcPr>
            <w:tcW w:w="1977" w:type="dxa"/>
            <w:vAlign w:val="center"/>
          </w:tcPr>
          <w:p w:rsidR="003C2896" w:rsidRPr="009661B9" w:rsidRDefault="003C2896" w:rsidP="00346009">
            <w:r w:rsidRPr="009661B9">
              <w:t>Generál egy új tokent a táblába a megadott adatok alapján és visszaküldi, hogy sikerült-e</w:t>
            </w:r>
          </w:p>
        </w:tc>
      </w:tr>
      <w:tr w:rsidR="003C2896" w:rsidRPr="009661B9" w:rsidTr="00C03417">
        <w:trPr>
          <w:cantSplit/>
        </w:trPr>
        <w:tc>
          <w:tcPr>
            <w:tcW w:w="3256" w:type="dxa"/>
            <w:vAlign w:val="center"/>
          </w:tcPr>
          <w:p w:rsidR="003C2896" w:rsidRPr="009661B9" w:rsidRDefault="003C2896" w:rsidP="00346009">
            <w:r w:rsidRPr="009661B9">
              <w:t>changePassword</w:t>
            </w:r>
          </w:p>
        </w:tc>
        <w:tc>
          <w:tcPr>
            <w:tcW w:w="1579" w:type="dxa"/>
            <w:vAlign w:val="center"/>
          </w:tcPr>
          <w:p w:rsidR="003C2896" w:rsidRPr="009661B9" w:rsidRDefault="003C2896" w:rsidP="00346009">
            <w:r w:rsidRPr="009661B9">
              <w:t>password, user_id</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Megváltoztatja az adott felhasználó jelszavát</w:t>
            </w:r>
          </w:p>
        </w:tc>
      </w:tr>
      <w:tr w:rsidR="003C2896" w:rsidRPr="009661B9" w:rsidTr="00C03417">
        <w:trPr>
          <w:cantSplit/>
        </w:trPr>
        <w:tc>
          <w:tcPr>
            <w:tcW w:w="3256" w:type="dxa"/>
            <w:vAlign w:val="center"/>
          </w:tcPr>
          <w:p w:rsidR="003C2896" w:rsidRPr="009661B9" w:rsidRDefault="003C2896" w:rsidP="00346009">
            <w:r w:rsidRPr="009661B9">
              <w:t>changeEmplPass</w:t>
            </w:r>
          </w:p>
        </w:tc>
        <w:tc>
          <w:tcPr>
            <w:tcW w:w="1579" w:type="dxa"/>
            <w:vAlign w:val="center"/>
          </w:tcPr>
          <w:p w:rsidR="003C2896" w:rsidRPr="009661B9" w:rsidRDefault="003C2896" w:rsidP="00346009">
            <w:r w:rsidRPr="009661B9">
              <w:t>empl_id, old pasword, newpassword</w:t>
            </w:r>
          </w:p>
        </w:tc>
        <w:tc>
          <w:tcPr>
            <w:tcW w:w="1681" w:type="dxa"/>
            <w:vAlign w:val="center"/>
          </w:tcPr>
          <w:p w:rsidR="003C2896" w:rsidRPr="009661B9" w:rsidRDefault="003C2896" w:rsidP="00346009">
            <w:r w:rsidRPr="009661B9">
              <w:t>result</w:t>
            </w:r>
          </w:p>
        </w:tc>
        <w:tc>
          <w:tcPr>
            <w:tcW w:w="1977" w:type="dxa"/>
            <w:vAlign w:val="center"/>
          </w:tcPr>
          <w:p w:rsidR="003C2896" w:rsidRPr="009661B9" w:rsidRDefault="003C2896" w:rsidP="00346009">
            <w:r w:rsidRPr="009661B9">
              <w:t>Megváltoztatja az adott alkalmazott jelszavát és visszaküldi, hogy sikerült-e</w:t>
            </w:r>
          </w:p>
        </w:tc>
      </w:tr>
      <w:tr w:rsidR="003C2896" w:rsidRPr="009661B9" w:rsidTr="00C03417">
        <w:trPr>
          <w:cantSplit/>
        </w:trPr>
        <w:tc>
          <w:tcPr>
            <w:tcW w:w="3256" w:type="dxa"/>
            <w:vAlign w:val="center"/>
          </w:tcPr>
          <w:p w:rsidR="003C2896" w:rsidRPr="009661B9" w:rsidRDefault="003C2896" w:rsidP="00346009">
            <w:r w:rsidRPr="009661B9">
              <w:t>deleteToken</w:t>
            </w:r>
          </w:p>
        </w:tc>
        <w:tc>
          <w:tcPr>
            <w:tcW w:w="1579" w:type="dxa"/>
            <w:vAlign w:val="center"/>
          </w:tcPr>
          <w:p w:rsidR="003C2896" w:rsidRPr="009661B9" w:rsidRDefault="003C2896" w:rsidP="00346009">
            <w:r w:rsidRPr="009661B9">
              <w:t>token</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Törli az adott tokent-t az adatbázisból</w:t>
            </w:r>
          </w:p>
        </w:tc>
      </w:tr>
      <w:tr w:rsidR="003C2896" w:rsidRPr="009661B9" w:rsidTr="00C03417">
        <w:trPr>
          <w:cantSplit/>
        </w:trPr>
        <w:tc>
          <w:tcPr>
            <w:tcW w:w="3256" w:type="dxa"/>
            <w:vAlign w:val="center"/>
          </w:tcPr>
          <w:p w:rsidR="003C2896" w:rsidRPr="009661B9" w:rsidRDefault="003C2896" w:rsidP="00346009">
            <w:r w:rsidRPr="009661B9">
              <w:t>addBookType</w:t>
            </w:r>
          </w:p>
        </w:tc>
        <w:tc>
          <w:tcPr>
            <w:tcW w:w="1579" w:type="dxa"/>
            <w:vAlign w:val="center"/>
          </w:tcPr>
          <w:p w:rsidR="003C2896" w:rsidRPr="009661B9" w:rsidRDefault="003C2896" w:rsidP="00346009">
            <w:r w:rsidRPr="009661B9">
              <w:t>ISBN, title, genres, authors, publisher, releasedate, lang, description, picture base64</w:t>
            </w:r>
          </w:p>
        </w:tc>
        <w:tc>
          <w:tcPr>
            <w:tcW w:w="1681" w:type="dxa"/>
            <w:vAlign w:val="center"/>
          </w:tcPr>
          <w:p w:rsidR="003C2896" w:rsidRPr="009661B9" w:rsidRDefault="003C2896" w:rsidP="00346009">
            <w:r w:rsidRPr="009661B9">
              <w:t>state</w:t>
            </w:r>
          </w:p>
        </w:tc>
        <w:tc>
          <w:tcPr>
            <w:tcW w:w="1977" w:type="dxa"/>
            <w:vAlign w:val="center"/>
          </w:tcPr>
          <w:p w:rsidR="003C2896" w:rsidRPr="009661B9" w:rsidRDefault="003C2896" w:rsidP="00346009">
            <w:r w:rsidRPr="009661B9">
              <w:t>Hozzáad egy új könyvet</w:t>
            </w:r>
            <w:r w:rsidR="009D3496">
              <w:t>,</w:t>
            </w:r>
            <w:r w:rsidRPr="009661B9">
              <w:t xml:space="preserve"> ha már létezik a könyv azt jelzi</w:t>
            </w:r>
          </w:p>
        </w:tc>
      </w:tr>
      <w:tr w:rsidR="003C2896" w:rsidRPr="009661B9" w:rsidTr="00C03417">
        <w:trPr>
          <w:cantSplit/>
        </w:trPr>
        <w:tc>
          <w:tcPr>
            <w:tcW w:w="3256" w:type="dxa"/>
            <w:vAlign w:val="center"/>
          </w:tcPr>
          <w:p w:rsidR="003C2896" w:rsidRPr="009661B9" w:rsidRDefault="003C2896" w:rsidP="00346009">
            <w:r w:rsidRPr="009661B9">
              <w:t>loginEmployee</w:t>
            </w:r>
          </w:p>
        </w:tc>
        <w:tc>
          <w:tcPr>
            <w:tcW w:w="1579" w:type="dxa"/>
            <w:vAlign w:val="center"/>
          </w:tcPr>
          <w:p w:rsidR="003C2896" w:rsidRPr="009661B9" w:rsidRDefault="003C2896" w:rsidP="00346009">
            <w:r w:rsidRPr="009661B9">
              <w:t>username, password</w:t>
            </w:r>
          </w:p>
        </w:tc>
        <w:tc>
          <w:tcPr>
            <w:tcW w:w="1681" w:type="dxa"/>
            <w:vAlign w:val="center"/>
          </w:tcPr>
          <w:p w:rsidR="003C2896" w:rsidRPr="009661B9" w:rsidRDefault="003C2896" w:rsidP="00346009">
            <w:r w:rsidRPr="009661B9">
              <w:t>info</w:t>
            </w:r>
          </w:p>
        </w:tc>
        <w:tc>
          <w:tcPr>
            <w:tcW w:w="1977" w:type="dxa"/>
            <w:vAlign w:val="center"/>
          </w:tcPr>
          <w:p w:rsidR="003C2896" w:rsidRPr="009661B9" w:rsidRDefault="003C2896" w:rsidP="00346009">
            <w:r w:rsidRPr="009661B9">
              <w:t>Az alkalmazott bejelentkezési adatait nézi, ha jó az empl_id-t ad vissza</w:t>
            </w:r>
          </w:p>
        </w:tc>
      </w:tr>
      <w:tr w:rsidR="003C2896" w:rsidRPr="009661B9" w:rsidTr="00C03417">
        <w:trPr>
          <w:cantSplit/>
        </w:trPr>
        <w:tc>
          <w:tcPr>
            <w:tcW w:w="3256" w:type="dxa"/>
            <w:vAlign w:val="center"/>
          </w:tcPr>
          <w:p w:rsidR="003C2896" w:rsidRPr="009661B9" w:rsidRDefault="003C2896" w:rsidP="00346009">
            <w:r w:rsidRPr="009661B9">
              <w:lastRenderedPageBreak/>
              <w:t>getUsers</w:t>
            </w:r>
          </w:p>
        </w:tc>
        <w:tc>
          <w:tcPr>
            <w:tcW w:w="1579" w:type="dxa"/>
            <w:vAlign w:val="center"/>
          </w:tcPr>
          <w:p w:rsidR="003C2896" w:rsidRPr="009661B9" w:rsidRDefault="003C2896" w:rsidP="00346009">
            <w:r w:rsidRPr="009661B9">
              <w:t>searchTerm</w:t>
            </w:r>
          </w:p>
        </w:tc>
        <w:tc>
          <w:tcPr>
            <w:tcW w:w="1681" w:type="dxa"/>
            <w:vAlign w:val="center"/>
          </w:tcPr>
          <w:p w:rsidR="003C2896" w:rsidRPr="009661B9" w:rsidRDefault="003C2896" w:rsidP="00346009">
            <w:r w:rsidRPr="009661B9">
              <w:t>user_id, surname, firstname</w:t>
            </w:r>
          </w:p>
        </w:tc>
        <w:tc>
          <w:tcPr>
            <w:tcW w:w="1977" w:type="dxa"/>
            <w:vAlign w:val="center"/>
          </w:tcPr>
          <w:p w:rsidR="003C2896" w:rsidRPr="009661B9" w:rsidRDefault="003C2896" w:rsidP="00346009">
            <w:r w:rsidRPr="009661B9">
              <w:t>Kilistázza a keresésnek megfelelő felhasználók néhány adatát</w:t>
            </w:r>
          </w:p>
        </w:tc>
      </w:tr>
      <w:tr w:rsidR="003C2896" w:rsidRPr="009661B9" w:rsidTr="00C03417">
        <w:trPr>
          <w:cantSplit/>
        </w:trPr>
        <w:tc>
          <w:tcPr>
            <w:tcW w:w="3256" w:type="dxa"/>
            <w:vAlign w:val="center"/>
          </w:tcPr>
          <w:p w:rsidR="003C2896" w:rsidRPr="009661B9" w:rsidRDefault="003C2896" w:rsidP="00346009">
            <w:r w:rsidRPr="009661B9">
              <w:t>getEmployees</w:t>
            </w:r>
          </w:p>
        </w:tc>
        <w:tc>
          <w:tcPr>
            <w:tcW w:w="1579" w:type="dxa"/>
            <w:vAlign w:val="center"/>
          </w:tcPr>
          <w:p w:rsidR="003C2896" w:rsidRPr="009661B9" w:rsidRDefault="003C2896" w:rsidP="00346009"/>
        </w:tc>
        <w:tc>
          <w:tcPr>
            <w:tcW w:w="1681" w:type="dxa"/>
            <w:vAlign w:val="center"/>
          </w:tcPr>
          <w:p w:rsidR="003C2896" w:rsidRPr="009661B9" w:rsidRDefault="003C2896" w:rsidP="00346009">
            <w:r w:rsidRPr="009661B9">
              <w:t>empl_id, name, username</w:t>
            </w:r>
          </w:p>
        </w:tc>
        <w:tc>
          <w:tcPr>
            <w:tcW w:w="1977" w:type="dxa"/>
            <w:vAlign w:val="center"/>
          </w:tcPr>
          <w:p w:rsidR="003C2896" w:rsidRPr="009661B9" w:rsidRDefault="003C2896" w:rsidP="00346009">
            <w:r w:rsidRPr="009661B9">
              <w:t>Kilistázza az aktív alkalmazottak adatait</w:t>
            </w:r>
          </w:p>
        </w:tc>
      </w:tr>
      <w:tr w:rsidR="003C2896" w:rsidRPr="009661B9" w:rsidTr="00C03417">
        <w:trPr>
          <w:cantSplit/>
        </w:trPr>
        <w:tc>
          <w:tcPr>
            <w:tcW w:w="3256" w:type="dxa"/>
            <w:vAlign w:val="center"/>
          </w:tcPr>
          <w:p w:rsidR="003C2896" w:rsidRPr="009661B9" w:rsidRDefault="003C2896" w:rsidP="00346009">
            <w:r w:rsidRPr="009661B9">
              <w:t>getBooks</w:t>
            </w:r>
          </w:p>
        </w:tc>
        <w:tc>
          <w:tcPr>
            <w:tcW w:w="1579" w:type="dxa"/>
            <w:vAlign w:val="center"/>
          </w:tcPr>
          <w:p w:rsidR="003C2896" w:rsidRPr="009661B9" w:rsidRDefault="003C2896" w:rsidP="00346009">
            <w:r w:rsidRPr="009661B9">
              <w:t>searchTerm</w:t>
            </w:r>
          </w:p>
        </w:tc>
        <w:tc>
          <w:tcPr>
            <w:tcW w:w="1681" w:type="dxa"/>
            <w:vAlign w:val="center"/>
          </w:tcPr>
          <w:p w:rsidR="003C2896" w:rsidRPr="009661B9" w:rsidRDefault="003C2896" w:rsidP="00346009">
            <w:r w:rsidRPr="009661B9">
              <w:t>booki_id, ISBN, cím, available, status</w:t>
            </w:r>
          </w:p>
        </w:tc>
        <w:tc>
          <w:tcPr>
            <w:tcW w:w="1977" w:type="dxa"/>
            <w:vAlign w:val="center"/>
          </w:tcPr>
          <w:p w:rsidR="003C2896" w:rsidRPr="009661B9" w:rsidRDefault="003C2896" w:rsidP="00346009">
            <w:r w:rsidRPr="009661B9">
              <w:t>Kilistázza a keresésnek megfelelő könyvek néhány adatát, illetve, hogy jelenleg mi a státuszuk (elérhető/kivéve/foglalva)</w:t>
            </w:r>
          </w:p>
        </w:tc>
      </w:tr>
      <w:tr w:rsidR="003C2896" w:rsidRPr="009661B9" w:rsidTr="00C03417">
        <w:trPr>
          <w:cantSplit/>
        </w:trPr>
        <w:tc>
          <w:tcPr>
            <w:tcW w:w="3256" w:type="dxa"/>
            <w:vAlign w:val="center"/>
          </w:tcPr>
          <w:p w:rsidR="003C2896" w:rsidRPr="009661B9" w:rsidRDefault="003C2896" w:rsidP="00346009">
            <w:r w:rsidRPr="009661B9">
              <w:t>getPublishers</w:t>
            </w:r>
          </w:p>
        </w:tc>
        <w:tc>
          <w:tcPr>
            <w:tcW w:w="1579" w:type="dxa"/>
            <w:vAlign w:val="center"/>
          </w:tcPr>
          <w:p w:rsidR="003C2896" w:rsidRPr="009661B9" w:rsidRDefault="003C2896" w:rsidP="00346009">
            <w:r w:rsidRPr="009661B9">
              <w:t>searchTerm</w:t>
            </w:r>
          </w:p>
        </w:tc>
        <w:tc>
          <w:tcPr>
            <w:tcW w:w="1681" w:type="dxa"/>
            <w:vAlign w:val="center"/>
          </w:tcPr>
          <w:p w:rsidR="003C2896" w:rsidRPr="009661B9" w:rsidRDefault="003C2896" w:rsidP="00346009">
            <w:r w:rsidRPr="009661B9">
              <w:t>publisher_id, name, phonenumber, email, website</w:t>
            </w:r>
          </w:p>
        </w:tc>
        <w:tc>
          <w:tcPr>
            <w:tcW w:w="1977" w:type="dxa"/>
            <w:vAlign w:val="center"/>
          </w:tcPr>
          <w:p w:rsidR="003C2896" w:rsidRPr="009661B9" w:rsidRDefault="003C2896" w:rsidP="00346009">
            <w:r w:rsidRPr="009661B9">
              <w:t>Kilistázza a keresésnek megfelelő kiadók összes adatát</w:t>
            </w:r>
          </w:p>
        </w:tc>
      </w:tr>
      <w:tr w:rsidR="003C2896" w:rsidRPr="009661B9" w:rsidTr="00C03417">
        <w:trPr>
          <w:cantSplit/>
        </w:trPr>
        <w:tc>
          <w:tcPr>
            <w:tcW w:w="3256" w:type="dxa"/>
            <w:vAlign w:val="center"/>
          </w:tcPr>
          <w:p w:rsidR="003C2896" w:rsidRPr="009661B9" w:rsidRDefault="003C2896" w:rsidP="00346009">
            <w:r w:rsidRPr="009661B9">
              <w:t>updatePublishers</w:t>
            </w:r>
          </w:p>
        </w:tc>
        <w:tc>
          <w:tcPr>
            <w:tcW w:w="1579" w:type="dxa"/>
            <w:vAlign w:val="center"/>
          </w:tcPr>
          <w:p w:rsidR="003C2896" w:rsidRPr="009661B9" w:rsidRDefault="003C2896" w:rsidP="00346009">
            <w:r w:rsidRPr="009661B9">
              <w:t>publisher_id, name, phonenumber, email, website</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Módosítja egy adott kiadó adatait</w:t>
            </w:r>
          </w:p>
        </w:tc>
      </w:tr>
      <w:tr w:rsidR="003C2896" w:rsidRPr="009661B9" w:rsidTr="00C03417">
        <w:trPr>
          <w:cantSplit/>
        </w:trPr>
        <w:tc>
          <w:tcPr>
            <w:tcW w:w="3256" w:type="dxa"/>
            <w:vAlign w:val="center"/>
          </w:tcPr>
          <w:p w:rsidR="003C2896" w:rsidRPr="009661B9" w:rsidRDefault="003C2896" w:rsidP="00346009">
            <w:r w:rsidRPr="009661B9">
              <w:t>deletePublisher</w:t>
            </w:r>
          </w:p>
        </w:tc>
        <w:tc>
          <w:tcPr>
            <w:tcW w:w="1579" w:type="dxa"/>
            <w:vAlign w:val="center"/>
          </w:tcPr>
          <w:p w:rsidR="003C2896" w:rsidRPr="009661B9" w:rsidRDefault="003C2896" w:rsidP="00346009">
            <w:r w:rsidRPr="009661B9">
              <w:t>publisher_id</w:t>
            </w:r>
          </w:p>
        </w:tc>
        <w:tc>
          <w:tcPr>
            <w:tcW w:w="1681" w:type="dxa"/>
            <w:vAlign w:val="center"/>
          </w:tcPr>
          <w:p w:rsidR="003C2896" w:rsidRPr="009661B9" w:rsidRDefault="003C2896" w:rsidP="00346009">
            <w:r w:rsidRPr="009661B9">
              <w:t>state</w:t>
            </w:r>
          </w:p>
        </w:tc>
        <w:tc>
          <w:tcPr>
            <w:tcW w:w="1977" w:type="dxa"/>
            <w:vAlign w:val="center"/>
          </w:tcPr>
          <w:p w:rsidR="003C2896" w:rsidRPr="009661B9" w:rsidRDefault="003C2896" w:rsidP="00346009">
            <w:r w:rsidRPr="009661B9">
              <w:t>Törli az adott kiadót, ha már nincs egy könyv kiadójaként sem megadva és visszaküldi, hogy sikeres volt-e</w:t>
            </w:r>
          </w:p>
        </w:tc>
      </w:tr>
      <w:tr w:rsidR="003C2896" w:rsidRPr="009661B9" w:rsidTr="00C03417">
        <w:trPr>
          <w:cantSplit/>
        </w:trPr>
        <w:tc>
          <w:tcPr>
            <w:tcW w:w="3256" w:type="dxa"/>
            <w:vAlign w:val="center"/>
          </w:tcPr>
          <w:p w:rsidR="003C2896" w:rsidRPr="009661B9" w:rsidRDefault="003C2896" w:rsidP="00346009">
            <w:r w:rsidRPr="009661B9">
              <w:t>borrowInfo</w:t>
            </w:r>
          </w:p>
        </w:tc>
        <w:tc>
          <w:tcPr>
            <w:tcW w:w="1579" w:type="dxa"/>
            <w:vAlign w:val="center"/>
          </w:tcPr>
          <w:p w:rsidR="003C2896" w:rsidRPr="009661B9" w:rsidRDefault="003C2896" w:rsidP="00346009">
            <w:r w:rsidRPr="009661B9">
              <w:t>book_id, state</w:t>
            </w:r>
          </w:p>
        </w:tc>
        <w:tc>
          <w:tcPr>
            <w:tcW w:w="1681" w:type="dxa"/>
            <w:vAlign w:val="center"/>
          </w:tcPr>
          <w:p w:rsidR="003C2896" w:rsidRPr="009661B9" w:rsidRDefault="003C2896" w:rsidP="00346009">
            <w:r w:rsidRPr="009661B9">
              <w:t>title, ISBN, name, username, user_id</w:t>
            </w:r>
          </w:p>
        </w:tc>
        <w:tc>
          <w:tcPr>
            <w:tcW w:w="1977" w:type="dxa"/>
            <w:vAlign w:val="center"/>
          </w:tcPr>
          <w:p w:rsidR="003C2896" w:rsidRPr="009661B9" w:rsidRDefault="003C2896" w:rsidP="00346009">
            <w:r w:rsidRPr="009661B9">
              <w:t>A state-től függően ad vissza adatokat egy új kivétellelhez („booking” -&gt; előre le volt foglalva, minden adatot visszaad, „book_id” -&gt; csak a könyv adatait, „user_id” -&gt; csak a felhasználó adatait adja vissza)</w:t>
            </w:r>
          </w:p>
        </w:tc>
      </w:tr>
      <w:tr w:rsidR="003C2896" w:rsidRPr="009661B9" w:rsidTr="00C03417">
        <w:trPr>
          <w:cantSplit/>
        </w:trPr>
        <w:tc>
          <w:tcPr>
            <w:tcW w:w="3256" w:type="dxa"/>
            <w:vAlign w:val="center"/>
          </w:tcPr>
          <w:p w:rsidR="003C2896" w:rsidRPr="009661B9" w:rsidRDefault="003C2896" w:rsidP="00346009">
            <w:r w:rsidRPr="009661B9">
              <w:lastRenderedPageBreak/>
              <w:t>borrowBook</w:t>
            </w:r>
          </w:p>
        </w:tc>
        <w:tc>
          <w:tcPr>
            <w:tcW w:w="1579" w:type="dxa"/>
            <w:vAlign w:val="center"/>
          </w:tcPr>
          <w:p w:rsidR="003C2896" w:rsidRPr="009661B9" w:rsidRDefault="003C2896" w:rsidP="00346009">
            <w:r w:rsidRPr="009661B9">
              <w:t>user_id, book_id, empl_id</w:t>
            </w:r>
          </w:p>
        </w:tc>
        <w:tc>
          <w:tcPr>
            <w:tcW w:w="1681" w:type="dxa"/>
            <w:vAlign w:val="center"/>
          </w:tcPr>
          <w:p w:rsidR="003C2896" w:rsidRPr="009661B9" w:rsidRDefault="003C2896" w:rsidP="00346009">
            <w:r w:rsidRPr="009661B9">
              <w:t>state</w:t>
            </w:r>
          </w:p>
        </w:tc>
        <w:tc>
          <w:tcPr>
            <w:tcW w:w="1977" w:type="dxa"/>
            <w:vAlign w:val="center"/>
          </w:tcPr>
          <w:p w:rsidR="003C2896" w:rsidRPr="009661B9" w:rsidRDefault="003C2896" w:rsidP="00346009">
            <w:r w:rsidRPr="009661B9">
              <w:t>Véglegesít egy kivételt és visszajelez, hogy sikeres-e</w:t>
            </w:r>
          </w:p>
        </w:tc>
      </w:tr>
      <w:tr w:rsidR="003C2896" w:rsidRPr="009661B9" w:rsidTr="00C03417">
        <w:trPr>
          <w:cantSplit/>
        </w:trPr>
        <w:tc>
          <w:tcPr>
            <w:tcW w:w="3256" w:type="dxa"/>
            <w:vAlign w:val="center"/>
          </w:tcPr>
          <w:p w:rsidR="003C2896" w:rsidRPr="009661B9" w:rsidRDefault="003C2896" w:rsidP="00346009">
            <w:r w:rsidRPr="009661B9">
              <w:t>returnBook</w:t>
            </w:r>
          </w:p>
        </w:tc>
        <w:tc>
          <w:tcPr>
            <w:tcW w:w="1579" w:type="dxa"/>
            <w:vAlign w:val="center"/>
          </w:tcPr>
          <w:p w:rsidR="003C2896" w:rsidRPr="009661B9" w:rsidRDefault="003C2896" w:rsidP="00346009">
            <w:r w:rsidRPr="009661B9">
              <w:t>user_id, book_id, empl_id</w:t>
            </w:r>
          </w:p>
        </w:tc>
        <w:tc>
          <w:tcPr>
            <w:tcW w:w="1681" w:type="dxa"/>
            <w:vAlign w:val="center"/>
          </w:tcPr>
          <w:p w:rsidR="003C2896" w:rsidRPr="009661B9" w:rsidRDefault="003C2896" w:rsidP="00346009">
            <w:r w:rsidRPr="009661B9">
              <w:t>new</w:t>
            </w:r>
          </w:p>
        </w:tc>
        <w:tc>
          <w:tcPr>
            <w:tcW w:w="1977" w:type="dxa"/>
            <w:vAlign w:val="center"/>
          </w:tcPr>
          <w:p w:rsidR="003C2896" w:rsidRPr="009661B9" w:rsidRDefault="003C2896" w:rsidP="00346009">
            <w:r w:rsidRPr="009661B9">
              <w:t>Visszavesz egy kiadott könyvet és ha volt rá előjegyzés, akkor a legrégebbit foglalásra váltja</w:t>
            </w:r>
          </w:p>
        </w:tc>
      </w:tr>
      <w:tr w:rsidR="003C2896" w:rsidRPr="009661B9" w:rsidTr="00C03417">
        <w:trPr>
          <w:cantSplit/>
        </w:trPr>
        <w:tc>
          <w:tcPr>
            <w:tcW w:w="3256" w:type="dxa"/>
            <w:vAlign w:val="center"/>
          </w:tcPr>
          <w:p w:rsidR="003C2896" w:rsidRPr="009661B9" w:rsidRDefault="003C2896" w:rsidP="00346009">
            <w:r w:rsidRPr="009661B9">
              <w:t>returnInfo</w:t>
            </w:r>
          </w:p>
        </w:tc>
        <w:tc>
          <w:tcPr>
            <w:tcW w:w="1579" w:type="dxa"/>
            <w:vAlign w:val="center"/>
          </w:tcPr>
          <w:p w:rsidR="003C2896" w:rsidRPr="009661B9" w:rsidRDefault="003C2896" w:rsidP="00346009">
            <w:r w:rsidRPr="009661B9">
              <w:t>book_id</w:t>
            </w:r>
          </w:p>
        </w:tc>
        <w:tc>
          <w:tcPr>
            <w:tcW w:w="1681" w:type="dxa"/>
            <w:vAlign w:val="center"/>
          </w:tcPr>
          <w:p w:rsidR="003C2896" w:rsidRPr="009661B9" w:rsidRDefault="003C2896" w:rsidP="00346009">
            <w:r w:rsidRPr="009661B9">
              <w:t>title, ISBN, name, user_id, end date, late</w:t>
            </w:r>
          </w:p>
        </w:tc>
        <w:tc>
          <w:tcPr>
            <w:tcW w:w="1977" w:type="dxa"/>
            <w:vAlign w:val="center"/>
          </w:tcPr>
          <w:p w:rsidR="003C2896" w:rsidRPr="009661B9" w:rsidRDefault="003C2896" w:rsidP="00346009">
            <w:r w:rsidRPr="009661B9">
              <w:t xml:space="preserve">Könyv visszavételéhez szükséges adatokat adja vissza </w:t>
            </w:r>
          </w:p>
        </w:tc>
      </w:tr>
      <w:tr w:rsidR="003C2896" w:rsidRPr="009661B9" w:rsidTr="00C03417">
        <w:trPr>
          <w:cantSplit/>
        </w:trPr>
        <w:tc>
          <w:tcPr>
            <w:tcW w:w="3256" w:type="dxa"/>
            <w:vAlign w:val="center"/>
          </w:tcPr>
          <w:p w:rsidR="003C2896" w:rsidRPr="009661B9" w:rsidRDefault="003C2896" w:rsidP="00346009">
            <w:r w:rsidRPr="009661B9">
              <w:t>addPublisher</w:t>
            </w:r>
          </w:p>
        </w:tc>
        <w:tc>
          <w:tcPr>
            <w:tcW w:w="1579" w:type="dxa"/>
            <w:vAlign w:val="center"/>
          </w:tcPr>
          <w:p w:rsidR="003C2896" w:rsidRPr="009661B9" w:rsidRDefault="003C2896" w:rsidP="00346009">
            <w:r w:rsidRPr="009661B9">
              <w:t>name, phonenumber, email, website</w:t>
            </w:r>
          </w:p>
        </w:tc>
        <w:tc>
          <w:tcPr>
            <w:tcW w:w="1681" w:type="dxa"/>
            <w:vAlign w:val="center"/>
          </w:tcPr>
          <w:p w:rsidR="003C2896" w:rsidRPr="009661B9" w:rsidRDefault="003C2896" w:rsidP="00346009">
            <w:r w:rsidRPr="009661B9">
              <w:t>state</w:t>
            </w:r>
          </w:p>
        </w:tc>
        <w:tc>
          <w:tcPr>
            <w:tcW w:w="1977" w:type="dxa"/>
            <w:vAlign w:val="center"/>
          </w:tcPr>
          <w:p w:rsidR="003C2896" w:rsidRPr="009661B9" w:rsidRDefault="003C2896" w:rsidP="00346009">
            <w:r w:rsidRPr="009661B9">
              <w:t>Hozzáad egy új kiadót az adatbázishoz és visszaküldi, hogy sikeres volt-e a művelet</w:t>
            </w:r>
          </w:p>
        </w:tc>
      </w:tr>
      <w:tr w:rsidR="003C2896" w:rsidRPr="009661B9" w:rsidTr="00C03417">
        <w:trPr>
          <w:cantSplit/>
        </w:trPr>
        <w:tc>
          <w:tcPr>
            <w:tcW w:w="3256" w:type="dxa"/>
            <w:vAlign w:val="center"/>
          </w:tcPr>
          <w:p w:rsidR="003C2896" w:rsidRPr="009661B9" w:rsidRDefault="003C2896" w:rsidP="00346009">
            <w:r w:rsidRPr="009661B9">
              <w:t>addUser</w:t>
            </w:r>
          </w:p>
        </w:tc>
        <w:tc>
          <w:tcPr>
            <w:tcW w:w="1579" w:type="dxa"/>
            <w:vAlign w:val="center"/>
          </w:tcPr>
          <w:p w:rsidR="003C2896" w:rsidRPr="009661B9" w:rsidRDefault="003C2896" w:rsidP="00346009">
            <w:r w:rsidRPr="009661B9">
              <w:t>surname, firstname, username, birthdate, birthplace, email, phonenumber, address, mothersmaidenname(mmn)</w:t>
            </w:r>
          </w:p>
        </w:tc>
        <w:tc>
          <w:tcPr>
            <w:tcW w:w="1681" w:type="dxa"/>
            <w:vAlign w:val="center"/>
          </w:tcPr>
          <w:p w:rsidR="003C2896" w:rsidRPr="009661B9" w:rsidRDefault="003C2896" w:rsidP="00346009">
            <w:r w:rsidRPr="009661B9">
              <w:t>state</w:t>
            </w:r>
          </w:p>
        </w:tc>
        <w:tc>
          <w:tcPr>
            <w:tcW w:w="1977" w:type="dxa"/>
            <w:vAlign w:val="center"/>
          </w:tcPr>
          <w:p w:rsidR="003C2896" w:rsidRPr="009661B9" w:rsidRDefault="003C2896" w:rsidP="00346009">
            <w:r w:rsidRPr="009661B9">
              <w:t>Hozzáad egy új felhasználót, és visszaküldi, hogy sikeres volt-e a művelet</w:t>
            </w:r>
          </w:p>
        </w:tc>
      </w:tr>
      <w:tr w:rsidR="003C2896" w:rsidRPr="009661B9" w:rsidTr="00C03417">
        <w:trPr>
          <w:cantSplit/>
        </w:trPr>
        <w:tc>
          <w:tcPr>
            <w:tcW w:w="3256" w:type="dxa"/>
            <w:vAlign w:val="center"/>
          </w:tcPr>
          <w:p w:rsidR="003C2896" w:rsidRPr="009661B9" w:rsidRDefault="003C2896" w:rsidP="00346009">
            <w:r w:rsidRPr="009661B9">
              <w:t>addEmployee</w:t>
            </w:r>
          </w:p>
        </w:tc>
        <w:tc>
          <w:tcPr>
            <w:tcW w:w="1579" w:type="dxa"/>
            <w:vAlign w:val="center"/>
          </w:tcPr>
          <w:p w:rsidR="003C2896" w:rsidRPr="009661B9" w:rsidRDefault="003C2896" w:rsidP="00346009">
            <w:r w:rsidRPr="009661B9">
              <w:t>name, username, jelszó</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Hozzáad egy új alkalmazottat</w:t>
            </w:r>
          </w:p>
        </w:tc>
      </w:tr>
      <w:tr w:rsidR="003C2896" w:rsidRPr="009661B9" w:rsidTr="00C03417">
        <w:trPr>
          <w:cantSplit/>
        </w:trPr>
        <w:tc>
          <w:tcPr>
            <w:tcW w:w="3256" w:type="dxa"/>
            <w:vAlign w:val="center"/>
          </w:tcPr>
          <w:p w:rsidR="003C2896" w:rsidRPr="009661B9" w:rsidRDefault="003C2896" w:rsidP="00346009">
            <w:r w:rsidRPr="009661B9">
              <w:t>renewMembership</w:t>
            </w:r>
          </w:p>
        </w:tc>
        <w:tc>
          <w:tcPr>
            <w:tcW w:w="1579" w:type="dxa"/>
            <w:vAlign w:val="center"/>
          </w:tcPr>
          <w:p w:rsidR="003C2896" w:rsidRPr="009661B9" w:rsidRDefault="003C2896" w:rsidP="00346009">
            <w:r w:rsidRPr="009661B9">
              <w:t>user_id</w:t>
            </w:r>
          </w:p>
        </w:tc>
        <w:tc>
          <w:tcPr>
            <w:tcW w:w="1681" w:type="dxa"/>
            <w:vAlign w:val="center"/>
          </w:tcPr>
          <w:p w:rsidR="003C2896" w:rsidRPr="009661B9" w:rsidRDefault="003C2896" w:rsidP="00346009">
            <w:r w:rsidRPr="009661B9">
              <w:t>end_date</w:t>
            </w:r>
          </w:p>
        </w:tc>
        <w:tc>
          <w:tcPr>
            <w:tcW w:w="1977" w:type="dxa"/>
            <w:vAlign w:val="center"/>
          </w:tcPr>
          <w:p w:rsidR="003C2896" w:rsidRPr="009661B9" w:rsidRDefault="003C2896" w:rsidP="00346009">
            <w:r w:rsidRPr="009661B9">
              <w:t>Meghosszabítja az adott felhasználó tagságát egy évvel és visszaadja az új lejárati dátumot</w:t>
            </w:r>
          </w:p>
        </w:tc>
      </w:tr>
      <w:tr w:rsidR="003C2896" w:rsidRPr="009661B9" w:rsidTr="00C03417">
        <w:trPr>
          <w:cantSplit/>
        </w:trPr>
        <w:tc>
          <w:tcPr>
            <w:tcW w:w="3256" w:type="dxa"/>
            <w:vAlign w:val="center"/>
          </w:tcPr>
          <w:p w:rsidR="003C2896" w:rsidRPr="009661B9" w:rsidRDefault="003C2896" w:rsidP="00346009">
            <w:r w:rsidRPr="009661B9">
              <w:lastRenderedPageBreak/>
              <w:t>getSystemSettings</w:t>
            </w:r>
          </w:p>
        </w:tc>
        <w:tc>
          <w:tcPr>
            <w:tcW w:w="1579" w:type="dxa"/>
            <w:vAlign w:val="center"/>
          </w:tcPr>
          <w:p w:rsidR="003C2896" w:rsidRPr="009661B9" w:rsidRDefault="003C2896" w:rsidP="00346009"/>
        </w:tc>
        <w:tc>
          <w:tcPr>
            <w:tcW w:w="1681" w:type="dxa"/>
            <w:vAlign w:val="center"/>
          </w:tcPr>
          <w:p w:rsidR="003C2896" w:rsidRPr="009661B9" w:rsidRDefault="003C2896" w:rsidP="00346009">
            <w:r w:rsidRPr="009661B9">
              <w:t>membeshipfee, borrowingtime, lengtheningtime, bookingtime, maxreservations, maxlengthenings, latencyfee, resettokenexpiraiton, login tokenexpiration</w:t>
            </w:r>
          </w:p>
        </w:tc>
        <w:tc>
          <w:tcPr>
            <w:tcW w:w="1977" w:type="dxa"/>
            <w:vAlign w:val="center"/>
          </w:tcPr>
          <w:p w:rsidR="003C2896" w:rsidRPr="009661B9" w:rsidRDefault="003C2896" w:rsidP="00346009">
            <w:r w:rsidRPr="009661B9">
              <w:t>Kilistázza az összes rendszer beállítást</w:t>
            </w:r>
          </w:p>
        </w:tc>
      </w:tr>
      <w:tr w:rsidR="003C2896" w:rsidRPr="009661B9" w:rsidTr="00C03417">
        <w:trPr>
          <w:cantSplit/>
        </w:trPr>
        <w:tc>
          <w:tcPr>
            <w:tcW w:w="3256" w:type="dxa"/>
            <w:vAlign w:val="center"/>
          </w:tcPr>
          <w:p w:rsidR="003C2896" w:rsidRPr="009661B9" w:rsidRDefault="003C2896" w:rsidP="00346009">
            <w:r w:rsidRPr="009661B9">
              <w:t>deactiveUser</w:t>
            </w:r>
          </w:p>
        </w:tc>
        <w:tc>
          <w:tcPr>
            <w:tcW w:w="1579" w:type="dxa"/>
            <w:vAlign w:val="center"/>
          </w:tcPr>
          <w:p w:rsidR="003C2896" w:rsidRPr="009661B9" w:rsidRDefault="003C2896" w:rsidP="00346009">
            <w:r w:rsidRPr="009661B9">
              <w:t>user_id</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Deaktivál egy felhasználót</w:t>
            </w:r>
          </w:p>
        </w:tc>
      </w:tr>
      <w:tr w:rsidR="003C2896" w:rsidRPr="009661B9" w:rsidTr="00C03417">
        <w:trPr>
          <w:cantSplit/>
        </w:trPr>
        <w:tc>
          <w:tcPr>
            <w:tcW w:w="3256" w:type="dxa"/>
            <w:vAlign w:val="center"/>
          </w:tcPr>
          <w:p w:rsidR="003C2896" w:rsidRPr="009661B9" w:rsidRDefault="003C2896" w:rsidP="00346009">
            <w:r w:rsidRPr="009661B9">
              <w:t>deactiveEmpl</w:t>
            </w:r>
          </w:p>
        </w:tc>
        <w:tc>
          <w:tcPr>
            <w:tcW w:w="1579" w:type="dxa"/>
            <w:vAlign w:val="center"/>
          </w:tcPr>
          <w:p w:rsidR="003C2896" w:rsidRPr="009661B9" w:rsidRDefault="003C2896" w:rsidP="00346009">
            <w:r w:rsidRPr="009661B9">
              <w:t>empl_id</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Deaktivál egy alkalmazottat</w:t>
            </w:r>
          </w:p>
        </w:tc>
      </w:tr>
      <w:tr w:rsidR="003C2896" w:rsidRPr="009661B9" w:rsidTr="00C03417">
        <w:trPr>
          <w:cantSplit/>
        </w:trPr>
        <w:tc>
          <w:tcPr>
            <w:tcW w:w="3256" w:type="dxa"/>
            <w:vAlign w:val="center"/>
          </w:tcPr>
          <w:p w:rsidR="003C2896" w:rsidRPr="009661B9" w:rsidRDefault="003C2896" w:rsidP="00346009">
            <w:r w:rsidRPr="009661B9">
              <w:t>checkPermissions</w:t>
            </w:r>
          </w:p>
        </w:tc>
        <w:tc>
          <w:tcPr>
            <w:tcW w:w="1579" w:type="dxa"/>
            <w:vAlign w:val="center"/>
          </w:tcPr>
          <w:p w:rsidR="003C2896" w:rsidRPr="009661B9" w:rsidRDefault="003C2896" w:rsidP="00346009">
            <w:r w:rsidRPr="009661B9">
              <w:t>user_id</w:t>
            </w:r>
          </w:p>
        </w:tc>
        <w:tc>
          <w:tcPr>
            <w:tcW w:w="1681" w:type="dxa"/>
            <w:vAlign w:val="center"/>
          </w:tcPr>
          <w:p w:rsidR="003C2896" w:rsidRPr="009661B9" w:rsidRDefault="003C2896" w:rsidP="00346009">
            <w:r w:rsidRPr="009661B9">
              <w:t>reservation, booking</w:t>
            </w:r>
          </w:p>
        </w:tc>
        <w:tc>
          <w:tcPr>
            <w:tcW w:w="1977" w:type="dxa"/>
            <w:vAlign w:val="center"/>
          </w:tcPr>
          <w:p w:rsidR="003C2896" w:rsidRPr="009661B9" w:rsidRDefault="003C2896" w:rsidP="00346009">
            <w:r w:rsidRPr="009661B9">
              <w:t>Megadja, hogy az adott felhasználó tud-e előjegyezni és foglalni</w:t>
            </w:r>
          </w:p>
        </w:tc>
      </w:tr>
      <w:tr w:rsidR="003C2896" w:rsidRPr="009661B9" w:rsidTr="00C03417">
        <w:trPr>
          <w:cantSplit/>
        </w:trPr>
        <w:tc>
          <w:tcPr>
            <w:tcW w:w="3256" w:type="dxa"/>
            <w:vAlign w:val="center"/>
          </w:tcPr>
          <w:p w:rsidR="003C2896" w:rsidRPr="009661B9" w:rsidRDefault="003C2896" w:rsidP="00346009">
            <w:r w:rsidRPr="009661B9">
              <w:t>getBookStates</w:t>
            </w:r>
          </w:p>
        </w:tc>
        <w:tc>
          <w:tcPr>
            <w:tcW w:w="1579" w:type="dxa"/>
            <w:vAlign w:val="center"/>
          </w:tcPr>
          <w:p w:rsidR="003C2896" w:rsidRPr="009661B9" w:rsidRDefault="003C2896" w:rsidP="00346009">
            <w:r w:rsidRPr="009661B9">
              <w:t>search</w:t>
            </w:r>
          </w:p>
        </w:tc>
        <w:tc>
          <w:tcPr>
            <w:tcW w:w="1681" w:type="dxa"/>
            <w:vAlign w:val="center"/>
          </w:tcPr>
          <w:p w:rsidR="003C2896" w:rsidRPr="009661B9" w:rsidRDefault="003C2896" w:rsidP="00346009">
            <w:r w:rsidRPr="009661B9">
              <w:t>ISBN_id, ISBN, title, state</w:t>
            </w:r>
          </w:p>
        </w:tc>
        <w:tc>
          <w:tcPr>
            <w:tcW w:w="1977" w:type="dxa"/>
            <w:vAlign w:val="center"/>
          </w:tcPr>
          <w:p w:rsidR="003C2896" w:rsidRPr="009661B9" w:rsidRDefault="003C2896" w:rsidP="00346009">
            <w:r w:rsidRPr="009661B9">
              <w:t>Kilistázza a keresésnek megfelelő könyvek néhány adatát és hogy foglalható-e, vagy csak előjegyezhető</w:t>
            </w:r>
          </w:p>
        </w:tc>
      </w:tr>
      <w:tr w:rsidR="003C2896" w:rsidRPr="009661B9" w:rsidTr="00C03417">
        <w:trPr>
          <w:cantSplit/>
        </w:trPr>
        <w:tc>
          <w:tcPr>
            <w:tcW w:w="3256" w:type="dxa"/>
            <w:vAlign w:val="center"/>
          </w:tcPr>
          <w:p w:rsidR="003C2896" w:rsidRPr="009661B9" w:rsidRDefault="003C2896" w:rsidP="00346009">
            <w:r w:rsidRPr="009661B9">
              <w:t>getUsernames</w:t>
            </w:r>
          </w:p>
        </w:tc>
        <w:tc>
          <w:tcPr>
            <w:tcW w:w="1579" w:type="dxa"/>
            <w:vAlign w:val="center"/>
          </w:tcPr>
          <w:p w:rsidR="003C2896" w:rsidRPr="009661B9" w:rsidRDefault="003C2896" w:rsidP="00346009">
            <w:r w:rsidRPr="009661B9">
              <w:t>name</w:t>
            </w:r>
          </w:p>
        </w:tc>
        <w:tc>
          <w:tcPr>
            <w:tcW w:w="1681" w:type="dxa"/>
            <w:vAlign w:val="center"/>
          </w:tcPr>
          <w:p w:rsidR="003C2896" w:rsidRPr="009661B9" w:rsidRDefault="003C2896" w:rsidP="00346009">
            <w:r w:rsidRPr="009661B9">
              <w:t>username</w:t>
            </w:r>
          </w:p>
        </w:tc>
        <w:tc>
          <w:tcPr>
            <w:tcW w:w="1977" w:type="dxa"/>
            <w:vAlign w:val="center"/>
          </w:tcPr>
          <w:p w:rsidR="003C2896" w:rsidRPr="009661B9" w:rsidRDefault="003C2896" w:rsidP="00346009">
            <w:r w:rsidRPr="009661B9">
              <w:t>A felhasználónév generálásához kilistázza a már létező, hasonló felhasználóneveket</w:t>
            </w:r>
          </w:p>
        </w:tc>
      </w:tr>
      <w:tr w:rsidR="003C2896" w:rsidRPr="009661B9" w:rsidTr="00C03417">
        <w:trPr>
          <w:cantSplit/>
        </w:trPr>
        <w:tc>
          <w:tcPr>
            <w:tcW w:w="3256" w:type="dxa"/>
            <w:vAlign w:val="center"/>
          </w:tcPr>
          <w:p w:rsidR="003C2896" w:rsidRPr="009661B9" w:rsidRDefault="003C2896" w:rsidP="00346009">
            <w:r w:rsidRPr="009661B9">
              <w:t>getEmplUsernames</w:t>
            </w:r>
          </w:p>
        </w:tc>
        <w:tc>
          <w:tcPr>
            <w:tcW w:w="1579" w:type="dxa"/>
            <w:vAlign w:val="center"/>
          </w:tcPr>
          <w:p w:rsidR="003C2896" w:rsidRPr="009661B9" w:rsidRDefault="003C2896" w:rsidP="00346009">
            <w:r w:rsidRPr="009661B9">
              <w:t>name</w:t>
            </w:r>
          </w:p>
        </w:tc>
        <w:tc>
          <w:tcPr>
            <w:tcW w:w="1681" w:type="dxa"/>
            <w:vAlign w:val="center"/>
          </w:tcPr>
          <w:p w:rsidR="003C2896" w:rsidRPr="009661B9" w:rsidRDefault="003C2896" w:rsidP="00346009">
            <w:r w:rsidRPr="009661B9">
              <w:t>username</w:t>
            </w:r>
          </w:p>
        </w:tc>
        <w:tc>
          <w:tcPr>
            <w:tcW w:w="1977" w:type="dxa"/>
            <w:vAlign w:val="center"/>
          </w:tcPr>
          <w:p w:rsidR="003C2896" w:rsidRPr="009661B9" w:rsidRDefault="003C2896" w:rsidP="00346009">
            <w:r w:rsidRPr="009661B9">
              <w:t>Az alkalmazott felhasználónév generálásához kilistázza a már létező, hasonló alkalmazotti felhasználóneveket</w:t>
            </w:r>
          </w:p>
        </w:tc>
      </w:tr>
      <w:tr w:rsidR="003C2896" w:rsidRPr="009661B9" w:rsidTr="00C03417">
        <w:trPr>
          <w:cantSplit/>
        </w:trPr>
        <w:tc>
          <w:tcPr>
            <w:tcW w:w="3256" w:type="dxa"/>
            <w:vAlign w:val="center"/>
          </w:tcPr>
          <w:p w:rsidR="003C2896" w:rsidRPr="009661B9" w:rsidRDefault="003C2896" w:rsidP="00346009">
            <w:r w:rsidRPr="009661B9">
              <w:lastRenderedPageBreak/>
              <w:t>getHistory</w:t>
            </w:r>
          </w:p>
        </w:tc>
        <w:tc>
          <w:tcPr>
            <w:tcW w:w="1579" w:type="dxa"/>
            <w:vAlign w:val="center"/>
          </w:tcPr>
          <w:p w:rsidR="003C2896" w:rsidRPr="009661B9" w:rsidRDefault="003C2896" w:rsidP="00346009">
            <w:r w:rsidRPr="009661B9">
              <w:t>book_id, user_id</w:t>
            </w:r>
          </w:p>
        </w:tc>
        <w:tc>
          <w:tcPr>
            <w:tcW w:w="1681" w:type="dxa"/>
            <w:vAlign w:val="center"/>
          </w:tcPr>
          <w:p w:rsidR="003C2896" w:rsidRPr="009661B9" w:rsidRDefault="003C2896" w:rsidP="00346009">
            <w:r w:rsidRPr="009661B9">
              <w:t>result</w:t>
            </w:r>
          </w:p>
        </w:tc>
        <w:tc>
          <w:tcPr>
            <w:tcW w:w="1977" w:type="dxa"/>
            <w:vAlign w:val="center"/>
          </w:tcPr>
          <w:p w:rsidR="003C2896" w:rsidRPr="009661B9" w:rsidRDefault="003C2896" w:rsidP="00346009">
            <w:r w:rsidRPr="009661B9">
              <w:t>Kivételnél megmondja, hogy a felhasználó olvasta-e már az adott könyvet, ha igen azt is megmondja hány napja olvasta</w:t>
            </w:r>
          </w:p>
        </w:tc>
      </w:tr>
      <w:tr w:rsidR="003C2896" w:rsidRPr="009661B9" w:rsidTr="00C03417">
        <w:trPr>
          <w:cantSplit/>
        </w:trPr>
        <w:tc>
          <w:tcPr>
            <w:tcW w:w="3256" w:type="dxa"/>
            <w:vAlign w:val="center"/>
          </w:tcPr>
          <w:p w:rsidR="003C2896" w:rsidRPr="009661B9" w:rsidRDefault="003C2896" w:rsidP="00346009">
            <w:r w:rsidRPr="009661B9">
              <w:t>getAuthors</w:t>
            </w:r>
          </w:p>
        </w:tc>
        <w:tc>
          <w:tcPr>
            <w:tcW w:w="1579" w:type="dxa"/>
            <w:vAlign w:val="center"/>
          </w:tcPr>
          <w:p w:rsidR="003C2896" w:rsidRPr="009661B9" w:rsidRDefault="003C2896" w:rsidP="00346009">
            <w:r w:rsidRPr="009661B9">
              <w:t>ISBN_id, inverse</w:t>
            </w:r>
          </w:p>
        </w:tc>
        <w:tc>
          <w:tcPr>
            <w:tcW w:w="1681" w:type="dxa"/>
            <w:vAlign w:val="center"/>
          </w:tcPr>
          <w:p w:rsidR="003C2896" w:rsidRPr="009661B9" w:rsidRDefault="003C2896" w:rsidP="00346009">
            <w:r w:rsidRPr="009661B9">
              <w:t>author_id, author</w:t>
            </w:r>
          </w:p>
        </w:tc>
        <w:tc>
          <w:tcPr>
            <w:tcW w:w="1977" w:type="dxa"/>
            <w:vAlign w:val="center"/>
          </w:tcPr>
          <w:p w:rsidR="003C2896" w:rsidRPr="009661B9" w:rsidRDefault="003C2896" w:rsidP="00346009">
            <w:r w:rsidRPr="009661B9">
              <w:t>Kilistázza egy könyv szerzőit, ha az inverse igaz akkor azokat a szerzőket listázza ki, amik nem tartoznak a könyvhöz</w:t>
            </w:r>
          </w:p>
        </w:tc>
      </w:tr>
      <w:tr w:rsidR="003C2896" w:rsidRPr="009661B9" w:rsidTr="00C03417">
        <w:trPr>
          <w:cantSplit/>
        </w:trPr>
        <w:tc>
          <w:tcPr>
            <w:tcW w:w="3256" w:type="dxa"/>
            <w:vAlign w:val="center"/>
          </w:tcPr>
          <w:p w:rsidR="003C2896" w:rsidRPr="009661B9" w:rsidRDefault="003C2896" w:rsidP="00346009">
            <w:r w:rsidRPr="009661B9">
              <w:t>getCategories</w:t>
            </w:r>
          </w:p>
        </w:tc>
        <w:tc>
          <w:tcPr>
            <w:tcW w:w="1579" w:type="dxa"/>
            <w:vAlign w:val="center"/>
          </w:tcPr>
          <w:p w:rsidR="003C2896" w:rsidRPr="009661B9" w:rsidRDefault="003C2896" w:rsidP="00346009">
            <w:r w:rsidRPr="009661B9">
              <w:t>ISBN_id, inverse</w:t>
            </w:r>
          </w:p>
        </w:tc>
        <w:tc>
          <w:tcPr>
            <w:tcW w:w="1681" w:type="dxa"/>
            <w:vAlign w:val="center"/>
          </w:tcPr>
          <w:p w:rsidR="003C2896" w:rsidRPr="009661B9" w:rsidRDefault="003C2896" w:rsidP="00346009">
            <w:r w:rsidRPr="009661B9">
              <w:t>genre_id, genre</w:t>
            </w:r>
          </w:p>
        </w:tc>
        <w:tc>
          <w:tcPr>
            <w:tcW w:w="1977" w:type="dxa"/>
            <w:vAlign w:val="center"/>
          </w:tcPr>
          <w:p w:rsidR="003C2896" w:rsidRPr="009661B9" w:rsidRDefault="003C2896" w:rsidP="00346009">
            <w:r w:rsidRPr="009661B9">
              <w:t>Kilistázza egy könyv kategóriáit, ha az inverse igaz akkor azokat a kategóriákat listázza ki, amik nem tartoznak a könyvhöz</w:t>
            </w:r>
          </w:p>
        </w:tc>
      </w:tr>
      <w:tr w:rsidR="003C2896" w:rsidRPr="009661B9" w:rsidTr="00C03417">
        <w:trPr>
          <w:cantSplit/>
        </w:trPr>
        <w:tc>
          <w:tcPr>
            <w:tcW w:w="3256" w:type="dxa"/>
            <w:vAlign w:val="center"/>
          </w:tcPr>
          <w:p w:rsidR="003C2896" w:rsidRPr="009661B9" w:rsidRDefault="003C2896" w:rsidP="00346009">
            <w:r w:rsidRPr="009661B9">
              <w:t>deactivateBook</w:t>
            </w:r>
          </w:p>
        </w:tc>
        <w:tc>
          <w:tcPr>
            <w:tcW w:w="1579" w:type="dxa"/>
            <w:vAlign w:val="center"/>
          </w:tcPr>
          <w:p w:rsidR="003C2896" w:rsidRPr="009661B9" w:rsidRDefault="003C2896" w:rsidP="00346009">
            <w:r w:rsidRPr="009661B9">
              <w:t>book_id</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Deaktiválja az adott könyvet</w:t>
            </w:r>
          </w:p>
        </w:tc>
      </w:tr>
      <w:tr w:rsidR="003C2896" w:rsidRPr="009661B9" w:rsidTr="00C03417">
        <w:trPr>
          <w:cantSplit/>
        </w:trPr>
        <w:tc>
          <w:tcPr>
            <w:tcW w:w="3256" w:type="dxa"/>
            <w:vAlign w:val="center"/>
          </w:tcPr>
          <w:p w:rsidR="003C2896" w:rsidRPr="009661B9" w:rsidRDefault="003C2896" w:rsidP="00346009">
            <w:r w:rsidRPr="009661B9">
              <w:t>addToInventory</w:t>
            </w:r>
          </w:p>
        </w:tc>
        <w:tc>
          <w:tcPr>
            <w:tcW w:w="1579" w:type="dxa"/>
            <w:vAlign w:val="center"/>
          </w:tcPr>
          <w:p w:rsidR="003C2896" w:rsidRPr="009661B9" w:rsidRDefault="003C2896" w:rsidP="00346009">
            <w:r w:rsidRPr="009661B9">
              <w:t>ISBN_id</w:t>
            </w:r>
          </w:p>
        </w:tc>
        <w:tc>
          <w:tcPr>
            <w:tcW w:w="1681" w:type="dxa"/>
            <w:vAlign w:val="center"/>
          </w:tcPr>
          <w:p w:rsidR="003C2896" w:rsidRPr="009661B9" w:rsidRDefault="003C2896" w:rsidP="00346009">
            <w:r w:rsidRPr="009661B9">
              <w:t>book_id</w:t>
            </w:r>
          </w:p>
        </w:tc>
        <w:tc>
          <w:tcPr>
            <w:tcW w:w="1977" w:type="dxa"/>
            <w:vAlign w:val="center"/>
          </w:tcPr>
          <w:p w:rsidR="003C2896" w:rsidRPr="009661B9" w:rsidRDefault="003C2896" w:rsidP="00346009">
            <w:r w:rsidRPr="009661B9">
              <w:t>Hozzáad egy adott típusú könyvet a raktárhoz és megadja az azonosítóját</w:t>
            </w:r>
          </w:p>
        </w:tc>
      </w:tr>
      <w:tr w:rsidR="003C2896" w:rsidRPr="009661B9" w:rsidTr="00C03417">
        <w:trPr>
          <w:cantSplit/>
        </w:trPr>
        <w:tc>
          <w:tcPr>
            <w:tcW w:w="3256" w:type="dxa"/>
            <w:vAlign w:val="center"/>
          </w:tcPr>
          <w:p w:rsidR="003C2896" w:rsidRPr="009661B9" w:rsidRDefault="003C2896" w:rsidP="00346009">
            <w:r w:rsidRPr="009661B9">
              <w:t>getReservations</w:t>
            </w:r>
          </w:p>
        </w:tc>
        <w:tc>
          <w:tcPr>
            <w:tcW w:w="1579" w:type="dxa"/>
            <w:vAlign w:val="center"/>
          </w:tcPr>
          <w:p w:rsidR="003C2896" w:rsidRPr="009661B9" w:rsidRDefault="003C2896" w:rsidP="00346009">
            <w:r w:rsidRPr="009661B9">
              <w:t>searchTerm</w:t>
            </w:r>
          </w:p>
        </w:tc>
        <w:tc>
          <w:tcPr>
            <w:tcW w:w="1681" w:type="dxa"/>
            <w:vAlign w:val="center"/>
          </w:tcPr>
          <w:p w:rsidR="003C2896" w:rsidRPr="009661B9" w:rsidRDefault="003C2896" w:rsidP="00346009">
            <w:r w:rsidRPr="009661B9">
              <w:t>reservation_id, username, title</w:t>
            </w:r>
          </w:p>
        </w:tc>
        <w:tc>
          <w:tcPr>
            <w:tcW w:w="1977" w:type="dxa"/>
            <w:vAlign w:val="center"/>
          </w:tcPr>
          <w:p w:rsidR="003C2896" w:rsidRPr="009661B9" w:rsidRDefault="003C2896" w:rsidP="00346009">
            <w:r w:rsidRPr="009661B9">
              <w:t>Kilistázza a keresésnek megfelelő előjegyzéseket</w:t>
            </w:r>
          </w:p>
        </w:tc>
      </w:tr>
      <w:tr w:rsidR="003C2896" w:rsidRPr="009661B9" w:rsidTr="00C03417">
        <w:trPr>
          <w:cantSplit/>
        </w:trPr>
        <w:tc>
          <w:tcPr>
            <w:tcW w:w="3256" w:type="dxa"/>
            <w:vAlign w:val="center"/>
          </w:tcPr>
          <w:p w:rsidR="003C2896" w:rsidRPr="009661B9" w:rsidRDefault="003C2896" w:rsidP="00346009">
            <w:r w:rsidRPr="009661B9">
              <w:t>getBookings</w:t>
            </w:r>
          </w:p>
        </w:tc>
        <w:tc>
          <w:tcPr>
            <w:tcW w:w="1579" w:type="dxa"/>
            <w:vAlign w:val="center"/>
          </w:tcPr>
          <w:p w:rsidR="003C2896" w:rsidRPr="009661B9" w:rsidRDefault="003C2896" w:rsidP="00346009">
            <w:r w:rsidRPr="009661B9">
              <w:t>searchTerm</w:t>
            </w:r>
          </w:p>
        </w:tc>
        <w:tc>
          <w:tcPr>
            <w:tcW w:w="1681" w:type="dxa"/>
            <w:vAlign w:val="center"/>
          </w:tcPr>
          <w:p w:rsidR="003C2896" w:rsidRPr="009661B9" w:rsidRDefault="003C2896" w:rsidP="00346009">
            <w:r w:rsidRPr="009661B9">
              <w:t>booking_id, username, title, end datehandled</w:t>
            </w:r>
          </w:p>
        </w:tc>
        <w:tc>
          <w:tcPr>
            <w:tcW w:w="1977" w:type="dxa"/>
            <w:vAlign w:val="center"/>
          </w:tcPr>
          <w:p w:rsidR="003C2896" w:rsidRPr="009661B9" w:rsidRDefault="003C2896" w:rsidP="00346009">
            <w:r w:rsidRPr="009661B9">
              <w:t>Kilistázza a keresési feltételnek megfelelő foglalások összes adatát</w:t>
            </w:r>
          </w:p>
        </w:tc>
      </w:tr>
      <w:tr w:rsidR="003C2896" w:rsidRPr="009661B9" w:rsidTr="00C03417">
        <w:trPr>
          <w:cantSplit/>
        </w:trPr>
        <w:tc>
          <w:tcPr>
            <w:tcW w:w="3256" w:type="dxa"/>
            <w:vAlign w:val="center"/>
          </w:tcPr>
          <w:p w:rsidR="003C2896" w:rsidRPr="009661B9" w:rsidRDefault="003C2896" w:rsidP="00346009">
            <w:r w:rsidRPr="009661B9">
              <w:lastRenderedPageBreak/>
              <w:t>getBorrowings</w:t>
            </w:r>
          </w:p>
        </w:tc>
        <w:tc>
          <w:tcPr>
            <w:tcW w:w="1579" w:type="dxa"/>
            <w:vAlign w:val="center"/>
          </w:tcPr>
          <w:p w:rsidR="003C2896" w:rsidRPr="009661B9" w:rsidRDefault="003C2896" w:rsidP="00346009">
            <w:r w:rsidRPr="009661B9">
              <w:t>searchTerm, returnedToo</w:t>
            </w:r>
          </w:p>
        </w:tc>
        <w:tc>
          <w:tcPr>
            <w:tcW w:w="1681" w:type="dxa"/>
            <w:vAlign w:val="center"/>
          </w:tcPr>
          <w:p w:rsidR="003C2896" w:rsidRPr="009661B9" w:rsidRDefault="003C2896" w:rsidP="00346009">
            <w:r w:rsidRPr="009661B9">
              <w:t>borrowing_id, username, title</w:t>
            </w:r>
          </w:p>
        </w:tc>
        <w:tc>
          <w:tcPr>
            <w:tcW w:w="1977" w:type="dxa"/>
            <w:vAlign w:val="center"/>
          </w:tcPr>
          <w:p w:rsidR="003C2896" w:rsidRPr="009661B9" w:rsidRDefault="003C2896" w:rsidP="00346009">
            <w:r w:rsidRPr="009661B9">
              <w:t>Kilistázzat a keresési feltételnek megfelelő kivételeknek adatait, ha returnedToo igaz akkor a visszavitt kivételek között is keres</w:t>
            </w:r>
          </w:p>
        </w:tc>
      </w:tr>
      <w:tr w:rsidR="003C2896" w:rsidRPr="009661B9" w:rsidTr="00C03417">
        <w:trPr>
          <w:cantSplit/>
        </w:trPr>
        <w:tc>
          <w:tcPr>
            <w:tcW w:w="3256" w:type="dxa"/>
            <w:vAlign w:val="center"/>
          </w:tcPr>
          <w:p w:rsidR="003C2896" w:rsidRPr="009661B9" w:rsidRDefault="003C2896" w:rsidP="00346009">
            <w:r w:rsidRPr="009661B9">
              <w:t>updateSystemSettings</w:t>
            </w:r>
          </w:p>
        </w:tc>
        <w:tc>
          <w:tcPr>
            <w:tcW w:w="1579" w:type="dxa"/>
            <w:vAlign w:val="center"/>
          </w:tcPr>
          <w:p w:rsidR="003C2896" w:rsidRPr="009661B9" w:rsidRDefault="003C2896" w:rsidP="00346009">
            <w:r w:rsidRPr="009661B9">
              <w:t>membeshipfee, borrowingtime, lengtheningtime, bookingtime, maxreservations, maxlengthenings, latencyfee, resettokenexpiraiton, login tokenexpiration</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Megváltoztatja a rendszer beállításokat</w:t>
            </w:r>
          </w:p>
        </w:tc>
      </w:tr>
      <w:tr w:rsidR="003C2896" w:rsidRPr="009661B9" w:rsidTr="00C03417">
        <w:trPr>
          <w:cantSplit/>
        </w:trPr>
        <w:tc>
          <w:tcPr>
            <w:tcW w:w="3256" w:type="dxa"/>
            <w:vAlign w:val="center"/>
          </w:tcPr>
          <w:p w:rsidR="003C2896" w:rsidRPr="009661B9" w:rsidRDefault="003C2896" w:rsidP="00346009">
            <w:r w:rsidRPr="009661B9">
              <w:t>getBooksFromFavorites</w:t>
            </w:r>
          </w:p>
        </w:tc>
        <w:tc>
          <w:tcPr>
            <w:tcW w:w="1579" w:type="dxa"/>
            <w:vAlign w:val="center"/>
          </w:tcPr>
          <w:p w:rsidR="003C2896" w:rsidRPr="009661B9" w:rsidRDefault="003C2896" w:rsidP="00346009">
            <w:r w:rsidRPr="009661B9">
              <w:t>user_id</w:t>
            </w:r>
          </w:p>
        </w:tc>
        <w:tc>
          <w:tcPr>
            <w:tcW w:w="1681" w:type="dxa"/>
            <w:vAlign w:val="center"/>
          </w:tcPr>
          <w:p w:rsidR="003C2896" w:rsidRPr="009661B9" w:rsidRDefault="003C2896" w:rsidP="00346009">
            <w:r w:rsidRPr="009661B9">
              <w:t>title, ISBN_id, authors, ISBN, picture base64</w:t>
            </w:r>
          </w:p>
        </w:tc>
        <w:tc>
          <w:tcPr>
            <w:tcW w:w="1977" w:type="dxa"/>
            <w:vAlign w:val="center"/>
          </w:tcPr>
          <w:p w:rsidR="003C2896" w:rsidRPr="009661B9" w:rsidRDefault="003C2896" w:rsidP="00346009">
            <w:r w:rsidRPr="009661B9">
              <w:t>Kilistázza az adott felhsználó kedvenceit</w:t>
            </w:r>
          </w:p>
        </w:tc>
      </w:tr>
      <w:tr w:rsidR="003C2896" w:rsidRPr="009661B9" w:rsidTr="00C03417">
        <w:trPr>
          <w:cantSplit/>
        </w:trPr>
        <w:tc>
          <w:tcPr>
            <w:tcW w:w="3256" w:type="dxa"/>
            <w:vAlign w:val="center"/>
          </w:tcPr>
          <w:p w:rsidR="003C2896" w:rsidRPr="009661B9" w:rsidRDefault="003C2896" w:rsidP="00346009">
            <w:r w:rsidRPr="009661B9">
              <w:t>addBooksToFavorites</w:t>
            </w:r>
          </w:p>
        </w:tc>
        <w:tc>
          <w:tcPr>
            <w:tcW w:w="1579" w:type="dxa"/>
            <w:vAlign w:val="center"/>
          </w:tcPr>
          <w:p w:rsidR="003C2896" w:rsidRPr="009661B9" w:rsidRDefault="003C2896" w:rsidP="00346009">
            <w:r w:rsidRPr="009661B9">
              <w:t>user_id, ISBN_id</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Hozzáad egy könyvet a kedvencekhez</w:t>
            </w:r>
          </w:p>
        </w:tc>
      </w:tr>
      <w:tr w:rsidR="003C2896" w:rsidRPr="009661B9" w:rsidTr="00C03417">
        <w:trPr>
          <w:cantSplit/>
        </w:trPr>
        <w:tc>
          <w:tcPr>
            <w:tcW w:w="3256" w:type="dxa"/>
            <w:vAlign w:val="center"/>
          </w:tcPr>
          <w:p w:rsidR="003C2896" w:rsidRPr="009661B9" w:rsidRDefault="003C2896" w:rsidP="00346009">
            <w:r w:rsidRPr="009661B9">
              <w:t>removeBooksFromFavorites</w:t>
            </w:r>
          </w:p>
        </w:tc>
        <w:tc>
          <w:tcPr>
            <w:tcW w:w="1579" w:type="dxa"/>
            <w:vAlign w:val="center"/>
          </w:tcPr>
          <w:p w:rsidR="003C2896" w:rsidRPr="009661B9" w:rsidRDefault="003C2896" w:rsidP="00346009">
            <w:r w:rsidRPr="009661B9">
              <w:t>user_id, ISBN_id</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Töröl egy könyvet a kedvencek közül</w:t>
            </w:r>
          </w:p>
        </w:tc>
      </w:tr>
      <w:tr w:rsidR="003C2896" w:rsidRPr="009661B9" w:rsidTr="00C03417">
        <w:trPr>
          <w:cantSplit/>
        </w:trPr>
        <w:tc>
          <w:tcPr>
            <w:tcW w:w="3256" w:type="dxa"/>
            <w:vAlign w:val="center"/>
          </w:tcPr>
          <w:p w:rsidR="003C2896" w:rsidRPr="009661B9" w:rsidRDefault="003C2896" w:rsidP="00346009">
            <w:r w:rsidRPr="009661B9">
              <w:t>isItOnFavorites</w:t>
            </w:r>
          </w:p>
        </w:tc>
        <w:tc>
          <w:tcPr>
            <w:tcW w:w="1579" w:type="dxa"/>
            <w:vAlign w:val="center"/>
          </w:tcPr>
          <w:p w:rsidR="003C2896" w:rsidRPr="009661B9" w:rsidRDefault="003C2896" w:rsidP="00346009">
            <w:r w:rsidRPr="009661B9">
              <w:t>user_id, ISBN_id</w:t>
            </w:r>
          </w:p>
        </w:tc>
        <w:tc>
          <w:tcPr>
            <w:tcW w:w="1681" w:type="dxa"/>
            <w:vAlign w:val="center"/>
          </w:tcPr>
          <w:p w:rsidR="003C2896" w:rsidRPr="009661B9" w:rsidRDefault="003C2896" w:rsidP="00346009">
            <w:r w:rsidRPr="009661B9">
              <w:t>result</w:t>
            </w:r>
          </w:p>
        </w:tc>
        <w:tc>
          <w:tcPr>
            <w:tcW w:w="1977" w:type="dxa"/>
            <w:vAlign w:val="center"/>
          </w:tcPr>
          <w:p w:rsidR="003C2896" w:rsidRPr="009661B9" w:rsidRDefault="003C2896" w:rsidP="00346009">
            <w:r w:rsidRPr="009661B9">
              <w:t>Megnézi, hogy az adott könyv a kedvencek között van-e</w:t>
            </w:r>
          </w:p>
        </w:tc>
      </w:tr>
      <w:tr w:rsidR="003C2896" w:rsidRPr="009661B9" w:rsidTr="00C03417">
        <w:trPr>
          <w:cantSplit/>
        </w:trPr>
        <w:tc>
          <w:tcPr>
            <w:tcW w:w="3256" w:type="dxa"/>
            <w:vAlign w:val="center"/>
          </w:tcPr>
          <w:p w:rsidR="003C2896" w:rsidRPr="009661B9" w:rsidRDefault="003C2896" w:rsidP="00346009">
            <w:r w:rsidRPr="009661B9">
              <w:t>getSimilarBooks</w:t>
            </w:r>
          </w:p>
        </w:tc>
        <w:tc>
          <w:tcPr>
            <w:tcW w:w="1579" w:type="dxa"/>
            <w:vAlign w:val="center"/>
          </w:tcPr>
          <w:p w:rsidR="003C2896" w:rsidRPr="009661B9" w:rsidRDefault="003C2896" w:rsidP="00346009">
            <w:r w:rsidRPr="009661B9">
              <w:t>ISBN_id</w:t>
            </w:r>
          </w:p>
        </w:tc>
        <w:tc>
          <w:tcPr>
            <w:tcW w:w="1681" w:type="dxa"/>
            <w:vAlign w:val="center"/>
          </w:tcPr>
          <w:p w:rsidR="003C2896" w:rsidRPr="009661B9" w:rsidRDefault="003C2896" w:rsidP="00346009">
            <w:r w:rsidRPr="009661B9">
              <w:t>ISBN, title, picture base64, authors, genres</w:t>
            </w:r>
          </w:p>
        </w:tc>
        <w:tc>
          <w:tcPr>
            <w:tcW w:w="1977" w:type="dxa"/>
            <w:vAlign w:val="center"/>
          </w:tcPr>
          <w:p w:rsidR="003C2896" w:rsidRPr="009661B9" w:rsidRDefault="003C2896" w:rsidP="00346009">
            <w:r w:rsidRPr="009661B9">
              <w:t>A megadott könyvhöz hasonló könyveket listáz ki</w:t>
            </w:r>
          </w:p>
        </w:tc>
      </w:tr>
      <w:tr w:rsidR="003C2896" w:rsidRPr="009661B9" w:rsidTr="00C03417">
        <w:trPr>
          <w:cantSplit/>
        </w:trPr>
        <w:tc>
          <w:tcPr>
            <w:tcW w:w="3256" w:type="dxa"/>
            <w:vAlign w:val="center"/>
          </w:tcPr>
          <w:p w:rsidR="003C2896" w:rsidRPr="009661B9" w:rsidRDefault="003C2896" w:rsidP="00346009">
            <w:r w:rsidRPr="009661B9">
              <w:t>getReservables</w:t>
            </w:r>
          </w:p>
        </w:tc>
        <w:tc>
          <w:tcPr>
            <w:tcW w:w="1579" w:type="dxa"/>
            <w:vAlign w:val="center"/>
          </w:tcPr>
          <w:p w:rsidR="003C2896" w:rsidRPr="009661B9" w:rsidRDefault="003C2896" w:rsidP="00346009">
            <w:r w:rsidRPr="009661B9">
              <w:t>searchTerm</w:t>
            </w:r>
          </w:p>
        </w:tc>
        <w:tc>
          <w:tcPr>
            <w:tcW w:w="1681" w:type="dxa"/>
            <w:vAlign w:val="center"/>
          </w:tcPr>
          <w:p w:rsidR="003C2896" w:rsidRPr="009661B9" w:rsidRDefault="003C2896" w:rsidP="00346009">
            <w:r w:rsidRPr="009661B9">
              <w:t>ISBN_id, ISBN, title, state</w:t>
            </w:r>
          </w:p>
        </w:tc>
        <w:tc>
          <w:tcPr>
            <w:tcW w:w="1977" w:type="dxa"/>
            <w:vAlign w:val="center"/>
          </w:tcPr>
          <w:p w:rsidR="003C2896" w:rsidRPr="009661B9" w:rsidRDefault="003C2896" w:rsidP="00346009">
            <w:r w:rsidRPr="009661B9">
              <w:t>Kilistázza a keresésnek megfelelő csak előjegyezhető könyveket</w:t>
            </w:r>
          </w:p>
        </w:tc>
      </w:tr>
      <w:tr w:rsidR="003C2896" w:rsidRPr="009661B9" w:rsidTr="00C03417">
        <w:trPr>
          <w:cantSplit/>
        </w:trPr>
        <w:tc>
          <w:tcPr>
            <w:tcW w:w="3256" w:type="dxa"/>
            <w:vAlign w:val="center"/>
          </w:tcPr>
          <w:p w:rsidR="003C2896" w:rsidRPr="009661B9" w:rsidRDefault="003C2896" w:rsidP="00346009">
            <w:r w:rsidRPr="009661B9">
              <w:t>checkForBookings</w:t>
            </w:r>
          </w:p>
        </w:tc>
        <w:tc>
          <w:tcPr>
            <w:tcW w:w="1579" w:type="dxa"/>
            <w:vAlign w:val="center"/>
          </w:tcPr>
          <w:p w:rsidR="003C2896" w:rsidRPr="009661B9" w:rsidRDefault="003C2896" w:rsidP="00346009"/>
        </w:tc>
        <w:tc>
          <w:tcPr>
            <w:tcW w:w="1681" w:type="dxa"/>
            <w:vAlign w:val="center"/>
          </w:tcPr>
          <w:p w:rsidR="003C2896" w:rsidRPr="009661B9" w:rsidRDefault="003C2896" w:rsidP="00346009">
            <w:r w:rsidRPr="009661B9">
              <w:t>result</w:t>
            </w:r>
          </w:p>
        </w:tc>
        <w:tc>
          <w:tcPr>
            <w:tcW w:w="1977" w:type="dxa"/>
            <w:vAlign w:val="center"/>
          </w:tcPr>
          <w:p w:rsidR="003C2896" w:rsidRPr="009661B9" w:rsidRDefault="003C2896" w:rsidP="00346009">
            <w:r w:rsidRPr="009661B9">
              <w:t>Nézi, hogy jött-e új foglalás</w:t>
            </w:r>
          </w:p>
        </w:tc>
      </w:tr>
      <w:tr w:rsidR="003C2896" w:rsidRPr="009661B9" w:rsidTr="00C03417">
        <w:trPr>
          <w:cantSplit/>
        </w:trPr>
        <w:tc>
          <w:tcPr>
            <w:tcW w:w="3256" w:type="dxa"/>
            <w:vAlign w:val="center"/>
          </w:tcPr>
          <w:p w:rsidR="003C2896" w:rsidRPr="009661B9" w:rsidRDefault="003C2896" w:rsidP="00346009">
            <w:r w:rsidRPr="009661B9">
              <w:lastRenderedPageBreak/>
              <w:t>changeHandled</w:t>
            </w:r>
          </w:p>
        </w:tc>
        <w:tc>
          <w:tcPr>
            <w:tcW w:w="1579" w:type="dxa"/>
            <w:vAlign w:val="center"/>
          </w:tcPr>
          <w:p w:rsidR="003C2896" w:rsidRPr="009661B9" w:rsidRDefault="003C2896" w:rsidP="00346009">
            <w:r w:rsidRPr="009661B9">
              <w:t>booking_id</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Megváltoztatja az adott foglaláson a handled értéket</w:t>
            </w:r>
          </w:p>
        </w:tc>
      </w:tr>
    </w:tbl>
    <w:p w:rsidR="00B136BF" w:rsidRPr="009661B9" w:rsidRDefault="00B136BF" w:rsidP="003C2896"/>
    <w:p w:rsidR="00B136BF" w:rsidRPr="009661B9" w:rsidRDefault="00B136BF">
      <w:r w:rsidRPr="009661B9">
        <w:br w:type="page"/>
      </w:r>
    </w:p>
    <w:p w:rsidR="008D3983" w:rsidRPr="009661B9" w:rsidRDefault="008D3983" w:rsidP="00836FEF">
      <w:pPr>
        <w:pStyle w:val="Cmsor2"/>
      </w:pPr>
      <w:bookmarkStart w:id="72" w:name="_Toc195604427"/>
      <w:r w:rsidRPr="009661B9">
        <w:lastRenderedPageBreak/>
        <w:t>Tesztelés</w:t>
      </w:r>
      <w:bookmarkEnd w:id="72"/>
    </w:p>
    <w:p w:rsidR="008D3983" w:rsidRPr="009661B9" w:rsidRDefault="008D3983" w:rsidP="008D3983">
      <w:pPr>
        <w:jc w:val="both"/>
      </w:pPr>
      <w:r w:rsidRPr="009661B9">
        <w:t xml:space="preserve">A fejlesztés során kizárólag manuális teszteket végeztünk. Az alkalmazások minden komponensét végiteszteltük, és rendeltetés szerű működésükről megbizonyosodtunk. A továbbiakban azt részletezzük, hogy a rendszer egyes részeit milyen környezetben és hogyan teszteltük. Komponens tesztekre, integrációs tesztekre és rendszer tesztekre egyaránt kiterünk. </w:t>
      </w:r>
    </w:p>
    <w:p w:rsidR="008D3983" w:rsidRPr="009661B9" w:rsidRDefault="008D3983" w:rsidP="00F74E3B">
      <w:pPr>
        <w:pStyle w:val="Cmsor3"/>
      </w:pPr>
      <w:bookmarkStart w:id="73" w:name="_Toc195604428"/>
      <w:r w:rsidRPr="009661B9">
        <w:t>SQL eljárások tesztelése</w:t>
      </w:r>
      <w:bookmarkEnd w:id="73"/>
    </w:p>
    <w:p w:rsidR="008D3983" w:rsidRPr="009661B9" w:rsidRDefault="008D3983" w:rsidP="008D3983">
      <w:pPr>
        <w:jc w:val="both"/>
      </w:pPr>
      <w:r w:rsidRPr="009661B9">
        <w:t xml:space="preserve">Az eljárásokat PhpMyAdmin-ban teszteltük Az SQL terminálban és megadtuk a procedure-nek a megfelelő paramétereket és meghívtuk. Majd ellenőriztük, hogy helyesen dolgozta-e fel a kérést és helyes adatokat adott-e vissza. </w:t>
      </w:r>
    </w:p>
    <w:p w:rsidR="008D3983" w:rsidRPr="009661B9" w:rsidRDefault="008D3983" w:rsidP="00F74E3B">
      <w:pPr>
        <w:pStyle w:val="Cmsor3"/>
      </w:pPr>
      <w:bookmarkStart w:id="74" w:name="_Toc195604429"/>
      <w:r w:rsidRPr="009661B9">
        <w:t>Adatbázis tesztadatok</w:t>
      </w:r>
      <w:bookmarkEnd w:id="74"/>
    </w:p>
    <w:p w:rsidR="008D3983" w:rsidRPr="009661B9" w:rsidRDefault="008D3983" w:rsidP="008D3983">
      <w:pPr>
        <w:jc w:val="both"/>
      </w:pPr>
      <w:r w:rsidRPr="009661B9">
        <w:t>A fejlesztés során több tesztadathalmaz is készült. A legelső LLM által volt generálva és a legtöbb ideig ezek az adatok voltak használva. A második adathalmazra azért volt szükségünk, hogy lássuk hogyan működik rendszerünk nagyobb számú adatnál (weboldalon lapozás funkció működik-e stb.). Az elsőben mindössze 2 könyv szerepelt és még nem volt hozzá megfelelő állapotban a rendszer, hogy alkalmazáson belül bővítsük az első tesztadatokat. Ez az adathalmaz már manuálisan lett legépelve, viszont nem voltak olyan pontosak és helyesek. A könyveknek nem volt címük például csak helyettesítő szöveg pl.: Book1. A harmadik tesztadathalmaz a végleges és legteljesebb adatbázis, a vizsgaremek védés is ezzel kerül bemutatásra. Ez is egy kézzel írott adatbázis, amit már az asztali alkalmazáson belül lett felvéve az adatbázisba és aztán ki is lett exportálva. A tesztadatok között található könyvek a Libri könyvesbolt webáruházából lettek kigyűjtve.</w:t>
      </w:r>
    </w:p>
    <w:p w:rsidR="008D3983" w:rsidRPr="009661B9" w:rsidRDefault="008D3983" w:rsidP="00F74E3B">
      <w:pPr>
        <w:pStyle w:val="Cmsor3"/>
      </w:pPr>
      <w:bookmarkStart w:id="75" w:name="_Toc195604430"/>
      <w:r w:rsidRPr="009661B9">
        <w:t>Api asztali alkalmazással való összeköttetésének integrációs tesztje</w:t>
      </w:r>
      <w:bookmarkEnd w:id="75"/>
    </w:p>
    <w:p w:rsidR="008D3983" w:rsidRPr="009661B9" w:rsidRDefault="008D3983" w:rsidP="008D3983">
      <w:pPr>
        <w:jc w:val="both"/>
      </w:pPr>
      <w:r w:rsidRPr="009661B9">
        <w:t xml:space="preserve">Egyik legrészletesebben tesztelt rész az adatbázis és az alkalmazás közötti kapcsolat volt. Mivel ez a leggyakrabban használt eleme az asztali alkalmazásnak. Minden módosítás és lekérdezés ezen keresztül megy végig, ezért nem keletkezhet hiba ezen a helyen. Miután elkészült az alkalmazás egyik olyan komponense, amiben egy POST kérés is szükséges volt ezeket a teszteket hajtottuk végre. Meghívtuk az elkészült részt és megnéztük milyen hibát ad a API. Némely hibákat a Visual StudioCode terminálján lehetett észrevenni, ha ilyen történt akkor vagy nem létezett az adott végpont vagy az eljárásban volt hiba. A másik hely, ahol hibát lehetett észlelni a Visual Studio volt mivel, ha nem megfelelő JSON formátumban érkezett a válasz a rendszer hibát dobott. </w:t>
      </w:r>
    </w:p>
    <w:p w:rsidR="008D3983" w:rsidRPr="009661B9" w:rsidRDefault="008D3983" w:rsidP="00F74E3B">
      <w:pPr>
        <w:pStyle w:val="Cmsor3"/>
      </w:pPr>
      <w:bookmarkStart w:id="76" w:name="_Toc195604431"/>
      <w:r w:rsidRPr="009661B9">
        <w:t>Asztali alkalmazás rendszertesztek</w:t>
      </w:r>
      <w:bookmarkEnd w:id="76"/>
    </w:p>
    <w:p w:rsidR="00432A2F" w:rsidRPr="009661B9" w:rsidRDefault="008D3983" w:rsidP="00571160">
      <w:pPr>
        <w:jc w:val="both"/>
      </w:pPr>
      <w:r w:rsidRPr="009661B9">
        <w:t xml:space="preserve">Az asztali alkalmazás rendszertesztjeit a csapat mindhárom tagja végzett. Megbizonyosodtunk, hogy minden funkció hiba nélkül és rendeltetésszerűen működik a tesztadatokon. Ha hibát találtunk a Visual Studiodebug funkciói segítségével kerestük a hiba helyét és hárítottuk el. </w:t>
      </w:r>
    </w:p>
    <w:p w:rsidR="00432A2F" w:rsidRPr="009661B9" w:rsidRDefault="00432A2F">
      <w:r w:rsidRPr="009661B9">
        <w:br w:type="page"/>
      </w:r>
    </w:p>
    <w:p w:rsidR="003C2896" w:rsidRDefault="00432A2F" w:rsidP="001C1496">
      <w:pPr>
        <w:pStyle w:val="Cmsor1"/>
      </w:pPr>
      <w:bookmarkStart w:id="77" w:name="_Toc195604432"/>
      <w:r w:rsidRPr="009661B9">
        <w:lastRenderedPageBreak/>
        <w:t>Felhasználói dokumentáció</w:t>
      </w:r>
      <w:bookmarkEnd w:id="77"/>
    </w:p>
    <w:p w:rsidR="007B5631" w:rsidRPr="007B5631" w:rsidRDefault="007B5631" w:rsidP="007B5631">
      <w:pPr>
        <w:pStyle w:val="Cmsor2"/>
      </w:pPr>
      <w:bookmarkStart w:id="78" w:name="_Toc195604433"/>
      <w:r w:rsidRPr="007B5631">
        <w:t>Üzembe helyezési útmutató</w:t>
      </w:r>
      <w:bookmarkEnd w:id="78"/>
      <w:r w:rsidRPr="007B5631">
        <w:t> </w:t>
      </w:r>
    </w:p>
    <w:p w:rsidR="007B5631" w:rsidRPr="007B5631" w:rsidRDefault="007B5631" w:rsidP="007B5631">
      <w:pPr>
        <w:pStyle w:val="Cmsor3"/>
      </w:pPr>
      <w:bookmarkStart w:id="79" w:name="_Toc195604434"/>
      <w:r w:rsidRPr="007B5631">
        <w:t>A GitHub repository letöltése és kicsomagolása</w:t>
      </w:r>
      <w:bookmarkEnd w:id="79"/>
      <w:r w:rsidRPr="007B5631">
        <w:t> </w:t>
      </w:r>
    </w:p>
    <w:p w:rsidR="007B5631" w:rsidRPr="007B5631" w:rsidRDefault="007B5631" w:rsidP="007B5631">
      <w:r w:rsidRPr="007B5631">
        <w:t>A projekt forráskódja elérhető a GitHubon. A letöltés és felhasználás lépései: </w:t>
      </w:r>
    </w:p>
    <w:p w:rsidR="007B5631" w:rsidRPr="007B5631" w:rsidRDefault="007B5631" w:rsidP="00E05383">
      <w:pPr>
        <w:numPr>
          <w:ilvl w:val="0"/>
          <w:numId w:val="23"/>
        </w:numPr>
      </w:pPr>
      <w:r w:rsidRPr="007B5631">
        <w:rPr>
          <w:b/>
          <w:bCs/>
        </w:rPr>
        <w:t>Nyisd meg a GitHub repository-t</w:t>
      </w:r>
      <w:r w:rsidRPr="007B5631">
        <w:t> </w:t>
      </w:r>
    </w:p>
    <w:p w:rsidR="007B5631" w:rsidRPr="007B5631" w:rsidRDefault="007B5631" w:rsidP="00E05383">
      <w:pPr>
        <w:numPr>
          <w:ilvl w:val="0"/>
          <w:numId w:val="24"/>
        </w:numPr>
      </w:pPr>
      <w:r w:rsidRPr="007B5631">
        <w:t>A dokumentációban megadott GitHub linkre kattintva nyisd meg a projekt oldalát. </w:t>
      </w:r>
    </w:p>
    <w:p w:rsidR="007B5631" w:rsidRPr="007B5631" w:rsidRDefault="007B5631" w:rsidP="00E05383">
      <w:pPr>
        <w:numPr>
          <w:ilvl w:val="0"/>
          <w:numId w:val="25"/>
        </w:numPr>
      </w:pPr>
      <w:r w:rsidRPr="007B5631">
        <w:t xml:space="preserve">A repository főoldalán keresd meg a zöld </w:t>
      </w:r>
      <w:r w:rsidRPr="007B5631">
        <w:rPr>
          <w:b/>
          <w:bCs/>
        </w:rPr>
        <w:t>"Code"</w:t>
      </w:r>
      <w:r w:rsidRPr="007B5631">
        <w:t xml:space="preserve"> gombot, majd válaszd a </w:t>
      </w:r>
      <w:r w:rsidRPr="007B5631">
        <w:rPr>
          <w:b/>
          <w:bCs/>
        </w:rPr>
        <w:t>"Download ZIP"</w:t>
      </w:r>
      <w:r w:rsidRPr="007B5631">
        <w:t xml:space="preserve"> lehetőséget. </w:t>
      </w:r>
    </w:p>
    <w:p w:rsidR="007B5631" w:rsidRPr="007B5631" w:rsidRDefault="007B5631" w:rsidP="00E05383">
      <w:pPr>
        <w:numPr>
          <w:ilvl w:val="0"/>
          <w:numId w:val="26"/>
        </w:numPr>
      </w:pPr>
      <w:r w:rsidRPr="007B5631">
        <w:rPr>
          <w:b/>
          <w:bCs/>
        </w:rPr>
        <w:t>Töltsd le a ZIP fájlt</w:t>
      </w:r>
      <w:r w:rsidRPr="007B5631">
        <w:t> </w:t>
      </w:r>
    </w:p>
    <w:p w:rsidR="007B5631" w:rsidRPr="007B5631" w:rsidRDefault="007B5631" w:rsidP="00E05383">
      <w:pPr>
        <w:numPr>
          <w:ilvl w:val="0"/>
          <w:numId w:val="27"/>
        </w:numPr>
      </w:pPr>
      <w:r w:rsidRPr="007B5631">
        <w:t>A letöltés automatikusan elindul, és a fájl (pl. project-name-main.zip) a számítógép "Letöltések" mappájába kerül. </w:t>
      </w:r>
    </w:p>
    <w:p w:rsidR="007B5631" w:rsidRPr="007B5631" w:rsidRDefault="007B5631" w:rsidP="00E05383">
      <w:pPr>
        <w:numPr>
          <w:ilvl w:val="0"/>
          <w:numId w:val="28"/>
        </w:numPr>
      </w:pPr>
      <w:r w:rsidRPr="007B5631">
        <w:rPr>
          <w:b/>
          <w:bCs/>
        </w:rPr>
        <w:t>Csomagold ki a tartalmat</w:t>
      </w:r>
      <w:r w:rsidRPr="007B5631">
        <w:t> </w:t>
      </w:r>
    </w:p>
    <w:p w:rsidR="007B5631" w:rsidRPr="007B5631" w:rsidRDefault="007B5631" w:rsidP="00E05383">
      <w:pPr>
        <w:numPr>
          <w:ilvl w:val="0"/>
          <w:numId w:val="29"/>
        </w:numPr>
      </w:pPr>
      <w:r w:rsidRPr="007B5631">
        <w:t xml:space="preserve">Keresd meg a letöltött ZIP fájlt, kattints rá jobb gombbal, és válaszd a </w:t>
      </w:r>
      <w:r w:rsidRPr="007B5631">
        <w:rPr>
          <w:b/>
          <w:bCs/>
        </w:rPr>
        <w:t>"Kibontás ide"</w:t>
      </w:r>
      <w:r w:rsidRPr="007B5631">
        <w:t xml:space="preserve"> vagy </w:t>
      </w:r>
      <w:r w:rsidRPr="007B5631">
        <w:rPr>
          <w:b/>
          <w:bCs/>
        </w:rPr>
        <w:t>"Extract Here"</w:t>
      </w:r>
      <w:r w:rsidRPr="007B5631">
        <w:t xml:space="preserve"> lehetőséget. </w:t>
      </w:r>
    </w:p>
    <w:p w:rsidR="007B5631" w:rsidRPr="007B5631" w:rsidRDefault="007B5631" w:rsidP="00E05383">
      <w:pPr>
        <w:numPr>
          <w:ilvl w:val="0"/>
          <w:numId w:val="30"/>
        </w:numPr>
      </w:pPr>
      <w:r w:rsidRPr="007B5631">
        <w:t>A kicsomagolt mappa tartalmazza a projekt forráskódját és egyéb szükséges fájlokat. </w:t>
      </w:r>
    </w:p>
    <w:p w:rsidR="007B5631" w:rsidRPr="007B5631" w:rsidRDefault="007B5631" w:rsidP="00E05383">
      <w:pPr>
        <w:numPr>
          <w:ilvl w:val="0"/>
          <w:numId w:val="31"/>
        </w:numPr>
      </w:pPr>
      <w:r w:rsidRPr="007B5631">
        <w:rPr>
          <w:b/>
          <w:bCs/>
        </w:rPr>
        <w:t>Jegyezd meg a kicsomagolt mappa elérési útját</w:t>
      </w:r>
      <w:r w:rsidRPr="007B5631">
        <w:t> </w:t>
      </w:r>
    </w:p>
    <w:p w:rsidR="007B5631" w:rsidRPr="007B5631" w:rsidRDefault="007B5631" w:rsidP="00E05383">
      <w:pPr>
        <w:numPr>
          <w:ilvl w:val="0"/>
          <w:numId w:val="32"/>
        </w:numPr>
      </w:pPr>
      <w:r w:rsidRPr="007B5631">
        <w:t>Később szükség lesz erre az útvonalra a PHP szerver indításához. </w:t>
      </w:r>
    </w:p>
    <w:p w:rsidR="007B5631" w:rsidRPr="007B5631" w:rsidRDefault="007B5631" w:rsidP="007B5631">
      <w:r w:rsidRPr="007B5631">
        <w:t> </w:t>
      </w:r>
    </w:p>
    <w:p w:rsidR="007B5631" w:rsidRPr="007B5631" w:rsidRDefault="007B5631" w:rsidP="007B5631">
      <w:pPr>
        <w:pStyle w:val="Cmsor3"/>
      </w:pPr>
      <w:bookmarkStart w:id="80" w:name="_Toc195604435"/>
      <w:r w:rsidRPr="007B5631">
        <w:t>XAMPP telepítése és konfigurálása</w:t>
      </w:r>
      <w:bookmarkEnd w:id="80"/>
      <w:r w:rsidRPr="007B5631">
        <w:t> </w:t>
      </w:r>
    </w:p>
    <w:p w:rsidR="007B5631" w:rsidRPr="007B5631" w:rsidRDefault="007B5631" w:rsidP="007B5631">
      <w:r w:rsidRPr="007B5631">
        <w:t>A projekt egy lokális fejlesztői környezetet igényel, amelyet az XAMPP biztosít. </w:t>
      </w:r>
    </w:p>
    <w:p w:rsidR="007B5631" w:rsidRPr="007B5631" w:rsidRDefault="007B5631" w:rsidP="007B5631">
      <w:pPr>
        <w:pStyle w:val="Cmsor4"/>
        <w:ind w:firstLine="360"/>
      </w:pPr>
      <w:bookmarkStart w:id="81" w:name="_Toc195604436"/>
      <w:r w:rsidRPr="007B5631">
        <w:t>XAMPP letöltése</w:t>
      </w:r>
      <w:bookmarkEnd w:id="81"/>
      <w:r w:rsidRPr="007B5631">
        <w:t> </w:t>
      </w:r>
    </w:p>
    <w:p w:rsidR="007B5631" w:rsidRPr="007B5631" w:rsidRDefault="007B5631" w:rsidP="00E05383">
      <w:pPr>
        <w:numPr>
          <w:ilvl w:val="0"/>
          <w:numId w:val="33"/>
        </w:numPr>
      </w:pPr>
      <w:r w:rsidRPr="007B5631">
        <w:rPr>
          <w:b/>
          <w:bCs/>
        </w:rPr>
        <w:t>Látogasd meg a dokumentációban megadott XAMPP letöltési oldalt</w:t>
      </w:r>
      <w:r w:rsidRPr="007B5631">
        <w:t>. </w:t>
      </w:r>
    </w:p>
    <w:p w:rsidR="007B5631" w:rsidRPr="007B5631" w:rsidRDefault="007B5631" w:rsidP="00E05383">
      <w:pPr>
        <w:numPr>
          <w:ilvl w:val="0"/>
          <w:numId w:val="34"/>
        </w:numPr>
      </w:pPr>
      <w:r w:rsidRPr="007B5631">
        <w:rPr>
          <w:b/>
          <w:bCs/>
        </w:rPr>
        <w:t>Válaszd ki az operációs rendszerednek megfelelő verziót</w:t>
      </w:r>
      <w:r w:rsidRPr="007B5631">
        <w:t xml:space="preserve"> (Windows, Linux vagy macOS). </w:t>
      </w:r>
    </w:p>
    <w:p w:rsidR="007B5631" w:rsidRPr="007B5631" w:rsidRDefault="007B5631" w:rsidP="00E05383">
      <w:pPr>
        <w:numPr>
          <w:ilvl w:val="0"/>
          <w:numId w:val="35"/>
        </w:numPr>
      </w:pPr>
      <w:r w:rsidRPr="007B5631">
        <w:rPr>
          <w:b/>
          <w:bCs/>
        </w:rPr>
        <w:t>Kattints a letöltésre</w:t>
      </w:r>
      <w:r w:rsidRPr="007B5631">
        <w:t>, és várj, amíg a telepítőfájl (pl. xampp-windows-x64-8.2.4-0-VS16-installer.exe) letöltődik. </w:t>
      </w:r>
    </w:p>
    <w:p w:rsidR="007B5631" w:rsidRPr="007B5631" w:rsidRDefault="007B5631" w:rsidP="007B5631">
      <w:pPr>
        <w:pStyle w:val="Cmsor4"/>
        <w:ind w:firstLine="360"/>
      </w:pPr>
      <w:bookmarkStart w:id="82" w:name="_Toc195604437"/>
      <w:r w:rsidRPr="007B5631">
        <w:t>XAMPP telepítése</w:t>
      </w:r>
      <w:bookmarkEnd w:id="82"/>
      <w:r w:rsidRPr="007B5631">
        <w:t> </w:t>
      </w:r>
    </w:p>
    <w:p w:rsidR="007B5631" w:rsidRPr="007B5631" w:rsidRDefault="007B5631" w:rsidP="00E05383">
      <w:pPr>
        <w:numPr>
          <w:ilvl w:val="0"/>
          <w:numId w:val="36"/>
        </w:numPr>
      </w:pPr>
      <w:r w:rsidRPr="007B5631">
        <w:rPr>
          <w:b/>
          <w:bCs/>
        </w:rPr>
        <w:t>Nyisd meg a letöltött telepítőfájlt</w:t>
      </w:r>
      <w:r w:rsidRPr="007B5631">
        <w:t xml:space="preserve"> (dupla kattintás). </w:t>
      </w:r>
    </w:p>
    <w:p w:rsidR="007B5631" w:rsidRPr="007B5631" w:rsidRDefault="007B5631" w:rsidP="00E05383">
      <w:pPr>
        <w:numPr>
          <w:ilvl w:val="0"/>
          <w:numId w:val="37"/>
        </w:numPr>
      </w:pPr>
      <w:r w:rsidRPr="007B5631">
        <w:rPr>
          <w:b/>
          <w:bCs/>
        </w:rPr>
        <w:t>Engedélyezd a módosításokat</w:t>
      </w:r>
      <w:r w:rsidRPr="007B5631">
        <w:t xml:space="preserve"> (ha a rendszer kéri). </w:t>
      </w:r>
    </w:p>
    <w:p w:rsidR="007B5631" w:rsidRPr="007B5631" w:rsidRDefault="007B5631" w:rsidP="00E05383">
      <w:pPr>
        <w:numPr>
          <w:ilvl w:val="0"/>
          <w:numId w:val="38"/>
        </w:numPr>
      </w:pPr>
      <w:r w:rsidRPr="007B5631">
        <w:rPr>
          <w:b/>
          <w:bCs/>
        </w:rPr>
        <w:t>A telepítővarázslóban kövesd az alábbi lépéseket:</w:t>
      </w:r>
      <w:r w:rsidRPr="007B5631">
        <w:t> </w:t>
      </w:r>
    </w:p>
    <w:p w:rsidR="007B5631" w:rsidRPr="007B5631" w:rsidRDefault="007B5631" w:rsidP="00E05383">
      <w:pPr>
        <w:numPr>
          <w:ilvl w:val="0"/>
          <w:numId w:val="39"/>
        </w:numPr>
      </w:pPr>
      <w:r w:rsidRPr="007B5631">
        <w:t xml:space="preserve">Kattints </w:t>
      </w:r>
      <w:r w:rsidRPr="007B5631">
        <w:rPr>
          <w:b/>
          <w:bCs/>
        </w:rPr>
        <w:t>"Next"</w:t>
      </w:r>
      <w:r w:rsidRPr="007B5631">
        <w:t xml:space="preserve"> a kezdéshez. </w:t>
      </w:r>
    </w:p>
    <w:p w:rsidR="007B5631" w:rsidRPr="007B5631" w:rsidRDefault="007B5631" w:rsidP="00E05383">
      <w:pPr>
        <w:numPr>
          <w:ilvl w:val="0"/>
          <w:numId w:val="40"/>
        </w:numPr>
      </w:pPr>
      <w:r w:rsidRPr="007B5631">
        <w:t>Válaszd ki a telepítendő komponenseket (</w:t>
      </w:r>
      <w:r w:rsidRPr="007B5631">
        <w:rPr>
          <w:i/>
          <w:iCs/>
        </w:rPr>
        <w:t>Alapértelmezett beállítások megfelelőek: Apache, MySQL, PHP, phpMyAdmin</w:t>
      </w:r>
      <w:r w:rsidRPr="007B5631">
        <w:t>). </w:t>
      </w:r>
    </w:p>
    <w:p w:rsidR="007B5631" w:rsidRPr="007B5631" w:rsidRDefault="007B5631" w:rsidP="00E05383">
      <w:pPr>
        <w:numPr>
          <w:ilvl w:val="0"/>
          <w:numId w:val="41"/>
        </w:numPr>
      </w:pPr>
      <w:r w:rsidRPr="007B5631">
        <w:t>Válaszd ki a telepítési mappát (</w:t>
      </w:r>
      <w:r w:rsidRPr="007B5631">
        <w:rPr>
          <w:i/>
          <w:iCs/>
        </w:rPr>
        <w:t>ajánlott: C:\xampp</w:t>
      </w:r>
      <w:r w:rsidRPr="007B5631">
        <w:t>). </w:t>
      </w:r>
    </w:p>
    <w:p w:rsidR="007B5631" w:rsidRPr="007B5631" w:rsidRDefault="007B5631" w:rsidP="00E05383">
      <w:pPr>
        <w:numPr>
          <w:ilvl w:val="0"/>
          <w:numId w:val="42"/>
        </w:numPr>
      </w:pPr>
      <w:r w:rsidRPr="007B5631">
        <w:t xml:space="preserve">Hagyd bejelölve a </w:t>
      </w:r>
      <w:r w:rsidRPr="007B5631">
        <w:rPr>
          <w:b/>
          <w:bCs/>
        </w:rPr>
        <w:t>"Learn more about Bitnami for XAMPP"</w:t>
      </w:r>
      <w:r w:rsidRPr="007B5631">
        <w:t xml:space="preserve"> jelölőnégyzet kivételével az összes opciót. </w:t>
      </w:r>
    </w:p>
    <w:p w:rsidR="007B5631" w:rsidRPr="007B5631" w:rsidRDefault="007B5631" w:rsidP="00E05383">
      <w:pPr>
        <w:numPr>
          <w:ilvl w:val="0"/>
          <w:numId w:val="43"/>
        </w:numPr>
      </w:pPr>
      <w:r w:rsidRPr="007B5631">
        <w:t xml:space="preserve">Kattints </w:t>
      </w:r>
      <w:r w:rsidRPr="007B5631">
        <w:rPr>
          <w:b/>
          <w:bCs/>
        </w:rPr>
        <w:t>"Next"</w:t>
      </w:r>
      <w:r w:rsidRPr="007B5631">
        <w:t xml:space="preserve">, majd </w:t>
      </w:r>
      <w:r w:rsidRPr="007B5631">
        <w:rPr>
          <w:b/>
          <w:bCs/>
        </w:rPr>
        <w:t>"Install"</w:t>
      </w:r>
      <w:r w:rsidRPr="007B5631">
        <w:t xml:space="preserve"> a telepítés megkezdéséhez. </w:t>
      </w:r>
    </w:p>
    <w:p w:rsidR="007B5631" w:rsidRPr="007B5631" w:rsidRDefault="007B5631" w:rsidP="00E05383">
      <w:pPr>
        <w:numPr>
          <w:ilvl w:val="0"/>
          <w:numId w:val="44"/>
        </w:numPr>
      </w:pPr>
      <w:r w:rsidRPr="007B5631">
        <w:rPr>
          <w:b/>
          <w:bCs/>
        </w:rPr>
        <w:t>Várj, amíg a telepítés befejeződik.</w:t>
      </w:r>
      <w:r w:rsidRPr="007B5631">
        <w:t> </w:t>
      </w:r>
    </w:p>
    <w:p w:rsidR="007B5631" w:rsidRPr="007B5631" w:rsidRDefault="007B5631" w:rsidP="00E05383">
      <w:pPr>
        <w:numPr>
          <w:ilvl w:val="0"/>
          <w:numId w:val="45"/>
        </w:numPr>
      </w:pPr>
      <w:r w:rsidRPr="007B5631">
        <w:rPr>
          <w:b/>
          <w:bCs/>
        </w:rPr>
        <w:t>A telepítés végén hagyd bejelölve a "Do you want to start the Control Panel now?" opciót</w:t>
      </w:r>
      <w:r w:rsidRPr="007B5631">
        <w:t xml:space="preserve">, és kattints </w:t>
      </w:r>
      <w:r w:rsidRPr="007B5631">
        <w:rPr>
          <w:b/>
          <w:bCs/>
        </w:rPr>
        <w:t>"Finish"</w:t>
      </w:r>
      <w:r w:rsidRPr="007B5631">
        <w:t>. </w:t>
      </w:r>
    </w:p>
    <w:p w:rsidR="007B5631" w:rsidRPr="007B5631" w:rsidRDefault="007B5631" w:rsidP="007B5631">
      <w:r w:rsidRPr="007B5631">
        <w:br w:type="page"/>
      </w:r>
    </w:p>
    <w:p w:rsidR="007B5631" w:rsidRPr="007B5631" w:rsidRDefault="007B5631" w:rsidP="007B5631">
      <w:pPr>
        <w:pStyle w:val="Cmsor4"/>
        <w:ind w:firstLine="360"/>
      </w:pPr>
      <w:bookmarkStart w:id="83" w:name="_Toc195604438"/>
      <w:r w:rsidRPr="007B5631">
        <w:lastRenderedPageBreak/>
        <w:t>XAMPP konfigurálása (max_allowed_packet módosítása)</w:t>
      </w:r>
      <w:bookmarkEnd w:id="83"/>
      <w:r w:rsidRPr="007B5631">
        <w:t> </w:t>
      </w:r>
    </w:p>
    <w:p w:rsidR="007B5631" w:rsidRPr="007B5631" w:rsidRDefault="007B5631" w:rsidP="007B5631">
      <w:pPr>
        <w:ind w:firstLine="720"/>
      </w:pPr>
      <w:r w:rsidRPr="007B5631">
        <w:t>A MySQL adatbázis alapértelmezett beállításait módosítani kell a projekt megfelelő működéséhez. </w:t>
      </w:r>
    </w:p>
    <w:p w:rsidR="007B5631" w:rsidRPr="007B5631" w:rsidRDefault="007B5631" w:rsidP="00E05383">
      <w:pPr>
        <w:numPr>
          <w:ilvl w:val="0"/>
          <w:numId w:val="46"/>
        </w:numPr>
      </w:pPr>
      <w:r w:rsidRPr="007B5631">
        <w:rPr>
          <w:b/>
          <w:bCs/>
        </w:rPr>
        <w:t>Nyisd meg az XAMPP vezérlőpultját</w:t>
      </w:r>
      <w:r w:rsidRPr="007B5631">
        <w:t xml:space="preserve"> (ha még nincs megnyitva). </w:t>
      </w:r>
    </w:p>
    <w:p w:rsidR="007B5631" w:rsidRPr="007B5631" w:rsidRDefault="007B5631" w:rsidP="00E05383">
      <w:pPr>
        <w:numPr>
          <w:ilvl w:val="0"/>
          <w:numId w:val="47"/>
        </w:numPr>
      </w:pPr>
      <w:r w:rsidRPr="007B5631">
        <w:rPr>
          <w:b/>
          <w:bCs/>
        </w:rPr>
        <w:t>Állítsd le a MySQL szolgáltatást</w:t>
      </w:r>
      <w:r w:rsidRPr="007B5631">
        <w:t xml:space="preserve"> (ha fut). </w:t>
      </w:r>
    </w:p>
    <w:p w:rsidR="007B5631" w:rsidRPr="007B5631" w:rsidRDefault="007B5631" w:rsidP="00E05383">
      <w:pPr>
        <w:numPr>
          <w:ilvl w:val="0"/>
          <w:numId w:val="48"/>
        </w:numPr>
      </w:pPr>
      <w:r w:rsidRPr="007B5631">
        <w:rPr>
          <w:b/>
          <w:bCs/>
        </w:rPr>
        <w:t xml:space="preserve">Keressd meg a </w:t>
      </w:r>
      <w:r w:rsidRPr="007B5631">
        <w:t>my.ini</w:t>
      </w:r>
      <w:r w:rsidRPr="007B5631">
        <w:rPr>
          <w:b/>
          <w:bCs/>
        </w:rPr>
        <w:t xml:space="preserve"> konfigurációs fájlt:</w:t>
      </w:r>
      <w:r w:rsidRPr="007B5631">
        <w:t> </w:t>
      </w:r>
    </w:p>
    <w:p w:rsidR="007B5631" w:rsidRPr="007B5631" w:rsidRDefault="007B5631" w:rsidP="00E05383">
      <w:pPr>
        <w:numPr>
          <w:ilvl w:val="0"/>
          <w:numId w:val="49"/>
        </w:numPr>
      </w:pPr>
      <w:r w:rsidRPr="007B5631">
        <w:t xml:space="preserve">Nyisd meg a </w:t>
      </w:r>
      <w:r w:rsidRPr="007B5631">
        <w:rPr>
          <w:b/>
          <w:bCs/>
        </w:rPr>
        <w:t>fájlkezelőt</w:t>
      </w:r>
      <w:r w:rsidRPr="007B5631">
        <w:t>, és lépj be a XAMPP telepítési mappájába (pl. C:\xampp). </w:t>
      </w:r>
    </w:p>
    <w:p w:rsidR="007B5631" w:rsidRPr="007B5631" w:rsidRDefault="007B5631" w:rsidP="00E05383">
      <w:pPr>
        <w:numPr>
          <w:ilvl w:val="0"/>
          <w:numId w:val="50"/>
        </w:numPr>
      </w:pPr>
      <w:r w:rsidRPr="007B5631">
        <w:t>Navigálj a mysql\bin mappába, és keresd meg a my.ini fájlt. </w:t>
      </w:r>
    </w:p>
    <w:p w:rsidR="007B5631" w:rsidRPr="007B5631" w:rsidRDefault="007B5631" w:rsidP="00E05383">
      <w:pPr>
        <w:numPr>
          <w:ilvl w:val="0"/>
          <w:numId w:val="51"/>
        </w:numPr>
      </w:pPr>
      <w:r w:rsidRPr="007B5631">
        <w:rPr>
          <w:b/>
          <w:bCs/>
        </w:rPr>
        <w:t xml:space="preserve">Módosítsd a </w:t>
      </w:r>
      <w:r w:rsidRPr="007B5631">
        <w:t>max_allowed_packet</w:t>
      </w:r>
      <w:r w:rsidRPr="007B5631">
        <w:rPr>
          <w:b/>
          <w:bCs/>
        </w:rPr>
        <w:t xml:space="preserve"> értékét:</w:t>
      </w:r>
      <w:r w:rsidRPr="007B5631">
        <w:t> </w:t>
      </w:r>
    </w:p>
    <w:p w:rsidR="007B5631" w:rsidRPr="007B5631" w:rsidRDefault="007B5631" w:rsidP="00E05383">
      <w:pPr>
        <w:numPr>
          <w:ilvl w:val="0"/>
          <w:numId w:val="52"/>
        </w:numPr>
      </w:pPr>
      <w:r w:rsidRPr="007B5631">
        <w:t>Nyisd meg a fájlt egy szövegszerkesztővel (pl. Jegyzettömb vagy VS Code). </w:t>
      </w:r>
    </w:p>
    <w:p w:rsidR="007B5631" w:rsidRPr="007B5631" w:rsidRDefault="007B5631" w:rsidP="00E05383">
      <w:pPr>
        <w:numPr>
          <w:ilvl w:val="0"/>
          <w:numId w:val="53"/>
        </w:numPr>
      </w:pPr>
      <w:r w:rsidRPr="007B5631">
        <w:t>Keress rá a max_allowed_packet kifejezésre. </w:t>
      </w:r>
    </w:p>
    <w:p w:rsidR="007B5631" w:rsidRPr="007B5631" w:rsidRDefault="007B5631" w:rsidP="00E05383">
      <w:pPr>
        <w:numPr>
          <w:ilvl w:val="0"/>
          <w:numId w:val="54"/>
        </w:numPr>
      </w:pPr>
      <w:r w:rsidRPr="007B5631">
        <w:t>Alapértelmezett érték: max_allowed_packet = 1M → módosítsd 10M-re. </w:t>
      </w:r>
    </w:p>
    <w:p w:rsidR="007B5631" w:rsidRPr="007B5631" w:rsidRDefault="007B5631" w:rsidP="00E05383">
      <w:pPr>
        <w:numPr>
          <w:ilvl w:val="0"/>
          <w:numId w:val="55"/>
        </w:numPr>
      </w:pPr>
      <w:r w:rsidRPr="007B5631">
        <w:t>Mentsd el a fájlt (</w:t>
      </w:r>
      <w:r w:rsidRPr="007B5631">
        <w:rPr>
          <w:b/>
          <w:bCs/>
        </w:rPr>
        <w:t>Ctrl + S</w:t>
      </w:r>
      <w:r w:rsidRPr="007B5631">
        <w:t>). </w:t>
      </w:r>
    </w:p>
    <w:p w:rsidR="007B5631" w:rsidRPr="007B5631" w:rsidRDefault="007B5631" w:rsidP="00E05383">
      <w:pPr>
        <w:numPr>
          <w:ilvl w:val="0"/>
          <w:numId w:val="56"/>
        </w:numPr>
      </w:pPr>
      <w:r w:rsidRPr="007B5631">
        <w:rPr>
          <w:b/>
          <w:bCs/>
        </w:rPr>
        <w:t>Indítsd újra a MySQL szolgáltatást</w:t>
      </w:r>
      <w:r w:rsidRPr="007B5631">
        <w:t xml:space="preserve"> az XAMPP vezérlőpultján. </w:t>
      </w:r>
    </w:p>
    <w:p w:rsidR="007B5631" w:rsidRPr="007B5631" w:rsidRDefault="007B5631" w:rsidP="007B5631">
      <w:r w:rsidRPr="007B5631">
        <w:t> </w:t>
      </w:r>
    </w:p>
    <w:p w:rsidR="007B5631" w:rsidRPr="007B5631" w:rsidRDefault="007B5631" w:rsidP="007B5631">
      <w:pPr>
        <w:pStyle w:val="Cmsor3"/>
      </w:pPr>
      <w:bookmarkStart w:id="84" w:name="_Toc195604439"/>
      <w:r w:rsidRPr="007B5631">
        <w:t>Adatbázis és tárolt eljárások importálása</w:t>
      </w:r>
      <w:bookmarkEnd w:id="84"/>
      <w:r w:rsidRPr="007B5631">
        <w:t> </w:t>
      </w:r>
    </w:p>
    <w:p w:rsidR="007B5631" w:rsidRPr="007B5631" w:rsidRDefault="007B5631" w:rsidP="007B5631">
      <w:pPr>
        <w:pStyle w:val="Cmsor4"/>
        <w:ind w:firstLine="360"/>
      </w:pPr>
      <w:bookmarkStart w:id="85" w:name="_Toc195604440"/>
      <w:r w:rsidRPr="007B5631">
        <w:t>Adatbázis létrehozása és feltöltése</w:t>
      </w:r>
      <w:bookmarkEnd w:id="85"/>
      <w:r w:rsidRPr="007B5631">
        <w:t> </w:t>
      </w:r>
    </w:p>
    <w:p w:rsidR="007B5631" w:rsidRPr="007B5631" w:rsidRDefault="007B5631" w:rsidP="00E05383">
      <w:pPr>
        <w:numPr>
          <w:ilvl w:val="0"/>
          <w:numId w:val="57"/>
        </w:numPr>
      </w:pPr>
      <w:r w:rsidRPr="007B5631">
        <w:rPr>
          <w:b/>
          <w:bCs/>
        </w:rPr>
        <w:t>Nyisd meg a phpMyAdmin-t:</w:t>
      </w:r>
      <w:r w:rsidRPr="007B5631">
        <w:t> </w:t>
      </w:r>
    </w:p>
    <w:p w:rsidR="007B5631" w:rsidRPr="007B5631" w:rsidRDefault="007B5631" w:rsidP="00E05383">
      <w:pPr>
        <w:numPr>
          <w:ilvl w:val="0"/>
          <w:numId w:val="58"/>
        </w:numPr>
      </w:pPr>
      <w:r w:rsidRPr="007B5631">
        <w:t xml:space="preserve">Indítsd el az </w:t>
      </w:r>
      <w:r w:rsidRPr="007B5631">
        <w:rPr>
          <w:b/>
          <w:bCs/>
        </w:rPr>
        <w:t>Apache</w:t>
      </w:r>
      <w:r w:rsidRPr="007B5631">
        <w:t xml:space="preserve"> és </w:t>
      </w:r>
      <w:r w:rsidRPr="007B5631">
        <w:rPr>
          <w:b/>
          <w:bCs/>
        </w:rPr>
        <w:t>MySQL</w:t>
      </w:r>
      <w:r w:rsidRPr="007B5631">
        <w:t xml:space="preserve"> szolgáltatásokat az XAMPP vezérlőpultján. </w:t>
      </w:r>
    </w:p>
    <w:p w:rsidR="007B5631" w:rsidRPr="007B5631" w:rsidRDefault="007B5631" w:rsidP="00E05383">
      <w:pPr>
        <w:numPr>
          <w:ilvl w:val="0"/>
          <w:numId w:val="59"/>
        </w:numPr>
      </w:pPr>
      <w:r w:rsidRPr="007B5631">
        <w:t xml:space="preserve">Nyisd meg a böngészőt, és írd be: </w:t>
      </w:r>
      <w:hyperlink r:id="rId20" w:tgtFrame="_blank" w:history="1">
        <w:r w:rsidRPr="007B5631">
          <w:rPr>
            <w:rStyle w:val="Hiperhivatkozs"/>
            <w:color w:val="auto"/>
          </w:rPr>
          <w:t>http://localhost/phpmyadmin</w:t>
        </w:r>
      </w:hyperlink>
      <w:r w:rsidRPr="007B5631">
        <w:t> </w:t>
      </w:r>
    </w:p>
    <w:p w:rsidR="007B5631" w:rsidRPr="007B5631" w:rsidRDefault="007B5631" w:rsidP="007B5631">
      <w:r w:rsidRPr="007B5631">
        <w:t> </w:t>
      </w:r>
    </w:p>
    <w:p w:rsidR="007B5631" w:rsidRPr="007B5631" w:rsidRDefault="007B5631" w:rsidP="00E05383">
      <w:pPr>
        <w:numPr>
          <w:ilvl w:val="0"/>
          <w:numId w:val="60"/>
        </w:numPr>
      </w:pPr>
      <w:r w:rsidRPr="007B5631">
        <w:rPr>
          <w:b/>
          <w:bCs/>
        </w:rPr>
        <w:t>Importáld a teljes adatbázist:</w:t>
      </w:r>
      <w:r w:rsidRPr="007B5631">
        <w:t> </w:t>
      </w:r>
    </w:p>
    <w:p w:rsidR="007B5631" w:rsidRPr="007B5631" w:rsidRDefault="007B5631" w:rsidP="00E05383">
      <w:pPr>
        <w:numPr>
          <w:ilvl w:val="0"/>
          <w:numId w:val="61"/>
        </w:numPr>
      </w:pPr>
      <w:r w:rsidRPr="007B5631">
        <w:t xml:space="preserve">Kattints a </w:t>
      </w:r>
      <w:r w:rsidRPr="007B5631">
        <w:rPr>
          <w:b/>
          <w:bCs/>
        </w:rPr>
        <w:t>"Import"</w:t>
      </w:r>
      <w:r w:rsidRPr="007B5631">
        <w:t xml:space="preserve"> fülre. </w:t>
      </w:r>
    </w:p>
    <w:p w:rsidR="007B5631" w:rsidRPr="007B5631" w:rsidRDefault="007B5631" w:rsidP="00E05383">
      <w:pPr>
        <w:numPr>
          <w:ilvl w:val="0"/>
          <w:numId w:val="62"/>
        </w:numPr>
      </w:pPr>
      <w:r w:rsidRPr="007B5631">
        <w:t xml:space="preserve">Kattints a </w:t>
      </w:r>
      <w:r w:rsidRPr="007B5631">
        <w:rPr>
          <w:b/>
          <w:bCs/>
        </w:rPr>
        <w:t>"Choose File"</w:t>
      </w:r>
      <w:r w:rsidRPr="007B5631">
        <w:t xml:space="preserve"> gombra, és keresd meg a projekt mappájában a .\BACKEND\fulldatabase.sql fájlt. </w:t>
      </w:r>
    </w:p>
    <w:p w:rsidR="007B5631" w:rsidRPr="007B5631" w:rsidRDefault="007B5631" w:rsidP="00E05383">
      <w:pPr>
        <w:numPr>
          <w:ilvl w:val="0"/>
          <w:numId w:val="63"/>
        </w:numPr>
      </w:pPr>
      <w:r w:rsidRPr="007B5631">
        <w:t xml:space="preserve">Hagyd az alapbeállításokat, és kattints a </w:t>
      </w:r>
      <w:r w:rsidRPr="007B5631">
        <w:rPr>
          <w:b/>
          <w:bCs/>
        </w:rPr>
        <w:t>"Go"</w:t>
      </w:r>
      <w:r w:rsidRPr="007B5631">
        <w:t xml:space="preserve"> gombra. </w:t>
      </w:r>
    </w:p>
    <w:p w:rsidR="007B5631" w:rsidRPr="007B5631" w:rsidRDefault="007B5631" w:rsidP="00E05383">
      <w:pPr>
        <w:numPr>
          <w:ilvl w:val="0"/>
          <w:numId w:val="64"/>
        </w:numPr>
      </w:pPr>
      <w:r w:rsidRPr="007B5631">
        <w:t>A rendszer létrehozza az adatbázist és feltölti a teszt adatokat. </w:t>
      </w:r>
    </w:p>
    <w:p w:rsidR="007B5631" w:rsidRPr="007B5631" w:rsidRDefault="007B5631" w:rsidP="00E05383">
      <w:pPr>
        <w:numPr>
          <w:ilvl w:val="0"/>
          <w:numId w:val="65"/>
        </w:numPr>
      </w:pPr>
      <w:r w:rsidRPr="007B5631">
        <w:rPr>
          <w:b/>
          <w:bCs/>
        </w:rPr>
        <w:t>Tárolt eljárások hozzáadása:</w:t>
      </w:r>
      <w:r w:rsidRPr="007B5631">
        <w:t> </w:t>
      </w:r>
    </w:p>
    <w:p w:rsidR="007B5631" w:rsidRPr="007B5631" w:rsidRDefault="007B5631" w:rsidP="00E05383">
      <w:pPr>
        <w:numPr>
          <w:ilvl w:val="0"/>
          <w:numId w:val="66"/>
        </w:numPr>
      </w:pPr>
      <w:r w:rsidRPr="007B5631">
        <w:t xml:space="preserve">A bal oldali panelen válaszd ki az újonnan létrehozott </w:t>
      </w:r>
      <w:r w:rsidRPr="007B5631">
        <w:rPr>
          <w:b/>
          <w:bCs/>
        </w:rPr>
        <w:t>"konyvtar"</w:t>
      </w:r>
      <w:r w:rsidRPr="007B5631">
        <w:t xml:space="preserve"> adatbázist. </w:t>
      </w:r>
    </w:p>
    <w:p w:rsidR="007B5631" w:rsidRPr="007B5631" w:rsidRDefault="007B5631" w:rsidP="00E05383">
      <w:pPr>
        <w:numPr>
          <w:ilvl w:val="0"/>
          <w:numId w:val="67"/>
        </w:numPr>
      </w:pPr>
      <w:r w:rsidRPr="007B5631">
        <w:t xml:space="preserve">Kattints ismét az </w:t>
      </w:r>
      <w:r w:rsidRPr="007B5631">
        <w:rPr>
          <w:b/>
          <w:bCs/>
        </w:rPr>
        <w:t>"Import"</w:t>
      </w:r>
      <w:r w:rsidRPr="007B5631">
        <w:t xml:space="preserve"> fülre. </w:t>
      </w:r>
    </w:p>
    <w:p w:rsidR="007B5631" w:rsidRPr="007B5631" w:rsidRDefault="007B5631" w:rsidP="00E05383">
      <w:pPr>
        <w:numPr>
          <w:ilvl w:val="0"/>
          <w:numId w:val="68"/>
        </w:numPr>
      </w:pPr>
      <w:r w:rsidRPr="007B5631">
        <w:t xml:space="preserve">Válaszd ki a .\BACKEND\procedures.txt fájlt, majd kattints a </w:t>
      </w:r>
      <w:r w:rsidRPr="007B5631">
        <w:rPr>
          <w:b/>
          <w:bCs/>
        </w:rPr>
        <w:t>"Go"</w:t>
      </w:r>
      <w:r w:rsidRPr="007B5631">
        <w:t xml:space="preserve"> gombra. </w:t>
      </w:r>
    </w:p>
    <w:p w:rsidR="007B5631" w:rsidRPr="007B5631" w:rsidRDefault="007B5631" w:rsidP="00E05383">
      <w:pPr>
        <w:numPr>
          <w:ilvl w:val="0"/>
          <w:numId w:val="69"/>
        </w:numPr>
      </w:pPr>
      <w:r w:rsidRPr="007B5631">
        <w:t>A tárolt eljárások most már elérhetőek lesznek az adatbázisban. </w:t>
      </w:r>
    </w:p>
    <w:p w:rsidR="007B5631" w:rsidRPr="007B5631" w:rsidRDefault="007B5631" w:rsidP="007B5631">
      <w:r w:rsidRPr="007B5631">
        <w:t> </w:t>
      </w:r>
    </w:p>
    <w:p w:rsidR="007B5631" w:rsidRPr="007B5631" w:rsidRDefault="007B5631" w:rsidP="007B5631">
      <w:pPr>
        <w:pStyle w:val="Cmsor3"/>
        <w:ind w:firstLine="360"/>
      </w:pPr>
      <w:bookmarkStart w:id="86" w:name="_Toc195604441"/>
      <w:r w:rsidRPr="007B5631">
        <w:t>PHP fejlesztői szerver indítása</w:t>
      </w:r>
      <w:bookmarkEnd w:id="86"/>
      <w:r w:rsidRPr="007B5631">
        <w:t> </w:t>
      </w:r>
    </w:p>
    <w:p w:rsidR="007B5631" w:rsidRPr="007B5631" w:rsidRDefault="007B5631" w:rsidP="00E05383">
      <w:pPr>
        <w:numPr>
          <w:ilvl w:val="0"/>
          <w:numId w:val="70"/>
        </w:numPr>
      </w:pPr>
      <w:r w:rsidRPr="007B5631">
        <w:rPr>
          <w:b/>
          <w:bCs/>
        </w:rPr>
        <w:t>Nyisd meg a parancssort (CMD) a kicsomagolt projekt mappájában:</w:t>
      </w:r>
      <w:r w:rsidRPr="007B5631">
        <w:t> </w:t>
      </w:r>
    </w:p>
    <w:p w:rsidR="007B5631" w:rsidRPr="007B5631" w:rsidRDefault="007B5631" w:rsidP="00E05383">
      <w:pPr>
        <w:numPr>
          <w:ilvl w:val="0"/>
          <w:numId w:val="71"/>
        </w:numPr>
      </w:pPr>
      <w:r w:rsidRPr="007B5631">
        <w:t>Nyisd meg a fájlkezelőt, és lépj be a kicsomagolt GitHub mappába. </w:t>
      </w:r>
    </w:p>
    <w:p w:rsidR="007B5631" w:rsidRPr="007B5631" w:rsidRDefault="007B5631" w:rsidP="00E05383">
      <w:pPr>
        <w:numPr>
          <w:ilvl w:val="0"/>
          <w:numId w:val="72"/>
        </w:numPr>
      </w:pPr>
      <w:r w:rsidRPr="007B5631">
        <w:t xml:space="preserve">Kattints a címsorba, írd be a cmd parancsot, majd nyomj </w:t>
      </w:r>
      <w:r w:rsidRPr="007B5631">
        <w:rPr>
          <w:b/>
          <w:bCs/>
        </w:rPr>
        <w:t>Enter</w:t>
      </w:r>
      <w:r w:rsidRPr="007B5631">
        <w:t>-t. </w:t>
      </w:r>
    </w:p>
    <w:p w:rsidR="007B5631" w:rsidRPr="007B5631" w:rsidRDefault="007B5631" w:rsidP="00E05383">
      <w:pPr>
        <w:numPr>
          <w:ilvl w:val="0"/>
          <w:numId w:val="73"/>
        </w:numPr>
      </w:pPr>
      <w:r w:rsidRPr="007B5631">
        <w:rPr>
          <w:b/>
          <w:bCs/>
        </w:rPr>
        <w:t>Indítsd el a PHP szervert:</w:t>
      </w:r>
      <w:r w:rsidRPr="007B5631">
        <w:t> </w:t>
      </w:r>
    </w:p>
    <w:p w:rsidR="007B5631" w:rsidRPr="007B5631" w:rsidRDefault="007B5631" w:rsidP="00E05383">
      <w:pPr>
        <w:numPr>
          <w:ilvl w:val="0"/>
          <w:numId w:val="74"/>
        </w:numPr>
      </w:pPr>
      <w:r w:rsidRPr="007B5631">
        <w:t>A megnyitott CMD ablakban írd be: “php -S localhost:8000” </w:t>
      </w:r>
    </w:p>
    <w:p w:rsidR="007B5631" w:rsidRPr="007B5631" w:rsidRDefault="007B5631" w:rsidP="00E05383">
      <w:pPr>
        <w:numPr>
          <w:ilvl w:val="0"/>
          <w:numId w:val="75"/>
        </w:numPr>
      </w:pPr>
      <w:r w:rsidRPr="007B5631">
        <w:t>A szerver elindul, és a kimeneten megjelenik: “Development Server (</w:t>
      </w:r>
      <w:hyperlink r:id="rId21" w:tgtFrame="_blank" w:history="1">
        <w:r w:rsidRPr="007B5631">
          <w:rPr>
            <w:rStyle w:val="Hiperhivatkozs"/>
            <w:color w:val="auto"/>
          </w:rPr>
          <w:t>http://localhost:8000</w:t>
        </w:r>
      </w:hyperlink>
      <w:r w:rsidRPr="007B5631">
        <w:t>) started” </w:t>
      </w:r>
    </w:p>
    <w:p w:rsidR="007B5631" w:rsidRPr="007B5631" w:rsidRDefault="007B5631" w:rsidP="007B5631">
      <w:r w:rsidRPr="007B5631">
        <w:t> </w:t>
      </w:r>
    </w:p>
    <w:p w:rsidR="007B5631" w:rsidRPr="007B5631" w:rsidRDefault="007B5631" w:rsidP="007B5631">
      <w:r w:rsidRPr="007B5631">
        <w:br w:type="page"/>
      </w:r>
    </w:p>
    <w:p w:rsidR="007B5631" w:rsidRPr="007B5631" w:rsidRDefault="007B5631" w:rsidP="007B5631">
      <w:pPr>
        <w:pStyle w:val="Cmsor3"/>
      </w:pPr>
      <w:bookmarkStart w:id="87" w:name="_Toc195604442"/>
      <w:r w:rsidRPr="007B5631">
        <w:lastRenderedPageBreak/>
        <w:t>Az alkalmazás elérése</w:t>
      </w:r>
      <w:bookmarkEnd w:id="87"/>
      <w:r w:rsidRPr="007B5631">
        <w:t> </w:t>
      </w:r>
    </w:p>
    <w:p w:rsidR="007B5631" w:rsidRPr="007B5631" w:rsidRDefault="007B5631" w:rsidP="007B5631">
      <w:pPr>
        <w:pStyle w:val="Cmsor4"/>
        <w:ind w:firstLine="360"/>
      </w:pPr>
      <w:bookmarkStart w:id="88" w:name="_Toc195604443"/>
      <w:r w:rsidRPr="007B5631">
        <w:t>Weboldal elérése</w:t>
      </w:r>
      <w:bookmarkEnd w:id="88"/>
      <w:r w:rsidRPr="007B5631">
        <w:t> </w:t>
      </w:r>
    </w:p>
    <w:p w:rsidR="007B5631" w:rsidRPr="007B5631" w:rsidRDefault="007B5631" w:rsidP="00E05383">
      <w:pPr>
        <w:numPr>
          <w:ilvl w:val="0"/>
          <w:numId w:val="76"/>
        </w:numPr>
      </w:pPr>
      <w:r w:rsidRPr="007B5631">
        <w:t xml:space="preserve">Nyisd meg a böngészőt, és írd be: </w:t>
      </w:r>
      <w:hyperlink r:id="rId22" w:tgtFrame="_blank" w:history="1">
        <w:r w:rsidRPr="007B5631">
          <w:rPr>
            <w:rStyle w:val="Hiperhivatkozs"/>
            <w:color w:val="auto"/>
          </w:rPr>
          <w:t>http://localhost:8000/web/</w:t>
        </w:r>
      </w:hyperlink>
      <w:r w:rsidRPr="007B5631">
        <w:t> </w:t>
      </w:r>
    </w:p>
    <w:p w:rsidR="007B5631" w:rsidRPr="007B5631" w:rsidRDefault="007B5631" w:rsidP="00E05383">
      <w:pPr>
        <w:numPr>
          <w:ilvl w:val="0"/>
          <w:numId w:val="77"/>
        </w:numPr>
      </w:pPr>
      <w:r w:rsidRPr="007B5631">
        <w:rPr>
          <w:b/>
          <w:bCs/>
        </w:rPr>
        <w:t>Bejelentkezési adatok:</w:t>
      </w:r>
      <w:r w:rsidRPr="007B5631">
        <w:t> </w:t>
      </w:r>
    </w:p>
    <w:p w:rsidR="007B5631" w:rsidRPr="007B5631" w:rsidRDefault="007B5631" w:rsidP="00E05383">
      <w:pPr>
        <w:numPr>
          <w:ilvl w:val="0"/>
          <w:numId w:val="78"/>
        </w:numPr>
      </w:pPr>
      <w:r w:rsidRPr="007B5631">
        <w:rPr>
          <w:b/>
          <w:bCs/>
        </w:rPr>
        <w:t>Felhasználónév:</w:t>
      </w:r>
      <w:r w:rsidRPr="007B5631">
        <w:t xml:space="preserve"> hoba123 </w:t>
      </w:r>
    </w:p>
    <w:p w:rsidR="007B5631" w:rsidRPr="007B5631" w:rsidRDefault="007B5631" w:rsidP="00E05383">
      <w:pPr>
        <w:numPr>
          <w:ilvl w:val="0"/>
          <w:numId w:val="79"/>
        </w:numPr>
      </w:pPr>
      <w:r w:rsidRPr="007B5631">
        <w:rPr>
          <w:b/>
          <w:bCs/>
        </w:rPr>
        <w:t>Jelszó:</w:t>
      </w:r>
      <w:r w:rsidRPr="007B5631">
        <w:t xml:space="preserve"> Boronkay01? </w:t>
      </w:r>
    </w:p>
    <w:p w:rsidR="007B5631" w:rsidRPr="007B5631" w:rsidRDefault="007B5631" w:rsidP="007B5631">
      <w:pPr>
        <w:pStyle w:val="Cmsor4"/>
        <w:tabs>
          <w:tab w:val="left" w:pos="4395"/>
        </w:tabs>
        <w:ind w:firstLine="360"/>
      </w:pPr>
      <w:bookmarkStart w:id="89" w:name="_Toc195604444"/>
      <w:r w:rsidRPr="007B5631">
        <w:t>Asztali alkalmazás indítása</w:t>
      </w:r>
      <w:bookmarkEnd w:id="89"/>
      <w:r w:rsidRPr="007B5631">
        <w:t> </w:t>
      </w:r>
    </w:p>
    <w:p w:rsidR="007B5631" w:rsidRPr="007B5631" w:rsidRDefault="007B5631" w:rsidP="00E05383">
      <w:pPr>
        <w:numPr>
          <w:ilvl w:val="0"/>
          <w:numId w:val="80"/>
        </w:numPr>
      </w:pPr>
      <w:r w:rsidRPr="007B5631">
        <w:t>Navigálj a projekt mappájában a DESKTOP\Desktop\bin\Debug mappába. </w:t>
      </w:r>
    </w:p>
    <w:p w:rsidR="007B5631" w:rsidRPr="007B5631" w:rsidRDefault="007B5631" w:rsidP="00E05383">
      <w:pPr>
        <w:numPr>
          <w:ilvl w:val="0"/>
          <w:numId w:val="81"/>
        </w:numPr>
      </w:pPr>
      <w:r w:rsidRPr="007B5631">
        <w:t>Kattints duplán a Desktop.exe fájlra az alkalmazás indításához. </w:t>
      </w:r>
    </w:p>
    <w:p w:rsidR="007B5631" w:rsidRPr="007B5631" w:rsidRDefault="007B5631" w:rsidP="00E05383">
      <w:pPr>
        <w:numPr>
          <w:ilvl w:val="0"/>
          <w:numId w:val="82"/>
        </w:numPr>
      </w:pPr>
      <w:r w:rsidRPr="007B5631">
        <w:rPr>
          <w:b/>
          <w:bCs/>
        </w:rPr>
        <w:t>Bejelentkezési adatok:</w:t>
      </w:r>
      <w:r w:rsidRPr="007B5631">
        <w:t> </w:t>
      </w:r>
    </w:p>
    <w:p w:rsidR="007B5631" w:rsidRPr="007B5631" w:rsidRDefault="007B5631" w:rsidP="00E05383">
      <w:pPr>
        <w:numPr>
          <w:ilvl w:val="0"/>
          <w:numId w:val="83"/>
        </w:numPr>
      </w:pPr>
      <w:r w:rsidRPr="007B5631">
        <w:rPr>
          <w:b/>
          <w:bCs/>
        </w:rPr>
        <w:t>Felhasználónév:</w:t>
      </w:r>
      <w:r w:rsidRPr="007B5631">
        <w:t xml:space="preserve"> admin </w:t>
      </w:r>
    </w:p>
    <w:p w:rsidR="007B5631" w:rsidRPr="007B5631" w:rsidRDefault="007B5631" w:rsidP="00E05383">
      <w:pPr>
        <w:numPr>
          <w:ilvl w:val="0"/>
          <w:numId w:val="84"/>
        </w:numPr>
      </w:pPr>
      <w:r w:rsidRPr="007B5631">
        <w:rPr>
          <w:b/>
          <w:bCs/>
        </w:rPr>
        <w:t>Jelszó:</w:t>
      </w:r>
      <w:r w:rsidRPr="007B5631">
        <w:t xml:space="preserve"> password </w:t>
      </w:r>
    </w:p>
    <w:p w:rsidR="007B5631" w:rsidRPr="007B5631" w:rsidRDefault="007B5631" w:rsidP="007B5631">
      <w:r w:rsidRPr="007B5631">
        <w:t> </w:t>
      </w:r>
    </w:p>
    <w:p w:rsidR="007B5631" w:rsidRPr="007B5631" w:rsidRDefault="007B5631" w:rsidP="007B5631">
      <w:r w:rsidRPr="007B5631">
        <w:rPr>
          <w:b/>
          <w:bCs/>
        </w:rPr>
        <w:t>Kész!</w:t>
      </w:r>
      <w:r w:rsidRPr="007B5631">
        <w:t xml:space="preserve"> Az alkalmazás most már fut a lokális fejlesztői környezetben. Ha bármilyen hiba lép fel, ellenőrizd, hogy minden lépést pontosan követtél-e, és a szükséges szolgáltatások (Apache, MySQL) futnak-e az XAMPP-ban. </w:t>
      </w:r>
    </w:p>
    <w:p w:rsidR="007B5631" w:rsidRPr="007B5631" w:rsidRDefault="007B5631" w:rsidP="007B5631">
      <w:r w:rsidRPr="007B5631">
        <w:t> </w:t>
      </w:r>
    </w:p>
    <w:p w:rsidR="007B5631" w:rsidRPr="007B5631" w:rsidRDefault="007B5631" w:rsidP="007B5631"/>
    <w:p w:rsidR="002826C6" w:rsidRPr="009661B9" w:rsidRDefault="002826C6" w:rsidP="00163290">
      <w:pPr>
        <w:pStyle w:val="Cmsor2"/>
      </w:pPr>
      <w:bookmarkStart w:id="90" w:name="_Toc195604445"/>
      <w:r w:rsidRPr="009661B9">
        <w:t>Asztali alkalmazás felhasználói dokumentáció</w:t>
      </w:r>
      <w:bookmarkEnd w:id="90"/>
    </w:p>
    <w:p w:rsidR="00DE6760" w:rsidRPr="009661B9" w:rsidRDefault="00DE6760" w:rsidP="00DE6760">
      <w:r w:rsidRPr="009661B9">
        <w:t>Ez a dokumentáció segít a könyvtár alkalmazottainak megérteni, hogyan használhatják a weboldal különböző funkcióit.</w:t>
      </w:r>
    </w:p>
    <w:p w:rsidR="00DE6760" w:rsidRPr="009661B9" w:rsidRDefault="00DE6760" w:rsidP="00163290">
      <w:pPr>
        <w:pStyle w:val="Cmsor3"/>
      </w:pPr>
      <w:bookmarkStart w:id="91" w:name="_Toc195604446"/>
      <w:r w:rsidRPr="009661B9">
        <w:t>Belépés</w:t>
      </w:r>
      <w:bookmarkEnd w:id="91"/>
    </w:p>
    <w:p w:rsidR="00DE6760" w:rsidRPr="009661B9" w:rsidRDefault="00DE6760" w:rsidP="00DE6760">
      <w:r w:rsidRPr="009661B9">
        <w:rPr>
          <w:noProof/>
          <w:lang w:bidi="ar-SA"/>
        </w:rPr>
        <w:drawing>
          <wp:anchor distT="0" distB="0" distL="114300" distR="114300" simplePos="0" relativeHeight="251682816" behindDoc="0" locked="0" layoutInCell="1" allowOverlap="1">
            <wp:simplePos x="0" y="0"/>
            <wp:positionH relativeFrom="margin">
              <wp:align>center</wp:align>
            </wp:positionH>
            <wp:positionV relativeFrom="paragraph">
              <wp:posOffset>960029</wp:posOffset>
            </wp:positionV>
            <wp:extent cx="1676400" cy="2516505"/>
            <wp:effectExtent l="0" t="0" r="0" b="0"/>
            <wp:wrapTopAndBottom/>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pic:cNvPicPr/>
                  </pic:nvPicPr>
                  <pic:blipFill>
                    <a:blip r:embed="rId23">
                      <a:extLst>
                        <a:ext uri="{28A0092B-C50C-407E-A947-70E740481C1C}">
                          <a14:useLocalDpi xmlns:a14="http://schemas.microsoft.com/office/drawing/2010/main" val="0"/>
                        </a:ext>
                      </a:extLst>
                    </a:blip>
                    <a:stretch>
                      <a:fillRect/>
                    </a:stretch>
                  </pic:blipFill>
                  <pic:spPr>
                    <a:xfrm>
                      <a:off x="0" y="0"/>
                      <a:ext cx="1676400" cy="2516505"/>
                    </a:xfrm>
                    <a:prstGeom prst="rect">
                      <a:avLst/>
                    </a:prstGeom>
                  </pic:spPr>
                </pic:pic>
              </a:graphicData>
            </a:graphic>
          </wp:anchor>
        </w:drawing>
      </w:r>
      <w:r w:rsidRPr="009661B9">
        <w:t>Az alkalmazás indulásánál egyből a bejelentkező felület jelenik meg, ahova be kell írnunk a felhasználónevünket és a jelszavunkat az ezekre kijelölt szöveges beviteli mezőbe, ezután az „Enter” billentyű vagy a „Bejelentkezés” gomb lenyomásával tudunk bejelentkezni. Amennyiben helytelen a felhasználónév vagy a jelszó, az alkalmazás figyelmeztetni fog minket. Ha mégsem szeretnénk bejelentkezni, akkor a bal felső sarokban található X-szel be tudjuk zárni az ablakot.</w:t>
      </w:r>
    </w:p>
    <w:p w:rsidR="00243FA4" w:rsidRPr="009661B9" w:rsidRDefault="00DE6760" w:rsidP="00DE6760">
      <w:r w:rsidRPr="009661B9">
        <w:t xml:space="preserve">Sikeres bejelentkezéskor a főoldalra kerülünk. </w:t>
      </w:r>
    </w:p>
    <w:p w:rsidR="00243FA4" w:rsidRPr="009661B9" w:rsidRDefault="00243FA4">
      <w:r w:rsidRPr="009661B9">
        <w:br w:type="page"/>
      </w:r>
    </w:p>
    <w:p w:rsidR="00DE6760" w:rsidRPr="009661B9" w:rsidRDefault="00243FA4" w:rsidP="00431C32">
      <w:pPr>
        <w:pStyle w:val="Cmsor3"/>
      </w:pPr>
      <w:bookmarkStart w:id="92" w:name="_Toc195604447"/>
      <w:r w:rsidRPr="009661B9">
        <w:lastRenderedPageBreak/>
        <w:t>Főoldal</w:t>
      </w:r>
      <w:bookmarkEnd w:id="92"/>
    </w:p>
    <w:p w:rsidR="00DE6760" w:rsidRPr="009661B9" w:rsidRDefault="00DE6760" w:rsidP="00DE6760">
      <w:r w:rsidRPr="009661B9">
        <w:rPr>
          <w:noProof/>
          <w:lang w:bidi="ar-SA"/>
        </w:rPr>
        <w:drawing>
          <wp:inline distT="0" distB="0" distL="0" distR="0">
            <wp:extent cx="5121729" cy="3508204"/>
            <wp:effectExtent l="0" t="0" r="3175"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30754" cy="3514386"/>
                    </a:xfrm>
                    <a:prstGeom prst="rect">
                      <a:avLst/>
                    </a:prstGeom>
                  </pic:spPr>
                </pic:pic>
              </a:graphicData>
            </a:graphic>
          </wp:inline>
        </w:drawing>
      </w:r>
    </w:p>
    <w:p w:rsidR="00DE6760" w:rsidRPr="009661B9" w:rsidRDefault="00DE6760" w:rsidP="00E05383">
      <w:pPr>
        <w:pStyle w:val="Listaszerbekezds"/>
        <w:numPr>
          <w:ilvl w:val="0"/>
          <w:numId w:val="11"/>
        </w:numPr>
        <w:rPr>
          <w:rFonts w:ascii="Times New Roman" w:hAnsi="Times New Roman" w:cs="Times New Roman"/>
        </w:rPr>
      </w:pPr>
      <w:r w:rsidRPr="009661B9">
        <w:rPr>
          <w:rFonts w:ascii="Times New Roman" w:hAnsi="Times New Roman" w:cs="Times New Roman"/>
        </w:rPr>
        <w:t>Ezzel az „Új felhasználó hozzáadása” gombbal megnyithatjuk azt az ablakot (vagyis űrlapot), amely segítségével hozzáadhatunk egy új felhasználót az adatbázishoz. Ezzel nem lépünk el a főoldalról.</w:t>
      </w:r>
    </w:p>
    <w:p w:rsidR="00DE6760" w:rsidRPr="009661B9" w:rsidRDefault="00DE6760" w:rsidP="00E05383">
      <w:pPr>
        <w:pStyle w:val="Listaszerbekezds"/>
        <w:numPr>
          <w:ilvl w:val="0"/>
          <w:numId w:val="11"/>
        </w:numPr>
        <w:rPr>
          <w:rFonts w:ascii="Times New Roman" w:hAnsi="Times New Roman" w:cs="Times New Roman"/>
        </w:rPr>
      </w:pPr>
      <w:r w:rsidRPr="009661B9">
        <w:rPr>
          <w:rFonts w:ascii="Times New Roman" w:hAnsi="Times New Roman" w:cs="Times New Roman"/>
        </w:rPr>
        <w:t>Ezzel a kilépés gombbal kiléphetünk a programból. Ha legközelebb megnyitjuk a programot, újból be kell majd lépnünk.</w:t>
      </w:r>
    </w:p>
    <w:p w:rsidR="00DE6760" w:rsidRPr="009661B9" w:rsidRDefault="00DE6760" w:rsidP="00E05383">
      <w:pPr>
        <w:pStyle w:val="Listaszerbekezds"/>
        <w:numPr>
          <w:ilvl w:val="0"/>
          <w:numId w:val="11"/>
        </w:numPr>
        <w:rPr>
          <w:rFonts w:ascii="Times New Roman" w:hAnsi="Times New Roman" w:cs="Times New Roman"/>
        </w:rPr>
      </w:pPr>
      <w:r w:rsidRPr="009661B9">
        <w:rPr>
          <w:rFonts w:ascii="Times New Roman" w:hAnsi="Times New Roman" w:cs="Times New Roman"/>
        </w:rPr>
        <w:t>Erre a felhasználó ikonra kattintva elnavigálhatunk arra az oldalra, amelyen megtalálunk részletes információkat a jelenleg bejelentkezett felhasználóról. Erről az oldalról részletesebben a dokumentáció „Dolgozó adatai oldal” szekciójában olvashat.</w:t>
      </w:r>
    </w:p>
    <w:p w:rsidR="00DE6760" w:rsidRPr="009661B9" w:rsidRDefault="00DE6760" w:rsidP="00E05383">
      <w:pPr>
        <w:pStyle w:val="Listaszerbekezds"/>
        <w:numPr>
          <w:ilvl w:val="0"/>
          <w:numId w:val="11"/>
        </w:numPr>
        <w:rPr>
          <w:rFonts w:ascii="Times New Roman" w:hAnsi="Times New Roman" w:cs="Times New Roman"/>
        </w:rPr>
      </w:pPr>
      <w:r w:rsidRPr="009661B9">
        <w:rPr>
          <w:rFonts w:ascii="Times New Roman" w:hAnsi="Times New Roman" w:cs="Times New Roman"/>
        </w:rPr>
        <w:t>Az ablak bal szélén találjuk a navigációs menüt, mely segítségével navigálni tudunk az oldalak között. A zöld sáv mutatja, hogy jelenleg melyik oldalon vagyunk.</w:t>
      </w:r>
    </w:p>
    <w:p w:rsidR="00566BE4" w:rsidRPr="009661B9" w:rsidRDefault="00DE6760" w:rsidP="00E05383">
      <w:pPr>
        <w:pStyle w:val="Listaszerbekezds"/>
        <w:numPr>
          <w:ilvl w:val="0"/>
          <w:numId w:val="11"/>
        </w:numPr>
        <w:rPr>
          <w:rFonts w:ascii="Times New Roman" w:hAnsi="Times New Roman" w:cs="Times New Roman"/>
        </w:rPr>
      </w:pPr>
      <w:r w:rsidRPr="009661B9">
        <w:rPr>
          <w:rFonts w:ascii="Times New Roman" w:hAnsi="Times New Roman" w:cs="Times New Roman"/>
        </w:rPr>
        <w:t>Ezzel a váltógombbal tudunk átváltani sötétről világosra, világosról pedig sötét témára egyetlen kattintással. Az alkalmazás bezárásakor a téma elmentésre kerül.</w:t>
      </w:r>
    </w:p>
    <w:p w:rsidR="00DE6760" w:rsidRPr="009661B9" w:rsidRDefault="00566BE4" w:rsidP="00B53636">
      <w:pPr>
        <w:rPr>
          <w:rFonts w:eastAsiaTheme="minorHAnsi"/>
          <w:sz w:val="22"/>
          <w:szCs w:val="22"/>
          <w:lang w:eastAsia="en-US" w:bidi="ar-SA"/>
        </w:rPr>
      </w:pPr>
      <w:r w:rsidRPr="009661B9">
        <w:br w:type="page"/>
      </w:r>
    </w:p>
    <w:p w:rsidR="00DE6760" w:rsidRPr="009661B9" w:rsidRDefault="00DE6760" w:rsidP="00431C32">
      <w:pPr>
        <w:pStyle w:val="Cmsor3"/>
      </w:pPr>
      <w:bookmarkStart w:id="93" w:name="_Toc195604448"/>
      <w:r w:rsidRPr="009661B9">
        <w:lastRenderedPageBreak/>
        <w:t>Dolgozó adatai oldal</w:t>
      </w:r>
      <w:bookmarkEnd w:id="93"/>
    </w:p>
    <w:p w:rsidR="00DE6760" w:rsidRPr="009661B9" w:rsidRDefault="00DE6760" w:rsidP="00DE6760">
      <w:r w:rsidRPr="009661B9">
        <w:t xml:space="preserve">A jelenleg bejelentkezett dolgozó adatait az ablak bal felső sarkában található felhasználó ikonra való kattintással tudunk átlépni. (ez a </w:t>
      </w:r>
      <w:proofErr w:type="gramStart"/>
      <w:r w:rsidRPr="009661B9">
        <w:t>felhasználó ikon</w:t>
      </w:r>
      <w:proofErr w:type="gramEnd"/>
      <w:r w:rsidRPr="009661B9">
        <w:t xml:space="preserve"> =&gt;</w:t>
      </w:r>
      <w:r w:rsidRPr="009661B9">
        <w:rPr>
          <w:noProof/>
          <w:lang w:bidi="ar-SA"/>
        </w:rPr>
        <w:drawing>
          <wp:inline distT="0" distB="0" distL="0" distR="0">
            <wp:extent cx="125186" cy="125186"/>
            <wp:effectExtent l="0" t="0" r="8255" b="825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pic:cNvPicPr/>
                  </pic:nvPicPr>
                  <pic:blipFill>
                    <a:blip r:embed="rId25">
                      <a:extLst>
                        <a:ext uri="{28A0092B-C50C-407E-A947-70E740481C1C}">
                          <a14:useLocalDpi xmlns:a14="http://schemas.microsoft.com/office/drawing/2010/main" val="0"/>
                        </a:ext>
                      </a:extLst>
                    </a:blip>
                    <a:stretch>
                      <a:fillRect/>
                    </a:stretch>
                  </pic:blipFill>
                  <pic:spPr>
                    <a:xfrm>
                      <a:off x="0" y="0"/>
                      <a:ext cx="128765" cy="128765"/>
                    </a:xfrm>
                    <a:prstGeom prst="rect">
                      <a:avLst/>
                    </a:prstGeom>
                  </pic:spPr>
                </pic:pic>
              </a:graphicData>
            </a:graphic>
          </wp:inline>
        </w:drawing>
      </w:r>
      <w:r w:rsidRPr="009661B9">
        <w:t>)</w:t>
      </w:r>
    </w:p>
    <w:p w:rsidR="00DE6760" w:rsidRPr="009661B9" w:rsidRDefault="00DE6760" w:rsidP="00DE6760">
      <w:r w:rsidRPr="009661B9">
        <w:rPr>
          <w:noProof/>
          <w:lang w:bidi="ar-SA"/>
        </w:rPr>
        <w:drawing>
          <wp:inline distT="0" distB="0" distL="0" distR="0">
            <wp:extent cx="5760720" cy="3961765"/>
            <wp:effectExtent l="0" t="0" r="0" b="635"/>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pic:cNvPicPr/>
                  </pic:nvPicPr>
                  <pic:blipFill>
                    <a:blip r:embed="rId26">
                      <a:extLst>
                        <a:ext uri="{28A0092B-C50C-407E-A947-70E740481C1C}">
                          <a14:useLocalDpi xmlns:a14="http://schemas.microsoft.com/office/drawing/2010/main" val="0"/>
                        </a:ext>
                      </a:extLst>
                    </a:blip>
                    <a:stretch>
                      <a:fillRect/>
                    </a:stretch>
                  </pic:blipFill>
                  <pic:spPr>
                    <a:xfrm>
                      <a:off x="0" y="0"/>
                      <a:ext cx="5760720" cy="3961765"/>
                    </a:xfrm>
                    <a:prstGeom prst="rect">
                      <a:avLst/>
                    </a:prstGeom>
                  </pic:spPr>
                </pic:pic>
              </a:graphicData>
            </a:graphic>
          </wp:inline>
        </w:drawing>
      </w:r>
    </w:p>
    <w:p w:rsidR="00DE6760" w:rsidRPr="009661B9" w:rsidRDefault="00DE6760" w:rsidP="00E05383">
      <w:pPr>
        <w:pStyle w:val="Listaszerbekezds"/>
        <w:numPr>
          <w:ilvl w:val="0"/>
          <w:numId w:val="12"/>
        </w:numPr>
        <w:rPr>
          <w:rFonts w:ascii="Times New Roman" w:hAnsi="Times New Roman" w:cs="Times New Roman"/>
        </w:rPr>
      </w:pPr>
      <w:r w:rsidRPr="009661B9">
        <w:rPr>
          <w:rFonts w:ascii="Times New Roman" w:hAnsi="Times New Roman" w:cs="Times New Roman"/>
        </w:rPr>
        <w:t>Itt találjuk a bejelentkezett alkalmazott adatait.</w:t>
      </w:r>
    </w:p>
    <w:p w:rsidR="00DE6760" w:rsidRPr="009661B9" w:rsidRDefault="00DE6760" w:rsidP="00E05383">
      <w:pPr>
        <w:pStyle w:val="Listaszerbekezds"/>
        <w:numPr>
          <w:ilvl w:val="0"/>
          <w:numId w:val="12"/>
        </w:numPr>
        <w:rPr>
          <w:rFonts w:ascii="Times New Roman" w:hAnsi="Times New Roman" w:cs="Times New Roman"/>
        </w:rPr>
      </w:pPr>
      <w:r w:rsidRPr="009661B9">
        <w:rPr>
          <w:rFonts w:ascii="Times New Roman" w:hAnsi="Times New Roman" w:cs="Times New Roman"/>
        </w:rPr>
        <w:t>Az „Alkalmazott hozzáadása” gombbal tudjuk megnyitni azt az űrlapot, mellyel hozzáadhatunk egy új alkalmazottat, miután megadtuk az új alkalmazott nevét és a használni kívánt jelszót. A hozzáadás gombbal véglegesen hozzáadhatjuk az alkalmazottat az adatbázishoz.</w:t>
      </w:r>
    </w:p>
    <w:p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lang w:eastAsia="hu-HU"/>
        </w:rPr>
        <w:drawing>
          <wp:inline distT="0" distB="0" distL="0" distR="0">
            <wp:extent cx="1932215" cy="2103967"/>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pic:cNvPicPr/>
                  </pic:nvPicPr>
                  <pic:blipFill>
                    <a:blip r:embed="rId27">
                      <a:extLst>
                        <a:ext uri="{28A0092B-C50C-407E-A947-70E740481C1C}">
                          <a14:useLocalDpi xmlns:a14="http://schemas.microsoft.com/office/drawing/2010/main" val="0"/>
                        </a:ext>
                      </a:extLst>
                    </a:blip>
                    <a:stretch>
                      <a:fillRect/>
                    </a:stretch>
                  </pic:blipFill>
                  <pic:spPr>
                    <a:xfrm>
                      <a:off x="0" y="0"/>
                      <a:ext cx="1940932" cy="2113459"/>
                    </a:xfrm>
                    <a:prstGeom prst="rect">
                      <a:avLst/>
                    </a:prstGeom>
                  </pic:spPr>
                </pic:pic>
              </a:graphicData>
            </a:graphic>
          </wp:inline>
        </w:drawing>
      </w:r>
    </w:p>
    <w:p w:rsidR="00DE6760" w:rsidRPr="009661B9" w:rsidRDefault="00DE6760" w:rsidP="00E05383">
      <w:pPr>
        <w:pStyle w:val="Listaszerbekezds"/>
        <w:numPr>
          <w:ilvl w:val="0"/>
          <w:numId w:val="12"/>
        </w:numPr>
        <w:rPr>
          <w:rFonts w:ascii="Times New Roman" w:hAnsi="Times New Roman" w:cs="Times New Roman"/>
        </w:rPr>
      </w:pPr>
      <w:r w:rsidRPr="009661B9">
        <w:rPr>
          <w:rFonts w:ascii="Times New Roman" w:hAnsi="Times New Roman" w:cs="Times New Roman"/>
        </w:rPr>
        <w:t xml:space="preserve">Ezzel a két gombbal („Alkalmazottak” és „Rendszerbeállítások”) tudunk váltani, hogy mi jelenjen meg a táblázatban. </w:t>
      </w:r>
    </w:p>
    <w:p w:rsidR="00DE6760" w:rsidRPr="009661B9" w:rsidRDefault="00DE6760" w:rsidP="00E05383">
      <w:pPr>
        <w:pStyle w:val="Listaszerbekezds"/>
        <w:numPr>
          <w:ilvl w:val="0"/>
          <w:numId w:val="13"/>
        </w:numPr>
        <w:rPr>
          <w:rFonts w:ascii="Times New Roman" w:hAnsi="Times New Roman" w:cs="Times New Roman"/>
        </w:rPr>
      </w:pPr>
      <w:r w:rsidRPr="009661B9">
        <w:rPr>
          <w:rFonts w:ascii="Times New Roman" w:hAnsi="Times New Roman" w:cs="Times New Roman"/>
        </w:rPr>
        <w:t>Az alkalmazottak kilistázásával megtekinthetjük az összes aktív alkalmazottat. Itt megtekinthetjük az alkalmazottak nevét és felhasználónevét, továbbá innen tudunk alkalmazottat deaktiválni az adott alkalmazott sorában található „Deaktivál” gombra kattintva.</w:t>
      </w:r>
    </w:p>
    <w:p w:rsidR="00DE6760" w:rsidRPr="009661B9" w:rsidRDefault="00DE6760" w:rsidP="00E05383">
      <w:pPr>
        <w:pStyle w:val="Listaszerbekezds"/>
        <w:numPr>
          <w:ilvl w:val="0"/>
          <w:numId w:val="13"/>
        </w:numPr>
        <w:rPr>
          <w:rFonts w:ascii="Times New Roman" w:hAnsi="Times New Roman" w:cs="Times New Roman"/>
        </w:rPr>
      </w:pPr>
      <w:r w:rsidRPr="009661B9">
        <w:rPr>
          <w:rFonts w:ascii="Times New Roman" w:hAnsi="Times New Roman" w:cs="Times New Roman"/>
        </w:rPr>
        <w:lastRenderedPageBreak/>
        <w:t>A „Rendszerbeállítások” gombra kattintva átválthatunk arra, hogy a táblázat a rendszerbeállításokat mutassa.</w:t>
      </w:r>
    </w:p>
    <w:p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lang w:eastAsia="hu-HU"/>
        </w:rPr>
        <w:drawing>
          <wp:inline distT="0" distB="0" distL="0" distR="0">
            <wp:extent cx="5159829" cy="1068464"/>
            <wp:effectExtent l="0" t="0" r="3175"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pic:nvPicPr>
                  <pic:blipFill rotWithShape="1">
                    <a:blip r:embed="rId28" cstate="print">
                      <a:extLst>
                        <a:ext uri="{28A0092B-C50C-407E-A947-70E740481C1C}">
                          <a14:useLocalDpi xmlns:a14="http://schemas.microsoft.com/office/drawing/2010/main" val="0"/>
                        </a:ext>
                      </a:extLst>
                    </a:blip>
                    <a:srcRect t="32181"/>
                    <a:stretch/>
                  </pic:blipFill>
                  <pic:spPr bwMode="auto">
                    <a:xfrm>
                      <a:off x="0" y="0"/>
                      <a:ext cx="5199738" cy="1076728"/>
                    </a:xfrm>
                    <a:prstGeom prst="rect">
                      <a:avLst/>
                    </a:prstGeom>
                    <a:ln>
                      <a:noFill/>
                    </a:ln>
                    <a:extLst>
                      <a:ext uri="{53640926-AAD7-44D8-BBD7-CCE9431645EC}">
                        <a14:shadowObscured xmlns:a14="http://schemas.microsoft.com/office/drawing/2010/main"/>
                      </a:ext>
                    </a:extLst>
                  </pic:spPr>
                </pic:pic>
              </a:graphicData>
            </a:graphic>
          </wp:inline>
        </w:drawing>
      </w:r>
    </w:p>
    <w:p w:rsidR="00DE6760" w:rsidRPr="009661B9" w:rsidRDefault="00DE6760" w:rsidP="00E05383">
      <w:pPr>
        <w:pStyle w:val="Listaszerbekezds"/>
        <w:numPr>
          <w:ilvl w:val="0"/>
          <w:numId w:val="12"/>
        </w:numPr>
        <w:rPr>
          <w:rFonts w:ascii="Times New Roman" w:hAnsi="Times New Roman" w:cs="Times New Roman"/>
        </w:rPr>
      </w:pPr>
      <w:r w:rsidRPr="009661B9">
        <w:rPr>
          <w:rFonts w:ascii="Times New Roman" w:hAnsi="Times New Roman" w:cs="Times New Roman"/>
        </w:rPr>
        <w:t>Itt módosíthatjuk a jelenleg bejelentkezett alkalmazott jelszavát a beviteli mezők kitöltésével és a „Változtat” gombra kattintva módosíthatjuk véglegesen a jelszót.</w:t>
      </w:r>
    </w:p>
    <w:p w:rsidR="00DE6760" w:rsidRPr="009661B9" w:rsidRDefault="00DE6760" w:rsidP="00E05383">
      <w:pPr>
        <w:pStyle w:val="Listaszerbekezds"/>
        <w:numPr>
          <w:ilvl w:val="0"/>
          <w:numId w:val="12"/>
        </w:numPr>
        <w:rPr>
          <w:rFonts w:ascii="Times New Roman" w:hAnsi="Times New Roman" w:cs="Times New Roman"/>
        </w:rPr>
      </w:pPr>
      <w:r w:rsidRPr="009661B9">
        <w:rPr>
          <w:rFonts w:ascii="Times New Roman" w:hAnsi="Times New Roman" w:cs="Times New Roman"/>
        </w:rPr>
        <w:t>Ez a táblázat, melynek tartalmát váltani tudjuk a 3-as pontban ismertetett módon.</w:t>
      </w:r>
    </w:p>
    <w:p w:rsidR="00DE6760" w:rsidRPr="009661B9" w:rsidRDefault="00DE6760" w:rsidP="00DE6760">
      <w:pPr>
        <w:ind w:left="360"/>
      </w:pPr>
      <w:r w:rsidRPr="009661B9">
        <w:t>Az oldal alján található piros „Kilépés” gomb megnyomásával bezárhatjuk a programot.</w:t>
      </w:r>
      <w:r w:rsidRPr="009661B9">
        <w:br w:type="page"/>
      </w:r>
    </w:p>
    <w:p w:rsidR="00DE6760" w:rsidRPr="009661B9" w:rsidRDefault="00DE6760" w:rsidP="00431C32">
      <w:pPr>
        <w:pStyle w:val="Cmsor3"/>
      </w:pPr>
      <w:bookmarkStart w:id="94" w:name="_Toc195604449"/>
      <w:r w:rsidRPr="009661B9">
        <w:lastRenderedPageBreak/>
        <w:t>Könyvek oldal</w:t>
      </w:r>
      <w:bookmarkEnd w:id="94"/>
    </w:p>
    <w:p w:rsidR="00DE6760" w:rsidRPr="009661B9" w:rsidRDefault="00DE6760" w:rsidP="00DE6760">
      <w:r w:rsidRPr="009661B9">
        <w:t>A „Könyvek” menüpontra kattintva megnyithatjuk az oldalt, ahol listába van szedve az adatbázisban szereplő összes könyv. A táblázatban szerepel a könyv ISBN száma, címe és státusza, mely azt jelzi, hogy elérhető-e az adott könyv, vagy valamelyik felhasználónál van (available = elérhető; borrowed = jelenleg nem elérhető, ki van véve).</w:t>
      </w:r>
      <w:r w:rsidRPr="009661B9">
        <w:br/>
      </w:r>
      <w:r w:rsidRPr="009661B9">
        <w:rPr>
          <w:noProof/>
          <w:lang w:bidi="ar-SA"/>
        </w:rPr>
        <w:drawing>
          <wp:inline distT="0" distB="0" distL="0" distR="0">
            <wp:extent cx="5760720" cy="3957320"/>
            <wp:effectExtent l="0" t="0" r="0" b="508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pic:cNvPicPr/>
                  </pic:nvPicPr>
                  <pic:blipFill>
                    <a:blip r:embed="rId29">
                      <a:extLst>
                        <a:ext uri="{28A0092B-C50C-407E-A947-70E740481C1C}">
                          <a14:useLocalDpi xmlns:a14="http://schemas.microsoft.com/office/drawing/2010/main" val="0"/>
                        </a:ext>
                      </a:extLst>
                    </a:blip>
                    <a:stretch>
                      <a:fillRect/>
                    </a:stretch>
                  </pic:blipFill>
                  <pic:spPr>
                    <a:xfrm>
                      <a:off x="0" y="0"/>
                      <a:ext cx="5760720" cy="3957320"/>
                    </a:xfrm>
                    <a:prstGeom prst="rect">
                      <a:avLst/>
                    </a:prstGeom>
                  </pic:spPr>
                </pic:pic>
              </a:graphicData>
            </a:graphic>
          </wp:inline>
        </w:drawing>
      </w:r>
    </w:p>
    <w:p w:rsidR="00DE6760" w:rsidRPr="009661B9" w:rsidRDefault="00DE6760" w:rsidP="00DE6760">
      <w:r w:rsidRPr="009661B9">
        <w:br w:type="page"/>
      </w:r>
    </w:p>
    <w:p w:rsidR="007B5631" w:rsidRPr="007B5631" w:rsidRDefault="00DE6760" w:rsidP="00E05383">
      <w:pPr>
        <w:pStyle w:val="Listaszerbekezds"/>
        <w:numPr>
          <w:ilvl w:val="0"/>
          <w:numId w:val="14"/>
        </w:numPr>
        <w:rPr>
          <w:rFonts w:ascii="Times New Roman" w:hAnsi="Times New Roman" w:cs="Times New Roman"/>
        </w:rPr>
      </w:pPr>
      <w:r w:rsidRPr="009661B9">
        <w:rPr>
          <w:rFonts w:ascii="Times New Roman" w:hAnsi="Times New Roman" w:cs="Times New Roman"/>
        </w:rPr>
        <w:lastRenderedPageBreak/>
        <w:t>Ezzel a + jellel jelölt gombbal megnyithatjuk azt az űrlapot, melynek segítségével hozzá tudunk adni új könyvet az adatbázishoz. Az alábbi kép mutatja, hogy hogy néz ki az űrlap. Az adatokat a hozzájuk kijelölt beviteli mezőbe.</w:t>
      </w:r>
    </w:p>
    <w:p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lang w:eastAsia="hu-HU"/>
        </w:rPr>
        <w:drawing>
          <wp:inline distT="0" distB="0" distL="0" distR="0">
            <wp:extent cx="5157605" cy="3690257"/>
            <wp:effectExtent l="0" t="0" r="5080" b="571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pic:nvPicPr>
                  <pic:blipFill>
                    <a:blip r:embed="rId30">
                      <a:extLst>
                        <a:ext uri="{28A0092B-C50C-407E-A947-70E740481C1C}">
                          <a14:useLocalDpi xmlns:a14="http://schemas.microsoft.com/office/drawing/2010/main" val="0"/>
                        </a:ext>
                      </a:extLst>
                    </a:blip>
                    <a:stretch>
                      <a:fillRect/>
                    </a:stretch>
                  </pic:blipFill>
                  <pic:spPr>
                    <a:xfrm>
                      <a:off x="0" y="0"/>
                      <a:ext cx="5174053" cy="3702026"/>
                    </a:xfrm>
                    <a:prstGeom prst="rect">
                      <a:avLst/>
                    </a:prstGeom>
                  </pic:spPr>
                </pic:pic>
              </a:graphicData>
            </a:graphic>
          </wp:inline>
        </w:drawing>
      </w:r>
    </w:p>
    <w:p w:rsidR="00DE6760" w:rsidRPr="009661B9" w:rsidRDefault="00DE6760" w:rsidP="00E05383">
      <w:pPr>
        <w:pStyle w:val="Listaszerbekezds"/>
        <w:numPr>
          <w:ilvl w:val="1"/>
          <w:numId w:val="15"/>
        </w:numPr>
        <w:rPr>
          <w:rFonts w:ascii="Times New Roman" w:hAnsi="Times New Roman" w:cs="Times New Roman"/>
        </w:rPr>
      </w:pPr>
      <w:r w:rsidRPr="009661B9">
        <w:rPr>
          <w:rFonts w:ascii="Times New Roman" w:hAnsi="Times New Roman" w:cs="Times New Roman"/>
        </w:rPr>
        <w:t>Ezzel az X-szel tudjuk bezárni az ablakot.</w:t>
      </w:r>
    </w:p>
    <w:p w:rsidR="00DE6760" w:rsidRPr="009661B9" w:rsidRDefault="00DE6760" w:rsidP="00E05383">
      <w:pPr>
        <w:pStyle w:val="Listaszerbekezds"/>
        <w:numPr>
          <w:ilvl w:val="1"/>
          <w:numId w:val="15"/>
        </w:numPr>
        <w:rPr>
          <w:rFonts w:ascii="Times New Roman" w:hAnsi="Times New Roman" w:cs="Times New Roman"/>
        </w:rPr>
      </w:pPr>
      <w:r w:rsidRPr="009661B9">
        <w:rPr>
          <w:rFonts w:ascii="Times New Roman" w:hAnsi="Times New Roman" w:cs="Times New Roman"/>
        </w:rPr>
        <w:t xml:space="preserve">Ha erre a gombra kattintunk, választhatunk szerzőt vagy szerzőket a könyvhöz. Miután kiválasztottuk, a „Választás” gombra kattintva tudjuk véglegesíteni. </w:t>
      </w:r>
    </w:p>
    <w:p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lang w:eastAsia="hu-HU"/>
        </w:rPr>
        <w:drawing>
          <wp:inline distT="0" distB="0" distL="0" distR="0">
            <wp:extent cx="3232870" cy="1670957"/>
            <wp:effectExtent l="0" t="0" r="5715" b="571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ép 3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79609" cy="1695115"/>
                    </a:xfrm>
                    <a:prstGeom prst="rect">
                      <a:avLst/>
                    </a:prstGeom>
                  </pic:spPr>
                </pic:pic>
              </a:graphicData>
            </a:graphic>
          </wp:inline>
        </w:drawing>
      </w:r>
    </w:p>
    <w:p w:rsidR="00DE6760" w:rsidRPr="009661B9" w:rsidRDefault="00DE6760" w:rsidP="00E05383">
      <w:pPr>
        <w:pStyle w:val="Listaszerbekezds"/>
        <w:numPr>
          <w:ilvl w:val="1"/>
          <w:numId w:val="15"/>
        </w:numPr>
        <w:rPr>
          <w:rFonts w:ascii="Times New Roman" w:hAnsi="Times New Roman" w:cs="Times New Roman"/>
        </w:rPr>
      </w:pPr>
      <w:r w:rsidRPr="009661B9">
        <w:rPr>
          <w:rFonts w:ascii="Times New Roman" w:hAnsi="Times New Roman" w:cs="Times New Roman"/>
        </w:rPr>
        <w:t xml:space="preserve"> Ha erre a gombra nyomunk, választhatunk kategóriát vagy kategóriákat a könyvhöz. Miután kiválasztottuk, a „Választás” gombra kattintva tudjuk véglegesíteni. </w:t>
      </w:r>
    </w:p>
    <w:p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lang w:eastAsia="hu-HU"/>
        </w:rPr>
        <w:drawing>
          <wp:inline distT="0" distB="0" distL="0" distR="0">
            <wp:extent cx="3238500" cy="167958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59455" cy="1690448"/>
                    </a:xfrm>
                    <a:prstGeom prst="rect">
                      <a:avLst/>
                    </a:prstGeom>
                  </pic:spPr>
                </pic:pic>
              </a:graphicData>
            </a:graphic>
          </wp:inline>
        </w:drawing>
      </w:r>
    </w:p>
    <w:p w:rsidR="00DE6760" w:rsidRPr="009661B9" w:rsidRDefault="00DE6760" w:rsidP="00E05383">
      <w:pPr>
        <w:pStyle w:val="Listaszerbekezds"/>
        <w:numPr>
          <w:ilvl w:val="1"/>
          <w:numId w:val="15"/>
        </w:numPr>
        <w:rPr>
          <w:rFonts w:ascii="Times New Roman" w:hAnsi="Times New Roman" w:cs="Times New Roman"/>
        </w:rPr>
      </w:pPr>
      <w:r w:rsidRPr="009661B9">
        <w:rPr>
          <w:rFonts w:ascii="Times New Roman" w:hAnsi="Times New Roman" w:cs="Times New Roman"/>
        </w:rPr>
        <w:lastRenderedPageBreak/>
        <w:t xml:space="preserve"> A „Kiadó” szövegre kattintva kiválaszthatunk egy kiadót a könyvünkhöz a felugró listából a „Választ” gombra kattintva.</w:t>
      </w:r>
    </w:p>
    <w:p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lang w:eastAsia="hu-HU"/>
        </w:rPr>
        <w:drawing>
          <wp:inline distT="0" distB="0" distL="0" distR="0">
            <wp:extent cx="3926335" cy="2041071"/>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pic:cNvPicPr/>
                  </pic:nvPicPr>
                  <pic:blipFill>
                    <a:blip r:embed="rId33">
                      <a:extLst>
                        <a:ext uri="{28A0092B-C50C-407E-A947-70E740481C1C}">
                          <a14:useLocalDpi xmlns:a14="http://schemas.microsoft.com/office/drawing/2010/main" val="0"/>
                        </a:ext>
                      </a:extLst>
                    </a:blip>
                    <a:stretch>
                      <a:fillRect/>
                    </a:stretch>
                  </pic:blipFill>
                  <pic:spPr>
                    <a:xfrm>
                      <a:off x="0" y="0"/>
                      <a:ext cx="3967686" cy="2062567"/>
                    </a:xfrm>
                    <a:prstGeom prst="rect">
                      <a:avLst/>
                    </a:prstGeom>
                  </pic:spPr>
                </pic:pic>
              </a:graphicData>
            </a:graphic>
          </wp:inline>
        </w:drawing>
      </w:r>
    </w:p>
    <w:p w:rsidR="00DE6760" w:rsidRPr="009661B9" w:rsidRDefault="00DE6760" w:rsidP="00E05383">
      <w:pPr>
        <w:pStyle w:val="Listaszerbekezds"/>
        <w:numPr>
          <w:ilvl w:val="1"/>
          <w:numId w:val="15"/>
        </w:numPr>
        <w:rPr>
          <w:rFonts w:ascii="Times New Roman" w:hAnsi="Times New Roman" w:cs="Times New Roman"/>
        </w:rPr>
      </w:pPr>
      <w:r w:rsidRPr="009661B9">
        <w:rPr>
          <w:rFonts w:ascii="Times New Roman" w:hAnsi="Times New Roman" w:cs="Times New Roman"/>
        </w:rPr>
        <w:t xml:space="preserve"> A „Nyelv” szövegre kattintva kiválaszthatjuk a könyv nyelvét a felugró listából a „Választ” gombra kattintva.</w:t>
      </w:r>
    </w:p>
    <w:p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lang w:eastAsia="hu-HU"/>
        </w:rPr>
        <w:drawing>
          <wp:inline distT="0" distB="0" distL="0" distR="0">
            <wp:extent cx="3946072" cy="2049156"/>
            <wp:effectExtent l="0" t="0" r="0" b="825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4130" cy="2058533"/>
                    </a:xfrm>
                    <a:prstGeom prst="rect">
                      <a:avLst/>
                    </a:prstGeom>
                  </pic:spPr>
                </pic:pic>
              </a:graphicData>
            </a:graphic>
          </wp:inline>
        </w:drawing>
      </w:r>
    </w:p>
    <w:p w:rsidR="00DE6760" w:rsidRPr="009661B9" w:rsidRDefault="00DE6760" w:rsidP="00E05383">
      <w:pPr>
        <w:pStyle w:val="Listaszerbekezds"/>
        <w:numPr>
          <w:ilvl w:val="1"/>
          <w:numId w:val="15"/>
        </w:numPr>
        <w:rPr>
          <w:rFonts w:ascii="Times New Roman" w:hAnsi="Times New Roman" w:cs="Times New Roman"/>
        </w:rPr>
      </w:pPr>
      <w:r w:rsidRPr="009661B9">
        <w:rPr>
          <w:rFonts w:ascii="Times New Roman" w:hAnsi="Times New Roman" w:cs="Times New Roman"/>
        </w:rPr>
        <w:t>A „Kép hozzáadása gombra kattintva a fájlkezelőt nyithatjuk meg, ahonnan kiválaszthatunk egy képet a könyvünkhöz.</w:t>
      </w:r>
    </w:p>
    <w:p w:rsidR="00DE6760" w:rsidRPr="009661B9" w:rsidRDefault="00DE6760" w:rsidP="00E05383">
      <w:pPr>
        <w:pStyle w:val="Listaszerbekezds"/>
        <w:numPr>
          <w:ilvl w:val="1"/>
          <w:numId w:val="15"/>
        </w:numPr>
        <w:rPr>
          <w:rFonts w:ascii="Times New Roman" w:hAnsi="Times New Roman" w:cs="Times New Roman"/>
        </w:rPr>
      </w:pPr>
      <w:r w:rsidRPr="009661B9">
        <w:rPr>
          <w:rFonts w:ascii="Times New Roman" w:hAnsi="Times New Roman" w:cs="Times New Roman"/>
        </w:rPr>
        <w:t>Ha megadtunk minden adatot, a „Hozzáad” gomb megnyomásával véglegesíthetjük a könyv hozzáadását a megadott adatokkal.</w:t>
      </w:r>
    </w:p>
    <w:p w:rsidR="00DE6760" w:rsidRPr="009661B9" w:rsidRDefault="00DE6760" w:rsidP="00E05383">
      <w:pPr>
        <w:pStyle w:val="Listaszerbekezds"/>
        <w:numPr>
          <w:ilvl w:val="0"/>
          <w:numId w:val="14"/>
        </w:numPr>
        <w:rPr>
          <w:rFonts w:ascii="Times New Roman" w:hAnsi="Times New Roman" w:cs="Times New Roman"/>
        </w:rPr>
      </w:pPr>
      <w:r w:rsidRPr="009661B9">
        <w:rPr>
          <w:rFonts w:ascii="Times New Roman" w:hAnsi="Times New Roman" w:cs="Times New Roman"/>
        </w:rPr>
        <w:t>Ezzel a szöveges beviteli mező kitöltésével és a „Keresés” gomb megnyomásával keresni tudunk a könyvek között.</w:t>
      </w:r>
    </w:p>
    <w:p w:rsidR="00DE6760" w:rsidRPr="009661B9" w:rsidRDefault="00DE6760" w:rsidP="00E05383">
      <w:pPr>
        <w:pStyle w:val="Listaszerbekezds"/>
        <w:numPr>
          <w:ilvl w:val="0"/>
          <w:numId w:val="14"/>
        </w:numPr>
        <w:rPr>
          <w:rFonts w:ascii="Times New Roman" w:hAnsi="Times New Roman" w:cs="Times New Roman"/>
        </w:rPr>
      </w:pPr>
      <w:r w:rsidRPr="009661B9">
        <w:rPr>
          <w:rFonts w:ascii="Times New Roman" w:hAnsi="Times New Roman" w:cs="Times New Roman"/>
        </w:rPr>
        <w:t>Ezzel a gombbal megnyithatjuk az adott könyv részleteit leíró oldalt. Itt módosíthatjuk legtöbb adatát. Ugyanazok a mechanikák, mint a „Könyv hozzáadása” oldalon, a különbség csak 3 új gomb.</w:t>
      </w:r>
      <w:r w:rsidRPr="009661B9">
        <w:rPr>
          <w:rFonts w:ascii="Times New Roman" w:hAnsi="Times New Roman" w:cs="Times New Roman"/>
        </w:rPr>
        <w:br/>
      </w:r>
      <w:r w:rsidRPr="009661B9">
        <w:rPr>
          <w:rFonts w:ascii="Times New Roman" w:hAnsi="Times New Roman" w:cs="Times New Roman"/>
          <w:noProof/>
          <w:lang w:eastAsia="hu-HU"/>
        </w:rPr>
        <w:drawing>
          <wp:inline distT="0" distB="0" distL="0" distR="0">
            <wp:extent cx="4174490" cy="912940"/>
            <wp:effectExtent l="0" t="0" r="0" b="190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7910" cy="924623"/>
                    </a:xfrm>
                    <a:prstGeom prst="rect">
                      <a:avLst/>
                    </a:prstGeom>
                  </pic:spPr>
                </pic:pic>
              </a:graphicData>
            </a:graphic>
          </wp:inline>
        </w:drawing>
      </w:r>
    </w:p>
    <w:p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rPr>
        <w:t>A „Leselejtez” gombbal le tudjuk selejtezni az adott könyvet. A felugró ablakban kijelölhetjük, hogy pontosan melyik könyvet akarjuk leselejtezni, ha az adott könyvből több példányban is van a könyvtárnak. A „Felvesz” gombbal hozzáadhatjuk a könyvet, mint egy új példány a könyvből, a „Vissza” gombbal pedig visszaléphetünk az előző, a kilistázott könyvek oldalára.</w:t>
      </w:r>
    </w:p>
    <w:p w:rsidR="00DE6760" w:rsidRPr="009661B9" w:rsidRDefault="00DE6760" w:rsidP="00DE6760">
      <w:r w:rsidRPr="009661B9">
        <w:br w:type="page"/>
      </w:r>
    </w:p>
    <w:p w:rsidR="00DE6760" w:rsidRPr="009661B9" w:rsidRDefault="00DE6760" w:rsidP="00E05383">
      <w:pPr>
        <w:pStyle w:val="Listaszerbekezds"/>
        <w:numPr>
          <w:ilvl w:val="0"/>
          <w:numId w:val="14"/>
        </w:numPr>
        <w:rPr>
          <w:rFonts w:ascii="Times New Roman" w:hAnsi="Times New Roman" w:cs="Times New Roman"/>
        </w:rPr>
      </w:pPr>
      <w:r w:rsidRPr="009661B9">
        <w:rPr>
          <w:rFonts w:ascii="Times New Roman" w:hAnsi="Times New Roman" w:cs="Times New Roman"/>
        </w:rPr>
        <w:lastRenderedPageBreak/>
        <w:t>Ezen a gombon vagy „Kiadás</w:t>
      </w:r>
      <w:proofErr w:type="gramStart"/>
      <w:r w:rsidRPr="009661B9">
        <w:rPr>
          <w:rFonts w:ascii="Times New Roman" w:hAnsi="Times New Roman" w:cs="Times New Roman"/>
        </w:rPr>
        <w:t>”</w:t>
      </w:r>
      <w:proofErr w:type="gramEnd"/>
      <w:r w:rsidRPr="009661B9">
        <w:rPr>
          <w:rFonts w:ascii="Times New Roman" w:hAnsi="Times New Roman" w:cs="Times New Roman"/>
        </w:rPr>
        <w:t xml:space="preserve"> vagy „Visszavétel” felirat van. A „Kiadás” gombra kattintással kiadhatjuk az adott könyvet. Az oldalon, ahova vitt a kattintás, nyomjunk a „Felhasználó kiválasztása” gombra. Itt válasszuk ki a felhasználót a „Választ” gombra kattintással, majd a „Kiadás” gombra kattintva hajtsuk végre a kiadást.</w:t>
      </w:r>
      <w:r w:rsidRPr="009661B9">
        <w:rPr>
          <w:rFonts w:ascii="Times New Roman" w:hAnsi="Times New Roman" w:cs="Times New Roman"/>
        </w:rPr>
        <w:br/>
      </w:r>
      <w:r w:rsidRPr="009661B9">
        <w:rPr>
          <w:rFonts w:ascii="Times New Roman" w:hAnsi="Times New Roman" w:cs="Times New Roman"/>
          <w:noProof/>
          <w:lang w:eastAsia="hu-HU"/>
        </w:rPr>
        <w:drawing>
          <wp:inline distT="0" distB="0" distL="0" distR="0">
            <wp:extent cx="2846615" cy="2446545"/>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2860260" cy="2458273"/>
                    </a:xfrm>
                    <a:prstGeom prst="rect">
                      <a:avLst/>
                    </a:prstGeom>
                  </pic:spPr>
                </pic:pic>
              </a:graphicData>
            </a:graphic>
          </wp:inline>
        </w:drawing>
      </w:r>
    </w:p>
    <w:p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rPr>
        <w:t>A „Visszavétel” gombra kattintással átléphetünk a könyv visszavételére használt oldalra, ahol a „Visszavesz” gombbal tudjuk véglegesíteni a könyv visszavevését.</w:t>
      </w:r>
    </w:p>
    <w:p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lang w:eastAsia="hu-HU"/>
        </w:rPr>
        <w:drawing>
          <wp:inline distT="0" distB="0" distL="0" distR="0">
            <wp:extent cx="2863929" cy="2166257"/>
            <wp:effectExtent l="0" t="0" r="0" b="571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2876195" cy="2175535"/>
                    </a:xfrm>
                    <a:prstGeom prst="rect">
                      <a:avLst/>
                    </a:prstGeom>
                  </pic:spPr>
                </pic:pic>
              </a:graphicData>
            </a:graphic>
          </wp:inline>
        </w:drawing>
      </w:r>
    </w:p>
    <w:p w:rsidR="00DE6760" w:rsidRPr="009661B9" w:rsidRDefault="00DE6760" w:rsidP="00DE6760">
      <w:r w:rsidRPr="009661B9">
        <w:br w:type="page"/>
      </w:r>
    </w:p>
    <w:p w:rsidR="00DE6760" w:rsidRPr="009661B9" w:rsidRDefault="00DE6760" w:rsidP="00D0761A">
      <w:pPr>
        <w:pStyle w:val="Cmsor3"/>
      </w:pPr>
      <w:bookmarkStart w:id="95" w:name="_Toc195604450"/>
      <w:r w:rsidRPr="009661B9">
        <w:lastRenderedPageBreak/>
        <w:t>Felhasználók oldal</w:t>
      </w:r>
      <w:bookmarkEnd w:id="95"/>
    </w:p>
    <w:p w:rsidR="00DE6760" w:rsidRPr="009661B9" w:rsidRDefault="00DE6760" w:rsidP="00DE6760">
      <w:r w:rsidRPr="009661B9">
        <w:rPr>
          <w:noProof/>
          <w:lang w:bidi="ar-SA"/>
        </w:rPr>
        <w:drawing>
          <wp:inline distT="0" distB="0" distL="0" distR="0">
            <wp:extent cx="5760720" cy="3955415"/>
            <wp:effectExtent l="0" t="0" r="0" b="698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pic:cNvPicPr/>
                  </pic:nvPicPr>
                  <pic:blipFill>
                    <a:blip r:embed="rId38">
                      <a:extLst>
                        <a:ext uri="{28A0092B-C50C-407E-A947-70E740481C1C}">
                          <a14:useLocalDpi xmlns:a14="http://schemas.microsoft.com/office/drawing/2010/main" val="0"/>
                        </a:ext>
                      </a:extLst>
                    </a:blip>
                    <a:stretch>
                      <a:fillRect/>
                    </a:stretch>
                  </pic:blipFill>
                  <pic:spPr>
                    <a:xfrm>
                      <a:off x="0" y="0"/>
                      <a:ext cx="5760720" cy="3955415"/>
                    </a:xfrm>
                    <a:prstGeom prst="rect">
                      <a:avLst/>
                    </a:prstGeom>
                  </pic:spPr>
                </pic:pic>
              </a:graphicData>
            </a:graphic>
          </wp:inline>
        </w:drawing>
      </w:r>
    </w:p>
    <w:p w:rsidR="00DE6760" w:rsidRPr="009661B9" w:rsidRDefault="00DE6760" w:rsidP="00E05383">
      <w:pPr>
        <w:pStyle w:val="Listaszerbekezds"/>
        <w:numPr>
          <w:ilvl w:val="0"/>
          <w:numId w:val="16"/>
        </w:numPr>
        <w:rPr>
          <w:rFonts w:ascii="Times New Roman" w:hAnsi="Times New Roman" w:cs="Times New Roman"/>
        </w:rPr>
      </w:pPr>
      <w:r w:rsidRPr="009661B9">
        <w:rPr>
          <w:rFonts w:ascii="Times New Roman" w:hAnsi="Times New Roman" w:cs="Times New Roman"/>
        </w:rPr>
        <w:t>Ezzel a gombbal megnyithatjuk azt az ablakot, melynek kitöltésével hozzáadhatunk egy új felhasználót az adatbázishoz.</w:t>
      </w:r>
    </w:p>
    <w:p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lang w:eastAsia="hu-HU"/>
        </w:rPr>
        <w:drawing>
          <wp:inline distT="0" distB="0" distL="0" distR="0">
            <wp:extent cx="2471058" cy="3316436"/>
            <wp:effectExtent l="0" t="0" r="571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283"/>
                    <a:stretch/>
                  </pic:blipFill>
                  <pic:spPr bwMode="auto">
                    <a:xfrm>
                      <a:off x="0" y="0"/>
                      <a:ext cx="2476231" cy="3323378"/>
                    </a:xfrm>
                    <a:prstGeom prst="rect">
                      <a:avLst/>
                    </a:prstGeom>
                    <a:ln>
                      <a:noFill/>
                    </a:ln>
                    <a:extLst>
                      <a:ext uri="{53640926-AAD7-44D8-BBD7-CCE9431645EC}">
                        <a14:shadowObscured xmlns:a14="http://schemas.microsoft.com/office/drawing/2010/main"/>
                      </a:ext>
                    </a:extLst>
                  </pic:spPr>
                </pic:pic>
              </a:graphicData>
            </a:graphic>
          </wp:inline>
        </w:drawing>
      </w:r>
    </w:p>
    <w:p w:rsidR="00DE6760" w:rsidRPr="009661B9" w:rsidRDefault="00DE6760" w:rsidP="00DE6760">
      <w:r w:rsidRPr="009661B9">
        <w:br w:type="page"/>
      </w:r>
    </w:p>
    <w:p w:rsidR="00DE6760" w:rsidRPr="009661B9" w:rsidRDefault="00DE6760" w:rsidP="00E05383">
      <w:pPr>
        <w:pStyle w:val="Listaszerbekezds"/>
        <w:numPr>
          <w:ilvl w:val="0"/>
          <w:numId w:val="16"/>
        </w:numPr>
        <w:rPr>
          <w:rFonts w:ascii="Times New Roman" w:hAnsi="Times New Roman" w:cs="Times New Roman"/>
        </w:rPr>
      </w:pPr>
      <w:r w:rsidRPr="009661B9">
        <w:rPr>
          <w:rFonts w:ascii="Times New Roman" w:hAnsi="Times New Roman" w:cs="Times New Roman"/>
        </w:rPr>
        <w:lastRenderedPageBreak/>
        <w:t>A „Részletes” gombra megnyithatjuk a felhasználó részletes adatait</w:t>
      </w:r>
    </w:p>
    <w:p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lang w:eastAsia="hu-HU"/>
        </w:rPr>
        <w:drawing>
          <wp:inline distT="0" distB="0" distL="0" distR="0">
            <wp:extent cx="5018315" cy="3434603"/>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6772" cy="3440391"/>
                    </a:xfrm>
                    <a:prstGeom prst="rect">
                      <a:avLst/>
                    </a:prstGeom>
                  </pic:spPr>
                </pic:pic>
              </a:graphicData>
            </a:graphic>
          </wp:inline>
        </w:drawing>
      </w:r>
    </w:p>
    <w:p w:rsidR="00DE6760" w:rsidRPr="009661B9" w:rsidRDefault="00DE6760" w:rsidP="00E05383">
      <w:pPr>
        <w:pStyle w:val="Listaszerbekezds"/>
        <w:numPr>
          <w:ilvl w:val="1"/>
          <w:numId w:val="16"/>
        </w:numPr>
        <w:rPr>
          <w:rFonts w:ascii="Times New Roman" w:hAnsi="Times New Roman" w:cs="Times New Roman"/>
        </w:rPr>
      </w:pPr>
      <w:r w:rsidRPr="009661B9">
        <w:rPr>
          <w:rFonts w:ascii="Times New Roman" w:hAnsi="Times New Roman" w:cs="Times New Roman"/>
        </w:rPr>
        <w:t>Ezzel a gombbal deaktiválni tudjuk az adott felhasználót.</w:t>
      </w:r>
    </w:p>
    <w:p w:rsidR="00DE6760" w:rsidRPr="009661B9" w:rsidRDefault="00DE6760" w:rsidP="00E05383">
      <w:pPr>
        <w:pStyle w:val="Listaszerbekezds"/>
        <w:numPr>
          <w:ilvl w:val="1"/>
          <w:numId w:val="16"/>
        </w:numPr>
        <w:rPr>
          <w:rFonts w:ascii="Times New Roman" w:hAnsi="Times New Roman" w:cs="Times New Roman"/>
        </w:rPr>
      </w:pPr>
      <w:r w:rsidRPr="009661B9">
        <w:rPr>
          <w:rFonts w:ascii="Times New Roman" w:hAnsi="Times New Roman" w:cs="Times New Roman"/>
        </w:rPr>
        <w:t>Ezzel a gombbal foglalni vagy előjegyezni tudunk könyveket, attól függően, hogy jelenleg elérhető-e az adott könyv.</w:t>
      </w:r>
    </w:p>
    <w:p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lang w:eastAsia="hu-HU"/>
        </w:rPr>
        <w:drawing>
          <wp:inline distT="0" distB="0" distL="0" distR="0">
            <wp:extent cx="4827815" cy="2503311"/>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9646" cy="2509446"/>
                    </a:xfrm>
                    <a:prstGeom prst="rect">
                      <a:avLst/>
                    </a:prstGeom>
                  </pic:spPr>
                </pic:pic>
              </a:graphicData>
            </a:graphic>
          </wp:inline>
        </w:drawing>
      </w:r>
    </w:p>
    <w:p w:rsidR="00DE6760" w:rsidRPr="009661B9" w:rsidRDefault="00DE6760" w:rsidP="00E05383">
      <w:pPr>
        <w:pStyle w:val="Listaszerbekezds"/>
        <w:numPr>
          <w:ilvl w:val="1"/>
          <w:numId w:val="16"/>
        </w:numPr>
        <w:rPr>
          <w:rFonts w:ascii="Times New Roman" w:hAnsi="Times New Roman" w:cs="Times New Roman"/>
        </w:rPr>
      </w:pPr>
      <w:r w:rsidRPr="009661B9">
        <w:rPr>
          <w:rFonts w:ascii="Times New Roman" w:hAnsi="Times New Roman" w:cs="Times New Roman"/>
        </w:rPr>
        <w:t>Ezzel a gombbal meghosszabbíthatjuk a felhasználó tagságát egy évvel.</w:t>
      </w:r>
    </w:p>
    <w:p w:rsidR="00DE6760" w:rsidRPr="009661B9" w:rsidRDefault="00DE6760" w:rsidP="00E05383">
      <w:pPr>
        <w:pStyle w:val="Listaszerbekezds"/>
        <w:numPr>
          <w:ilvl w:val="1"/>
          <w:numId w:val="16"/>
        </w:numPr>
        <w:rPr>
          <w:rFonts w:ascii="Times New Roman" w:hAnsi="Times New Roman" w:cs="Times New Roman"/>
        </w:rPr>
      </w:pPr>
      <w:r w:rsidRPr="009661B9">
        <w:rPr>
          <w:rFonts w:ascii="Times New Roman" w:hAnsi="Times New Roman" w:cs="Times New Roman"/>
        </w:rPr>
        <w:t>Ezzel a gombbal visszaléphetünk arra az oldalra, ahol ki vannak listázva a felhasználók.</w:t>
      </w:r>
    </w:p>
    <w:p w:rsidR="00DE6760" w:rsidRPr="009661B9" w:rsidRDefault="00DE6760" w:rsidP="00E05383">
      <w:pPr>
        <w:pStyle w:val="Listaszerbekezds"/>
        <w:numPr>
          <w:ilvl w:val="0"/>
          <w:numId w:val="16"/>
        </w:numPr>
        <w:rPr>
          <w:rFonts w:ascii="Times New Roman" w:hAnsi="Times New Roman" w:cs="Times New Roman"/>
        </w:rPr>
      </w:pPr>
      <w:r w:rsidRPr="009661B9">
        <w:rPr>
          <w:rFonts w:ascii="Times New Roman" w:hAnsi="Times New Roman" w:cs="Times New Roman"/>
        </w:rPr>
        <w:t>Ha erre a gombra rányomunk, megnyitunk egy ablakot, melyben ki tudjuk választani, hogy melyik, jelenleg a felhasználónál lévő könyvet szeretnénk visszavenni.</w:t>
      </w:r>
    </w:p>
    <w:p w:rsidR="00DE6760" w:rsidRPr="009661B9" w:rsidRDefault="00DE6760" w:rsidP="00E05383">
      <w:pPr>
        <w:pStyle w:val="Listaszerbekezds"/>
        <w:numPr>
          <w:ilvl w:val="0"/>
          <w:numId w:val="16"/>
        </w:numPr>
        <w:rPr>
          <w:rFonts w:ascii="Times New Roman" w:hAnsi="Times New Roman" w:cs="Times New Roman"/>
        </w:rPr>
      </w:pPr>
      <w:r w:rsidRPr="009661B9">
        <w:rPr>
          <w:rFonts w:ascii="Times New Roman" w:hAnsi="Times New Roman" w:cs="Times New Roman"/>
        </w:rPr>
        <w:t>Ha erre a gombra rányomunk, megnyitunk egy ablakot, melyben ki tudjuk választani, hogy melyik könyvet szeretnénk kiadni az adott felhasználónak. Mindezt a „Kiadás” gombbal tudjuk véglegesíteni.</w:t>
      </w:r>
    </w:p>
    <w:p w:rsidR="00DE6760" w:rsidRPr="009661B9" w:rsidRDefault="00DE6760" w:rsidP="00DE6760">
      <w:r w:rsidRPr="009661B9">
        <w:br w:type="page"/>
      </w:r>
    </w:p>
    <w:p w:rsidR="00DE6760" w:rsidRPr="009661B9" w:rsidRDefault="00DE6760" w:rsidP="00202255">
      <w:pPr>
        <w:pStyle w:val="Cmsor3"/>
      </w:pPr>
      <w:bookmarkStart w:id="96" w:name="_Toc195604451"/>
      <w:r w:rsidRPr="009661B9">
        <w:lastRenderedPageBreak/>
        <w:t>Kivett könyvek oldal</w:t>
      </w:r>
      <w:bookmarkEnd w:id="96"/>
    </w:p>
    <w:p w:rsidR="00DE6760" w:rsidRPr="009661B9" w:rsidRDefault="00DE6760" w:rsidP="00DE6760">
      <w:r w:rsidRPr="009661B9">
        <w:t>Ezen az oldalon megtaláljuk az összes olyan könyvet, amely jelenleg az egyik felhasználónál van. A kijelölőnégyzet megjelölésével azt is beállíthatjuk, hogy a már visszahozott, de legalább egyszer már kivett könyveket is mutassa. Természetesen tudunk keresni a kilistázott könyvek között.</w:t>
      </w:r>
    </w:p>
    <w:p w:rsidR="00DE6760" w:rsidRPr="009661B9" w:rsidRDefault="00DE6760" w:rsidP="00DE6760">
      <w:r w:rsidRPr="009661B9">
        <w:rPr>
          <w:noProof/>
          <w:lang w:bidi="ar-SA"/>
        </w:rPr>
        <w:drawing>
          <wp:inline distT="0" distB="0" distL="0" distR="0">
            <wp:extent cx="5760720" cy="240728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407285"/>
                    </a:xfrm>
                    <a:prstGeom prst="rect">
                      <a:avLst/>
                    </a:prstGeom>
                  </pic:spPr>
                </pic:pic>
              </a:graphicData>
            </a:graphic>
          </wp:inline>
        </w:drawing>
      </w:r>
    </w:p>
    <w:p w:rsidR="00DE6760" w:rsidRPr="009661B9" w:rsidRDefault="00DE6760" w:rsidP="007319B5">
      <w:pPr>
        <w:pStyle w:val="Cmsor3"/>
      </w:pPr>
      <w:bookmarkStart w:id="97" w:name="_Toc195604452"/>
      <w:r w:rsidRPr="009661B9">
        <w:t>Foglalások oldal</w:t>
      </w:r>
      <w:bookmarkEnd w:id="97"/>
    </w:p>
    <w:p w:rsidR="00DE6760" w:rsidRPr="009661B9" w:rsidRDefault="00DE6760" w:rsidP="00DE6760">
      <w:r w:rsidRPr="009661B9">
        <w:t>Ezen az oldalon találjuk a lefoglalt könyveket, amelyeket alkalmazottként félre kell tennünk. Ha van újonnan beérkezett foglalás, azt a „Foglalások” menüpontnál egy piros felkiáltójel jelzi, amely eltűnik, amint megtekintettük a foglalást.</w:t>
      </w:r>
    </w:p>
    <w:p w:rsidR="00DE6760" w:rsidRPr="009661B9" w:rsidRDefault="00DE6760" w:rsidP="007319B5">
      <w:pPr>
        <w:pStyle w:val="Cmsor3"/>
      </w:pPr>
      <w:bookmarkStart w:id="98" w:name="_Toc195604453"/>
      <w:r w:rsidRPr="009661B9">
        <w:t>Előjegyzés oldal</w:t>
      </w:r>
      <w:bookmarkEnd w:id="98"/>
    </w:p>
    <w:p w:rsidR="00DE6760" w:rsidRPr="009661B9" w:rsidRDefault="00DE6760" w:rsidP="00DE6760">
      <w:r w:rsidRPr="009661B9">
        <w:t xml:space="preserve">Ezen az oldalon találjuk az előjegyzett könyveket. Amennyiben nincsen, ez az oldal üres. </w:t>
      </w:r>
    </w:p>
    <w:p w:rsidR="00DE6760" w:rsidRPr="009661B9" w:rsidRDefault="00DE6760" w:rsidP="00DE6760">
      <w:r w:rsidRPr="009661B9">
        <w:rPr>
          <w:noProof/>
          <w:lang w:bidi="ar-SA"/>
        </w:rPr>
        <w:drawing>
          <wp:inline distT="0" distB="0" distL="0" distR="0">
            <wp:extent cx="5760720" cy="244856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448560"/>
                    </a:xfrm>
                    <a:prstGeom prst="rect">
                      <a:avLst/>
                    </a:prstGeom>
                  </pic:spPr>
                </pic:pic>
              </a:graphicData>
            </a:graphic>
          </wp:inline>
        </w:drawing>
      </w:r>
    </w:p>
    <w:p w:rsidR="00DE6760" w:rsidRPr="009661B9" w:rsidRDefault="00DE6760" w:rsidP="00DE6760">
      <w:r w:rsidRPr="009661B9">
        <w:t xml:space="preserve">Itt tudunk a bal felső sarokban található + gombbal hozzáadni előjegyzést. </w:t>
      </w:r>
    </w:p>
    <w:p w:rsidR="00DE6760" w:rsidRPr="009661B9" w:rsidRDefault="00DE6760" w:rsidP="00DE6760">
      <w:r w:rsidRPr="009661B9">
        <w:rPr>
          <w:noProof/>
          <w:lang w:bidi="ar-SA"/>
        </w:rPr>
        <w:lastRenderedPageBreak/>
        <w:drawing>
          <wp:inline distT="0" distB="0" distL="0" distR="0">
            <wp:extent cx="5760720" cy="334010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340100"/>
                    </a:xfrm>
                    <a:prstGeom prst="rect">
                      <a:avLst/>
                    </a:prstGeom>
                  </pic:spPr>
                </pic:pic>
              </a:graphicData>
            </a:graphic>
          </wp:inline>
        </w:drawing>
      </w:r>
    </w:p>
    <w:p w:rsidR="00DE6760" w:rsidRPr="009661B9" w:rsidRDefault="00DE6760" w:rsidP="00DE6760">
      <w:r w:rsidRPr="009661B9">
        <w:t>Ezen az oldalon ki kell választanunk egy jelenleg ki nem adható könyvet, majd egy aktív felhasználót. Ezek után az „Előjegyzés” gombra kattintva véglegesíthetjük az előjegyzést.</w:t>
      </w:r>
    </w:p>
    <w:p w:rsidR="00DE6760" w:rsidRPr="009661B9" w:rsidRDefault="00DE6760" w:rsidP="00A27FD2">
      <w:pPr>
        <w:pStyle w:val="Cmsor3"/>
      </w:pPr>
      <w:bookmarkStart w:id="99" w:name="_Toc195604454"/>
      <w:r w:rsidRPr="009661B9">
        <w:t>Kiadók oldal</w:t>
      </w:r>
      <w:bookmarkEnd w:id="99"/>
    </w:p>
    <w:p w:rsidR="00DE6760" w:rsidRPr="009661B9" w:rsidRDefault="00DE6760" w:rsidP="00DE6760">
      <w:r w:rsidRPr="009661B9">
        <w:t>Ezen az oldalon megtaláljuk az adatbázisban szereplő összes kiadót és azok elérhetőségeit. A táblázatban szereplő adatokat tudjuk módosítani.</w:t>
      </w:r>
    </w:p>
    <w:p w:rsidR="00DE6760" w:rsidRPr="009661B9" w:rsidRDefault="00DE6760" w:rsidP="00DE6760">
      <w:r w:rsidRPr="009661B9">
        <w:rPr>
          <w:noProof/>
          <w:lang w:bidi="ar-SA"/>
        </w:rPr>
        <w:drawing>
          <wp:inline distT="0" distB="0" distL="0" distR="0">
            <wp:extent cx="5760720" cy="3935730"/>
            <wp:effectExtent l="0" t="0" r="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935730"/>
                    </a:xfrm>
                    <a:prstGeom prst="rect">
                      <a:avLst/>
                    </a:prstGeom>
                  </pic:spPr>
                </pic:pic>
              </a:graphicData>
            </a:graphic>
          </wp:inline>
        </w:drawing>
      </w:r>
    </w:p>
    <w:p w:rsidR="00DE6760" w:rsidRPr="009661B9" w:rsidRDefault="00DE6760" w:rsidP="00DE6760">
      <w:r w:rsidRPr="009661B9">
        <w:t xml:space="preserve">A bal felső sarokban található + gomb megnyomásával megnyithatunk egy űrlapot, melynek kitöltésével és a „Hozzáad” gomb lenyomásával véglegesítve hozzáadhatunk </w:t>
      </w:r>
      <w:r w:rsidRPr="009661B9">
        <w:lastRenderedPageBreak/>
        <w:t>egy új kiadót az adatbázishoz. A mentés nélküli kilépéshez nyomjuk meg a jobb felső sarokban található X gombot.</w:t>
      </w:r>
    </w:p>
    <w:p w:rsidR="009B7E87" w:rsidRPr="009661B9" w:rsidRDefault="00DE6760" w:rsidP="006246D0">
      <w:r w:rsidRPr="009661B9">
        <w:rPr>
          <w:noProof/>
          <w:lang w:bidi="ar-SA"/>
        </w:rPr>
        <w:drawing>
          <wp:inline distT="0" distB="0" distL="0" distR="0">
            <wp:extent cx="2056686" cy="3080657"/>
            <wp:effectExtent l="0" t="0" r="1270" b="571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62" t="609" r="628" b="1008"/>
                    <a:stretch/>
                  </pic:blipFill>
                  <pic:spPr bwMode="auto">
                    <a:xfrm>
                      <a:off x="0" y="0"/>
                      <a:ext cx="2064251" cy="3091988"/>
                    </a:xfrm>
                    <a:prstGeom prst="rect">
                      <a:avLst/>
                    </a:prstGeom>
                    <a:ln>
                      <a:noFill/>
                    </a:ln>
                    <a:extLst>
                      <a:ext uri="{53640926-AAD7-44D8-BBD7-CCE9431645EC}">
                        <a14:shadowObscured xmlns:a14="http://schemas.microsoft.com/office/drawing/2010/main"/>
                      </a:ext>
                    </a:extLst>
                  </pic:spPr>
                </pic:pic>
              </a:graphicData>
            </a:graphic>
          </wp:inline>
        </w:drawing>
      </w:r>
    </w:p>
    <w:p w:rsidR="009B7E87" w:rsidRPr="009661B9" w:rsidRDefault="009B7E87">
      <w:r w:rsidRPr="009661B9">
        <w:br w:type="page"/>
      </w:r>
    </w:p>
    <w:p w:rsidR="006246D0" w:rsidRPr="009661B9" w:rsidRDefault="00222B1A" w:rsidP="00110722">
      <w:pPr>
        <w:pStyle w:val="Cmsor2"/>
      </w:pPr>
      <w:bookmarkStart w:id="100" w:name="_Toc195604455"/>
      <w:r w:rsidRPr="009661B9">
        <w:lastRenderedPageBreak/>
        <w:t>WEB felhasználói dokumentáció</w:t>
      </w:r>
      <w:bookmarkEnd w:id="100"/>
    </w:p>
    <w:p w:rsidR="00C149F1" w:rsidRPr="009661B9" w:rsidRDefault="00C149F1" w:rsidP="00C149F1">
      <w:r w:rsidRPr="009661B9">
        <w:t>Ez a dokumentáció segít a felhasználóknak megérteni, hogyan használhatják a weboldal különböző funkcióit.</w:t>
      </w:r>
    </w:p>
    <w:p w:rsidR="00C149F1" w:rsidRPr="009661B9" w:rsidRDefault="00AE257E" w:rsidP="00D05287">
      <w:pPr>
        <w:pStyle w:val="Cmsor3"/>
      </w:pPr>
      <w:bookmarkStart w:id="101" w:name="_Toc195604456"/>
      <w:r w:rsidRPr="009661B9">
        <w:t>B</w:t>
      </w:r>
      <w:r w:rsidR="00C149F1" w:rsidRPr="009661B9">
        <w:t>elépés</w:t>
      </w:r>
      <w:bookmarkEnd w:id="101"/>
    </w:p>
    <w:p w:rsidR="00C149F1" w:rsidRPr="009661B9" w:rsidRDefault="00C149F1" w:rsidP="00C149F1">
      <w:r w:rsidRPr="009661B9">
        <w:t>A weboldalt használhatjuk bejelentkezés nélkül is, így viszont csak böngészni tudjuk a könyveket (sem elmenteni sem előfoglalni nem tudjuk azokat). Bejelentkezni úgy tudunk, hogy a jobb felső sarokban található ember körvonalra kattintunk:</w:t>
      </w:r>
      <w:r w:rsidRPr="009661B9">
        <w:rPr>
          <w:noProof/>
          <w:lang w:bidi="ar-SA"/>
        </w:rPr>
        <w:drawing>
          <wp:inline distT="0" distB="0" distL="0" distR="0">
            <wp:extent cx="114300" cy="114300"/>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pic:cNvPicPr/>
                  </pic:nvPicPr>
                  <pic:blipFill>
                    <a:blip r:embed="rId25">
                      <a:extLst>
                        <a:ext uri="{28A0092B-C50C-407E-A947-70E740481C1C}">
                          <a14:useLocalDpi xmlns:a14="http://schemas.microsoft.com/office/drawing/2010/main" val="0"/>
                        </a:ext>
                      </a:extLst>
                    </a:blip>
                    <a:stretch>
                      <a:fillRect/>
                    </a:stretch>
                  </pic:blipFill>
                  <pic:spPr>
                    <a:xfrm>
                      <a:off x="0" y="0"/>
                      <a:ext cx="123728" cy="123728"/>
                    </a:xfrm>
                    <a:prstGeom prst="rect">
                      <a:avLst/>
                    </a:prstGeom>
                  </pic:spPr>
                </pic:pic>
              </a:graphicData>
            </a:graphic>
          </wp:inline>
        </w:drawing>
      </w:r>
    </w:p>
    <w:p w:rsidR="00C149F1" w:rsidRPr="009661B9" w:rsidRDefault="00C149F1" w:rsidP="00C149F1">
      <w:r w:rsidRPr="009661B9">
        <w:t>A „Bejelentkezés” ablakot a jobb felső sarkában található X-re kattintva (az alábbi kép is mutatja), vagy az ablakon kívülre (az elhomályosított részre) kattintással tudjuk bezárni</w:t>
      </w:r>
      <w:r w:rsidR="009D1A24" w:rsidRPr="009661B9">
        <w:t>:</w:t>
      </w:r>
    </w:p>
    <w:p w:rsidR="00C149F1" w:rsidRPr="009661B9" w:rsidRDefault="00C149F1" w:rsidP="00C149F1">
      <w:r w:rsidRPr="009661B9">
        <w:rPr>
          <w:noProof/>
          <w:lang w:bidi="ar-SA"/>
        </w:rPr>
        <w:drawing>
          <wp:inline distT="0" distB="0" distL="0" distR="0">
            <wp:extent cx="5760720" cy="2410460"/>
            <wp:effectExtent l="0" t="0" r="0" b="889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410460"/>
                    </a:xfrm>
                    <a:prstGeom prst="rect">
                      <a:avLst/>
                    </a:prstGeom>
                  </pic:spPr>
                </pic:pic>
              </a:graphicData>
            </a:graphic>
          </wp:inline>
        </w:drawing>
      </w:r>
    </w:p>
    <w:p w:rsidR="00C149F1" w:rsidRPr="00282ECA" w:rsidRDefault="00C149F1" w:rsidP="00E05383">
      <w:pPr>
        <w:pStyle w:val="Listaszerbekezds"/>
        <w:numPr>
          <w:ilvl w:val="0"/>
          <w:numId w:val="18"/>
        </w:numPr>
        <w:rPr>
          <w:rFonts w:ascii="Times New Roman" w:hAnsi="Times New Roman" w:cs="Times New Roman"/>
          <w:sz w:val="24"/>
          <w:szCs w:val="24"/>
        </w:rPr>
      </w:pPr>
      <w:r w:rsidRPr="00282ECA">
        <w:rPr>
          <w:rFonts w:ascii="Times New Roman" w:hAnsi="Times New Roman" w:cs="Times New Roman"/>
          <w:sz w:val="24"/>
          <w:szCs w:val="24"/>
        </w:rPr>
        <w:t xml:space="preserve">A weboldalon regisztrációra nincs lehetőség, ezt a könyvtárban, személyesen lehet megtenni a személyazonosság igazolása miatt. Regisztrációkor a felhasználó kap egy a nevéből generált felhasználónevet, mely az olvasókártyáján a teljes nevével együtt szerepelni fog, valamint a felhasználó kap egy e-mail-t a megadott e-mail címre, melyben kap egy linket, amelyen be tud magának állítani jelszót. </w:t>
      </w:r>
    </w:p>
    <w:p w:rsidR="00C149F1" w:rsidRPr="009661B9" w:rsidRDefault="00C149F1" w:rsidP="00E05383">
      <w:pPr>
        <w:pStyle w:val="Listaszerbekezds"/>
        <w:numPr>
          <w:ilvl w:val="0"/>
          <w:numId w:val="18"/>
        </w:numPr>
        <w:rPr>
          <w:rFonts w:ascii="Times New Roman" w:hAnsi="Times New Roman" w:cs="Times New Roman"/>
        </w:rPr>
      </w:pPr>
      <w:r w:rsidRPr="00282ECA">
        <w:rPr>
          <w:rFonts w:ascii="Times New Roman" w:hAnsi="Times New Roman" w:cs="Times New Roman"/>
          <w:noProof/>
          <w:sz w:val="24"/>
          <w:szCs w:val="24"/>
          <w:lang w:eastAsia="hu-HU"/>
        </w:rPr>
        <w:drawing>
          <wp:anchor distT="0" distB="0" distL="114300" distR="114300" simplePos="0" relativeHeight="251685888" behindDoc="0" locked="0" layoutInCell="1" allowOverlap="1">
            <wp:simplePos x="0" y="0"/>
            <wp:positionH relativeFrom="margin">
              <wp:posOffset>0</wp:posOffset>
            </wp:positionH>
            <wp:positionV relativeFrom="paragraph">
              <wp:posOffset>745218</wp:posOffset>
            </wp:positionV>
            <wp:extent cx="5760720" cy="2423795"/>
            <wp:effectExtent l="0" t="0" r="0" b="0"/>
            <wp:wrapTopAndBottom/>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423795"/>
                    </a:xfrm>
                    <a:prstGeom prst="rect">
                      <a:avLst/>
                    </a:prstGeom>
                  </pic:spPr>
                </pic:pic>
              </a:graphicData>
            </a:graphic>
          </wp:anchor>
        </w:drawing>
      </w:r>
      <w:r w:rsidRPr="00282ECA">
        <w:rPr>
          <w:rFonts w:ascii="Times New Roman" w:hAnsi="Times New Roman" w:cs="Times New Roman"/>
          <w:sz w:val="24"/>
          <w:szCs w:val="24"/>
        </w:rPr>
        <w:t xml:space="preserve">Amennyiben a link már nem érvényes, amikor a felhasználó beállítaná a jelszót, a weboldalunkon a bejelentkezés ablakban az „Elfelejtettem a jelszavamat” hivatkozásra kattintva van lehetőség új e-mailt kérni. Ha mégis </w:t>
      </w:r>
      <w:r w:rsidRPr="00282ECA">
        <w:rPr>
          <w:rFonts w:ascii="Times New Roman" w:hAnsi="Times New Roman" w:cs="Times New Roman"/>
          <w:sz w:val="24"/>
          <w:szCs w:val="24"/>
        </w:rPr>
        <w:lastRenderedPageBreak/>
        <w:t>emlékszünk a jelszóra, akkor rákattinthatunk az alábbi képen is bejelölt „Mégis emlékszem a</w:t>
      </w:r>
      <w:r w:rsidRPr="009661B9">
        <w:rPr>
          <w:rFonts w:ascii="Times New Roman" w:hAnsi="Times New Roman" w:cs="Times New Roman"/>
        </w:rPr>
        <w:t>jelszavamra” feliratra, amely visszavisz minket a bejelentkezés ablakra.</w:t>
      </w:r>
    </w:p>
    <w:p w:rsidR="00C149F1" w:rsidRPr="009661B9" w:rsidRDefault="00C149F1" w:rsidP="00C149F1">
      <w:pPr>
        <w:jc w:val="both"/>
      </w:pPr>
      <w:r w:rsidRPr="009661B9">
        <w:t>Az ekkor felugró ablakba begépeljük a kapott felhasználónevünket és a korábban beállított jelszót. Ahhoz, hogy lássuk, hogy mit írtunk be jelszónak, rákattinthatunk a jelszó beviteli mezőjének jobb oldalán található áthúzott szem ikonra. A jelszó elrejtéséhez kattintsunk a már nem áthúzott szem ikonra. (Az alábbi képeken: 1. kép: áthúzott szem ikon = nem látszik a begépelt jelszó, 2. kép: nem áthúzott szem ikon = látszik a begépelt jelszó)</w:t>
      </w:r>
    </w:p>
    <w:p w:rsidR="00C149F1" w:rsidRPr="009661B9" w:rsidRDefault="00C149F1" w:rsidP="00C149F1">
      <w:r w:rsidRPr="009661B9">
        <w:rPr>
          <w:noProof/>
          <w:lang w:bidi="ar-SA"/>
        </w:rPr>
        <w:drawing>
          <wp:anchor distT="0" distB="0" distL="114300" distR="114300" simplePos="0" relativeHeight="251686912" behindDoc="0" locked="0" layoutInCell="1" allowOverlap="1">
            <wp:simplePos x="0" y="0"/>
            <wp:positionH relativeFrom="margin">
              <wp:align>right</wp:align>
            </wp:positionH>
            <wp:positionV relativeFrom="paragraph">
              <wp:posOffset>4536</wp:posOffset>
            </wp:positionV>
            <wp:extent cx="2411095" cy="366395"/>
            <wp:effectExtent l="0" t="0" r="8255" b="0"/>
            <wp:wrapNone/>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411095" cy="366395"/>
                    </a:xfrm>
                    <a:prstGeom prst="rect">
                      <a:avLst/>
                    </a:prstGeom>
                  </pic:spPr>
                </pic:pic>
              </a:graphicData>
            </a:graphic>
          </wp:anchor>
        </w:drawing>
      </w:r>
      <w:r w:rsidRPr="009661B9">
        <w:rPr>
          <w:noProof/>
          <w:lang w:bidi="ar-SA"/>
        </w:rPr>
        <w:drawing>
          <wp:inline distT="0" distB="0" distL="0" distR="0">
            <wp:extent cx="2460172" cy="366408"/>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7547" cy="376443"/>
                    </a:xfrm>
                    <a:prstGeom prst="rect">
                      <a:avLst/>
                    </a:prstGeom>
                  </pic:spPr>
                </pic:pic>
              </a:graphicData>
            </a:graphic>
          </wp:inline>
        </w:drawing>
      </w:r>
    </w:p>
    <w:p w:rsidR="00C149F1" w:rsidRPr="009661B9" w:rsidRDefault="00C149F1" w:rsidP="00E05383">
      <w:pPr>
        <w:pStyle w:val="Listaszerbekezds"/>
        <w:numPr>
          <w:ilvl w:val="0"/>
          <w:numId w:val="19"/>
        </w:numPr>
        <w:rPr>
          <w:rFonts w:ascii="Times New Roman" w:hAnsi="Times New Roman" w:cs="Times New Roman"/>
        </w:rPr>
      </w:pPr>
      <w:r w:rsidRPr="009661B9">
        <w:rPr>
          <w:rFonts w:ascii="Times New Roman" w:hAnsi="Times New Roman" w:cs="Times New Roman"/>
        </w:rPr>
        <w:t>Tetszés szerint pipáljuk ki az „Emlékezz rám” feliratú jelölőnégyzetet. Ha ezt kipipáljuk, akkor nem kell később a weboldal újbóli megnyitásakor ismét bejelentkezni. Ezt felülírja az, ha a fiókunk részleténél rányomunk a „Kijelentkezés” gombra, ugyanis ezzel kijelentkezünk a fiókunkból és legközelebb megint be kell jelentkeznünk.</w:t>
      </w:r>
    </w:p>
    <w:p w:rsidR="00C149F1" w:rsidRPr="009661B9" w:rsidRDefault="00C149F1" w:rsidP="00E05383">
      <w:pPr>
        <w:pStyle w:val="Listaszerbekezds"/>
        <w:numPr>
          <w:ilvl w:val="0"/>
          <w:numId w:val="19"/>
        </w:numPr>
        <w:rPr>
          <w:rFonts w:ascii="Times New Roman" w:hAnsi="Times New Roman" w:cs="Times New Roman"/>
        </w:rPr>
      </w:pPr>
      <w:r w:rsidRPr="009661B9">
        <w:rPr>
          <w:rFonts w:ascii="Times New Roman" w:hAnsi="Times New Roman" w:cs="Times New Roman"/>
        </w:rPr>
        <w:t xml:space="preserve">Ezek után a „Bejelentkezés” gombra kattintva tudunk bejelentkezni. </w:t>
      </w:r>
    </w:p>
    <w:p w:rsidR="00C149F1" w:rsidRPr="009661B9" w:rsidRDefault="00C149F1" w:rsidP="005D4B06">
      <w:pPr>
        <w:pStyle w:val="Cmsor3"/>
        <w:rPr>
          <w:u w:val="single"/>
        </w:rPr>
      </w:pPr>
      <w:bookmarkStart w:id="102" w:name="_Toc195604457"/>
      <w:r w:rsidRPr="009661B9">
        <w:t>Navigációs menü</w:t>
      </w:r>
      <w:bookmarkEnd w:id="102"/>
    </w:p>
    <w:p w:rsidR="00C149F1" w:rsidRPr="009661B9" w:rsidRDefault="00C149F1" w:rsidP="006D32BF">
      <w:pPr>
        <w:pStyle w:val="Cmsor4"/>
      </w:pPr>
      <w:bookmarkStart w:id="103" w:name="_Toc195604458"/>
      <w:r w:rsidRPr="009661B9">
        <w:t>Menü – asztali nézet:</w:t>
      </w:r>
      <w:bookmarkEnd w:id="103"/>
    </w:p>
    <w:p w:rsidR="00C149F1" w:rsidRPr="009661B9" w:rsidRDefault="00C149F1" w:rsidP="00C149F1">
      <w:r w:rsidRPr="009661B9">
        <w:t xml:space="preserve">A menüsáv a weboldal legtetején található, tehát bárhova görgetünk, mindig elérhető lesz: </w:t>
      </w:r>
    </w:p>
    <w:p w:rsidR="00C149F1" w:rsidRPr="009661B9" w:rsidRDefault="00C149F1" w:rsidP="00C149F1">
      <w:r w:rsidRPr="009661B9">
        <w:rPr>
          <w:noProof/>
          <w:lang w:bidi="ar-SA"/>
        </w:rPr>
        <w:drawing>
          <wp:inline distT="0" distB="0" distL="0" distR="0">
            <wp:extent cx="5760720" cy="347980"/>
            <wp:effectExtent l="0" t="0" r="0"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47980"/>
                    </a:xfrm>
                    <a:prstGeom prst="rect">
                      <a:avLst/>
                    </a:prstGeom>
                  </pic:spPr>
                </pic:pic>
              </a:graphicData>
            </a:graphic>
          </wp:inline>
        </w:drawing>
      </w:r>
    </w:p>
    <w:p w:rsidR="00C149F1" w:rsidRPr="009661B9" w:rsidRDefault="00C149F1" w:rsidP="00694BAA">
      <w:pPr>
        <w:pStyle w:val="Cmsor4"/>
      </w:pPr>
      <w:bookmarkStart w:id="104" w:name="_Toc195604459"/>
      <w:r w:rsidRPr="009661B9">
        <w:t>Menü – mobil nézet:</w:t>
      </w:r>
      <w:bookmarkEnd w:id="104"/>
    </w:p>
    <w:p w:rsidR="00C149F1" w:rsidRPr="009661B9" w:rsidRDefault="00C149F1" w:rsidP="00C149F1">
      <w:r w:rsidRPr="009661B9">
        <w:t>Mobil nézetben úgy tudjuk előhozni a menüt és navigálni az oldalak között, hogy a jobb felső sarokban található három vízszintes vonalra kattintunk. A menü eltűnik, amikor egy másik oldalra navigálunk vele, de ha nem kívánunk elnavigálni a jelenlegi oldalról, be is zárhatjuk a jobb felső sarokban található X-szel.</w:t>
      </w:r>
    </w:p>
    <w:p w:rsidR="00C149F1" w:rsidRPr="009661B9" w:rsidRDefault="00C149F1" w:rsidP="00C149F1">
      <w:r w:rsidRPr="009661B9">
        <w:rPr>
          <w:noProof/>
          <w:lang w:bidi="ar-SA"/>
        </w:rPr>
        <w:drawing>
          <wp:anchor distT="0" distB="0" distL="114300" distR="114300" simplePos="0" relativeHeight="251684864" behindDoc="0" locked="0" layoutInCell="1" allowOverlap="1">
            <wp:simplePos x="0" y="0"/>
            <wp:positionH relativeFrom="column">
              <wp:posOffset>2327638</wp:posOffset>
            </wp:positionH>
            <wp:positionV relativeFrom="paragraph">
              <wp:posOffset>5715</wp:posOffset>
            </wp:positionV>
            <wp:extent cx="1485900" cy="3239770"/>
            <wp:effectExtent l="0" t="0" r="0" b="0"/>
            <wp:wrapNone/>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85900" cy="3239770"/>
                    </a:xfrm>
                    <a:prstGeom prst="rect">
                      <a:avLst/>
                    </a:prstGeom>
                  </pic:spPr>
                </pic:pic>
              </a:graphicData>
            </a:graphic>
          </wp:anchor>
        </w:drawing>
      </w:r>
      <w:r w:rsidRPr="009661B9">
        <w:rPr>
          <w:noProof/>
          <w:lang w:bidi="ar-SA"/>
        </w:rPr>
        <w:drawing>
          <wp:inline distT="0" distB="0" distL="0" distR="0">
            <wp:extent cx="1494790" cy="3242310"/>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23760" cy="3305149"/>
                    </a:xfrm>
                    <a:prstGeom prst="rect">
                      <a:avLst/>
                    </a:prstGeom>
                  </pic:spPr>
                </pic:pic>
              </a:graphicData>
            </a:graphic>
          </wp:inline>
        </w:drawing>
      </w:r>
    </w:p>
    <w:p w:rsidR="00C303F6" w:rsidRPr="009661B9" w:rsidRDefault="00C149F1" w:rsidP="00C303F6">
      <w:pPr>
        <w:pStyle w:val="Cmsor4"/>
      </w:pPr>
      <w:bookmarkStart w:id="105" w:name="_Toc195604460"/>
      <w:r w:rsidRPr="009661B9">
        <w:lastRenderedPageBreak/>
        <w:t>Navigálás az oldalak között a menü segítségével</w:t>
      </w:r>
      <w:bookmarkEnd w:id="105"/>
    </w:p>
    <w:p w:rsidR="00C149F1" w:rsidRPr="009661B9" w:rsidRDefault="00C149F1" w:rsidP="00C303F6">
      <w:r w:rsidRPr="009661B9">
        <w:t>A menüsáv bal oldalán található a könyvtár neve (BookHive). Erre kattintva a főoldalra navigálhatunk. Ugyanígy a főoldalra navigálhatunk a menüsáv jobb oldalán lévő „Főoldal” linkkel. Az „Könyveink” -re kattintva arra az oldalra navigálhatunk, ahol megtalálható a könyvtár rendszerébe felvitt összes könyv, a „Rólunk” menüpontra kattintva pedig azt az oldalt kereshetjük fel, mely bemutatja a könyvár rendszerét fejlesztő csapatot.</w:t>
      </w:r>
    </w:p>
    <w:p w:rsidR="00B24AB7" w:rsidRPr="009661B9" w:rsidRDefault="00C149F1" w:rsidP="00C149F1">
      <w:r w:rsidRPr="009661B9">
        <w:t>Ezen felül megtalálhatóak a menüpontok minden oldal legalján lábléc formájában.</w:t>
      </w:r>
    </w:p>
    <w:p w:rsidR="00E541CF" w:rsidRPr="009661B9" w:rsidRDefault="00C149F1" w:rsidP="00E541CF">
      <w:pPr>
        <w:pStyle w:val="Cmsor3"/>
      </w:pPr>
      <w:bookmarkStart w:id="106" w:name="_Toc195604461"/>
      <w:r w:rsidRPr="009661B9">
        <w:t>Oldalak</w:t>
      </w:r>
      <w:bookmarkEnd w:id="106"/>
    </w:p>
    <w:p w:rsidR="00E541CF" w:rsidRPr="009661B9" w:rsidRDefault="00C149F1" w:rsidP="00E541CF">
      <w:pPr>
        <w:pStyle w:val="Cmsor4"/>
      </w:pPr>
      <w:bookmarkStart w:id="107" w:name="_Toc195604462"/>
      <w:r w:rsidRPr="009661B9">
        <w:t>Főoldal</w:t>
      </w:r>
      <w:bookmarkEnd w:id="107"/>
    </w:p>
    <w:p w:rsidR="00C149F1" w:rsidRPr="009661B9" w:rsidRDefault="00C149F1" w:rsidP="00E541CF">
      <w:r w:rsidRPr="009661B9">
        <w:t>A főoldal bemutatja a könyvtári rendszer főbb funkcióit és lehetőség van innen navigálni a többi oldalra, a profilunk részleteire, vagy ha nem vagyunk bejelentkezve, akkor a bejelentkező felületre.</w:t>
      </w:r>
    </w:p>
    <w:p w:rsidR="00E541CF" w:rsidRPr="009661B9" w:rsidRDefault="00C149F1" w:rsidP="00E541CF">
      <w:pPr>
        <w:pStyle w:val="Cmsor4"/>
      </w:pPr>
      <w:bookmarkStart w:id="108" w:name="_Toc195604463"/>
      <w:r w:rsidRPr="009661B9">
        <w:t>Könyveink oldal</w:t>
      </w:r>
      <w:bookmarkEnd w:id="108"/>
    </w:p>
    <w:p w:rsidR="00C149F1" w:rsidRPr="009661B9" w:rsidRDefault="00C149F1" w:rsidP="00C149F1">
      <w:r w:rsidRPr="009661B9">
        <w:t>A „Könyveink” oldalon megtalálhatóak könyveink. Az oldal tetején található szöveges beviteli mezővel rá tudunk keresni a keresett könyv címére. A keresést az Enter billentyűzet vagy a „Keresés” feliratú gomb lenyomásával tudjuk elindítani. Ezzel a keresővel nem csak teljes címekre lehet rákeresni, hanem címfoszlányokra vagy akár betűkre is. A részletesebb kereséshez kattintsunk a „További szűrők” gombra. Ekkor megjelenik számos további beviteli mező, melyek mindegyikével más-más paraméter alapján tudunk könyveket szűrni. A további szűrőket úgy tudjuk eltüntetni, hogy ismét rákattintunk a „További szűrők” gombra.</w:t>
      </w:r>
    </w:p>
    <w:p w:rsidR="00C149F1" w:rsidRPr="009661B9" w:rsidRDefault="00C149F1" w:rsidP="00C149F1">
      <w:r w:rsidRPr="009661B9">
        <w:rPr>
          <w:noProof/>
          <w:lang w:bidi="ar-SA"/>
        </w:rPr>
        <w:drawing>
          <wp:anchor distT="0" distB="0" distL="114300" distR="114300" simplePos="0" relativeHeight="251687936" behindDoc="0" locked="0" layoutInCell="1" allowOverlap="1">
            <wp:simplePos x="0" y="0"/>
            <wp:positionH relativeFrom="margin">
              <wp:align>right</wp:align>
            </wp:positionH>
            <wp:positionV relativeFrom="paragraph">
              <wp:posOffset>3175</wp:posOffset>
            </wp:positionV>
            <wp:extent cx="2835275" cy="2513330"/>
            <wp:effectExtent l="0" t="0" r="3175" b="1270"/>
            <wp:wrapNone/>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35275" cy="2513330"/>
                    </a:xfrm>
                    <a:prstGeom prst="rect">
                      <a:avLst/>
                    </a:prstGeom>
                  </pic:spPr>
                </pic:pic>
              </a:graphicData>
            </a:graphic>
          </wp:anchor>
        </w:drawing>
      </w:r>
      <w:r w:rsidRPr="009661B9">
        <w:rPr>
          <w:noProof/>
          <w:lang w:bidi="ar-SA"/>
        </w:rPr>
        <w:drawing>
          <wp:inline distT="0" distB="0" distL="0" distR="0">
            <wp:extent cx="2816352" cy="2514600"/>
            <wp:effectExtent l="0" t="0" r="3175"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27202" cy="2524288"/>
                    </a:xfrm>
                    <a:prstGeom prst="rect">
                      <a:avLst/>
                    </a:prstGeom>
                  </pic:spPr>
                </pic:pic>
              </a:graphicData>
            </a:graphic>
          </wp:inline>
        </w:drawing>
      </w:r>
    </w:p>
    <w:p w:rsidR="00C149F1" w:rsidRPr="009661B9" w:rsidRDefault="00C149F1" w:rsidP="005C7192">
      <w:r w:rsidRPr="009661B9">
        <w:t>Van egy legördülő menü, melyből kiválaszthatunk egy műfajt, ami alapján szűrni szeretnénk.</w:t>
      </w:r>
      <w:r w:rsidRPr="009661B9">
        <w:br/>
        <w:t>Van egy szöveges beviteli mező, mellyel szerzőre tudunk szűrni, de van ezeken kívül van lehetőségünk megjelenési dátum, megjelenési nyelv és ISBN-kód alapján is keresni.</w:t>
      </w:r>
    </w:p>
    <w:p w:rsidR="00C149F1" w:rsidRPr="009661B9" w:rsidRDefault="00C149F1" w:rsidP="005C7192">
      <w:r w:rsidRPr="009661B9">
        <w:t>Ha be vagyunk jelentkezve, akkor el tudjuk menteni a könyveket a kedvencek közé azzal, hogy az adott könyv kártyája alján rákattintunk a szürke szív ikonra és ismételt kattintással kivehetjük a kedvencek közül (ha szürke a szív, akkor az adott könyv még nincs a kedvencek között, ha piros a szí, akkor a könyv már a kedvencek között van). Azt, hogy mi kedveltünk egy könyvet, rajtunk kívül senki más nem látja. Ezzel csak elmentjük magunknak az adott művet.</w:t>
      </w:r>
    </w:p>
    <w:p w:rsidR="00C149F1" w:rsidRPr="009661B9" w:rsidRDefault="00C149F1" w:rsidP="00C149F1">
      <w:r w:rsidRPr="009661B9">
        <w:rPr>
          <w:noProof/>
          <w:lang w:bidi="ar-SA"/>
        </w:rPr>
        <w:lastRenderedPageBreak/>
        <w:drawing>
          <wp:inline distT="0" distB="0" distL="0" distR="0">
            <wp:extent cx="5760720" cy="2958465"/>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958465"/>
                    </a:xfrm>
                    <a:prstGeom prst="rect">
                      <a:avLst/>
                    </a:prstGeom>
                  </pic:spPr>
                </pic:pic>
              </a:graphicData>
            </a:graphic>
          </wp:inline>
        </w:drawing>
      </w:r>
    </w:p>
    <w:p w:rsidR="00C149F1" w:rsidRPr="009661B9" w:rsidRDefault="00C149F1" w:rsidP="00C149F1">
      <w:r w:rsidRPr="009661B9">
        <w:t>Az oldal alján található a lapozósáv, mellyel navigálhatunk a következő és előző oldalra, továbbá, mutatja, hogy hányadik oldalon vagyunk.</w:t>
      </w:r>
    </w:p>
    <w:p w:rsidR="00C149F1" w:rsidRPr="009661B9" w:rsidRDefault="00C149F1" w:rsidP="00173CCA">
      <w:pPr>
        <w:pStyle w:val="Cmsor4"/>
      </w:pPr>
      <w:bookmarkStart w:id="109" w:name="_Toc195604464"/>
      <w:r w:rsidRPr="009661B9">
        <w:t>Könyv részletes oldal</w:t>
      </w:r>
      <w:bookmarkEnd w:id="109"/>
    </w:p>
    <w:p w:rsidR="00C149F1" w:rsidRPr="009661B9" w:rsidRDefault="00C149F1" w:rsidP="00C149F1">
      <w:r w:rsidRPr="009661B9">
        <w:t>Egy könyv további részleteit (leírás, ISBN, megjelenés éve) úgy tudjuk megtekinteni, hogy az adott könyv kártyájára kattintunk (ha be vagyunk jelentkezve, akkor a szívre kattintva csak a kedvencek közé rakjuk a könyvet, azzal nem nyitjuk meg a könyv részleteit).</w:t>
      </w:r>
    </w:p>
    <w:p w:rsidR="00C149F1" w:rsidRPr="009661B9" w:rsidRDefault="00C149F1" w:rsidP="00C149F1">
      <w:r w:rsidRPr="009661B9">
        <w:t xml:space="preserve">A könyv részletes oldalán is lehetőségünk van a kedvencek közé tenni a könyvet a további adatok alatt található szürke szív ikonra kattintással, amennyiben be vagyunk jelentkezve. </w:t>
      </w:r>
    </w:p>
    <w:p w:rsidR="00C149F1" w:rsidRPr="009661B9" w:rsidRDefault="00C149F1" w:rsidP="00C149F1">
      <w:r w:rsidRPr="009661B9">
        <w:rPr>
          <w:noProof/>
          <w:lang w:bidi="ar-SA"/>
        </w:rPr>
        <w:drawing>
          <wp:inline distT="0" distB="0" distL="0" distR="0">
            <wp:extent cx="5760720" cy="2114550"/>
            <wp:effectExtent l="0" t="0" r="0" b="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114550"/>
                    </a:xfrm>
                    <a:prstGeom prst="rect">
                      <a:avLst/>
                    </a:prstGeom>
                  </pic:spPr>
                </pic:pic>
              </a:graphicData>
            </a:graphic>
          </wp:inline>
        </w:drawing>
      </w:r>
    </w:p>
    <w:p w:rsidR="00C149F1" w:rsidRPr="009661B9" w:rsidRDefault="00C149F1" w:rsidP="00C149F1">
      <w:r w:rsidRPr="009661B9">
        <w:t>Az oldal alján található egy ajánló szekció, ahova kilistázzuk az adott könyvhöz hasonló köteteket. Amennyiben a könyvek nem fértek ki a képernyőre, az ajánló szekció bal és jobb oldalán található nyilakkal, vagy a szekció alján található görgetősávval lehet tovább léptetni.</w:t>
      </w:r>
    </w:p>
    <w:p w:rsidR="00C149F1" w:rsidRPr="009661B9" w:rsidRDefault="00C149F1" w:rsidP="00C149F1">
      <w:r w:rsidRPr="009661B9">
        <w:rPr>
          <w:noProof/>
          <w:lang w:bidi="ar-SA"/>
        </w:rPr>
        <w:lastRenderedPageBreak/>
        <w:drawing>
          <wp:inline distT="0" distB="0" distL="0" distR="0">
            <wp:extent cx="5760720" cy="2421255"/>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421255"/>
                    </a:xfrm>
                    <a:prstGeom prst="rect">
                      <a:avLst/>
                    </a:prstGeom>
                  </pic:spPr>
                </pic:pic>
              </a:graphicData>
            </a:graphic>
          </wp:inline>
        </w:drawing>
      </w:r>
    </w:p>
    <w:p w:rsidR="00C149F1" w:rsidRPr="009661B9" w:rsidRDefault="00C149F1" w:rsidP="00A84664">
      <w:pPr>
        <w:pStyle w:val="Cmsor4"/>
      </w:pPr>
      <w:bookmarkStart w:id="110" w:name="_Toc195604465"/>
      <w:r w:rsidRPr="009661B9">
        <w:t>Profil részletei oldal</w:t>
      </w:r>
      <w:bookmarkEnd w:id="110"/>
    </w:p>
    <w:p w:rsidR="00C149F1" w:rsidRPr="009661B9" w:rsidRDefault="00C149F1" w:rsidP="00C149F1">
      <w:r w:rsidRPr="009661B9">
        <w:t xml:space="preserve">A profilunk részleteit a jobb felső sarokban található ember körvonalra kattintva tudunk lépni, amennyiben be vagyunk jelentkezve a fiókunkba. Ezen az oldalon megtaláljuk saját adatainkat és fiókunk részleteit. Asztali nézetben az oldal bal felső sarkában, mobilos nézetben az oldal tetején, a főmenü alatt találunk egy navigációs menüt, mellyel az oldalon megjelenített adatok között tudunk váltani. Asztali nézetben egy zöld pont, mobilos nézetben pedig a menü szövegének zöldre váltása mutatja, hogy milyen adatokat nézzük éppen. </w:t>
      </w:r>
    </w:p>
    <w:p w:rsidR="00C149F1" w:rsidRPr="009661B9" w:rsidRDefault="00C149F1" w:rsidP="00C149F1">
      <w:r w:rsidRPr="009661B9">
        <w:t>Az első menüpont a Fiók/Fiók adatai, melyen megtekinthetjük a fiókunk adatait (a nevünk, felhasználónevünk, születési helyünk, születési dátumunk, lakhelyünk, e-mail címünk, telefonszámunk, a tagságunk lejárati dátuma és az édesanyánk születési neve). Ezen az oldalon tudjuk megváltoztatni a fiókunk jelszavát, amelyet a következőképpen tehetünk meg:</w:t>
      </w:r>
    </w:p>
    <w:p w:rsidR="00C149F1" w:rsidRPr="009661B9" w:rsidRDefault="00C149F1" w:rsidP="00C149F1">
      <w:r w:rsidRPr="009661B9">
        <w:t>Van három szöveges beviteli mező:</w:t>
      </w:r>
    </w:p>
    <w:p w:rsidR="00C149F1" w:rsidRPr="009661B9" w:rsidRDefault="00C149F1" w:rsidP="00E05383">
      <w:pPr>
        <w:pStyle w:val="Listaszerbekezds"/>
        <w:numPr>
          <w:ilvl w:val="0"/>
          <w:numId w:val="17"/>
        </w:numPr>
        <w:rPr>
          <w:rFonts w:ascii="Times New Roman" w:eastAsia="Times New Roman" w:hAnsi="Times New Roman" w:cs="Times New Roman"/>
          <w:lang w:eastAsia="hu-HU"/>
        </w:rPr>
      </w:pPr>
      <w:r w:rsidRPr="009661B9">
        <w:rPr>
          <w:rFonts w:ascii="Times New Roman" w:eastAsia="Times New Roman" w:hAnsi="Times New Roman" w:cs="Times New Roman"/>
          <w:lang w:eastAsia="hu-HU"/>
        </w:rPr>
        <w:t>beírjuk a jelenlegi jelszót</w:t>
      </w:r>
    </w:p>
    <w:p w:rsidR="00C149F1" w:rsidRPr="009661B9" w:rsidRDefault="00C149F1" w:rsidP="00E05383">
      <w:pPr>
        <w:pStyle w:val="Listaszerbekezds"/>
        <w:numPr>
          <w:ilvl w:val="0"/>
          <w:numId w:val="17"/>
        </w:numPr>
        <w:rPr>
          <w:rFonts w:ascii="Times New Roman" w:eastAsia="Times New Roman" w:hAnsi="Times New Roman" w:cs="Times New Roman"/>
          <w:lang w:eastAsia="hu-HU"/>
        </w:rPr>
      </w:pPr>
      <w:r w:rsidRPr="009661B9">
        <w:rPr>
          <w:rFonts w:ascii="Times New Roman" w:eastAsia="Times New Roman" w:hAnsi="Times New Roman" w:cs="Times New Roman"/>
          <w:lang w:eastAsia="hu-HU"/>
        </w:rPr>
        <w:t>ezután beírjuk az új jelszót</w:t>
      </w:r>
    </w:p>
    <w:p w:rsidR="00C149F1" w:rsidRPr="009661B9" w:rsidRDefault="00C149F1" w:rsidP="00E05383">
      <w:pPr>
        <w:pStyle w:val="Listaszerbekezds"/>
        <w:numPr>
          <w:ilvl w:val="0"/>
          <w:numId w:val="17"/>
        </w:numPr>
        <w:rPr>
          <w:rFonts w:ascii="Times New Roman" w:eastAsia="Times New Roman" w:hAnsi="Times New Roman" w:cs="Times New Roman"/>
          <w:lang w:eastAsia="hu-HU"/>
        </w:rPr>
      </w:pPr>
      <w:r w:rsidRPr="009661B9">
        <w:rPr>
          <w:rFonts w:ascii="Times New Roman" w:eastAsia="Times New Roman" w:hAnsi="Times New Roman" w:cs="Times New Roman"/>
          <w:lang w:eastAsia="hu-HU"/>
        </w:rPr>
        <w:t>majd az új jelszót még egyszer.</w:t>
      </w:r>
    </w:p>
    <w:p w:rsidR="00C149F1" w:rsidRPr="009661B9" w:rsidRDefault="00C149F1" w:rsidP="00C149F1">
      <w:r w:rsidRPr="009661B9">
        <w:t>Ha mindezzel megvagyunk, rányomhatunk a zöld „Módosítás” gombra, mellyel véglegesíthetjük az új jelszót. Ennek az oldalnak az alján található a „Kijelentkezés” gomb, mellyel kijelentkezhetünk a fiókunkból.</w:t>
      </w:r>
    </w:p>
    <w:p w:rsidR="00C149F1" w:rsidRPr="009661B9" w:rsidRDefault="00C149F1" w:rsidP="00C149F1">
      <w:r w:rsidRPr="009661B9">
        <w:rPr>
          <w:noProof/>
          <w:lang w:bidi="ar-SA"/>
        </w:rPr>
        <w:drawing>
          <wp:anchor distT="0" distB="0" distL="114300" distR="114300" simplePos="0" relativeHeight="251688960" behindDoc="0" locked="0" layoutInCell="1" allowOverlap="1">
            <wp:simplePos x="0" y="0"/>
            <wp:positionH relativeFrom="margin">
              <wp:posOffset>2316934</wp:posOffset>
            </wp:positionH>
            <wp:positionV relativeFrom="paragraph">
              <wp:posOffset>7166</wp:posOffset>
            </wp:positionV>
            <wp:extent cx="1099679" cy="2394858"/>
            <wp:effectExtent l="0" t="0" r="5715" b="5715"/>
            <wp:wrapNone/>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03217" cy="2402562"/>
                    </a:xfrm>
                    <a:prstGeom prst="rect">
                      <a:avLst/>
                    </a:prstGeom>
                  </pic:spPr>
                </pic:pic>
              </a:graphicData>
            </a:graphic>
          </wp:anchor>
        </w:drawing>
      </w:r>
      <w:r w:rsidRPr="009661B9">
        <w:rPr>
          <w:noProof/>
          <w:lang w:bidi="ar-SA"/>
        </w:rPr>
        <w:drawing>
          <wp:inline distT="0" distB="0" distL="0" distR="0">
            <wp:extent cx="2201717" cy="2400300"/>
            <wp:effectExtent l="0" t="0" r="825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 19"/>
                    <pic:cNvPicPr/>
                  </pic:nvPicPr>
                  <pic:blipFill rotWithShape="1">
                    <a:blip r:embed="rId60" cstate="print">
                      <a:extLst>
                        <a:ext uri="{28A0092B-C50C-407E-A947-70E740481C1C}">
                          <a14:useLocalDpi xmlns:a14="http://schemas.microsoft.com/office/drawing/2010/main" val="0"/>
                        </a:ext>
                      </a:extLst>
                    </a:blip>
                    <a:srcRect l="3883" r="6842" b="26457"/>
                    <a:stretch/>
                  </pic:blipFill>
                  <pic:spPr bwMode="auto">
                    <a:xfrm>
                      <a:off x="0" y="0"/>
                      <a:ext cx="2246051" cy="2448633"/>
                    </a:xfrm>
                    <a:prstGeom prst="rect">
                      <a:avLst/>
                    </a:prstGeom>
                    <a:ln>
                      <a:noFill/>
                    </a:ln>
                    <a:extLst>
                      <a:ext uri="{53640926-AAD7-44D8-BBD7-CCE9431645EC}">
                        <a14:shadowObscured xmlns:a14="http://schemas.microsoft.com/office/drawing/2010/main"/>
                      </a:ext>
                    </a:extLst>
                  </pic:spPr>
                </pic:pic>
              </a:graphicData>
            </a:graphic>
          </wp:inline>
        </w:drawing>
      </w:r>
    </w:p>
    <w:p w:rsidR="00C149F1" w:rsidRPr="009661B9" w:rsidRDefault="00C149F1" w:rsidP="00E05383">
      <w:pPr>
        <w:pStyle w:val="Listaszerbekezds"/>
        <w:numPr>
          <w:ilvl w:val="0"/>
          <w:numId w:val="20"/>
        </w:numPr>
        <w:rPr>
          <w:rFonts w:ascii="Times New Roman" w:hAnsi="Times New Roman" w:cs="Times New Roman"/>
          <w:sz w:val="24"/>
          <w:szCs w:val="24"/>
        </w:rPr>
      </w:pPr>
      <w:r w:rsidRPr="009661B9">
        <w:rPr>
          <w:rFonts w:ascii="Times New Roman" w:hAnsi="Times New Roman" w:cs="Times New Roman"/>
          <w:sz w:val="24"/>
          <w:szCs w:val="24"/>
        </w:rPr>
        <w:lastRenderedPageBreak/>
        <w:t>Az „Előjegyzett/ Előjegyzett könyvek oldalon találjuk a könyveket, amelyekre előjegyeztünk. Ezeket az előjegyzéseket egyenként le tudjuk mondani az adott könyv kártyájában található piros „Lemondás” gombra kattintva. Ha jelenleg nincs egy sem, akkor ezt egy „Nincs előjegyzett könyve!” felirat fogja nekünk jelezni.</w:t>
      </w:r>
    </w:p>
    <w:p w:rsidR="00C149F1" w:rsidRPr="009661B9" w:rsidRDefault="00C149F1" w:rsidP="00E05383">
      <w:pPr>
        <w:pStyle w:val="Listaszerbekezds"/>
        <w:numPr>
          <w:ilvl w:val="0"/>
          <w:numId w:val="20"/>
        </w:numPr>
        <w:rPr>
          <w:rFonts w:ascii="Times New Roman" w:hAnsi="Times New Roman" w:cs="Times New Roman"/>
          <w:sz w:val="24"/>
          <w:szCs w:val="24"/>
        </w:rPr>
      </w:pPr>
      <w:r w:rsidRPr="009661B9">
        <w:rPr>
          <w:rFonts w:ascii="Times New Roman" w:hAnsi="Times New Roman" w:cs="Times New Roman"/>
          <w:sz w:val="24"/>
          <w:szCs w:val="24"/>
        </w:rPr>
        <w:t>A „Lefoglalt/Lefoglalt könyvek oldalon találjuk a könyveket, amelyeket lefoglaltunk. Ezeket a foglalásokat egyenként le tudjuk mondani az adott könyv kártyájában található piros „Lemondás” gombra kattintva. Ha jelenleg nincs egy sem, akkor ezt egy „Nincs lefoglalt könyve!” felirat fogja nekünk jelezni.</w:t>
      </w:r>
    </w:p>
    <w:p w:rsidR="00C149F1" w:rsidRPr="009661B9" w:rsidRDefault="00C149F1" w:rsidP="00E05383">
      <w:pPr>
        <w:pStyle w:val="Listaszerbekezds"/>
        <w:numPr>
          <w:ilvl w:val="0"/>
          <w:numId w:val="20"/>
        </w:numPr>
        <w:rPr>
          <w:rFonts w:ascii="Times New Roman" w:hAnsi="Times New Roman" w:cs="Times New Roman"/>
          <w:sz w:val="24"/>
          <w:szCs w:val="24"/>
        </w:rPr>
      </w:pPr>
      <w:r w:rsidRPr="009661B9">
        <w:rPr>
          <w:rFonts w:ascii="Times New Roman" w:hAnsi="Times New Roman" w:cs="Times New Roman"/>
          <w:sz w:val="24"/>
          <w:szCs w:val="24"/>
        </w:rPr>
        <w:t>A „Jelenleg kivett/ Jelenleg kivett könyvek” oldalon találjuk azokat a könyveket, melyeket még nem vittünk vissza. Ha van még rá lehetőségünk, a „Meghosszabbítás” gombra kattintva meghosszabbíthatjuk azt az időt, ameddig az adott könyv nálunk lehet. Ha jelenleg nincs egy sem, akkor ezt egy „Nincs kivett könyve!” felirat fogja nekünk jelezni.</w:t>
      </w:r>
    </w:p>
    <w:p w:rsidR="00C149F1" w:rsidRPr="009661B9" w:rsidRDefault="00C149F1" w:rsidP="00E05383">
      <w:pPr>
        <w:pStyle w:val="Listaszerbekezds"/>
        <w:numPr>
          <w:ilvl w:val="0"/>
          <w:numId w:val="20"/>
        </w:numPr>
        <w:rPr>
          <w:rFonts w:ascii="Times New Roman" w:hAnsi="Times New Roman" w:cs="Times New Roman"/>
          <w:sz w:val="24"/>
          <w:szCs w:val="24"/>
        </w:rPr>
      </w:pPr>
      <w:r w:rsidRPr="009661B9">
        <w:rPr>
          <w:rFonts w:ascii="Times New Roman" w:hAnsi="Times New Roman" w:cs="Times New Roman"/>
          <w:sz w:val="24"/>
          <w:szCs w:val="24"/>
        </w:rPr>
        <w:t>A „Korábban kivett/ Korábban kivett könyvek” oldalon találjuk azokat a könyveket, melyeket korábban már kivettünk és vissza is vittünk. Ha jelenleg nincs egy sem, akkor ezt egy „Még nem hozott vissza könyvet!” felirat fogja nekünk jelezni.</w:t>
      </w:r>
    </w:p>
    <w:p w:rsidR="00C149F1" w:rsidRPr="009661B9" w:rsidRDefault="00C149F1" w:rsidP="00E05383">
      <w:pPr>
        <w:pStyle w:val="Listaszerbekezds"/>
        <w:numPr>
          <w:ilvl w:val="0"/>
          <w:numId w:val="20"/>
        </w:numPr>
        <w:rPr>
          <w:rFonts w:ascii="Times New Roman" w:hAnsi="Times New Roman" w:cs="Times New Roman"/>
          <w:sz w:val="24"/>
          <w:szCs w:val="24"/>
        </w:rPr>
      </w:pPr>
      <w:r w:rsidRPr="009661B9">
        <w:rPr>
          <w:rFonts w:ascii="Times New Roman" w:hAnsi="Times New Roman" w:cs="Times New Roman"/>
          <w:sz w:val="24"/>
          <w:szCs w:val="24"/>
        </w:rPr>
        <w:t>A „Kedvencek” oldalon találjuk azokat a könyveket, melyeket a kis szürke szív ikonra kattintással kedveltünk. Innen eltávolíthatjuk bármelyik könyvet a „Levétel a kedvencekről” gombra kattintva. Ha jelenleg nincs egy sem, akkor ezt egy „Még nem tett könyvet a kedvencek közé” felirat fogja nekünk jelezni.</w:t>
      </w:r>
    </w:p>
    <w:p w:rsidR="00C149F1" w:rsidRPr="009661B9" w:rsidRDefault="00C149F1" w:rsidP="00C149F1"/>
    <w:p w:rsidR="00C149F1" w:rsidRPr="009661B9" w:rsidRDefault="00C149F1" w:rsidP="006B5526">
      <w:pPr>
        <w:pStyle w:val="Cmsor4"/>
      </w:pPr>
      <w:bookmarkStart w:id="111" w:name="_Toc195604466"/>
      <w:r w:rsidRPr="009661B9">
        <w:t>Rólunk oldal</w:t>
      </w:r>
      <w:bookmarkEnd w:id="111"/>
    </w:p>
    <w:p w:rsidR="00C149F1" w:rsidRPr="009661B9" w:rsidRDefault="00C149F1" w:rsidP="00C149F1">
      <w:r w:rsidRPr="009661B9">
        <w:t>Ezen az oldalon megtaláljuk a könyvtár rendszerét fejlesztő és tervező csapat bemutatóját képekkel, nevekkel és szerepkörökkel. Ezután megismerhetjük a célt, melyet kitűzött magának a csapat, továbbá találunk néhány érdekes adatot a csapat eddigi közös munkáiról.</w:t>
      </w:r>
    </w:p>
    <w:p w:rsidR="007C5A52" w:rsidRDefault="007C5A52">
      <w:r>
        <w:br w:type="page"/>
      </w:r>
    </w:p>
    <w:p w:rsidR="008D0762" w:rsidRDefault="007C5A52" w:rsidP="007C5A52">
      <w:pPr>
        <w:pStyle w:val="Cmsor2"/>
      </w:pPr>
      <w:bookmarkStart w:id="112" w:name="_Toc195604467"/>
      <w:r>
        <w:lastRenderedPageBreak/>
        <w:t>Irodalomjegyzék</w:t>
      </w:r>
      <w:bookmarkEnd w:id="112"/>
    </w:p>
    <w:p w:rsidR="007C5A52" w:rsidRDefault="00E05383" w:rsidP="00E05383">
      <w:pPr>
        <w:pStyle w:val="Listaszerbekezds"/>
        <w:numPr>
          <w:ilvl w:val="0"/>
          <w:numId w:val="21"/>
        </w:numPr>
      </w:pPr>
      <w:hyperlink r:id="rId61" w:history="1">
        <w:r w:rsidR="007C5A52" w:rsidRPr="009B307D">
          <w:rPr>
            <w:rStyle w:val="Hiperhivatkozs"/>
          </w:rPr>
          <w:t>https://www.w3schools.com/</w:t>
        </w:r>
      </w:hyperlink>
    </w:p>
    <w:p w:rsidR="007C5A52" w:rsidRDefault="00E05383" w:rsidP="00E05383">
      <w:pPr>
        <w:pStyle w:val="Listaszerbekezds"/>
        <w:numPr>
          <w:ilvl w:val="0"/>
          <w:numId w:val="21"/>
        </w:numPr>
      </w:pPr>
      <w:hyperlink r:id="rId62" w:history="1">
        <w:r w:rsidR="007C5A52" w:rsidRPr="009B307D">
          <w:rPr>
            <w:rStyle w:val="Hiperhivatkozs"/>
          </w:rPr>
          <w:t>https://stackoverflow.com/questions</w:t>
        </w:r>
      </w:hyperlink>
    </w:p>
    <w:p w:rsidR="007C5A52" w:rsidRDefault="00E05383" w:rsidP="00E05383">
      <w:pPr>
        <w:pStyle w:val="Listaszerbekezds"/>
        <w:numPr>
          <w:ilvl w:val="0"/>
          <w:numId w:val="21"/>
        </w:numPr>
      </w:pPr>
      <w:hyperlink r:id="rId63" w:history="1">
        <w:r w:rsidR="007C5A52" w:rsidRPr="009B307D">
          <w:rPr>
            <w:rStyle w:val="Hiperhivatkozs"/>
          </w:rPr>
          <w:t>https://chatgpt.com/</w:t>
        </w:r>
      </w:hyperlink>
    </w:p>
    <w:p w:rsidR="007C5A52" w:rsidRDefault="00E05383" w:rsidP="00E05383">
      <w:pPr>
        <w:pStyle w:val="Listaszerbekezds"/>
        <w:numPr>
          <w:ilvl w:val="0"/>
          <w:numId w:val="21"/>
        </w:numPr>
      </w:pPr>
      <w:hyperlink r:id="rId64" w:history="1">
        <w:r w:rsidR="007C5A52" w:rsidRPr="009B307D">
          <w:rPr>
            <w:rStyle w:val="Hiperhivatkozs"/>
          </w:rPr>
          <w:t>https://jquery.com/</w:t>
        </w:r>
      </w:hyperlink>
    </w:p>
    <w:p w:rsidR="007C5A52" w:rsidRDefault="00E05383" w:rsidP="00E05383">
      <w:pPr>
        <w:pStyle w:val="Listaszerbekezds"/>
        <w:numPr>
          <w:ilvl w:val="0"/>
          <w:numId w:val="21"/>
        </w:numPr>
      </w:pPr>
      <w:hyperlink r:id="rId65" w:history="1">
        <w:r w:rsidR="007C5A52" w:rsidRPr="009B307D">
          <w:rPr>
            <w:rStyle w:val="Hiperhivatkozs"/>
          </w:rPr>
          <w:t>https://github.com/PHPMailer/PHPMailer</w:t>
        </w:r>
      </w:hyperlink>
    </w:p>
    <w:p w:rsidR="007C5A52" w:rsidRDefault="007C5A52" w:rsidP="007C5A52">
      <w:pPr>
        <w:pStyle w:val="Cmsor2"/>
      </w:pPr>
      <w:bookmarkStart w:id="113" w:name="_Toc195604468"/>
      <w:r>
        <w:t>Forráskód</w:t>
      </w:r>
      <w:bookmarkEnd w:id="113"/>
    </w:p>
    <w:p w:rsidR="007C5A52" w:rsidRDefault="00E05383" w:rsidP="00E05383">
      <w:pPr>
        <w:pStyle w:val="Listaszerbekezds"/>
        <w:numPr>
          <w:ilvl w:val="0"/>
          <w:numId w:val="22"/>
        </w:numPr>
      </w:pPr>
      <w:hyperlink r:id="rId66" w:history="1">
        <w:r w:rsidR="007C5A52" w:rsidRPr="009B307D">
          <w:rPr>
            <w:rStyle w:val="Hiperhivatkozs"/>
          </w:rPr>
          <w:t>https://github.com/BaBence04/Konyvtarazo-rendszer-projekt</w:t>
        </w:r>
      </w:hyperlink>
    </w:p>
    <w:p w:rsidR="007C5A52" w:rsidRPr="007C5A52" w:rsidRDefault="007C5A52" w:rsidP="007C5A52"/>
    <w:sectPr w:rsidR="007C5A52" w:rsidRPr="007C5A52" w:rsidSect="009D3496">
      <w:footerReference w:type="default" r:id="rId67"/>
      <w:pgSz w:w="11907" w:h="16839" w:code="9"/>
      <w:pgMar w:top="1440" w:right="1797" w:bottom="1440" w:left="1797"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05383" w:rsidRDefault="00E05383">
      <w:r>
        <w:separator/>
      </w:r>
    </w:p>
  </w:endnote>
  <w:endnote w:type="continuationSeparator" w:id="0">
    <w:p w:rsidR="00E05383" w:rsidRDefault="00E053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ascadia Mono">
    <w:panose1 w:val="020B0609020000020004"/>
    <w:charset w:val="EE"/>
    <w:family w:val="modern"/>
    <w:pitch w:val="fixed"/>
    <w:sig w:usb0="A10002FF" w:usb1="4000F9FB" w:usb2="00040000" w:usb3="00000000" w:csb0="0000019F" w:csb1="00000000"/>
  </w:font>
  <w:font w:name="Cascadia Code ExtraLight">
    <w:panose1 w:val="020B0609020000020004"/>
    <w:charset w:val="EE"/>
    <w:family w:val="modern"/>
    <w:pitch w:val="fixed"/>
    <w:sig w:usb0="A10002FF" w:usb1="4000F9FB" w:usb2="0004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3417" w:rsidRDefault="00C0341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8383882"/>
      <w:docPartObj>
        <w:docPartGallery w:val="Page Numbers (Bottom of Page)"/>
        <w:docPartUnique/>
      </w:docPartObj>
    </w:sdtPr>
    <w:sdtEndPr/>
    <w:sdtContent>
      <w:p w:rsidR="00C03417" w:rsidRDefault="00F45BED">
        <w:pPr>
          <w:pStyle w:val="llb"/>
          <w:jc w:val="center"/>
        </w:pPr>
        <w:r>
          <w:fldChar w:fldCharType="begin"/>
        </w:r>
        <w:r w:rsidR="00C03417">
          <w:instrText>PAGE   \* MERGEFORMAT</w:instrText>
        </w:r>
        <w:r>
          <w:fldChar w:fldCharType="separate"/>
        </w:r>
        <w:r w:rsidR="00456E5E">
          <w:rPr>
            <w:noProof/>
          </w:rPr>
          <w:t>6</w:t>
        </w:r>
        <w:r>
          <w:fldChar w:fldCharType="end"/>
        </w:r>
      </w:p>
    </w:sdtContent>
  </w:sdt>
  <w:p w:rsidR="00C03417" w:rsidRDefault="00C03417">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3417" w:rsidRDefault="00C03417">
    <w:pPr>
      <w:pStyle w:val="llb"/>
      <w:jc w:val="center"/>
    </w:pPr>
  </w:p>
  <w:p w:rsidR="00C03417" w:rsidRDefault="00C03417">
    <w:pPr>
      <w:pStyle w:val="ll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3417" w:rsidRDefault="00F45BED">
    <w:pPr>
      <w:pStyle w:val="llb"/>
      <w:jc w:val="center"/>
    </w:pPr>
    <w:r>
      <w:fldChar w:fldCharType="begin"/>
    </w:r>
    <w:r w:rsidR="00C03417">
      <w:instrText>PAGE   \* MERGEFORMAT</w:instrText>
    </w:r>
    <w:r>
      <w:fldChar w:fldCharType="separate"/>
    </w:r>
    <w:r w:rsidR="00456E5E">
      <w:rPr>
        <w:noProof/>
      </w:rPr>
      <w:t>24</w:t>
    </w:r>
    <w:r>
      <w:fldChar w:fldCharType="end"/>
    </w:r>
  </w:p>
  <w:p w:rsidR="00C03417" w:rsidRDefault="00C03417">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05383" w:rsidRDefault="00E05383">
      <w:r>
        <w:separator/>
      </w:r>
    </w:p>
  </w:footnote>
  <w:footnote w:type="continuationSeparator" w:id="0">
    <w:p w:rsidR="00E05383" w:rsidRDefault="00E053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3417" w:rsidRDefault="00C03417">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3417" w:rsidRDefault="00C03417">
    <w:pPr>
      <w:pStyle w:val="lfej"/>
    </w:pPr>
  </w:p>
  <w:p w:rsidR="00C03417" w:rsidRDefault="00C03417">
    <w:pPr>
      <w:pStyle w:val="lfej"/>
    </w:pPr>
    <w:r>
      <w:t>BookHive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3417" w:rsidRDefault="00C03417">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17545CAA"/>
    <w:lvl w:ilvl="0">
      <w:numFmt w:val="decimal"/>
      <w:pStyle w:val="Ellenrzlista-elem"/>
      <w:lvlText w:val="*"/>
      <w:lvlJc w:val="left"/>
      <w:pPr>
        <w:ind w:left="0" w:firstLine="0"/>
      </w:pPr>
    </w:lvl>
  </w:abstractNum>
  <w:abstractNum w:abstractNumId="1" w15:restartNumberingAfterBreak="0">
    <w:nsid w:val="00211F45"/>
    <w:multiLevelType w:val="multilevel"/>
    <w:tmpl w:val="87FA15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CC36EB"/>
    <w:multiLevelType w:val="multilevel"/>
    <w:tmpl w:val="41B8A480"/>
    <w:lvl w:ilvl="0">
      <w:start w:val="1"/>
      <w:numFmt w:val="upperLetter"/>
      <w:pStyle w:val="2listaszint"/>
      <w:lvlText w:val="%1."/>
      <w:lvlJc w:val="left"/>
      <w:pPr>
        <w:tabs>
          <w:tab w:val="num" w:pos="936"/>
        </w:tabs>
        <w:ind w:left="576" w:firstLine="0"/>
      </w:pPr>
    </w:lvl>
    <w:lvl w:ilvl="1">
      <w:start w:val="1"/>
      <w:numFmt w:val="upperLetter"/>
      <w:lvlText w:val="%2."/>
      <w:lvlJc w:val="left"/>
      <w:pPr>
        <w:tabs>
          <w:tab w:val="num" w:pos="1656"/>
        </w:tabs>
        <w:ind w:left="1296" w:firstLine="0"/>
      </w:pPr>
    </w:lvl>
    <w:lvl w:ilvl="2">
      <w:start w:val="1"/>
      <w:numFmt w:val="decimal"/>
      <w:lvlText w:val="%3."/>
      <w:lvlJc w:val="left"/>
      <w:pPr>
        <w:tabs>
          <w:tab w:val="num" w:pos="2376"/>
        </w:tabs>
        <w:ind w:left="2016" w:firstLine="0"/>
      </w:pPr>
    </w:lvl>
    <w:lvl w:ilvl="3">
      <w:start w:val="1"/>
      <w:numFmt w:val="lowerLetter"/>
      <w:lvlText w:val="%4)"/>
      <w:lvlJc w:val="left"/>
      <w:pPr>
        <w:tabs>
          <w:tab w:val="num" w:pos="3096"/>
        </w:tabs>
        <w:ind w:left="2736" w:firstLine="0"/>
      </w:pPr>
    </w:lvl>
    <w:lvl w:ilvl="4">
      <w:start w:val="1"/>
      <w:numFmt w:val="decimal"/>
      <w:lvlText w:val="(%5)"/>
      <w:lvlJc w:val="left"/>
      <w:pPr>
        <w:tabs>
          <w:tab w:val="num" w:pos="3816"/>
        </w:tabs>
        <w:ind w:left="3456" w:firstLine="0"/>
      </w:pPr>
    </w:lvl>
    <w:lvl w:ilvl="5">
      <w:start w:val="1"/>
      <w:numFmt w:val="lowerLetter"/>
      <w:lvlText w:val="(%6)"/>
      <w:lvlJc w:val="left"/>
      <w:pPr>
        <w:tabs>
          <w:tab w:val="num" w:pos="4536"/>
        </w:tabs>
        <w:ind w:left="4176" w:firstLine="0"/>
      </w:pPr>
    </w:lvl>
    <w:lvl w:ilvl="6">
      <w:start w:val="1"/>
      <w:numFmt w:val="lowerRoman"/>
      <w:lvlText w:val="(%7)"/>
      <w:lvlJc w:val="left"/>
      <w:pPr>
        <w:tabs>
          <w:tab w:val="num" w:pos="5256"/>
        </w:tabs>
        <w:ind w:left="4896" w:firstLine="0"/>
      </w:pPr>
    </w:lvl>
    <w:lvl w:ilvl="7">
      <w:start w:val="1"/>
      <w:numFmt w:val="lowerLetter"/>
      <w:lvlText w:val="(%8)"/>
      <w:lvlJc w:val="left"/>
      <w:pPr>
        <w:tabs>
          <w:tab w:val="num" w:pos="5976"/>
        </w:tabs>
        <w:ind w:left="5616" w:firstLine="0"/>
      </w:pPr>
    </w:lvl>
    <w:lvl w:ilvl="8">
      <w:start w:val="1"/>
      <w:numFmt w:val="lowerRoman"/>
      <w:lvlText w:val="(%9)"/>
      <w:lvlJc w:val="left"/>
      <w:pPr>
        <w:tabs>
          <w:tab w:val="num" w:pos="6696"/>
        </w:tabs>
        <w:ind w:left="6336" w:firstLine="0"/>
      </w:pPr>
    </w:lvl>
  </w:abstractNum>
  <w:abstractNum w:abstractNumId="3" w15:restartNumberingAfterBreak="0">
    <w:nsid w:val="020101F0"/>
    <w:multiLevelType w:val="multilevel"/>
    <w:tmpl w:val="16701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7C6DD1"/>
    <w:multiLevelType w:val="multilevel"/>
    <w:tmpl w:val="87BC980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33944B1"/>
    <w:multiLevelType w:val="multilevel"/>
    <w:tmpl w:val="0860A8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A73AE"/>
    <w:multiLevelType w:val="multilevel"/>
    <w:tmpl w:val="663EB5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78280C"/>
    <w:multiLevelType w:val="multilevel"/>
    <w:tmpl w:val="3892B4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201755"/>
    <w:multiLevelType w:val="multilevel"/>
    <w:tmpl w:val="7746569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09AE788C"/>
    <w:multiLevelType w:val="multilevel"/>
    <w:tmpl w:val="C61CA8C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0A3F498C"/>
    <w:multiLevelType w:val="multilevel"/>
    <w:tmpl w:val="9008059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0BF56CC7"/>
    <w:multiLevelType w:val="multilevel"/>
    <w:tmpl w:val="CBBED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E311802"/>
    <w:multiLevelType w:val="multilevel"/>
    <w:tmpl w:val="62582400"/>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0FF31B9C"/>
    <w:multiLevelType w:val="hybridMultilevel"/>
    <w:tmpl w:val="E5E2ADD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4" w15:restartNumberingAfterBreak="0">
    <w:nsid w:val="103900F0"/>
    <w:multiLevelType w:val="multilevel"/>
    <w:tmpl w:val="555E80D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10827D5C"/>
    <w:multiLevelType w:val="hybridMultilevel"/>
    <w:tmpl w:val="EFDA049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108618E3"/>
    <w:multiLevelType w:val="hybridMultilevel"/>
    <w:tmpl w:val="EAC65E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128938B2"/>
    <w:multiLevelType w:val="multilevel"/>
    <w:tmpl w:val="9CFE3424"/>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13612C20"/>
    <w:multiLevelType w:val="multilevel"/>
    <w:tmpl w:val="FCA27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3654247"/>
    <w:multiLevelType w:val="multilevel"/>
    <w:tmpl w:val="C8A4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3BD6154"/>
    <w:multiLevelType w:val="multilevel"/>
    <w:tmpl w:val="3AE00C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4280984"/>
    <w:multiLevelType w:val="multilevel"/>
    <w:tmpl w:val="861C76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353355"/>
    <w:multiLevelType w:val="multilevel"/>
    <w:tmpl w:val="07EC53FE"/>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18C32D06"/>
    <w:multiLevelType w:val="multilevel"/>
    <w:tmpl w:val="E8B2A1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D52214"/>
    <w:multiLevelType w:val="hybridMultilevel"/>
    <w:tmpl w:val="26E6B3C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5" w15:restartNumberingAfterBreak="0">
    <w:nsid w:val="1F081EA7"/>
    <w:multiLevelType w:val="multilevel"/>
    <w:tmpl w:val="5A527BD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20B61B05"/>
    <w:multiLevelType w:val="multilevel"/>
    <w:tmpl w:val="774ACF04"/>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22682BBD"/>
    <w:multiLevelType w:val="multilevel"/>
    <w:tmpl w:val="73D64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B76E29"/>
    <w:multiLevelType w:val="multilevel"/>
    <w:tmpl w:val="C5CA8E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27BD4977"/>
    <w:multiLevelType w:val="multilevel"/>
    <w:tmpl w:val="372C1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F254D7D"/>
    <w:multiLevelType w:val="multilevel"/>
    <w:tmpl w:val="0E4A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1803BDD"/>
    <w:multiLevelType w:val="multilevel"/>
    <w:tmpl w:val="7C30CDC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31B51E20"/>
    <w:multiLevelType w:val="multilevel"/>
    <w:tmpl w:val="B81213D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 w15:restartNumberingAfterBreak="0">
    <w:nsid w:val="322A26E9"/>
    <w:multiLevelType w:val="multilevel"/>
    <w:tmpl w:val="E43EA21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325A687E"/>
    <w:multiLevelType w:val="hybridMultilevel"/>
    <w:tmpl w:val="9DEE3AD6"/>
    <w:lvl w:ilvl="0" w:tplc="338029E8">
      <w:start w:val="1"/>
      <w:numFmt w:val="decimal"/>
      <w:pStyle w:val="Ellenrzlista-szmozottcmsor"/>
      <w:lvlText w:val="%1"/>
      <w:lvlJc w:val="left"/>
      <w:pPr>
        <w:tabs>
          <w:tab w:val="num" w:pos="720"/>
        </w:tabs>
        <w:ind w:left="720" w:hanging="360"/>
      </w:pPr>
      <w:rPr>
        <w:rFonts w:ascii="Arial" w:hAnsi="Arial" w:cs="Times New Roman" w:hint="default"/>
        <w:color w:val="008080"/>
        <w:sz w:val="48"/>
        <w:szCs w:val="48"/>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5" w15:restartNumberingAfterBreak="0">
    <w:nsid w:val="336A382F"/>
    <w:multiLevelType w:val="multilevel"/>
    <w:tmpl w:val="59A8D5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8AB372B"/>
    <w:multiLevelType w:val="hybridMultilevel"/>
    <w:tmpl w:val="B4B6436A"/>
    <w:lvl w:ilvl="0" w:tplc="AB22DBA2">
      <w:start w:val="1"/>
      <w:numFmt w:val="bullet"/>
      <w:lvlText w:val=""/>
      <w:lvlJc w:val="left"/>
      <w:pPr>
        <w:ind w:left="1080" w:hanging="360"/>
      </w:pPr>
      <w:rPr>
        <w:rFonts w:ascii="Symbol" w:hAnsi="Symbol" w:hint="default"/>
      </w:rPr>
    </w:lvl>
    <w:lvl w:ilvl="1" w:tplc="5AA86242">
      <w:start w:val="1"/>
      <w:numFmt w:val="bullet"/>
      <w:lvlText w:val="o"/>
      <w:lvlJc w:val="left"/>
      <w:pPr>
        <w:ind w:left="1800" w:hanging="360"/>
      </w:pPr>
      <w:rPr>
        <w:rFonts w:ascii="Courier New" w:hAnsi="Courier New" w:hint="default"/>
      </w:rPr>
    </w:lvl>
    <w:lvl w:ilvl="2" w:tplc="103C51AE">
      <w:start w:val="1"/>
      <w:numFmt w:val="bullet"/>
      <w:lvlText w:val=""/>
      <w:lvlJc w:val="left"/>
      <w:pPr>
        <w:ind w:left="2520" w:hanging="360"/>
      </w:pPr>
      <w:rPr>
        <w:rFonts w:ascii="Wingdings" w:hAnsi="Wingdings" w:hint="default"/>
      </w:rPr>
    </w:lvl>
    <w:lvl w:ilvl="3" w:tplc="0E5425A0">
      <w:start w:val="1"/>
      <w:numFmt w:val="bullet"/>
      <w:lvlText w:val=""/>
      <w:lvlJc w:val="left"/>
      <w:pPr>
        <w:ind w:left="3240" w:hanging="360"/>
      </w:pPr>
      <w:rPr>
        <w:rFonts w:ascii="Symbol" w:hAnsi="Symbol" w:hint="default"/>
      </w:rPr>
    </w:lvl>
    <w:lvl w:ilvl="4" w:tplc="E796F534">
      <w:start w:val="1"/>
      <w:numFmt w:val="bullet"/>
      <w:lvlText w:val="o"/>
      <w:lvlJc w:val="left"/>
      <w:pPr>
        <w:ind w:left="3960" w:hanging="360"/>
      </w:pPr>
      <w:rPr>
        <w:rFonts w:ascii="Courier New" w:hAnsi="Courier New" w:hint="default"/>
      </w:rPr>
    </w:lvl>
    <w:lvl w:ilvl="5" w:tplc="9460A250">
      <w:start w:val="1"/>
      <w:numFmt w:val="bullet"/>
      <w:lvlText w:val=""/>
      <w:lvlJc w:val="left"/>
      <w:pPr>
        <w:ind w:left="4680" w:hanging="360"/>
      </w:pPr>
      <w:rPr>
        <w:rFonts w:ascii="Wingdings" w:hAnsi="Wingdings" w:hint="default"/>
      </w:rPr>
    </w:lvl>
    <w:lvl w:ilvl="6" w:tplc="73200AC2">
      <w:start w:val="1"/>
      <w:numFmt w:val="bullet"/>
      <w:lvlText w:val=""/>
      <w:lvlJc w:val="left"/>
      <w:pPr>
        <w:ind w:left="5400" w:hanging="360"/>
      </w:pPr>
      <w:rPr>
        <w:rFonts w:ascii="Symbol" w:hAnsi="Symbol" w:hint="default"/>
      </w:rPr>
    </w:lvl>
    <w:lvl w:ilvl="7" w:tplc="13D09AF6">
      <w:start w:val="1"/>
      <w:numFmt w:val="bullet"/>
      <w:lvlText w:val="o"/>
      <w:lvlJc w:val="left"/>
      <w:pPr>
        <w:ind w:left="6120" w:hanging="360"/>
      </w:pPr>
      <w:rPr>
        <w:rFonts w:ascii="Courier New" w:hAnsi="Courier New" w:hint="default"/>
      </w:rPr>
    </w:lvl>
    <w:lvl w:ilvl="8" w:tplc="58922AAA">
      <w:start w:val="1"/>
      <w:numFmt w:val="bullet"/>
      <w:lvlText w:val=""/>
      <w:lvlJc w:val="left"/>
      <w:pPr>
        <w:ind w:left="6840" w:hanging="360"/>
      </w:pPr>
      <w:rPr>
        <w:rFonts w:ascii="Wingdings" w:hAnsi="Wingdings" w:hint="default"/>
      </w:rPr>
    </w:lvl>
  </w:abstractNum>
  <w:abstractNum w:abstractNumId="37" w15:restartNumberingAfterBreak="0">
    <w:nsid w:val="3C1521C0"/>
    <w:multiLevelType w:val="multilevel"/>
    <w:tmpl w:val="E828D06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 w15:restartNumberingAfterBreak="0">
    <w:nsid w:val="3D0B176C"/>
    <w:multiLevelType w:val="multilevel"/>
    <w:tmpl w:val="8334C2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EA04F3B"/>
    <w:multiLevelType w:val="multilevel"/>
    <w:tmpl w:val="89B8B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0" w15:restartNumberingAfterBreak="0">
    <w:nsid w:val="3F531BF7"/>
    <w:multiLevelType w:val="hybridMultilevel"/>
    <w:tmpl w:val="105E4D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45C21C96"/>
    <w:multiLevelType w:val="hybridMultilevel"/>
    <w:tmpl w:val="ED1CE2EE"/>
    <w:lvl w:ilvl="0" w:tplc="565ECBF2">
      <w:start w:val="1"/>
      <w:numFmt w:val="bullet"/>
      <w:lvlText w:val=""/>
      <w:lvlJc w:val="left"/>
      <w:pPr>
        <w:ind w:left="720" w:hanging="360"/>
      </w:pPr>
      <w:rPr>
        <w:rFonts w:ascii="Symbol" w:hAnsi="Symbol" w:hint="default"/>
      </w:rPr>
    </w:lvl>
    <w:lvl w:ilvl="1" w:tplc="BC86E440">
      <w:start w:val="1"/>
      <w:numFmt w:val="bullet"/>
      <w:lvlText w:val="o"/>
      <w:lvlJc w:val="left"/>
      <w:pPr>
        <w:ind w:left="1440" w:hanging="360"/>
      </w:pPr>
      <w:rPr>
        <w:rFonts w:ascii="Courier New" w:hAnsi="Courier New" w:hint="default"/>
      </w:rPr>
    </w:lvl>
    <w:lvl w:ilvl="2" w:tplc="F31E8662">
      <w:start w:val="1"/>
      <w:numFmt w:val="bullet"/>
      <w:lvlText w:val=""/>
      <w:lvlJc w:val="left"/>
      <w:pPr>
        <w:ind w:left="2160" w:hanging="360"/>
      </w:pPr>
      <w:rPr>
        <w:rFonts w:ascii="Wingdings" w:hAnsi="Wingdings" w:hint="default"/>
      </w:rPr>
    </w:lvl>
    <w:lvl w:ilvl="3" w:tplc="D58E314A">
      <w:start w:val="1"/>
      <w:numFmt w:val="bullet"/>
      <w:lvlText w:val=""/>
      <w:lvlJc w:val="left"/>
      <w:pPr>
        <w:ind w:left="2880" w:hanging="360"/>
      </w:pPr>
      <w:rPr>
        <w:rFonts w:ascii="Symbol" w:hAnsi="Symbol" w:hint="default"/>
      </w:rPr>
    </w:lvl>
    <w:lvl w:ilvl="4" w:tplc="34144F4A">
      <w:start w:val="1"/>
      <w:numFmt w:val="bullet"/>
      <w:lvlText w:val="o"/>
      <w:lvlJc w:val="left"/>
      <w:pPr>
        <w:ind w:left="3600" w:hanging="360"/>
      </w:pPr>
      <w:rPr>
        <w:rFonts w:ascii="Courier New" w:hAnsi="Courier New" w:hint="default"/>
      </w:rPr>
    </w:lvl>
    <w:lvl w:ilvl="5" w:tplc="527CE6A2">
      <w:start w:val="1"/>
      <w:numFmt w:val="bullet"/>
      <w:lvlText w:val=""/>
      <w:lvlJc w:val="left"/>
      <w:pPr>
        <w:ind w:left="4320" w:hanging="360"/>
      </w:pPr>
      <w:rPr>
        <w:rFonts w:ascii="Wingdings" w:hAnsi="Wingdings" w:hint="default"/>
      </w:rPr>
    </w:lvl>
    <w:lvl w:ilvl="6" w:tplc="7F80BFFA">
      <w:start w:val="1"/>
      <w:numFmt w:val="bullet"/>
      <w:lvlText w:val=""/>
      <w:lvlJc w:val="left"/>
      <w:pPr>
        <w:ind w:left="5040" w:hanging="360"/>
      </w:pPr>
      <w:rPr>
        <w:rFonts w:ascii="Symbol" w:hAnsi="Symbol" w:hint="default"/>
      </w:rPr>
    </w:lvl>
    <w:lvl w:ilvl="7" w:tplc="588EAB22">
      <w:start w:val="1"/>
      <w:numFmt w:val="bullet"/>
      <w:lvlText w:val="o"/>
      <w:lvlJc w:val="left"/>
      <w:pPr>
        <w:ind w:left="5760" w:hanging="360"/>
      </w:pPr>
      <w:rPr>
        <w:rFonts w:ascii="Courier New" w:hAnsi="Courier New" w:hint="default"/>
      </w:rPr>
    </w:lvl>
    <w:lvl w:ilvl="8" w:tplc="B6DE196E">
      <w:start w:val="1"/>
      <w:numFmt w:val="bullet"/>
      <w:lvlText w:val=""/>
      <w:lvlJc w:val="left"/>
      <w:pPr>
        <w:ind w:left="6480" w:hanging="360"/>
      </w:pPr>
      <w:rPr>
        <w:rFonts w:ascii="Wingdings" w:hAnsi="Wingdings" w:hint="default"/>
      </w:rPr>
    </w:lvl>
  </w:abstractNum>
  <w:abstractNum w:abstractNumId="42" w15:restartNumberingAfterBreak="0">
    <w:nsid w:val="460711C9"/>
    <w:multiLevelType w:val="hybridMultilevel"/>
    <w:tmpl w:val="AAB09F88"/>
    <w:lvl w:ilvl="0" w:tplc="8D627F60">
      <w:start w:val="1"/>
      <w:numFmt w:val="bullet"/>
      <w:lvlText w:val=""/>
      <w:lvlJc w:val="left"/>
      <w:pPr>
        <w:ind w:left="720" w:hanging="360"/>
      </w:pPr>
      <w:rPr>
        <w:rFonts w:ascii="Symbol" w:hAnsi="Symbol" w:hint="default"/>
      </w:rPr>
    </w:lvl>
    <w:lvl w:ilvl="1" w:tplc="1C60199C">
      <w:start w:val="1"/>
      <w:numFmt w:val="bullet"/>
      <w:lvlText w:val="o"/>
      <w:lvlJc w:val="left"/>
      <w:pPr>
        <w:ind w:left="1440" w:hanging="360"/>
      </w:pPr>
      <w:rPr>
        <w:rFonts w:ascii="Courier New" w:hAnsi="Courier New" w:hint="default"/>
      </w:rPr>
    </w:lvl>
    <w:lvl w:ilvl="2" w:tplc="F1060716">
      <w:start w:val="1"/>
      <w:numFmt w:val="bullet"/>
      <w:lvlText w:val=""/>
      <w:lvlJc w:val="left"/>
      <w:pPr>
        <w:ind w:left="2160" w:hanging="360"/>
      </w:pPr>
      <w:rPr>
        <w:rFonts w:ascii="Wingdings" w:hAnsi="Wingdings" w:hint="default"/>
      </w:rPr>
    </w:lvl>
    <w:lvl w:ilvl="3" w:tplc="22964288">
      <w:start w:val="1"/>
      <w:numFmt w:val="bullet"/>
      <w:lvlText w:val=""/>
      <w:lvlJc w:val="left"/>
      <w:pPr>
        <w:ind w:left="2880" w:hanging="360"/>
      </w:pPr>
      <w:rPr>
        <w:rFonts w:ascii="Symbol" w:hAnsi="Symbol" w:hint="default"/>
      </w:rPr>
    </w:lvl>
    <w:lvl w:ilvl="4" w:tplc="C2B41CEC">
      <w:start w:val="1"/>
      <w:numFmt w:val="bullet"/>
      <w:lvlText w:val="o"/>
      <w:lvlJc w:val="left"/>
      <w:pPr>
        <w:ind w:left="3600" w:hanging="360"/>
      </w:pPr>
      <w:rPr>
        <w:rFonts w:ascii="Courier New" w:hAnsi="Courier New" w:hint="default"/>
      </w:rPr>
    </w:lvl>
    <w:lvl w:ilvl="5" w:tplc="F3827E2A">
      <w:start w:val="1"/>
      <w:numFmt w:val="bullet"/>
      <w:lvlText w:val=""/>
      <w:lvlJc w:val="left"/>
      <w:pPr>
        <w:ind w:left="4320" w:hanging="360"/>
      </w:pPr>
      <w:rPr>
        <w:rFonts w:ascii="Wingdings" w:hAnsi="Wingdings" w:hint="default"/>
      </w:rPr>
    </w:lvl>
    <w:lvl w:ilvl="6" w:tplc="8A08C1B0">
      <w:start w:val="1"/>
      <w:numFmt w:val="bullet"/>
      <w:lvlText w:val=""/>
      <w:lvlJc w:val="left"/>
      <w:pPr>
        <w:ind w:left="5040" w:hanging="360"/>
      </w:pPr>
      <w:rPr>
        <w:rFonts w:ascii="Symbol" w:hAnsi="Symbol" w:hint="default"/>
      </w:rPr>
    </w:lvl>
    <w:lvl w:ilvl="7" w:tplc="12128E2A">
      <w:start w:val="1"/>
      <w:numFmt w:val="bullet"/>
      <w:lvlText w:val="o"/>
      <w:lvlJc w:val="left"/>
      <w:pPr>
        <w:ind w:left="5760" w:hanging="360"/>
      </w:pPr>
      <w:rPr>
        <w:rFonts w:ascii="Courier New" w:hAnsi="Courier New" w:hint="default"/>
      </w:rPr>
    </w:lvl>
    <w:lvl w:ilvl="8" w:tplc="763AF8BC">
      <w:start w:val="1"/>
      <w:numFmt w:val="bullet"/>
      <w:lvlText w:val=""/>
      <w:lvlJc w:val="left"/>
      <w:pPr>
        <w:ind w:left="6480" w:hanging="360"/>
      </w:pPr>
      <w:rPr>
        <w:rFonts w:ascii="Wingdings" w:hAnsi="Wingdings" w:hint="default"/>
      </w:rPr>
    </w:lvl>
  </w:abstractNum>
  <w:abstractNum w:abstractNumId="43" w15:restartNumberingAfterBreak="0">
    <w:nsid w:val="46585BA7"/>
    <w:multiLevelType w:val="multilevel"/>
    <w:tmpl w:val="D2E67E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81E60FD"/>
    <w:multiLevelType w:val="multilevel"/>
    <w:tmpl w:val="079E757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 w15:restartNumberingAfterBreak="0">
    <w:nsid w:val="4F4F611A"/>
    <w:multiLevelType w:val="multilevel"/>
    <w:tmpl w:val="FAD68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0CA24C9"/>
    <w:multiLevelType w:val="multilevel"/>
    <w:tmpl w:val="EE860B3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 w15:restartNumberingAfterBreak="0">
    <w:nsid w:val="51EC190A"/>
    <w:multiLevelType w:val="multilevel"/>
    <w:tmpl w:val="A028B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2B7769A"/>
    <w:multiLevelType w:val="multilevel"/>
    <w:tmpl w:val="8482E07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9" w15:restartNumberingAfterBreak="0">
    <w:nsid w:val="53F35156"/>
    <w:multiLevelType w:val="multilevel"/>
    <w:tmpl w:val="2784562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0" w15:restartNumberingAfterBreak="0">
    <w:nsid w:val="54307833"/>
    <w:multiLevelType w:val="multilevel"/>
    <w:tmpl w:val="08A8685E"/>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1" w15:restartNumberingAfterBreak="0">
    <w:nsid w:val="552B16CE"/>
    <w:multiLevelType w:val="multilevel"/>
    <w:tmpl w:val="FFB464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5B41F65"/>
    <w:multiLevelType w:val="hybridMultilevel"/>
    <w:tmpl w:val="15BC30D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3" w15:restartNumberingAfterBreak="0">
    <w:nsid w:val="55D17105"/>
    <w:multiLevelType w:val="multilevel"/>
    <w:tmpl w:val="6CA472C6"/>
    <w:lvl w:ilvl="0">
      <w:start w:val="1"/>
      <w:numFmt w:val="decimal"/>
      <w:pStyle w:val="3listaszint"/>
      <w:lvlText w:val="%1."/>
      <w:lvlJc w:val="left"/>
      <w:pPr>
        <w:tabs>
          <w:tab w:val="num" w:pos="2088"/>
        </w:tabs>
        <w:ind w:left="1728" w:firstLine="0"/>
      </w:pPr>
    </w:lvl>
    <w:lvl w:ilvl="1">
      <w:start w:val="1"/>
      <w:numFmt w:val="upperLetter"/>
      <w:lvlText w:val="%2."/>
      <w:lvlJc w:val="left"/>
      <w:pPr>
        <w:tabs>
          <w:tab w:val="num" w:pos="2808"/>
        </w:tabs>
        <w:ind w:left="2448" w:firstLine="0"/>
      </w:pPr>
    </w:lvl>
    <w:lvl w:ilvl="2">
      <w:start w:val="1"/>
      <w:numFmt w:val="decimal"/>
      <w:lvlText w:val="%3."/>
      <w:lvlJc w:val="left"/>
      <w:pPr>
        <w:tabs>
          <w:tab w:val="num" w:pos="3528"/>
        </w:tabs>
        <w:ind w:left="3168" w:firstLine="0"/>
      </w:pPr>
    </w:lvl>
    <w:lvl w:ilvl="3">
      <w:start w:val="1"/>
      <w:numFmt w:val="lowerLetter"/>
      <w:lvlText w:val="%4)"/>
      <w:lvlJc w:val="left"/>
      <w:pPr>
        <w:tabs>
          <w:tab w:val="num" w:pos="4248"/>
        </w:tabs>
        <w:ind w:left="3888" w:firstLine="0"/>
      </w:pPr>
    </w:lvl>
    <w:lvl w:ilvl="4">
      <w:start w:val="1"/>
      <w:numFmt w:val="decimal"/>
      <w:lvlText w:val="(%5)"/>
      <w:lvlJc w:val="left"/>
      <w:pPr>
        <w:tabs>
          <w:tab w:val="num" w:pos="4968"/>
        </w:tabs>
        <w:ind w:left="4608" w:firstLine="0"/>
      </w:pPr>
    </w:lvl>
    <w:lvl w:ilvl="5">
      <w:start w:val="1"/>
      <w:numFmt w:val="lowerLetter"/>
      <w:lvlText w:val="(%6)"/>
      <w:lvlJc w:val="left"/>
      <w:pPr>
        <w:tabs>
          <w:tab w:val="num" w:pos="5688"/>
        </w:tabs>
        <w:ind w:left="5328" w:firstLine="0"/>
      </w:pPr>
    </w:lvl>
    <w:lvl w:ilvl="6">
      <w:start w:val="1"/>
      <w:numFmt w:val="lowerRoman"/>
      <w:lvlText w:val="(%7)"/>
      <w:lvlJc w:val="left"/>
      <w:pPr>
        <w:tabs>
          <w:tab w:val="num" w:pos="6408"/>
        </w:tabs>
        <w:ind w:left="6048" w:firstLine="0"/>
      </w:pPr>
    </w:lvl>
    <w:lvl w:ilvl="7">
      <w:start w:val="1"/>
      <w:numFmt w:val="lowerLetter"/>
      <w:lvlText w:val="(%8)"/>
      <w:lvlJc w:val="left"/>
      <w:pPr>
        <w:tabs>
          <w:tab w:val="num" w:pos="7128"/>
        </w:tabs>
        <w:ind w:left="6768" w:firstLine="0"/>
      </w:pPr>
    </w:lvl>
    <w:lvl w:ilvl="8">
      <w:start w:val="1"/>
      <w:numFmt w:val="lowerRoman"/>
      <w:lvlText w:val="(%9)"/>
      <w:lvlJc w:val="left"/>
      <w:pPr>
        <w:tabs>
          <w:tab w:val="num" w:pos="7848"/>
        </w:tabs>
        <w:ind w:left="7488" w:firstLine="0"/>
      </w:pPr>
    </w:lvl>
  </w:abstractNum>
  <w:abstractNum w:abstractNumId="54" w15:restartNumberingAfterBreak="0">
    <w:nsid w:val="568B55D5"/>
    <w:multiLevelType w:val="multilevel"/>
    <w:tmpl w:val="045A679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5" w15:restartNumberingAfterBreak="0">
    <w:nsid w:val="5731BFE1"/>
    <w:multiLevelType w:val="hybridMultilevel"/>
    <w:tmpl w:val="5FD02406"/>
    <w:lvl w:ilvl="0" w:tplc="6E7AB8D2">
      <w:start w:val="1"/>
      <w:numFmt w:val="bullet"/>
      <w:lvlText w:val=""/>
      <w:lvlJc w:val="left"/>
      <w:pPr>
        <w:ind w:left="1080" w:hanging="360"/>
      </w:pPr>
      <w:rPr>
        <w:rFonts w:ascii="Symbol" w:hAnsi="Symbol" w:hint="default"/>
      </w:rPr>
    </w:lvl>
    <w:lvl w:ilvl="1" w:tplc="FD5409E0">
      <w:start w:val="1"/>
      <w:numFmt w:val="bullet"/>
      <w:lvlText w:val="o"/>
      <w:lvlJc w:val="left"/>
      <w:pPr>
        <w:ind w:left="1800" w:hanging="360"/>
      </w:pPr>
      <w:rPr>
        <w:rFonts w:ascii="Courier New" w:hAnsi="Courier New" w:hint="default"/>
      </w:rPr>
    </w:lvl>
    <w:lvl w:ilvl="2" w:tplc="0F86F254">
      <w:start w:val="1"/>
      <w:numFmt w:val="bullet"/>
      <w:lvlText w:val=""/>
      <w:lvlJc w:val="left"/>
      <w:pPr>
        <w:ind w:left="2520" w:hanging="360"/>
      </w:pPr>
      <w:rPr>
        <w:rFonts w:ascii="Wingdings" w:hAnsi="Wingdings" w:hint="default"/>
      </w:rPr>
    </w:lvl>
    <w:lvl w:ilvl="3" w:tplc="4022BC78">
      <w:start w:val="1"/>
      <w:numFmt w:val="bullet"/>
      <w:lvlText w:val=""/>
      <w:lvlJc w:val="left"/>
      <w:pPr>
        <w:ind w:left="3240" w:hanging="360"/>
      </w:pPr>
      <w:rPr>
        <w:rFonts w:ascii="Symbol" w:hAnsi="Symbol" w:hint="default"/>
      </w:rPr>
    </w:lvl>
    <w:lvl w:ilvl="4" w:tplc="BF8CCEF4">
      <w:start w:val="1"/>
      <w:numFmt w:val="bullet"/>
      <w:lvlText w:val="o"/>
      <w:lvlJc w:val="left"/>
      <w:pPr>
        <w:ind w:left="3960" w:hanging="360"/>
      </w:pPr>
      <w:rPr>
        <w:rFonts w:ascii="Courier New" w:hAnsi="Courier New" w:hint="default"/>
      </w:rPr>
    </w:lvl>
    <w:lvl w:ilvl="5" w:tplc="FC563C9A">
      <w:start w:val="1"/>
      <w:numFmt w:val="bullet"/>
      <w:lvlText w:val=""/>
      <w:lvlJc w:val="left"/>
      <w:pPr>
        <w:ind w:left="4680" w:hanging="360"/>
      </w:pPr>
      <w:rPr>
        <w:rFonts w:ascii="Wingdings" w:hAnsi="Wingdings" w:hint="default"/>
      </w:rPr>
    </w:lvl>
    <w:lvl w:ilvl="6" w:tplc="671889F4">
      <w:start w:val="1"/>
      <w:numFmt w:val="bullet"/>
      <w:lvlText w:val=""/>
      <w:lvlJc w:val="left"/>
      <w:pPr>
        <w:ind w:left="5400" w:hanging="360"/>
      </w:pPr>
      <w:rPr>
        <w:rFonts w:ascii="Symbol" w:hAnsi="Symbol" w:hint="default"/>
      </w:rPr>
    </w:lvl>
    <w:lvl w:ilvl="7" w:tplc="DEF4E618">
      <w:start w:val="1"/>
      <w:numFmt w:val="bullet"/>
      <w:lvlText w:val="o"/>
      <w:lvlJc w:val="left"/>
      <w:pPr>
        <w:ind w:left="6120" w:hanging="360"/>
      </w:pPr>
      <w:rPr>
        <w:rFonts w:ascii="Courier New" w:hAnsi="Courier New" w:hint="default"/>
      </w:rPr>
    </w:lvl>
    <w:lvl w:ilvl="8" w:tplc="E76CD572">
      <w:start w:val="1"/>
      <w:numFmt w:val="bullet"/>
      <w:lvlText w:val=""/>
      <w:lvlJc w:val="left"/>
      <w:pPr>
        <w:ind w:left="6840" w:hanging="360"/>
      </w:pPr>
      <w:rPr>
        <w:rFonts w:ascii="Wingdings" w:hAnsi="Wingdings" w:hint="default"/>
      </w:rPr>
    </w:lvl>
  </w:abstractNum>
  <w:abstractNum w:abstractNumId="56" w15:restartNumberingAfterBreak="0">
    <w:nsid w:val="57B46C20"/>
    <w:multiLevelType w:val="multilevel"/>
    <w:tmpl w:val="995618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9294630"/>
    <w:multiLevelType w:val="multilevel"/>
    <w:tmpl w:val="E70A15B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8" w15:restartNumberingAfterBreak="0">
    <w:nsid w:val="59C63CD3"/>
    <w:multiLevelType w:val="multilevel"/>
    <w:tmpl w:val="3DE84E3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9" w15:restartNumberingAfterBreak="0">
    <w:nsid w:val="59D625FC"/>
    <w:multiLevelType w:val="multilevel"/>
    <w:tmpl w:val="CF2A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B452D16"/>
    <w:multiLevelType w:val="multilevel"/>
    <w:tmpl w:val="B742E7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5B867584"/>
    <w:multiLevelType w:val="multilevel"/>
    <w:tmpl w:val="2C68DC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E0956EB"/>
    <w:multiLevelType w:val="multilevel"/>
    <w:tmpl w:val="5CF20DF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3" w15:restartNumberingAfterBreak="0">
    <w:nsid w:val="628270B2"/>
    <w:multiLevelType w:val="multilevel"/>
    <w:tmpl w:val="7C2042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6342E96"/>
    <w:multiLevelType w:val="multilevel"/>
    <w:tmpl w:val="DD3E5318"/>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5" w15:restartNumberingAfterBreak="0">
    <w:nsid w:val="67446AEA"/>
    <w:multiLevelType w:val="multilevel"/>
    <w:tmpl w:val="DED0644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6" w15:restartNumberingAfterBreak="0">
    <w:nsid w:val="67962201"/>
    <w:multiLevelType w:val="multilevel"/>
    <w:tmpl w:val="4FF4B6D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 w15:restartNumberingAfterBreak="0">
    <w:nsid w:val="68BE0C11"/>
    <w:multiLevelType w:val="multilevel"/>
    <w:tmpl w:val="2E4ECD5E"/>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8" w15:restartNumberingAfterBreak="0">
    <w:nsid w:val="6A807719"/>
    <w:multiLevelType w:val="multilevel"/>
    <w:tmpl w:val="B3F6838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9" w15:restartNumberingAfterBreak="0">
    <w:nsid w:val="6ADE2578"/>
    <w:multiLevelType w:val="multilevel"/>
    <w:tmpl w:val="32D6C0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BA15BFD"/>
    <w:multiLevelType w:val="multilevel"/>
    <w:tmpl w:val="8138E4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BB847BA"/>
    <w:multiLevelType w:val="multilevel"/>
    <w:tmpl w:val="D7C8CA50"/>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2" w15:restartNumberingAfterBreak="0">
    <w:nsid w:val="6F276E59"/>
    <w:multiLevelType w:val="multilevel"/>
    <w:tmpl w:val="19BA6FE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3" w15:restartNumberingAfterBreak="0">
    <w:nsid w:val="6FF6765E"/>
    <w:multiLevelType w:val="hybridMultilevel"/>
    <w:tmpl w:val="9842BF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4" w15:restartNumberingAfterBreak="0">
    <w:nsid w:val="70BC25AE"/>
    <w:multiLevelType w:val="hybridMultilevel"/>
    <w:tmpl w:val="F54AB5E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5" w15:restartNumberingAfterBreak="0">
    <w:nsid w:val="7343195B"/>
    <w:multiLevelType w:val="multilevel"/>
    <w:tmpl w:val="C42A3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5C31AB1"/>
    <w:multiLevelType w:val="multilevel"/>
    <w:tmpl w:val="4A3AF96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7" w15:restartNumberingAfterBreak="0">
    <w:nsid w:val="76381577"/>
    <w:multiLevelType w:val="hybridMultilevel"/>
    <w:tmpl w:val="95E4C4E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76AB49FD"/>
    <w:multiLevelType w:val="multilevel"/>
    <w:tmpl w:val="7DCEAB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73F7F2E"/>
    <w:multiLevelType w:val="multilevel"/>
    <w:tmpl w:val="D8C81D4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0" w15:restartNumberingAfterBreak="0">
    <w:nsid w:val="7A0E3A64"/>
    <w:multiLevelType w:val="hybridMultilevel"/>
    <w:tmpl w:val="7DF82D02"/>
    <w:lvl w:ilvl="0" w:tplc="EF3C6F3C">
      <w:start w:val="1"/>
      <w:numFmt w:val="bullet"/>
      <w:lvlText w:val=""/>
      <w:lvlJc w:val="left"/>
      <w:pPr>
        <w:ind w:left="720" w:hanging="360"/>
      </w:pPr>
      <w:rPr>
        <w:rFonts w:ascii="Symbol" w:hAnsi="Symbol" w:hint="default"/>
      </w:rPr>
    </w:lvl>
    <w:lvl w:ilvl="1" w:tplc="D5049EE6">
      <w:start w:val="1"/>
      <w:numFmt w:val="bullet"/>
      <w:lvlText w:val="o"/>
      <w:lvlJc w:val="left"/>
      <w:pPr>
        <w:ind w:left="1440" w:hanging="360"/>
      </w:pPr>
      <w:rPr>
        <w:rFonts w:ascii="Courier New" w:hAnsi="Courier New" w:hint="default"/>
      </w:rPr>
    </w:lvl>
    <w:lvl w:ilvl="2" w:tplc="45C884FC">
      <w:start w:val="1"/>
      <w:numFmt w:val="bullet"/>
      <w:lvlText w:val=""/>
      <w:lvlJc w:val="left"/>
      <w:pPr>
        <w:ind w:left="2160" w:hanging="360"/>
      </w:pPr>
      <w:rPr>
        <w:rFonts w:ascii="Wingdings" w:hAnsi="Wingdings" w:hint="default"/>
      </w:rPr>
    </w:lvl>
    <w:lvl w:ilvl="3" w:tplc="1958B190">
      <w:start w:val="1"/>
      <w:numFmt w:val="bullet"/>
      <w:lvlText w:val=""/>
      <w:lvlJc w:val="left"/>
      <w:pPr>
        <w:ind w:left="2880" w:hanging="360"/>
      </w:pPr>
      <w:rPr>
        <w:rFonts w:ascii="Symbol" w:hAnsi="Symbol" w:hint="default"/>
      </w:rPr>
    </w:lvl>
    <w:lvl w:ilvl="4" w:tplc="6F44EF0E">
      <w:start w:val="1"/>
      <w:numFmt w:val="bullet"/>
      <w:lvlText w:val="o"/>
      <w:lvlJc w:val="left"/>
      <w:pPr>
        <w:ind w:left="3600" w:hanging="360"/>
      </w:pPr>
      <w:rPr>
        <w:rFonts w:ascii="Courier New" w:hAnsi="Courier New" w:hint="default"/>
      </w:rPr>
    </w:lvl>
    <w:lvl w:ilvl="5" w:tplc="9CBEAF44">
      <w:start w:val="1"/>
      <w:numFmt w:val="bullet"/>
      <w:lvlText w:val=""/>
      <w:lvlJc w:val="left"/>
      <w:pPr>
        <w:ind w:left="4320" w:hanging="360"/>
      </w:pPr>
      <w:rPr>
        <w:rFonts w:ascii="Wingdings" w:hAnsi="Wingdings" w:hint="default"/>
      </w:rPr>
    </w:lvl>
    <w:lvl w:ilvl="6" w:tplc="35C8997E">
      <w:start w:val="1"/>
      <w:numFmt w:val="bullet"/>
      <w:lvlText w:val=""/>
      <w:lvlJc w:val="left"/>
      <w:pPr>
        <w:ind w:left="5040" w:hanging="360"/>
      </w:pPr>
      <w:rPr>
        <w:rFonts w:ascii="Symbol" w:hAnsi="Symbol" w:hint="default"/>
      </w:rPr>
    </w:lvl>
    <w:lvl w:ilvl="7" w:tplc="FFF28E54">
      <w:start w:val="1"/>
      <w:numFmt w:val="bullet"/>
      <w:lvlText w:val="o"/>
      <w:lvlJc w:val="left"/>
      <w:pPr>
        <w:ind w:left="5760" w:hanging="360"/>
      </w:pPr>
      <w:rPr>
        <w:rFonts w:ascii="Courier New" w:hAnsi="Courier New" w:hint="default"/>
      </w:rPr>
    </w:lvl>
    <w:lvl w:ilvl="8" w:tplc="BD2E361A">
      <w:start w:val="1"/>
      <w:numFmt w:val="bullet"/>
      <w:lvlText w:val=""/>
      <w:lvlJc w:val="left"/>
      <w:pPr>
        <w:ind w:left="6480" w:hanging="360"/>
      </w:pPr>
      <w:rPr>
        <w:rFonts w:ascii="Wingdings" w:hAnsi="Wingdings" w:hint="default"/>
      </w:rPr>
    </w:lvl>
  </w:abstractNum>
  <w:abstractNum w:abstractNumId="81" w15:restartNumberingAfterBreak="0">
    <w:nsid w:val="7AF72F23"/>
    <w:multiLevelType w:val="hybridMultilevel"/>
    <w:tmpl w:val="26E6B3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7BB06994"/>
    <w:multiLevelType w:val="multilevel"/>
    <w:tmpl w:val="E7C64E9A"/>
    <w:lvl w:ilvl="0">
      <w:start w:val="1"/>
      <w:numFmt w:val="upperRoman"/>
      <w:pStyle w:val="1listaszint"/>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83" w15:restartNumberingAfterBreak="0">
    <w:nsid w:val="7BB36389"/>
    <w:multiLevelType w:val="multilevel"/>
    <w:tmpl w:val="B792F1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8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lvl w:ilvl="0">
        <w:numFmt w:val="bullet"/>
        <w:pStyle w:val="Ellenrzlista-elem"/>
        <w:lvlText w:val=""/>
        <w:legacy w:legacy="1" w:legacySpace="0" w:legacyIndent="360"/>
        <w:lvlJc w:val="left"/>
        <w:pPr>
          <w:ind w:left="1253" w:hanging="360"/>
        </w:pPr>
        <w:rPr>
          <w:rFonts w:ascii="Wingdings" w:hAnsi="Wingdings" w:hint="default"/>
        </w:rPr>
      </w:lvl>
    </w:lvlOverride>
  </w:num>
  <w:num w:numId="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0"/>
  </w:num>
  <w:num w:numId="7">
    <w:abstractNumId w:val="36"/>
  </w:num>
  <w:num w:numId="8">
    <w:abstractNumId w:val="55"/>
  </w:num>
  <w:num w:numId="9">
    <w:abstractNumId w:val="41"/>
  </w:num>
  <w:num w:numId="10">
    <w:abstractNumId w:val="42"/>
  </w:num>
  <w:num w:numId="11">
    <w:abstractNumId w:val="24"/>
  </w:num>
  <w:num w:numId="12">
    <w:abstractNumId w:val="81"/>
  </w:num>
  <w:num w:numId="13">
    <w:abstractNumId w:val="13"/>
  </w:num>
  <w:num w:numId="14">
    <w:abstractNumId w:val="77"/>
  </w:num>
  <w:num w:numId="15">
    <w:abstractNumId w:val="68"/>
  </w:num>
  <w:num w:numId="16">
    <w:abstractNumId w:val="39"/>
  </w:num>
  <w:num w:numId="17">
    <w:abstractNumId w:val="74"/>
  </w:num>
  <w:num w:numId="18">
    <w:abstractNumId w:val="16"/>
  </w:num>
  <w:num w:numId="19">
    <w:abstractNumId w:val="40"/>
  </w:num>
  <w:num w:numId="20">
    <w:abstractNumId w:val="52"/>
  </w:num>
  <w:num w:numId="21">
    <w:abstractNumId w:val="15"/>
  </w:num>
  <w:num w:numId="22">
    <w:abstractNumId w:val="73"/>
  </w:num>
  <w:num w:numId="23">
    <w:abstractNumId w:val="3"/>
  </w:num>
  <w:num w:numId="24">
    <w:abstractNumId w:val="4"/>
  </w:num>
  <w:num w:numId="25">
    <w:abstractNumId w:val="72"/>
  </w:num>
  <w:num w:numId="26">
    <w:abstractNumId w:val="23"/>
  </w:num>
  <w:num w:numId="27">
    <w:abstractNumId w:val="44"/>
  </w:num>
  <w:num w:numId="28">
    <w:abstractNumId w:val="63"/>
  </w:num>
  <w:num w:numId="29">
    <w:abstractNumId w:val="65"/>
  </w:num>
  <w:num w:numId="30">
    <w:abstractNumId w:val="57"/>
  </w:num>
  <w:num w:numId="31">
    <w:abstractNumId w:val="38"/>
  </w:num>
  <w:num w:numId="32">
    <w:abstractNumId w:val="62"/>
  </w:num>
  <w:num w:numId="33">
    <w:abstractNumId w:val="27"/>
  </w:num>
  <w:num w:numId="34">
    <w:abstractNumId w:val="21"/>
  </w:num>
  <w:num w:numId="35">
    <w:abstractNumId w:val="61"/>
  </w:num>
  <w:num w:numId="36">
    <w:abstractNumId w:val="45"/>
  </w:num>
  <w:num w:numId="37">
    <w:abstractNumId w:val="70"/>
  </w:num>
  <w:num w:numId="38">
    <w:abstractNumId w:val="43"/>
  </w:num>
  <w:num w:numId="39">
    <w:abstractNumId w:val="76"/>
  </w:num>
  <w:num w:numId="40">
    <w:abstractNumId w:val="37"/>
  </w:num>
  <w:num w:numId="41">
    <w:abstractNumId w:val="71"/>
  </w:num>
  <w:num w:numId="42">
    <w:abstractNumId w:val="25"/>
  </w:num>
  <w:num w:numId="43">
    <w:abstractNumId w:val="66"/>
  </w:num>
  <w:num w:numId="44">
    <w:abstractNumId w:val="7"/>
  </w:num>
  <w:num w:numId="45">
    <w:abstractNumId w:val="6"/>
  </w:num>
  <w:num w:numId="46">
    <w:abstractNumId w:val="75"/>
  </w:num>
  <w:num w:numId="47">
    <w:abstractNumId w:val="78"/>
  </w:num>
  <w:num w:numId="48">
    <w:abstractNumId w:val="20"/>
  </w:num>
  <w:num w:numId="49">
    <w:abstractNumId w:val="48"/>
  </w:num>
  <w:num w:numId="50">
    <w:abstractNumId w:val="50"/>
  </w:num>
  <w:num w:numId="51">
    <w:abstractNumId w:val="1"/>
  </w:num>
  <w:num w:numId="52">
    <w:abstractNumId w:val="10"/>
  </w:num>
  <w:num w:numId="53">
    <w:abstractNumId w:val="22"/>
  </w:num>
  <w:num w:numId="54">
    <w:abstractNumId w:val="64"/>
  </w:num>
  <w:num w:numId="55">
    <w:abstractNumId w:val="17"/>
  </w:num>
  <w:num w:numId="56">
    <w:abstractNumId w:val="35"/>
  </w:num>
  <w:num w:numId="57">
    <w:abstractNumId w:val="47"/>
  </w:num>
  <w:num w:numId="58">
    <w:abstractNumId w:val="58"/>
  </w:num>
  <w:num w:numId="59">
    <w:abstractNumId w:val="32"/>
  </w:num>
  <w:num w:numId="60">
    <w:abstractNumId w:val="5"/>
  </w:num>
  <w:num w:numId="61">
    <w:abstractNumId w:val="33"/>
  </w:num>
  <w:num w:numId="62">
    <w:abstractNumId w:val="31"/>
  </w:num>
  <w:num w:numId="63">
    <w:abstractNumId w:val="12"/>
  </w:num>
  <w:num w:numId="64">
    <w:abstractNumId w:val="26"/>
  </w:num>
  <w:num w:numId="65">
    <w:abstractNumId w:val="56"/>
  </w:num>
  <w:num w:numId="66">
    <w:abstractNumId w:val="46"/>
  </w:num>
  <w:num w:numId="67">
    <w:abstractNumId w:val="54"/>
  </w:num>
  <w:num w:numId="68">
    <w:abstractNumId w:val="8"/>
  </w:num>
  <w:num w:numId="69">
    <w:abstractNumId w:val="67"/>
  </w:num>
  <w:num w:numId="70">
    <w:abstractNumId w:val="29"/>
  </w:num>
  <w:num w:numId="71">
    <w:abstractNumId w:val="49"/>
  </w:num>
  <w:num w:numId="72">
    <w:abstractNumId w:val="79"/>
  </w:num>
  <w:num w:numId="73">
    <w:abstractNumId w:val="51"/>
  </w:num>
  <w:num w:numId="74">
    <w:abstractNumId w:val="14"/>
  </w:num>
  <w:num w:numId="75">
    <w:abstractNumId w:val="9"/>
  </w:num>
  <w:num w:numId="76">
    <w:abstractNumId w:val="11"/>
  </w:num>
  <w:num w:numId="77">
    <w:abstractNumId w:val="18"/>
  </w:num>
  <w:num w:numId="78">
    <w:abstractNumId w:val="83"/>
  </w:num>
  <w:num w:numId="79">
    <w:abstractNumId w:val="69"/>
  </w:num>
  <w:num w:numId="80">
    <w:abstractNumId w:val="19"/>
  </w:num>
  <w:num w:numId="81">
    <w:abstractNumId w:val="59"/>
  </w:num>
  <w:num w:numId="82">
    <w:abstractNumId w:val="30"/>
  </w:num>
  <w:num w:numId="83">
    <w:abstractNumId w:val="28"/>
  </w:num>
  <w:num w:numId="84">
    <w:abstractNumId w:val="60"/>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embedSystemFont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D563D"/>
    <w:rsid w:val="00004F56"/>
    <w:rsid w:val="00006758"/>
    <w:rsid w:val="00010117"/>
    <w:rsid w:val="000469CE"/>
    <w:rsid w:val="00047F7D"/>
    <w:rsid w:val="000555F8"/>
    <w:rsid w:val="00081F49"/>
    <w:rsid w:val="000D78A8"/>
    <w:rsid w:val="000E1B0D"/>
    <w:rsid w:val="000F5BDB"/>
    <w:rsid w:val="00100169"/>
    <w:rsid w:val="00110722"/>
    <w:rsid w:val="00110E09"/>
    <w:rsid w:val="00110F6B"/>
    <w:rsid w:val="001136A6"/>
    <w:rsid w:val="0011455C"/>
    <w:rsid w:val="001249BE"/>
    <w:rsid w:val="00134313"/>
    <w:rsid w:val="00135282"/>
    <w:rsid w:val="001451DB"/>
    <w:rsid w:val="00163290"/>
    <w:rsid w:val="00167912"/>
    <w:rsid w:val="00173CCA"/>
    <w:rsid w:val="001B789B"/>
    <w:rsid w:val="001C1496"/>
    <w:rsid w:val="001D4CF9"/>
    <w:rsid w:val="001D6859"/>
    <w:rsid w:val="00202255"/>
    <w:rsid w:val="002218F3"/>
    <w:rsid w:val="00222B1A"/>
    <w:rsid w:val="00223139"/>
    <w:rsid w:val="002266D6"/>
    <w:rsid w:val="0024370E"/>
    <w:rsid w:val="00243FA4"/>
    <w:rsid w:val="0025151E"/>
    <w:rsid w:val="00272797"/>
    <w:rsid w:val="0027581F"/>
    <w:rsid w:val="002826C6"/>
    <w:rsid w:val="00282A51"/>
    <w:rsid w:val="00282ECA"/>
    <w:rsid w:val="002840B1"/>
    <w:rsid w:val="002B0220"/>
    <w:rsid w:val="002B218D"/>
    <w:rsid w:val="002D2863"/>
    <w:rsid w:val="002E2CC1"/>
    <w:rsid w:val="002E707F"/>
    <w:rsid w:val="002F7694"/>
    <w:rsid w:val="003058C4"/>
    <w:rsid w:val="00312996"/>
    <w:rsid w:val="00333EC0"/>
    <w:rsid w:val="00346009"/>
    <w:rsid w:val="00364480"/>
    <w:rsid w:val="00366183"/>
    <w:rsid w:val="00372DFE"/>
    <w:rsid w:val="00385A3D"/>
    <w:rsid w:val="003A5101"/>
    <w:rsid w:val="003A70AB"/>
    <w:rsid w:val="003C2896"/>
    <w:rsid w:val="003D57C3"/>
    <w:rsid w:val="003F5211"/>
    <w:rsid w:val="003F7D6A"/>
    <w:rsid w:val="0040280B"/>
    <w:rsid w:val="0040615A"/>
    <w:rsid w:val="00420DBB"/>
    <w:rsid w:val="00431C32"/>
    <w:rsid w:val="00432A2F"/>
    <w:rsid w:val="00440292"/>
    <w:rsid w:val="004423B4"/>
    <w:rsid w:val="00456E5E"/>
    <w:rsid w:val="004741B3"/>
    <w:rsid w:val="0047614A"/>
    <w:rsid w:val="00491545"/>
    <w:rsid w:val="004A188B"/>
    <w:rsid w:val="004A76AF"/>
    <w:rsid w:val="004B0D29"/>
    <w:rsid w:val="004B20F7"/>
    <w:rsid w:val="004C3EE9"/>
    <w:rsid w:val="004C64EA"/>
    <w:rsid w:val="004C785D"/>
    <w:rsid w:val="004D68E4"/>
    <w:rsid w:val="00504675"/>
    <w:rsid w:val="005105D3"/>
    <w:rsid w:val="00530AF5"/>
    <w:rsid w:val="00533588"/>
    <w:rsid w:val="005527D9"/>
    <w:rsid w:val="00555499"/>
    <w:rsid w:val="00566BE4"/>
    <w:rsid w:val="00571160"/>
    <w:rsid w:val="005730B8"/>
    <w:rsid w:val="005744A4"/>
    <w:rsid w:val="00574714"/>
    <w:rsid w:val="00594764"/>
    <w:rsid w:val="005A34E5"/>
    <w:rsid w:val="005B2A63"/>
    <w:rsid w:val="005C7192"/>
    <w:rsid w:val="005C7E08"/>
    <w:rsid w:val="005D2978"/>
    <w:rsid w:val="005D4B06"/>
    <w:rsid w:val="005D5247"/>
    <w:rsid w:val="00606DA0"/>
    <w:rsid w:val="00610ED2"/>
    <w:rsid w:val="0061561A"/>
    <w:rsid w:val="006246D0"/>
    <w:rsid w:val="00633467"/>
    <w:rsid w:val="00636B43"/>
    <w:rsid w:val="00667556"/>
    <w:rsid w:val="00683F27"/>
    <w:rsid w:val="00691BA4"/>
    <w:rsid w:val="00694BAA"/>
    <w:rsid w:val="006A2AC8"/>
    <w:rsid w:val="006A5383"/>
    <w:rsid w:val="006A5EBC"/>
    <w:rsid w:val="006A616A"/>
    <w:rsid w:val="006B2704"/>
    <w:rsid w:val="006B5526"/>
    <w:rsid w:val="006C0763"/>
    <w:rsid w:val="006C4BD9"/>
    <w:rsid w:val="006C65AC"/>
    <w:rsid w:val="006D32BF"/>
    <w:rsid w:val="006D563D"/>
    <w:rsid w:val="006F1E61"/>
    <w:rsid w:val="006F37CB"/>
    <w:rsid w:val="007319B5"/>
    <w:rsid w:val="007364EB"/>
    <w:rsid w:val="00736860"/>
    <w:rsid w:val="007577ED"/>
    <w:rsid w:val="007762F8"/>
    <w:rsid w:val="0079144C"/>
    <w:rsid w:val="007A0E6B"/>
    <w:rsid w:val="007B3E7A"/>
    <w:rsid w:val="007B5631"/>
    <w:rsid w:val="007C1278"/>
    <w:rsid w:val="007C5A52"/>
    <w:rsid w:val="007F7CD0"/>
    <w:rsid w:val="00804CB5"/>
    <w:rsid w:val="00810917"/>
    <w:rsid w:val="0081356A"/>
    <w:rsid w:val="00815AF8"/>
    <w:rsid w:val="00820CF4"/>
    <w:rsid w:val="00821DF7"/>
    <w:rsid w:val="00831418"/>
    <w:rsid w:val="0083232E"/>
    <w:rsid w:val="00832D52"/>
    <w:rsid w:val="00836FEF"/>
    <w:rsid w:val="008668ED"/>
    <w:rsid w:val="00882011"/>
    <w:rsid w:val="00896ECA"/>
    <w:rsid w:val="008B0D47"/>
    <w:rsid w:val="008B3F2B"/>
    <w:rsid w:val="008B453F"/>
    <w:rsid w:val="008D0762"/>
    <w:rsid w:val="008D3983"/>
    <w:rsid w:val="008D3F21"/>
    <w:rsid w:val="008D4904"/>
    <w:rsid w:val="008D4C18"/>
    <w:rsid w:val="008D516A"/>
    <w:rsid w:val="008F3A53"/>
    <w:rsid w:val="008F66BB"/>
    <w:rsid w:val="0090191A"/>
    <w:rsid w:val="00901CC4"/>
    <w:rsid w:val="00907B0F"/>
    <w:rsid w:val="00922A04"/>
    <w:rsid w:val="00924B1E"/>
    <w:rsid w:val="009567B7"/>
    <w:rsid w:val="00962FC3"/>
    <w:rsid w:val="009661B9"/>
    <w:rsid w:val="00971CFF"/>
    <w:rsid w:val="0097448D"/>
    <w:rsid w:val="009802CB"/>
    <w:rsid w:val="009A41C4"/>
    <w:rsid w:val="009B1E0C"/>
    <w:rsid w:val="009B7E87"/>
    <w:rsid w:val="009C0B95"/>
    <w:rsid w:val="009C199B"/>
    <w:rsid w:val="009C19B1"/>
    <w:rsid w:val="009C7AF9"/>
    <w:rsid w:val="009D0EB6"/>
    <w:rsid w:val="009D1A24"/>
    <w:rsid w:val="009D3496"/>
    <w:rsid w:val="009F271D"/>
    <w:rsid w:val="009F4DB0"/>
    <w:rsid w:val="009F5236"/>
    <w:rsid w:val="00A13B84"/>
    <w:rsid w:val="00A221A4"/>
    <w:rsid w:val="00A27FD2"/>
    <w:rsid w:val="00A36106"/>
    <w:rsid w:val="00A41D4C"/>
    <w:rsid w:val="00A63421"/>
    <w:rsid w:val="00A73DA7"/>
    <w:rsid w:val="00A743FA"/>
    <w:rsid w:val="00A75AFC"/>
    <w:rsid w:val="00A77B74"/>
    <w:rsid w:val="00A84664"/>
    <w:rsid w:val="00A84C0A"/>
    <w:rsid w:val="00A87875"/>
    <w:rsid w:val="00A92F41"/>
    <w:rsid w:val="00A956F3"/>
    <w:rsid w:val="00AD1C20"/>
    <w:rsid w:val="00AD35ED"/>
    <w:rsid w:val="00AD42AC"/>
    <w:rsid w:val="00AE257E"/>
    <w:rsid w:val="00B136BF"/>
    <w:rsid w:val="00B24AB7"/>
    <w:rsid w:val="00B25BD6"/>
    <w:rsid w:val="00B25D58"/>
    <w:rsid w:val="00B344F8"/>
    <w:rsid w:val="00B352CA"/>
    <w:rsid w:val="00B53636"/>
    <w:rsid w:val="00B70A01"/>
    <w:rsid w:val="00B776B2"/>
    <w:rsid w:val="00B77CF3"/>
    <w:rsid w:val="00B977C3"/>
    <w:rsid w:val="00BA41EA"/>
    <w:rsid w:val="00BA6475"/>
    <w:rsid w:val="00BB3718"/>
    <w:rsid w:val="00BD478F"/>
    <w:rsid w:val="00C03417"/>
    <w:rsid w:val="00C126FD"/>
    <w:rsid w:val="00C149F1"/>
    <w:rsid w:val="00C17283"/>
    <w:rsid w:val="00C249B1"/>
    <w:rsid w:val="00C303F6"/>
    <w:rsid w:val="00C46190"/>
    <w:rsid w:val="00C502C1"/>
    <w:rsid w:val="00C50AFE"/>
    <w:rsid w:val="00C51AFF"/>
    <w:rsid w:val="00C62F1E"/>
    <w:rsid w:val="00C67EDA"/>
    <w:rsid w:val="00C95FA6"/>
    <w:rsid w:val="00C95FE2"/>
    <w:rsid w:val="00CA060C"/>
    <w:rsid w:val="00CB09F6"/>
    <w:rsid w:val="00CB0DF9"/>
    <w:rsid w:val="00CB3258"/>
    <w:rsid w:val="00CE5AEF"/>
    <w:rsid w:val="00CF21D3"/>
    <w:rsid w:val="00CF654C"/>
    <w:rsid w:val="00CF7671"/>
    <w:rsid w:val="00D02864"/>
    <w:rsid w:val="00D02B2E"/>
    <w:rsid w:val="00D05287"/>
    <w:rsid w:val="00D0761A"/>
    <w:rsid w:val="00D1555B"/>
    <w:rsid w:val="00D71174"/>
    <w:rsid w:val="00D72FEF"/>
    <w:rsid w:val="00D82732"/>
    <w:rsid w:val="00D9163C"/>
    <w:rsid w:val="00D95A00"/>
    <w:rsid w:val="00DB0244"/>
    <w:rsid w:val="00DC491A"/>
    <w:rsid w:val="00DE6760"/>
    <w:rsid w:val="00DF2B1F"/>
    <w:rsid w:val="00DF65A2"/>
    <w:rsid w:val="00E05383"/>
    <w:rsid w:val="00E079B4"/>
    <w:rsid w:val="00E11423"/>
    <w:rsid w:val="00E21A54"/>
    <w:rsid w:val="00E42D00"/>
    <w:rsid w:val="00E541CF"/>
    <w:rsid w:val="00E70D08"/>
    <w:rsid w:val="00E71B0B"/>
    <w:rsid w:val="00E71FBA"/>
    <w:rsid w:val="00E8294C"/>
    <w:rsid w:val="00E848F8"/>
    <w:rsid w:val="00E86D26"/>
    <w:rsid w:val="00E91E0B"/>
    <w:rsid w:val="00E97D9C"/>
    <w:rsid w:val="00EE7B6D"/>
    <w:rsid w:val="00EF2498"/>
    <w:rsid w:val="00F016E8"/>
    <w:rsid w:val="00F12DB1"/>
    <w:rsid w:val="00F14EFD"/>
    <w:rsid w:val="00F31F5A"/>
    <w:rsid w:val="00F359EB"/>
    <w:rsid w:val="00F35B54"/>
    <w:rsid w:val="00F41C77"/>
    <w:rsid w:val="00F43CE0"/>
    <w:rsid w:val="00F45BED"/>
    <w:rsid w:val="00F6010A"/>
    <w:rsid w:val="00F654F6"/>
    <w:rsid w:val="00F70374"/>
    <w:rsid w:val="00F704C4"/>
    <w:rsid w:val="00F74E3B"/>
    <w:rsid w:val="00F82F24"/>
    <w:rsid w:val="00F870EC"/>
    <w:rsid w:val="00F87661"/>
    <w:rsid w:val="00FB72C2"/>
    <w:rsid w:val="00FC56A1"/>
    <w:rsid w:val="00FE2798"/>
    <w:rsid w:val="00FF1307"/>
    <w:rsid w:val="00FF3C62"/>
    <w:rsid w:val="00FF74F6"/>
  </w:rsids>
  <m:mathPr>
    <m:mathFont m:val="Cambria Math"/>
    <m:brkBin m:val="before"/>
    <m:brkBinSub m:val="--"/>
    <m:smallFrac/>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51"/>
    <o:shapelayout v:ext="edit">
      <o:idmap v:ext="edit" data="1"/>
    </o:shapelayout>
  </w:shapeDefaults>
  <w:decimalSymbol w:val=","/>
  <w:listSeparator w:val=";"/>
  <w14:docId w14:val="1C17CAED"/>
  <w15:docId w15:val="{D0AA0922-B9EF-4422-904E-B41726ED4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l">
    <w:name w:val="Normal"/>
    <w:qFormat/>
    <w:rsid w:val="00F31F5A"/>
    <w:rPr>
      <w:sz w:val="24"/>
      <w:szCs w:val="24"/>
      <w:lang w:val="hu-HU" w:eastAsia="hu-HU" w:bidi="he-IL"/>
    </w:rPr>
  </w:style>
  <w:style w:type="paragraph" w:styleId="Cmsor1">
    <w:name w:val="heading 1"/>
    <w:basedOn w:val="Norml"/>
    <w:next w:val="Norml"/>
    <w:qFormat/>
    <w:rsid w:val="004D68E4"/>
    <w:pPr>
      <w:keepNext/>
      <w:widowControl w:val="0"/>
      <w:snapToGrid w:val="0"/>
      <w:spacing w:after="240" w:line="480" w:lineRule="atLeast"/>
      <w:ind w:left="720" w:hanging="720"/>
      <w:outlineLvl w:val="0"/>
    </w:pPr>
    <w:rPr>
      <w:b/>
      <w:caps/>
      <w:sz w:val="28"/>
    </w:rPr>
  </w:style>
  <w:style w:type="paragraph" w:styleId="Cmsor2">
    <w:name w:val="heading 2"/>
    <w:basedOn w:val="Norml"/>
    <w:next w:val="Norml"/>
    <w:link w:val="Cmsor2Char"/>
    <w:uiPriority w:val="9"/>
    <w:qFormat/>
    <w:rsid w:val="004D68E4"/>
    <w:pPr>
      <w:spacing w:after="120" w:line="480" w:lineRule="atLeast"/>
      <w:outlineLvl w:val="1"/>
    </w:pPr>
    <w:rPr>
      <w:b/>
      <w:sz w:val="28"/>
    </w:rPr>
  </w:style>
  <w:style w:type="paragraph" w:styleId="Cmsor3">
    <w:name w:val="heading 3"/>
    <w:basedOn w:val="Norml"/>
    <w:next w:val="Norml"/>
    <w:qFormat/>
    <w:rsid w:val="00810917"/>
    <w:pPr>
      <w:spacing w:line="480" w:lineRule="atLeast"/>
      <w:outlineLvl w:val="2"/>
    </w:pPr>
    <w:rPr>
      <w:b/>
    </w:rPr>
  </w:style>
  <w:style w:type="paragraph" w:styleId="Cmsor4">
    <w:name w:val="heading 4"/>
    <w:basedOn w:val="Norml"/>
    <w:next w:val="Norml"/>
    <w:qFormat/>
    <w:rsid w:val="00F31F5A"/>
    <w:pPr>
      <w:widowControl w:val="0"/>
      <w:snapToGrid w:val="0"/>
      <w:spacing w:line="480" w:lineRule="atLeast"/>
      <w:outlineLvl w:val="3"/>
    </w:pPr>
    <w:rPr>
      <w:b/>
      <w:bCs/>
    </w:rPr>
  </w:style>
  <w:style w:type="paragraph" w:styleId="Cmsor5">
    <w:name w:val="heading 5"/>
    <w:basedOn w:val="Norml"/>
    <w:next w:val="Norml"/>
    <w:qFormat/>
    <w:rsid w:val="00F31F5A"/>
    <w:pPr>
      <w:spacing w:before="240" w:after="60"/>
      <w:outlineLvl w:val="4"/>
    </w:pPr>
    <w:rPr>
      <w:b/>
      <w:bCs/>
      <w:i/>
      <w:iCs/>
      <w:sz w:val="26"/>
      <w:szCs w:val="26"/>
    </w:rPr>
  </w:style>
  <w:style w:type="paragraph" w:styleId="Cmsor6">
    <w:name w:val="heading 6"/>
    <w:basedOn w:val="Norml"/>
    <w:next w:val="Norml"/>
    <w:qFormat/>
    <w:rsid w:val="00F31F5A"/>
    <w:pPr>
      <w:spacing w:before="240" w:after="60"/>
      <w:outlineLvl w:val="5"/>
    </w:pPr>
    <w:rPr>
      <w:b/>
      <w:bCs/>
      <w:sz w:val="22"/>
      <w:szCs w:val="22"/>
    </w:rPr>
  </w:style>
  <w:style w:type="paragraph" w:styleId="Cmsor7">
    <w:name w:val="heading 7"/>
    <w:basedOn w:val="Norml"/>
    <w:next w:val="Norml"/>
    <w:qFormat/>
    <w:rsid w:val="00F31F5A"/>
    <w:pPr>
      <w:spacing w:before="240" w:after="60"/>
      <w:outlineLvl w:val="6"/>
    </w:pPr>
  </w:style>
  <w:style w:type="paragraph" w:styleId="Cmsor8">
    <w:name w:val="heading 8"/>
    <w:basedOn w:val="Norml"/>
    <w:next w:val="Norml"/>
    <w:qFormat/>
    <w:rsid w:val="00F31F5A"/>
    <w:pPr>
      <w:spacing w:before="240" w:after="60"/>
      <w:outlineLvl w:val="7"/>
    </w:pPr>
    <w:rPr>
      <w:i/>
      <w:iCs/>
    </w:rPr>
  </w:style>
  <w:style w:type="paragraph" w:styleId="Cmsor9">
    <w:name w:val="heading 9"/>
    <w:basedOn w:val="Norml"/>
    <w:next w:val="Norml"/>
    <w:qFormat/>
    <w:rsid w:val="00F31F5A"/>
    <w:pPr>
      <w:spacing w:before="240" w:after="60"/>
      <w:outlineLvl w:val="8"/>
    </w:pPr>
    <w:rPr>
      <w:rFonts w:ascii="Arial" w:hAnsi="Arial" w:cs="Arial"/>
      <w:sz w:val="22"/>
      <w:szCs w:val="22"/>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qFormat/>
    <w:rsid w:val="00F31F5A"/>
    <w:pPr>
      <w:spacing w:before="3600" w:after="280"/>
      <w:jc w:val="center"/>
    </w:pPr>
    <w:rPr>
      <w:sz w:val="28"/>
      <w:szCs w:val="28"/>
    </w:rPr>
  </w:style>
  <w:style w:type="character" w:customStyle="1" w:styleId="BodyTextChar">
    <w:name w:val="Body Text Char"/>
    <w:basedOn w:val="Bekezdsalapbettpusa"/>
    <w:rsid w:val="00F31F5A"/>
  </w:style>
  <w:style w:type="paragraph" w:styleId="Szvegtrzs">
    <w:name w:val="Body Text"/>
    <w:basedOn w:val="Norml"/>
    <w:link w:val="SzvegtrzsChar"/>
    <w:rsid w:val="00F31F5A"/>
    <w:pPr>
      <w:widowControl w:val="0"/>
      <w:tabs>
        <w:tab w:val="left" w:pos="10800"/>
      </w:tabs>
      <w:snapToGrid w:val="0"/>
      <w:spacing w:line="480" w:lineRule="atLeast"/>
      <w:ind w:firstLine="720"/>
    </w:pPr>
  </w:style>
  <w:style w:type="paragraph" w:styleId="Buborkszveg">
    <w:name w:val="Balloon Text"/>
    <w:basedOn w:val="Norml"/>
    <w:semiHidden/>
    <w:rsid w:val="00F31F5A"/>
    <w:rPr>
      <w:rFonts w:ascii="Tahoma" w:hAnsi="Tahoma" w:cs="Tahoma"/>
      <w:sz w:val="16"/>
      <w:szCs w:val="16"/>
    </w:rPr>
  </w:style>
  <w:style w:type="paragraph" w:customStyle="1" w:styleId="1listaszint">
    <w:name w:val="1. listaszint"/>
    <w:basedOn w:val="Norml"/>
    <w:rsid w:val="00F31F5A"/>
    <w:pPr>
      <w:numPr>
        <w:numId w:val="1"/>
      </w:numPr>
      <w:spacing w:line="480" w:lineRule="atLeast"/>
    </w:pPr>
    <w:rPr>
      <w:lang w:bidi="hu-HU"/>
    </w:rPr>
  </w:style>
  <w:style w:type="paragraph" w:customStyle="1" w:styleId="2listaszint">
    <w:name w:val="2. listaszint"/>
    <w:basedOn w:val="Norml"/>
    <w:rsid w:val="00F31F5A"/>
    <w:pPr>
      <w:numPr>
        <w:numId w:val="2"/>
      </w:numPr>
      <w:spacing w:line="480" w:lineRule="atLeast"/>
    </w:pPr>
    <w:rPr>
      <w:lang w:bidi="hu-HU"/>
    </w:rPr>
  </w:style>
  <w:style w:type="paragraph" w:customStyle="1" w:styleId="3listaszint">
    <w:name w:val="3. listaszint"/>
    <w:basedOn w:val="Norml"/>
    <w:rsid w:val="00F31F5A"/>
    <w:pPr>
      <w:numPr>
        <w:numId w:val="3"/>
      </w:numPr>
      <w:spacing w:line="480" w:lineRule="atLeast"/>
    </w:pPr>
    <w:rPr>
      <w:lang w:bidi="hu-HU"/>
    </w:rPr>
  </w:style>
  <w:style w:type="paragraph" w:customStyle="1" w:styleId="Segdanyagok">
    <w:name w:val="Segédanyagok"/>
    <w:basedOn w:val="Norml"/>
    <w:rsid w:val="00F31F5A"/>
    <w:pPr>
      <w:spacing w:before="240" w:line="480" w:lineRule="atLeast"/>
      <w:ind w:left="720" w:hanging="720"/>
    </w:pPr>
    <w:rPr>
      <w:lang w:bidi="hu-HU"/>
    </w:rPr>
  </w:style>
  <w:style w:type="paragraph" w:customStyle="1" w:styleId="Ellenrzlista-elem">
    <w:name w:val="Ellenőrzőlista-elem"/>
    <w:basedOn w:val="Norml"/>
    <w:rsid w:val="00F31F5A"/>
    <w:pPr>
      <w:widowControl w:val="0"/>
      <w:numPr>
        <w:numId w:val="4"/>
      </w:numPr>
      <w:snapToGrid w:val="0"/>
      <w:spacing w:before="240"/>
    </w:pPr>
    <w:rPr>
      <w:rFonts w:ascii="Arial" w:hAnsi="Arial" w:cs="Arial"/>
      <w:lang w:bidi="hu-HU"/>
    </w:rPr>
  </w:style>
  <w:style w:type="paragraph" w:customStyle="1" w:styleId="Ellenrzlistacme">
    <w:name w:val="Ellenőrzőlista címe"/>
    <w:basedOn w:val="Norml"/>
    <w:rsid w:val="00F31F5A"/>
    <w:pPr>
      <w:widowControl w:val="0"/>
      <w:spacing w:after="240"/>
      <w:jc w:val="center"/>
    </w:pPr>
    <w:rPr>
      <w:rFonts w:ascii="Arial" w:hAnsi="Arial" w:cs="Arial"/>
      <w:b/>
      <w:sz w:val="32"/>
      <w:szCs w:val="32"/>
      <w:lang w:bidi="hu-HU"/>
    </w:rPr>
  </w:style>
  <w:style w:type="paragraph" w:customStyle="1" w:styleId="Ellenrzlista-szmozottcmsor">
    <w:name w:val="Ellenőrzőlista - számozott címsor"/>
    <w:basedOn w:val="Norml"/>
    <w:rsid w:val="00F31F5A"/>
    <w:pPr>
      <w:widowControl w:val="0"/>
      <w:numPr>
        <w:numId w:val="5"/>
      </w:numPr>
      <w:tabs>
        <w:tab w:val="left" w:pos="864"/>
      </w:tabs>
      <w:spacing w:before="240"/>
    </w:pPr>
    <w:rPr>
      <w:rFonts w:ascii="Arial" w:hAnsi="Arial" w:cs="Arial"/>
      <w:b/>
      <w:sz w:val="32"/>
      <w:szCs w:val="32"/>
      <w:lang w:bidi="hu-HU"/>
    </w:rPr>
  </w:style>
  <w:style w:type="character" w:customStyle="1" w:styleId="SzvegtrzsChar">
    <w:name w:val="Szövegtörzs Char"/>
    <w:basedOn w:val="Bekezdsalapbettpusa"/>
    <w:link w:val="Szvegtrzs"/>
    <w:locked/>
    <w:rsid w:val="00F31F5A"/>
    <w:rPr>
      <w:snapToGrid w:val="0"/>
      <w:sz w:val="24"/>
      <w:szCs w:val="24"/>
      <w:lang w:val="hu-HU" w:eastAsia="hu-HU" w:bidi="hu-HU"/>
    </w:rPr>
  </w:style>
  <w:style w:type="table" w:customStyle="1" w:styleId="Normltblzat1">
    <w:name w:val="Normál táblázat1"/>
    <w:semiHidden/>
    <w:rsid w:val="00F31F5A"/>
    <w:tblPr>
      <w:tblCellMar>
        <w:top w:w="0" w:type="dxa"/>
        <w:left w:w="108" w:type="dxa"/>
        <w:bottom w:w="0" w:type="dxa"/>
        <w:right w:w="108" w:type="dxa"/>
      </w:tblCellMar>
    </w:tblPr>
  </w:style>
  <w:style w:type="paragraph" w:styleId="llb">
    <w:name w:val="footer"/>
    <w:basedOn w:val="Norml"/>
    <w:link w:val="llbChar"/>
    <w:uiPriority w:val="99"/>
    <w:rsid w:val="00F31F5A"/>
    <w:pPr>
      <w:tabs>
        <w:tab w:val="center" w:pos="4536"/>
        <w:tab w:val="right" w:pos="9072"/>
      </w:tabs>
    </w:pPr>
  </w:style>
  <w:style w:type="character" w:styleId="Oldalszm">
    <w:name w:val="page number"/>
    <w:basedOn w:val="Bekezdsalapbettpusa"/>
    <w:rsid w:val="00F31F5A"/>
  </w:style>
  <w:style w:type="paragraph" w:styleId="lfej">
    <w:name w:val="header"/>
    <w:basedOn w:val="Norml"/>
    <w:link w:val="lfejChar"/>
    <w:rsid w:val="006D563D"/>
    <w:pPr>
      <w:tabs>
        <w:tab w:val="center" w:pos="4536"/>
        <w:tab w:val="right" w:pos="9072"/>
      </w:tabs>
    </w:pPr>
  </w:style>
  <w:style w:type="character" w:customStyle="1" w:styleId="lfejChar">
    <w:name w:val="Élőfej Char"/>
    <w:basedOn w:val="Bekezdsalapbettpusa"/>
    <w:link w:val="lfej"/>
    <w:rsid w:val="006D563D"/>
    <w:rPr>
      <w:sz w:val="24"/>
      <w:szCs w:val="24"/>
      <w:lang w:val="hu-HU" w:eastAsia="hu-HU" w:bidi="he-IL"/>
    </w:rPr>
  </w:style>
  <w:style w:type="table" w:styleId="Rcsostblzat">
    <w:name w:val="Table Grid"/>
    <w:basedOn w:val="Normltblzat"/>
    <w:uiPriority w:val="39"/>
    <w:rsid w:val="00F14E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rtalomjegyzkcmsora">
    <w:name w:val="TOC Heading"/>
    <w:basedOn w:val="Cmsor1"/>
    <w:next w:val="Norml"/>
    <w:uiPriority w:val="39"/>
    <w:unhideWhenUsed/>
    <w:qFormat/>
    <w:rsid w:val="00C95FE2"/>
    <w:pPr>
      <w:keepLines/>
      <w:widowControl/>
      <w:snapToGrid/>
      <w:spacing w:before="240" w:after="0" w:line="259" w:lineRule="auto"/>
      <w:ind w:left="0" w:firstLine="0"/>
      <w:outlineLvl w:val="9"/>
    </w:pPr>
    <w:rPr>
      <w:rFonts w:asciiTheme="majorHAnsi" w:eastAsiaTheme="majorEastAsia" w:hAnsiTheme="majorHAnsi" w:cstheme="majorBidi"/>
      <w:b w:val="0"/>
      <w:caps w:val="0"/>
      <w:color w:val="365F91" w:themeColor="accent1" w:themeShade="BF"/>
      <w:sz w:val="32"/>
      <w:szCs w:val="32"/>
      <w:lang w:bidi="ar-SA"/>
    </w:rPr>
  </w:style>
  <w:style w:type="paragraph" w:styleId="TJ1">
    <w:name w:val="toc 1"/>
    <w:basedOn w:val="Norml"/>
    <w:next w:val="Norml"/>
    <w:autoRedefine/>
    <w:uiPriority w:val="39"/>
    <w:rsid w:val="00C95FE2"/>
    <w:pPr>
      <w:spacing w:after="100"/>
    </w:pPr>
  </w:style>
  <w:style w:type="character" w:styleId="Hiperhivatkozs">
    <w:name w:val="Hyperlink"/>
    <w:basedOn w:val="Bekezdsalapbettpusa"/>
    <w:uiPriority w:val="99"/>
    <w:unhideWhenUsed/>
    <w:rsid w:val="00C95FE2"/>
    <w:rPr>
      <w:color w:val="0000FF" w:themeColor="hyperlink"/>
      <w:u w:val="single"/>
    </w:rPr>
  </w:style>
  <w:style w:type="paragraph" w:styleId="Lbjegyzetszveg">
    <w:name w:val="footnote text"/>
    <w:basedOn w:val="Norml"/>
    <w:link w:val="LbjegyzetszvegChar"/>
    <w:rsid w:val="0011455C"/>
    <w:rPr>
      <w:sz w:val="20"/>
      <w:szCs w:val="20"/>
    </w:rPr>
  </w:style>
  <w:style w:type="character" w:customStyle="1" w:styleId="LbjegyzetszvegChar">
    <w:name w:val="Lábjegyzetszöveg Char"/>
    <w:basedOn w:val="Bekezdsalapbettpusa"/>
    <w:link w:val="Lbjegyzetszveg"/>
    <w:rsid w:val="0011455C"/>
    <w:rPr>
      <w:lang w:val="hu-HU" w:eastAsia="hu-HU" w:bidi="he-IL"/>
    </w:rPr>
  </w:style>
  <w:style w:type="character" w:styleId="Lbjegyzet-hivatkozs">
    <w:name w:val="footnote reference"/>
    <w:basedOn w:val="Bekezdsalapbettpusa"/>
    <w:rsid w:val="0011455C"/>
    <w:rPr>
      <w:vertAlign w:val="superscript"/>
    </w:rPr>
  </w:style>
  <w:style w:type="character" w:customStyle="1" w:styleId="llbChar">
    <w:name w:val="Élőláb Char"/>
    <w:basedOn w:val="Bekezdsalapbettpusa"/>
    <w:link w:val="llb"/>
    <w:uiPriority w:val="99"/>
    <w:rsid w:val="0011455C"/>
    <w:rPr>
      <w:sz w:val="24"/>
      <w:szCs w:val="24"/>
      <w:lang w:val="hu-HU" w:eastAsia="hu-HU" w:bidi="he-IL"/>
    </w:rPr>
  </w:style>
  <w:style w:type="paragraph" w:styleId="TJ2">
    <w:name w:val="toc 2"/>
    <w:basedOn w:val="Norml"/>
    <w:next w:val="Norml"/>
    <w:autoRedefine/>
    <w:uiPriority w:val="39"/>
    <w:rsid w:val="00223139"/>
    <w:pPr>
      <w:spacing w:after="100"/>
      <w:ind w:left="240"/>
    </w:pPr>
  </w:style>
  <w:style w:type="paragraph" w:styleId="TJ3">
    <w:name w:val="toc 3"/>
    <w:basedOn w:val="Norml"/>
    <w:next w:val="Norml"/>
    <w:autoRedefine/>
    <w:uiPriority w:val="39"/>
    <w:rsid w:val="00223139"/>
    <w:pPr>
      <w:spacing w:after="100"/>
      <w:ind w:left="480"/>
    </w:pPr>
  </w:style>
  <w:style w:type="paragraph" w:styleId="Listaszerbekezds">
    <w:name w:val="List Paragraph"/>
    <w:basedOn w:val="Norml"/>
    <w:uiPriority w:val="34"/>
    <w:qFormat/>
    <w:rsid w:val="003C2896"/>
    <w:pPr>
      <w:spacing w:after="160" w:line="259" w:lineRule="auto"/>
      <w:ind w:left="720"/>
      <w:contextualSpacing/>
    </w:pPr>
    <w:rPr>
      <w:rFonts w:asciiTheme="minorHAnsi" w:eastAsiaTheme="minorHAnsi" w:hAnsiTheme="minorHAnsi" w:cstheme="minorBidi"/>
      <w:sz w:val="22"/>
      <w:szCs w:val="22"/>
      <w:lang w:eastAsia="en-US" w:bidi="ar-SA"/>
    </w:rPr>
  </w:style>
  <w:style w:type="character" w:customStyle="1" w:styleId="Cmsor2Char">
    <w:name w:val="Címsor 2 Char"/>
    <w:basedOn w:val="Bekezdsalapbettpusa"/>
    <w:link w:val="Cmsor2"/>
    <w:uiPriority w:val="9"/>
    <w:rsid w:val="004D68E4"/>
    <w:rPr>
      <w:b/>
      <w:sz w:val="28"/>
      <w:szCs w:val="24"/>
      <w:lang w:val="hu-HU" w:eastAsia="hu-HU" w:bidi="he-IL"/>
    </w:rPr>
  </w:style>
  <w:style w:type="paragraph" w:styleId="TJ4">
    <w:name w:val="toc 4"/>
    <w:basedOn w:val="Norml"/>
    <w:next w:val="Norml"/>
    <w:autoRedefine/>
    <w:uiPriority w:val="39"/>
    <w:rsid w:val="003A5101"/>
    <w:pPr>
      <w:spacing w:after="100"/>
      <w:ind w:left="720"/>
    </w:pPr>
  </w:style>
  <w:style w:type="paragraph" w:styleId="TJ5">
    <w:name w:val="toc 5"/>
    <w:basedOn w:val="Norml"/>
    <w:next w:val="Norml"/>
    <w:autoRedefine/>
    <w:uiPriority w:val="39"/>
    <w:unhideWhenUsed/>
    <w:rsid w:val="00A77B74"/>
    <w:pPr>
      <w:spacing w:after="100" w:line="259" w:lineRule="auto"/>
      <w:ind w:left="880"/>
    </w:pPr>
    <w:rPr>
      <w:rFonts w:asciiTheme="minorHAnsi" w:eastAsiaTheme="minorEastAsia" w:hAnsiTheme="minorHAnsi" w:cstheme="minorBidi"/>
      <w:kern w:val="2"/>
      <w:sz w:val="22"/>
      <w:szCs w:val="22"/>
      <w:lang w:bidi="ar-SA"/>
    </w:rPr>
  </w:style>
  <w:style w:type="paragraph" w:styleId="TJ6">
    <w:name w:val="toc 6"/>
    <w:basedOn w:val="Norml"/>
    <w:next w:val="Norml"/>
    <w:autoRedefine/>
    <w:uiPriority w:val="39"/>
    <w:unhideWhenUsed/>
    <w:rsid w:val="00A77B74"/>
    <w:pPr>
      <w:spacing w:after="100" w:line="259" w:lineRule="auto"/>
      <w:ind w:left="1100"/>
    </w:pPr>
    <w:rPr>
      <w:rFonts w:asciiTheme="minorHAnsi" w:eastAsiaTheme="minorEastAsia" w:hAnsiTheme="minorHAnsi" w:cstheme="minorBidi"/>
      <w:kern w:val="2"/>
      <w:sz w:val="22"/>
      <w:szCs w:val="22"/>
      <w:lang w:bidi="ar-SA"/>
    </w:rPr>
  </w:style>
  <w:style w:type="paragraph" w:styleId="TJ7">
    <w:name w:val="toc 7"/>
    <w:basedOn w:val="Norml"/>
    <w:next w:val="Norml"/>
    <w:autoRedefine/>
    <w:uiPriority w:val="39"/>
    <w:unhideWhenUsed/>
    <w:rsid w:val="00A77B74"/>
    <w:pPr>
      <w:spacing w:after="100" w:line="259" w:lineRule="auto"/>
      <w:ind w:left="1320"/>
    </w:pPr>
    <w:rPr>
      <w:rFonts w:asciiTheme="minorHAnsi" w:eastAsiaTheme="minorEastAsia" w:hAnsiTheme="minorHAnsi" w:cstheme="minorBidi"/>
      <w:kern w:val="2"/>
      <w:sz w:val="22"/>
      <w:szCs w:val="22"/>
      <w:lang w:bidi="ar-SA"/>
    </w:rPr>
  </w:style>
  <w:style w:type="paragraph" w:styleId="TJ8">
    <w:name w:val="toc 8"/>
    <w:basedOn w:val="Norml"/>
    <w:next w:val="Norml"/>
    <w:autoRedefine/>
    <w:uiPriority w:val="39"/>
    <w:unhideWhenUsed/>
    <w:rsid w:val="00A77B74"/>
    <w:pPr>
      <w:spacing w:after="100" w:line="259" w:lineRule="auto"/>
      <w:ind w:left="1540"/>
    </w:pPr>
    <w:rPr>
      <w:rFonts w:asciiTheme="minorHAnsi" w:eastAsiaTheme="minorEastAsia" w:hAnsiTheme="minorHAnsi" w:cstheme="minorBidi"/>
      <w:kern w:val="2"/>
      <w:sz w:val="22"/>
      <w:szCs w:val="22"/>
      <w:lang w:bidi="ar-SA"/>
    </w:rPr>
  </w:style>
  <w:style w:type="paragraph" w:styleId="TJ9">
    <w:name w:val="toc 9"/>
    <w:basedOn w:val="Norml"/>
    <w:next w:val="Norml"/>
    <w:autoRedefine/>
    <w:uiPriority w:val="39"/>
    <w:unhideWhenUsed/>
    <w:rsid w:val="00A77B74"/>
    <w:pPr>
      <w:spacing w:after="100" w:line="259" w:lineRule="auto"/>
      <w:ind w:left="1760"/>
    </w:pPr>
    <w:rPr>
      <w:rFonts w:asciiTheme="minorHAnsi" w:eastAsiaTheme="minorEastAsia" w:hAnsiTheme="minorHAnsi" w:cstheme="minorBidi"/>
      <w:kern w:val="2"/>
      <w:sz w:val="22"/>
      <w:szCs w:val="22"/>
      <w:lang w:bidi="ar-SA"/>
    </w:rPr>
  </w:style>
  <w:style w:type="character" w:customStyle="1" w:styleId="Feloldatlanmegemlts1">
    <w:name w:val="Feloldatlan megemlítés1"/>
    <w:basedOn w:val="Bekezdsalapbettpusa"/>
    <w:uiPriority w:val="99"/>
    <w:semiHidden/>
    <w:unhideWhenUsed/>
    <w:rsid w:val="00A77B74"/>
    <w:rPr>
      <w:color w:val="605E5C"/>
      <w:shd w:val="clear" w:color="auto" w:fill="E1DFDD"/>
    </w:rPr>
  </w:style>
  <w:style w:type="character" w:styleId="Feloldatlanmegemlts">
    <w:name w:val="Unresolved Mention"/>
    <w:basedOn w:val="Bekezdsalapbettpusa"/>
    <w:uiPriority w:val="99"/>
    <w:semiHidden/>
    <w:unhideWhenUsed/>
    <w:rsid w:val="007B56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6355244">
      <w:bodyDiv w:val="1"/>
      <w:marLeft w:val="0"/>
      <w:marRight w:val="0"/>
      <w:marTop w:val="0"/>
      <w:marBottom w:val="0"/>
      <w:divBdr>
        <w:top w:val="none" w:sz="0" w:space="0" w:color="auto"/>
        <w:left w:val="none" w:sz="0" w:space="0" w:color="auto"/>
        <w:bottom w:val="none" w:sz="0" w:space="0" w:color="auto"/>
        <w:right w:val="none" w:sz="0" w:space="0" w:color="auto"/>
      </w:divBdr>
      <w:divsChild>
        <w:div w:id="1744598702">
          <w:marLeft w:val="0"/>
          <w:marRight w:val="0"/>
          <w:marTop w:val="0"/>
          <w:marBottom w:val="0"/>
          <w:divBdr>
            <w:top w:val="none" w:sz="0" w:space="0" w:color="auto"/>
            <w:left w:val="none" w:sz="0" w:space="0" w:color="auto"/>
            <w:bottom w:val="none" w:sz="0" w:space="0" w:color="auto"/>
            <w:right w:val="none" w:sz="0" w:space="0" w:color="auto"/>
          </w:divBdr>
          <w:divsChild>
            <w:div w:id="216085659">
              <w:marLeft w:val="0"/>
              <w:marRight w:val="0"/>
              <w:marTop w:val="0"/>
              <w:marBottom w:val="0"/>
              <w:divBdr>
                <w:top w:val="none" w:sz="0" w:space="0" w:color="auto"/>
                <w:left w:val="none" w:sz="0" w:space="0" w:color="auto"/>
                <w:bottom w:val="none" w:sz="0" w:space="0" w:color="auto"/>
                <w:right w:val="none" w:sz="0" w:space="0" w:color="auto"/>
              </w:divBdr>
            </w:div>
            <w:div w:id="953944031">
              <w:marLeft w:val="0"/>
              <w:marRight w:val="0"/>
              <w:marTop w:val="0"/>
              <w:marBottom w:val="0"/>
              <w:divBdr>
                <w:top w:val="none" w:sz="0" w:space="0" w:color="auto"/>
                <w:left w:val="none" w:sz="0" w:space="0" w:color="auto"/>
                <w:bottom w:val="none" w:sz="0" w:space="0" w:color="auto"/>
                <w:right w:val="none" w:sz="0" w:space="0" w:color="auto"/>
              </w:divBdr>
            </w:div>
            <w:div w:id="2105567833">
              <w:marLeft w:val="0"/>
              <w:marRight w:val="0"/>
              <w:marTop w:val="0"/>
              <w:marBottom w:val="0"/>
              <w:divBdr>
                <w:top w:val="none" w:sz="0" w:space="0" w:color="auto"/>
                <w:left w:val="none" w:sz="0" w:space="0" w:color="auto"/>
                <w:bottom w:val="none" w:sz="0" w:space="0" w:color="auto"/>
                <w:right w:val="none" w:sz="0" w:space="0" w:color="auto"/>
              </w:divBdr>
            </w:div>
            <w:div w:id="1959752231">
              <w:marLeft w:val="0"/>
              <w:marRight w:val="0"/>
              <w:marTop w:val="0"/>
              <w:marBottom w:val="0"/>
              <w:divBdr>
                <w:top w:val="none" w:sz="0" w:space="0" w:color="auto"/>
                <w:left w:val="none" w:sz="0" w:space="0" w:color="auto"/>
                <w:bottom w:val="none" w:sz="0" w:space="0" w:color="auto"/>
                <w:right w:val="none" w:sz="0" w:space="0" w:color="auto"/>
              </w:divBdr>
            </w:div>
            <w:div w:id="1728797698">
              <w:marLeft w:val="0"/>
              <w:marRight w:val="0"/>
              <w:marTop w:val="0"/>
              <w:marBottom w:val="0"/>
              <w:divBdr>
                <w:top w:val="none" w:sz="0" w:space="0" w:color="auto"/>
                <w:left w:val="none" w:sz="0" w:space="0" w:color="auto"/>
                <w:bottom w:val="none" w:sz="0" w:space="0" w:color="auto"/>
                <w:right w:val="none" w:sz="0" w:space="0" w:color="auto"/>
              </w:divBdr>
            </w:div>
            <w:div w:id="1578055889">
              <w:marLeft w:val="0"/>
              <w:marRight w:val="0"/>
              <w:marTop w:val="0"/>
              <w:marBottom w:val="0"/>
              <w:divBdr>
                <w:top w:val="none" w:sz="0" w:space="0" w:color="auto"/>
                <w:left w:val="none" w:sz="0" w:space="0" w:color="auto"/>
                <w:bottom w:val="none" w:sz="0" w:space="0" w:color="auto"/>
                <w:right w:val="none" w:sz="0" w:space="0" w:color="auto"/>
              </w:divBdr>
            </w:div>
            <w:div w:id="1365904246">
              <w:marLeft w:val="0"/>
              <w:marRight w:val="0"/>
              <w:marTop w:val="0"/>
              <w:marBottom w:val="0"/>
              <w:divBdr>
                <w:top w:val="none" w:sz="0" w:space="0" w:color="auto"/>
                <w:left w:val="none" w:sz="0" w:space="0" w:color="auto"/>
                <w:bottom w:val="none" w:sz="0" w:space="0" w:color="auto"/>
                <w:right w:val="none" w:sz="0" w:space="0" w:color="auto"/>
              </w:divBdr>
            </w:div>
            <w:div w:id="445738467">
              <w:marLeft w:val="0"/>
              <w:marRight w:val="0"/>
              <w:marTop w:val="0"/>
              <w:marBottom w:val="0"/>
              <w:divBdr>
                <w:top w:val="none" w:sz="0" w:space="0" w:color="auto"/>
                <w:left w:val="none" w:sz="0" w:space="0" w:color="auto"/>
                <w:bottom w:val="none" w:sz="0" w:space="0" w:color="auto"/>
                <w:right w:val="none" w:sz="0" w:space="0" w:color="auto"/>
              </w:divBdr>
            </w:div>
            <w:div w:id="597829226">
              <w:marLeft w:val="0"/>
              <w:marRight w:val="0"/>
              <w:marTop w:val="0"/>
              <w:marBottom w:val="0"/>
              <w:divBdr>
                <w:top w:val="none" w:sz="0" w:space="0" w:color="auto"/>
                <w:left w:val="none" w:sz="0" w:space="0" w:color="auto"/>
                <w:bottom w:val="none" w:sz="0" w:space="0" w:color="auto"/>
                <w:right w:val="none" w:sz="0" w:space="0" w:color="auto"/>
              </w:divBdr>
            </w:div>
            <w:div w:id="1694915769">
              <w:marLeft w:val="0"/>
              <w:marRight w:val="0"/>
              <w:marTop w:val="0"/>
              <w:marBottom w:val="0"/>
              <w:divBdr>
                <w:top w:val="none" w:sz="0" w:space="0" w:color="auto"/>
                <w:left w:val="none" w:sz="0" w:space="0" w:color="auto"/>
                <w:bottom w:val="none" w:sz="0" w:space="0" w:color="auto"/>
                <w:right w:val="none" w:sz="0" w:space="0" w:color="auto"/>
              </w:divBdr>
            </w:div>
            <w:div w:id="1712655544">
              <w:marLeft w:val="0"/>
              <w:marRight w:val="0"/>
              <w:marTop w:val="0"/>
              <w:marBottom w:val="0"/>
              <w:divBdr>
                <w:top w:val="none" w:sz="0" w:space="0" w:color="auto"/>
                <w:left w:val="none" w:sz="0" w:space="0" w:color="auto"/>
                <w:bottom w:val="none" w:sz="0" w:space="0" w:color="auto"/>
                <w:right w:val="none" w:sz="0" w:space="0" w:color="auto"/>
              </w:divBdr>
            </w:div>
            <w:div w:id="182212732">
              <w:marLeft w:val="0"/>
              <w:marRight w:val="0"/>
              <w:marTop w:val="0"/>
              <w:marBottom w:val="0"/>
              <w:divBdr>
                <w:top w:val="none" w:sz="0" w:space="0" w:color="auto"/>
                <w:left w:val="none" w:sz="0" w:space="0" w:color="auto"/>
                <w:bottom w:val="none" w:sz="0" w:space="0" w:color="auto"/>
                <w:right w:val="none" w:sz="0" w:space="0" w:color="auto"/>
              </w:divBdr>
            </w:div>
            <w:div w:id="1093017268">
              <w:marLeft w:val="0"/>
              <w:marRight w:val="0"/>
              <w:marTop w:val="0"/>
              <w:marBottom w:val="0"/>
              <w:divBdr>
                <w:top w:val="none" w:sz="0" w:space="0" w:color="auto"/>
                <w:left w:val="none" w:sz="0" w:space="0" w:color="auto"/>
                <w:bottom w:val="none" w:sz="0" w:space="0" w:color="auto"/>
                <w:right w:val="none" w:sz="0" w:space="0" w:color="auto"/>
              </w:divBdr>
            </w:div>
            <w:div w:id="1740979946">
              <w:marLeft w:val="0"/>
              <w:marRight w:val="0"/>
              <w:marTop w:val="0"/>
              <w:marBottom w:val="0"/>
              <w:divBdr>
                <w:top w:val="none" w:sz="0" w:space="0" w:color="auto"/>
                <w:left w:val="none" w:sz="0" w:space="0" w:color="auto"/>
                <w:bottom w:val="none" w:sz="0" w:space="0" w:color="auto"/>
                <w:right w:val="none" w:sz="0" w:space="0" w:color="auto"/>
              </w:divBdr>
            </w:div>
            <w:div w:id="558328507">
              <w:marLeft w:val="0"/>
              <w:marRight w:val="0"/>
              <w:marTop w:val="0"/>
              <w:marBottom w:val="0"/>
              <w:divBdr>
                <w:top w:val="none" w:sz="0" w:space="0" w:color="auto"/>
                <w:left w:val="none" w:sz="0" w:space="0" w:color="auto"/>
                <w:bottom w:val="none" w:sz="0" w:space="0" w:color="auto"/>
                <w:right w:val="none" w:sz="0" w:space="0" w:color="auto"/>
              </w:divBdr>
            </w:div>
            <w:div w:id="670137412">
              <w:marLeft w:val="0"/>
              <w:marRight w:val="0"/>
              <w:marTop w:val="0"/>
              <w:marBottom w:val="0"/>
              <w:divBdr>
                <w:top w:val="none" w:sz="0" w:space="0" w:color="auto"/>
                <w:left w:val="none" w:sz="0" w:space="0" w:color="auto"/>
                <w:bottom w:val="none" w:sz="0" w:space="0" w:color="auto"/>
                <w:right w:val="none" w:sz="0" w:space="0" w:color="auto"/>
              </w:divBdr>
            </w:div>
            <w:div w:id="1932395255">
              <w:marLeft w:val="0"/>
              <w:marRight w:val="0"/>
              <w:marTop w:val="0"/>
              <w:marBottom w:val="0"/>
              <w:divBdr>
                <w:top w:val="none" w:sz="0" w:space="0" w:color="auto"/>
                <w:left w:val="none" w:sz="0" w:space="0" w:color="auto"/>
                <w:bottom w:val="none" w:sz="0" w:space="0" w:color="auto"/>
                <w:right w:val="none" w:sz="0" w:space="0" w:color="auto"/>
              </w:divBdr>
            </w:div>
            <w:div w:id="1260525332">
              <w:marLeft w:val="0"/>
              <w:marRight w:val="0"/>
              <w:marTop w:val="0"/>
              <w:marBottom w:val="0"/>
              <w:divBdr>
                <w:top w:val="none" w:sz="0" w:space="0" w:color="auto"/>
                <w:left w:val="none" w:sz="0" w:space="0" w:color="auto"/>
                <w:bottom w:val="none" w:sz="0" w:space="0" w:color="auto"/>
                <w:right w:val="none" w:sz="0" w:space="0" w:color="auto"/>
              </w:divBdr>
            </w:div>
            <w:div w:id="452212914">
              <w:marLeft w:val="0"/>
              <w:marRight w:val="0"/>
              <w:marTop w:val="0"/>
              <w:marBottom w:val="0"/>
              <w:divBdr>
                <w:top w:val="none" w:sz="0" w:space="0" w:color="auto"/>
                <w:left w:val="none" w:sz="0" w:space="0" w:color="auto"/>
                <w:bottom w:val="none" w:sz="0" w:space="0" w:color="auto"/>
                <w:right w:val="none" w:sz="0" w:space="0" w:color="auto"/>
              </w:divBdr>
            </w:div>
            <w:div w:id="1882092094">
              <w:marLeft w:val="0"/>
              <w:marRight w:val="0"/>
              <w:marTop w:val="0"/>
              <w:marBottom w:val="0"/>
              <w:divBdr>
                <w:top w:val="none" w:sz="0" w:space="0" w:color="auto"/>
                <w:left w:val="none" w:sz="0" w:space="0" w:color="auto"/>
                <w:bottom w:val="none" w:sz="0" w:space="0" w:color="auto"/>
                <w:right w:val="none" w:sz="0" w:space="0" w:color="auto"/>
              </w:divBdr>
            </w:div>
          </w:divsChild>
        </w:div>
        <w:div w:id="697315313">
          <w:marLeft w:val="0"/>
          <w:marRight w:val="0"/>
          <w:marTop w:val="0"/>
          <w:marBottom w:val="0"/>
          <w:divBdr>
            <w:top w:val="none" w:sz="0" w:space="0" w:color="auto"/>
            <w:left w:val="none" w:sz="0" w:space="0" w:color="auto"/>
            <w:bottom w:val="none" w:sz="0" w:space="0" w:color="auto"/>
            <w:right w:val="none" w:sz="0" w:space="0" w:color="auto"/>
          </w:divBdr>
          <w:divsChild>
            <w:div w:id="424612555">
              <w:marLeft w:val="0"/>
              <w:marRight w:val="0"/>
              <w:marTop w:val="0"/>
              <w:marBottom w:val="0"/>
              <w:divBdr>
                <w:top w:val="none" w:sz="0" w:space="0" w:color="auto"/>
                <w:left w:val="none" w:sz="0" w:space="0" w:color="auto"/>
                <w:bottom w:val="none" w:sz="0" w:space="0" w:color="auto"/>
                <w:right w:val="none" w:sz="0" w:space="0" w:color="auto"/>
              </w:divBdr>
            </w:div>
            <w:div w:id="1142189245">
              <w:marLeft w:val="0"/>
              <w:marRight w:val="0"/>
              <w:marTop w:val="0"/>
              <w:marBottom w:val="0"/>
              <w:divBdr>
                <w:top w:val="none" w:sz="0" w:space="0" w:color="auto"/>
                <w:left w:val="none" w:sz="0" w:space="0" w:color="auto"/>
                <w:bottom w:val="none" w:sz="0" w:space="0" w:color="auto"/>
                <w:right w:val="none" w:sz="0" w:space="0" w:color="auto"/>
              </w:divBdr>
            </w:div>
            <w:div w:id="979311425">
              <w:marLeft w:val="0"/>
              <w:marRight w:val="0"/>
              <w:marTop w:val="0"/>
              <w:marBottom w:val="0"/>
              <w:divBdr>
                <w:top w:val="none" w:sz="0" w:space="0" w:color="auto"/>
                <w:left w:val="none" w:sz="0" w:space="0" w:color="auto"/>
                <w:bottom w:val="none" w:sz="0" w:space="0" w:color="auto"/>
                <w:right w:val="none" w:sz="0" w:space="0" w:color="auto"/>
              </w:divBdr>
            </w:div>
            <w:div w:id="1828008626">
              <w:marLeft w:val="0"/>
              <w:marRight w:val="0"/>
              <w:marTop w:val="0"/>
              <w:marBottom w:val="0"/>
              <w:divBdr>
                <w:top w:val="none" w:sz="0" w:space="0" w:color="auto"/>
                <w:left w:val="none" w:sz="0" w:space="0" w:color="auto"/>
                <w:bottom w:val="none" w:sz="0" w:space="0" w:color="auto"/>
                <w:right w:val="none" w:sz="0" w:space="0" w:color="auto"/>
              </w:divBdr>
            </w:div>
            <w:div w:id="429591758">
              <w:marLeft w:val="0"/>
              <w:marRight w:val="0"/>
              <w:marTop w:val="0"/>
              <w:marBottom w:val="0"/>
              <w:divBdr>
                <w:top w:val="none" w:sz="0" w:space="0" w:color="auto"/>
                <w:left w:val="none" w:sz="0" w:space="0" w:color="auto"/>
                <w:bottom w:val="none" w:sz="0" w:space="0" w:color="auto"/>
                <w:right w:val="none" w:sz="0" w:space="0" w:color="auto"/>
              </w:divBdr>
            </w:div>
            <w:div w:id="2117630322">
              <w:marLeft w:val="0"/>
              <w:marRight w:val="0"/>
              <w:marTop w:val="0"/>
              <w:marBottom w:val="0"/>
              <w:divBdr>
                <w:top w:val="none" w:sz="0" w:space="0" w:color="auto"/>
                <w:left w:val="none" w:sz="0" w:space="0" w:color="auto"/>
                <w:bottom w:val="none" w:sz="0" w:space="0" w:color="auto"/>
                <w:right w:val="none" w:sz="0" w:space="0" w:color="auto"/>
              </w:divBdr>
            </w:div>
            <w:div w:id="1253591000">
              <w:marLeft w:val="0"/>
              <w:marRight w:val="0"/>
              <w:marTop w:val="0"/>
              <w:marBottom w:val="0"/>
              <w:divBdr>
                <w:top w:val="none" w:sz="0" w:space="0" w:color="auto"/>
                <w:left w:val="none" w:sz="0" w:space="0" w:color="auto"/>
                <w:bottom w:val="none" w:sz="0" w:space="0" w:color="auto"/>
                <w:right w:val="none" w:sz="0" w:space="0" w:color="auto"/>
              </w:divBdr>
            </w:div>
            <w:div w:id="110832422">
              <w:marLeft w:val="0"/>
              <w:marRight w:val="0"/>
              <w:marTop w:val="0"/>
              <w:marBottom w:val="0"/>
              <w:divBdr>
                <w:top w:val="none" w:sz="0" w:space="0" w:color="auto"/>
                <w:left w:val="none" w:sz="0" w:space="0" w:color="auto"/>
                <w:bottom w:val="none" w:sz="0" w:space="0" w:color="auto"/>
                <w:right w:val="none" w:sz="0" w:space="0" w:color="auto"/>
              </w:divBdr>
            </w:div>
            <w:div w:id="959341263">
              <w:marLeft w:val="0"/>
              <w:marRight w:val="0"/>
              <w:marTop w:val="0"/>
              <w:marBottom w:val="0"/>
              <w:divBdr>
                <w:top w:val="none" w:sz="0" w:space="0" w:color="auto"/>
                <w:left w:val="none" w:sz="0" w:space="0" w:color="auto"/>
                <w:bottom w:val="none" w:sz="0" w:space="0" w:color="auto"/>
                <w:right w:val="none" w:sz="0" w:space="0" w:color="auto"/>
              </w:divBdr>
            </w:div>
            <w:div w:id="928779209">
              <w:marLeft w:val="0"/>
              <w:marRight w:val="0"/>
              <w:marTop w:val="0"/>
              <w:marBottom w:val="0"/>
              <w:divBdr>
                <w:top w:val="none" w:sz="0" w:space="0" w:color="auto"/>
                <w:left w:val="none" w:sz="0" w:space="0" w:color="auto"/>
                <w:bottom w:val="none" w:sz="0" w:space="0" w:color="auto"/>
                <w:right w:val="none" w:sz="0" w:space="0" w:color="auto"/>
              </w:divBdr>
            </w:div>
            <w:div w:id="1129667032">
              <w:marLeft w:val="0"/>
              <w:marRight w:val="0"/>
              <w:marTop w:val="0"/>
              <w:marBottom w:val="0"/>
              <w:divBdr>
                <w:top w:val="none" w:sz="0" w:space="0" w:color="auto"/>
                <w:left w:val="none" w:sz="0" w:space="0" w:color="auto"/>
                <w:bottom w:val="none" w:sz="0" w:space="0" w:color="auto"/>
                <w:right w:val="none" w:sz="0" w:space="0" w:color="auto"/>
              </w:divBdr>
            </w:div>
            <w:div w:id="1132745931">
              <w:marLeft w:val="0"/>
              <w:marRight w:val="0"/>
              <w:marTop w:val="0"/>
              <w:marBottom w:val="0"/>
              <w:divBdr>
                <w:top w:val="none" w:sz="0" w:space="0" w:color="auto"/>
                <w:left w:val="none" w:sz="0" w:space="0" w:color="auto"/>
                <w:bottom w:val="none" w:sz="0" w:space="0" w:color="auto"/>
                <w:right w:val="none" w:sz="0" w:space="0" w:color="auto"/>
              </w:divBdr>
            </w:div>
            <w:div w:id="204565890">
              <w:marLeft w:val="0"/>
              <w:marRight w:val="0"/>
              <w:marTop w:val="0"/>
              <w:marBottom w:val="0"/>
              <w:divBdr>
                <w:top w:val="none" w:sz="0" w:space="0" w:color="auto"/>
                <w:left w:val="none" w:sz="0" w:space="0" w:color="auto"/>
                <w:bottom w:val="none" w:sz="0" w:space="0" w:color="auto"/>
                <w:right w:val="none" w:sz="0" w:space="0" w:color="auto"/>
              </w:divBdr>
            </w:div>
            <w:div w:id="180051226">
              <w:marLeft w:val="0"/>
              <w:marRight w:val="0"/>
              <w:marTop w:val="0"/>
              <w:marBottom w:val="0"/>
              <w:divBdr>
                <w:top w:val="none" w:sz="0" w:space="0" w:color="auto"/>
                <w:left w:val="none" w:sz="0" w:space="0" w:color="auto"/>
                <w:bottom w:val="none" w:sz="0" w:space="0" w:color="auto"/>
                <w:right w:val="none" w:sz="0" w:space="0" w:color="auto"/>
              </w:divBdr>
            </w:div>
            <w:div w:id="2113240984">
              <w:marLeft w:val="0"/>
              <w:marRight w:val="0"/>
              <w:marTop w:val="0"/>
              <w:marBottom w:val="0"/>
              <w:divBdr>
                <w:top w:val="none" w:sz="0" w:space="0" w:color="auto"/>
                <w:left w:val="none" w:sz="0" w:space="0" w:color="auto"/>
                <w:bottom w:val="none" w:sz="0" w:space="0" w:color="auto"/>
                <w:right w:val="none" w:sz="0" w:space="0" w:color="auto"/>
              </w:divBdr>
            </w:div>
            <w:div w:id="688414514">
              <w:marLeft w:val="0"/>
              <w:marRight w:val="0"/>
              <w:marTop w:val="0"/>
              <w:marBottom w:val="0"/>
              <w:divBdr>
                <w:top w:val="none" w:sz="0" w:space="0" w:color="auto"/>
                <w:left w:val="none" w:sz="0" w:space="0" w:color="auto"/>
                <w:bottom w:val="none" w:sz="0" w:space="0" w:color="auto"/>
                <w:right w:val="none" w:sz="0" w:space="0" w:color="auto"/>
              </w:divBdr>
            </w:div>
            <w:div w:id="906843421">
              <w:marLeft w:val="0"/>
              <w:marRight w:val="0"/>
              <w:marTop w:val="0"/>
              <w:marBottom w:val="0"/>
              <w:divBdr>
                <w:top w:val="none" w:sz="0" w:space="0" w:color="auto"/>
                <w:left w:val="none" w:sz="0" w:space="0" w:color="auto"/>
                <w:bottom w:val="none" w:sz="0" w:space="0" w:color="auto"/>
                <w:right w:val="none" w:sz="0" w:space="0" w:color="auto"/>
              </w:divBdr>
            </w:div>
            <w:div w:id="181557990">
              <w:marLeft w:val="0"/>
              <w:marRight w:val="0"/>
              <w:marTop w:val="0"/>
              <w:marBottom w:val="0"/>
              <w:divBdr>
                <w:top w:val="none" w:sz="0" w:space="0" w:color="auto"/>
                <w:left w:val="none" w:sz="0" w:space="0" w:color="auto"/>
                <w:bottom w:val="none" w:sz="0" w:space="0" w:color="auto"/>
                <w:right w:val="none" w:sz="0" w:space="0" w:color="auto"/>
              </w:divBdr>
            </w:div>
            <w:div w:id="177013950">
              <w:marLeft w:val="0"/>
              <w:marRight w:val="0"/>
              <w:marTop w:val="0"/>
              <w:marBottom w:val="0"/>
              <w:divBdr>
                <w:top w:val="none" w:sz="0" w:space="0" w:color="auto"/>
                <w:left w:val="none" w:sz="0" w:space="0" w:color="auto"/>
                <w:bottom w:val="none" w:sz="0" w:space="0" w:color="auto"/>
                <w:right w:val="none" w:sz="0" w:space="0" w:color="auto"/>
              </w:divBdr>
            </w:div>
            <w:div w:id="2141801738">
              <w:marLeft w:val="0"/>
              <w:marRight w:val="0"/>
              <w:marTop w:val="0"/>
              <w:marBottom w:val="0"/>
              <w:divBdr>
                <w:top w:val="none" w:sz="0" w:space="0" w:color="auto"/>
                <w:left w:val="none" w:sz="0" w:space="0" w:color="auto"/>
                <w:bottom w:val="none" w:sz="0" w:space="0" w:color="auto"/>
                <w:right w:val="none" w:sz="0" w:space="0" w:color="auto"/>
              </w:divBdr>
            </w:div>
          </w:divsChild>
        </w:div>
        <w:div w:id="564610304">
          <w:marLeft w:val="0"/>
          <w:marRight w:val="0"/>
          <w:marTop w:val="0"/>
          <w:marBottom w:val="0"/>
          <w:divBdr>
            <w:top w:val="none" w:sz="0" w:space="0" w:color="auto"/>
            <w:left w:val="none" w:sz="0" w:space="0" w:color="auto"/>
            <w:bottom w:val="none" w:sz="0" w:space="0" w:color="auto"/>
            <w:right w:val="none" w:sz="0" w:space="0" w:color="auto"/>
          </w:divBdr>
          <w:divsChild>
            <w:div w:id="1816027638">
              <w:marLeft w:val="0"/>
              <w:marRight w:val="0"/>
              <w:marTop w:val="0"/>
              <w:marBottom w:val="0"/>
              <w:divBdr>
                <w:top w:val="none" w:sz="0" w:space="0" w:color="auto"/>
                <w:left w:val="none" w:sz="0" w:space="0" w:color="auto"/>
                <w:bottom w:val="none" w:sz="0" w:space="0" w:color="auto"/>
                <w:right w:val="none" w:sz="0" w:space="0" w:color="auto"/>
              </w:divBdr>
            </w:div>
            <w:div w:id="194587730">
              <w:marLeft w:val="0"/>
              <w:marRight w:val="0"/>
              <w:marTop w:val="0"/>
              <w:marBottom w:val="0"/>
              <w:divBdr>
                <w:top w:val="none" w:sz="0" w:space="0" w:color="auto"/>
                <w:left w:val="none" w:sz="0" w:space="0" w:color="auto"/>
                <w:bottom w:val="none" w:sz="0" w:space="0" w:color="auto"/>
                <w:right w:val="none" w:sz="0" w:space="0" w:color="auto"/>
              </w:divBdr>
            </w:div>
            <w:div w:id="1187019726">
              <w:marLeft w:val="0"/>
              <w:marRight w:val="0"/>
              <w:marTop w:val="0"/>
              <w:marBottom w:val="0"/>
              <w:divBdr>
                <w:top w:val="none" w:sz="0" w:space="0" w:color="auto"/>
                <w:left w:val="none" w:sz="0" w:space="0" w:color="auto"/>
                <w:bottom w:val="none" w:sz="0" w:space="0" w:color="auto"/>
                <w:right w:val="none" w:sz="0" w:space="0" w:color="auto"/>
              </w:divBdr>
            </w:div>
            <w:div w:id="974868328">
              <w:marLeft w:val="0"/>
              <w:marRight w:val="0"/>
              <w:marTop w:val="0"/>
              <w:marBottom w:val="0"/>
              <w:divBdr>
                <w:top w:val="none" w:sz="0" w:space="0" w:color="auto"/>
                <w:left w:val="none" w:sz="0" w:space="0" w:color="auto"/>
                <w:bottom w:val="none" w:sz="0" w:space="0" w:color="auto"/>
                <w:right w:val="none" w:sz="0" w:space="0" w:color="auto"/>
              </w:divBdr>
            </w:div>
            <w:div w:id="1906448144">
              <w:marLeft w:val="0"/>
              <w:marRight w:val="0"/>
              <w:marTop w:val="0"/>
              <w:marBottom w:val="0"/>
              <w:divBdr>
                <w:top w:val="none" w:sz="0" w:space="0" w:color="auto"/>
                <w:left w:val="none" w:sz="0" w:space="0" w:color="auto"/>
                <w:bottom w:val="none" w:sz="0" w:space="0" w:color="auto"/>
                <w:right w:val="none" w:sz="0" w:space="0" w:color="auto"/>
              </w:divBdr>
            </w:div>
            <w:div w:id="1534491734">
              <w:marLeft w:val="0"/>
              <w:marRight w:val="0"/>
              <w:marTop w:val="0"/>
              <w:marBottom w:val="0"/>
              <w:divBdr>
                <w:top w:val="none" w:sz="0" w:space="0" w:color="auto"/>
                <w:left w:val="none" w:sz="0" w:space="0" w:color="auto"/>
                <w:bottom w:val="none" w:sz="0" w:space="0" w:color="auto"/>
                <w:right w:val="none" w:sz="0" w:space="0" w:color="auto"/>
              </w:divBdr>
            </w:div>
            <w:div w:id="524633644">
              <w:marLeft w:val="0"/>
              <w:marRight w:val="0"/>
              <w:marTop w:val="0"/>
              <w:marBottom w:val="0"/>
              <w:divBdr>
                <w:top w:val="none" w:sz="0" w:space="0" w:color="auto"/>
                <w:left w:val="none" w:sz="0" w:space="0" w:color="auto"/>
                <w:bottom w:val="none" w:sz="0" w:space="0" w:color="auto"/>
                <w:right w:val="none" w:sz="0" w:space="0" w:color="auto"/>
              </w:divBdr>
            </w:div>
            <w:div w:id="1692338113">
              <w:marLeft w:val="0"/>
              <w:marRight w:val="0"/>
              <w:marTop w:val="0"/>
              <w:marBottom w:val="0"/>
              <w:divBdr>
                <w:top w:val="none" w:sz="0" w:space="0" w:color="auto"/>
                <w:left w:val="none" w:sz="0" w:space="0" w:color="auto"/>
                <w:bottom w:val="none" w:sz="0" w:space="0" w:color="auto"/>
                <w:right w:val="none" w:sz="0" w:space="0" w:color="auto"/>
              </w:divBdr>
            </w:div>
            <w:div w:id="2045010979">
              <w:marLeft w:val="0"/>
              <w:marRight w:val="0"/>
              <w:marTop w:val="0"/>
              <w:marBottom w:val="0"/>
              <w:divBdr>
                <w:top w:val="none" w:sz="0" w:space="0" w:color="auto"/>
                <w:left w:val="none" w:sz="0" w:space="0" w:color="auto"/>
                <w:bottom w:val="none" w:sz="0" w:space="0" w:color="auto"/>
                <w:right w:val="none" w:sz="0" w:space="0" w:color="auto"/>
              </w:divBdr>
            </w:div>
            <w:div w:id="1731223710">
              <w:marLeft w:val="0"/>
              <w:marRight w:val="0"/>
              <w:marTop w:val="0"/>
              <w:marBottom w:val="0"/>
              <w:divBdr>
                <w:top w:val="none" w:sz="0" w:space="0" w:color="auto"/>
                <w:left w:val="none" w:sz="0" w:space="0" w:color="auto"/>
                <w:bottom w:val="none" w:sz="0" w:space="0" w:color="auto"/>
                <w:right w:val="none" w:sz="0" w:space="0" w:color="auto"/>
              </w:divBdr>
            </w:div>
            <w:div w:id="644430656">
              <w:marLeft w:val="0"/>
              <w:marRight w:val="0"/>
              <w:marTop w:val="0"/>
              <w:marBottom w:val="0"/>
              <w:divBdr>
                <w:top w:val="none" w:sz="0" w:space="0" w:color="auto"/>
                <w:left w:val="none" w:sz="0" w:space="0" w:color="auto"/>
                <w:bottom w:val="none" w:sz="0" w:space="0" w:color="auto"/>
                <w:right w:val="none" w:sz="0" w:space="0" w:color="auto"/>
              </w:divBdr>
            </w:div>
            <w:div w:id="113866947">
              <w:marLeft w:val="0"/>
              <w:marRight w:val="0"/>
              <w:marTop w:val="0"/>
              <w:marBottom w:val="0"/>
              <w:divBdr>
                <w:top w:val="none" w:sz="0" w:space="0" w:color="auto"/>
                <w:left w:val="none" w:sz="0" w:space="0" w:color="auto"/>
                <w:bottom w:val="none" w:sz="0" w:space="0" w:color="auto"/>
                <w:right w:val="none" w:sz="0" w:space="0" w:color="auto"/>
              </w:divBdr>
            </w:div>
            <w:div w:id="1920750872">
              <w:marLeft w:val="0"/>
              <w:marRight w:val="0"/>
              <w:marTop w:val="0"/>
              <w:marBottom w:val="0"/>
              <w:divBdr>
                <w:top w:val="none" w:sz="0" w:space="0" w:color="auto"/>
                <w:left w:val="none" w:sz="0" w:space="0" w:color="auto"/>
                <w:bottom w:val="none" w:sz="0" w:space="0" w:color="auto"/>
                <w:right w:val="none" w:sz="0" w:space="0" w:color="auto"/>
              </w:divBdr>
            </w:div>
            <w:div w:id="1636839075">
              <w:marLeft w:val="0"/>
              <w:marRight w:val="0"/>
              <w:marTop w:val="0"/>
              <w:marBottom w:val="0"/>
              <w:divBdr>
                <w:top w:val="none" w:sz="0" w:space="0" w:color="auto"/>
                <w:left w:val="none" w:sz="0" w:space="0" w:color="auto"/>
                <w:bottom w:val="none" w:sz="0" w:space="0" w:color="auto"/>
                <w:right w:val="none" w:sz="0" w:space="0" w:color="auto"/>
              </w:divBdr>
            </w:div>
            <w:div w:id="1321235445">
              <w:marLeft w:val="0"/>
              <w:marRight w:val="0"/>
              <w:marTop w:val="0"/>
              <w:marBottom w:val="0"/>
              <w:divBdr>
                <w:top w:val="none" w:sz="0" w:space="0" w:color="auto"/>
                <w:left w:val="none" w:sz="0" w:space="0" w:color="auto"/>
                <w:bottom w:val="none" w:sz="0" w:space="0" w:color="auto"/>
                <w:right w:val="none" w:sz="0" w:space="0" w:color="auto"/>
              </w:divBdr>
            </w:div>
            <w:div w:id="1377200478">
              <w:marLeft w:val="0"/>
              <w:marRight w:val="0"/>
              <w:marTop w:val="0"/>
              <w:marBottom w:val="0"/>
              <w:divBdr>
                <w:top w:val="none" w:sz="0" w:space="0" w:color="auto"/>
                <w:left w:val="none" w:sz="0" w:space="0" w:color="auto"/>
                <w:bottom w:val="none" w:sz="0" w:space="0" w:color="auto"/>
                <w:right w:val="none" w:sz="0" w:space="0" w:color="auto"/>
              </w:divBdr>
            </w:div>
            <w:div w:id="1452166292">
              <w:marLeft w:val="0"/>
              <w:marRight w:val="0"/>
              <w:marTop w:val="0"/>
              <w:marBottom w:val="0"/>
              <w:divBdr>
                <w:top w:val="none" w:sz="0" w:space="0" w:color="auto"/>
                <w:left w:val="none" w:sz="0" w:space="0" w:color="auto"/>
                <w:bottom w:val="none" w:sz="0" w:space="0" w:color="auto"/>
                <w:right w:val="none" w:sz="0" w:space="0" w:color="auto"/>
              </w:divBdr>
            </w:div>
            <w:div w:id="1002395394">
              <w:marLeft w:val="0"/>
              <w:marRight w:val="0"/>
              <w:marTop w:val="0"/>
              <w:marBottom w:val="0"/>
              <w:divBdr>
                <w:top w:val="none" w:sz="0" w:space="0" w:color="auto"/>
                <w:left w:val="none" w:sz="0" w:space="0" w:color="auto"/>
                <w:bottom w:val="none" w:sz="0" w:space="0" w:color="auto"/>
                <w:right w:val="none" w:sz="0" w:space="0" w:color="auto"/>
              </w:divBdr>
            </w:div>
            <w:div w:id="1759398995">
              <w:marLeft w:val="0"/>
              <w:marRight w:val="0"/>
              <w:marTop w:val="0"/>
              <w:marBottom w:val="0"/>
              <w:divBdr>
                <w:top w:val="none" w:sz="0" w:space="0" w:color="auto"/>
                <w:left w:val="none" w:sz="0" w:space="0" w:color="auto"/>
                <w:bottom w:val="none" w:sz="0" w:space="0" w:color="auto"/>
                <w:right w:val="none" w:sz="0" w:space="0" w:color="auto"/>
              </w:divBdr>
            </w:div>
            <w:div w:id="485249204">
              <w:marLeft w:val="0"/>
              <w:marRight w:val="0"/>
              <w:marTop w:val="0"/>
              <w:marBottom w:val="0"/>
              <w:divBdr>
                <w:top w:val="none" w:sz="0" w:space="0" w:color="auto"/>
                <w:left w:val="none" w:sz="0" w:space="0" w:color="auto"/>
                <w:bottom w:val="none" w:sz="0" w:space="0" w:color="auto"/>
                <w:right w:val="none" w:sz="0" w:space="0" w:color="auto"/>
              </w:divBdr>
            </w:div>
          </w:divsChild>
        </w:div>
        <w:div w:id="1326396717">
          <w:marLeft w:val="0"/>
          <w:marRight w:val="0"/>
          <w:marTop w:val="0"/>
          <w:marBottom w:val="0"/>
          <w:divBdr>
            <w:top w:val="none" w:sz="0" w:space="0" w:color="auto"/>
            <w:left w:val="none" w:sz="0" w:space="0" w:color="auto"/>
            <w:bottom w:val="none" w:sz="0" w:space="0" w:color="auto"/>
            <w:right w:val="none" w:sz="0" w:space="0" w:color="auto"/>
          </w:divBdr>
          <w:divsChild>
            <w:div w:id="1230577013">
              <w:marLeft w:val="0"/>
              <w:marRight w:val="0"/>
              <w:marTop w:val="0"/>
              <w:marBottom w:val="0"/>
              <w:divBdr>
                <w:top w:val="none" w:sz="0" w:space="0" w:color="auto"/>
                <w:left w:val="none" w:sz="0" w:space="0" w:color="auto"/>
                <w:bottom w:val="none" w:sz="0" w:space="0" w:color="auto"/>
                <w:right w:val="none" w:sz="0" w:space="0" w:color="auto"/>
              </w:divBdr>
            </w:div>
            <w:div w:id="595360472">
              <w:marLeft w:val="0"/>
              <w:marRight w:val="0"/>
              <w:marTop w:val="0"/>
              <w:marBottom w:val="0"/>
              <w:divBdr>
                <w:top w:val="none" w:sz="0" w:space="0" w:color="auto"/>
                <w:left w:val="none" w:sz="0" w:space="0" w:color="auto"/>
                <w:bottom w:val="none" w:sz="0" w:space="0" w:color="auto"/>
                <w:right w:val="none" w:sz="0" w:space="0" w:color="auto"/>
              </w:divBdr>
            </w:div>
            <w:div w:id="1418592392">
              <w:marLeft w:val="0"/>
              <w:marRight w:val="0"/>
              <w:marTop w:val="0"/>
              <w:marBottom w:val="0"/>
              <w:divBdr>
                <w:top w:val="none" w:sz="0" w:space="0" w:color="auto"/>
                <w:left w:val="none" w:sz="0" w:space="0" w:color="auto"/>
                <w:bottom w:val="none" w:sz="0" w:space="0" w:color="auto"/>
                <w:right w:val="none" w:sz="0" w:space="0" w:color="auto"/>
              </w:divBdr>
            </w:div>
            <w:div w:id="198864589">
              <w:marLeft w:val="0"/>
              <w:marRight w:val="0"/>
              <w:marTop w:val="0"/>
              <w:marBottom w:val="0"/>
              <w:divBdr>
                <w:top w:val="none" w:sz="0" w:space="0" w:color="auto"/>
                <w:left w:val="none" w:sz="0" w:space="0" w:color="auto"/>
                <w:bottom w:val="none" w:sz="0" w:space="0" w:color="auto"/>
                <w:right w:val="none" w:sz="0" w:space="0" w:color="auto"/>
              </w:divBdr>
            </w:div>
            <w:div w:id="981622219">
              <w:marLeft w:val="0"/>
              <w:marRight w:val="0"/>
              <w:marTop w:val="0"/>
              <w:marBottom w:val="0"/>
              <w:divBdr>
                <w:top w:val="none" w:sz="0" w:space="0" w:color="auto"/>
                <w:left w:val="none" w:sz="0" w:space="0" w:color="auto"/>
                <w:bottom w:val="none" w:sz="0" w:space="0" w:color="auto"/>
                <w:right w:val="none" w:sz="0" w:space="0" w:color="auto"/>
              </w:divBdr>
            </w:div>
            <w:div w:id="600534217">
              <w:marLeft w:val="0"/>
              <w:marRight w:val="0"/>
              <w:marTop w:val="0"/>
              <w:marBottom w:val="0"/>
              <w:divBdr>
                <w:top w:val="none" w:sz="0" w:space="0" w:color="auto"/>
                <w:left w:val="none" w:sz="0" w:space="0" w:color="auto"/>
                <w:bottom w:val="none" w:sz="0" w:space="0" w:color="auto"/>
                <w:right w:val="none" w:sz="0" w:space="0" w:color="auto"/>
              </w:divBdr>
            </w:div>
            <w:div w:id="1989701950">
              <w:marLeft w:val="0"/>
              <w:marRight w:val="0"/>
              <w:marTop w:val="0"/>
              <w:marBottom w:val="0"/>
              <w:divBdr>
                <w:top w:val="none" w:sz="0" w:space="0" w:color="auto"/>
                <w:left w:val="none" w:sz="0" w:space="0" w:color="auto"/>
                <w:bottom w:val="none" w:sz="0" w:space="0" w:color="auto"/>
                <w:right w:val="none" w:sz="0" w:space="0" w:color="auto"/>
              </w:divBdr>
            </w:div>
            <w:div w:id="1107845673">
              <w:marLeft w:val="0"/>
              <w:marRight w:val="0"/>
              <w:marTop w:val="0"/>
              <w:marBottom w:val="0"/>
              <w:divBdr>
                <w:top w:val="none" w:sz="0" w:space="0" w:color="auto"/>
                <w:left w:val="none" w:sz="0" w:space="0" w:color="auto"/>
                <w:bottom w:val="none" w:sz="0" w:space="0" w:color="auto"/>
                <w:right w:val="none" w:sz="0" w:space="0" w:color="auto"/>
              </w:divBdr>
            </w:div>
            <w:div w:id="998532880">
              <w:marLeft w:val="0"/>
              <w:marRight w:val="0"/>
              <w:marTop w:val="0"/>
              <w:marBottom w:val="0"/>
              <w:divBdr>
                <w:top w:val="none" w:sz="0" w:space="0" w:color="auto"/>
                <w:left w:val="none" w:sz="0" w:space="0" w:color="auto"/>
                <w:bottom w:val="none" w:sz="0" w:space="0" w:color="auto"/>
                <w:right w:val="none" w:sz="0" w:space="0" w:color="auto"/>
              </w:divBdr>
            </w:div>
            <w:div w:id="125046316">
              <w:marLeft w:val="0"/>
              <w:marRight w:val="0"/>
              <w:marTop w:val="0"/>
              <w:marBottom w:val="0"/>
              <w:divBdr>
                <w:top w:val="none" w:sz="0" w:space="0" w:color="auto"/>
                <w:left w:val="none" w:sz="0" w:space="0" w:color="auto"/>
                <w:bottom w:val="none" w:sz="0" w:space="0" w:color="auto"/>
                <w:right w:val="none" w:sz="0" w:space="0" w:color="auto"/>
              </w:divBdr>
            </w:div>
            <w:div w:id="832062496">
              <w:marLeft w:val="0"/>
              <w:marRight w:val="0"/>
              <w:marTop w:val="0"/>
              <w:marBottom w:val="0"/>
              <w:divBdr>
                <w:top w:val="none" w:sz="0" w:space="0" w:color="auto"/>
                <w:left w:val="none" w:sz="0" w:space="0" w:color="auto"/>
                <w:bottom w:val="none" w:sz="0" w:space="0" w:color="auto"/>
                <w:right w:val="none" w:sz="0" w:space="0" w:color="auto"/>
              </w:divBdr>
            </w:div>
            <w:div w:id="365450763">
              <w:marLeft w:val="0"/>
              <w:marRight w:val="0"/>
              <w:marTop w:val="0"/>
              <w:marBottom w:val="0"/>
              <w:divBdr>
                <w:top w:val="none" w:sz="0" w:space="0" w:color="auto"/>
                <w:left w:val="none" w:sz="0" w:space="0" w:color="auto"/>
                <w:bottom w:val="none" w:sz="0" w:space="0" w:color="auto"/>
                <w:right w:val="none" w:sz="0" w:space="0" w:color="auto"/>
              </w:divBdr>
            </w:div>
            <w:div w:id="826476529">
              <w:marLeft w:val="0"/>
              <w:marRight w:val="0"/>
              <w:marTop w:val="0"/>
              <w:marBottom w:val="0"/>
              <w:divBdr>
                <w:top w:val="none" w:sz="0" w:space="0" w:color="auto"/>
                <w:left w:val="none" w:sz="0" w:space="0" w:color="auto"/>
                <w:bottom w:val="none" w:sz="0" w:space="0" w:color="auto"/>
                <w:right w:val="none" w:sz="0" w:space="0" w:color="auto"/>
              </w:divBdr>
            </w:div>
            <w:div w:id="1875458239">
              <w:marLeft w:val="0"/>
              <w:marRight w:val="0"/>
              <w:marTop w:val="0"/>
              <w:marBottom w:val="0"/>
              <w:divBdr>
                <w:top w:val="none" w:sz="0" w:space="0" w:color="auto"/>
                <w:left w:val="none" w:sz="0" w:space="0" w:color="auto"/>
                <w:bottom w:val="none" w:sz="0" w:space="0" w:color="auto"/>
                <w:right w:val="none" w:sz="0" w:space="0" w:color="auto"/>
              </w:divBdr>
            </w:div>
            <w:div w:id="914124371">
              <w:marLeft w:val="0"/>
              <w:marRight w:val="0"/>
              <w:marTop w:val="0"/>
              <w:marBottom w:val="0"/>
              <w:divBdr>
                <w:top w:val="none" w:sz="0" w:space="0" w:color="auto"/>
                <w:left w:val="none" w:sz="0" w:space="0" w:color="auto"/>
                <w:bottom w:val="none" w:sz="0" w:space="0" w:color="auto"/>
                <w:right w:val="none" w:sz="0" w:space="0" w:color="auto"/>
              </w:divBdr>
            </w:div>
            <w:div w:id="948708662">
              <w:marLeft w:val="0"/>
              <w:marRight w:val="0"/>
              <w:marTop w:val="0"/>
              <w:marBottom w:val="0"/>
              <w:divBdr>
                <w:top w:val="none" w:sz="0" w:space="0" w:color="auto"/>
                <w:left w:val="none" w:sz="0" w:space="0" w:color="auto"/>
                <w:bottom w:val="none" w:sz="0" w:space="0" w:color="auto"/>
                <w:right w:val="none" w:sz="0" w:space="0" w:color="auto"/>
              </w:divBdr>
            </w:div>
            <w:div w:id="704525141">
              <w:marLeft w:val="0"/>
              <w:marRight w:val="0"/>
              <w:marTop w:val="0"/>
              <w:marBottom w:val="0"/>
              <w:divBdr>
                <w:top w:val="none" w:sz="0" w:space="0" w:color="auto"/>
                <w:left w:val="none" w:sz="0" w:space="0" w:color="auto"/>
                <w:bottom w:val="none" w:sz="0" w:space="0" w:color="auto"/>
                <w:right w:val="none" w:sz="0" w:space="0" w:color="auto"/>
              </w:divBdr>
            </w:div>
            <w:div w:id="290478995">
              <w:marLeft w:val="0"/>
              <w:marRight w:val="0"/>
              <w:marTop w:val="0"/>
              <w:marBottom w:val="0"/>
              <w:divBdr>
                <w:top w:val="none" w:sz="0" w:space="0" w:color="auto"/>
                <w:left w:val="none" w:sz="0" w:space="0" w:color="auto"/>
                <w:bottom w:val="none" w:sz="0" w:space="0" w:color="auto"/>
                <w:right w:val="none" w:sz="0" w:space="0" w:color="auto"/>
              </w:divBdr>
            </w:div>
            <w:div w:id="1693728933">
              <w:marLeft w:val="0"/>
              <w:marRight w:val="0"/>
              <w:marTop w:val="0"/>
              <w:marBottom w:val="0"/>
              <w:divBdr>
                <w:top w:val="none" w:sz="0" w:space="0" w:color="auto"/>
                <w:left w:val="none" w:sz="0" w:space="0" w:color="auto"/>
                <w:bottom w:val="none" w:sz="0" w:space="0" w:color="auto"/>
                <w:right w:val="none" w:sz="0" w:space="0" w:color="auto"/>
              </w:divBdr>
            </w:div>
            <w:div w:id="1716393050">
              <w:marLeft w:val="0"/>
              <w:marRight w:val="0"/>
              <w:marTop w:val="0"/>
              <w:marBottom w:val="0"/>
              <w:divBdr>
                <w:top w:val="none" w:sz="0" w:space="0" w:color="auto"/>
                <w:left w:val="none" w:sz="0" w:space="0" w:color="auto"/>
                <w:bottom w:val="none" w:sz="0" w:space="0" w:color="auto"/>
                <w:right w:val="none" w:sz="0" w:space="0" w:color="auto"/>
              </w:divBdr>
            </w:div>
          </w:divsChild>
        </w:div>
        <w:div w:id="826439310">
          <w:marLeft w:val="0"/>
          <w:marRight w:val="0"/>
          <w:marTop w:val="0"/>
          <w:marBottom w:val="0"/>
          <w:divBdr>
            <w:top w:val="none" w:sz="0" w:space="0" w:color="auto"/>
            <w:left w:val="none" w:sz="0" w:space="0" w:color="auto"/>
            <w:bottom w:val="none" w:sz="0" w:space="0" w:color="auto"/>
            <w:right w:val="none" w:sz="0" w:space="0" w:color="auto"/>
          </w:divBdr>
          <w:divsChild>
            <w:div w:id="1850177612">
              <w:marLeft w:val="0"/>
              <w:marRight w:val="0"/>
              <w:marTop w:val="0"/>
              <w:marBottom w:val="0"/>
              <w:divBdr>
                <w:top w:val="none" w:sz="0" w:space="0" w:color="auto"/>
                <w:left w:val="none" w:sz="0" w:space="0" w:color="auto"/>
                <w:bottom w:val="none" w:sz="0" w:space="0" w:color="auto"/>
                <w:right w:val="none" w:sz="0" w:space="0" w:color="auto"/>
              </w:divBdr>
            </w:div>
            <w:div w:id="654409701">
              <w:marLeft w:val="0"/>
              <w:marRight w:val="0"/>
              <w:marTop w:val="0"/>
              <w:marBottom w:val="0"/>
              <w:divBdr>
                <w:top w:val="none" w:sz="0" w:space="0" w:color="auto"/>
                <w:left w:val="none" w:sz="0" w:space="0" w:color="auto"/>
                <w:bottom w:val="none" w:sz="0" w:space="0" w:color="auto"/>
                <w:right w:val="none" w:sz="0" w:space="0" w:color="auto"/>
              </w:divBdr>
            </w:div>
            <w:div w:id="313264647">
              <w:marLeft w:val="0"/>
              <w:marRight w:val="0"/>
              <w:marTop w:val="0"/>
              <w:marBottom w:val="0"/>
              <w:divBdr>
                <w:top w:val="none" w:sz="0" w:space="0" w:color="auto"/>
                <w:left w:val="none" w:sz="0" w:space="0" w:color="auto"/>
                <w:bottom w:val="none" w:sz="0" w:space="0" w:color="auto"/>
                <w:right w:val="none" w:sz="0" w:space="0" w:color="auto"/>
              </w:divBdr>
            </w:div>
            <w:div w:id="1117143486">
              <w:marLeft w:val="0"/>
              <w:marRight w:val="0"/>
              <w:marTop w:val="0"/>
              <w:marBottom w:val="0"/>
              <w:divBdr>
                <w:top w:val="none" w:sz="0" w:space="0" w:color="auto"/>
                <w:left w:val="none" w:sz="0" w:space="0" w:color="auto"/>
                <w:bottom w:val="none" w:sz="0" w:space="0" w:color="auto"/>
                <w:right w:val="none" w:sz="0" w:space="0" w:color="auto"/>
              </w:divBdr>
            </w:div>
            <w:div w:id="76855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8403">
      <w:bodyDiv w:val="1"/>
      <w:marLeft w:val="0"/>
      <w:marRight w:val="0"/>
      <w:marTop w:val="0"/>
      <w:marBottom w:val="0"/>
      <w:divBdr>
        <w:top w:val="none" w:sz="0" w:space="0" w:color="auto"/>
        <w:left w:val="none" w:sz="0" w:space="0" w:color="auto"/>
        <w:bottom w:val="none" w:sz="0" w:space="0" w:color="auto"/>
        <w:right w:val="none" w:sz="0" w:space="0" w:color="auto"/>
      </w:divBdr>
      <w:divsChild>
        <w:div w:id="1402869785">
          <w:marLeft w:val="0"/>
          <w:marRight w:val="0"/>
          <w:marTop w:val="0"/>
          <w:marBottom w:val="0"/>
          <w:divBdr>
            <w:top w:val="none" w:sz="0" w:space="0" w:color="auto"/>
            <w:left w:val="none" w:sz="0" w:space="0" w:color="auto"/>
            <w:bottom w:val="none" w:sz="0" w:space="0" w:color="auto"/>
            <w:right w:val="none" w:sz="0" w:space="0" w:color="auto"/>
          </w:divBdr>
          <w:divsChild>
            <w:div w:id="1256135899">
              <w:marLeft w:val="0"/>
              <w:marRight w:val="0"/>
              <w:marTop w:val="0"/>
              <w:marBottom w:val="0"/>
              <w:divBdr>
                <w:top w:val="none" w:sz="0" w:space="0" w:color="auto"/>
                <w:left w:val="none" w:sz="0" w:space="0" w:color="auto"/>
                <w:bottom w:val="none" w:sz="0" w:space="0" w:color="auto"/>
                <w:right w:val="none" w:sz="0" w:space="0" w:color="auto"/>
              </w:divBdr>
            </w:div>
            <w:div w:id="138350993">
              <w:marLeft w:val="0"/>
              <w:marRight w:val="0"/>
              <w:marTop w:val="0"/>
              <w:marBottom w:val="0"/>
              <w:divBdr>
                <w:top w:val="none" w:sz="0" w:space="0" w:color="auto"/>
                <w:left w:val="none" w:sz="0" w:space="0" w:color="auto"/>
                <w:bottom w:val="none" w:sz="0" w:space="0" w:color="auto"/>
                <w:right w:val="none" w:sz="0" w:space="0" w:color="auto"/>
              </w:divBdr>
            </w:div>
            <w:div w:id="1774395804">
              <w:marLeft w:val="0"/>
              <w:marRight w:val="0"/>
              <w:marTop w:val="0"/>
              <w:marBottom w:val="0"/>
              <w:divBdr>
                <w:top w:val="none" w:sz="0" w:space="0" w:color="auto"/>
                <w:left w:val="none" w:sz="0" w:space="0" w:color="auto"/>
                <w:bottom w:val="none" w:sz="0" w:space="0" w:color="auto"/>
                <w:right w:val="none" w:sz="0" w:space="0" w:color="auto"/>
              </w:divBdr>
            </w:div>
            <w:div w:id="886525754">
              <w:marLeft w:val="0"/>
              <w:marRight w:val="0"/>
              <w:marTop w:val="0"/>
              <w:marBottom w:val="0"/>
              <w:divBdr>
                <w:top w:val="none" w:sz="0" w:space="0" w:color="auto"/>
                <w:left w:val="none" w:sz="0" w:space="0" w:color="auto"/>
                <w:bottom w:val="none" w:sz="0" w:space="0" w:color="auto"/>
                <w:right w:val="none" w:sz="0" w:space="0" w:color="auto"/>
              </w:divBdr>
            </w:div>
            <w:div w:id="2041661037">
              <w:marLeft w:val="0"/>
              <w:marRight w:val="0"/>
              <w:marTop w:val="0"/>
              <w:marBottom w:val="0"/>
              <w:divBdr>
                <w:top w:val="none" w:sz="0" w:space="0" w:color="auto"/>
                <w:left w:val="none" w:sz="0" w:space="0" w:color="auto"/>
                <w:bottom w:val="none" w:sz="0" w:space="0" w:color="auto"/>
                <w:right w:val="none" w:sz="0" w:space="0" w:color="auto"/>
              </w:divBdr>
            </w:div>
            <w:div w:id="1593589955">
              <w:marLeft w:val="0"/>
              <w:marRight w:val="0"/>
              <w:marTop w:val="0"/>
              <w:marBottom w:val="0"/>
              <w:divBdr>
                <w:top w:val="none" w:sz="0" w:space="0" w:color="auto"/>
                <w:left w:val="none" w:sz="0" w:space="0" w:color="auto"/>
                <w:bottom w:val="none" w:sz="0" w:space="0" w:color="auto"/>
                <w:right w:val="none" w:sz="0" w:space="0" w:color="auto"/>
              </w:divBdr>
            </w:div>
            <w:div w:id="981808514">
              <w:marLeft w:val="0"/>
              <w:marRight w:val="0"/>
              <w:marTop w:val="0"/>
              <w:marBottom w:val="0"/>
              <w:divBdr>
                <w:top w:val="none" w:sz="0" w:space="0" w:color="auto"/>
                <w:left w:val="none" w:sz="0" w:space="0" w:color="auto"/>
                <w:bottom w:val="none" w:sz="0" w:space="0" w:color="auto"/>
                <w:right w:val="none" w:sz="0" w:space="0" w:color="auto"/>
              </w:divBdr>
            </w:div>
            <w:div w:id="1939097564">
              <w:marLeft w:val="0"/>
              <w:marRight w:val="0"/>
              <w:marTop w:val="0"/>
              <w:marBottom w:val="0"/>
              <w:divBdr>
                <w:top w:val="none" w:sz="0" w:space="0" w:color="auto"/>
                <w:left w:val="none" w:sz="0" w:space="0" w:color="auto"/>
                <w:bottom w:val="none" w:sz="0" w:space="0" w:color="auto"/>
                <w:right w:val="none" w:sz="0" w:space="0" w:color="auto"/>
              </w:divBdr>
            </w:div>
            <w:div w:id="429668976">
              <w:marLeft w:val="0"/>
              <w:marRight w:val="0"/>
              <w:marTop w:val="0"/>
              <w:marBottom w:val="0"/>
              <w:divBdr>
                <w:top w:val="none" w:sz="0" w:space="0" w:color="auto"/>
                <w:left w:val="none" w:sz="0" w:space="0" w:color="auto"/>
                <w:bottom w:val="none" w:sz="0" w:space="0" w:color="auto"/>
                <w:right w:val="none" w:sz="0" w:space="0" w:color="auto"/>
              </w:divBdr>
            </w:div>
            <w:div w:id="1175729568">
              <w:marLeft w:val="0"/>
              <w:marRight w:val="0"/>
              <w:marTop w:val="0"/>
              <w:marBottom w:val="0"/>
              <w:divBdr>
                <w:top w:val="none" w:sz="0" w:space="0" w:color="auto"/>
                <w:left w:val="none" w:sz="0" w:space="0" w:color="auto"/>
                <w:bottom w:val="none" w:sz="0" w:space="0" w:color="auto"/>
                <w:right w:val="none" w:sz="0" w:space="0" w:color="auto"/>
              </w:divBdr>
            </w:div>
            <w:div w:id="1499806429">
              <w:marLeft w:val="0"/>
              <w:marRight w:val="0"/>
              <w:marTop w:val="0"/>
              <w:marBottom w:val="0"/>
              <w:divBdr>
                <w:top w:val="none" w:sz="0" w:space="0" w:color="auto"/>
                <w:left w:val="none" w:sz="0" w:space="0" w:color="auto"/>
                <w:bottom w:val="none" w:sz="0" w:space="0" w:color="auto"/>
                <w:right w:val="none" w:sz="0" w:space="0" w:color="auto"/>
              </w:divBdr>
            </w:div>
            <w:div w:id="1289507601">
              <w:marLeft w:val="0"/>
              <w:marRight w:val="0"/>
              <w:marTop w:val="0"/>
              <w:marBottom w:val="0"/>
              <w:divBdr>
                <w:top w:val="none" w:sz="0" w:space="0" w:color="auto"/>
                <w:left w:val="none" w:sz="0" w:space="0" w:color="auto"/>
                <w:bottom w:val="none" w:sz="0" w:space="0" w:color="auto"/>
                <w:right w:val="none" w:sz="0" w:space="0" w:color="auto"/>
              </w:divBdr>
            </w:div>
            <w:div w:id="674188157">
              <w:marLeft w:val="0"/>
              <w:marRight w:val="0"/>
              <w:marTop w:val="0"/>
              <w:marBottom w:val="0"/>
              <w:divBdr>
                <w:top w:val="none" w:sz="0" w:space="0" w:color="auto"/>
                <w:left w:val="none" w:sz="0" w:space="0" w:color="auto"/>
                <w:bottom w:val="none" w:sz="0" w:space="0" w:color="auto"/>
                <w:right w:val="none" w:sz="0" w:space="0" w:color="auto"/>
              </w:divBdr>
            </w:div>
            <w:div w:id="506334620">
              <w:marLeft w:val="0"/>
              <w:marRight w:val="0"/>
              <w:marTop w:val="0"/>
              <w:marBottom w:val="0"/>
              <w:divBdr>
                <w:top w:val="none" w:sz="0" w:space="0" w:color="auto"/>
                <w:left w:val="none" w:sz="0" w:space="0" w:color="auto"/>
                <w:bottom w:val="none" w:sz="0" w:space="0" w:color="auto"/>
                <w:right w:val="none" w:sz="0" w:space="0" w:color="auto"/>
              </w:divBdr>
            </w:div>
            <w:div w:id="658315486">
              <w:marLeft w:val="0"/>
              <w:marRight w:val="0"/>
              <w:marTop w:val="0"/>
              <w:marBottom w:val="0"/>
              <w:divBdr>
                <w:top w:val="none" w:sz="0" w:space="0" w:color="auto"/>
                <w:left w:val="none" w:sz="0" w:space="0" w:color="auto"/>
                <w:bottom w:val="none" w:sz="0" w:space="0" w:color="auto"/>
                <w:right w:val="none" w:sz="0" w:space="0" w:color="auto"/>
              </w:divBdr>
            </w:div>
            <w:div w:id="172111437">
              <w:marLeft w:val="0"/>
              <w:marRight w:val="0"/>
              <w:marTop w:val="0"/>
              <w:marBottom w:val="0"/>
              <w:divBdr>
                <w:top w:val="none" w:sz="0" w:space="0" w:color="auto"/>
                <w:left w:val="none" w:sz="0" w:space="0" w:color="auto"/>
                <w:bottom w:val="none" w:sz="0" w:space="0" w:color="auto"/>
                <w:right w:val="none" w:sz="0" w:space="0" w:color="auto"/>
              </w:divBdr>
            </w:div>
            <w:div w:id="838468769">
              <w:marLeft w:val="0"/>
              <w:marRight w:val="0"/>
              <w:marTop w:val="0"/>
              <w:marBottom w:val="0"/>
              <w:divBdr>
                <w:top w:val="none" w:sz="0" w:space="0" w:color="auto"/>
                <w:left w:val="none" w:sz="0" w:space="0" w:color="auto"/>
                <w:bottom w:val="none" w:sz="0" w:space="0" w:color="auto"/>
                <w:right w:val="none" w:sz="0" w:space="0" w:color="auto"/>
              </w:divBdr>
            </w:div>
            <w:div w:id="1792477759">
              <w:marLeft w:val="0"/>
              <w:marRight w:val="0"/>
              <w:marTop w:val="0"/>
              <w:marBottom w:val="0"/>
              <w:divBdr>
                <w:top w:val="none" w:sz="0" w:space="0" w:color="auto"/>
                <w:left w:val="none" w:sz="0" w:space="0" w:color="auto"/>
                <w:bottom w:val="none" w:sz="0" w:space="0" w:color="auto"/>
                <w:right w:val="none" w:sz="0" w:space="0" w:color="auto"/>
              </w:divBdr>
            </w:div>
            <w:div w:id="1983805878">
              <w:marLeft w:val="0"/>
              <w:marRight w:val="0"/>
              <w:marTop w:val="0"/>
              <w:marBottom w:val="0"/>
              <w:divBdr>
                <w:top w:val="none" w:sz="0" w:space="0" w:color="auto"/>
                <w:left w:val="none" w:sz="0" w:space="0" w:color="auto"/>
                <w:bottom w:val="none" w:sz="0" w:space="0" w:color="auto"/>
                <w:right w:val="none" w:sz="0" w:space="0" w:color="auto"/>
              </w:divBdr>
            </w:div>
            <w:div w:id="457573558">
              <w:marLeft w:val="0"/>
              <w:marRight w:val="0"/>
              <w:marTop w:val="0"/>
              <w:marBottom w:val="0"/>
              <w:divBdr>
                <w:top w:val="none" w:sz="0" w:space="0" w:color="auto"/>
                <w:left w:val="none" w:sz="0" w:space="0" w:color="auto"/>
                <w:bottom w:val="none" w:sz="0" w:space="0" w:color="auto"/>
                <w:right w:val="none" w:sz="0" w:space="0" w:color="auto"/>
              </w:divBdr>
            </w:div>
          </w:divsChild>
        </w:div>
        <w:div w:id="1303458530">
          <w:marLeft w:val="0"/>
          <w:marRight w:val="0"/>
          <w:marTop w:val="0"/>
          <w:marBottom w:val="0"/>
          <w:divBdr>
            <w:top w:val="none" w:sz="0" w:space="0" w:color="auto"/>
            <w:left w:val="none" w:sz="0" w:space="0" w:color="auto"/>
            <w:bottom w:val="none" w:sz="0" w:space="0" w:color="auto"/>
            <w:right w:val="none" w:sz="0" w:space="0" w:color="auto"/>
          </w:divBdr>
          <w:divsChild>
            <w:div w:id="65611784">
              <w:marLeft w:val="0"/>
              <w:marRight w:val="0"/>
              <w:marTop w:val="0"/>
              <w:marBottom w:val="0"/>
              <w:divBdr>
                <w:top w:val="none" w:sz="0" w:space="0" w:color="auto"/>
                <w:left w:val="none" w:sz="0" w:space="0" w:color="auto"/>
                <w:bottom w:val="none" w:sz="0" w:space="0" w:color="auto"/>
                <w:right w:val="none" w:sz="0" w:space="0" w:color="auto"/>
              </w:divBdr>
            </w:div>
            <w:div w:id="471799485">
              <w:marLeft w:val="0"/>
              <w:marRight w:val="0"/>
              <w:marTop w:val="0"/>
              <w:marBottom w:val="0"/>
              <w:divBdr>
                <w:top w:val="none" w:sz="0" w:space="0" w:color="auto"/>
                <w:left w:val="none" w:sz="0" w:space="0" w:color="auto"/>
                <w:bottom w:val="none" w:sz="0" w:space="0" w:color="auto"/>
                <w:right w:val="none" w:sz="0" w:space="0" w:color="auto"/>
              </w:divBdr>
            </w:div>
            <w:div w:id="1956325184">
              <w:marLeft w:val="0"/>
              <w:marRight w:val="0"/>
              <w:marTop w:val="0"/>
              <w:marBottom w:val="0"/>
              <w:divBdr>
                <w:top w:val="none" w:sz="0" w:space="0" w:color="auto"/>
                <w:left w:val="none" w:sz="0" w:space="0" w:color="auto"/>
                <w:bottom w:val="none" w:sz="0" w:space="0" w:color="auto"/>
                <w:right w:val="none" w:sz="0" w:space="0" w:color="auto"/>
              </w:divBdr>
            </w:div>
            <w:div w:id="1911765766">
              <w:marLeft w:val="0"/>
              <w:marRight w:val="0"/>
              <w:marTop w:val="0"/>
              <w:marBottom w:val="0"/>
              <w:divBdr>
                <w:top w:val="none" w:sz="0" w:space="0" w:color="auto"/>
                <w:left w:val="none" w:sz="0" w:space="0" w:color="auto"/>
                <w:bottom w:val="none" w:sz="0" w:space="0" w:color="auto"/>
                <w:right w:val="none" w:sz="0" w:space="0" w:color="auto"/>
              </w:divBdr>
            </w:div>
            <w:div w:id="280454796">
              <w:marLeft w:val="0"/>
              <w:marRight w:val="0"/>
              <w:marTop w:val="0"/>
              <w:marBottom w:val="0"/>
              <w:divBdr>
                <w:top w:val="none" w:sz="0" w:space="0" w:color="auto"/>
                <w:left w:val="none" w:sz="0" w:space="0" w:color="auto"/>
                <w:bottom w:val="none" w:sz="0" w:space="0" w:color="auto"/>
                <w:right w:val="none" w:sz="0" w:space="0" w:color="auto"/>
              </w:divBdr>
            </w:div>
            <w:div w:id="1954245409">
              <w:marLeft w:val="0"/>
              <w:marRight w:val="0"/>
              <w:marTop w:val="0"/>
              <w:marBottom w:val="0"/>
              <w:divBdr>
                <w:top w:val="none" w:sz="0" w:space="0" w:color="auto"/>
                <w:left w:val="none" w:sz="0" w:space="0" w:color="auto"/>
                <w:bottom w:val="none" w:sz="0" w:space="0" w:color="auto"/>
                <w:right w:val="none" w:sz="0" w:space="0" w:color="auto"/>
              </w:divBdr>
            </w:div>
            <w:div w:id="162283355">
              <w:marLeft w:val="0"/>
              <w:marRight w:val="0"/>
              <w:marTop w:val="0"/>
              <w:marBottom w:val="0"/>
              <w:divBdr>
                <w:top w:val="none" w:sz="0" w:space="0" w:color="auto"/>
                <w:left w:val="none" w:sz="0" w:space="0" w:color="auto"/>
                <w:bottom w:val="none" w:sz="0" w:space="0" w:color="auto"/>
                <w:right w:val="none" w:sz="0" w:space="0" w:color="auto"/>
              </w:divBdr>
            </w:div>
            <w:div w:id="1288318445">
              <w:marLeft w:val="0"/>
              <w:marRight w:val="0"/>
              <w:marTop w:val="0"/>
              <w:marBottom w:val="0"/>
              <w:divBdr>
                <w:top w:val="none" w:sz="0" w:space="0" w:color="auto"/>
                <w:left w:val="none" w:sz="0" w:space="0" w:color="auto"/>
                <w:bottom w:val="none" w:sz="0" w:space="0" w:color="auto"/>
                <w:right w:val="none" w:sz="0" w:space="0" w:color="auto"/>
              </w:divBdr>
            </w:div>
            <w:div w:id="1401563362">
              <w:marLeft w:val="0"/>
              <w:marRight w:val="0"/>
              <w:marTop w:val="0"/>
              <w:marBottom w:val="0"/>
              <w:divBdr>
                <w:top w:val="none" w:sz="0" w:space="0" w:color="auto"/>
                <w:left w:val="none" w:sz="0" w:space="0" w:color="auto"/>
                <w:bottom w:val="none" w:sz="0" w:space="0" w:color="auto"/>
                <w:right w:val="none" w:sz="0" w:space="0" w:color="auto"/>
              </w:divBdr>
            </w:div>
            <w:div w:id="76489103">
              <w:marLeft w:val="0"/>
              <w:marRight w:val="0"/>
              <w:marTop w:val="0"/>
              <w:marBottom w:val="0"/>
              <w:divBdr>
                <w:top w:val="none" w:sz="0" w:space="0" w:color="auto"/>
                <w:left w:val="none" w:sz="0" w:space="0" w:color="auto"/>
                <w:bottom w:val="none" w:sz="0" w:space="0" w:color="auto"/>
                <w:right w:val="none" w:sz="0" w:space="0" w:color="auto"/>
              </w:divBdr>
            </w:div>
            <w:div w:id="143662166">
              <w:marLeft w:val="0"/>
              <w:marRight w:val="0"/>
              <w:marTop w:val="0"/>
              <w:marBottom w:val="0"/>
              <w:divBdr>
                <w:top w:val="none" w:sz="0" w:space="0" w:color="auto"/>
                <w:left w:val="none" w:sz="0" w:space="0" w:color="auto"/>
                <w:bottom w:val="none" w:sz="0" w:space="0" w:color="auto"/>
                <w:right w:val="none" w:sz="0" w:space="0" w:color="auto"/>
              </w:divBdr>
            </w:div>
            <w:div w:id="687370944">
              <w:marLeft w:val="0"/>
              <w:marRight w:val="0"/>
              <w:marTop w:val="0"/>
              <w:marBottom w:val="0"/>
              <w:divBdr>
                <w:top w:val="none" w:sz="0" w:space="0" w:color="auto"/>
                <w:left w:val="none" w:sz="0" w:space="0" w:color="auto"/>
                <w:bottom w:val="none" w:sz="0" w:space="0" w:color="auto"/>
                <w:right w:val="none" w:sz="0" w:space="0" w:color="auto"/>
              </w:divBdr>
            </w:div>
            <w:div w:id="1356811526">
              <w:marLeft w:val="0"/>
              <w:marRight w:val="0"/>
              <w:marTop w:val="0"/>
              <w:marBottom w:val="0"/>
              <w:divBdr>
                <w:top w:val="none" w:sz="0" w:space="0" w:color="auto"/>
                <w:left w:val="none" w:sz="0" w:space="0" w:color="auto"/>
                <w:bottom w:val="none" w:sz="0" w:space="0" w:color="auto"/>
                <w:right w:val="none" w:sz="0" w:space="0" w:color="auto"/>
              </w:divBdr>
            </w:div>
            <w:div w:id="1994025601">
              <w:marLeft w:val="0"/>
              <w:marRight w:val="0"/>
              <w:marTop w:val="0"/>
              <w:marBottom w:val="0"/>
              <w:divBdr>
                <w:top w:val="none" w:sz="0" w:space="0" w:color="auto"/>
                <w:left w:val="none" w:sz="0" w:space="0" w:color="auto"/>
                <w:bottom w:val="none" w:sz="0" w:space="0" w:color="auto"/>
                <w:right w:val="none" w:sz="0" w:space="0" w:color="auto"/>
              </w:divBdr>
            </w:div>
            <w:div w:id="362366464">
              <w:marLeft w:val="0"/>
              <w:marRight w:val="0"/>
              <w:marTop w:val="0"/>
              <w:marBottom w:val="0"/>
              <w:divBdr>
                <w:top w:val="none" w:sz="0" w:space="0" w:color="auto"/>
                <w:left w:val="none" w:sz="0" w:space="0" w:color="auto"/>
                <w:bottom w:val="none" w:sz="0" w:space="0" w:color="auto"/>
                <w:right w:val="none" w:sz="0" w:space="0" w:color="auto"/>
              </w:divBdr>
            </w:div>
            <w:div w:id="438989467">
              <w:marLeft w:val="0"/>
              <w:marRight w:val="0"/>
              <w:marTop w:val="0"/>
              <w:marBottom w:val="0"/>
              <w:divBdr>
                <w:top w:val="none" w:sz="0" w:space="0" w:color="auto"/>
                <w:left w:val="none" w:sz="0" w:space="0" w:color="auto"/>
                <w:bottom w:val="none" w:sz="0" w:space="0" w:color="auto"/>
                <w:right w:val="none" w:sz="0" w:space="0" w:color="auto"/>
              </w:divBdr>
            </w:div>
            <w:div w:id="964890310">
              <w:marLeft w:val="0"/>
              <w:marRight w:val="0"/>
              <w:marTop w:val="0"/>
              <w:marBottom w:val="0"/>
              <w:divBdr>
                <w:top w:val="none" w:sz="0" w:space="0" w:color="auto"/>
                <w:left w:val="none" w:sz="0" w:space="0" w:color="auto"/>
                <w:bottom w:val="none" w:sz="0" w:space="0" w:color="auto"/>
                <w:right w:val="none" w:sz="0" w:space="0" w:color="auto"/>
              </w:divBdr>
            </w:div>
            <w:div w:id="702630744">
              <w:marLeft w:val="0"/>
              <w:marRight w:val="0"/>
              <w:marTop w:val="0"/>
              <w:marBottom w:val="0"/>
              <w:divBdr>
                <w:top w:val="none" w:sz="0" w:space="0" w:color="auto"/>
                <w:left w:val="none" w:sz="0" w:space="0" w:color="auto"/>
                <w:bottom w:val="none" w:sz="0" w:space="0" w:color="auto"/>
                <w:right w:val="none" w:sz="0" w:space="0" w:color="auto"/>
              </w:divBdr>
            </w:div>
            <w:div w:id="765537333">
              <w:marLeft w:val="0"/>
              <w:marRight w:val="0"/>
              <w:marTop w:val="0"/>
              <w:marBottom w:val="0"/>
              <w:divBdr>
                <w:top w:val="none" w:sz="0" w:space="0" w:color="auto"/>
                <w:left w:val="none" w:sz="0" w:space="0" w:color="auto"/>
                <w:bottom w:val="none" w:sz="0" w:space="0" w:color="auto"/>
                <w:right w:val="none" w:sz="0" w:space="0" w:color="auto"/>
              </w:divBdr>
            </w:div>
            <w:div w:id="1640576739">
              <w:marLeft w:val="0"/>
              <w:marRight w:val="0"/>
              <w:marTop w:val="0"/>
              <w:marBottom w:val="0"/>
              <w:divBdr>
                <w:top w:val="none" w:sz="0" w:space="0" w:color="auto"/>
                <w:left w:val="none" w:sz="0" w:space="0" w:color="auto"/>
                <w:bottom w:val="none" w:sz="0" w:space="0" w:color="auto"/>
                <w:right w:val="none" w:sz="0" w:space="0" w:color="auto"/>
              </w:divBdr>
            </w:div>
          </w:divsChild>
        </w:div>
        <w:div w:id="1443846043">
          <w:marLeft w:val="0"/>
          <w:marRight w:val="0"/>
          <w:marTop w:val="0"/>
          <w:marBottom w:val="0"/>
          <w:divBdr>
            <w:top w:val="none" w:sz="0" w:space="0" w:color="auto"/>
            <w:left w:val="none" w:sz="0" w:space="0" w:color="auto"/>
            <w:bottom w:val="none" w:sz="0" w:space="0" w:color="auto"/>
            <w:right w:val="none" w:sz="0" w:space="0" w:color="auto"/>
          </w:divBdr>
          <w:divsChild>
            <w:div w:id="1549100385">
              <w:marLeft w:val="0"/>
              <w:marRight w:val="0"/>
              <w:marTop w:val="0"/>
              <w:marBottom w:val="0"/>
              <w:divBdr>
                <w:top w:val="none" w:sz="0" w:space="0" w:color="auto"/>
                <w:left w:val="none" w:sz="0" w:space="0" w:color="auto"/>
                <w:bottom w:val="none" w:sz="0" w:space="0" w:color="auto"/>
                <w:right w:val="none" w:sz="0" w:space="0" w:color="auto"/>
              </w:divBdr>
            </w:div>
            <w:div w:id="128592726">
              <w:marLeft w:val="0"/>
              <w:marRight w:val="0"/>
              <w:marTop w:val="0"/>
              <w:marBottom w:val="0"/>
              <w:divBdr>
                <w:top w:val="none" w:sz="0" w:space="0" w:color="auto"/>
                <w:left w:val="none" w:sz="0" w:space="0" w:color="auto"/>
                <w:bottom w:val="none" w:sz="0" w:space="0" w:color="auto"/>
                <w:right w:val="none" w:sz="0" w:space="0" w:color="auto"/>
              </w:divBdr>
            </w:div>
            <w:div w:id="1783379429">
              <w:marLeft w:val="0"/>
              <w:marRight w:val="0"/>
              <w:marTop w:val="0"/>
              <w:marBottom w:val="0"/>
              <w:divBdr>
                <w:top w:val="none" w:sz="0" w:space="0" w:color="auto"/>
                <w:left w:val="none" w:sz="0" w:space="0" w:color="auto"/>
                <w:bottom w:val="none" w:sz="0" w:space="0" w:color="auto"/>
                <w:right w:val="none" w:sz="0" w:space="0" w:color="auto"/>
              </w:divBdr>
            </w:div>
            <w:div w:id="178936510">
              <w:marLeft w:val="0"/>
              <w:marRight w:val="0"/>
              <w:marTop w:val="0"/>
              <w:marBottom w:val="0"/>
              <w:divBdr>
                <w:top w:val="none" w:sz="0" w:space="0" w:color="auto"/>
                <w:left w:val="none" w:sz="0" w:space="0" w:color="auto"/>
                <w:bottom w:val="none" w:sz="0" w:space="0" w:color="auto"/>
                <w:right w:val="none" w:sz="0" w:space="0" w:color="auto"/>
              </w:divBdr>
            </w:div>
            <w:div w:id="1258292143">
              <w:marLeft w:val="0"/>
              <w:marRight w:val="0"/>
              <w:marTop w:val="0"/>
              <w:marBottom w:val="0"/>
              <w:divBdr>
                <w:top w:val="none" w:sz="0" w:space="0" w:color="auto"/>
                <w:left w:val="none" w:sz="0" w:space="0" w:color="auto"/>
                <w:bottom w:val="none" w:sz="0" w:space="0" w:color="auto"/>
                <w:right w:val="none" w:sz="0" w:space="0" w:color="auto"/>
              </w:divBdr>
            </w:div>
            <w:div w:id="1490058984">
              <w:marLeft w:val="0"/>
              <w:marRight w:val="0"/>
              <w:marTop w:val="0"/>
              <w:marBottom w:val="0"/>
              <w:divBdr>
                <w:top w:val="none" w:sz="0" w:space="0" w:color="auto"/>
                <w:left w:val="none" w:sz="0" w:space="0" w:color="auto"/>
                <w:bottom w:val="none" w:sz="0" w:space="0" w:color="auto"/>
                <w:right w:val="none" w:sz="0" w:space="0" w:color="auto"/>
              </w:divBdr>
            </w:div>
            <w:div w:id="699476043">
              <w:marLeft w:val="0"/>
              <w:marRight w:val="0"/>
              <w:marTop w:val="0"/>
              <w:marBottom w:val="0"/>
              <w:divBdr>
                <w:top w:val="none" w:sz="0" w:space="0" w:color="auto"/>
                <w:left w:val="none" w:sz="0" w:space="0" w:color="auto"/>
                <w:bottom w:val="none" w:sz="0" w:space="0" w:color="auto"/>
                <w:right w:val="none" w:sz="0" w:space="0" w:color="auto"/>
              </w:divBdr>
            </w:div>
            <w:div w:id="1073821539">
              <w:marLeft w:val="0"/>
              <w:marRight w:val="0"/>
              <w:marTop w:val="0"/>
              <w:marBottom w:val="0"/>
              <w:divBdr>
                <w:top w:val="none" w:sz="0" w:space="0" w:color="auto"/>
                <w:left w:val="none" w:sz="0" w:space="0" w:color="auto"/>
                <w:bottom w:val="none" w:sz="0" w:space="0" w:color="auto"/>
                <w:right w:val="none" w:sz="0" w:space="0" w:color="auto"/>
              </w:divBdr>
            </w:div>
            <w:div w:id="1174301671">
              <w:marLeft w:val="0"/>
              <w:marRight w:val="0"/>
              <w:marTop w:val="0"/>
              <w:marBottom w:val="0"/>
              <w:divBdr>
                <w:top w:val="none" w:sz="0" w:space="0" w:color="auto"/>
                <w:left w:val="none" w:sz="0" w:space="0" w:color="auto"/>
                <w:bottom w:val="none" w:sz="0" w:space="0" w:color="auto"/>
                <w:right w:val="none" w:sz="0" w:space="0" w:color="auto"/>
              </w:divBdr>
            </w:div>
            <w:div w:id="1199119907">
              <w:marLeft w:val="0"/>
              <w:marRight w:val="0"/>
              <w:marTop w:val="0"/>
              <w:marBottom w:val="0"/>
              <w:divBdr>
                <w:top w:val="none" w:sz="0" w:space="0" w:color="auto"/>
                <w:left w:val="none" w:sz="0" w:space="0" w:color="auto"/>
                <w:bottom w:val="none" w:sz="0" w:space="0" w:color="auto"/>
                <w:right w:val="none" w:sz="0" w:space="0" w:color="auto"/>
              </w:divBdr>
            </w:div>
            <w:div w:id="1085148484">
              <w:marLeft w:val="0"/>
              <w:marRight w:val="0"/>
              <w:marTop w:val="0"/>
              <w:marBottom w:val="0"/>
              <w:divBdr>
                <w:top w:val="none" w:sz="0" w:space="0" w:color="auto"/>
                <w:left w:val="none" w:sz="0" w:space="0" w:color="auto"/>
                <w:bottom w:val="none" w:sz="0" w:space="0" w:color="auto"/>
                <w:right w:val="none" w:sz="0" w:space="0" w:color="auto"/>
              </w:divBdr>
            </w:div>
            <w:div w:id="1762214334">
              <w:marLeft w:val="0"/>
              <w:marRight w:val="0"/>
              <w:marTop w:val="0"/>
              <w:marBottom w:val="0"/>
              <w:divBdr>
                <w:top w:val="none" w:sz="0" w:space="0" w:color="auto"/>
                <w:left w:val="none" w:sz="0" w:space="0" w:color="auto"/>
                <w:bottom w:val="none" w:sz="0" w:space="0" w:color="auto"/>
                <w:right w:val="none" w:sz="0" w:space="0" w:color="auto"/>
              </w:divBdr>
            </w:div>
            <w:div w:id="937063146">
              <w:marLeft w:val="0"/>
              <w:marRight w:val="0"/>
              <w:marTop w:val="0"/>
              <w:marBottom w:val="0"/>
              <w:divBdr>
                <w:top w:val="none" w:sz="0" w:space="0" w:color="auto"/>
                <w:left w:val="none" w:sz="0" w:space="0" w:color="auto"/>
                <w:bottom w:val="none" w:sz="0" w:space="0" w:color="auto"/>
                <w:right w:val="none" w:sz="0" w:space="0" w:color="auto"/>
              </w:divBdr>
            </w:div>
            <w:div w:id="1617521091">
              <w:marLeft w:val="0"/>
              <w:marRight w:val="0"/>
              <w:marTop w:val="0"/>
              <w:marBottom w:val="0"/>
              <w:divBdr>
                <w:top w:val="none" w:sz="0" w:space="0" w:color="auto"/>
                <w:left w:val="none" w:sz="0" w:space="0" w:color="auto"/>
                <w:bottom w:val="none" w:sz="0" w:space="0" w:color="auto"/>
                <w:right w:val="none" w:sz="0" w:space="0" w:color="auto"/>
              </w:divBdr>
            </w:div>
            <w:div w:id="1311713437">
              <w:marLeft w:val="0"/>
              <w:marRight w:val="0"/>
              <w:marTop w:val="0"/>
              <w:marBottom w:val="0"/>
              <w:divBdr>
                <w:top w:val="none" w:sz="0" w:space="0" w:color="auto"/>
                <w:left w:val="none" w:sz="0" w:space="0" w:color="auto"/>
                <w:bottom w:val="none" w:sz="0" w:space="0" w:color="auto"/>
                <w:right w:val="none" w:sz="0" w:space="0" w:color="auto"/>
              </w:divBdr>
            </w:div>
            <w:div w:id="912857732">
              <w:marLeft w:val="0"/>
              <w:marRight w:val="0"/>
              <w:marTop w:val="0"/>
              <w:marBottom w:val="0"/>
              <w:divBdr>
                <w:top w:val="none" w:sz="0" w:space="0" w:color="auto"/>
                <w:left w:val="none" w:sz="0" w:space="0" w:color="auto"/>
                <w:bottom w:val="none" w:sz="0" w:space="0" w:color="auto"/>
                <w:right w:val="none" w:sz="0" w:space="0" w:color="auto"/>
              </w:divBdr>
            </w:div>
            <w:div w:id="1553273596">
              <w:marLeft w:val="0"/>
              <w:marRight w:val="0"/>
              <w:marTop w:val="0"/>
              <w:marBottom w:val="0"/>
              <w:divBdr>
                <w:top w:val="none" w:sz="0" w:space="0" w:color="auto"/>
                <w:left w:val="none" w:sz="0" w:space="0" w:color="auto"/>
                <w:bottom w:val="none" w:sz="0" w:space="0" w:color="auto"/>
                <w:right w:val="none" w:sz="0" w:space="0" w:color="auto"/>
              </w:divBdr>
            </w:div>
            <w:div w:id="1893808775">
              <w:marLeft w:val="0"/>
              <w:marRight w:val="0"/>
              <w:marTop w:val="0"/>
              <w:marBottom w:val="0"/>
              <w:divBdr>
                <w:top w:val="none" w:sz="0" w:space="0" w:color="auto"/>
                <w:left w:val="none" w:sz="0" w:space="0" w:color="auto"/>
                <w:bottom w:val="none" w:sz="0" w:space="0" w:color="auto"/>
                <w:right w:val="none" w:sz="0" w:space="0" w:color="auto"/>
              </w:divBdr>
            </w:div>
            <w:div w:id="24521457">
              <w:marLeft w:val="0"/>
              <w:marRight w:val="0"/>
              <w:marTop w:val="0"/>
              <w:marBottom w:val="0"/>
              <w:divBdr>
                <w:top w:val="none" w:sz="0" w:space="0" w:color="auto"/>
                <w:left w:val="none" w:sz="0" w:space="0" w:color="auto"/>
                <w:bottom w:val="none" w:sz="0" w:space="0" w:color="auto"/>
                <w:right w:val="none" w:sz="0" w:space="0" w:color="auto"/>
              </w:divBdr>
            </w:div>
            <w:div w:id="419569175">
              <w:marLeft w:val="0"/>
              <w:marRight w:val="0"/>
              <w:marTop w:val="0"/>
              <w:marBottom w:val="0"/>
              <w:divBdr>
                <w:top w:val="none" w:sz="0" w:space="0" w:color="auto"/>
                <w:left w:val="none" w:sz="0" w:space="0" w:color="auto"/>
                <w:bottom w:val="none" w:sz="0" w:space="0" w:color="auto"/>
                <w:right w:val="none" w:sz="0" w:space="0" w:color="auto"/>
              </w:divBdr>
            </w:div>
          </w:divsChild>
        </w:div>
        <w:div w:id="1497456007">
          <w:marLeft w:val="0"/>
          <w:marRight w:val="0"/>
          <w:marTop w:val="0"/>
          <w:marBottom w:val="0"/>
          <w:divBdr>
            <w:top w:val="none" w:sz="0" w:space="0" w:color="auto"/>
            <w:left w:val="none" w:sz="0" w:space="0" w:color="auto"/>
            <w:bottom w:val="none" w:sz="0" w:space="0" w:color="auto"/>
            <w:right w:val="none" w:sz="0" w:space="0" w:color="auto"/>
          </w:divBdr>
          <w:divsChild>
            <w:div w:id="366297184">
              <w:marLeft w:val="0"/>
              <w:marRight w:val="0"/>
              <w:marTop w:val="0"/>
              <w:marBottom w:val="0"/>
              <w:divBdr>
                <w:top w:val="none" w:sz="0" w:space="0" w:color="auto"/>
                <w:left w:val="none" w:sz="0" w:space="0" w:color="auto"/>
                <w:bottom w:val="none" w:sz="0" w:space="0" w:color="auto"/>
                <w:right w:val="none" w:sz="0" w:space="0" w:color="auto"/>
              </w:divBdr>
            </w:div>
            <w:div w:id="1227450244">
              <w:marLeft w:val="0"/>
              <w:marRight w:val="0"/>
              <w:marTop w:val="0"/>
              <w:marBottom w:val="0"/>
              <w:divBdr>
                <w:top w:val="none" w:sz="0" w:space="0" w:color="auto"/>
                <w:left w:val="none" w:sz="0" w:space="0" w:color="auto"/>
                <w:bottom w:val="none" w:sz="0" w:space="0" w:color="auto"/>
                <w:right w:val="none" w:sz="0" w:space="0" w:color="auto"/>
              </w:divBdr>
            </w:div>
            <w:div w:id="1771968047">
              <w:marLeft w:val="0"/>
              <w:marRight w:val="0"/>
              <w:marTop w:val="0"/>
              <w:marBottom w:val="0"/>
              <w:divBdr>
                <w:top w:val="none" w:sz="0" w:space="0" w:color="auto"/>
                <w:left w:val="none" w:sz="0" w:space="0" w:color="auto"/>
                <w:bottom w:val="none" w:sz="0" w:space="0" w:color="auto"/>
                <w:right w:val="none" w:sz="0" w:space="0" w:color="auto"/>
              </w:divBdr>
            </w:div>
            <w:div w:id="2004042372">
              <w:marLeft w:val="0"/>
              <w:marRight w:val="0"/>
              <w:marTop w:val="0"/>
              <w:marBottom w:val="0"/>
              <w:divBdr>
                <w:top w:val="none" w:sz="0" w:space="0" w:color="auto"/>
                <w:left w:val="none" w:sz="0" w:space="0" w:color="auto"/>
                <w:bottom w:val="none" w:sz="0" w:space="0" w:color="auto"/>
                <w:right w:val="none" w:sz="0" w:space="0" w:color="auto"/>
              </w:divBdr>
            </w:div>
            <w:div w:id="1830248398">
              <w:marLeft w:val="0"/>
              <w:marRight w:val="0"/>
              <w:marTop w:val="0"/>
              <w:marBottom w:val="0"/>
              <w:divBdr>
                <w:top w:val="none" w:sz="0" w:space="0" w:color="auto"/>
                <w:left w:val="none" w:sz="0" w:space="0" w:color="auto"/>
                <w:bottom w:val="none" w:sz="0" w:space="0" w:color="auto"/>
                <w:right w:val="none" w:sz="0" w:space="0" w:color="auto"/>
              </w:divBdr>
            </w:div>
            <w:div w:id="716466059">
              <w:marLeft w:val="0"/>
              <w:marRight w:val="0"/>
              <w:marTop w:val="0"/>
              <w:marBottom w:val="0"/>
              <w:divBdr>
                <w:top w:val="none" w:sz="0" w:space="0" w:color="auto"/>
                <w:left w:val="none" w:sz="0" w:space="0" w:color="auto"/>
                <w:bottom w:val="none" w:sz="0" w:space="0" w:color="auto"/>
                <w:right w:val="none" w:sz="0" w:space="0" w:color="auto"/>
              </w:divBdr>
            </w:div>
            <w:div w:id="1488210763">
              <w:marLeft w:val="0"/>
              <w:marRight w:val="0"/>
              <w:marTop w:val="0"/>
              <w:marBottom w:val="0"/>
              <w:divBdr>
                <w:top w:val="none" w:sz="0" w:space="0" w:color="auto"/>
                <w:left w:val="none" w:sz="0" w:space="0" w:color="auto"/>
                <w:bottom w:val="none" w:sz="0" w:space="0" w:color="auto"/>
                <w:right w:val="none" w:sz="0" w:space="0" w:color="auto"/>
              </w:divBdr>
            </w:div>
            <w:div w:id="1003168374">
              <w:marLeft w:val="0"/>
              <w:marRight w:val="0"/>
              <w:marTop w:val="0"/>
              <w:marBottom w:val="0"/>
              <w:divBdr>
                <w:top w:val="none" w:sz="0" w:space="0" w:color="auto"/>
                <w:left w:val="none" w:sz="0" w:space="0" w:color="auto"/>
                <w:bottom w:val="none" w:sz="0" w:space="0" w:color="auto"/>
                <w:right w:val="none" w:sz="0" w:space="0" w:color="auto"/>
              </w:divBdr>
            </w:div>
            <w:div w:id="573855262">
              <w:marLeft w:val="0"/>
              <w:marRight w:val="0"/>
              <w:marTop w:val="0"/>
              <w:marBottom w:val="0"/>
              <w:divBdr>
                <w:top w:val="none" w:sz="0" w:space="0" w:color="auto"/>
                <w:left w:val="none" w:sz="0" w:space="0" w:color="auto"/>
                <w:bottom w:val="none" w:sz="0" w:space="0" w:color="auto"/>
                <w:right w:val="none" w:sz="0" w:space="0" w:color="auto"/>
              </w:divBdr>
            </w:div>
            <w:div w:id="1533959888">
              <w:marLeft w:val="0"/>
              <w:marRight w:val="0"/>
              <w:marTop w:val="0"/>
              <w:marBottom w:val="0"/>
              <w:divBdr>
                <w:top w:val="none" w:sz="0" w:space="0" w:color="auto"/>
                <w:left w:val="none" w:sz="0" w:space="0" w:color="auto"/>
                <w:bottom w:val="none" w:sz="0" w:space="0" w:color="auto"/>
                <w:right w:val="none" w:sz="0" w:space="0" w:color="auto"/>
              </w:divBdr>
            </w:div>
            <w:div w:id="2028408526">
              <w:marLeft w:val="0"/>
              <w:marRight w:val="0"/>
              <w:marTop w:val="0"/>
              <w:marBottom w:val="0"/>
              <w:divBdr>
                <w:top w:val="none" w:sz="0" w:space="0" w:color="auto"/>
                <w:left w:val="none" w:sz="0" w:space="0" w:color="auto"/>
                <w:bottom w:val="none" w:sz="0" w:space="0" w:color="auto"/>
                <w:right w:val="none" w:sz="0" w:space="0" w:color="auto"/>
              </w:divBdr>
            </w:div>
            <w:div w:id="89279537">
              <w:marLeft w:val="0"/>
              <w:marRight w:val="0"/>
              <w:marTop w:val="0"/>
              <w:marBottom w:val="0"/>
              <w:divBdr>
                <w:top w:val="none" w:sz="0" w:space="0" w:color="auto"/>
                <w:left w:val="none" w:sz="0" w:space="0" w:color="auto"/>
                <w:bottom w:val="none" w:sz="0" w:space="0" w:color="auto"/>
                <w:right w:val="none" w:sz="0" w:space="0" w:color="auto"/>
              </w:divBdr>
            </w:div>
            <w:div w:id="803624743">
              <w:marLeft w:val="0"/>
              <w:marRight w:val="0"/>
              <w:marTop w:val="0"/>
              <w:marBottom w:val="0"/>
              <w:divBdr>
                <w:top w:val="none" w:sz="0" w:space="0" w:color="auto"/>
                <w:left w:val="none" w:sz="0" w:space="0" w:color="auto"/>
                <w:bottom w:val="none" w:sz="0" w:space="0" w:color="auto"/>
                <w:right w:val="none" w:sz="0" w:space="0" w:color="auto"/>
              </w:divBdr>
            </w:div>
            <w:div w:id="1629433128">
              <w:marLeft w:val="0"/>
              <w:marRight w:val="0"/>
              <w:marTop w:val="0"/>
              <w:marBottom w:val="0"/>
              <w:divBdr>
                <w:top w:val="none" w:sz="0" w:space="0" w:color="auto"/>
                <w:left w:val="none" w:sz="0" w:space="0" w:color="auto"/>
                <w:bottom w:val="none" w:sz="0" w:space="0" w:color="auto"/>
                <w:right w:val="none" w:sz="0" w:space="0" w:color="auto"/>
              </w:divBdr>
            </w:div>
            <w:div w:id="1011177928">
              <w:marLeft w:val="0"/>
              <w:marRight w:val="0"/>
              <w:marTop w:val="0"/>
              <w:marBottom w:val="0"/>
              <w:divBdr>
                <w:top w:val="none" w:sz="0" w:space="0" w:color="auto"/>
                <w:left w:val="none" w:sz="0" w:space="0" w:color="auto"/>
                <w:bottom w:val="none" w:sz="0" w:space="0" w:color="auto"/>
                <w:right w:val="none" w:sz="0" w:space="0" w:color="auto"/>
              </w:divBdr>
            </w:div>
            <w:div w:id="1776946786">
              <w:marLeft w:val="0"/>
              <w:marRight w:val="0"/>
              <w:marTop w:val="0"/>
              <w:marBottom w:val="0"/>
              <w:divBdr>
                <w:top w:val="none" w:sz="0" w:space="0" w:color="auto"/>
                <w:left w:val="none" w:sz="0" w:space="0" w:color="auto"/>
                <w:bottom w:val="none" w:sz="0" w:space="0" w:color="auto"/>
                <w:right w:val="none" w:sz="0" w:space="0" w:color="auto"/>
              </w:divBdr>
            </w:div>
            <w:div w:id="1658922454">
              <w:marLeft w:val="0"/>
              <w:marRight w:val="0"/>
              <w:marTop w:val="0"/>
              <w:marBottom w:val="0"/>
              <w:divBdr>
                <w:top w:val="none" w:sz="0" w:space="0" w:color="auto"/>
                <w:left w:val="none" w:sz="0" w:space="0" w:color="auto"/>
                <w:bottom w:val="none" w:sz="0" w:space="0" w:color="auto"/>
                <w:right w:val="none" w:sz="0" w:space="0" w:color="auto"/>
              </w:divBdr>
            </w:div>
            <w:div w:id="107968846">
              <w:marLeft w:val="0"/>
              <w:marRight w:val="0"/>
              <w:marTop w:val="0"/>
              <w:marBottom w:val="0"/>
              <w:divBdr>
                <w:top w:val="none" w:sz="0" w:space="0" w:color="auto"/>
                <w:left w:val="none" w:sz="0" w:space="0" w:color="auto"/>
                <w:bottom w:val="none" w:sz="0" w:space="0" w:color="auto"/>
                <w:right w:val="none" w:sz="0" w:space="0" w:color="auto"/>
              </w:divBdr>
            </w:div>
            <w:div w:id="682821347">
              <w:marLeft w:val="0"/>
              <w:marRight w:val="0"/>
              <w:marTop w:val="0"/>
              <w:marBottom w:val="0"/>
              <w:divBdr>
                <w:top w:val="none" w:sz="0" w:space="0" w:color="auto"/>
                <w:left w:val="none" w:sz="0" w:space="0" w:color="auto"/>
                <w:bottom w:val="none" w:sz="0" w:space="0" w:color="auto"/>
                <w:right w:val="none" w:sz="0" w:space="0" w:color="auto"/>
              </w:divBdr>
            </w:div>
            <w:div w:id="238173771">
              <w:marLeft w:val="0"/>
              <w:marRight w:val="0"/>
              <w:marTop w:val="0"/>
              <w:marBottom w:val="0"/>
              <w:divBdr>
                <w:top w:val="none" w:sz="0" w:space="0" w:color="auto"/>
                <w:left w:val="none" w:sz="0" w:space="0" w:color="auto"/>
                <w:bottom w:val="none" w:sz="0" w:space="0" w:color="auto"/>
                <w:right w:val="none" w:sz="0" w:space="0" w:color="auto"/>
              </w:divBdr>
            </w:div>
          </w:divsChild>
        </w:div>
        <w:div w:id="1628660836">
          <w:marLeft w:val="0"/>
          <w:marRight w:val="0"/>
          <w:marTop w:val="0"/>
          <w:marBottom w:val="0"/>
          <w:divBdr>
            <w:top w:val="none" w:sz="0" w:space="0" w:color="auto"/>
            <w:left w:val="none" w:sz="0" w:space="0" w:color="auto"/>
            <w:bottom w:val="none" w:sz="0" w:space="0" w:color="auto"/>
            <w:right w:val="none" w:sz="0" w:space="0" w:color="auto"/>
          </w:divBdr>
          <w:divsChild>
            <w:div w:id="1137532557">
              <w:marLeft w:val="0"/>
              <w:marRight w:val="0"/>
              <w:marTop w:val="0"/>
              <w:marBottom w:val="0"/>
              <w:divBdr>
                <w:top w:val="none" w:sz="0" w:space="0" w:color="auto"/>
                <w:left w:val="none" w:sz="0" w:space="0" w:color="auto"/>
                <w:bottom w:val="none" w:sz="0" w:space="0" w:color="auto"/>
                <w:right w:val="none" w:sz="0" w:space="0" w:color="auto"/>
              </w:divBdr>
            </w:div>
            <w:div w:id="1937211108">
              <w:marLeft w:val="0"/>
              <w:marRight w:val="0"/>
              <w:marTop w:val="0"/>
              <w:marBottom w:val="0"/>
              <w:divBdr>
                <w:top w:val="none" w:sz="0" w:space="0" w:color="auto"/>
                <w:left w:val="none" w:sz="0" w:space="0" w:color="auto"/>
                <w:bottom w:val="none" w:sz="0" w:space="0" w:color="auto"/>
                <w:right w:val="none" w:sz="0" w:space="0" w:color="auto"/>
              </w:divBdr>
            </w:div>
            <w:div w:id="326860083">
              <w:marLeft w:val="0"/>
              <w:marRight w:val="0"/>
              <w:marTop w:val="0"/>
              <w:marBottom w:val="0"/>
              <w:divBdr>
                <w:top w:val="none" w:sz="0" w:space="0" w:color="auto"/>
                <w:left w:val="none" w:sz="0" w:space="0" w:color="auto"/>
                <w:bottom w:val="none" w:sz="0" w:space="0" w:color="auto"/>
                <w:right w:val="none" w:sz="0" w:space="0" w:color="auto"/>
              </w:divBdr>
            </w:div>
            <w:div w:id="1173371859">
              <w:marLeft w:val="0"/>
              <w:marRight w:val="0"/>
              <w:marTop w:val="0"/>
              <w:marBottom w:val="0"/>
              <w:divBdr>
                <w:top w:val="none" w:sz="0" w:space="0" w:color="auto"/>
                <w:left w:val="none" w:sz="0" w:space="0" w:color="auto"/>
                <w:bottom w:val="none" w:sz="0" w:space="0" w:color="auto"/>
                <w:right w:val="none" w:sz="0" w:space="0" w:color="auto"/>
              </w:divBdr>
            </w:div>
            <w:div w:id="39427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localhost:8000/"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chatgpt.com/"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s://github.com/BaBence04/Konyvtarazo-rendszer-projekt" TargetMode="External"/><Relationship Id="rId5" Type="http://schemas.openxmlformats.org/officeDocument/2006/relationships/numbering" Target="numbering.xml"/><Relationship Id="rId61" Type="http://schemas.openxmlformats.org/officeDocument/2006/relationships/hyperlink" Target="https://www.w3schools.com/" TargetMode="External"/><Relationship Id="rId1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hyperlink" Target="http://localhost:8000/web/"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jquery.com/"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footer" Target="footer4.xml"/><Relationship Id="rId20" Type="http://schemas.openxmlformats.org/officeDocument/2006/relationships/hyperlink" Target="http://localhost/phpmyadmin"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s://stackoverflow.com/question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github.com/PHPMailer/PHPMailer"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rzival\AppData\Roaming\Microsoft\Templates\Tanulm&#225;nyi%20jelent&#233;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ADEC13B5E4FA0F4BA72DC03E1FAE02FA04009372B5BAB9923946A28806341B445653" ma:contentTypeVersion="56" ma:contentTypeDescription="Create a new document." ma:contentTypeScope="" ma:versionID="788e4010be5eb75c22fb26f9e32efc14">
  <xsd:schema xmlns:xsd="http://www.w3.org/2001/XMLSchema" xmlns:xs="http://www.w3.org/2001/XMLSchema" xmlns:p="http://schemas.microsoft.com/office/2006/metadata/properties" xmlns:ns2="5fce2081-f58c-44ad-b03c-4d426a1b6afa" targetNamespace="http://schemas.microsoft.com/office/2006/metadata/properties" ma:root="true" ma:fieldsID="e1a322f982b748fa5b923752ff9272fa" ns2:_="">
    <xsd:import namespace="5fce2081-f58c-44ad-b03c-4d426a1b6afa"/>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ce2081-f58c-44ad-b03c-4d426a1b6afa"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BlockPublish" ma:index="12" nillable="true" ma:displayName="Block from Publishing?" ma:default="" ma:internalName="BlockPublish" ma:readOnly="false">
      <xsd:simpleType>
        <xsd:restriction base="dms:Boolean"/>
      </xsd:simpleType>
    </xsd:element>
    <xsd:element name="BugNumber" ma:index="13" nillable="true" ma:displayName="Bug Number" ma:default="" ma:internalName="BugNumber" ma:readOnly="false">
      <xsd:simpleType>
        <xsd:restriction base="dms:Text"/>
      </xsd:simpleType>
    </xsd:element>
    <xsd:element name="CampaignTagsTaxHTField0" ma:index="15" nillable="true" ma:taxonomy="true" ma:internalName="CampaignTagsTaxHTField0" ma:taxonomyFieldName="CampaignTags" ma:displayName="Campaigns" ma:readOnly="false" ma:default="" ma:fieldId="{d9556446-c03a-4033-946b-cb9ccbb02fd1}"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6" nillable="true" ma:displayName="Client Viewer" ma:default="" ma:internalName="TPClientViewer">
      <xsd:simpleType>
        <xsd:restriction base="dms:Text"/>
      </xsd:simpleType>
    </xsd:element>
    <xsd:element name="ClipArtFilename" ma:index="17" nillable="true" ma:displayName="Clip Art Name" ma:default="" ma:internalName="ClipArtFilename" ma:readOnly="false">
      <xsd:simpleType>
        <xsd:restriction base="dms:Text"/>
      </xsd:simpleType>
    </xsd:element>
    <xsd:element name="TPCommandLine" ma:index="18" nillable="true" ma:displayName="Command Line" ma:default="" ma:internalName="TPCommandLine">
      <xsd:simpleType>
        <xsd:restriction base="dms:Text"/>
      </xsd:simpleType>
    </xsd:element>
    <xsd:element name="TPComponent" ma:index="19" nillable="true" ma:displayName="Component" ma:default="" ma:internalName="TPComponent">
      <xsd:simpleType>
        <xsd:restriction base="dms:Text"/>
      </xsd:simpleType>
    </xsd:element>
    <xsd:element name="ContentItem" ma:index="20" nillable="true" ma:displayName="Content Item" ma:default="" ma:hidden="true" ma:internalName="ContentItem" ma:readOnly="false">
      <xsd:simpleType>
        <xsd:restriction base="dms:Unknown"/>
      </xsd:simpleType>
    </xsd:element>
    <xsd:element name="CrawlForDependencies" ma:index="22" nillable="true" ma:displayName="Crawl for Dependencies?" ma:default="true" ma:internalName="CrawlForDependencies" ma:readOnly="false">
      <xsd:simpleType>
        <xsd:restriction base="dms:Boolean"/>
      </xsd:simpleType>
    </xsd:element>
    <xsd:element name="CSXHash" ma:index="25" nillable="true" ma:displayName="CSX Hash" ma:default="" ma:indexed="true" ma:internalName="CSXHash" ma:readOnly="false">
      <xsd:simpleType>
        <xsd:restriction base="dms:Text"/>
      </xsd:simpleType>
    </xsd:element>
    <xsd:element name="CSXSubmissionMarket" ma:index="26" nillable="true" ma:displayName="CSX Submission Market" ma:default="" ma:list="{1B6AA072-FC9A-44BC-A220-7FE368531D9A}" ma:internalName="CSXSubmissionMarket" ma:readOnly="false" ma:showField="MarketName" ma:web="5fce2081-f58c-44ad-b03c-4d426a1b6afa">
      <xsd:simpleType>
        <xsd:restriction base="dms:Lookup"/>
      </xsd:simpleType>
    </xsd:element>
    <xsd:element name="CSXUpdate" ma:index="27" nillable="true" ma:displayName="CSX Updated?" ma:default="false" ma:internalName="CSXUpdate" ma:readOnly="false">
      <xsd:simpleType>
        <xsd:restriction base="dms:Boolean"/>
      </xsd:simpleType>
    </xsd:element>
    <xsd:element name="IntlLangReviewDate" ma:index="28" nillable="true" ma:displayName="Date to Complete Intl QA" ma:default="" ma:internalName="IntlLangReviewDate" ma:readOnly="false">
      <xsd:simpleType>
        <xsd:restriction base="dms:DateTime"/>
      </xsd:simpleType>
    </xsd:element>
    <xsd:element name="IsDeleted" ma:index="29" nillable="true" ma:displayName="Deleted?" ma:default="" ma:internalName="IsDeleted" ma:readOnly="false">
      <xsd:simpleType>
        <xsd:restriction base="dms:Boolean"/>
      </xsd:simpleType>
    </xsd:element>
    <xsd:element name="APDescription" ma:index="30" nillable="true" ma:displayName="Description" ma:default="" ma:internalName="APDescription" ma:readOnly="false">
      <xsd:simpleType>
        <xsd:restriction base="dms:Note"/>
      </xsd:simpleType>
    </xsd:element>
    <xsd:element name="DirectSourceMarket" ma:index="31" nillable="true" ma:displayName="Direct Source Market Group" ma:default="" ma:internalName="DirectSourceMarket" ma:readOnly="false">
      <xsd:simpleType>
        <xsd:restriction base="dms:Text"/>
      </xsd:simpleType>
    </xsd:element>
    <xsd:element name="Downloads" ma:index="32" nillable="true" ma:displayName="Downloads" ma:default="0" ma:hidden="true" ma:internalName="Downloads" ma:readOnly="false">
      <xsd:simpleType>
        <xsd:restriction base="dms:Unknown"/>
      </xsd:simpleType>
    </xsd:element>
    <xsd:element name="DSATActionTaken" ma:index="33"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4"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5" nillable="true" ma:displayName="Editorial Status" ma:default="" ma:internalName="EditorialStatus" ma:readOnly="false">
      <xsd:simpleType>
        <xsd:restriction base="dms:Unknown"/>
      </xsd:simpleType>
    </xsd:element>
    <xsd:element name="EditorialTags" ma:index="36" nillable="true" ma:displayName="Editorial Tags" ma:default="" ma:internalName="EditorialTags">
      <xsd:simpleType>
        <xsd:restriction base="dms:Unknown"/>
      </xsd:simpleType>
    </xsd:element>
    <xsd:element name="TPExecutable" ma:index="37" nillable="true" ma:displayName="Executable" ma:default="" ma:internalName="TPExecutable">
      <xsd:simpleType>
        <xsd:restriction base="dms:Text"/>
      </xsd:simpleType>
    </xsd:element>
    <xsd:element name="FeatureTagsTaxHTField0" ma:index="39" nillable="true" ma:taxonomy="true" ma:internalName="FeatureTagsTaxHTField0" ma:taxonomyFieldName="FeatureTags" ma:displayName="Features" ma:readOnly="false" ma:default="" ma:fieldId="{1ee73785-37f7-4b73-a00a-ca4f7c469aae}"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0" nillable="true" ma:displayName="Friendly Name" ma:default="" ma:internalName="TPFriendlyName">
      <xsd:simpleType>
        <xsd:restriction base="dms:Text"/>
      </xsd:simpleType>
    </xsd:element>
    <xsd:element name="FriendlyTitle" ma:index="41" nillable="true" ma:displayName="Friendly Title" ma:default="" ma:description="Shorter title to be used when displaying search results" ma:internalName="FriendlyTitle" ma:readOnly="false">
      <xsd:simpleType>
        <xsd:restriction base="dms:Text"/>
      </xsd:simpleType>
    </xsd:element>
    <xsd:element name="PrimaryImageGen" ma:index="42" nillable="true" ma:displayName="Generate Images?" ma:default="true" ma:internalName="PrimaryImageGen">
      <xsd:simpleType>
        <xsd:restriction base="dms:Boolean"/>
      </xsd:simpleType>
    </xsd:element>
    <xsd:element name="HandoffToMSDN" ma:index="43" nillable="true" ma:displayName="Handoff To MSDN Date" ma:default="" ma:internalName="HandoffToMSDN" ma:readOnly="false">
      <xsd:simpleType>
        <xsd:restriction base="dms:DateTime"/>
      </xsd:simpleType>
    </xsd:element>
    <xsd:element name="InProjectListLookup" ma:index="44" nillable="true" ma:displayName="InProjectListLookup" ma:list="{1051C126-8B9F-47C3-8FEB-3CFCE0C8A330}" ma:internalName="InProjectListLookup" ma:readOnly="true" ma:showField="InProjectList"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PInstallLocation" ma:index="45" nillable="true" ma:displayName="Install Location" ma:default="" ma:internalName="TPInstallLocation">
      <xsd:simpleType>
        <xsd:restriction base="dms:Text"/>
      </xsd:simpleType>
    </xsd:element>
    <xsd:element name="InternalTagsTaxHTField0" ma:index="47" nillable="true" ma:taxonomy="true" ma:internalName="InternalTagsTaxHTField0" ma:taxonomyFieldName="InternalTags" ma:displayName="Internal Tags" ma:readOnly="false" ma:default="" ma:fieldId="{74e21a81-d98f-4677-a38c-6270deab923b}"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8" nillable="true" ma:displayName="Intl Lang QA Review Required?" ma:default="" ma:internalName="IntlLangReview" ma:readOnly="false">
      <xsd:simpleType>
        <xsd:restriction base="dms:Boolean"/>
      </xsd:simpleType>
    </xsd:element>
    <xsd:element name="IntlLangReviewer" ma:index="49" nillable="true" ma:displayName="Intl Lang QA Reviewer" ma:default="" ma:internalName="IntlLangReviewer" ma:readOnly="false">
      <xsd:simpleType>
        <xsd:restriction base="dms:Text"/>
      </xsd:simpleType>
    </xsd:element>
    <xsd:element name="MarketSpecific" ma:index="50" nillable="true" ma:displayName="Is Market Specific?" ma:default="" ma:internalName="MarketSpecific" ma:readOnly="false">
      <xsd:simpleType>
        <xsd:restriction base="dms:Boolean"/>
      </xsd:simpleType>
    </xsd:element>
    <xsd:element name="LastCompleteVersionLookup" ma:index="51" nillable="true" ma:displayName="Last Complete Version Lookup" ma:default="" ma:list="{1051C126-8B9F-47C3-8FEB-3CFCE0C8A330}" ma:internalName="LastCompleteVersionLookup" ma:readOnly="true" ma:showField="LastCompleteVersion"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HandOff" ma:index="52" nillable="true" ma:displayName="Last Hand-off" ma:default="" ma:internalName="LastHandOff" ma:readOnly="false">
      <xsd:simpleType>
        <xsd:restriction base="dms:DateTime"/>
      </xsd:simpleType>
    </xsd:element>
    <xsd:element name="LastModifiedDateTime" ma:index="53" nillable="true" ma:displayName="Last Modified Date" ma:default="" ma:internalName="LastModifiedDateTime" ma:readOnly="false">
      <xsd:simpleType>
        <xsd:restriction base="dms:DateTime"/>
      </xsd:simpleType>
    </xsd:element>
    <xsd:element name="LastPreviewErrorLookup" ma:index="54" nillable="true" ma:displayName="Last Preview Attempt Error" ma:default="" ma:list="{1051C126-8B9F-47C3-8FEB-3CFCE0C8A330}" ma:internalName="LastPreviewErrorLookup" ma:readOnly="true" ma:showField="LastPreviewError"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ResultLookup" ma:index="55" nillable="true" ma:displayName="Last Preview Attempt Result" ma:default="" ma:list="{1051C126-8B9F-47C3-8FEB-3CFCE0C8A330}" ma:internalName="LastPreviewResultLookup" ma:readOnly="true" ma:showField="LastPreviewResult"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6" nillable="true" ma:displayName="Last Preview Attempted On" ma:default="" ma:list="{1051C126-8B9F-47C3-8FEB-3CFCE0C8A330}" ma:internalName="LastPreviewAttemptDateLookup" ma:readOnly="true" ma:showField="LastPreviewAttemptDat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edByLookup" ma:index="57" nillable="true" ma:displayName="Last Previewed By" ma:default="" ma:list="{1051C126-8B9F-47C3-8FEB-3CFCE0C8A330}" ma:internalName="LastPreviewedByLookup" ma:readOnly="true" ma:showField="LastPreviewedBy"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TimeLookup" ma:index="58" nillable="true" ma:displayName="Last Previewed Date" ma:default="" ma:list="{1051C126-8B9F-47C3-8FEB-3CFCE0C8A330}" ma:internalName="LastPreviewTimeLookup" ma:readOnly="true" ma:showField="LastPreviewTim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VersionLookup" ma:index="59" nillable="true" ma:displayName="Last Previewed Version" ma:default="" ma:list="{1051C126-8B9F-47C3-8FEB-3CFCE0C8A330}" ma:internalName="LastPreviewVersionLookup" ma:readOnly="true" ma:showField="LastPreviewVersion"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ErrorLookup" ma:index="60" nillable="true" ma:displayName="Last Publish Attempt Error" ma:default="" ma:list="{1051C126-8B9F-47C3-8FEB-3CFCE0C8A330}" ma:internalName="LastPublishErrorLookup" ma:readOnly="true" ma:showField="LastPublishError"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ResultLookup" ma:index="61" nillable="true" ma:displayName="Last Publish Attempt Result" ma:default="" ma:list="{1051C126-8B9F-47C3-8FEB-3CFCE0C8A330}" ma:internalName="LastPublishResultLookup" ma:readOnly="true" ma:showField="LastPublishResult"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2" nillable="true" ma:displayName="Last Publish Attempted On" ma:default="" ma:list="{1051C126-8B9F-47C3-8FEB-3CFCE0C8A330}" ma:internalName="LastPublishAttemptDateLookup" ma:readOnly="true" ma:showField="LastPublishAttemptDat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edByLookup" ma:index="63" nillable="true" ma:displayName="Last Published By" ma:default="" ma:list="{1051C126-8B9F-47C3-8FEB-3CFCE0C8A330}" ma:internalName="LastPublishedByLookup" ma:readOnly="true" ma:showField="LastPublishedBy"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TimeLookup" ma:index="64" nillable="true" ma:displayName="Last Published Date" ma:default="" ma:list="{1051C126-8B9F-47C3-8FEB-3CFCE0C8A330}" ma:internalName="LastPublishTimeLookup" ma:readOnly="true" ma:showField="LastPublishTim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VersionLookup" ma:index="65" nillable="true" ma:displayName="Last Published Version" ma:default="" ma:list="{1051C126-8B9F-47C3-8FEB-3CFCE0C8A330}" ma:internalName="LastPublishVersionLookup" ma:readOnly="true" ma:showField="LastPublishVersion"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PLaunchHelpLinkType" ma:index="66"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7" nillable="true" ma:displayName="Legacy Data" ma:default="" ma:internalName="LegacyData" ma:readOnly="false">
      <xsd:simpleType>
        <xsd:restriction base="dms:Note"/>
      </xsd:simpleType>
    </xsd:element>
    <xsd:element name="TPLaunchHelpLink" ma:index="68" nillable="true" ma:displayName="Link to Launch Help Topic" ma:default="" ma:internalName="TPLaunchHelpLink">
      <xsd:simpleType>
        <xsd:restriction base="dms:Text"/>
      </xsd:simpleType>
    </xsd:element>
    <xsd:element name="LocComments" ma:index="69" nillable="true" ma:displayName="Loc Approval Comments" ma:default="" ma:internalName="LocComments" ma:readOnly="false">
      <xsd:simpleType>
        <xsd:restriction base="dms:Note"/>
      </xsd:simpleType>
    </xsd:element>
    <xsd:element name="LocLastLocAttemptVersionLookup" ma:index="70" nillable="true" ma:displayName="Loc Last Loc Attempt Version" ma:default="" ma:list="{6B4D4FBA-5CE4-4224-ABC6-110D704C5F08}" ma:internalName="LocLastLocAttemptVersionLookup" ma:readOnly="false" ma:showField="LastLocAttemptVersion" ma:web="5fce2081-f58c-44ad-b03c-4d426a1b6afa">
      <xsd:simpleType>
        <xsd:restriction base="dms:Lookup"/>
      </xsd:simpleType>
    </xsd:element>
    <xsd:element name="LocLastLocAttemptVersionTypeLookup" ma:index="71" nillable="true" ma:displayName="Loc Last Loc Attempt Version Type" ma:default="" ma:list="{6B4D4FBA-5CE4-4224-ABC6-110D704C5F08}" ma:internalName="LocLastLocAttemptVersionTypeLookup" ma:readOnly="true" ma:showField="LastLocAttemptVersionType" ma:web="5fce2081-f58c-44ad-b03c-4d426a1b6afa">
      <xsd:simpleType>
        <xsd:restriction base="dms:Lookup"/>
      </xsd:simpleType>
    </xsd:element>
    <xsd:element name="LocManualTestRequired" ma:index="72" nillable="true" ma:displayName="Loc Manual Test Required" ma:default="" ma:internalName="LocManualTestRequired" ma:readOnly="false">
      <xsd:simpleType>
        <xsd:restriction base="dms:Boolean"/>
      </xsd:simpleType>
    </xsd:element>
    <xsd:element name="LocMarketGroupTiers2" ma:index="73" nillable="true" ma:displayName="Loc Market Group Tiers" ma:internalName="LocMarketGroupTiers2" ma:readOnly="false">
      <xsd:simpleType>
        <xsd:restriction base="dms:Unknown"/>
      </xsd:simpleType>
    </xsd:element>
    <xsd:element name="LocNewPublishedVersionLookup" ma:index="74" nillable="true" ma:displayName="Loc New Published Version Lookup" ma:default="" ma:list="{6B4D4FBA-5CE4-4224-ABC6-110D704C5F08}" ma:internalName="LocNewPublishedVersionLookup" ma:readOnly="true" ma:showField="NewPublishedVersion" ma:web="5fce2081-f58c-44ad-b03c-4d426a1b6afa">
      <xsd:simpleType>
        <xsd:restriction base="dms:Lookup"/>
      </xsd:simpleType>
    </xsd:element>
    <xsd:element name="LocOverallHandbackStatusLookup" ma:index="75" nillable="true" ma:displayName="Loc Overall Handback Status" ma:default="" ma:list="{6B4D4FBA-5CE4-4224-ABC6-110D704C5F08}" ma:internalName="LocOverallHandbackStatusLookup" ma:readOnly="true" ma:showField="OverallHandbackStatus" ma:web="5fce2081-f58c-44ad-b03c-4d426a1b6afa">
      <xsd:simpleType>
        <xsd:restriction base="dms:Lookup"/>
      </xsd:simpleType>
    </xsd:element>
    <xsd:element name="LocOverallLocStatusLookup" ma:index="76" nillable="true" ma:displayName="Loc Overall Localize Status" ma:default="" ma:list="{6B4D4FBA-5CE4-4224-ABC6-110D704C5F08}" ma:internalName="LocOverallLocStatusLookup" ma:readOnly="true" ma:showField="OverallLocStatus" ma:web="5fce2081-f58c-44ad-b03c-4d426a1b6afa">
      <xsd:simpleType>
        <xsd:restriction base="dms:Lookup"/>
      </xsd:simpleType>
    </xsd:element>
    <xsd:element name="LocOverallPreviewStatusLookup" ma:index="77" nillable="true" ma:displayName="Loc Overall Preview Status" ma:default="" ma:list="{6B4D4FBA-5CE4-4224-ABC6-110D704C5F08}" ma:internalName="LocOverallPreviewStatusLookup" ma:readOnly="true" ma:showField="OverallPreviewStatus" ma:web="5fce2081-f58c-44ad-b03c-4d426a1b6afa">
      <xsd:simpleType>
        <xsd:restriction base="dms:Lookup"/>
      </xsd:simpleType>
    </xsd:element>
    <xsd:element name="LocOverallPublishStatusLookup" ma:index="78" nillable="true" ma:displayName="Loc Overall Publish Status" ma:default="" ma:list="{6B4D4FBA-5CE4-4224-ABC6-110D704C5F08}" ma:internalName="LocOverallPublishStatusLookup" ma:readOnly="true" ma:showField="OverallPublishStatus" ma:web="5fce2081-f58c-44ad-b03c-4d426a1b6afa">
      <xsd:simpleType>
        <xsd:restriction base="dms:Lookup"/>
      </xsd:simpleType>
    </xsd:element>
    <xsd:element name="IntlLocPriority" ma:index="79" nillable="true" ma:displayName="Loc Priority" ma:default="" ma:internalName="IntlLocPriority" ma:readOnly="false">
      <xsd:simpleType>
        <xsd:restriction base="dms:Unknown"/>
      </xsd:simpleType>
    </xsd:element>
    <xsd:element name="LocProcessedForHandoffsLookup" ma:index="80" nillable="true" ma:displayName="Loc Processed For Handoffs" ma:default="" ma:list="{6B4D4FBA-5CE4-4224-ABC6-110D704C5F08}" ma:internalName="LocProcessedForHandoffsLookup" ma:readOnly="true" ma:showField="ProcessedForHandoffs" ma:web="5fce2081-f58c-44ad-b03c-4d426a1b6afa">
      <xsd:simpleType>
        <xsd:restriction base="dms:Lookup"/>
      </xsd:simpleType>
    </xsd:element>
    <xsd:element name="LocProcessedForMarketsLookup" ma:index="81" nillable="true" ma:displayName="Loc Processed For Markets" ma:default="" ma:list="{6B4D4FBA-5CE4-4224-ABC6-110D704C5F08}" ma:internalName="LocProcessedForMarketsLookup" ma:readOnly="true" ma:showField="ProcessedForMarkets" ma:web="5fce2081-f58c-44ad-b03c-4d426a1b6afa">
      <xsd:simpleType>
        <xsd:restriction base="dms:Lookup"/>
      </xsd:simpleType>
    </xsd:element>
    <xsd:element name="LocPublishedDependentAssetsLookup" ma:index="82" nillable="true" ma:displayName="Loc Published Dependent Assets" ma:default="" ma:list="{6B4D4FBA-5CE4-4224-ABC6-110D704C5F08}" ma:internalName="LocPublishedDependentAssetsLookup" ma:readOnly="true" ma:showField="PublishedDependentAssets" ma:web="5fce2081-f58c-44ad-b03c-4d426a1b6afa">
      <xsd:simpleType>
        <xsd:restriction base="dms:Lookup"/>
      </xsd:simpleType>
    </xsd:element>
    <xsd:element name="LocPublishedLinkedAssetsLookup" ma:index="83" nillable="true" ma:displayName="Loc Published Linked Assets" ma:default="" ma:list="{6B4D4FBA-5CE4-4224-ABC6-110D704C5F08}" ma:internalName="LocPublishedLinkedAssetsLookup" ma:readOnly="true" ma:showField="PublishedLinkedAssets" ma:web="5fce2081-f58c-44ad-b03c-4d426a1b6afa">
      <xsd:simpleType>
        <xsd:restriction base="dms:Lookup"/>
      </xsd:simpleType>
    </xsd:element>
    <xsd:element name="LocRecommendedHandoff" ma:index="84" nillable="true" ma:displayName="Loc Recommended Handoff" ma:default="" ma:indexed="true" ma:internalName="LocRecommendedHandoff" ma:readOnly="false">
      <xsd:simpleType>
        <xsd:restriction base="dms:Text"/>
      </xsd:simpleType>
    </xsd:element>
    <xsd:element name="LocalizationTagsTaxHTField0" ma:index="86" nillable="true" ma:taxonomy="true" ma:internalName="LocalizationTagsTaxHTField0" ma:taxonomyFieldName="LocalizationTags" ma:displayName="Localization Tags" ma:readOnly="false" ma:default="" ma:fieldId="{a4cb862b-fdd7-4670-88fe-ab9665737180}"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7" nillable="true" ma:displayName="Machine Translated" ma:default="" ma:internalName="MachineTranslated" ma:readOnly="false">
      <xsd:simpleType>
        <xsd:restriction base="dms:Boolean"/>
      </xsd:simpleType>
    </xsd:element>
    <xsd:element name="Manager" ma:index="88" nillable="true" ma:displayName="Manager" ma:hidden="true" ma:internalName="Manager" ma:readOnly="false">
      <xsd:simpleType>
        <xsd:restriction base="dms:Text"/>
      </xsd:simpleType>
    </xsd:element>
    <xsd:element name="Markets" ma:index="89" nillable="true" ma:displayName="Markets" ma:default="" ma:description="Leave blank to show in all markets" ma:list="{1B6AA072-FC9A-44BC-A220-7FE368531D9A}" ma:internalName="Markets" ma:readOnly="false" ma:showField="MarketNam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Milestone" ma:index="90" nillable="true" ma:displayName="Milestone" ma:default="" ma:internalName="Milestone" ma:readOnly="false">
      <xsd:simpleType>
        <xsd:restriction base="dms:Unknown"/>
      </xsd:simpleType>
    </xsd:element>
    <xsd:element name="TPNamespace" ma:index="93" nillable="true" ma:displayName="Namespace" ma:default="" ma:internalName="TPNamespace">
      <xsd:simpleType>
        <xsd:restriction base="dms:Text"/>
      </xsd:simpleType>
    </xsd:element>
    <xsd:element name="NumericId" ma:index="94" nillable="true" ma:displayName="Numeric ID" ma:default="" ma:indexed="true" ma:internalName="NumericId" ma:readOnly="false">
      <xsd:simpleType>
        <xsd:restriction base="dms:Number"/>
      </xsd:simpleType>
    </xsd:element>
    <xsd:element name="NumOfRatingsLookup" ma:index="95" nillable="true" ma:displayName="NumOfRatings" ma:default="" ma:list="{1051C126-8B9F-47C3-8FEB-3CFCE0C8A330}" ma:internalName="NumOfRatingsLookup" ma:readOnly="true" ma:showField="NumOfRatings"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OOCacheId" ma:index="96" nillable="true" ma:displayName="OOCacheId" ma:internalName="OOCacheId" ma:readOnly="false">
      <xsd:simpleType>
        <xsd:restriction base="dms:Text"/>
      </xsd:simpleType>
    </xsd:element>
    <xsd:element name="OpenTemplate" ma:index="97" nillable="true" ma:displayName="Open Template" ma:default="true" ma:internalName="OpenTemplate">
      <xsd:simpleType>
        <xsd:restriction base="dms:Boolean"/>
      </xsd:simpleType>
    </xsd:element>
    <xsd:element name="OriginAsset" ma:index="98" nillable="true" ma:displayName="Origin Asset" ma:default="" ma:internalName="OriginAsset" ma:readOnly="false">
      <xsd:simpleType>
        <xsd:restriction base="dms:Text"/>
      </xsd:simpleType>
    </xsd:element>
    <xsd:element name="OriginalRelease" ma:index="99"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0" nillable="true" ma:displayName="Original Source Market Group" ma:default="" ma:internalName="OriginalSourceMarket" ma:readOnly="false">
      <xsd:simpleType>
        <xsd:restriction base="dms:Text"/>
      </xsd:simpleType>
    </xsd:element>
    <xsd:element name="OutputCachingOn" ma:index="101" nillable="true" ma:displayName="Output Caching" ma:default="true" ma:hidden="true" ma:internalName="OutputCachingOn" ma:readOnly="false">
      <xsd:simpleType>
        <xsd:restriction base="dms:Boolean"/>
      </xsd:simpleType>
    </xsd:element>
    <xsd:element name="ParentAssetId" ma:index="102" nillable="true" ma:displayName="Parent Asset Id" ma:default="" ma:internalName="ParentAssetId" ma:readOnly="false">
      <xsd:simpleType>
        <xsd:restriction base="dms:Text"/>
      </xsd:simpleType>
    </xsd:element>
    <xsd:element name="PlannedPubDate" ma:index="103" nillable="true" ma:displayName="Planned Publish Date" ma:default="" ma:indexed="true" ma:internalName="PlannedPubDate" ma:readOnly="false">
      <xsd:simpleType>
        <xsd:restriction base="dms:DateTime"/>
      </xsd:simpleType>
    </xsd:element>
    <xsd:element name="PolicheckWords" ma:index="104" nillable="true" ma:displayName="Policheck Words" ma:default="" ma:internalName="PolicheckWords" ma:readOnly="false">
      <xsd:simpleType>
        <xsd:restriction base="dms:Text"/>
      </xsd:simpleType>
    </xsd:element>
    <xsd:element name="BusinessGroup" ma:index="105" nillable="true" ma:displayName="Product Division Owner" ma:default="" ma:internalName="BusinessGroup" ma:readOnly="false">
      <xsd:simpleType>
        <xsd:restriction base="dms:Unknown"/>
      </xsd:simpleType>
    </xsd:element>
    <xsd:element name="UAProjectedTotalWords" ma:index="106" nillable="true" ma:displayName="Projected Word Count" ma:default="" ma:internalName="UAProjectedTotalWords" ma:readOnly="false">
      <xsd:simpleType>
        <xsd:restriction base="dms:Unknown"/>
      </xsd:simpleType>
    </xsd:element>
    <xsd:element name="Provider" ma:index="107" nillable="true" ma:displayName="Provider" ma:default="" ma:internalName="Provider" ma:readOnly="false">
      <xsd:simpleType>
        <xsd:restriction base="dms:Unknown"/>
      </xsd:simpleType>
    </xsd:element>
    <xsd:element name="Providers" ma:index="108" nillable="true" ma:displayName="Providers" ma:default="" ma:internalName="Providers">
      <xsd:simpleType>
        <xsd:restriction base="dms:Unknown"/>
      </xsd:simpleType>
    </xsd:element>
    <xsd:element name="PublishStatusLookup" ma:index="109" nillable="true" ma:displayName="Publish Status" ma:default="" ma:list="{1051C126-8B9F-47C3-8FEB-3CFCE0C8A330}" ma:internalName="PublishStatusLookup" ma:readOnly="false" ma:showField="PublishStatus"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PublishTargets" ma:index="110" nillable="true" ma:displayName="Publish Target" ma:default="OfficeOnlineVNext" ma:internalName="PublishTargets" ma:readOnly="false">
      <xsd:simpleType>
        <xsd:restriction base="dms:Unknown"/>
      </xsd:simpleType>
    </xsd:element>
    <xsd:element name="RecommendationsModifier" ma:index="111" nillable="true" ma:displayName="Recommendations Modifier" ma:default="" ma:internalName="RecommendationsModifier" ma:readOnly="false">
      <xsd:simpleType>
        <xsd:restriction base="dms:Number"/>
      </xsd:simpleType>
    </xsd:element>
    <xsd:element name="ArtSampleDocs" ma:index="112" nillable="true" ma:displayName="Sample Docs" ma:default="" ma:hidden="true" ma:internalName="ArtSampleDocs" ma:readOnly="false">
      <xsd:simpleType>
        <xsd:restriction base="dms:Text"/>
      </xsd:simpleType>
    </xsd:element>
    <xsd:element name="ScenarioTagsTaxHTField0" ma:index="114" nillable="true" ma:taxonomy="true" ma:internalName="ScenarioTagsTaxHTField0" ma:taxonomyFieldName="ScenarioTags" ma:displayName="Scenarios" ma:readOnly="false" ma:default="" ma:fieldId="{1cf64917-b2b4-4d34-8e71-8a46d6d3d691}"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6"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7" nillable="true" ma:displayName="Source Title" ma:default="" ma:indexed="true" ma:internalName="SourceTitle" ma:readOnly="false">
      <xsd:simpleType>
        <xsd:restriction base="dms:Text"/>
      </xsd:simpleType>
    </xsd:element>
    <xsd:element name="CSXSubmissionDate" ma:index="118" nillable="true" ma:displayName="Submission Date" ma:default="" ma:internalName="CSXSubmissionDate" ma:readOnly="false">
      <xsd:simpleType>
        <xsd:restriction base="dms:DateTime"/>
      </xsd:simpleType>
    </xsd:element>
    <xsd:element name="SubmitterId" ma:index="119" nillable="true" ma:displayName="Submitter ID" ma:default="" ma:internalName="SubmitterId" ma:readOnly="false">
      <xsd:simpleType>
        <xsd:restriction base="dms:Text"/>
      </xsd:simpleType>
    </xsd:element>
    <xsd:element name="TaxCatchAll" ma:index="120" nillable="true" ma:displayName="Taxonomy Catch All Column" ma:hidden="true" ma:list="{9b3d15c4-bc78-47c9-b183-c4b8645b278c}" ma:internalName="TaxCatchAll" ma:showField="CatchAllData"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axCatchAllLabel" ma:index="121" nillable="true" ma:displayName="Taxonomy Catch All Column1" ma:hidden="true" ma:list="{9b3d15c4-bc78-47c9-b183-c4b8645b278c}" ma:internalName="TaxCatchAllLabel" ma:readOnly="true" ma:showField="CatchAllDataLabel"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emplateStatus" ma:index="122" nillable="true" ma:displayName="Template Status" ma:default="" ma:internalName="TemplateStatus">
      <xsd:simpleType>
        <xsd:restriction base="dms:Unknown"/>
      </xsd:simpleType>
    </xsd:element>
    <xsd:element name="TemplateTemplateType" ma:index="123" nillable="true" ma:displayName="Template Type" ma:default="" ma:internalName="TemplateTemplateType">
      <xsd:simpleType>
        <xsd:restriction base="dms:Unknown"/>
      </xsd:simpleType>
    </xsd:element>
    <xsd:element name="ThumbnailAssetId" ma:index="124" nillable="true" ma:displayName="Thumbnail Image Asset" ma:default="" ma:internalName="ThumbnailAssetId" ma:readOnly="false">
      <xsd:simpleType>
        <xsd:restriction base="dms:Text"/>
      </xsd:simpleType>
    </xsd:element>
    <xsd:element name="TimesCloned" ma:index="125" nillable="true" ma:displayName="Times Cloned" ma:default="" ma:internalName="TimesCloned" ma:readOnly="false">
      <xsd:simpleType>
        <xsd:restriction base="dms:Number"/>
      </xsd:simpleType>
    </xsd:element>
    <xsd:element name="TrustLevel" ma:index="127" nillable="true" ma:displayName="Trust Level" ma:default="1 Microsoft Managed Content" ma:internalName="TrustLevel" ma:readOnly="false">
      <xsd:simpleType>
        <xsd:restriction base="dms:Unknown"/>
      </xsd:simpleType>
    </xsd:element>
    <xsd:element name="UALocComments" ma:index="128" nillable="true" ma:displayName="UA Loc Comments" ma:default="" ma:internalName="UALocComments" ma:readOnly="false">
      <xsd:simpleType>
        <xsd:restriction base="dms:Note"/>
      </xsd:simpleType>
    </xsd:element>
    <xsd:element name="UALocRecommendation" ma:index="129"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0" nillable="true" ma:displayName="UA Notes" ma:default="" ma:internalName="UANotes" ma:readOnly="false">
      <xsd:simpleType>
        <xsd:restriction base="dms:Note"/>
      </xsd:simpleType>
    </xsd:element>
    <xsd:element name="TPAppVersion" ma:index="131" nillable="true" ma:displayName="Version" ma:default="" ma:internalName="TPAppVersion">
      <xsd:simpleType>
        <xsd:restriction base="dms:Text"/>
      </xsd:simpleType>
    </xsd:element>
    <xsd:element name="VoteCount" ma:index="132"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1" ma:displayName="Content Type"/>
        <xsd:element ref="dc:title" minOccurs="0" maxOccurs="1" ma:index="12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arketSpecific xmlns="5fce2081-f58c-44ad-b03c-4d426a1b6afa">false</MarketSpecific>
    <ApprovalStatus xmlns="5fce2081-f58c-44ad-b03c-4d426a1b6afa">InProgress</ApprovalStatus>
    <LocComments xmlns="5fce2081-f58c-44ad-b03c-4d426a1b6afa" xsi:nil="true"/>
    <DirectSourceMarket xmlns="5fce2081-f58c-44ad-b03c-4d426a1b6afa">english</DirectSourceMarket>
    <ThumbnailAssetId xmlns="5fce2081-f58c-44ad-b03c-4d426a1b6afa" xsi:nil="true"/>
    <PrimaryImageGen xmlns="5fce2081-f58c-44ad-b03c-4d426a1b6afa">true</PrimaryImageGen>
    <LegacyData xmlns="5fce2081-f58c-44ad-b03c-4d426a1b6afa" xsi:nil="true"/>
    <TPFriendlyName xmlns="5fce2081-f58c-44ad-b03c-4d426a1b6afa" xsi:nil="true"/>
    <NumericId xmlns="5fce2081-f58c-44ad-b03c-4d426a1b6afa" xsi:nil="true"/>
    <LocRecommendedHandoff xmlns="5fce2081-f58c-44ad-b03c-4d426a1b6afa" xsi:nil="true"/>
    <BlockPublish xmlns="5fce2081-f58c-44ad-b03c-4d426a1b6afa">false</BlockPublish>
    <BusinessGroup xmlns="5fce2081-f58c-44ad-b03c-4d426a1b6afa" xsi:nil="true"/>
    <OpenTemplate xmlns="5fce2081-f58c-44ad-b03c-4d426a1b6afa">true</OpenTemplate>
    <SourceTitle xmlns="5fce2081-f58c-44ad-b03c-4d426a1b6afa">Outline for school report</SourceTitle>
    <APEditor xmlns="5fce2081-f58c-44ad-b03c-4d426a1b6afa">
      <UserInfo>
        <DisplayName/>
        <AccountId xsi:nil="true"/>
        <AccountType/>
      </UserInfo>
    </APEditor>
    <UALocComments xmlns="5fce2081-f58c-44ad-b03c-4d426a1b6afa">2007 Template UpLeveling Do Not HandOff</UALocComments>
    <IntlLangReviewDate xmlns="5fce2081-f58c-44ad-b03c-4d426a1b6afa" xsi:nil="true"/>
    <PublishStatusLookup xmlns="5fce2081-f58c-44ad-b03c-4d426a1b6afa">
      <Value>353315</Value>
      <Value>353321</Value>
    </PublishStatusLookup>
    <ParentAssetId xmlns="5fce2081-f58c-44ad-b03c-4d426a1b6afa" xsi:nil="true"/>
    <FeatureTagsTaxHTField0 xmlns="5fce2081-f58c-44ad-b03c-4d426a1b6afa">
      <Terms xmlns="http://schemas.microsoft.com/office/infopath/2007/PartnerControls"/>
    </FeatureTagsTaxHTField0>
    <MachineTranslated xmlns="5fce2081-f58c-44ad-b03c-4d426a1b6afa">false</MachineTranslated>
    <Providers xmlns="5fce2081-f58c-44ad-b03c-4d426a1b6afa" xsi:nil="true"/>
    <OriginalSourceMarket xmlns="5fce2081-f58c-44ad-b03c-4d426a1b6afa">english</OriginalSourceMarket>
    <APDescription xmlns="5fce2081-f58c-44ad-b03c-4d426a1b6afa" xsi:nil="true"/>
    <ContentItem xmlns="5fce2081-f58c-44ad-b03c-4d426a1b6afa" xsi:nil="true"/>
    <ClipArtFilename xmlns="5fce2081-f58c-44ad-b03c-4d426a1b6afa" xsi:nil="true"/>
    <TPInstallLocation xmlns="5fce2081-f58c-44ad-b03c-4d426a1b6afa" xsi:nil="true"/>
    <TimesCloned xmlns="5fce2081-f58c-44ad-b03c-4d426a1b6afa" xsi:nil="true"/>
    <PublishTargets xmlns="5fce2081-f58c-44ad-b03c-4d426a1b6afa">OfficeOnline,OfficeOnlineVNext</PublishTargets>
    <AcquiredFrom xmlns="5fce2081-f58c-44ad-b03c-4d426a1b6afa">Internal MS</AcquiredFrom>
    <AssetStart xmlns="5fce2081-f58c-44ad-b03c-4d426a1b6afa">2012-01-06T18:26:00+00:00</AssetStart>
    <FriendlyTitle xmlns="5fce2081-f58c-44ad-b03c-4d426a1b6afa" xsi:nil="true"/>
    <Provider xmlns="5fce2081-f58c-44ad-b03c-4d426a1b6afa" xsi:nil="true"/>
    <LastHandOff xmlns="5fce2081-f58c-44ad-b03c-4d426a1b6afa" xsi:nil="true"/>
    <Manager xmlns="5fce2081-f58c-44ad-b03c-4d426a1b6afa" xsi:nil="true"/>
    <UALocRecommendation xmlns="5fce2081-f58c-44ad-b03c-4d426a1b6afa">Localize</UALocRecommendation>
    <ArtSampleDocs xmlns="5fce2081-f58c-44ad-b03c-4d426a1b6afa" xsi:nil="true"/>
    <UACurrentWords xmlns="5fce2081-f58c-44ad-b03c-4d426a1b6afa" xsi:nil="true"/>
    <TPClientViewer xmlns="5fce2081-f58c-44ad-b03c-4d426a1b6afa" xsi:nil="true"/>
    <TemplateStatus xmlns="5fce2081-f58c-44ad-b03c-4d426a1b6afa">Complete</TemplateStatus>
    <ShowIn xmlns="5fce2081-f58c-44ad-b03c-4d426a1b6afa">Show everywhere</ShowIn>
    <CSXHash xmlns="5fce2081-f58c-44ad-b03c-4d426a1b6afa" xsi:nil="true"/>
    <Downloads xmlns="5fce2081-f58c-44ad-b03c-4d426a1b6afa">0</Downloads>
    <VoteCount xmlns="5fce2081-f58c-44ad-b03c-4d426a1b6afa" xsi:nil="true"/>
    <OOCacheId xmlns="5fce2081-f58c-44ad-b03c-4d426a1b6afa" xsi:nil="true"/>
    <IsDeleted xmlns="5fce2081-f58c-44ad-b03c-4d426a1b6afa">false</IsDeleted>
    <InternalTagsTaxHTField0 xmlns="5fce2081-f58c-44ad-b03c-4d426a1b6afa">
      <Terms xmlns="http://schemas.microsoft.com/office/infopath/2007/PartnerControls"/>
    </InternalTagsTaxHTField0>
    <UANotes xmlns="5fce2081-f58c-44ad-b03c-4d426a1b6afa">2003 to 2007 conversion</UANotes>
    <AssetExpire xmlns="5fce2081-f58c-44ad-b03c-4d426a1b6afa">2035-01-01T08:00:00+00:00</AssetExpire>
    <CSXSubmissionMarket xmlns="5fce2081-f58c-44ad-b03c-4d426a1b6afa" xsi:nil="true"/>
    <DSATActionTaken xmlns="5fce2081-f58c-44ad-b03c-4d426a1b6afa" xsi:nil="true"/>
    <SubmitterId xmlns="5fce2081-f58c-44ad-b03c-4d426a1b6afa" xsi:nil="true"/>
    <EditorialTags xmlns="5fce2081-f58c-44ad-b03c-4d426a1b6afa" xsi:nil="true"/>
    <TPExecutable xmlns="5fce2081-f58c-44ad-b03c-4d426a1b6afa" xsi:nil="true"/>
    <CSXSubmissionDate xmlns="5fce2081-f58c-44ad-b03c-4d426a1b6afa" xsi:nil="true"/>
    <CSXUpdate xmlns="5fce2081-f58c-44ad-b03c-4d426a1b6afa">false</CSXUpdate>
    <AssetType xmlns="5fce2081-f58c-44ad-b03c-4d426a1b6afa">TP</AssetType>
    <ApprovalLog xmlns="5fce2081-f58c-44ad-b03c-4d426a1b6afa" xsi:nil="true"/>
    <BugNumber xmlns="5fce2081-f58c-44ad-b03c-4d426a1b6afa" xsi:nil="true"/>
    <OriginAsset xmlns="5fce2081-f58c-44ad-b03c-4d426a1b6afa" xsi:nil="true"/>
    <TPComponent xmlns="5fce2081-f58c-44ad-b03c-4d426a1b6afa" xsi:nil="true"/>
    <Milestone xmlns="5fce2081-f58c-44ad-b03c-4d426a1b6afa" xsi:nil="true"/>
    <RecommendationsModifier xmlns="5fce2081-f58c-44ad-b03c-4d426a1b6afa" xsi:nil="true"/>
    <AssetId xmlns="5fce2081-f58c-44ad-b03c-4d426a1b6afa">TP102811601</AssetId>
    <PolicheckWords xmlns="5fce2081-f58c-44ad-b03c-4d426a1b6afa" xsi:nil="true"/>
    <TPLaunchHelpLink xmlns="5fce2081-f58c-44ad-b03c-4d426a1b6afa" xsi:nil="true"/>
    <IntlLocPriority xmlns="5fce2081-f58c-44ad-b03c-4d426a1b6afa" xsi:nil="true"/>
    <TPApplication xmlns="5fce2081-f58c-44ad-b03c-4d426a1b6afa" xsi:nil="true"/>
    <IntlLangReviewer xmlns="5fce2081-f58c-44ad-b03c-4d426a1b6afa" xsi:nil="true"/>
    <HandoffToMSDN xmlns="5fce2081-f58c-44ad-b03c-4d426a1b6afa" xsi:nil="true"/>
    <PlannedPubDate xmlns="5fce2081-f58c-44ad-b03c-4d426a1b6afa" xsi:nil="true"/>
    <CrawlForDependencies xmlns="5fce2081-f58c-44ad-b03c-4d426a1b6afa">false</CrawlForDependencies>
    <LocLastLocAttemptVersionLookup xmlns="5fce2081-f58c-44ad-b03c-4d426a1b6afa">758016</LocLastLocAttemptVersionLookup>
    <TrustLevel xmlns="5fce2081-f58c-44ad-b03c-4d426a1b6afa">1 Microsoft Managed Content</TrustLevel>
    <CampaignTagsTaxHTField0 xmlns="5fce2081-f58c-44ad-b03c-4d426a1b6afa">
      <Terms xmlns="http://schemas.microsoft.com/office/infopath/2007/PartnerControls"/>
    </CampaignTagsTaxHTField0>
    <TPNamespace xmlns="5fce2081-f58c-44ad-b03c-4d426a1b6afa" xsi:nil="true"/>
    <TaxCatchAll xmlns="5fce2081-f58c-44ad-b03c-4d426a1b6afa"/>
    <IsSearchable xmlns="5fce2081-f58c-44ad-b03c-4d426a1b6afa">true</IsSearchable>
    <TemplateTemplateType xmlns="5fce2081-f58c-44ad-b03c-4d426a1b6afa">Word 2007 Default</TemplateTemplateType>
    <Markets xmlns="5fce2081-f58c-44ad-b03c-4d426a1b6afa"/>
    <IntlLangReview xmlns="5fce2081-f58c-44ad-b03c-4d426a1b6afa">false</IntlLangReview>
    <UAProjectedTotalWords xmlns="5fce2081-f58c-44ad-b03c-4d426a1b6afa" xsi:nil="true"/>
    <OutputCachingOn xmlns="5fce2081-f58c-44ad-b03c-4d426a1b6afa">false</OutputCachingOn>
    <LocMarketGroupTiers2 xmlns="5fce2081-f58c-44ad-b03c-4d426a1b6afa" xsi:nil="true"/>
    <APAuthor xmlns="5fce2081-f58c-44ad-b03c-4d426a1b6afa">
      <UserInfo>
        <DisplayName/>
        <AccountId>2721</AccountId>
        <AccountType/>
      </UserInfo>
    </APAuthor>
    <TPCommandLine xmlns="5fce2081-f58c-44ad-b03c-4d426a1b6afa" xsi:nil="true"/>
    <LocManualTestRequired xmlns="5fce2081-f58c-44ad-b03c-4d426a1b6afa">false</LocManualTestRequired>
    <TPAppVersion xmlns="5fce2081-f58c-44ad-b03c-4d426a1b6afa" xsi:nil="true"/>
    <EditorialStatus xmlns="5fce2081-f58c-44ad-b03c-4d426a1b6afa" xsi:nil="true"/>
    <LastModifiedDateTime xmlns="5fce2081-f58c-44ad-b03c-4d426a1b6afa" xsi:nil="true"/>
    <TPLaunchHelpLinkType xmlns="5fce2081-f58c-44ad-b03c-4d426a1b6afa">Template</TPLaunchHelpLinkType>
    <OriginalRelease xmlns="5fce2081-f58c-44ad-b03c-4d426a1b6afa">14</OriginalRelease>
    <ScenarioTagsTaxHTField0 xmlns="5fce2081-f58c-44ad-b03c-4d426a1b6afa">
      <Terms xmlns="http://schemas.microsoft.com/office/infopath/2007/PartnerControls"/>
    </ScenarioTagsTaxHTField0>
    <LocalizationTagsTaxHTField0 xmlns="5fce2081-f58c-44ad-b03c-4d426a1b6afa">
      <Terms xmlns="http://schemas.microsoft.com/office/infopath/2007/PartnerControls"/>
    </LocalizationTagsTaxHTField0>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3F062B-9F81-4536-872E-23A7CE8E8B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ce2081-f58c-44ad-b03c-4d426a1b6a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45CC4F7-0804-40EE-B70D-AFFA9DD4D89E}">
  <ds:schemaRefs>
    <ds:schemaRef ds:uri="http://schemas.microsoft.com/sharepoint/v3/contenttype/forms"/>
  </ds:schemaRefs>
</ds:datastoreItem>
</file>

<file path=customXml/itemProps3.xml><?xml version="1.0" encoding="utf-8"?>
<ds:datastoreItem xmlns:ds="http://schemas.openxmlformats.org/officeDocument/2006/customXml" ds:itemID="{C0AD4C15-D123-491D-B24A-EE1928DDF0B3}">
  <ds:schemaRefs>
    <ds:schemaRef ds:uri="http://schemas.microsoft.com/office/2006/metadata/properties"/>
    <ds:schemaRef ds:uri="http://schemas.microsoft.com/office/infopath/2007/PartnerControls"/>
    <ds:schemaRef ds:uri="5fce2081-f58c-44ad-b03c-4d426a1b6afa"/>
  </ds:schemaRefs>
</ds:datastoreItem>
</file>

<file path=customXml/itemProps4.xml><?xml version="1.0" encoding="utf-8"?>
<ds:datastoreItem xmlns:ds="http://schemas.openxmlformats.org/officeDocument/2006/customXml" ds:itemID="{064197B1-76BA-45EF-9995-7B3AE26AF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Tanulmányi jelentés.dotx</Template>
  <TotalTime>389</TotalTime>
  <Pages>69</Pages>
  <Words>9002</Words>
  <Characters>62114</Characters>
  <Application>Microsoft Office Word</Application>
  <DocSecurity>0</DocSecurity>
  <Lines>517</Lines>
  <Paragraphs>141</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Tanulmányi jelentés</vt:lpstr>
    </vt:vector>
  </TitlesOfParts>
  <Manager/>
  <Company>Microsoft Corporation</Company>
  <LinksUpToDate>false</LinksUpToDate>
  <CharactersWithSpaces>70975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Parzival</dc:creator>
  <cp:keywords/>
  <dc:description/>
  <cp:lastModifiedBy>3116TAN-10</cp:lastModifiedBy>
  <cp:revision>965</cp:revision>
  <dcterms:created xsi:type="dcterms:W3CDTF">2025-04-06T09:28:00Z</dcterms:created>
  <dcterms:modified xsi:type="dcterms:W3CDTF">2025-04-15T08:16:00Z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TC010183721038</vt:lpwstr>
  </property>
  <property fmtid="{D5CDD505-2E9C-101B-9397-08002B2CF9AE}" pid="3" name="InternalTags">
    <vt:lpwstr/>
  </property>
  <property fmtid="{D5CDD505-2E9C-101B-9397-08002B2CF9AE}" pid="4" name="ContentTypeId">
    <vt:lpwstr>0x010100ADEC13B5E4FA0F4BA72DC03E1FAE02FA04009372B5BAB9923946A28806341B445653</vt:lpwstr>
  </property>
  <property fmtid="{D5CDD505-2E9C-101B-9397-08002B2CF9AE}" pid="5" name="FeatureTags">
    <vt:lpwstr/>
  </property>
  <property fmtid="{D5CDD505-2E9C-101B-9397-08002B2CF9AE}" pid="6" name="LocalizationTags">
    <vt:lpwstr/>
  </property>
  <property fmtid="{D5CDD505-2E9C-101B-9397-08002B2CF9AE}" pid="7" name="ScenarioTags">
    <vt:lpwstr/>
  </property>
  <property fmtid="{D5CDD505-2E9C-101B-9397-08002B2CF9AE}" pid="8" name="CampaignTags">
    <vt:lpwstr/>
  </property>
  <property fmtid="{D5CDD505-2E9C-101B-9397-08002B2CF9AE}" pid="9" name="Order">
    <vt:r8>5829400</vt:r8>
  </property>
  <property fmtid="{D5CDD505-2E9C-101B-9397-08002B2CF9AE}" pid="10" name="HiddenCategoryTags">
    <vt:lpwstr/>
  </property>
  <property fmtid="{D5CDD505-2E9C-101B-9397-08002B2CF9AE}" pid="11" name="ImageGenStatus">
    <vt:i4>0</vt:i4>
  </property>
  <property fmtid="{D5CDD505-2E9C-101B-9397-08002B2CF9AE}" pid="12" name="CategoryTags">
    <vt:lpwstr/>
  </property>
  <property fmtid="{D5CDD505-2E9C-101B-9397-08002B2CF9AE}" pid="13" name="Applications">
    <vt:lpwstr/>
  </property>
</Properties>
</file>