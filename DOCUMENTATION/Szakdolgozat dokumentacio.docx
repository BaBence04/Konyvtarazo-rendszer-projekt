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t>Boronkay György</w:t>
      </w:r>
      <w:r w:rsidRPr="009661B9">
        <w:rPr>
          <w:b/>
          <w:bCs/>
          <w:sz w:val="36"/>
          <w:szCs w:val="36"/>
        </w:rPr>
        <w:br/>
        <w:t>Műszaki Technikum és Gimnázium</w:t>
      </w:r>
    </w:p>
    <w:p w:rsidR="00A956F3" w:rsidRPr="009661B9" w:rsidRDefault="006D563D" w:rsidP="006D563D">
      <w:pPr>
        <w:pStyle w:val="Cm"/>
        <w:spacing w:before="2000"/>
        <w:rPr>
          <w:b/>
          <w:bCs/>
          <w:sz w:val="36"/>
          <w:szCs w:val="36"/>
        </w:rPr>
      </w:pPr>
      <w:r w:rsidRPr="009661B9">
        <w:rPr>
          <w:b/>
          <w:bCs/>
          <w:sz w:val="36"/>
          <w:szCs w:val="36"/>
        </w:rPr>
        <w:t>VIZSGAREMEK</w:t>
      </w:r>
    </w:p>
    <w:p w:rsidR="006D563D" w:rsidRPr="009661B9" w:rsidRDefault="006D563D" w:rsidP="006D563D">
      <w:pPr>
        <w:spacing w:before="2640" w:line="600" w:lineRule="auto"/>
        <w:jc w:val="center"/>
        <w:rPr>
          <w:b/>
          <w:bCs/>
        </w:rPr>
      </w:pPr>
      <w:r w:rsidRPr="009661B9">
        <w:rPr>
          <w:b/>
          <w:bCs/>
        </w:rPr>
        <w:t>Bátyi Bence</w:t>
      </w:r>
    </w:p>
    <w:p w:rsidR="006D563D" w:rsidRPr="009661B9" w:rsidRDefault="006D563D" w:rsidP="006D563D">
      <w:pPr>
        <w:spacing w:line="600" w:lineRule="auto"/>
        <w:jc w:val="center"/>
        <w:rPr>
          <w:b/>
          <w:bCs/>
        </w:rPr>
      </w:pPr>
      <w:r w:rsidRPr="009661B9">
        <w:rPr>
          <w:b/>
          <w:bCs/>
        </w:rPr>
        <w:t>Horti-Nagy Bálint Máté</w:t>
      </w:r>
    </w:p>
    <w:p w:rsidR="00A956F3" w:rsidRPr="009661B9" w:rsidRDefault="006D563D" w:rsidP="004C785D">
      <w:pPr>
        <w:spacing w:after="1920" w:line="600" w:lineRule="auto"/>
        <w:jc w:val="center"/>
        <w:rPr>
          <w:b/>
          <w:bCs/>
        </w:rPr>
      </w:pPr>
      <w:r w:rsidRPr="009661B9">
        <w:rPr>
          <w:b/>
          <w:bCs/>
        </w:rPr>
        <w:t>Novák Márton</w:t>
      </w:r>
    </w:p>
    <w:p w:rsidR="0011455C" w:rsidRPr="009661B9" w:rsidRDefault="004C785D" w:rsidP="00EE7B6D">
      <w:pPr>
        <w:spacing w:after="1920" w:line="600" w:lineRule="auto"/>
        <w:jc w:val="center"/>
        <w:rPr>
          <w:b/>
          <w:bCs/>
        </w:rPr>
      </w:pPr>
      <w:r w:rsidRPr="009661B9">
        <w:rPr>
          <w:b/>
          <w:bCs/>
        </w:rPr>
        <w:t>2025</w:t>
      </w:r>
    </w:p>
    <w:p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t>Boronkay György</w:t>
      </w:r>
      <w:r w:rsidRPr="009661B9">
        <w:rPr>
          <w:b/>
          <w:bCs/>
          <w:sz w:val="36"/>
          <w:szCs w:val="36"/>
        </w:rPr>
        <w:br/>
        <w:t>Műszaki Technikum és Gimnázium</w:t>
      </w:r>
    </w:p>
    <w:p w:rsidR="00AD42AC" w:rsidRPr="009661B9" w:rsidRDefault="00AD42AC" w:rsidP="00AD42AC">
      <w:pPr>
        <w:pStyle w:val="Cm"/>
        <w:spacing w:before="2000"/>
        <w:rPr>
          <w:b/>
          <w:bCs/>
          <w:sz w:val="36"/>
          <w:szCs w:val="36"/>
        </w:rPr>
      </w:pPr>
      <w:r w:rsidRPr="009661B9">
        <w:rPr>
          <w:b/>
          <w:bCs/>
          <w:noProof/>
          <w:sz w:val="36"/>
          <w:szCs w:val="36"/>
          <w:lang w:bidi="ar-SA"/>
        </w:rPr>
        <w:drawing>
          <wp:inline distT="0" distB="0" distL="0" distR="0">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 uri="{96DAC541-7B7A-43D3-8B79-37D633B846F1}">
                          <asvg:svgBlip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rsidR="00AD42AC" w:rsidRPr="009661B9" w:rsidRDefault="00AD42AC" w:rsidP="00AD42AC">
      <w:pPr>
        <w:pStyle w:val="Cm"/>
        <w:spacing w:before="1440"/>
        <w:rPr>
          <w:b/>
          <w:bCs/>
          <w:sz w:val="36"/>
          <w:szCs w:val="36"/>
        </w:rPr>
      </w:pPr>
      <w:r w:rsidRPr="009661B9">
        <w:rPr>
          <w:b/>
          <w:bCs/>
          <w:sz w:val="36"/>
          <w:szCs w:val="36"/>
        </w:rPr>
        <w:t>VIZSGAREMEK</w:t>
      </w:r>
    </w:p>
    <w:p w:rsidR="00AD42AC" w:rsidRPr="009661B9" w:rsidRDefault="00AD42AC" w:rsidP="00AD42AC">
      <w:pPr>
        <w:pStyle w:val="Cm"/>
        <w:spacing w:before="840"/>
        <w:rPr>
          <w:b/>
          <w:bCs/>
          <w:sz w:val="36"/>
          <w:szCs w:val="36"/>
        </w:rPr>
      </w:pPr>
      <w:r w:rsidRPr="009661B9">
        <w:rPr>
          <w:b/>
          <w:bCs/>
          <w:sz w:val="36"/>
          <w:szCs w:val="36"/>
        </w:rPr>
        <w:t>BookHive</w:t>
      </w:r>
    </w:p>
    <w:p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rsidR="00AD42AC" w:rsidRPr="009661B9" w:rsidRDefault="00AD42AC" w:rsidP="00272797">
      <w:pPr>
        <w:spacing w:line="600" w:lineRule="auto"/>
        <w:ind w:left="4253" w:firstLine="67"/>
        <w:rPr>
          <w:b/>
          <w:bCs/>
        </w:rPr>
      </w:pPr>
      <w:r w:rsidRPr="009661B9">
        <w:rPr>
          <w:b/>
          <w:bCs/>
        </w:rPr>
        <w:t>Horti-Nagy Bálint Máté</w:t>
      </w:r>
    </w:p>
    <w:p w:rsidR="00AD42AC" w:rsidRPr="009661B9" w:rsidRDefault="00AD42AC" w:rsidP="00272797">
      <w:pPr>
        <w:spacing w:after="1920" w:line="600" w:lineRule="auto"/>
        <w:ind w:left="4253" w:firstLine="67"/>
        <w:rPr>
          <w:b/>
          <w:bCs/>
        </w:rPr>
      </w:pPr>
      <w:r w:rsidRPr="009661B9">
        <w:rPr>
          <w:b/>
          <w:bCs/>
        </w:rPr>
        <w:t>Novák Márton</w:t>
      </w:r>
    </w:p>
    <w:p w:rsidR="00736860" w:rsidRPr="009661B9" w:rsidRDefault="00736860" w:rsidP="00736860">
      <w:pPr>
        <w:pStyle w:val="Cmsor1"/>
        <w:spacing w:after="720"/>
      </w:pPr>
      <w:bookmarkStart w:id="0" w:name="_Toc195040700"/>
      <w:r w:rsidRPr="009661B9">
        <w:lastRenderedPageBreak/>
        <w:t>Hallgatói nyilatkozat</w:t>
      </w:r>
      <w:bookmarkEnd w:id="0"/>
    </w:p>
    <w:p w:rsidR="00736860" w:rsidRPr="009661B9" w:rsidRDefault="00736860" w:rsidP="00736860">
      <w:pPr>
        <w:spacing w:after="100" w:afterAutospacing="1" w:line="276" w:lineRule="auto"/>
      </w:pPr>
      <w:r w:rsidRPr="009661B9">
        <w:t>Alulírottak, ezúton kijelentjük, hogy a vizsgaremek saját, önálló munkánk, és</w:t>
      </w:r>
    </w:p>
    <w:p w:rsidR="004C785D" w:rsidRPr="009661B9" w:rsidRDefault="00736860" w:rsidP="001D6859">
      <w:pPr>
        <w:spacing w:after="1080" w:line="276" w:lineRule="auto"/>
      </w:pPr>
      <w:r w:rsidRPr="009661B9">
        <w:t>korábban még sehol nem került publikálásra.</w:t>
      </w:r>
    </w:p>
    <w:p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01"/>
        <w:gridCol w:w="3690"/>
        <w:gridCol w:w="1980"/>
      </w:tblGrid>
      <w:tr w:rsidR="00F14EFD" w:rsidRPr="009661B9" w:rsidTr="00F14EFD">
        <w:tc>
          <w:tcPr>
            <w:tcW w:w="1701" w:type="dxa"/>
          </w:tcPr>
          <w:p w:rsidR="00F14EFD" w:rsidRPr="009661B9" w:rsidRDefault="00F14EFD" w:rsidP="00F14EFD">
            <w:pPr>
              <w:spacing w:after="100" w:afterAutospacing="1" w:line="276" w:lineRule="auto"/>
              <w:rPr>
                <w:b/>
                <w:bCs/>
              </w:rPr>
            </w:pPr>
            <w:r w:rsidRPr="009661B9">
              <w:rPr>
                <w:b/>
                <w:bCs/>
              </w:rPr>
              <w:t>Bátyi Bence</w:t>
            </w:r>
          </w:p>
        </w:tc>
        <w:tc>
          <w:tcPr>
            <w:tcW w:w="3690" w:type="dxa"/>
          </w:tcPr>
          <w:p w:rsidR="00F14EFD" w:rsidRPr="009661B9" w:rsidRDefault="00F14EFD" w:rsidP="00F14EFD">
            <w:pPr>
              <w:spacing w:after="100" w:afterAutospacing="1" w:line="276" w:lineRule="auto"/>
              <w:jc w:val="center"/>
              <w:rPr>
                <w:b/>
                <w:bCs/>
              </w:rPr>
            </w:pPr>
            <w:r w:rsidRPr="009661B9">
              <w:rPr>
                <w:b/>
                <w:bCs/>
              </w:rPr>
              <w:t>Horti-Nagy Bálint Máté</w:t>
            </w:r>
          </w:p>
        </w:tc>
        <w:tc>
          <w:tcPr>
            <w:tcW w:w="1980" w:type="dxa"/>
          </w:tcPr>
          <w:p w:rsidR="00F14EFD" w:rsidRPr="009661B9" w:rsidRDefault="00F14EFD" w:rsidP="00F14EFD">
            <w:pPr>
              <w:spacing w:after="100" w:afterAutospacing="1" w:line="276" w:lineRule="auto"/>
              <w:jc w:val="right"/>
              <w:rPr>
                <w:b/>
                <w:bCs/>
              </w:rPr>
            </w:pPr>
            <w:r w:rsidRPr="009661B9">
              <w:rPr>
                <w:b/>
                <w:bCs/>
              </w:rPr>
              <w:t>Novák Márton</w:t>
            </w:r>
          </w:p>
        </w:tc>
      </w:tr>
    </w:tbl>
    <w:p w:rsidR="00C95FE2" w:rsidRPr="009661B9" w:rsidRDefault="00C95FE2" w:rsidP="00F14EFD">
      <w:pPr>
        <w:spacing w:after="100" w:afterAutospacing="1" w:line="276" w:lineRule="auto"/>
        <w:rPr>
          <w:b/>
          <w:bCs/>
        </w:rPr>
      </w:pPr>
    </w:p>
    <w:p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rsidR="007C5A52" w:rsidRDefault="00F45BED">
          <w:pPr>
            <w:pStyle w:val="TJ1"/>
            <w:tabs>
              <w:tab w:val="right" w:leader="dot" w:pos="9060"/>
            </w:tabs>
            <w:rPr>
              <w:rFonts w:asciiTheme="minorHAnsi" w:eastAsiaTheme="minorEastAsia" w:hAnsiTheme="minorHAnsi" w:cstheme="minorBidi"/>
              <w:noProof/>
              <w:sz w:val="22"/>
              <w:szCs w:val="22"/>
              <w:lang w:bidi="ar-SA"/>
            </w:rPr>
          </w:pPr>
          <w:r w:rsidRPr="009661B9">
            <w:fldChar w:fldCharType="begin"/>
          </w:r>
          <w:r w:rsidR="003A5101" w:rsidRPr="009661B9">
            <w:instrText xml:space="preserve"> TOC \o "1-6" \h \z \u </w:instrText>
          </w:r>
          <w:r w:rsidRPr="009661B9">
            <w:fldChar w:fldCharType="separate"/>
          </w:r>
          <w:hyperlink w:anchor="_Toc195040700" w:history="1">
            <w:r w:rsidR="007C5A52" w:rsidRPr="009C0DBC">
              <w:rPr>
                <w:rStyle w:val="Hiperhivatkozs"/>
                <w:noProof/>
              </w:rPr>
              <w:t>Hallgatói nyilatkozat</w:t>
            </w:r>
            <w:r w:rsidR="007C5A52">
              <w:rPr>
                <w:noProof/>
                <w:webHidden/>
              </w:rPr>
              <w:tab/>
            </w:r>
            <w:r>
              <w:rPr>
                <w:noProof/>
                <w:webHidden/>
              </w:rPr>
              <w:fldChar w:fldCharType="begin"/>
            </w:r>
            <w:r w:rsidR="007C5A52">
              <w:rPr>
                <w:noProof/>
                <w:webHidden/>
              </w:rPr>
              <w:instrText xml:space="preserve"> PAGEREF _Toc195040700 \h </w:instrText>
            </w:r>
            <w:r>
              <w:rPr>
                <w:noProof/>
                <w:webHidden/>
              </w:rPr>
            </w:r>
            <w:r>
              <w:rPr>
                <w:noProof/>
                <w:webHidden/>
              </w:rPr>
              <w:fldChar w:fldCharType="separate"/>
            </w:r>
            <w:r w:rsidR="007C5A52">
              <w:rPr>
                <w:noProof/>
                <w:webHidden/>
              </w:rPr>
              <w:t>3</w:t>
            </w:r>
            <w:r>
              <w:rPr>
                <w:noProof/>
                <w:webHidden/>
              </w:rPr>
              <w:fldChar w:fldCharType="end"/>
            </w:r>
          </w:hyperlink>
        </w:p>
        <w:p w:rsidR="007C5A52" w:rsidRDefault="00F45BED">
          <w:pPr>
            <w:pStyle w:val="TJ1"/>
            <w:tabs>
              <w:tab w:val="right" w:leader="dot" w:pos="9060"/>
            </w:tabs>
            <w:rPr>
              <w:rFonts w:asciiTheme="minorHAnsi" w:eastAsiaTheme="minorEastAsia" w:hAnsiTheme="minorHAnsi" w:cstheme="minorBidi"/>
              <w:noProof/>
              <w:sz w:val="22"/>
              <w:szCs w:val="22"/>
              <w:lang w:bidi="ar-SA"/>
            </w:rPr>
          </w:pPr>
          <w:hyperlink w:anchor="_Toc195040701" w:history="1">
            <w:r w:rsidR="007C5A52" w:rsidRPr="009C0DBC">
              <w:rPr>
                <w:rStyle w:val="Hiperhivatkozs"/>
                <w:noProof/>
              </w:rPr>
              <w:t>Fejlesztői dokumentáció</w:t>
            </w:r>
            <w:r w:rsidR="007C5A52">
              <w:rPr>
                <w:noProof/>
                <w:webHidden/>
              </w:rPr>
              <w:tab/>
            </w:r>
            <w:r>
              <w:rPr>
                <w:noProof/>
                <w:webHidden/>
              </w:rPr>
              <w:fldChar w:fldCharType="begin"/>
            </w:r>
            <w:r w:rsidR="007C5A52">
              <w:rPr>
                <w:noProof/>
                <w:webHidden/>
              </w:rPr>
              <w:instrText xml:space="preserve"> PAGEREF _Toc195040701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02" w:history="1">
            <w:r w:rsidR="007C5A52" w:rsidRPr="009C0DBC">
              <w:rPr>
                <w:rStyle w:val="Hiperhivatkozs"/>
                <w:noProof/>
              </w:rPr>
              <w:t>Fejlesztői környezet</w:t>
            </w:r>
            <w:r w:rsidR="007C5A52">
              <w:rPr>
                <w:noProof/>
                <w:webHidden/>
              </w:rPr>
              <w:tab/>
            </w:r>
            <w:r>
              <w:rPr>
                <w:noProof/>
                <w:webHidden/>
              </w:rPr>
              <w:fldChar w:fldCharType="begin"/>
            </w:r>
            <w:r w:rsidR="007C5A52">
              <w:rPr>
                <w:noProof/>
                <w:webHidden/>
              </w:rPr>
              <w:instrText xml:space="preserve"> PAGEREF _Toc195040702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3" w:history="1">
            <w:r w:rsidR="007C5A52" w:rsidRPr="009C0DBC">
              <w:rPr>
                <w:rStyle w:val="Hiperhivatkozs"/>
                <w:noProof/>
              </w:rPr>
              <w:t>Visual StudioCode</w:t>
            </w:r>
            <w:r w:rsidR="007C5A52">
              <w:rPr>
                <w:noProof/>
                <w:webHidden/>
              </w:rPr>
              <w:tab/>
            </w:r>
            <w:r>
              <w:rPr>
                <w:noProof/>
                <w:webHidden/>
              </w:rPr>
              <w:fldChar w:fldCharType="begin"/>
            </w:r>
            <w:r w:rsidR="007C5A52">
              <w:rPr>
                <w:noProof/>
                <w:webHidden/>
              </w:rPr>
              <w:instrText xml:space="preserve"> PAGEREF _Toc195040703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4" w:history="1">
            <w:r w:rsidR="007C5A52" w:rsidRPr="009C0DBC">
              <w:rPr>
                <w:rStyle w:val="Hiperhivatkozs"/>
                <w:noProof/>
              </w:rPr>
              <w:t>Visual Studio</w:t>
            </w:r>
            <w:r w:rsidR="007C5A52">
              <w:rPr>
                <w:noProof/>
                <w:webHidden/>
              </w:rPr>
              <w:tab/>
            </w:r>
            <w:r>
              <w:rPr>
                <w:noProof/>
                <w:webHidden/>
              </w:rPr>
              <w:fldChar w:fldCharType="begin"/>
            </w:r>
            <w:r w:rsidR="007C5A52">
              <w:rPr>
                <w:noProof/>
                <w:webHidden/>
              </w:rPr>
              <w:instrText xml:space="preserve"> PAGEREF _Toc195040704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5" w:history="1">
            <w:r w:rsidR="007C5A52" w:rsidRPr="009C0DBC">
              <w:rPr>
                <w:rStyle w:val="Hiperhivatkozs"/>
                <w:noProof/>
              </w:rPr>
              <w:t>phpMyAdmin</w:t>
            </w:r>
            <w:r w:rsidR="007C5A52">
              <w:rPr>
                <w:noProof/>
                <w:webHidden/>
              </w:rPr>
              <w:tab/>
            </w:r>
            <w:r>
              <w:rPr>
                <w:noProof/>
                <w:webHidden/>
              </w:rPr>
              <w:fldChar w:fldCharType="begin"/>
            </w:r>
            <w:r w:rsidR="007C5A52">
              <w:rPr>
                <w:noProof/>
                <w:webHidden/>
              </w:rPr>
              <w:instrText xml:space="preserve"> PAGEREF _Toc195040705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06" w:history="1">
            <w:r w:rsidR="007C5A52" w:rsidRPr="009C0DBC">
              <w:rPr>
                <w:rStyle w:val="Hiperhivatkozs"/>
                <w:noProof/>
              </w:rPr>
              <w:t>Használt programozási nyelvek és technológiák</w:t>
            </w:r>
            <w:r w:rsidR="007C5A52">
              <w:rPr>
                <w:noProof/>
                <w:webHidden/>
              </w:rPr>
              <w:tab/>
            </w:r>
            <w:r>
              <w:rPr>
                <w:noProof/>
                <w:webHidden/>
              </w:rPr>
              <w:fldChar w:fldCharType="begin"/>
            </w:r>
            <w:r w:rsidR="007C5A52">
              <w:rPr>
                <w:noProof/>
                <w:webHidden/>
              </w:rPr>
              <w:instrText xml:space="preserve"> PAGEREF _Toc195040706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7" w:history="1">
            <w:r w:rsidR="007C5A52" w:rsidRPr="009C0DBC">
              <w:rPr>
                <w:rStyle w:val="Hiperhivatkozs"/>
                <w:noProof/>
              </w:rPr>
              <w:t>PHP</w:t>
            </w:r>
            <w:r w:rsidR="007C5A52">
              <w:rPr>
                <w:noProof/>
                <w:webHidden/>
              </w:rPr>
              <w:tab/>
            </w:r>
            <w:r>
              <w:rPr>
                <w:noProof/>
                <w:webHidden/>
              </w:rPr>
              <w:fldChar w:fldCharType="begin"/>
            </w:r>
            <w:r w:rsidR="007C5A52">
              <w:rPr>
                <w:noProof/>
                <w:webHidden/>
              </w:rPr>
              <w:instrText xml:space="preserve"> PAGEREF _Toc195040707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8" w:history="1">
            <w:r w:rsidR="007C5A52" w:rsidRPr="009C0DBC">
              <w:rPr>
                <w:rStyle w:val="Hiperhivatkozs"/>
                <w:noProof/>
              </w:rPr>
              <w:t>PHPMailer</w:t>
            </w:r>
            <w:r w:rsidR="007C5A52">
              <w:rPr>
                <w:noProof/>
                <w:webHidden/>
              </w:rPr>
              <w:tab/>
            </w:r>
            <w:r>
              <w:rPr>
                <w:noProof/>
                <w:webHidden/>
              </w:rPr>
              <w:fldChar w:fldCharType="begin"/>
            </w:r>
            <w:r w:rsidR="007C5A52">
              <w:rPr>
                <w:noProof/>
                <w:webHidden/>
              </w:rPr>
              <w:instrText xml:space="preserve"> PAGEREF _Toc195040708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09" w:history="1">
            <w:r w:rsidR="007C5A52" w:rsidRPr="009C0DBC">
              <w:rPr>
                <w:rStyle w:val="Hiperhivatkozs"/>
                <w:noProof/>
              </w:rPr>
              <w:t>JavaScript</w:t>
            </w:r>
            <w:r w:rsidR="007C5A52">
              <w:rPr>
                <w:noProof/>
                <w:webHidden/>
              </w:rPr>
              <w:tab/>
            </w:r>
            <w:r>
              <w:rPr>
                <w:noProof/>
                <w:webHidden/>
              </w:rPr>
              <w:fldChar w:fldCharType="begin"/>
            </w:r>
            <w:r w:rsidR="007C5A52">
              <w:rPr>
                <w:noProof/>
                <w:webHidden/>
              </w:rPr>
              <w:instrText xml:space="preserve"> PAGEREF _Toc195040709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0" w:history="1">
            <w:r w:rsidR="007C5A52" w:rsidRPr="009C0DBC">
              <w:rPr>
                <w:rStyle w:val="Hiperhivatkozs"/>
                <w:noProof/>
              </w:rPr>
              <w:t>JQuery</w:t>
            </w:r>
            <w:r w:rsidR="007C5A52">
              <w:rPr>
                <w:noProof/>
                <w:webHidden/>
              </w:rPr>
              <w:tab/>
            </w:r>
            <w:r>
              <w:rPr>
                <w:noProof/>
                <w:webHidden/>
              </w:rPr>
              <w:fldChar w:fldCharType="begin"/>
            </w:r>
            <w:r w:rsidR="007C5A52">
              <w:rPr>
                <w:noProof/>
                <w:webHidden/>
              </w:rPr>
              <w:instrText xml:space="preserve"> PAGEREF _Toc195040710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1" w:history="1">
            <w:r w:rsidR="007C5A52" w:rsidRPr="009C0DBC">
              <w:rPr>
                <w:rStyle w:val="Hiperhivatkozs"/>
                <w:noProof/>
              </w:rPr>
              <w:t>CSS</w:t>
            </w:r>
            <w:r w:rsidR="007C5A52">
              <w:rPr>
                <w:noProof/>
                <w:webHidden/>
              </w:rPr>
              <w:tab/>
            </w:r>
            <w:r>
              <w:rPr>
                <w:noProof/>
                <w:webHidden/>
              </w:rPr>
              <w:fldChar w:fldCharType="begin"/>
            </w:r>
            <w:r w:rsidR="007C5A52">
              <w:rPr>
                <w:noProof/>
                <w:webHidden/>
              </w:rPr>
              <w:instrText xml:space="preserve"> PAGEREF _Toc195040711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2" w:history="1">
            <w:r w:rsidR="007C5A52" w:rsidRPr="009C0DBC">
              <w:rPr>
                <w:rStyle w:val="Hiperhivatkozs"/>
                <w:noProof/>
              </w:rPr>
              <w:t>C#</w:t>
            </w:r>
            <w:r w:rsidR="007C5A52">
              <w:rPr>
                <w:noProof/>
                <w:webHidden/>
              </w:rPr>
              <w:tab/>
            </w:r>
            <w:r>
              <w:rPr>
                <w:noProof/>
                <w:webHidden/>
              </w:rPr>
              <w:fldChar w:fldCharType="begin"/>
            </w:r>
            <w:r w:rsidR="007C5A52">
              <w:rPr>
                <w:noProof/>
                <w:webHidden/>
              </w:rPr>
              <w:instrText xml:space="preserve"> PAGEREF _Toc195040712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3" w:history="1">
            <w:r w:rsidR="007C5A52" w:rsidRPr="009C0DBC">
              <w:rPr>
                <w:rStyle w:val="Hiperhivatkozs"/>
                <w:noProof/>
              </w:rPr>
              <w:t>MySQL</w:t>
            </w:r>
            <w:r w:rsidR="007C5A52">
              <w:rPr>
                <w:noProof/>
                <w:webHidden/>
              </w:rPr>
              <w:tab/>
            </w:r>
            <w:r>
              <w:rPr>
                <w:noProof/>
                <w:webHidden/>
              </w:rPr>
              <w:fldChar w:fldCharType="begin"/>
            </w:r>
            <w:r w:rsidR="007C5A52">
              <w:rPr>
                <w:noProof/>
                <w:webHidden/>
              </w:rPr>
              <w:instrText xml:space="preserve"> PAGEREF _Toc195040713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4" w:history="1">
            <w:r w:rsidR="007C5A52" w:rsidRPr="009C0DBC">
              <w:rPr>
                <w:rStyle w:val="Hiperhivatkozs"/>
                <w:noProof/>
              </w:rPr>
              <w:t>ChatGPT</w:t>
            </w:r>
            <w:r w:rsidR="007C5A52">
              <w:rPr>
                <w:noProof/>
                <w:webHidden/>
              </w:rPr>
              <w:tab/>
            </w:r>
            <w:r>
              <w:rPr>
                <w:noProof/>
                <w:webHidden/>
              </w:rPr>
              <w:fldChar w:fldCharType="begin"/>
            </w:r>
            <w:r w:rsidR="007C5A52">
              <w:rPr>
                <w:noProof/>
                <w:webHidden/>
              </w:rPr>
              <w:instrText xml:space="preserve"> PAGEREF _Toc195040714 \h </w:instrText>
            </w:r>
            <w:r>
              <w:rPr>
                <w:noProof/>
                <w:webHidden/>
              </w:rPr>
            </w:r>
            <w:r>
              <w:rPr>
                <w:noProof/>
                <w:webHidden/>
              </w:rPr>
              <w:fldChar w:fldCharType="separate"/>
            </w:r>
            <w:r w:rsidR="007C5A52">
              <w:rPr>
                <w:noProof/>
                <w:webHidden/>
              </w:rPr>
              <w:t>7</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15" w:history="1">
            <w:r w:rsidR="007C5A52" w:rsidRPr="009C0DBC">
              <w:rPr>
                <w:rStyle w:val="Hiperhivatkozs"/>
                <w:noProof/>
              </w:rPr>
              <w:t>Asztali alkalmazás fejlesztői dokumentáció</w:t>
            </w:r>
            <w:r w:rsidR="007C5A52">
              <w:rPr>
                <w:noProof/>
                <w:webHidden/>
              </w:rPr>
              <w:tab/>
            </w:r>
            <w:r>
              <w:rPr>
                <w:noProof/>
                <w:webHidden/>
              </w:rPr>
              <w:fldChar w:fldCharType="begin"/>
            </w:r>
            <w:r w:rsidR="007C5A52">
              <w:rPr>
                <w:noProof/>
                <w:webHidden/>
              </w:rPr>
              <w:instrText xml:space="preserve"> PAGEREF _Toc195040715 \h </w:instrText>
            </w:r>
            <w:r>
              <w:rPr>
                <w:noProof/>
                <w:webHidden/>
              </w:rPr>
            </w:r>
            <w:r>
              <w:rPr>
                <w:noProof/>
                <w:webHidden/>
              </w:rPr>
              <w:fldChar w:fldCharType="separate"/>
            </w:r>
            <w:r w:rsidR="007C5A52">
              <w:rPr>
                <w:noProof/>
                <w:webHidden/>
              </w:rPr>
              <w:t>8</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6" w:history="1">
            <w:r w:rsidR="007C5A52" w:rsidRPr="009C0DBC">
              <w:rPr>
                <w:rStyle w:val="Hiperhivatkozs"/>
                <w:noProof/>
              </w:rPr>
              <w:t>Adatbázis/API kommunikáció</w:t>
            </w:r>
            <w:r w:rsidR="007C5A52">
              <w:rPr>
                <w:noProof/>
                <w:webHidden/>
              </w:rPr>
              <w:tab/>
            </w:r>
            <w:r>
              <w:rPr>
                <w:noProof/>
                <w:webHidden/>
              </w:rPr>
              <w:fldChar w:fldCharType="begin"/>
            </w:r>
            <w:r w:rsidR="007C5A52">
              <w:rPr>
                <w:noProof/>
                <w:webHidden/>
              </w:rPr>
              <w:instrText xml:space="preserve"> PAGEREF _Toc195040716 \h </w:instrText>
            </w:r>
            <w:r>
              <w:rPr>
                <w:noProof/>
                <w:webHidden/>
              </w:rPr>
            </w:r>
            <w:r>
              <w:rPr>
                <w:noProof/>
                <w:webHidden/>
              </w:rPr>
              <w:fldChar w:fldCharType="separate"/>
            </w:r>
            <w:r w:rsidR="007C5A52">
              <w:rPr>
                <w:noProof/>
                <w:webHidden/>
              </w:rPr>
              <w:t>8</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7" w:history="1">
            <w:r w:rsidR="007C5A52" w:rsidRPr="009C0DBC">
              <w:rPr>
                <w:rStyle w:val="Hiperhivatkozs"/>
                <w:noProof/>
              </w:rPr>
              <w:t>Kinézeti elemek</w:t>
            </w:r>
            <w:r w:rsidR="007C5A52">
              <w:rPr>
                <w:noProof/>
                <w:webHidden/>
              </w:rPr>
              <w:tab/>
            </w:r>
            <w:r>
              <w:rPr>
                <w:noProof/>
                <w:webHidden/>
              </w:rPr>
              <w:fldChar w:fldCharType="begin"/>
            </w:r>
            <w:r w:rsidR="007C5A52">
              <w:rPr>
                <w:noProof/>
                <w:webHidden/>
              </w:rPr>
              <w:instrText xml:space="preserve"> PAGEREF _Toc195040717 \h </w:instrText>
            </w:r>
            <w:r>
              <w:rPr>
                <w:noProof/>
                <w:webHidden/>
              </w:rPr>
            </w:r>
            <w:r>
              <w:rPr>
                <w:noProof/>
                <w:webHidden/>
              </w:rPr>
              <w:fldChar w:fldCharType="separate"/>
            </w:r>
            <w:r w:rsidR="007C5A52">
              <w:rPr>
                <w:noProof/>
                <w:webHidden/>
              </w:rPr>
              <w:t>9</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8" w:history="1">
            <w:r w:rsidR="007C5A52" w:rsidRPr="009C0DBC">
              <w:rPr>
                <w:rStyle w:val="Hiperhivatkozs"/>
                <w:noProof/>
              </w:rPr>
              <w:t>Bejelentkezés</w:t>
            </w:r>
            <w:r w:rsidR="007C5A52">
              <w:rPr>
                <w:noProof/>
                <w:webHidden/>
              </w:rPr>
              <w:tab/>
            </w:r>
            <w:r>
              <w:rPr>
                <w:noProof/>
                <w:webHidden/>
              </w:rPr>
              <w:fldChar w:fldCharType="begin"/>
            </w:r>
            <w:r w:rsidR="007C5A52">
              <w:rPr>
                <w:noProof/>
                <w:webHidden/>
              </w:rPr>
              <w:instrText xml:space="preserve"> PAGEREF _Toc195040718 \h </w:instrText>
            </w:r>
            <w:r>
              <w:rPr>
                <w:noProof/>
                <w:webHidden/>
              </w:rPr>
            </w:r>
            <w:r>
              <w:rPr>
                <w:noProof/>
                <w:webHidden/>
              </w:rPr>
              <w:fldChar w:fldCharType="separate"/>
            </w:r>
            <w:r w:rsidR="007C5A52">
              <w:rPr>
                <w:noProof/>
                <w:webHidden/>
              </w:rPr>
              <w:t>9</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19" w:history="1">
            <w:r w:rsidR="007C5A52" w:rsidRPr="009C0DBC">
              <w:rPr>
                <w:rStyle w:val="Hiperhivatkozs"/>
                <w:noProof/>
              </w:rPr>
              <w:t>Főoldal</w:t>
            </w:r>
            <w:r w:rsidR="007C5A52">
              <w:rPr>
                <w:noProof/>
                <w:webHidden/>
              </w:rPr>
              <w:tab/>
            </w:r>
            <w:r>
              <w:rPr>
                <w:noProof/>
                <w:webHidden/>
              </w:rPr>
              <w:fldChar w:fldCharType="begin"/>
            </w:r>
            <w:r w:rsidR="007C5A52">
              <w:rPr>
                <w:noProof/>
                <w:webHidden/>
              </w:rPr>
              <w:instrText xml:space="preserve"> PAGEREF _Toc195040719 \h </w:instrText>
            </w:r>
            <w:r>
              <w:rPr>
                <w:noProof/>
                <w:webHidden/>
              </w:rPr>
            </w:r>
            <w:r>
              <w:rPr>
                <w:noProof/>
                <w:webHidden/>
              </w:rPr>
              <w:fldChar w:fldCharType="separate"/>
            </w:r>
            <w:r w:rsidR="007C5A52">
              <w:rPr>
                <w:noProof/>
                <w:webHidden/>
              </w:rPr>
              <w:t>9</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0" w:history="1">
            <w:r w:rsidR="007C5A52" w:rsidRPr="009C0DBC">
              <w:rPr>
                <w:rStyle w:val="Hiperhivatkozs"/>
                <w:noProof/>
              </w:rPr>
              <w:t>Részletes formok</w:t>
            </w:r>
            <w:r w:rsidR="007C5A52">
              <w:rPr>
                <w:noProof/>
                <w:webHidden/>
              </w:rPr>
              <w:tab/>
            </w:r>
            <w:r>
              <w:rPr>
                <w:noProof/>
                <w:webHidden/>
              </w:rPr>
              <w:fldChar w:fldCharType="begin"/>
            </w:r>
            <w:r w:rsidR="007C5A52">
              <w:rPr>
                <w:noProof/>
                <w:webHidden/>
              </w:rPr>
              <w:instrText xml:space="preserve"> PAGEREF _Toc195040720 \h </w:instrText>
            </w:r>
            <w:r>
              <w:rPr>
                <w:noProof/>
                <w:webHidden/>
              </w:rPr>
            </w:r>
            <w:r>
              <w:rPr>
                <w:noProof/>
                <w:webHidden/>
              </w:rPr>
              <w:fldChar w:fldCharType="separate"/>
            </w:r>
            <w:r w:rsidR="007C5A52">
              <w:rPr>
                <w:noProof/>
                <w:webHidden/>
              </w:rPr>
              <w:t>10</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1" w:history="1">
            <w:r w:rsidR="007C5A52" w:rsidRPr="009C0DBC">
              <w:rPr>
                <w:rStyle w:val="Hiperhivatkozs"/>
                <w:noProof/>
              </w:rPr>
              <w:t>Hozzáadós formok</w:t>
            </w:r>
            <w:r w:rsidR="007C5A52">
              <w:rPr>
                <w:noProof/>
                <w:webHidden/>
              </w:rPr>
              <w:tab/>
            </w:r>
            <w:r>
              <w:rPr>
                <w:noProof/>
                <w:webHidden/>
              </w:rPr>
              <w:fldChar w:fldCharType="begin"/>
            </w:r>
            <w:r w:rsidR="007C5A52">
              <w:rPr>
                <w:noProof/>
                <w:webHidden/>
              </w:rPr>
              <w:instrText xml:space="preserve"> PAGEREF _Toc195040721 \h </w:instrText>
            </w:r>
            <w:r>
              <w:rPr>
                <w:noProof/>
                <w:webHidden/>
              </w:rPr>
            </w:r>
            <w:r>
              <w:rPr>
                <w:noProof/>
                <w:webHidden/>
              </w:rPr>
              <w:fldChar w:fldCharType="separate"/>
            </w:r>
            <w:r w:rsidR="007C5A52">
              <w:rPr>
                <w:noProof/>
                <w:webHidden/>
              </w:rPr>
              <w:t>11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2" w:history="1">
            <w:r w:rsidR="007C5A52" w:rsidRPr="009C0DBC">
              <w:rPr>
                <w:rStyle w:val="Hiperhivatkozs"/>
                <w:noProof/>
              </w:rPr>
              <w:t>Visszavevő form</w:t>
            </w:r>
            <w:r w:rsidR="007C5A52">
              <w:rPr>
                <w:noProof/>
                <w:webHidden/>
              </w:rPr>
              <w:tab/>
            </w:r>
            <w:r>
              <w:rPr>
                <w:noProof/>
                <w:webHidden/>
              </w:rPr>
              <w:fldChar w:fldCharType="begin"/>
            </w:r>
            <w:r w:rsidR="007C5A52">
              <w:rPr>
                <w:noProof/>
                <w:webHidden/>
              </w:rPr>
              <w:instrText xml:space="preserve"> PAGEREF _Toc195040722 \h </w:instrText>
            </w:r>
            <w:r>
              <w:rPr>
                <w:noProof/>
                <w:webHidden/>
              </w:rPr>
            </w:r>
            <w:r>
              <w:rPr>
                <w:noProof/>
                <w:webHidden/>
              </w:rPr>
              <w:fldChar w:fldCharType="separate"/>
            </w:r>
            <w:r w:rsidR="007C5A52">
              <w:rPr>
                <w:noProof/>
                <w:webHidden/>
              </w:rPr>
              <w:t>11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3" w:history="1">
            <w:r w:rsidR="007C5A52" w:rsidRPr="009C0DBC">
              <w:rPr>
                <w:rStyle w:val="Hiperhivatkozs"/>
                <w:noProof/>
              </w:rPr>
              <w:t>Alkalmazottak</w:t>
            </w:r>
            <w:r w:rsidR="007C5A52">
              <w:rPr>
                <w:noProof/>
                <w:webHidden/>
              </w:rPr>
              <w:tab/>
            </w:r>
            <w:r>
              <w:rPr>
                <w:noProof/>
                <w:webHidden/>
              </w:rPr>
              <w:fldChar w:fldCharType="begin"/>
            </w:r>
            <w:r w:rsidR="007C5A52">
              <w:rPr>
                <w:noProof/>
                <w:webHidden/>
              </w:rPr>
              <w:instrText xml:space="preserve"> PAGEREF _Toc195040723 \h </w:instrText>
            </w:r>
            <w:r>
              <w:rPr>
                <w:noProof/>
                <w:webHidden/>
              </w:rPr>
            </w:r>
            <w:r>
              <w:rPr>
                <w:noProof/>
                <w:webHidden/>
              </w:rPr>
              <w:fldChar w:fldCharType="separate"/>
            </w:r>
            <w:r w:rsidR="007C5A52">
              <w:rPr>
                <w:noProof/>
                <w:webHidden/>
              </w:rPr>
              <w:t>11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4" w:history="1">
            <w:r w:rsidR="007C5A52" w:rsidRPr="009C0DBC">
              <w:rPr>
                <w:rStyle w:val="Hiperhivatkozs"/>
                <w:noProof/>
              </w:rPr>
              <w:t>Kilistázó formok</w:t>
            </w:r>
            <w:r w:rsidR="007C5A52">
              <w:rPr>
                <w:noProof/>
                <w:webHidden/>
              </w:rPr>
              <w:tab/>
            </w:r>
            <w:r>
              <w:rPr>
                <w:noProof/>
                <w:webHidden/>
              </w:rPr>
              <w:fldChar w:fldCharType="begin"/>
            </w:r>
            <w:r w:rsidR="007C5A52">
              <w:rPr>
                <w:noProof/>
                <w:webHidden/>
              </w:rPr>
              <w:instrText xml:space="preserve"> PAGEREF _Toc195040724 \h </w:instrText>
            </w:r>
            <w:r>
              <w:rPr>
                <w:noProof/>
                <w:webHidden/>
              </w:rPr>
            </w:r>
            <w:r>
              <w:rPr>
                <w:noProof/>
                <w:webHidden/>
              </w:rPr>
              <w:fldChar w:fldCharType="separate"/>
            </w:r>
            <w:r w:rsidR="007C5A52">
              <w:rPr>
                <w:noProof/>
                <w:webHidden/>
              </w:rPr>
              <w:t>11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5" w:history="1">
            <w:r w:rsidR="007C5A52" w:rsidRPr="009C0DBC">
              <w:rPr>
                <w:rStyle w:val="Hiperhivatkozs"/>
                <w:noProof/>
              </w:rPr>
              <w:t>Popupselect</w:t>
            </w:r>
            <w:r w:rsidR="007C5A52">
              <w:rPr>
                <w:noProof/>
                <w:webHidden/>
              </w:rPr>
              <w:tab/>
            </w:r>
            <w:r>
              <w:rPr>
                <w:noProof/>
                <w:webHidden/>
              </w:rPr>
              <w:fldChar w:fldCharType="begin"/>
            </w:r>
            <w:r w:rsidR="007C5A52">
              <w:rPr>
                <w:noProof/>
                <w:webHidden/>
              </w:rPr>
              <w:instrText xml:space="preserve"> PAGEREF _Toc195040725 \h </w:instrText>
            </w:r>
            <w:r>
              <w:rPr>
                <w:noProof/>
                <w:webHidden/>
              </w:rPr>
            </w:r>
            <w:r>
              <w:rPr>
                <w:noProof/>
                <w:webHidden/>
              </w:rPr>
              <w:fldChar w:fldCharType="separate"/>
            </w:r>
            <w:r w:rsidR="007C5A52">
              <w:rPr>
                <w:noProof/>
                <w:webHidden/>
              </w:rPr>
              <w:t>13</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26" w:history="1">
            <w:r w:rsidR="007C5A52" w:rsidRPr="009C0DBC">
              <w:rPr>
                <w:rStyle w:val="Hiperhivatkozs"/>
                <w:noProof/>
              </w:rPr>
              <w:t>Weboldal fejlesztői dokumentáció</w:t>
            </w:r>
            <w:r w:rsidR="007C5A52">
              <w:rPr>
                <w:noProof/>
                <w:webHidden/>
              </w:rPr>
              <w:tab/>
            </w:r>
            <w:r>
              <w:rPr>
                <w:noProof/>
                <w:webHidden/>
              </w:rPr>
              <w:fldChar w:fldCharType="begin"/>
            </w:r>
            <w:r w:rsidR="007C5A52">
              <w:rPr>
                <w:noProof/>
                <w:webHidden/>
              </w:rPr>
              <w:instrText xml:space="preserve"> PAGEREF _Toc195040726 \h </w:instrText>
            </w:r>
            <w:r>
              <w:rPr>
                <w:noProof/>
                <w:webHidden/>
              </w:rPr>
            </w:r>
            <w:r>
              <w:rPr>
                <w:noProof/>
                <w:webHidden/>
              </w:rPr>
              <w:fldChar w:fldCharType="separate"/>
            </w:r>
            <w:r w:rsidR="007C5A52">
              <w:rPr>
                <w:noProof/>
                <w:webHidden/>
              </w:rPr>
              <w:t>13</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7" w:history="1">
            <w:r w:rsidR="007C5A52" w:rsidRPr="009C0DBC">
              <w:rPr>
                <w:rStyle w:val="Hiperhivatkozs"/>
                <w:noProof/>
              </w:rPr>
              <w:t>Alap tudnivalók a weboldal működéséről:</w:t>
            </w:r>
            <w:r w:rsidR="007C5A52">
              <w:rPr>
                <w:noProof/>
                <w:webHidden/>
              </w:rPr>
              <w:tab/>
            </w:r>
            <w:r>
              <w:rPr>
                <w:noProof/>
                <w:webHidden/>
              </w:rPr>
              <w:fldChar w:fldCharType="begin"/>
            </w:r>
            <w:r w:rsidR="007C5A52">
              <w:rPr>
                <w:noProof/>
                <w:webHidden/>
              </w:rPr>
              <w:instrText xml:space="preserve"> PAGEREF _Toc195040727 \h </w:instrText>
            </w:r>
            <w:r>
              <w:rPr>
                <w:noProof/>
                <w:webHidden/>
              </w:rPr>
            </w:r>
            <w:r>
              <w:rPr>
                <w:noProof/>
                <w:webHidden/>
              </w:rPr>
              <w:fldChar w:fldCharType="separate"/>
            </w:r>
            <w:r w:rsidR="007C5A52">
              <w:rPr>
                <w:noProof/>
                <w:webHidden/>
              </w:rPr>
              <w:t>13</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8" w:history="1">
            <w:r w:rsidR="007C5A52" w:rsidRPr="009C0DBC">
              <w:rPr>
                <w:rStyle w:val="Hiperhivatkozs"/>
                <w:noProof/>
              </w:rPr>
              <w:t>Bejelentkezés és hozzákapcsolódó részek:</w:t>
            </w:r>
            <w:r w:rsidR="007C5A52">
              <w:rPr>
                <w:noProof/>
                <w:webHidden/>
              </w:rPr>
              <w:tab/>
            </w:r>
            <w:r>
              <w:rPr>
                <w:noProof/>
                <w:webHidden/>
              </w:rPr>
              <w:fldChar w:fldCharType="begin"/>
            </w:r>
            <w:r w:rsidR="007C5A52">
              <w:rPr>
                <w:noProof/>
                <w:webHidden/>
              </w:rPr>
              <w:instrText xml:space="preserve"> PAGEREF _Toc195040728 \h </w:instrText>
            </w:r>
            <w:r>
              <w:rPr>
                <w:noProof/>
                <w:webHidden/>
              </w:rPr>
            </w:r>
            <w:r>
              <w:rPr>
                <w:noProof/>
                <w:webHidden/>
              </w:rPr>
              <w:fldChar w:fldCharType="separate"/>
            </w:r>
            <w:r w:rsidR="007C5A52">
              <w:rPr>
                <w:noProof/>
                <w:webHidden/>
              </w:rPr>
              <w:t>13</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29" w:history="1">
            <w:r w:rsidR="007C5A52" w:rsidRPr="009C0DBC">
              <w:rPr>
                <w:rStyle w:val="Hiperhivatkozs"/>
                <w:noProof/>
              </w:rPr>
              <w:t>Index.php-n történő folyamatok egy oldal megnyitásakor:</w:t>
            </w:r>
            <w:r w:rsidR="007C5A52">
              <w:rPr>
                <w:noProof/>
                <w:webHidden/>
              </w:rPr>
              <w:tab/>
            </w:r>
            <w:r>
              <w:rPr>
                <w:noProof/>
                <w:webHidden/>
              </w:rPr>
              <w:fldChar w:fldCharType="begin"/>
            </w:r>
            <w:r w:rsidR="007C5A52">
              <w:rPr>
                <w:noProof/>
                <w:webHidden/>
              </w:rPr>
              <w:instrText xml:space="preserve"> PAGEREF _Toc195040729 \h </w:instrText>
            </w:r>
            <w:r>
              <w:rPr>
                <w:noProof/>
                <w:webHidden/>
              </w:rPr>
            </w:r>
            <w:r>
              <w:rPr>
                <w:noProof/>
                <w:webHidden/>
              </w:rPr>
              <w:fldChar w:fldCharType="separate"/>
            </w:r>
            <w:r w:rsidR="007C5A52">
              <w:rPr>
                <w:noProof/>
                <w:webHidden/>
              </w:rPr>
              <w:t>13</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0" w:history="1">
            <w:r w:rsidR="007C5A52" w:rsidRPr="009C0DBC">
              <w:rPr>
                <w:rStyle w:val="Hiperhivatkozs"/>
                <w:noProof/>
              </w:rPr>
              <w:t>Jelszó módosítás működése:</w:t>
            </w:r>
            <w:r w:rsidR="007C5A52">
              <w:rPr>
                <w:noProof/>
                <w:webHidden/>
              </w:rPr>
              <w:tab/>
            </w:r>
            <w:r>
              <w:rPr>
                <w:noProof/>
                <w:webHidden/>
              </w:rPr>
              <w:fldChar w:fldCharType="begin"/>
            </w:r>
            <w:r w:rsidR="007C5A52">
              <w:rPr>
                <w:noProof/>
                <w:webHidden/>
              </w:rPr>
              <w:instrText xml:space="preserve"> PAGEREF _Toc195040730 \h </w:instrText>
            </w:r>
            <w:r>
              <w:rPr>
                <w:noProof/>
                <w:webHidden/>
              </w:rPr>
            </w:r>
            <w:r>
              <w:rPr>
                <w:noProof/>
                <w:webHidden/>
              </w:rPr>
              <w:fldChar w:fldCharType="separate"/>
            </w:r>
            <w:r w:rsidR="007C5A52">
              <w:rPr>
                <w:noProof/>
                <w:webHidden/>
              </w:rPr>
              <w:t>14</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31" w:history="1">
            <w:r w:rsidR="007C5A52" w:rsidRPr="009C0DBC">
              <w:rPr>
                <w:rStyle w:val="Hiperhivatkozs"/>
                <w:noProof/>
              </w:rPr>
              <w:t>Szerepkörök</w:t>
            </w:r>
            <w:r w:rsidR="007C5A52">
              <w:rPr>
                <w:noProof/>
                <w:webHidden/>
              </w:rPr>
              <w:tab/>
            </w:r>
            <w:r>
              <w:rPr>
                <w:noProof/>
                <w:webHidden/>
              </w:rPr>
              <w:fldChar w:fldCharType="begin"/>
            </w:r>
            <w:r w:rsidR="007C5A52">
              <w:rPr>
                <w:noProof/>
                <w:webHidden/>
              </w:rPr>
              <w:instrText xml:space="preserve"> PAGEREF _Toc195040731 \h </w:instrText>
            </w:r>
            <w:r>
              <w:rPr>
                <w:noProof/>
                <w:webHidden/>
              </w:rPr>
            </w:r>
            <w:r>
              <w:rPr>
                <w:noProof/>
                <w:webHidden/>
              </w:rPr>
              <w:fldChar w:fldCharType="separate"/>
            </w:r>
            <w:r w:rsidR="007C5A52">
              <w:rPr>
                <w:noProof/>
                <w:webHidden/>
              </w:rPr>
              <w:t>15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2" w:history="1">
            <w:r w:rsidR="007C5A52" w:rsidRPr="009C0DBC">
              <w:rPr>
                <w:rStyle w:val="Hiperhivatkozs"/>
                <w:noProof/>
              </w:rPr>
              <w:t>Weboldalon azonosítatlan felhasználó (vendég):</w:t>
            </w:r>
            <w:r w:rsidR="007C5A52">
              <w:rPr>
                <w:noProof/>
                <w:webHidden/>
              </w:rPr>
              <w:tab/>
            </w:r>
            <w:r>
              <w:rPr>
                <w:noProof/>
                <w:webHidden/>
              </w:rPr>
              <w:fldChar w:fldCharType="begin"/>
            </w:r>
            <w:r w:rsidR="007C5A52">
              <w:rPr>
                <w:noProof/>
                <w:webHidden/>
              </w:rPr>
              <w:instrText xml:space="preserve"> PAGEREF _Toc195040732 \h </w:instrText>
            </w:r>
            <w:r>
              <w:rPr>
                <w:noProof/>
                <w:webHidden/>
              </w:rPr>
            </w:r>
            <w:r>
              <w:rPr>
                <w:noProof/>
                <w:webHidden/>
              </w:rPr>
              <w:fldChar w:fldCharType="separate"/>
            </w:r>
            <w:r w:rsidR="007C5A52">
              <w:rPr>
                <w:noProof/>
                <w:webHidden/>
              </w:rPr>
              <w:t>15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3" w:history="1">
            <w:r w:rsidR="007C5A52" w:rsidRPr="009C0DBC">
              <w:rPr>
                <w:rStyle w:val="Hiperhivatkozs"/>
                <w:noProof/>
              </w:rPr>
              <w:t>Weboldalon regisztrált felhasználó:</w:t>
            </w:r>
            <w:r w:rsidR="007C5A52">
              <w:rPr>
                <w:noProof/>
                <w:webHidden/>
              </w:rPr>
              <w:tab/>
            </w:r>
            <w:r>
              <w:rPr>
                <w:noProof/>
                <w:webHidden/>
              </w:rPr>
              <w:fldChar w:fldCharType="begin"/>
            </w:r>
            <w:r w:rsidR="007C5A52">
              <w:rPr>
                <w:noProof/>
                <w:webHidden/>
              </w:rPr>
              <w:instrText xml:space="preserve"> PAGEREF _Toc195040733 \h </w:instrText>
            </w:r>
            <w:r>
              <w:rPr>
                <w:noProof/>
                <w:webHidden/>
              </w:rPr>
            </w:r>
            <w:r>
              <w:rPr>
                <w:noProof/>
                <w:webHidden/>
              </w:rPr>
              <w:fldChar w:fldCharType="separate"/>
            </w:r>
            <w:r w:rsidR="007C5A52">
              <w:rPr>
                <w:noProof/>
                <w:webHidden/>
              </w:rPr>
              <w:t>15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4" w:history="1">
            <w:r w:rsidR="007C5A52" w:rsidRPr="009C0DBC">
              <w:rPr>
                <w:rStyle w:val="Hiperhivatkozs"/>
                <w:noProof/>
              </w:rPr>
              <w:t>Weboldalon regisztrált felhasználó lejárt taggsággal:</w:t>
            </w:r>
            <w:r w:rsidR="007C5A52">
              <w:rPr>
                <w:noProof/>
                <w:webHidden/>
              </w:rPr>
              <w:tab/>
            </w:r>
            <w:r>
              <w:rPr>
                <w:noProof/>
                <w:webHidden/>
              </w:rPr>
              <w:fldChar w:fldCharType="begin"/>
            </w:r>
            <w:r w:rsidR="007C5A52">
              <w:rPr>
                <w:noProof/>
                <w:webHidden/>
              </w:rPr>
              <w:instrText xml:space="preserve"> PAGEREF _Toc195040734 \h </w:instrText>
            </w:r>
            <w:r>
              <w:rPr>
                <w:noProof/>
                <w:webHidden/>
              </w:rPr>
            </w:r>
            <w:r>
              <w:rPr>
                <w:noProof/>
                <w:webHidden/>
              </w:rPr>
              <w:fldChar w:fldCharType="separate"/>
            </w:r>
            <w:r w:rsidR="007C5A52">
              <w:rPr>
                <w:noProof/>
                <w:webHidden/>
              </w:rPr>
              <w:t>15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5" w:history="1">
            <w:r w:rsidR="007C5A52" w:rsidRPr="009C0DBC">
              <w:rPr>
                <w:rStyle w:val="Hiperhivatkozs"/>
                <w:noProof/>
              </w:rPr>
              <w:t>Asztali alkalmazásban normál dolgozói profil:</w:t>
            </w:r>
            <w:r w:rsidR="007C5A52">
              <w:rPr>
                <w:noProof/>
                <w:webHidden/>
              </w:rPr>
              <w:tab/>
            </w:r>
            <w:r>
              <w:rPr>
                <w:noProof/>
                <w:webHidden/>
              </w:rPr>
              <w:fldChar w:fldCharType="begin"/>
            </w:r>
            <w:r w:rsidR="007C5A52">
              <w:rPr>
                <w:noProof/>
                <w:webHidden/>
              </w:rPr>
              <w:instrText xml:space="preserve"> PAGEREF _Toc195040735 \h </w:instrText>
            </w:r>
            <w:r>
              <w:rPr>
                <w:noProof/>
                <w:webHidden/>
              </w:rPr>
            </w:r>
            <w:r>
              <w:rPr>
                <w:noProof/>
                <w:webHidden/>
              </w:rPr>
              <w:fldChar w:fldCharType="separate"/>
            </w:r>
            <w:r w:rsidR="007C5A52">
              <w:rPr>
                <w:noProof/>
                <w:webHidden/>
              </w:rPr>
              <w:t>15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6" w:history="1">
            <w:r w:rsidR="007C5A52" w:rsidRPr="009C0DBC">
              <w:rPr>
                <w:rStyle w:val="Hiperhivatkozs"/>
                <w:noProof/>
              </w:rPr>
              <w:t>Asztali alkalmazásban admin dolgozói profil:</w:t>
            </w:r>
            <w:r w:rsidR="007C5A52">
              <w:rPr>
                <w:noProof/>
                <w:webHidden/>
              </w:rPr>
              <w:tab/>
            </w:r>
            <w:r>
              <w:rPr>
                <w:noProof/>
                <w:webHidden/>
              </w:rPr>
              <w:fldChar w:fldCharType="begin"/>
            </w:r>
            <w:r w:rsidR="007C5A52">
              <w:rPr>
                <w:noProof/>
                <w:webHidden/>
              </w:rPr>
              <w:instrText xml:space="preserve"> PAGEREF _Toc195040736 \h </w:instrText>
            </w:r>
            <w:r>
              <w:rPr>
                <w:noProof/>
                <w:webHidden/>
              </w:rPr>
            </w:r>
            <w:r>
              <w:rPr>
                <w:noProof/>
                <w:webHidden/>
              </w:rPr>
              <w:fldChar w:fldCharType="separate"/>
            </w:r>
            <w:r w:rsidR="007C5A52">
              <w:rPr>
                <w:noProof/>
                <w:webHidden/>
              </w:rPr>
              <w:t>16</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37" w:history="1">
            <w:r w:rsidR="007C5A52" w:rsidRPr="009C0DBC">
              <w:rPr>
                <w:rStyle w:val="Hiperhivatkozs"/>
                <w:noProof/>
              </w:rPr>
              <w:t>API dokumentáció</w:t>
            </w:r>
            <w:r w:rsidR="007C5A52">
              <w:rPr>
                <w:noProof/>
                <w:webHidden/>
              </w:rPr>
              <w:tab/>
            </w:r>
            <w:r>
              <w:rPr>
                <w:noProof/>
                <w:webHidden/>
              </w:rPr>
              <w:fldChar w:fldCharType="begin"/>
            </w:r>
            <w:r w:rsidR="007C5A52">
              <w:rPr>
                <w:noProof/>
                <w:webHidden/>
              </w:rPr>
              <w:instrText xml:space="preserve"> PAGEREF _Toc195040737 \h </w:instrText>
            </w:r>
            <w:r>
              <w:rPr>
                <w:noProof/>
                <w:webHidden/>
              </w:rPr>
            </w:r>
            <w:r>
              <w:rPr>
                <w:noProof/>
                <w:webHidden/>
              </w:rPr>
              <w:fldChar w:fldCharType="separate"/>
            </w:r>
            <w:r w:rsidR="007C5A52">
              <w:rPr>
                <w:noProof/>
                <w:webHidden/>
              </w:rPr>
              <w:t>17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38" w:history="1">
            <w:r w:rsidR="007C5A52" w:rsidRPr="009C0DBC">
              <w:rPr>
                <w:rStyle w:val="Hiperhivatkozs"/>
                <w:noProof/>
              </w:rPr>
              <w:t>API endpoints:</w:t>
            </w:r>
            <w:r w:rsidR="007C5A52">
              <w:rPr>
                <w:noProof/>
                <w:webHidden/>
              </w:rPr>
              <w:tab/>
            </w:r>
            <w:r>
              <w:rPr>
                <w:noProof/>
                <w:webHidden/>
              </w:rPr>
              <w:fldChar w:fldCharType="begin"/>
            </w:r>
            <w:r w:rsidR="007C5A52">
              <w:rPr>
                <w:noProof/>
                <w:webHidden/>
              </w:rPr>
              <w:instrText xml:space="preserve"> PAGEREF _Toc195040738 \h </w:instrText>
            </w:r>
            <w:r>
              <w:rPr>
                <w:noProof/>
                <w:webHidden/>
              </w:rPr>
            </w:r>
            <w:r>
              <w:rPr>
                <w:noProof/>
                <w:webHidden/>
              </w:rPr>
              <w:fldChar w:fldCharType="separate"/>
            </w:r>
            <w:r w:rsidR="007C5A52">
              <w:rPr>
                <w:noProof/>
                <w:webHidden/>
              </w:rPr>
              <w:t>17</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39" w:history="1">
            <w:r w:rsidR="007C5A52" w:rsidRPr="009C0DBC">
              <w:rPr>
                <w:rStyle w:val="Hiperhivatkozs"/>
                <w:noProof/>
              </w:rPr>
              <w:t>Könyv katalógus lekérése (opcionálisan) szűrve:</w:t>
            </w:r>
            <w:r w:rsidR="007C5A52">
              <w:rPr>
                <w:noProof/>
                <w:webHidden/>
              </w:rPr>
              <w:tab/>
            </w:r>
            <w:r>
              <w:rPr>
                <w:noProof/>
                <w:webHidden/>
              </w:rPr>
              <w:fldChar w:fldCharType="begin"/>
            </w:r>
            <w:r w:rsidR="007C5A52">
              <w:rPr>
                <w:noProof/>
                <w:webHidden/>
              </w:rPr>
              <w:instrText xml:space="preserve"> PAGEREF _Toc195040739 \h </w:instrText>
            </w:r>
            <w:r>
              <w:rPr>
                <w:noProof/>
                <w:webHidden/>
              </w:rPr>
            </w:r>
            <w:r>
              <w:rPr>
                <w:noProof/>
                <w:webHidden/>
              </w:rPr>
              <w:fldChar w:fldCharType="separate"/>
            </w:r>
            <w:r w:rsidR="007C5A52">
              <w:rPr>
                <w:noProof/>
                <w:webHidden/>
              </w:rPr>
              <w:t>17</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0" w:history="1">
            <w:r w:rsidR="007C5A52" w:rsidRPr="009C0DBC">
              <w:rPr>
                <w:rStyle w:val="Hiperhivatkozs"/>
                <w:noProof/>
              </w:rPr>
              <w:t>Felhasználó bejelentkezés:</w:t>
            </w:r>
            <w:r w:rsidR="007C5A52">
              <w:rPr>
                <w:noProof/>
                <w:webHidden/>
              </w:rPr>
              <w:tab/>
            </w:r>
            <w:r>
              <w:rPr>
                <w:noProof/>
                <w:webHidden/>
              </w:rPr>
              <w:fldChar w:fldCharType="begin"/>
            </w:r>
            <w:r w:rsidR="007C5A52">
              <w:rPr>
                <w:noProof/>
                <w:webHidden/>
              </w:rPr>
              <w:instrText xml:space="preserve"> PAGEREF _Toc195040740 \h </w:instrText>
            </w:r>
            <w:r>
              <w:rPr>
                <w:noProof/>
                <w:webHidden/>
              </w:rPr>
            </w:r>
            <w:r>
              <w:rPr>
                <w:noProof/>
                <w:webHidden/>
              </w:rPr>
              <w:fldChar w:fldCharType="separate"/>
            </w:r>
            <w:r w:rsidR="007C5A52">
              <w:rPr>
                <w:noProof/>
                <w:webHidden/>
              </w:rPr>
              <w:t>17</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1" w:history="1">
            <w:r w:rsidR="007C5A52" w:rsidRPr="009C0DBC">
              <w:rPr>
                <w:rStyle w:val="Hiperhivatkozs"/>
                <w:noProof/>
              </w:rPr>
              <w:t>Jelszó módosítása a profil oldalról:</w:t>
            </w:r>
            <w:r w:rsidR="007C5A52">
              <w:rPr>
                <w:noProof/>
                <w:webHidden/>
              </w:rPr>
              <w:tab/>
            </w:r>
            <w:r>
              <w:rPr>
                <w:noProof/>
                <w:webHidden/>
              </w:rPr>
              <w:fldChar w:fldCharType="begin"/>
            </w:r>
            <w:r w:rsidR="007C5A52">
              <w:rPr>
                <w:noProof/>
                <w:webHidden/>
              </w:rPr>
              <w:instrText xml:space="preserve"> PAGEREF _Toc195040741 \h </w:instrText>
            </w:r>
            <w:r>
              <w:rPr>
                <w:noProof/>
                <w:webHidden/>
              </w:rPr>
            </w:r>
            <w:r>
              <w:rPr>
                <w:noProof/>
                <w:webHidden/>
              </w:rPr>
              <w:fldChar w:fldCharType="separate"/>
            </w:r>
            <w:r w:rsidR="007C5A52">
              <w:rPr>
                <w:noProof/>
                <w:webHidden/>
              </w:rPr>
              <w:t>17</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2" w:history="1">
            <w:r w:rsidR="007C5A52" w:rsidRPr="009C0DBC">
              <w:rPr>
                <w:rStyle w:val="Hiperhivatkozs"/>
                <w:noProof/>
              </w:rPr>
              <w:t>Kivett könyv lejárati dátumának meghosszabbítása:</w:t>
            </w:r>
            <w:r w:rsidR="007C5A52">
              <w:rPr>
                <w:noProof/>
                <w:webHidden/>
              </w:rPr>
              <w:tab/>
            </w:r>
            <w:r>
              <w:rPr>
                <w:noProof/>
                <w:webHidden/>
              </w:rPr>
              <w:fldChar w:fldCharType="begin"/>
            </w:r>
            <w:r w:rsidR="007C5A52">
              <w:rPr>
                <w:noProof/>
                <w:webHidden/>
              </w:rPr>
              <w:instrText xml:space="preserve"> PAGEREF _Toc195040742 \h </w:instrText>
            </w:r>
            <w:r>
              <w:rPr>
                <w:noProof/>
                <w:webHidden/>
              </w:rPr>
            </w:r>
            <w:r>
              <w:rPr>
                <w:noProof/>
                <w:webHidden/>
              </w:rPr>
              <w:fldChar w:fldCharType="separate"/>
            </w:r>
            <w:r w:rsidR="007C5A52">
              <w:rPr>
                <w:noProof/>
                <w:webHidden/>
              </w:rPr>
              <w:t>18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3" w:history="1">
            <w:r w:rsidR="007C5A52" w:rsidRPr="009C0DBC">
              <w:rPr>
                <w:rStyle w:val="Hiperhivatkozs"/>
                <w:noProof/>
              </w:rPr>
              <w:t>Felhasználó bejelentkezve van-e?:</w:t>
            </w:r>
            <w:r w:rsidR="007C5A52">
              <w:rPr>
                <w:noProof/>
                <w:webHidden/>
              </w:rPr>
              <w:tab/>
            </w:r>
            <w:r>
              <w:rPr>
                <w:noProof/>
                <w:webHidden/>
              </w:rPr>
              <w:fldChar w:fldCharType="begin"/>
            </w:r>
            <w:r w:rsidR="007C5A52">
              <w:rPr>
                <w:noProof/>
                <w:webHidden/>
              </w:rPr>
              <w:instrText xml:space="preserve"> PAGEREF _Toc195040743 \h </w:instrText>
            </w:r>
            <w:r>
              <w:rPr>
                <w:noProof/>
                <w:webHidden/>
              </w:rPr>
            </w:r>
            <w:r>
              <w:rPr>
                <w:noProof/>
                <w:webHidden/>
              </w:rPr>
              <w:fldChar w:fldCharType="separate"/>
            </w:r>
            <w:r w:rsidR="007C5A52">
              <w:rPr>
                <w:noProof/>
                <w:webHidden/>
              </w:rPr>
              <w:t>18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4" w:history="1">
            <w:r w:rsidR="007C5A52" w:rsidRPr="009C0DBC">
              <w:rPr>
                <w:rStyle w:val="Hiperhivatkozs"/>
                <w:noProof/>
              </w:rPr>
              <w:t>Kijelentkezés:</w:t>
            </w:r>
            <w:r w:rsidR="007C5A52">
              <w:rPr>
                <w:noProof/>
                <w:webHidden/>
              </w:rPr>
              <w:tab/>
            </w:r>
            <w:r>
              <w:rPr>
                <w:noProof/>
                <w:webHidden/>
              </w:rPr>
              <w:fldChar w:fldCharType="begin"/>
            </w:r>
            <w:r w:rsidR="007C5A52">
              <w:rPr>
                <w:noProof/>
                <w:webHidden/>
              </w:rPr>
              <w:instrText xml:space="preserve"> PAGEREF _Toc195040744 \h </w:instrText>
            </w:r>
            <w:r>
              <w:rPr>
                <w:noProof/>
                <w:webHidden/>
              </w:rPr>
            </w:r>
            <w:r>
              <w:rPr>
                <w:noProof/>
                <w:webHidden/>
              </w:rPr>
              <w:fldChar w:fldCharType="separate"/>
            </w:r>
            <w:r w:rsidR="007C5A52">
              <w:rPr>
                <w:noProof/>
                <w:webHidden/>
              </w:rPr>
              <w:t>18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5" w:history="1">
            <w:r w:rsidR="007C5A52" w:rsidRPr="009C0DBC">
              <w:rPr>
                <w:rStyle w:val="Hiperhivatkozs"/>
                <w:noProof/>
              </w:rPr>
              <w:t>“Elfelejtettem a jelszavam” link kérés:</w:t>
            </w:r>
            <w:r w:rsidR="007C5A52">
              <w:rPr>
                <w:noProof/>
                <w:webHidden/>
              </w:rPr>
              <w:tab/>
            </w:r>
            <w:r>
              <w:rPr>
                <w:noProof/>
                <w:webHidden/>
              </w:rPr>
              <w:fldChar w:fldCharType="begin"/>
            </w:r>
            <w:r w:rsidR="007C5A52">
              <w:rPr>
                <w:noProof/>
                <w:webHidden/>
              </w:rPr>
              <w:instrText xml:space="preserve"> PAGEREF _Toc195040745 \h </w:instrText>
            </w:r>
            <w:r>
              <w:rPr>
                <w:noProof/>
                <w:webHidden/>
              </w:rPr>
            </w:r>
            <w:r>
              <w:rPr>
                <w:noProof/>
                <w:webHidden/>
              </w:rPr>
              <w:fldChar w:fldCharType="separate"/>
            </w:r>
            <w:r w:rsidR="007C5A52">
              <w:rPr>
                <w:noProof/>
                <w:webHidden/>
              </w:rPr>
              <w:t>18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6" w:history="1">
            <w:r w:rsidR="007C5A52" w:rsidRPr="009C0DBC">
              <w:rPr>
                <w:rStyle w:val="Hiperhivatkozs"/>
                <w:noProof/>
              </w:rPr>
              <w:t>Könyv levétele kedvencek közül:</w:t>
            </w:r>
            <w:r w:rsidR="007C5A52">
              <w:rPr>
                <w:noProof/>
                <w:webHidden/>
              </w:rPr>
              <w:tab/>
            </w:r>
            <w:r>
              <w:rPr>
                <w:noProof/>
                <w:webHidden/>
              </w:rPr>
              <w:fldChar w:fldCharType="begin"/>
            </w:r>
            <w:r w:rsidR="007C5A52">
              <w:rPr>
                <w:noProof/>
                <w:webHidden/>
              </w:rPr>
              <w:instrText xml:space="preserve"> PAGEREF _Toc195040746 \h </w:instrText>
            </w:r>
            <w:r>
              <w:rPr>
                <w:noProof/>
                <w:webHidden/>
              </w:rPr>
            </w:r>
            <w:r>
              <w:rPr>
                <w:noProof/>
                <w:webHidden/>
              </w:rPr>
              <w:fldChar w:fldCharType="separate"/>
            </w:r>
            <w:r w:rsidR="007C5A52">
              <w:rPr>
                <w:noProof/>
                <w:webHidden/>
              </w:rPr>
              <w:t>18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7" w:history="1">
            <w:r w:rsidR="007C5A52" w:rsidRPr="009C0DBC">
              <w:rPr>
                <w:rStyle w:val="Hiperhivatkozs"/>
                <w:noProof/>
              </w:rPr>
              <w:t>Könyv felvétele kedvencekbe:</w:t>
            </w:r>
            <w:r w:rsidR="007C5A52">
              <w:rPr>
                <w:noProof/>
                <w:webHidden/>
              </w:rPr>
              <w:tab/>
            </w:r>
            <w:r>
              <w:rPr>
                <w:noProof/>
                <w:webHidden/>
              </w:rPr>
              <w:fldChar w:fldCharType="begin"/>
            </w:r>
            <w:r w:rsidR="007C5A52">
              <w:rPr>
                <w:noProof/>
                <w:webHidden/>
              </w:rPr>
              <w:instrText xml:space="preserve"> PAGEREF _Toc195040747 \h </w:instrText>
            </w:r>
            <w:r>
              <w:rPr>
                <w:noProof/>
                <w:webHidden/>
              </w:rPr>
            </w:r>
            <w:r>
              <w:rPr>
                <w:noProof/>
                <w:webHidden/>
              </w:rPr>
              <w:fldChar w:fldCharType="separate"/>
            </w:r>
            <w:r w:rsidR="007C5A52">
              <w:rPr>
                <w:noProof/>
                <w:webHidden/>
              </w:rPr>
              <w:t>19</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8" w:history="1">
            <w:r w:rsidR="007C5A52" w:rsidRPr="009C0DBC">
              <w:rPr>
                <w:rStyle w:val="Hiperhivatkozs"/>
                <w:noProof/>
              </w:rPr>
              <w:t>Jelszó módosítása az emaliben kapott linken keresztül (“elfelejtettem a jelszavamat” funkció):</w:t>
            </w:r>
            <w:r w:rsidR="007C5A52">
              <w:rPr>
                <w:noProof/>
                <w:webHidden/>
              </w:rPr>
              <w:tab/>
            </w:r>
            <w:r>
              <w:rPr>
                <w:noProof/>
                <w:webHidden/>
              </w:rPr>
              <w:fldChar w:fldCharType="begin"/>
            </w:r>
            <w:r w:rsidR="007C5A52">
              <w:rPr>
                <w:noProof/>
                <w:webHidden/>
              </w:rPr>
              <w:instrText xml:space="preserve"> PAGEREF _Toc195040748 \h </w:instrText>
            </w:r>
            <w:r>
              <w:rPr>
                <w:noProof/>
                <w:webHidden/>
              </w:rPr>
            </w:r>
            <w:r>
              <w:rPr>
                <w:noProof/>
                <w:webHidden/>
              </w:rPr>
              <w:fldChar w:fldCharType="separate"/>
            </w:r>
            <w:r w:rsidR="007C5A52">
              <w:rPr>
                <w:noProof/>
                <w:webHidden/>
              </w:rPr>
              <w:t>19</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49" w:history="1">
            <w:r w:rsidR="007C5A52" w:rsidRPr="009C0DBC">
              <w:rPr>
                <w:rStyle w:val="Hiperhivatkozs"/>
                <w:noProof/>
              </w:rPr>
              <w:t>Alkalmazott bejelentkeztetése:</w:t>
            </w:r>
            <w:r w:rsidR="007C5A52">
              <w:rPr>
                <w:noProof/>
                <w:webHidden/>
              </w:rPr>
              <w:tab/>
            </w:r>
            <w:r>
              <w:rPr>
                <w:noProof/>
                <w:webHidden/>
              </w:rPr>
              <w:fldChar w:fldCharType="begin"/>
            </w:r>
            <w:r w:rsidR="007C5A52">
              <w:rPr>
                <w:noProof/>
                <w:webHidden/>
              </w:rPr>
              <w:instrText xml:space="preserve"> PAGEREF _Toc195040749 \h </w:instrText>
            </w:r>
            <w:r>
              <w:rPr>
                <w:noProof/>
                <w:webHidden/>
              </w:rPr>
            </w:r>
            <w:r>
              <w:rPr>
                <w:noProof/>
                <w:webHidden/>
              </w:rPr>
              <w:fldChar w:fldCharType="separate"/>
            </w:r>
            <w:r w:rsidR="007C5A52">
              <w:rPr>
                <w:noProof/>
                <w:webHidden/>
              </w:rPr>
              <w:t>19</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50" w:history="1">
            <w:r w:rsidR="007C5A52" w:rsidRPr="009C0DBC">
              <w:rPr>
                <w:rStyle w:val="Hiperhivatkozs"/>
                <w:noProof/>
              </w:rPr>
              <w:t>Adatbázis</w:t>
            </w:r>
            <w:r w:rsidR="007C5A52">
              <w:rPr>
                <w:noProof/>
                <w:webHidden/>
              </w:rPr>
              <w:tab/>
            </w:r>
            <w:r>
              <w:rPr>
                <w:noProof/>
                <w:webHidden/>
              </w:rPr>
              <w:fldChar w:fldCharType="begin"/>
            </w:r>
            <w:r w:rsidR="007C5A52">
              <w:rPr>
                <w:noProof/>
                <w:webHidden/>
              </w:rPr>
              <w:instrText xml:space="preserve"> PAGEREF _Toc195040750 \h </w:instrText>
            </w:r>
            <w:r>
              <w:rPr>
                <w:noProof/>
                <w:webHidden/>
              </w:rPr>
            </w:r>
            <w:r>
              <w:rPr>
                <w:noProof/>
                <w:webHidden/>
              </w:rPr>
              <w:fldChar w:fldCharType="separate"/>
            </w:r>
            <w:r w:rsidR="007C5A52">
              <w:rPr>
                <w:noProof/>
                <w:webHidden/>
              </w:rPr>
              <w:t>20</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51" w:history="1">
            <w:r w:rsidR="007C5A52" w:rsidRPr="009C0DBC">
              <w:rPr>
                <w:rStyle w:val="Hiperhivatkozs"/>
                <w:noProof/>
              </w:rPr>
              <w:t>Kapcsolatok</w:t>
            </w:r>
            <w:r w:rsidR="007C5A52">
              <w:rPr>
                <w:noProof/>
                <w:webHidden/>
              </w:rPr>
              <w:tab/>
            </w:r>
            <w:r>
              <w:rPr>
                <w:noProof/>
                <w:webHidden/>
              </w:rPr>
              <w:fldChar w:fldCharType="begin"/>
            </w:r>
            <w:r w:rsidR="007C5A52">
              <w:rPr>
                <w:noProof/>
                <w:webHidden/>
              </w:rPr>
              <w:instrText xml:space="preserve"> PAGEREF _Toc195040751 \h </w:instrText>
            </w:r>
            <w:r>
              <w:rPr>
                <w:noProof/>
                <w:webHidden/>
              </w:rPr>
            </w:r>
            <w:r>
              <w:rPr>
                <w:noProof/>
                <w:webHidden/>
              </w:rPr>
              <w:fldChar w:fldCharType="separate"/>
            </w:r>
            <w:r w:rsidR="007C5A52">
              <w:rPr>
                <w:noProof/>
                <w:webHidden/>
              </w:rPr>
              <w:t>21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52" w:history="1">
            <w:r w:rsidR="007C5A52" w:rsidRPr="009C0DBC">
              <w:rPr>
                <w:rStyle w:val="Hiperhivatkozs"/>
                <w:noProof/>
              </w:rPr>
              <w:t>Táblák</w:t>
            </w:r>
            <w:r w:rsidR="007C5A52">
              <w:rPr>
                <w:noProof/>
                <w:webHidden/>
              </w:rPr>
              <w:tab/>
            </w:r>
            <w:r>
              <w:rPr>
                <w:noProof/>
                <w:webHidden/>
              </w:rPr>
              <w:fldChar w:fldCharType="begin"/>
            </w:r>
            <w:r w:rsidR="007C5A52">
              <w:rPr>
                <w:noProof/>
                <w:webHidden/>
              </w:rPr>
              <w:instrText xml:space="preserve"> PAGEREF _Toc195040752 \h </w:instrText>
            </w:r>
            <w:r>
              <w:rPr>
                <w:noProof/>
                <w:webHidden/>
              </w:rPr>
            </w:r>
            <w:r>
              <w:rPr>
                <w:noProof/>
                <w:webHidden/>
              </w:rPr>
              <w:fldChar w:fldCharType="separate"/>
            </w:r>
            <w:r w:rsidR="007C5A52">
              <w:rPr>
                <w:noProof/>
                <w:webHidden/>
              </w:rPr>
              <w:t>22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3" w:history="1">
            <w:r w:rsidR="007C5A52" w:rsidRPr="009C0DBC">
              <w:rPr>
                <w:rStyle w:val="Hiperhivatkozs"/>
                <w:noProof/>
              </w:rPr>
              <w:t>A „book” tábla</w:t>
            </w:r>
            <w:r w:rsidR="007C5A52">
              <w:rPr>
                <w:noProof/>
                <w:webHidden/>
              </w:rPr>
              <w:tab/>
            </w:r>
            <w:r>
              <w:rPr>
                <w:noProof/>
                <w:webHidden/>
              </w:rPr>
              <w:fldChar w:fldCharType="begin"/>
            </w:r>
            <w:r w:rsidR="007C5A52">
              <w:rPr>
                <w:noProof/>
                <w:webHidden/>
              </w:rPr>
              <w:instrText xml:space="preserve"> PAGEREF _Toc195040753 \h </w:instrText>
            </w:r>
            <w:r>
              <w:rPr>
                <w:noProof/>
                <w:webHidden/>
              </w:rPr>
            </w:r>
            <w:r>
              <w:rPr>
                <w:noProof/>
                <w:webHidden/>
              </w:rPr>
              <w:fldChar w:fldCharType="separate"/>
            </w:r>
            <w:r w:rsidR="007C5A52">
              <w:rPr>
                <w:noProof/>
                <w:webHidden/>
              </w:rPr>
              <w:t>22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4" w:history="1">
            <w:r w:rsidR="007C5A52" w:rsidRPr="009C0DBC">
              <w:rPr>
                <w:rStyle w:val="Hiperhivatkozs"/>
                <w:noProof/>
              </w:rPr>
              <w:t>A „languages” tábla</w:t>
            </w:r>
            <w:r w:rsidR="007C5A52">
              <w:rPr>
                <w:noProof/>
                <w:webHidden/>
              </w:rPr>
              <w:tab/>
            </w:r>
            <w:r>
              <w:rPr>
                <w:noProof/>
                <w:webHidden/>
              </w:rPr>
              <w:fldChar w:fldCharType="begin"/>
            </w:r>
            <w:r w:rsidR="007C5A52">
              <w:rPr>
                <w:noProof/>
                <w:webHidden/>
              </w:rPr>
              <w:instrText xml:space="preserve"> PAGEREF _Toc195040754 \h </w:instrText>
            </w:r>
            <w:r>
              <w:rPr>
                <w:noProof/>
                <w:webHidden/>
              </w:rPr>
            </w:r>
            <w:r>
              <w:rPr>
                <w:noProof/>
                <w:webHidden/>
              </w:rPr>
              <w:fldChar w:fldCharType="separate"/>
            </w:r>
            <w:r w:rsidR="007C5A52">
              <w:rPr>
                <w:noProof/>
                <w:webHidden/>
              </w:rPr>
              <w:t>23</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5" w:history="1">
            <w:r w:rsidR="007C5A52" w:rsidRPr="009C0DBC">
              <w:rPr>
                <w:rStyle w:val="Hiperhivatkozs"/>
                <w:noProof/>
              </w:rPr>
              <w:t>A „publishers” tábla</w:t>
            </w:r>
            <w:r w:rsidR="007C5A52">
              <w:rPr>
                <w:noProof/>
                <w:webHidden/>
              </w:rPr>
              <w:tab/>
            </w:r>
            <w:r>
              <w:rPr>
                <w:noProof/>
                <w:webHidden/>
              </w:rPr>
              <w:fldChar w:fldCharType="begin"/>
            </w:r>
            <w:r w:rsidR="007C5A52">
              <w:rPr>
                <w:noProof/>
                <w:webHidden/>
              </w:rPr>
              <w:instrText xml:space="preserve"> PAGEREF _Toc195040755 \h </w:instrText>
            </w:r>
            <w:r>
              <w:rPr>
                <w:noProof/>
                <w:webHidden/>
              </w:rPr>
            </w:r>
            <w:r>
              <w:rPr>
                <w:noProof/>
                <w:webHidden/>
              </w:rPr>
              <w:fldChar w:fldCharType="separate"/>
            </w:r>
            <w:r w:rsidR="007C5A52">
              <w:rPr>
                <w:noProof/>
                <w:webHidden/>
              </w:rPr>
              <w:t>23</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6" w:history="1">
            <w:r w:rsidR="007C5A52" w:rsidRPr="009C0DBC">
              <w:rPr>
                <w:rStyle w:val="Hiperhivatkozs"/>
                <w:noProof/>
              </w:rPr>
              <w:t>A „genres” tábla</w:t>
            </w:r>
            <w:r w:rsidR="007C5A52">
              <w:rPr>
                <w:noProof/>
                <w:webHidden/>
              </w:rPr>
              <w:tab/>
            </w:r>
            <w:r>
              <w:rPr>
                <w:noProof/>
                <w:webHidden/>
              </w:rPr>
              <w:fldChar w:fldCharType="begin"/>
            </w:r>
            <w:r w:rsidR="007C5A52">
              <w:rPr>
                <w:noProof/>
                <w:webHidden/>
              </w:rPr>
              <w:instrText xml:space="preserve"> PAGEREF _Toc195040756 \h </w:instrText>
            </w:r>
            <w:r>
              <w:rPr>
                <w:noProof/>
                <w:webHidden/>
              </w:rPr>
            </w:r>
            <w:r>
              <w:rPr>
                <w:noProof/>
                <w:webHidden/>
              </w:rPr>
              <w:fldChar w:fldCharType="separate"/>
            </w:r>
            <w:r w:rsidR="007C5A52">
              <w:rPr>
                <w:noProof/>
                <w:webHidden/>
              </w:rPr>
              <w:t>24</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7" w:history="1">
            <w:r w:rsidR="007C5A52" w:rsidRPr="009C0DBC">
              <w:rPr>
                <w:rStyle w:val="Hiperhivatkozs"/>
                <w:noProof/>
              </w:rPr>
              <w:t>A „books_genres_conn” tábla</w:t>
            </w:r>
            <w:r w:rsidR="007C5A52">
              <w:rPr>
                <w:noProof/>
                <w:webHidden/>
              </w:rPr>
              <w:tab/>
            </w:r>
            <w:r>
              <w:rPr>
                <w:noProof/>
                <w:webHidden/>
              </w:rPr>
              <w:fldChar w:fldCharType="begin"/>
            </w:r>
            <w:r w:rsidR="007C5A52">
              <w:rPr>
                <w:noProof/>
                <w:webHidden/>
              </w:rPr>
              <w:instrText xml:space="preserve"> PAGEREF _Toc195040757 \h </w:instrText>
            </w:r>
            <w:r>
              <w:rPr>
                <w:noProof/>
                <w:webHidden/>
              </w:rPr>
            </w:r>
            <w:r>
              <w:rPr>
                <w:noProof/>
                <w:webHidden/>
              </w:rPr>
              <w:fldChar w:fldCharType="separate"/>
            </w:r>
            <w:r w:rsidR="007C5A52">
              <w:rPr>
                <w:noProof/>
                <w:webHidden/>
              </w:rPr>
              <w:t>24</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8" w:history="1">
            <w:r w:rsidR="007C5A52" w:rsidRPr="009C0DBC">
              <w:rPr>
                <w:rStyle w:val="Hiperhivatkozs"/>
                <w:noProof/>
              </w:rPr>
              <w:t>Az „authors” tábla</w:t>
            </w:r>
            <w:r w:rsidR="007C5A52">
              <w:rPr>
                <w:noProof/>
                <w:webHidden/>
              </w:rPr>
              <w:tab/>
            </w:r>
            <w:r>
              <w:rPr>
                <w:noProof/>
                <w:webHidden/>
              </w:rPr>
              <w:fldChar w:fldCharType="begin"/>
            </w:r>
            <w:r w:rsidR="007C5A52">
              <w:rPr>
                <w:noProof/>
                <w:webHidden/>
              </w:rPr>
              <w:instrText xml:space="preserve"> PAGEREF _Toc195040758 \h </w:instrText>
            </w:r>
            <w:r>
              <w:rPr>
                <w:noProof/>
                <w:webHidden/>
              </w:rPr>
            </w:r>
            <w:r>
              <w:rPr>
                <w:noProof/>
                <w:webHidden/>
              </w:rPr>
              <w:fldChar w:fldCharType="separate"/>
            </w:r>
            <w:r w:rsidR="007C5A52">
              <w:rPr>
                <w:noProof/>
                <w:webHidden/>
              </w:rPr>
              <w:t>25</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59" w:history="1">
            <w:r w:rsidR="007C5A52" w:rsidRPr="009C0DBC">
              <w:rPr>
                <w:rStyle w:val="Hiperhivatkozs"/>
                <w:noProof/>
              </w:rPr>
              <w:t>A „books_authors_conn” tábla</w:t>
            </w:r>
            <w:r w:rsidR="007C5A52">
              <w:rPr>
                <w:noProof/>
                <w:webHidden/>
              </w:rPr>
              <w:tab/>
            </w:r>
            <w:r>
              <w:rPr>
                <w:noProof/>
                <w:webHidden/>
              </w:rPr>
              <w:fldChar w:fldCharType="begin"/>
            </w:r>
            <w:r w:rsidR="007C5A52">
              <w:rPr>
                <w:noProof/>
                <w:webHidden/>
              </w:rPr>
              <w:instrText xml:space="preserve"> PAGEREF _Toc195040759 \h </w:instrText>
            </w:r>
            <w:r>
              <w:rPr>
                <w:noProof/>
                <w:webHidden/>
              </w:rPr>
            </w:r>
            <w:r>
              <w:rPr>
                <w:noProof/>
                <w:webHidden/>
              </w:rPr>
              <w:fldChar w:fldCharType="separate"/>
            </w:r>
            <w:r w:rsidR="007C5A52">
              <w:rPr>
                <w:noProof/>
                <w:webHidden/>
              </w:rPr>
              <w:t>25</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0" w:history="1">
            <w:r w:rsidR="007C5A52" w:rsidRPr="009C0DBC">
              <w:rPr>
                <w:rStyle w:val="Hiperhivatkozs"/>
                <w:noProof/>
              </w:rPr>
              <w:t>Az „inventory” tábla</w:t>
            </w:r>
            <w:r w:rsidR="007C5A52">
              <w:rPr>
                <w:noProof/>
                <w:webHidden/>
              </w:rPr>
              <w:tab/>
            </w:r>
            <w:r>
              <w:rPr>
                <w:noProof/>
                <w:webHidden/>
              </w:rPr>
              <w:fldChar w:fldCharType="begin"/>
            </w:r>
            <w:r w:rsidR="007C5A52">
              <w:rPr>
                <w:noProof/>
                <w:webHidden/>
              </w:rPr>
              <w:instrText xml:space="preserve"> PAGEREF _Toc195040760 \h </w:instrText>
            </w:r>
            <w:r>
              <w:rPr>
                <w:noProof/>
                <w:webHidden/>
              </w:rPr>
            </w:r>
            <w:r>
              <w:rPr>
                <w:noProof/>
                <w:webHidden/>
              </w:rPr>
              <w:fldChar w:fldCharType="separate"/>
            </w:r>
            <w:r w:rsidR="007C5A52">
              <w:rPr>
                <w:noProof/>
                <w:webHidden/>
              </w:rPr>
              <w:t>26</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1" w:history="1">
            <w:r w:rsidR="007C5A52" w:rsidRPr="009C0DBC">
              <w:rPr>
                <w:rStyle w:val="Hiperhivatkozs"/>
                <w:noProof/>
              </w:rPr>
              <w:t>A „users” tábla</w:t>
            </w:r>
            <w:r w:rsidR="007C5A52">
              <w:rPr>
                <w:noProof/>
                <w:webHidden/>
              </w:rPr>
              <w:tab/>
            </w:r>
            <w:r>
              <w:rPr>
                <w:noProof/>
                <w:webHidden/>
              </w:rPr>
              <w:fldChar w:fldCharType="begin"/>
            </w:r>
            <w:r w:rsidR="007C5A52">
              <w:rPr>
                <w:noProof/>
                <w:webHidden/>
              </w:rPr>
              <w:instrText xml:space="preserve"> PAGEREF _Toc195040761 \h </w:instrText>
            </w:r>
            <w:r>
              <w:rPr>
                <w:noProof/>
                <w:webHidden/>
              </w:rPr>
            </w:r>
            <w:r>
              <w:rPr>
                <w:noProof/>
                <w:webHidden/>
              </w:rPr>
              <w:fldChar w:fldCharType="separate"/>
            </w:r>
            <w:r w:rsidR="007C5A52">
              <w:rPr>
                <w:noProof/>
                <w:webHidden/>
              </w:rPr>
              <w:t>27</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2" w:history="1">
            <w:r w:rsidR="007C5A52" w:rsidRPr="009C0DBC">
              <w:rPr>
                <w:rStyle w:val="Hiperhivatkozs"/>
                <w:noProof/>
              </w:rPr>
              <w:t>A „reservation” tábla</w:t>
            </w:r>
            <w:r w:rsidR="007C5A52">
              <w:rPr>
                <w:noProof/>
                <w:webHidden/>
              </w:rPr>
              <w:tab/>
            </w:r>
            <w:r>
              <w:rPr>
                <w:noProof/>
                <w:webHidden/>
              </w:rPr>
              <w:fldChar w:fldCharType="begin"/>
            </w:r>
            <w:r w:rsidR="007C5A52">
              <w:rPr>
                <w:noProof/>
                <w:webHidden/>
              </w:rPr>
              <w:instrText xml:space="preserve"> PAGEREF _Toc195040762 \h </w:instrText>
            </w:r>
            <w:r>
              <w:rPr>
                <w:noProof/>
                <w:webHidden/>
              </w:rPr>
            </w:r>
            <w:r>
              <w:rPr>
                <w:noProof/>
                <w:webHidden/>
              </w:rPr>
              <w:fldChar w:fldCharType="separate"/>
            </w:r>
            <w:r w:rsidR="007C5A52">
              <w:rPr>
                <w:noProof/>
                <w:webHidden/>
              </w:rPr>
              <w:t>28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3" w:history="1">
            <w:r w:rsidR="007C5A52" w:rsidRPr="009C0DBC">
              <w:rPr>
                <w:rStyle w:val="Hiperhivatkozs"/>
                <w:noProof/>
              </w:rPr>
              <w:t>A „shelf” tábla</w:t>
            </w:r>
            <w:r w:rsidR="007C5A52">
              <w:rPr>
                <w:noProof/>
                <w:webHidden/>
              </w:rPr>
              <w:tab/>
            </w:r>
            <w:r>
              <w:rPr>
                <w:noProof/>
                <w:webHidden/>
              </w:rPr>
              <w:fldChar w:fldCharType="begin"/>
            </w:r>
            <w:r w:rsidR="007C5A52">
              <w:rPr>
                <w:noProof/>
                <w:webHidden/>
              </w:rPr>
              <w:instrText xml:space="preserve"> PAGEREF _Toc195040763 \h </w:instrText>
            </w:r>
            <w:r>
              <w:rPr>
                <w:noProof/>
                <w:webHidden/>
              </w:rPr>
            </w:r>
            <w:r>
              <w:rPr>
                <w:noProof/>
                <w:webHidden/>
              </w:rPr>
              <w:fldChar w:fldCharType="separate"/>
            </w:r>
            <w:r w:rsidR="007C5A52">
              <w:rPr>
                <w:noProof/>
                <w:webHidden/>
              </w:rPr>
              <w:t>28</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4" w:history="1">
            <w:r w:rsidR="007C5A52" w:rsidRPr="009C0DBC">
              <w:rPr>
                <w:rStyle w:val="Hiperhivatkozs"/>
                <w:noProof/>
              </w:rPr>
              <w:t>Az „employees” tábla</w:t>
            </w:r>
            <w:r w:rsidR="007C5A52">
              <w:rPr>
                <w:noProof/>
                <w:webHidden/>
              </w:rPr>
              <w:tab/>
            </w:r>
            <w:r>
              <w:rPr>
                <w:noProof/>
                <w:webHidden/>
              </w:rPr>
              <w:fldChar w:fldCharType="begin"/>
            </w:r>
            <w:r w:rsidR="007C5A52">
              <w:rPr>
                <w:noProof/>
                <w:webHidden/>
              </w:rPr>
              <w:instrText xml:space="preserve"> PAGEREF _Toc195040764 \h </w:instrText>
            </w:r>
            <w:r>
              <w:rPr>
                <w:noProof/>
                <w:webHidden/>
              </w:rPr>
            </w:r>
            <w:r>
              <w:rPr>
                <w:noProof/>
                <w:webHidden/>
              </w:rPr>
              <w:fldChar w:fldCharType="separate"/>
            </w:r>
            <w:r w:rsidR="007C5A52">
              <w:rPr>
                <w:noProof/>
                <w:webHidden/>
              </w:rPr>
              <w:t>30</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5" w:history="1">
            <w:r w:rsidR="007C5A52" w:rsidRPr="009C0DBC">
              <w:rPr>
                <w:rStyle w:val="Hiperhivatkozs"/>
                <w:noProof/>
              </w:rPr>
              <w:t>A „borrowings” tábla</w:t>
            </w:r>
            <w:r w:rsidR="007C5A52">
              <w:rPr>
                <w:noProof/>
                <w:webHidden/>
              </w:rPr>
              <w:tab/>
            </w:r>
            <w:r>
              <w:rPr>
                <w:noProof/>
                <w:webHidden/>
              </w:rPr>
              <w:fldChar w:fldCharType="begin"/>
            </w:r>
            <w:r w:rsidR="007C5A52">
              <w:rPr>
                <w:noProof/>
                <w:webHidden/>
              </w:rPr>
              <w:instrText xml:space="preserve"> PAGEREF _Toc195040765 \h </w:instrText>
            </w:r>
            <w:r>
              <w:rPr>
                <w:noProof/>
                <w:webHidden/>
              </w:rPr>
            </w:r>
            <w:r>
              <w:rPr>
                <w:noProof/>
                <w:webHidden/>
              </w:rPr>
              <w:fldChar w:fldCharType="separate"/>
            </w:r>
            <w:r w:rsidR="007C5A52">
              <w:rPr>
                <w:noProof/>
                <w:webHidden/>
              </w:rPr>
              <w:t>31</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6" w:history="1">
            <w:r w:rsidR="007C5A52" w:rsidRPr="009C0DBC">
              <w:rPr>
                <w:rStyle w:val="Hiperhivatkozs"/>
                <w:noProof/>
              </w:rPr>
              <w:t>A „booking” tábla</w:t>
            </w:r>
            <w:r w:rsidR="007C5A52">
              <w:rPr>
                <w:noProof/>
                <w:webHidden/>
              </w:rPr>
              <w:tab/>
            </w:r>
            <w:r>
              <w:rPr>
                <w:noProof/>
                <w:webHidden/>
              </w:rPr>
              <w:fldChar w:fldCharType="begin"/>
            </w:r>
            <w:r w:rsidR="007C5A52">
              <w:rPr>
                <w:noProof/>
                <w:webHidden/>
              </w:rPr>
              <w:instrText xml:space="preserve"> PAGEREF _Toc195040766 \h </w:instrText>
            </w:r>
            <w:r>
              <w:rPr>
                <w:noProof/>
                <w:webHidden/>
              </w:rPr>
            </w:r>
            <w:r>
              <w:rPr>
                <w:noProof/>
                <w:webHidden/>
              </w:rPr>
              <w:fldChar w:fldCharType="separate"/>
            </w:r>
            <w:r w:rsidR="007C5A52">
              <w:rPr>
                <w:noProof/>
                <w:webHidden/>
              </w:rPr>
              <w:t>32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7" w:history="1">
            <w:r w:rsidR="007C5A52" w:rsidRPr="009C0DBC">
              <w:rPr>
                <w:rStyle w:val="Hiperhivatkozs"/>
                <w:noProof/>
              </w:rPr>
              <w:t>A „system_settings” tábla</w:t>
            </w:r>
            <w:r w:rsidR="007C5A52">
              <w:rPr>
                <w:noProof/>
                <w:webHidden/>
              </w:rPr>
              <w:tab/>
            </w:r>
            <w:r>
              <w:rPr>
                <w:noProof/>
                <w:webHidden/>
              </w:rPr>
              <w:fldChar w:fldCharType="begin"/>
            </w:r>
            <w:r w:rsidR="007C5A52">
              <w:rPr>
                <w:noProof/>
                <w:webHidden/>
              </w:rPr>
              <w:instrText xml:space="preserve"> PAGEREF _Toc195040767 \h </w:instrText>
            </w:r>
            <w:r>
              <w:rPr>
                <w:noProof/>
                <w:webHidden/>
              </w:rPr>
            </w:r>
            <w:r>
              <w:rPr>
                <w:noProof/>
                <w:webHidden/>
              </w:rPr>
              <w:fldChar w:fldCharType="separate"/>
            </w:r>
            <w:r w:rsidR="007C5A52">
              <w:rPr>
                <w:noProof/>
                <w:webHidden/>
              </w:rPr>
              <w:t>33</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68" w:history="1">
            <w:r w:rsidR="007C5A52" w:rsidRPr="009C0DBC">
              <w:rPr>
                <w:rStyle w:val="Hiperhivatkozs"/>
                <w:noProof/>
              </w:rPr>
              <w:t>A „tokens” tábla</w:t>
            </w:r>
            <w:r w:rsidR="007C5A52">
              <w:rPr>
                <w:noProof/>
                <w:webHidden/>
              </w:rPr>
              <w:tab/>
            </w:r>
            <w:r>
              <w:rPr>
                <w:noProof/>
                <w:webHidden/>
              </w:rPr>
              <w:fldChar w:fldCharType="begin"/>
            </w:r>
            <w:r w:rsidR="007C5A52">
              <w:rPr>
                <w:noProof/>
                <w:webHidden/>
              </w:rPr>
              <w:instrText xml:space="preserve"> PAGEREF _Toc195040768 \h </w:instrText>
            </w:r>
            <w:r>
              <w:rPr>
                <w:noProof/>
                <w:webHidden/>
              </w:rPr>
            </w:r>
            <w:r>
              <w:rPr>
                <w:noProof/>
                <w:webHidden/>
              </w:rPr>
              <w:fldChar w:fldCharType="separate"/>
            </w:r>
            <w:r w:rsidR="007C5A52">
              <w:rPr>
                <w:noProof/>
                <w:webHidden/>
              </w:rPr>
              <w:t>34</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69" w:history="1">
            <w:r w:rsidR="007C5A52" w:rsidRPr="009C0DBC">
              <w:rPr>
                <w:rStyle w:val="Hiperhivatkozs"/>
                <w:noProof/>
              </w:rPr>
              <w:t>Eljárások</w:t>
            </w:r>
            <w:r w:rsidR="007C5A52">
              <w:rPr>
                <w:noProof/>
                <w:webHidden/>
              </w:rPr>
              <w:tab/>
            </w:r>
            <w:r>
              <w:rPr>
                <w:noProof/>
                <w:webHidden/>
              </w:rPr>
              <w:fldChar w:fldCharType="begin"/>
            </w:r>
            <w:r w:rsidR="007C5A52">
              <w:rPr>
                <w:noProof/>
                <w:webHidden/>
              </w:rPr>
              <w:instrText xml:space="preserve"> PAGEREF _Toc195040769 \h </w:instrText>
            </w:r>
            <w:r>
              <w:rPr>
                <w:noProof/>
                <w:webHidden/>
              </w:rPr>
            </w:r>
            <w:r>
              <w:rPr>
                <w:noProof/>
                <w:webHidden/>
              </w:rPr>
              <w:fldChar w:fldCharType="separate"/>
            </w:r>
            <w:r w:rsidR="007C5A52">
              <w:rPr>
                <w:noProof/>
                <w:webHidden/>
              </w:rPr>
              <w:t>35</w:t>
            </w:r>
            <w:r>
              <w:rPr>
                <w:noProof/>
                <w:webHidden/>
              </w:rPr>
              <w:fldChar w:fldCharType="end"/>
            </w:r>
          </w:hyperlink>
        </w:p>
        <w:p w:rsidR="00456E5E" w:rsidRDefault="00F45BED">
          <w:pPr>
            <w:pStyle w:val="TJ4"/>
            <w:tabs>
              <w:tab w:val="right" w:leader="dot" w:pos="9060"/>
            </w:tabs>
          </w:pPr>
          <w:hyperlink w:anchor="_Toc195040770" w:history="1">
            <w:r w:rsidR="007C5A52" w:rsidRPr="009C0DBC">
              <w:rPr>
                <w:rStyle w:val="Hiperhivatkozs"/>
                <w:noProof/>
              </w:rPr>
              <w:t>Eljárások felsorolása</w:t>
            </w:r>
            <w:r w:rsidR="007C5A52">
              <w:rPr>
                <w:noProof/>
                <w:webHidden/>
              </w:rPr>
              <w:tab/>
            </w:r>
            <w:r>
              <w:rPr>
                <w:noProof/>
                <w:webHidden/>
              </w:rPr>
              <w:fldChar w:fldCharType="begin"/>
            </w:r>
            <w:r w:rsidR="007C5A52">
              <w:rPr>
                <w:noProof/>
                <w:webHidden/>
              </w:rPr>
              <w:instrText xml:space="preserve"> PAGEREF _Toc195040770 \h </w:instrText>
            </w:r>
            <w:r>
              <w:rPr>
                <w:noProof/>
                <w:webHidden/>
              </w:rPr>
            </w:r>
            <w:r>
              <w:rPr>
                <w:noProof/>
                <w:webHidden/>
              </w:rPr>
              <w:fldChar w:fldCharType="separate"/>
            </w:r>
            <w:r w:rsidR="007C5A52">
              <w:rPr>
                <w:noProof/>
                <w:webHidden/>
              </w:rPr>
              <w:t>35</w:t>
            </w:r>
            <w:r>
              <w:rPr>
                <w:noProof/>
                <w:webHidden/>
              </w:rPr>
              <w:fldChar w:fldCharType="end"/>
            </w:r>
          </w:hyperlink>
        </w:p>
        <w:p w:rsidR="007C5A52" w:rsidRPr="00456E5E" w:rsidRDefault="00456E5E" w:rsidP="00456E5E">
          <w:r>
            <w:br w:type="page"/>
          </w:r>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71" w:history="1">
            <w:r w:rsidR="007C5A52" w:rsidRPr="009C0DBC">
              <w:rPr>
                <w:rStyle w:val="Hiperhivatkozs"/>
                <w:noProof/>
              </w:rPr>
              <w:t>Tesztelés</w:t>
            </w:r>
            <w:r w:rsidR="007C5A52">
              <w:rPr>
                <w:noProof/>
                <w:webHidden/>
              </w:rPr>
              <w:tab/>
            </w:r>
            <w:r>
              <w:rPr>
                <w:noProof/>
                <w:webHidden/>
              </w:rPr>
              <w:fldChar w:fldCharType="begin"/>
            </w:r>
            <w:r w:rsidR="007C5A52">
              <w:rPr>
                <w:noProof/>
                <w:webHidden/>
              </w:rPr>
              <w:instrText xml:space="preserve"> PAGEREF _Toc195040771 \h </w:instrText>
            </w:r>
            <w:r>
              <w:rPr>
                <w:noProof/>
                <w:webHidden/>
              </w:rPr>
            </w:r>
            <w:r>
              <w:rPr>
                <w:noProof/>
                <w:webHidden/>
              </w:rPr>
              <w:fldChar w:fldCharType="separate"/>
            </w:r>
            <w:r w:rsidR="007C5A52">
              <w:rPr>
                <w:noProof/>
                <w:webHidden/>
              </w:rPr>
              <w:t>46</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2" w:history="1">
            <w:r w:rsidR="007C5A52" w:rsidRPr="009C0DBC">
              <w:rPr>
                <w:rStyle w:val="Hiperhivatkozs"/>
                <w:noProof/>
              </w:rPr>
              <w:t>SQL eljárások tesztelése</w:t>
            </w:r>
            <w:r w:rsidR="007C5A52">
              <w:rPr>
                <w:noProof/>
                <w:webHidden/>
              </w:rPr>
              <w:tab/>
            </w:r>
            <w:r>
              <w:rPr>
                <w:noProof/>
                <w:webHidden/>
              </w:rPr>
              <w:fldChar w:fldCharType="begin"/>
            </w:r>
            <w:r w:rsidR="007C5A52">
              <w:rPr>
                <w:noProof/>
                <w:webHidden/>
              </w:rPr>
              <w:instrText xml:space="preserve"> PAGEREF _Toc195040772 \h </w:instrText>
            </w:r>
            <w:r>
              <w:rPr>
                <w:noProof/>
                <w:webHidden/>
              </w:rPr>
            </w:r>
            <w:r>
              <w:rPr>
                <w:noProof/>
                <w:webHidden/>
              </w:rPr>
              <w:fldChar w:fldCharType="separate"/>
            </w:r>
            <w:r w:rsidR="007C5A52">
              <w:rPr>
                <w:noProof/>
                <w:webHidden/>
              </w:rPr>
              <w:t>46</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3" w:history="1">
            <w:r w:rsidR="007C5A52" w:rsidRPr="009C0DBC">
              <w:rPr>
                <w:rStyle w:val="Hiperhivatkozs"/>
                <w:noProof/>
              </w:rPr>
              <w:t>Adatbázis tesztadatok</w:t>
            </w:r>
            <w:r w:rsidR="007C5A52">
              <w:rPr>
                <w:noProof/>
                <w:webHidden/>
              </w:rPr>
              <w:tab/>
            </w:r>
            <w:r>
              <w:rPr>
                <w:noProof/>
                <w:webHidden/>
              </w:rPr>
              <w:fldChar w:fldCharType="begin"/>
            </w:r>
            <w:r w:rsidR="007C5A52">
              <w:rPr>
                <w:noProof/>
                <w:webHidden/>
              </w:rPr>
              <w:instrText xml:space="preserve"> PAGEREF _Toc195040773 \h </w:instrText>
            </w:r>
            <w:r>
              <w:rPr>
                <w:noProof/>
                <w:webHidden/>
              </w:rPr>
            </w:r>
            <w:r>
              <w:rPr>
                <w:noProof/>
                <w:webHidden/>
              </w:rPr>
              <w:fldChar w:fldCharType="separate"/>
            </w:r>
            <w:r w:rsidR="007C5A52">
              <w:rPr>
                <w:noProof/>
                <w:webHidden/>
              </w:rPr>
              <w:t>46</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4" w:history="1">
            <w:r w:rsidR="007C5A52" w:rsidRPr="009C0DBC">
              <w:rPr>
                <w:rStyle w:val="Hiperhivatkozs"/>
                <w:noProof/>
              </w:rPr>
              <w:t>Api asztali alkalmazással való összeköttetésének integrációs tesztje</w:t>
            </w:r>
            <w:r w:rsidR="007C5A52">
              <w:rPr>
                <w:noProof/>
                <w:webHidden/>
              </w:rPr>
              <w:tab/>
            </w:r>
            <w:r>
              <w:rPr>
                <w:noProof/>
                <w:webHidden/>
              </w:rPr>
              <w:fldChar w:fldCharType="begin"/>
            </w:r>
            <w:r w:rsidR="007C5A52">
              <w:rPr>
                <w:noProof/>
                <w:webHidden/>
              </w:rPr>
              <w:instrText xml:space="preserve"> PAGEREF _Toc195040774 \h </w:instrText>
            </w:r>
            <w:r>
              <w:rPr>
                <w:noProof/>
                <w:webHidden/>
              </w:rPr>
            </w:r>
            <w:r>
              <w:rPr>
                <w:noProof/>
                <w:webHidden/>
              </w:rPr>
              <w:fldChar w:fldCharType="separate"/>
            </w:r>
            <w:r w:rsidR="007C5A52">
              <w:rPr>
                <w:noProof/>
                <w:webHidden/>
              </w:rPr>
              <w:t>46</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5" w:history="1">
            <w:r w:rsidR="007C5A52" w:rsidRPr="009C0DBC">
              <w:rPr>
                <w:rStyle w:val="Hiperhivatkozs"/>
                <w:noProof/>
              </w:rPr>
              <w:t>Asztali alkalmazás rendszertesztek</w:t>
            </w:r>
            <w:r w:rsidR="007C5A52">
              <w:rPr>
                <w:noProof/>
                <w:webHidden/>
              </w:rPr>
              <w:tab/>
            </w:r>
            <w:r>
              <w:rPr>
                <w:noProof/>
                <w:webHidden/>
              </w:rPr>
              <w:fldChar w:fldCharType="begin"/>
            </w:r>
            <w:r w:rsidR="007C5A52">
              <w:rPr>
                <w:noProof/>
                <w:webHidden/>
              </w:rPr>
              <w:instrText xml:space="preserve"> PAGEREF _Toc195040775 \h </w:instrText>
            </w:r>
            <w:r>
              <w:rPr>
                <w:noProof/>
                <w:webHidden/>
              </w:rPr>
            </w:r>
            <w:r>
              <w:rPr>
                <w:noProof/>
                <w:webHidden/>
              </w:rPr>
              <w:fldChar w:fldCharType="separate"/>
            </w:r>
            <w:r w:rsidR="007C5A52">
              <w:rPr>
                <w:noProof/>
                <w:webHidden/>
              </w:rPr>
              <w:t>46</w:t>
            </w:r>
            <w:r>
              <w:rPr>
                <w:noProof/>
                <w:webHidden/>
              </w:rPr>
              <w:fldChar w:fldCharType="end"/>
            </w:r>
          </w:hyperlink>
        </w:p>
        <w:p w:rsidR="007C5A52" w:rsidRDefault="00F45BED">
          <w:pPr>
            <w:pStyle w:val="TJ1"/>
            <w:tabs>
              <w:tab w:val="right" w:leader="dot" w:pos="9060"/>
            </w:tabs>
            <w:rPr>
              <w:rFonts w:asciiTheme="minorHAnsi" w:eastAsiaTheme="minorEastAsia" w:hAnsiTheme="minorHAnsi" w:cstheme="minorBidi"/>
              <w:noProof/>
              <w:sz w:val="22"/>
              <w:szCs w:val="22"/>
              <w:lang w:bidi="ar-SA"/>
            </w:rPr>
          </w:pPr>
          <w:hyperlink w:anchor="_Toc195040776" w:history="1">
            <w:r w:rsidR="007C5A52" w:rsidRPr="009C0DBC">
              <w:rPr>
                <w:rStyle w:val="Hiperhivatkozs"/>
                <w:noProof/>
              </w:rPr>
              <w:t>Felhasználói dokumentáció</w:t>
            </w:r>
            <w:r w:rsidR="007C5A52">
              <w:rPr>
                <w:noProof/>
                <w:webHidden/>
              </w:rPr>
              <w:tab/>
            </w:r>
            <w:r>
              <w:rPr>
                <w:noProof/>
                <w:webHidden/>
              </w:rPr>
              <w:fldChar w:fldCharType="begin"/>
            </w:r>
            <w:r w:rsidR="007C5A52">
              <w:rPr>
                <w:noProof/>
                <w:webHidden/>
              </w:rPr>
              <w:instrText xml:space="preserve"> PAGEREF _Toc195040776 \h </w:instrText>
            </w:r>
            <w:r>
              <w:rPr>
                <w:noProof/>
                <w:webHidden/>
              </w:rPr>
            </w:r>
            <w:r>
              <w:rPr>
                <w:noProof/>
                <w:webHidden/>
              </w:rPr>
              <w:fldChar w:fldCharType="separate"/>
            </w:r>
            <w:r w:rsidR="007C5A52">
              <w:rPr>
                <w:noProof/>
                <w:webHidden/>
              </w:rPr>
              <w:t>47</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77" w:history="1">
            <w:r w:rsidR="007C5A52" w:rsidRPr="009C0DBC">
              <w:rPr>
                <w:rStyle w:val="Hiperhivatkozs"/>
                <w:noProof/>
              </w:rPr>
              <w:t>Asztali alkalmazás felhasználói dokumentáció</w:t>
            </w:r>
            <w:r w:rsidR="007C5A52">
              <w:rPr>
                <w:noProof/>
                <w:webHidden/>
              </w:rPr>
              <w:tab/>
            </w:r>
            <w:r>
              <w:rPr>
                <w:noProof/>
                <w:webHidden/>
              </w:rPr>
              <w:fldChar w:fldCharType="begin"/>
            </w:r>
            <w:r w:rsidR="007C5A52">
              <w:rPr>
                <w:noProof/>
                <w:webHidden/>
              </w:rPr>
              <w:instrText xml:space="preserve"> PAGEREF _Toc195040777 \h </w:instrText>
            </w:r>
            <w:r>
              <w:rPr>
                <w:noProof/>
                <w:webHidden/>
              </w:rPr>
            </w:r>
            <w:r>
              <w:rPr>
                <w:noProof/>
                <w:webHidden/>
              </w:rPr>
              <w:fldChar w:fldCharType="separate"/>
            </w:r>
            <w:r w:rsidR="007C5A52">
              <w:rPr>
                <w:noProof/>
                <w:webHidden/>
              </w:rPr>
              <w:t>47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8" w:history="1">
            <w:r w:rsidR="007C5A52" w:rsidRPr="009C0DBC">
              <w:rPr>
                <w:rStyle w:val="Hiperhivatkozs"/>
                <w:noProof/>
              </w:rPr>
              <w:t>Belépés</w:t>
            </w:r>
            <w:r w:rsidR="007C5A52">
              <w:rPr>
                <w:noProof/>
                <w:webHidden/>
              </w:rPr>
              <w:tab/>
            </w:r>
            <w:r>
              <w:rPr>
                <w:noProof/>
                <w:webHidden/>
              </w:rPr>
              <w:fldChar w:fldCharType="begin"/>
            </w:r>
            <w:r w:rsidR="007C5A52">
              <w:rPr>
                <w:noProof/>
                <w:webHidden/>
              </w:rPr>
              <w:instrText xml:space="preserve"> PAGEREF _Toc195040778 \h </w:instrText>
            </w:r>
            <w:r>
              <w:rPr>
                <w:noProof/>
                <w:webHidden/>
              </w:rPr>
            </w:r>
            <w:r>
              <w:rPr>
                <w:noProof/>
                <w:webHidden/>
              </w:rPr>
              <w:fldChar w:fldCharType="separate"/>
            </w:r>
            <w:r w:rsidR="007C5A52">
              <w:rPr>
                <w:noProof/>
                <w:webHidden/>
              </w:rPr>
              <w:t>47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79" w:history="1">
            <w:r w:rsidR="007C5A52" w:rsidRPr="009C0DBC">
              <w:rPr>
                <w:rStyle w:val="Hiperhivatkozs"/>
                <w:noProof/>
              </w:rPr>
              <w:t>Főoldal</w:t>
            </w:r>
            <w:r w:rsidR="007C5A52">
              <w:rPr>
                <w:noProof/>
                <w:webHidden/>
              </w:rPr>
              <w:tab/>
            </w:r>
            <w:r>
              <w:rPr>
                <w:noProof/>
                <w:webHidden/>
              </w:rPr>
              <w:fldChar w:fldCharType="begin"/>
            </w:r>
            <w:r w:rsidR="007C5A52">
              <w:rPr>
                <w:noProof/>
                <w:webHidden/>
              </w:rPr>
              <w:instrText xml:space="preserve"> PAGEREF _Toc195040779 \h </w:instrText>
            </w:r>
            <w:r>
              <w:rPr>
                <w:noProof/>
                <w:webHidden/>
              </w:rPr>
            </w:r>
            <w:r>
              <w:rPr>
                <w:noProof/>
                <w:webHidden/>
              </w:rPr>
              <w:fldChar w:fldCharType="separate"/>
            </w:r>
            <w:r w:rsidR="007C5A52">
              <w:rPr>
                <w:noProof/>
                <w:webHidden/>
              </w:rPr>
              <w:t>48</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0" w:history="1">
            <w:r w:rsidR="007C5A52" w:rsidRPr="009C0DBC">
              <w:rPr>
                <w:rStyle w:val="Hiperhivatkozs"/>
                <w:noProof/>
              </w:rPr>
              <w:t>Dolgozó adatai oldal</w:t>
            </w:r>
            <w:r w:rsidR="007C5A52">
              <w:rPr>
                <w:noProof/>
                <w:webHidden/>
              </w:rPr>
              <w:tab/>
            </w:r>
            <w:r>
              <w:rPr>
                <w:noProof/>
                <w:webHidden/>
              </w:rPr>
              <w:fldChar w:fldCharType="begin"/>
            </w:r>
            <w:r w:rsidR="007C5A52">
              <w:rPr>
                <w:noProof/>
                <w:webHidden/>
              </w:rPr>
              <w:instrText xml:space="preserve"> PAGEREF _Toc195040780 \h </w:instrText>
            </w:r>
            <w:r>
              <w:rPr>
                <w:noProof/>
                <w:webHidden/>
              </w:rPr>
            </w:r>
            <w:r>
              <w:rPr>
                <w:noProof/>
                <w:webHidden/>
              </w:rPr>
              <w:fldChar w:fldCharType="separate"/>
            </w:r>
            <w:r w:rsidR="007C5A52">
              <w:rPr>
                <w:noProof/>
                <w:webHidden/>
              </w:rPr>
              <w:t>49</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1" w:history="1">
            <w:r w:rsidR="007C5A52" w:rsidRPr="009C0DBC">
              <w:rPr>
                <w:rStyle w:val="Hiperhivatkozs"/>
                <w:noProof/>
              </w:rPr>
              <w:t>Könyvek oldal</w:t>
            </w:r>
            <w:r w:rsidR="007C5A52">
              <w:rPr>
                <w:noProof/>
                <w:webHidden/>
              </w:rPr>
              <w:tab/>
            </w:r>
            <w:r>
              <w:rPr>
                <w:noProof/>
                <w:webHidden/>
              </w:rPr>
              <w:fldChar w:fldCharType="begin"/>
            </w:r>
            <w:r w:rsidR="007C5A52">
              <w:rPr>
                <w:noProof/>
                <w:webHidden/>
              </w:rPr>
              <w:instrText xml:space="preserve"> PAGEREF _Toc195040781 \h </w:instrText>
            </w:r>
            <w:r>
              <w:rPr>
                <w:noProof/>
                <w:webHidden/>
              </w:rPr>
            </w:r>
            <w:r>
              <w:rPr>
                <w:noProof/>
                <w:webHidden/>
              </w:rPr>
              <w:fldChar w:fldCharType="separate"/>
            </w:r>
            <w:r w:rsidR="007C5A52">
              <w:rPr>
                <w:noProof/>
                <w:webHidden/>
              </w:rPr>
              <w:t>51</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2" w:history="1">
            <w:r w:rsidR="007C5A52" w:rsidRPr="009C0DBC">
              <w:rPr>
                <w:rStyle w:val="Hiperhivatkozs"/>
                <w:noProof/>
              </w:rPr>
              <w:t>Felhasználók oldal</w:t>
            </w:r>
            <w:r w:rsidR="007C5A52">
              <w:rPr>
                <w:noProof/>
                <w:webHidden/>
              </w:rPr>
              <w:tab/>
            </w:r>
            <w:r>
              <w:rPr>
                <w:noProof/>
                <w:webHidden/>
              </w:rPr>
              <w:fldChar w:fldCharType="begin"/>
            </w:r>
            <w:r w:rsidR="007C5A52">
              <w:rPr>
                <w:noProof/>
                <w:webHidden/>
              </w:rPr>
              <w:instrText xml:space="preserve"> PAGEREF _Toc195040782 \h </w:instrText>
            </w:r>
            <w:r>
              <w:rPr>
                <w:noProof/>
                <w:webHidden/>
              </w:rPr>
            </w:r>
            <w:r>
              <w:rPr>
                <w:noProof/>
                <w:webHidden/>
              </w:rPr>
              <w:fldChar w:fldCharType="separate"/>
            </w:r>
            <w:r w:rsidR="007C5A52">
              <w:rPr>
                <w:noProof/>
                <w:webHidden/>
              </w:rPr>
              <w:t>55</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3" w:history="1">
            <w:r w:rsidR="007C5A52" w:rsidRPr="009C0DBC">
              <w:rPr>
                <w:rStyle w:val="Hiperhivatkozs"/>
                <w:noProof/>
              </w:rPr>
              <w:t>Kivett könyvek oldal</w:t>
            </w:r>
            <w:r w:rsidR="007C5A52">
              <w:rPr>
                <w:noProof/>
                <w:webHidden/>
              </w:rPr>
              <w:tab/>
            </w:r>
            <w:r>
              <w:rPr>
                <w:noProof/>
                <w:webHidden/>
              </w:rPr>
              <w:fldChar w:fldCharType="begin"/>
            </w:r>
            <w:r w:rsidR="007C5A52">
              <w:rPr>
                <w:noProof/>
                <w:webHidden/>
              </w:rPr>
              <w:instrText xml:space="preserve"> PAGEREF _Toc195040783 \h </w:instrText>
            </w:r>
            <w:r>
              <w:rPr>
                <w:noProof/>
                <w:webHidden/>
              </w:rPr>
            </w:r>
            <w:r>
              <w:rPr>
                <w:noProof/>
                <w:webHidden/>
              </w:rPr>
              <w:fldChar w:fldCharType="separate"/>
            </w:r>
            <w:r w:rsidR="007C5A52">
              <w:rPr>
                <w:noProof/>
                <w:webHidden/>
              </w:rPr>
              <w:t>57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4" w:history="1">
            <w:r w:rsidR="007C5A52" w:rsidRPr="009C0DBC">
              <w:rPr>
                <w:rStyle w:val="Hiperhivatkozs"/>
                <w:noProof/>
              </w:rPr>
              <w:t>Foglalások oldal</w:t>
            </w:r>
            <w:r w:rsidR="007C5A52">
              <w:rPr>
                <w:noProof/>
                <w:webHidden/>
              </w:rPr>
              <w:tab/>
            </w:r>
            <w:r>
              <w:rPr>
                <w:noProof/>
                <w:webHidden/>
              </w:rPr>
              <w:fldChar w:fldCharType="begin"/>
            </w:r>
            <w:r w:rsidR="007C5A52">
              <w:rPr>
                <w:noProof/>
                <w:webHidden/>
              </w:rPr>
              <w:instrText xml:space="preserve"> PAGEREF _Toc195040784 \h </w:instrText>
            </w:r>
            <w:r>
              <w:rPr>
                <w:noProof/>
                <w:webHidden/>
              </w:rPr>
            </w:r>
            <w:r>
              <w:rPr>
                <w:noProof/>
                <w:webHidden/>
              </w:rPr>
              <w:fldChar w:fldCharType="separate"/>
            </w:r>
            <w:r w:rsidR="007C5A52">
              <w:rPr>
                <w:noProof/>
                <w:webHidden/>
              </w:rPr>
              <w:t>57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5" w:history="1">
            <w:r w:rsidR="007C5A52" w:rsidRPr="009C0DBC">
              <w:rPr>
                <w:rStyle w:val="Hiperhivatkozs"/>
                <w:noProof/>
              </w:rPr>
              <w:t>Előjegyzés oldal</w:t>
            </w:r>
            <w:r w:rsidR="007C5A52">
              <w:rPr>
                <w:noProof/>
                <w:webHidden/>
              </w:rPr>
              <w:tab/>
            </w:r>
            <w:r>
              <w:rPr>
                <w:noProof/>
                <w:webHidden/>
              </w:rPr>
              <w:fldChar w:fldCharType="begin"/>
            </w:r>
            <w:r w:rsidR="007C5A52">
              <w:rPr>
                <w:noProof/>
                <w:webHidden/>
              </w:rPr>
              <w:instrText xml:space="preserve"> PAGEREF _Toc195040785 \h </w:instrText>
            </w:r>
            <w:r>
              <w:rPr>
                <w:noProof/>
                <w:webHidden/>
              </w:rPr>
            </w:r>
            <w:r>
              <w:rPr>
                <w:noProof/>
                <w:webHidden/>
              </w:rPr>
              <w:fldChar w:fldCharType="separate"/>
            </w:r>
            <w:r w:rsidR="007C5A52">
              <w:rPr>
                <w:noProof/>
                <w:webHidden/>
              </w:rPr>
              <w:t>57</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6" w:history="1">
            <w:r w:rsidR="007C5A52" w:rsidRPr="009C0DBC">
              <w:rPr>
                <w:rStyle w:val="Hiperhivatkozs"/>
                <w:noProof/>
              </w:rPr>
              <w:t>Kiadók oldal</w:t>
            </w:r>
            <w:r w:rsidR="007C5A52">
              <w:rPr>
                <w:noProof/>
                <w:webHidden/>
              </w:rPr>
              <w:tab/>
            </w:r>
            <w:r>
              <w:rPr>
                <w:noProof/>
                <w:webHidden/>
              </w:rPr>
              <w:fldChar w:fldCharType="begin"/>
            </w:r>
            <w:r w:rsidR="007C5A52">
              <w:rPr>
                <w:noProof/>
                <w:webHidden/>
              </w:rPr>
              <w:instrText xml:space="preserve"> PAGEREF _Toc195040786 \h </w:instrText>
            </w:r>
            <w:r>
              <w:rPr>
                <w:noProof/>
                <w:webHidden/>
              </w:rPr>
            </w:r>
            <w:r>
              <w:rPr>
                <w:noProof/>
                <w:webHidden/>
              </w:rPr>
              <w:fldChar w:fldCharType="separate"/>
            </w:r>
            <w:r w:rsidR="007C5A52">
              <w:rPr>
                <w:noProof/>
                <w:webHidden/>
              </w:rPr>
              <w:t>58</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87" w:history="1">
            <w:r w:rsidR="007C5A52" w:rsidRPr="009C0DBC">
              <w:rPr>
                <w:rStyle w:val="Hiperhivatkozs"/>
                <w:noProof/>
              </w:rPr>
              <w:t>WEB felhasználói dokumentáció</w:t>
            </w:r>
            <w:r w:rsidR="007C5A52">
              <w:rPr>
                <w:noProof/>
                <w:webHidden/>
              </w:rPr>
              <w:tab/>
            </w:r>
            <w:r>
              <w:rPr>
                <w:noProof/>
                <w:webHidden/>
              </w:rPr>
              <w:fldChar w:fldCharType="begin"/>
            </w:r>
            <w:r w:rsidR="007C5A52">
              <w:rPr>
                <w:noProof/>
                <w:webHidden/>
              </w:rPr>
              <w:instrText xml:space="preserve"> PAGEREF _Toc195040787 \h </w:instrText>
            </w:r>
            <w:r>
              <w:rPr>
                <w:noProof/>
                <w:webHidden/>
              </w:rPr>
            </w:r>
            <w:r>
              <w:rPr>
                <w:noProof/>
                <w:webHidden/>
              </w:rPr>
              <w:fldChar w:fldCharType="separate"/>
            </w:r>
            <w:r w:rsidR="007C5A52">
              <w:rPr>
                <w:noProof/>
                <w:webHidden/>
              </w:rPr>
              <w:t>60</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8" w:history="1">
            <w:r w:rsidR="007C5A52" w:rsidRPr="009C0DBC">
              <w:rPr>
                <w:rStyle w:val="Hiperhivatkozs"/>
                <w:noProof/>
              </w:rPr>
              <w:t>Belépés</w:t>
            </w:r>
            <w:r w:rsidR="007C5A52">
              <w:rPr>
                <w:noProof/>
                <w:webHidden/>
              </w:rPr>
              <w:tab/>
            </w:r>
            <w:r>
              <w:rPr>
                <w:noProof/>
                <w:webHidden/>
              </w:rPr>
              <w:fldChar w:fldCharType="begin"/>
            </w:r>
            <w:r w:rsidR="007C5A52">
              <w:rPr>
                <w:noProof/>
                <w:webHidden/>
              </w:rPr>
              <w:instrText xml:space="preserve"> PAGEREF _Toc195040788 \h </w:instrText>
            </w:r>
            <w:r>
              <w:rPr>
                <w:noProof/>
                <w:webHidden/>
              </w:rPr>
            </w:r>
            <w:r>
              <w:rPr>
                <w:noProof/>
                <w:webHidden/>
              </w:rPr>
              <w:fldChar w:fldCharType="separate"/>
            </w:r>
            <w:r w:rsidR="007C5A52">
              <w:rPr>
                <w:noProof/>
                <w:webHidden/>
              </w:rPr>
              <w:t>60</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89" w:history="1">
            <w:r w:rsidR="007C5A52" w:rsidRPr="009C0DBC">
              <w:rPr>
                <w:rStyle w:val="Hiperhivatkozs"/>
                <w:noProof/>
              </w:rPr>
              <w:t>Navigációs menü</w:t>
            </w:r>
            <w:r w:rsidR="007C5A52">
              <w:rPr>
                <w:noProof/>
                <w:webHidden/>
              </w:rPr>
              <w:tab/>
            </w:r>
            <w:r>
              <w:rPr>
                <w:noProof/>
                <w:webHidden/>
              </w:rPr>
              <w:fldChar w:fldCharType="begin"/>
            </w:r>
            <w:r w:rsidR="007C5A52">
              <w:rPr>
                <w:noProof/>
                <w:webHidden/>
              </w:rPr>
              <w:instrText xml:space="preserve"> PAGEREF _Toc195040789 \h </w:instrText>
            </w:r>
            <w:r>
              <w:rPr>
                <w:noProof/>
                <w:webHidden/>
              </w:rPr>
            </w:r>
            <w:r>
              <w:rPr>
                <w:noProof/>
                <w:webHidden/>
              </w:rPr>
              <w:fldChar w:fldCharType="separate"/>
            </w:r>
            <w:r w:rsidR="007C5A52">
              <w:rPr>
                <w:noProof/>
                <w:webHidden/>
              </w:rPr>
              <w:t>61</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0" w:history="1">
            <w:r w:rsidR="007C5A52" w:rsidRPr="009C0DBC">
              <w:rPr>
                <w:rStyle w:val="Hiperhivatkozs"/>
                <w:noProof/>
              </w:rPr>
              <w:t>Menü – asztali nézet:</w:t>
            </w:r>
            <w:r w:rsidR="007C5A52">
              <w:rPr>
                <w:noProof/>
                <w:webHidden/>
              </w:rPr>
              <w:tab/>
            </w:r>
            <w:r>
              <w:rPr>
                <w:noProof/>
                <w:webHidden/>
              </w:rPr>
              <w:fldChar w:fldCharType="begin"/>
            </w:r>
            <w:r w:rsidR="007C5A52">
              <w:rPr>
                <w:noProof/>
                <w:webHidden/>
              </w:rPr>
              <w:instrText xml:space="preserve"> PAGEREF _Toc195040790 \h </w:instrText>
            </w:r>
            <w:r>
              <w:rPr>
                <w:noProof/>
                <w:webHidden/>
              </w:rPr>
            </w:r>
            <w:r>
              <w:rPr>
                <w:noProof/>
                <w:webHidden/>
              </w:rPr>
              <w:fldChar w:fldCharType="separate"/>
            </w:r>
            <w:r w:rsidR="007C5A52">
              <w:rPr>
                <w:noProof/>
                <w:webHidden/>
              </w:rPr>
              <w:t>61</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1" w:history="1">
            <w:r w:rsidR="007C5A52" w:rsidRPr="009C0DBC">
              <w:rPr>
                <w:rStyle w:val="Hiperhivatkozs"/>
                <w:noProof/>
              </w:rPr>
              <w:t>Menü – mobil nézet:</w:t>
            </w:r>
            <w:r w:rsidR="007C5A52">
              <w:rPr>
                <w:noProof/>
                <w:webHidden/>
              </w:rPr>
              <w:tab/>
            </w:r>
            <w:r>
              <w:rPr>
                <w:noProof/>
                <w:webHidden/>
              </w:rPr>
              <w:fldChar w:fldCharType="begin"/>
            </w:r>
            <w:r w:rsidR="007C5A52">
              <w:rPr>
                <w:noProof/>
                <w:webHidden/>
              </w:rPr>
              <w:instrText xml:space="preserve"> PAGEREF _Toc195040791 \h </w:instrText>
            </w:r>
            <w:r>
              <w:rPr>
                <w:noProof/>
                <w:webHidden/>
              </w:rPr>
            </w:r>
            <w:r>
              <w:rPr>
                <w:noProof/>
                <w:webHidden/>
              </w:rPr>
              <w:fldChar w:fldCharType="separate"/>
            </w:r>
            <w:r w:rsidR="007C5A52">
              <w:rPr>
                <w:noProof/>
                <w:webHidden/>
              </w:rPr>
              <w:t>61</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2" w:history="1">
            <w:r w:rsidR="007C5A52" w:rsidRPr="009C0DBC">
              <w:rPr>
                <w:rStyle w:val="Hiperhivatkozs"/>
                <w:noProof/>
              </w:rPr>
              <w:t>Navigálás az oldalak között a menü segítségével</w:t>
            </w:r>
            <w:r w:rsidR="007C5A52">
              <w:rPr>
                <w:noProof/>
                <w:webHidden/>
              </w:rPr>
              <w:tab/>
            </w:r>
            <w:r>
              <w:rPr>
                <w:noProof/>
                <w:webHidden/>
              </w:rPr>
              <w:fldChar w:fldCharType="begin"/>
            </w:r>
            <w:r w:rsidR="007C5A52">
              <w:rPr>
                <w:noProof/>
                <w:webHidden/>
              </w:rPr>
              <w:instrText xml:space="preserve"> PAGEREF _Toc195040792 \h </w:instrText>
            </w:r>
            <w:r>
              <w:rPr>
                <w:noProof/>
                <w:webHidden/>
              </w:rPr>
            </w:r>
            <w:r>
              <w:rPr>
                <w:noProof/>
                <w:webHidden/>
              </w:rPr>
              <w:fldChar w:fldCharType="separate"/>
            </w:r>
            <w:r w:rsidR="007C5A52">
              <w:rPr>
                <w:noProof/>
                <w:webHidden/>
              </w:rPr>
              <w:t>62</w:t>
            </w:r>
            <w:r>
              <w:rPr>
                <w:noProof/>
                <w:webHidden/>
              </w:rPr>
              <w:fldChar w:fldCharType="end"/>
            </w:r>
          </w:hyperlink>
        </w:p>
        <w:p w:rsidR="007C5A52" w:rsidRDefault="00F45BED">
          <w:pPr>
            <w:pStyle w:val="TJ3"/>
            <w:tabs>
              <w:tab w:val="right" w:leader="dot" w:pos="9060"/>
            </w:tabs>
            <w:rPr>
              <w:rFonts w:asciiTheme="minorHAnsi" w:eastAsiaTheme="minorEastAsia" w:hAnsiTheme="minorHAnsi" w:cstheme="minorBidi"/>
              <w:noProof/>
              <w:sz w:val="22"/>
              <w:szCs w:val="22"/>
              <w:lang w:bidi="ar-SA"/>
            </w:rPr>
          </w:pPr>
          <w:hyperlink w:anchor="_Toc195040793" w:history="1">
            <w:r w:rsidR="007C5A52" w:rsidRPr="009C0DBC">
              <w:rPr>
                <w:rStyle w:val="Hiperhivatkozs"/>
                <w:noProof/>
              </w:rPr>
              <w:t>Oldalak</w:t>
            </w:r>
            <w:r w:rsidR="007C5A52">
              <w:rPr>
                <w:noProof/>
                <w:webHidden/>
              </w:rPr>
              <w:tab/>
            </w:r>
            <w:r>
              <w:rPr>
                <w:noProof/>
                <w:webHidden/>
              </w:rPr>
              <w:fldChar w:fldCharType="begin"/>
            </w:r>
            <w:r w:rsidR="007C5A52">
              <w:rPr>
                <w:noProof/>
                <w:webHidden/>
              </w:rPr>
              <w:instrText xml:space="preserve"> PAGEREF _Toc195040793 \h </w:instrText>
            </w:r>
            <w:r>
              <w:rPr>
                <w:noProof/>
                <w:webHidden/>
              </w:rPr>
            </w:r>
            <w:r>
              <w:rPr>
                <w:noProof/>
                <w:webHidden/>
              </w:rPr>
              <w:fldChar w:fldCharType="separate"/>
            </w:r>
            <w:r w:rsidR="007C5A52">
              <w:rPr>
                <w:noProof/>
                <w:webHidden/>
              </w:rPr>
              <w:t>62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4" w:history="1">
            <w:r w:rsidR="007C5A52" w:rsidRPr="009C0DBC">
              <w:rPr>
                <w:rStyle w:val="Hiperhivatkozs"/>
                <w:noProof/>
              </w:rPr>
              <w:t>Főoldal</w:t>
            </w:r>
            <w:r w:rsidR="007C5A52">
              <w:rPr>
                <w:noProof/>
                <w:webHidden/>
              </w:rPr>
              <w:tab/>
            </w:r>
            <w:r>
              <w:rPr>
                <w:noProof/>
                <w:webHidden/>
              </w:rPr>
              <w:fldChar w:fldCharType="begin"/>
            </w:r>
            <w:r w:rsidR="007C5A52">
              <w:rPr>
                <w:noProof/>
                <w:webHidden/>
              </w:rPr>
              <w:instrText xml:space="preserve"> PAGEREF _Toc195040794 \h </w:instrText>
            </w:r>
            <w:r>
              <w:rPr>
                <w:noProof/>
                <w:webHidden/>
              </w:rPr>
            </w:r>
            <w:r>
              <w:rPr>
                <w:noProof/>
                <w:webHidden/>
              </w:rPr>
              <w:fldChar w:fldCharType="separate"/>
            </w:r>
            <w:r w:rsidR="007C5A52">
              <w:rPr>
                <w:noProof/>
                <w:webHidden/>
              </w:rPr>
              <w:t>62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5" w:history="1">
            <w:r w:rsidR="007C5A52" w:rsidRPr="009C0DBC">
              <w:rPr>
                <w:rStyle w:val="Hiperhivatkozs"/>
                <w:noProof/>
              </w:rPr>
              <w:t>Könyveink oldal</w:t>
            </w:r>
            <w:r w:rsidR="007C5A52">
              <w:rPr>
                <w:noProof/>
                <w:webHidden/>
              </w:rPr>
              <w:tab/>
            </w:r>
            <w:r>
              <w:rPr>
                <w:noProof/>
                <w:webHidden/>
              </w:rPr>
              <w:fldChar w:fldCharType="begin"/>
            </w:r>
            <w:r w:rsidR="007C5A52">
              <w:rPr>
                <w:noProof/>
                <w:webHidden/>
              </w:rPr>
              <w:instrText xml:space="preserve"> PAGEREF _Toc195040795 \h </w:instrText>
            </w:r>
            <w:r>
              <w:rPr>
                <w:noProof/>
                <w:webHidden/>
              </w:rPr>
            </w:r>
            <w:r>
              <w:rPr>
                <w:noProof/>
                <w:webHidden/>
              </w:rPr>
              <w:fldChar w:fldCharType="separate"/>
            </w:r>
            <w:r w:rsidR="007C5A52">
              <w:rPr>
                <w:noProof/>
                <w:webHidden/>
              </w:rPr>
              <w:t>62</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6" w:history="1">
            <w:r w:rsidR="007C5A52" w:rsidRPr="009C0DBC">
              <w:rPr>
                <w:rStyle w:val="Hiperhivatkozs"/>
                <w:noProof/>
              </w:rPr>
              <w:t>Könyv részletes oldal</w:t>
            </w:r>
            <w:r w:rsidR="007C5A52">
              <w:rPr>
                <w:noProof/>
                <w:webHidden/>
              </w:rPr>
              <w:tab/>
            </w:r>
            <w:r>
              <w:rPr>
                <w:noProof/>
                <w:webHidden/>
              </w:rPr>
              <w:fldChar w:fldCharType="begin"/>
            </w:r>
            <w:r w:rsidR="007C5A52">
              <w:rPr>
                <w:noProof/>
                <w:webHidden/>
              </w:rPr>
              <w:instrText xml:space="preserve"> PAGEREF _Toc195040796 \h </w:instrText>
            </w:r>
            <w:r>
              <w:rPr>
                <w:noProof/>
                <w:webHidden/>
              </w:rPr>
            </w:r>
            <w:r>
              <w:rPr>
                <w:noProof/>
                <w:webHidden/>
              </w:rPr>
              <w:fldChar w:fldCharType="separate"/>
            </w:r>
            <w:r w:rsidR="007C5A52">
              <w:rPr>
                <w:noProof/>
                <w:webHidden/>
              </w:rPr>
              <w:t>63</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7" w:history="1">
            <w:r w:rsidR="007C5A52" w:rsidRPr="009C0DBC">
              <w:rPr>
                <w:rStyle w:val="Hiperhivatkozs"/>
                <w:noProof/>
              </w:rPr>
              <w:t>Profil részletei oldal</w:t>
            </w:r>
            <w:r w:rsidR="007C5A52">
              <w:rPr>
                <w:noProof/>
                <w:webHidden/>
              </w:rPr>
              <w:tab/>
            </w:r>
            <w:r>
              <w:rPr>
                <w:noProof/>
                <w:webHidden/>
              </w:rPr>
              <w:fldChar w:fldCharType="begin"/>
            </w:r>
            <w:r w:rsidR="007C5A52">
              <w:rPr>
                <w:noProof/>
                <w:webHidden/>
              </w:rPr>
              <w:instrText xml:space="preserve"> PAGEREF _Toc195040797 \h </w:instrText>
            </w:r>
            <w:r>
              <w:rPr>
                <w:noProof/>
                <w:webHidden/>
              </w:rPr>
            </w:r>
            <w:r>
              <w:rPr>
                <w:noProof/>
                <w:webHidden/>
              </w:rPr>
              <w:fldChar w:fldCharType="separate"/>
            </w:r>
            <w:r w:rsidR="007C5A52">
              <w:rPr>
                <w:noProof/>
                <w:webHidden/>
              </w:rPr>
              <w:t>64</w:t>
            </w:r>
            <w:r>
              <w:rPr>
                <w:noProof/>
                <w:webHidden/>
              </w:rPr>
              <w:fldChar w:fldCharType="end"/>
            </w:r>
          </w:hyperlink>
        </w:p>
        <w:p w:rsidR="007C5A52" w:rsidRDefault="00F45BED">
          <w:pPr>
            <w:pStyle w:val="TJ4"/>
            <w:tabs>
              <w:tab w:val="right" w:leader="dot" w:pos="9060"/>
            </w:tabs>
            <w:rPr>
              <w:rFonts w:asciiTheme="minorHAnsi" w:eastAsiaTheme="minorEastAsia" w:hAnsiTheme="minorHAnsi" w:cstheme="minorBidi"/>
              <w:noProof/>
              <w:sz w:val="22"/>
              <w:szCs w:val="22"/>
              <w:lang w:bidi="ar-SA"/>
            </w:rPr>
          </w:pPr>
          <w:hyperlink w:anchor="_Toc195040798" w:history="1">
            <w:r w:rsidR="007C5A52" w:rsidRPr="009C0DBC">
              <w:rPr>
                <w:rStyle w:val="Hiperhivatkozs"/>
                <w:noProof/>
              </w:rPr>
              <w:t>Rólunk oldal</w:t>
            </w:r>
            <w:r w:rsidR="007C5A52">
              <w:rPr>
                <w:noProof/>
                <w:webHidden/>
              </w:rPr>
              <w:tab/>
            </w:r>
            <w:r>
              <w:rPr>
                <w:noProof/>
                <w:webHidden/>
              </w:rPr>
              <w:fldChar w:fldCharType="begin"/>
            </w:r>
            <w:r w:rsidR="007C5A52">
              <w:rPr>
                <w:noProof/>
                <w:webHidden/>
              </w:rPr>
              <w:instrText xml:space="preserve"> PAGEREF _Toc195040798 \h </w:instrText>
            </w:r>
            <w:r>
              <w:rPr>
                <w:noProof/>
                <w:webHidden/>
              </w:rPr>
            </w:r>
            <w:r>
              <w:rPr>
                <w:noProof/>
                <w:webHidden/>
              </w:rPr>
              <w:fldChar w:fldCharType="separate"/>
            </w:r>
            <w:r w:rsidR="007C5A52">
              <w:rPr>
                <w:noProof/>
                <w:webHidden/>
              </w:rPr>
              <w:t>65</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799" w:history="1">
            <w:r w:rsidR="007C5A52" w:rsidRPr="009C0DBC">
              <w:rPr>
                <w:rStyle w:val="Hiperhivatkozs"/>
                <w:noProof/>
              </w:rPr>
              <w:t>Irodalomjegyzék</w:t>
            </w:r>
            <w:r w:rsidR="007C5A52">
              <w:rPr>
                <w:noProof/>
                <w:webHidden/>
              </w:rPr>
              <w:tab/>
            </w:r>
            <w:r>
              <w:rPr>
                <w:noProof/>
                <w:webHidden/>
              </w:rPr>
              <w:fldChar w:fldCharType="begin"/>
            </w:r>
            <w:r w:rsidR="007C5A52">
              <w:rPr>
                <w:noProof/>
                <w:webHidden/>
              </w:rPr>
              <w:instrText xml:space="preserve"> PAGEREF _Toc195040799 \h </w:instrText>
            </w:r>
            <w:r>
              <w:rPr>
                <w:noProof/>
                <w:webHidden/>
              </w:rPr>
            </w:r>
            <w:r>
              <w:rPr>
                <w:noProof/>
                <w:webHidden/>
              </w:rPr>
              <w:fldChar w:fldCharType="separate"/>
            </w:r>
            <w:r w:rsidR="007C5A52">
              <w:rPr>
                <w:noProof/>
                <w:webHidden/>
              </w:rPr>
              <w:t>66</w:t>
            </w:r>
            <w:r>
              <w:rPr>
                <w:noProof/>
                <w:webHidden/>
              </w:rPr>
              <w:fldChar w:fldCharType="end"/>
            </w:r>
          </w:hyperlink>
        </w:p>
        <w:p w:rsidR="007C5A52" w:rsidRDefault="00F45BED">
          <w:pPr>
            <w:pStyle w:val="TJ2"/>
            <w:tabs>
              <w:tab w:val="right" w:leader="dot" w:pos="9060"/>
            </w:tabs>
            <w:rPr>
              <w:rFonts w:asciiTheme="minorHAnsi" w:eastAsiaTheme="minorEastAsia" w:hAnsiTheme="minorHAnsi" w:cstheme="minorBidi"/>
              <w:noProof/>
              <w:sz w:val="22"/>
              <w:szCs w:val="22"/>
              <w:lang w:bidi="ar-SA"/>
            </w:rPr>
          </w:pPr>
          <w:hyperlink w:anchor="_Toc195040800" w:history="1">
            <w:r w:rsidR="007C5A52" w:rsidRPr="009C0DBC">
              <w:rPr>
                <w:rStyle w:val="Hiperhivatkozs"/>
                <w:noProof/>
              </w:rPr>
              <w:t>Forráskód</w:t>
            </w:r>
            <w:r w:rsidR="007C5A52">
              <w:rPr>
                <w:noProof/>
                <w:webHidden/>
              </w:rPr>
              <w:tab/>
            </w:r>
            <w:r>
              <w:rPr>
                <w:noProof/>
                <w:webHidden/>
              </w:rPr>
              <w:fldChar w:fldCharType="begin"/>
            </w:r>
            <w:r w:rsidR="007C5A52">
              <w:rPr>
                <w:noProof/>
                <w:webHidden/>
              </w:rPr>
              <w:instrText xml:space="preserve"> PAGEREF _Toc195040800 \h </w:instrText>
            </w:r>
            <w:r>
              <w:rPr>
                <w:noProof/>
                <w:webHidden/>
              </w:rPr>
            </w:r>
            <w:r>
              <w:rPr>
                <w:noProof/>
                <w:webHidden/>
              </w:rPr>
              <w:fldChar w:fldCharType="separate"/>
            </w:r>
            <w:r w:rsidR="007C5A52">
              <w:rPr>
                <w:noProof/>
                <w:webHidden/>
              </w:rPr>
              <w:t>66</w:t>
            </w:r>
            <w:r>
              <w:rPr>
                <w:noProof/>
                <w:webHidden/>
              </w:rPr>
              <w:fldChar w:fldCharType="end"/>
            </w:r>
          </w:hyperlink>
        </w:p>
        <w:p w:rsidR="00E91E0B" w:rsidRPr="009661B9" w:rsidRDefault="00F45BED" w:rsidP="00C95FE2">
          <w:pPr>
            <w:rPr>
              <w:b/>
              <w:bCs/>
            </w:rPr>
          </w:pPr>
          <w:r w:rsidRPr="009661B9">
            <w:fldChar w:fldCharType="end"/>
          </w:r>
        </w:p>
      </w:sdtContent>
    </w:sdt>
    <w:p w:rsidR="00E91E0B" w:rsidRPr="009661B9" w:rsidRDefault="00E91E0B">
      <w:pPr>
        <w:rPr>
          <w:b/>
          <w:bCs/>
        </w:rPr>
      </w:pPr>
      <w:r w:rsidRPr="009661B9">
        <w:rPr>
          <w:b/>
          <w:bCs/>
        </w:rPr>
        <w:br w:type="page"/>
      </w:r>
    </w:p>
    <w:p w:rsidR="00CF654C" w:rsidRPr="009661B9" w:rsidRDefault="00CA060C" w:rsidP="00E91E0B">
      <w:pPr>
        <w:pStyle w:val="Cmsor1"/>
      </w:pPr>
      <w:bookmarkStart w:id="1" w:name="_Toc195040701"/>
      <w:r w:rsidRPr="009661B9">
        <w:lastRenderedPageBreak/>
        <w:t>Fejlesztői dokumentáció</w:t>
      </w:r>
      <w:bookmarkEnd w:id="1"/>
    </w:p>
    <w:p w:rsidR="00C51AFF" w:rsidRPr="009661B9" w:rsidRDefault="00C51AFF" w:rsidP="00F016E8">
      <w:pPr>
        <w:pStyle w:val="Cmsor2"/>
      </w:pPr>
      <w:bookmarkStart w:id="2" w:name="_Toc195040702"/>
      <w:r w:rsidRPr="009661B9">
        <w:t>Fejlesztői környezet</w:t>
      </w:r>
      <w:bookmarkEnd w:id="2"/>
    </w:p>
    <w:p w:rsidR="00C51AFF" w:rsidRPr="009661B9" w:rsidRDefault="00C51AFF" w:rsidP="00530AF5">
      <w:pPr>
        <w:pStyle w:val="Cmsor3"/>
      </w:pPr>
      <w:bookmarkStart w:id="3" w:name="_Toc195040703"/>
      <w:r w:rsidRPr="009661B9">
        <w:t>Visual StudioCode</w:t>
      </w:r>
      <w:bookmarkEnd w:id="3"/>
    </w:p>
    <w:p w:rsidR="00C51AFF" w:rsidRPr="009661B9" w:rsidRDefault="00C51AFF" w:rsidP="00C51AFF">
      <w:pPr>
        <w:jc w:val="both"/>
      </w:pPr>
      <w:r w:rsidRPr="009661B9">
        <w:t xml:space="preserve">A teljes weboldal, az api és a backend is Visual StudioCode-ban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rsidR="00C51AFF" w:rsidRPr="009661B9" w:rsidRDefault="00C51AFF" w:rsidP="00530AF5">
      <w:pPr>
        <w:pStyle w:val="Cmsor3"/>
      </w:pPr>
      <w:bookmarkStart w:id="4" w:name="_Toc195040704"/>
      <w:r w:rsidRPr="009661B9">
        <w:t>Visual Studio</w:t>
      </w:r>
      <w:bookmarkEnd w:id="4"/>
    </w:p>
    <w:p w:rsidR="00C51AFF" w:rsidRPr="009661B9" w:rsidRDefault="00C51AFF" w:rsidP="00C51AFF">
      <w:pPr>
        <w:jc w:val="both"/>
      </w:pPr>
      <w:r w:rsidRPr="009661B9">
        <w:t>Az asztali alkalmazás Visual Studio-ban volt fejlesztve, mivel itt a legegyszerűbb a Windows Forms applikációk fejlesztése és a C# nyelv használata. A debug funkciói nagyon hasznosak voltak és sokat segítettek a fejlesztés során</w:t>
      </w:r>
    </w:p>
    <w:p w:rsidR="00C51AFF" w:rsidRPr="009661B9" w:rsidRDefault="00C51AFF" w:rsidP="00530AF5">
      <w:pPr>
        <w:pStyle w:val="Cmsor3"/>
      </w:pPr>
      <w:bookmarkStart w:id="5" w:name="_Toc195040705"/>
      <w:r w:rsidRPr="009661B9">
        <w:t>phpMyAdmin</w:t>
      </w:r>
      <w:bookmarkEnd w:id="5"/>
    </w:p>
    <w:p w:rsidR="00C51AFF" w:rsidRPr="009661B9" w:rsidRDefault="00C51AFF" w:rsidP="00C51AFF">
      <w:pPr>
        <w:jc w:val="both"/>
      </w:pPr>
      <w:r w:rsidRPr="009661B9">
        <w:t xml:space="preserve">Az SQL eljárások írása és az adatbázis menedzselése phpMyAdmin-ban történt. Ezek mellet a könnyen kezelhető és átlátható elrendezése miatt egyszerűen lehetett keresni és módosítani az adatbázisban tesztelések során. </w:t>
      </w:r>
    </w:p>
    <w:p w:rsidR="00C51AFF" w:rsidRPr="009661B9" w:rsidRDefault="00C51AFF" w:rsidP="00C51AFF">
      <w:pPr>
        <w:jc w:val="both"/>
      </w:pPr>
      <w:r w:rsidRPr="009661B9">
        <w:t>Programozási nyelvek, tehnológiák, könyvtárak</w:t>
      </w:r>
    </w:p>
    <w:p w:rsidR="00DB0244" w:rsidRPr="009661B9" w:rsidRDefault="00DB0244" w:rsidP="00F016E8">
      <w:pPr>
        <w:pStyle w:val="Cmsor2"/>
      </w:pPr>
      <w:bookmarkStart w:id="6" w:name="_Toc195040706"/>
      <w:r w:rsidRPr="009661B9">
        <w:t>Használt programozási nyelvek és technológiák</w:t>
      </w:r>
      <w:bookmarkEnd w:id="6"/>
    </w:p>
    <w:p w:rsidR="00C51AFF" w:rsidRPr="009661B9" w:rsidRDefault="00C51AFF" w:rsidP="00530AF5">
      <w:pPr>
        <w:pStyle w:val="Cmsor3"/>
      </w:pPr>
      <w:bookmarkStart w:id="7" w:name="_Toc195040707"/>
      <w:r w:rsidRPr="009661B9">
        <w:t>PHP</w:t>
      </w:r>
      <w:bookmarkEnd w:id="7"/>
    </w:p>
    <w:p w:rsidR="00C51AFF" w:rsidRPr="009661B9" w:rsidRDefault="00C51AFF" w:rsidP="00C51AFF">
      <w:pPr>
        <w:jc w:val="both"/>
      </w:pPr>
      <w:r w:rsidRPr="009661B9">
        <w:t xml:space="preserve">Az összes weboldal, az api és a weboldal is PHP nyelven íródott, mivel ugyanolyan hasznos a szerver oldalon, mint a kliens oldalon. </w:t>
      </w:r>
    </w:p>
    <w:p w:rsidR="00C51AFF" w:rsidRPr="009661B9" w:rsidRDefault="00C51AFF" w:rsidP="00530AF5">
      <w:pPr>
        <w:pStyle w:val="Cmsor3"/>
      </w:pPr>
      <w:bookmarkStart w:id="8" w:name="_Toc195040708"/>
      <w:r w:rsidRPr="009661B9">
        <w:t>PHPMailer</w:t>
      </w:r>
      <w:bookmarkEnd w:id="8"/>
    </w:p>
    <w:p w:rsidR="00C51AFF" w:rsidRPr="009661B9" w:rsidRDefault="00C51AFF" w:rsidP="00C51AFF">
      <w:pPr>
        <w:jc w:val="both"/>
      </w:pPr>
      <w:r w:rsidRPr="009661B9">
        <w:t xml:space="preserve">Ezt a PHP könyvtárat email küldés véget alkalmaztuk. Ezzel küldjük a jelszóváltoztató és a regisztráció visszaigazoló email-eket. Azért választottuk a PHPMailer-t, mert a PHP-ba beépített email küldő funkció nem megbízható. </w:t>
      </w:r>
    </w:p>
    <w:p w:rsidR="00C51AFF" w:rsidRPr="009661B9" w:rsidRDefault="00C51AFF" w:rsidP="00606DA0">
      <w:pPr>
        <w:pStyle w:val="Cmsor3"/>
      </w:pPr>
      <w:bookmarkStart w:id="9" w:name="_Toc195040709"/>
      <w:r w:rsidRPr="009661B9">
        <w:t>JavaScript</w:t>
      </w:r>
      <w:bookmarkEnd w:id="9"/>
    </w:p>
    <w:p w:rsidR="00C51AFF" w:rsidRPr="009661B9" w:rsidRDefault="00C51AFF" w:rsidP="00C51AFF">
      <w:pPr>
        <w:jc w:val="both"/>
      </w:pPr>
      <w:r w:rsidRPr="009661B9">
        <w:t>A kliens oldali számításokat és a weboldal animációit ezzel oldottuk meg</w:t>
      </w:r>
    </w:p>
    <w:p w:rsidR="00C51AFF" w:rsidRPr="009661B9" w:rsidRDefault="00C51AFF" w:rsidP="00606DA0">
      <w:pPr>
        <w:pStyle w:val="Cmsor3"/>
      </w:pPr>
      <w:bookmarkStart w:id="10" w:name="_Toc195040710"/>
      <w:r w:rsidRPr="009661B9">
        <w:t>JQuery</w:t>
      </w:r>
      <w:bookmarkEnd w:id="10"/>
    </w:p>
    <w:p w:rsidR="00C51AFF" w:rsidRPr="009661B9" w:rsidRDefault="00C51AFF" w:rsidP="00C51AFF">
      <w:pPr>
        <w:jc w:val="both"/>
      </w:pPr>
      <w:r w:rsidRPr="009661B9">
        <w:t>Kizárólag az API kommunikációra volt használva</w:t>
      </w:r>
    </w:p>
    <w:p w:rsidR="00C51AFF" w:rsidRPr="009661B9" w:rsidRDefault="00C51AFF" w:rsidP="00606DA0">
      <w:pPr>
        <w:pStyle w:val="Cmsor3"/>
      </w:pPr>
      <w:bookmarkStart w:id="11" w:name="_Toc195040711"/>
      <w:r w:rsidRPr="009661B9">
        <w:t>CSS</w:t>
      </w:r>
      <w:bookmarkEnd w:id="11"/>
    </w:p>
    <w:p w:rsidR="00C51AFF" w:rsidRPr="009661B9" w:rsidRDefault="00C51AFF" w:rsidP="00C51AFF">
      <w:pPr>
        <w:jc w:val="both"/>
      </w:pPr>
      <w:r w:rsidRPr="009661B9">
        <w:t>Egyszerű CSS-el lett megoldva a weboldal arculata, semmilyen könyvtár segítsége nélkül.</w:t>
      </w:r>
    </w:p>
    <w:p w:rsidR="00C51AFF" w:rsidRPr="009661B9" w:rsidRDefault="00C51AFF" w:rsidP="00606DA0">
      <w:pPr>
        <w:pStyle w:val="Cmsor3"/>
      </w:pPr>
      <w:bookmarkStart w:id="12" w:name="_Toc195040712"/>
      <w:r w:rsidRPr="009661B9">
        <w:t>C#</w:t>
      </w:r>
      <w:bookmarkEnd w:id="12"/>
    </w:p>
    <w:p w:rsidR="00C51AFF" w:rsidRPr="009661B9" w:rsidRDefault="00C51AFF" w:rsidP="00C51AFF">
      <w:pPr>
        <w:jc w:val="both"/>
      </w:pPr>
      <w:r w:rsidRPr="009661B9">
        <w:t>Az asztali alkalmazás egy Windows Forms applikáció, ami a C# nyelvet használja</w:t>
      </w:r>
    </w:p>
    <w:p w:rsidR="00C51AFF" w:rsidRPr="009661B9" w:rsidRDefault="00C51AFF" w:rsidP="00606DA0">
      <w:pPr>
        <w:pStyle w:val="Cmsor3"/>
      </w:pPr>
      <w:bookmarkStart w:id="13" w:name="_Toc195040713"/>
      <w:r w:rsidRPr="009661B9">
        <w:t>MySQL</w:t>
      </w:r>
      <w:bookmarkEnd w:id="13"/>
    </w:p>
    <w:p w:rsidR="00C51AFF" w:rsidRPr="009661B9" w:rsidRDefault="00C51AFF" w:rsidP="00C51AFF">
      <w:pPr>
        <w:jc w:val="both"/>
      </w:pPr>
      <w:r w:rsidRPr="009661B9">
        <w:t xml:space="preserve">A rendszer mögötti adatbázis MySQL-t használ. Az összes hozzá tartozó eljárás is ebben a nyelvben lett írva. </w:t>
      </w:r>
    </w:p>
    <w:p w:rsidR="00C51AFF" w:rsidRPr="009661B9" w:rsidRDefault="00C51AFF" w:rsidP="00606DA0">
      <w:pPr>
        <w:pStyle w:val="Cmsor3"/>
      </w:pPr>
      <w:bookmarkStart w:id="14" w:name="_Toc195040714"/>
      <w:r w:rsidRPr="009661B9">
        <w:t>ChatGPT</w:t>
      </w:r>
      <w:bookmarkEnd w:id="14"/>
    </w:p>
    <w:p w:rsidR="00DB0244" w:rsidRPr="009661B9" w:rsidRDefault="00C51AFF" w:rsidP="00C51AFF">
      <w:pPr>
        <w:jc w:val="both"/>
      </w:pPr>
      <w:r w:rsidRPr="009661B9">
        <w:t xml:space="preserve">A teszteléshez az adatbázis tesztadatait ChatGPT segítségével voltak generálva. </w:t>
      </w:r>
    </w:p>
    <w:p w:rsidR="0083232E" w:rsidRPr="009661B9" w:rsidRDefault="0083232E" w:rsidP="0083232E">
      <w:pPr>
        <w:pStyle w:val="Cmsor2"/>
      </w:pPr>
      <w:bookmarkStart w:id="15" w:name="_Toc195040715"/>
      <w:r w:rsidRPr="009661B9">
        <w:lastRenderedPageBreak/>
        <w:t>Asztali alkalmazás</w:t>
      </w:r>
      <w:r w:rsidR="003F7D6A" w:rsidRPr="009661B9">
        <w:t xml:space="preserve"> fejlesztői dokumentáció</w:t>
      </w:r>
      <w:bookmarkEnd w:id="15"/>
    </w:p>
    <w:p w:rsidR="0083232E" w:rsidRPr="009661B9" w:rsidRDefault="0083232E" w:rsidP="0083232E">
      <w:pPr>
        <w:jc w:val="both"/>
      </w:pPr>
      <w:r w:rsidRPr="009661B9">
        <w:t xml:space="preserve">Az alkalmazás egy .NET framework alapú Windows Forms applikáció. </w:t>
      </w:r>
    </w:p>
    <w:p w:rsidR="0083232E" w:rsidRPr="009661B9" w:rsidRDefault="0083232E" w:rsidP="0083232E">
      <w:pPr>
        <w:pStyle w:val="Cmsor3"/>
      </w:pPr>
      <w:bookmarkStart w:id="16" w:name="_Toc195040716"/>
      <w:r w:rsidRPr="009661B9">
        <w:t>Adatbázis/API kommunikáció</w:t>
      </w:r>
      <w:bookmarkEnd w:id="16"/>
    </w:p>
    <w:p w:rsidR="0083232E" w:rsidRPr="009661B9" w:rsidRDefault="0083232E" w:rsidP="0083232E">
      <w:pPr>
        <w:jc w:val="both"/>
      </w:pPr>
      <w:r w:rsidRPr="009661B9">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API-val való kommunikációért az „ApiComm.cs” osztály végzi</w:t>
      </w:r>
      <w:r w:rsidR="00346009">
        <w:t>,</w:t>
      </w:r>
      <w:r w:rsidRPr="009661B9">
        <w:t xml:space="preserve"> aminek csak egyetlen statikus „SendPost” metódusa van. </w:t>
      </w:r>
    </w:p>
    <w:bookmarkStart w:id="17" w:name="_GoBack"/>
    <w:p w:rsidR="0083232E" w:rsidRPr="009661B9" w:rsidRDefault="00F45BED" w:rsidP="0083232E">
      <w:pPr>
        <w:jc w:val="both"/>
      </w:pPr>
      <w:r>
        <w:rPr>
          <w:noProof/>
        </w:rPr>
      </w:r>
      <w:r w:rsidR="00456E5E">
        <w:rPr>
          <w:noProof/>
        </w:rPr>
        <w:pict>
          <v:shapetype id="_x0000_t202" coordsize="21600,21600" o:spt="202" path="m,l,21600r21600,l21600,xe">
            <v:stroke joinstyle="miter"/>
            <v:path gradientshapeok="t" o:connecttype="rect"/>
          </v:shapetype>
          <v:shape id="Szövegdoboz 2" o:spid="_x0000_s1050" type="#_x0000_t202" style="width:453.6pt;height:466.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">
            <v:textbox style="mso-fit-shape-to-text:t">
              <w:txbxContent>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System.Collections.Generic;</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System.Linq;</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System.Text;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System.Threading.Tasks;</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System.Net.Http;</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System.Windows.Forms;</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System.ComponentModel;</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System.Web.Script.Serialization;</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Desktop</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internalclass</w:t>
                  </w:r>
                  <w:r>
                    <w:rPr>
                      <w:rFonts w:ascii="Cascadia Mono" w:hAnsi="Cascadia Mono" w:cs="Cascadia Mono"/>
                      <w:color w:val="2B91AF"/>
                      <w:sz w:val="19"/>
                      <w:szCs w:val="19"/>
                      <w:highlight w:val="white"/>
                    </w:rPr>
                    <w:t>ApiComm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publicstaticasync</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args</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client = </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//var content = newFormUrlEncodedContent(args);</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args</w:t>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line.Key</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parameters.Remove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content = </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response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client.PostAsync</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responseString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response.Content.ReadAsStringAsync</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serializer = </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responseDir = serializer.Deserialize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client.Dispose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responseDir;</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txbxContent>
            </v:textbox>
            <w10:wrap type="none"/>
            <w10:anchorlock/>
          </v:shape>
        </w:pict>
      </w:r>
      <w:bookmarkEnd w:id="17"/>
    </w:p>
    <w:p w:rsidR="0083232E" w:rsidRPr="009661B9" w:rsidRDefault="0083232E" w:rsidP="0083232E">
      <w:pPr>
        <w:jc w:val="both"/>
      </w:pPr>
      <w:r w:rsidRPr="009661B9">
        <w:t xml:space="preserve">Ez a metódus egy „Dictionary&lt;string, string&gt;” típusú szótárat kér argumentumként, ami a POST kérés változóit és azok értékeit tartalmazza. A kérés megformálásáért NEM a FormUrlEncodedContent metódus felelős, mert kép feltöltése esetén túl nagyok voltak a paraméterek. Ennek orvoslása végett a POST request-et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 xml:space="preserve">formátumban kap, amit dekódol és visszaküldi „List&lt;Dictionary&lt;string,string&gt;&gt; ” típusú formátumban. </w:t>
      </w:r>
    </w:p>
    <w:p w:rsidR="0083232E" w:rsidRPr="009661B9" w:rsidRDefault="0083232E" w:rsidP="003F5211">
      <w:pPr>
        <w:pStyle w:val="Cmsor3"/>
      </w:pPr>
      <w:bookmarkStart w:id="18" w:name="_Toc195040717"/>
      <w:r w:rsidRPr="009661B9">
        <w:t>Kinézeti elemek</w:t>
      </w:r>
      <w:bookmarkEnd w:id="18"/>
    </w:p>
    <w:p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rsidR="0083232E" w:rsidRPr="009661B9" w:rsidRDefault="0083232E" w:rsidP="003F5211">
      <w:pPr>
        <w:pStyle w:val="Cmsor3"/>
      </w:pPr>
      <w:bookmarkStart w:id="19" w:name="_Toc195040718"/>
      <w:r w:rsidRPr="009661B9">
        <w:t>Bejelentkezés</w:t>
      </w:r>
      <w:bookmarkEnd w:id="19"/>
    </w:p>
    <w:p w:rsidR="0083232E" w:rsidRPr="009661B9" w:rsidRDefault="0083232E" w:rsidP="0083232E">
      <w:pPr>
        <w:jc w:val="both"/>
      </w:pPr>
      <w:r w:rsidRPr="009661B9">
        <w:t xml:space="preserve">A program indításakor a „loginForm.cs” lesz meghívva a felhasználó bejelentkeztetése mellet ez tárolja a bejelentkezett alkalmazott adatait, illetve az alkalmazás MainFrom-jának a referenciáját is itt lehet találni. </w:t>
      </w:r>
    </w:p>
    <w:p w:rsidR="0083232E" w:rsidRPr="009661B9" w:rsidRDefault="0083232E" w:rsidP="001451DB">
      <w:pPr>
        <w:pStyle w:val="Cmsor3"/>
      </w:pPr>
      <w:bookmarkStart w:id="20" w:name="_Toc195040719"/>
      <w:r w:rsidRPr="009661B9">
        <w:t>Főoldal</w:t>
      </w:r>
      <w:bookmarkEnd w:id="20"/>
    </w:p>
    <w:p w:rsidR="0083232E" w:rsidRPr="009661B9" w:rsidRDefault="0083232E" w:rsidP="0083232E">
      <w:pPr>
        <w:jc w:val="both"/>
        <w:rPr>
          <w:noProof/>
        </w:rPr>
      </w:pPr>
      <w:r w:rsidRPr="009661B9">
        <w:t>Bejelentkezést követően a „MainForm.cs” mindig látható lesz, itt található a menü és a többi form is ezen belül fog megnyílni az „OpenChildForm” metódus segítségével.</w:t>
      </w:r>
    </w:p>
    <w:p w:rsidR="00FB72C2" w:rsidRDefault="00F45BED" w:rsidP="0083232E">
      <w:pPr>
        <w:jc w:val="both"/>
      </w:pPr>
      <w:r>
        <w:rPr>
          <w:noProof/>
        </w:rPr>
      </w:r>
      <w:r w:rsidR="00456E5E">
        <w:rPr>
          <w:noProof/>
        </w:rPr>
        <w:pict>
          <v:shape id="_x0000_s1049" type="#_x0000_t202" style="width:453.6pt;height:325.9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">
            <v:textbox style="mso-fit-shape-to-text:t">
              <w:txbxContent>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publicvoid</w:t>
                  </w:r>
                  <w:r>
                    <w:rPr>
                      <w:rFonts w:ascii="Cascadia Mono" w:hAnsi="Cascadia Mono" w:cs="Cascadia Mono"/>
                      <w:color w:val="000000"/>
                      <w:sz w:val="19"/>
                      <w:szCs w:val="19"/>
                      <w:highlight w:val="white"/>
                    </w:rPr>
                    <w:t>OpenChildForm</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childForm</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activeForm !=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roundedCornerPanel_PageContainer.Controls.Remove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activeForm = childForm;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roundedCornerPanel_PageContainer.Controls.Add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wrap type="none"/>
            <w10:anchorlock/>
          </v:shape>
        </w:pict>
      </w:r>
    </w:p>
    <w:p w:rsidR="0083232E" w:rsidRPr="009661B9" w:rsidRDefault="0083232E" w:rsidP="0083232E">
      <w:pPr>
        <w:jc w:val="both"/>
      </w:pPr>
      <w:r w:rsidRPr="009661B9">
        <w:lastRenderedPageBreak/>
        <w:t>A felhasználói élmény növelésének érdekében a leggyakrabban használt kilistázó form-okat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futnak le és csak egy egyszerű</w:t>
      </w:r>
      <w:r w:rsidR="00346009">
        <w:t xml:space="preserve"> api</w:t>
      </w:r>
      <w:r w:rsidRPr="009661B9">
        <w:t xml:space="preserve"> hívás. Ilyenkor indul el az automatikus „CheckForBookings” </w:t>
      </w:r>
      <w:r w:rsidR="00F45BED">
        <w:rPr>
          <w:noProof/>
        </w:rPr>
        <w:pict>
          <v:shape id="_x0000_s1028" type="#_x0000_t202" style="position:absolute;left:0;text-align:left;margin-left:1223.9pt;margin-top:233.4pt;width:451.7pt;height:110.6pt;z-index:251680768;visibility:visible;mso-height-percent:200;mso-wrap-distance-top:3.6pt;mso-wrap-distance-bottom:3.6pt;mso-position-horizontal:right;mso-position-horizontal-relative:margin;mso-position-vertic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r9MQIAAFE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">
            <v:textbox style="mso-fit-shape-to-text:t">
              <w:txbxContent>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publicasync</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CheckForBookings</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now</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rsidR="00C03417"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resp.First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FFD702"/>
                      <w:sz w:val="19"/>
                      <w:szCs w:val="19"/>
                      <w:highlight w:val="white"/>
                    </w:rPr>
                    <w:t>}</w:t>
                  </w:r>
                </w:p>
                <w:p w:rsidR="00C03417" w:rsidRPr="00A42C51" w:rsidRDefault="00C03417"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1A94FF"/>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w:r>
      <w:r w:rsidRPr="009661B9">
        <w:t xml:space="preserve">metódus is, ami a „bookings” táblában levő változásokat keresi 15 percenként. </w:t>
      </w:r>
    </w:p>
    <w:p w:rsidR="0083232E" w:rsidRPr="009661B9" w:rsidRDefault="0083232E" w:rsidP="0083232E">
      <w:pPr>
        <w:jc w:val="both"/>
      </w:pPr>
      <w:r w:rsidRPr="009661B9">
        <w:t xml:space="preserve">Két módja van, ha a „now” paraméter hamis, akkor fogja a fix intervallumonkénti keresést indítani. Ha igaz a paraméter akkor a jelen pillanatban fogja megnézni, hogy történt-e változás. </w:t>
      </w:r>
    </w:p>
    <w:p w:rsidR="0083232E" w:rsidRPr="009661B9" w:rsidRDefault="00F45BED" w:rsidP="00110F6B">
      <w:pPr>
        <w:pStyle w:val="Cmsor3"/>
      </w:pPr>
      <w:r>
        <w:rPr>
          <w:noProof/>
        </w:rPr>
        <w:pict>
          <v:shape id="_x0000_s1029" type="#_x0000_t202" style="position:absolute;margin-left:0;margin-top:.65pt;width:450.2pt;height:187.85pt;z-index:251679744;visibility:visible;mso-wrap-distance-top:3.6pt;mso-wrap-distance-bottom:3.6pt;mso-position-horizontal:lef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">
            <v:textbox>
              <w:txbxContent>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privateasyncvoid</w:t>
                  </w:r>
                  <w:r>
                    <w:rPr>
                      <w:rFonts w:ascii="Cascadia Mono" w:hAnsi="Cascadia Mono" w:cs="Cascadia Mono"/>
                      <w:color w:val="000000"/>
                      <w:sz w:val="19"/>
                      <w:szCs w:val="19"/>
                      <w:highlight w:val="white"/>
                    </w:rPr>
                    <w:t xml:space="preserve"> Form1_Load</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OpenChildForm</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system_settings = temp.First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Pr="00B34091" w:rsidRDefault="00C03417"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rsidR="00C03417" w:rsidRDefault="00C03417" w:rsidP="0083232E">
                  <w:r>
                    <w:rPr>
                      <w:rFonts w:ascii="Cascadia Mono" w:hAnsi="Cascadia Mono" w:cs="Cascadia Mono"/>
                      <w:color w:val="D86AC2"/>
                      <w:sz w:val="19"/>
                      <w:szCs w:val="19"/>
                      <w:highlight w:val="white"/>
                    </w:rPr>
                    <w:t>}</w:t>
                  </w:r>
                </w:p>
              </w:txbxContent>
            </v:textbox>
            <w10:wrap type="square" anchorx="margin" anchory="margin"/>
          </v:shape>
        </w:pict>
      </w:r>
      <w:bookmarkStart w:id="21" w:name="_Toc195040720"/>
      <w:r w:rsidR="0083232E" w:rsidRPr="009661B9">
        <w:t>Részletes formok</w:t>
      </w:r>
      <w:bookmarkEnd w:id="21"/>
    </w:p>
    <w:p w:rsidR="0083232E" w:rsidRPr="009661B9" w:rsidRDefault="0083232E" w:rsidP="0083232E">
      <w:pPr>
        <w:jc w:val="both"/>
      </w:pPr>
      <w:r w:rsidRPr="009661B9">
        <w:lastRenderedPageBreak/>
        <w:t xml:space="preserve">Két részletes oldal van „bookDetailedPage.cs” és „userDetailedPage” itt. Ezeken az oldalakon az adott tábla összes adatát módosítani lehet, illetve extra műveleteket is lehet az oldalakon csinálni (pl.: egy felhasználó részletes oldalán a tagságát lehet meghosszabítani). A form érzékeli, ha változás történt az adatokban úgy, hogy eltárolja az eredeti betöltött adatokat, és ha különbözik a jelenlegi adatoktól akkor történt változás. Figyelmeztet is ha be szeretnénk zárni az adott részletes oldalt. A „bookDetailedPage.cs” is egyedi, mivel pontosan úgy, mint a „PopupSelect.cs” két különböző módban indítható el. Az elsőben, ahogy már említve volt módosítani lehet egy könyvet, a második módjában könyvtípust lehet vele hozzáadni. </w:t>
      </w:r>
    </w:p>
    <w:p w:rsidR="0083232E" w:rsidRPr="009661B9" w:rsidRDefault="0083232E" w:rsidP="00FC56A1">
      <w:pPr>
        <w:pStyle w:val="Cmsor3"/>
      </w:pPr>
      <w:bookmarkStart w:id="22" w:name="_Toc195040721"/>
      <w:r w:rsidRPr="009661B9">
        <w:t>Hozzáadós formok</w:t>
      </w:r>
      <w:bookmarkEnd w:id="22"/>
    </w:p>
    <w:p w:rsidR="0083232E" w:rsidRPr="009661B9" w:rsidRDefault="0083232E" w:rsidP="0083232E">
      <w:pPr>
        <w:jc w:val="both"/>
      </w:pPr>
      <w:r w:rsidRPr="009661B9">
        <w:t>Két hozzáadós form fajta van, mindegyiknek egyetlen lényege, hogy egy új példányt adjanak hozzá a megfelelő táblához. A kétfajta között a legfőbb különbség a kinézet. Az első fajtába tartozik az „addEmployee.cs”, „addPublisher.cs” és az „addUser.cs”. Egyszerű hozzáadási formok bemeneti mezőkkel. A másik fajta pedig a „bookLendingPage.cs”, amivel előjegyezni és kivenni lehet könyveket. Két gomb két popupselect-et nyit meg amikkel ki kell választani a könyvet és az olvasót. Itt az dönti el, hogy előjegyzést vagy kivételt add hozzá, hogy melyik form hívja meg és milyen paraméterrel, szóval itt is van a konstruktorban egy paraméter, hogy mit fog csinálni. Ehhez a formhoz tartozik még egy extra funkcióként azt is megjeleníti, hogy mikor olvasta legutóbb az adott könyvet az olvasó.</w:t>
      </w:r>
    </w:p>
    <w:p w:rsidR="0083232E" w:rsidRPr="009661B9" w:rsidRDefault="0083232E" w:rsidP="00BA6475">
      <w:pPr>
        <w:pStyle w:val="Cmsor3"/>
      </w:pPr>
      <w:bookmarkStart w:id="23" w:name="_Toc195040722"/>
      <w:r w:rsidRPr="009661B9">
        <w:t>Visszavevő form</w:t>
      </w:r>
      <w:bookmarkEnd w:id="23"/>
    </w:p>
    <w:p w:rsidR="0083232E" w:rsidRPr="009661B9" w:rsidRDefault="0083232E" w:rsidP="0083232E">
      <w:pPr>
        <w:jc w:val="both"/>
      </w:pPr>
      <w:r w:rsidRPr="009661B9">
        <w:t>Amikor visszavesznek egy könyvet, a „bookTakebackPage.cs” lesz meghívva, ami összesíti a késedelmet és egy végső jóváhagyást kér visszavétel előtt. Amikor a felhasználó oldaláról vesznek vissza könyvet ez nem fog megjelenni, mert ott egyszerre több könyvet is vissza lehet venni.</w:t>
      </w:r>
    </w:p>
    <w:p w:rsidR="0083232E" w:rsidRPr="009661B9" w:rsidRDefault="0083232E" w:rsidP="00F41C77">
      <w:pPr>
        <w:pStyle w:val="Cmsor3"/>
      </w:pPr>
      <w:bookmarkStart w:id="24" w:name="_Toc195040723"/>
      <w:r w:rsidRPr="009661B9">
        <w:t>Alkalmazottak</w:t>
      </w:r>
      <w:bookmarkEnd w:id="24"/>
    </w:p>
    <w:p w:rsidR="0083232E" w:rsidRPr="009661B9" w:rsidRDefault="0083232E" w:rsidP="0083232E">
      <w:pPr>
        <w:jc w:val="both"/>
      </w:pPr>
      <w:r w:rsidRPr="009661B9">
        <w:t xml:space="preserve">Az „EmployeeDetailed.cs” az jelenleg bejelentkezett alkalmazott adatait tölti be. A jelszóváltoztatás itt nem olyan biztonságos, mint a felhasználók jelszóváltoztatása, itt csak összehasonlíja a régi jelszót az újjal, illetve az új ismétlésével és ki is cseréli. Itt is van a konstruktorban egy paraméter, ami meghatározza milyen módban indul el. Itt, ha a felhasználó admin jogosultsággal rendelkezik a rendszer adatait és az alkalmazottakat is tudja felügyelni módosítani. </w:t>
      </w:r>
    </w:p>
    <w:p w:rsidR="0083232E" w:rsidRPr="009661B9" w:rsidRDefault="0083232E" w:rsidP="00821DF7">
      <w:pPr>
        <w:pStyle w:val="Cmsor3"/>
      </w:pPr>
      <w:bookmarkStart w:id="25" w:name="_Toc195040724"/>
      <w:r w:rsidRPr="009661B9">
        <w:t>Kilistázó formok</w:t>
      </w:r>
      <w:bookmarkEnd w:id="25"/>
    </w:p>
    <w:p w:rsidR="0083232E" w:rsidRPr="009661B9" w:rsidRDefault="0083232E" w:rsidP="0083232E">
      <w:pPr>
        <w:jc w:val="both"/>
      </w:pPr>
      <w:r w:rsidRPr="009661B9">
        <w:t xml:space="preserve">Ebbe a kategóriába tartozik a „AllBooksPage.cs”, „BookingsPage.cs”, „BorrowingsPage.cs”, „PublishersPage.cs”, „ReservationsPage.cs”, „UsersPage.cs” és gyakorlatilag a „PopupSelect.cs” is de arról egy másik pontban részletesebben is lesz írva. Az összes ilyen form gyakorlatilag az adatbázis valamelyik tábláját jeleníti meg egy datagridview-ben és onnan lehet további műveleteket végezni specifikus sorokkal, hozzáadni újat, meglévőt módosítani, illetve meglévőt törölni. Mindegyik hasonló frissítő metódust használ, de sosem ugyanazt.  </w:t>
      </w:r>
    </w:p>
    <w:p w:rsidR="0083232E" w:rsidRPr="009661B9" w:rsidRDefault="00F45BED" w:rsidP="0083232E">
      <w:pPr>
        <w:jc w:val="both"/>
      </w:pPr>
      <w:r>
        <w:rPr>
          <w:noProof/>
        </w:rPr>
        <w:lastRenderedPageBreak/>
        <w:pict>
          <v:shape id="Szövegdoboz 24" o:spid="_x0000_s1030" type="#_x0000_t202" style="position:absolute;left:0;text-align:left;margin-left:0;margin-top:0;width:453.6pt;height:679.2pt;z-index:251678720;visibility:visible;mso-position-horizontal:center;mso-position-horizontal-relative:margin;mso-position-vertical:center;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">
            <v:textbox style="mso-fit-shape-to-text:t">
              <w:txbxContent>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privateasyncvoid</w:t>
                  </w:r>
                  <w:r>
                    <w:rPr>
                      <w:rFonts w:ascii="Cascadia Mono" w:hAnsi="Cascadia Mono" w:cs="Cascadia Mono"/>
                      <w:color w:val="000000"/>
                      <w:sz w:val="19"/>
                      <w:szCs w:val="19"/>
                    </w:rPr>
                    <w:t>updateBooksDgv(</w:t>
                  </w:r>
                  <w:r>
                    <w:rPr>
                      <w:rFonts w:ascii="Cascadia Mono" w:hAnsi="Cascadia Mono" w:cs="Cascadia Mono"/>
                      <w:color w:val="0000FF"/>
                      <w:sz w:val="19"/>
                      <w:szCs w:val="19"/>
                    </w:rPr>
                    <w:t>string</w:t>
                  </w:r>
                  <w:r>
                    <w:rPr>
                      <w:rFonts w:ascii="Cascadia Mono" w:hAnsi="Cascadia Mono" w:cs="Cascadia Mono"/>
                      <w:color w:val="000000"/>
                      <w:sz w:val="19"/>
                      <w:szCs w:val="19"/>
                    </w:rPr>
                    <w:t>search)</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cdgvBooks.Columns.Clear();</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ids.Clear();</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r>
                    <w:rPr>
                      <w:rFonts w:ascii="Cascadia Mono" w:hAnsi="Cascadia Mono" w:cs="Cascadia Mono"/>
                      <w:color w:val="0000FF"/>
                      <w:sz w:val="19"/>
                      <w:szCs w:val="19"/>
                    </w:rPr>
                    <w:t>await</w:t>
                  </w:r>
                  <w:r>
                    <w:rPr>
                      <w:rFonts w:ascii="Cascadia Mono" w:hAnsi="Cascadia Mono" w:cs="Cascadia Mono"/>
                      <w:color w:val="000000"/>
                      <w:sz w:val="19"/>
                      <w:szCs w:val="19"/>
                    </w:rPr>
                    <w:t>ApiComm.SendPost(</w:t>
                  </w:r>
                  <w:r>
                    <w:rPr>
                      <w:rFonts w:ascii="Cascadia Mono" w:hAnsi="Cascadia Mono" w:cs="Cascadia Mono"/>
                      <w:color w:val="0000FF"/>
                      <w:sz w:val="19"/>
                      <w:szCs w:val="19"/>
                    </w:rPr>
                    <w:t>new</w:t>
                  </w:r>
                  <w:r>
                    <w:rPr>
                      <w:rFonts w:ascii="Cascadia Mono" w:hAnsi="Cascadia Mono" w:cs="Cascadia Mono"/>
                      <w:color w:val="000000"/>
                      <w:sz w:val="19"/>
                      <w:szCs w:val="19"/>
                    </w:rPr>
                    <w: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(response.Count&gt;0)</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DataTabledt = </w:t>
                  </w:r>
                  <w:r>
                    <w:rPr>
                      <w:rFonts w:ascii="Cascadia Mono" w:hAnsi="Cascadia Mono" w:cs="Cascadia Mono"/>
                      <w:color w:val="0000FF"/>
                      <w:sz w:val="19"/>
                      <w:szCs w:val="19"/>
                    </w:rPr>
                    <w:t>new</w:t>
                  </w:r>
                  <w:r>
                    <w:rPr>
                      <w:rFonts w:ascii="Cascadia Mono" w:hAnsi="Cascadia Mono" w:cs="Cascadia Mono"/>
                      <w:color w:val="000000"/>
                      <w:sz w:val="19"/>
                      <w:szCs w:val="19"/>
                    </w:rPr>
                    <w:t>DataTable();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DataColumn 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DataRowrow;</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//makethedatasetcolumns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&gt;item</w:t>
                  </w:r>
                  <w:r>
                    <w:rPr>
                      <w:rFonts w:ascii="Cascadia Mono" w:hAnsi="Cascadia Mono" w:cs="Cascadia Mono"/>
                      <w:color w:val="0000FF"/>
                      <w:sz w:val="19"/>
                      <w:szCs w:val="19"/>
                    </w:rPr>
                    <w:t>in</w:t>
                  </w:r>
                  <w:r>
                    <w:rPr>
                      <w:rFonts w:ascii="Cascadia Mono" w:hAnsi="Cascadia Mono" w:cs="Cascadia Mono"/>
                      <w:color w:val="000000"/>
                      <w:sz w:val="19"/>
                      <w:szCs w:val="19"/>
                    </w:rPr>
                    <w:t>response[0])</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&amp;&amp;item.Key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r>
                    <w:rPr>
                      <w:rFonts w:ascii="Cascadia Mono" w:hAnsi="Cascadia Mono" w:cs="Cascadia Mono"/>
                      <w:color w:val="0000FF"/>
                      <w:sz w:val="19"/>
                      <w:szCs w:val="19"/>
                    </w:rPr>
                    <w:t>new</w:t>
                  </w:r>
                  <w:r>
                    <w:rPr>
                      <w:rFonts w:ascii="Cascadia Mono" w:hAnsi="Cascadia Mono" w:cs="Cascadia Mono"/>
                      <w:color w:val="000000"/>
                      <w:sz w:val="19"/>
                      <w:szCs w:val="19"/>
                    </w:rPr>
                    <w:t>DataColumn();</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col.DataType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col.ReadOnly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col.ColumnName = item.Key;</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col.Caption = item.Key;</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dt.Columns.Add(col);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//add buttonrowfordetailedpage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DataGridViewButtonColumnbtns = </w:t>
                  </w:r>
                  <w:r>
                    <w:rPr>
                      <w:rFonts w:ascii="Cascadia Mono" w:hAnsi="Cascadia Mono" w:cs="Cascadia Mono"/>
                      <w:color w:val="0000FF"/>
                      <w:sz w:val="19"/>
                      <w:szCs w:val="19"/>
                    </w:rPr>
                    <w:t>new</w:t>
                  </w:r>
                  <w:r>
                    <w:rPr>
                      <w:rFonts w:ascii="Cascadia Mono" w:hAnsi="Cascadia Mono" w:cs="Cascadia Mono"/>
                      <w:color w:val="000000"/>
                      <w:sz w:val="19"/>
                      <w:szCs w:val="19"/>
                    </w:rPr>
                    <w:t>DataGridViewButtonColumn();</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btns.Name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btns.Text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btns.UseColumnTextForButtonValue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//add buttoncolumnforbooking/available/borrowed</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DataGridViewButtonColumnbtncol = </w:t>
                  </w:r>
                  <w:r>
                    <w:rPr>
                      <w:rFonts w:ascii="Cascadia Mono" w:hAnsi="Cascadia Mono" w:cs="Cascadia Mono"/>
                      <w:color w:val="0000FF"/>
                      <w:sz w:val="19"/>
                      <w:szCs w:val="19"/>
                    </w:rPr>
                    <w:t>new</w:t>
                  </w:r>
                  <w:r>
                    <w:rPr>
                      <w:rFonts w:ascii="Cascadia Mono" w:hAnsi="Cascadia Mono" w:cs="Cascadia Mono"/>
                      <w:color w:val="000000"/>
                      <w:sz w:val="19"/>
                      <w:szCs w:val="19"/>
                    </w:rPr>
                    <w:t>DataGridViewButtonColumn();</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btncol.Name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//makerows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&lt;response.Count(); i++)</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row = dt.NewRow();</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&gt;item</w:t>
                  </w:r>
                  <w:r>
                    <w:rPr>
                      <w:rFonts w:ascii="Cascadia Mono" w:hAnsi="Cascadia Mono" w:cs="Cascadia Mono"/>
                      <w:color w:val="0000FF"/>
                      <w:sz w:val="19"/>
                      <w:szCs w:val="19"/>
                    </w:rPr>
                    <w:t>in</w:t>
                  </w:r>
                  <w:r>
                    <w:rPr>
                      <w:rFonts w:ascii="Cascadia Mono" w:hAnsi="Cascadia Mono" w:cs="Cascadia Mono"/>
                      <w:color w:val="000000"/>
                      <w:sz w:val="19"/>
                      <w:szCs w:val="19"/>
                    </w:rPr>
                    <w:t>response[i])</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(item.Key == </w:t>
                  </w:r>
                  <w:r>
                    <w:rPr>
                      <w:rFonts w:ascii="Cascadia Mono" w:hAnsi="Cascadia Mono" w:cs="Cascadia Mono"/>
                      <w:color w:val="A31515"/>
                      <w:sz w:val="19"/>
                      <w:szCs w:val="19"/>
                    </w:rPr>
                    <w:t>"book_id"</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ids.Add(item.Value);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elseif</w:t>
                  </w:r>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row[item.Key] = item.Value;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dt.Rows.Add(row);</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cdgvBooks.DataSource = dt;</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cdgvBooks.Columns.Add(btns);</w:t>
                  </w:r>
                </w:p>
                <w:p w:rsidR="00C03417" w:rsidRDefault="00C03417"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cdgvBooks.Columns.Add(btncol);</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(DataGridViewColumncolumn</w:t>
                  </w:r>
                  <w:r>
                    <w:rPr>
                      <w:rFonts w:ascii="Cascadia Mono" w:hAnsi="Cascadia Mono" w:cs="Cascadia Mono"/>
                      <w:color w:val="0000FF"/>
                      <w:sz w:val="19"/>
                      <w:szCs w:val="19"/>
                    </w:rPr>
                    <w:t>in</w:t>
                  </w:r>
                  <w:r>
                    <w:rPr>
                      <w:rFonts w:ascii="Cascadia Mono" w:hAnsi="Cascadia Mono" w:cs="Cascadia Mono"/>
                      <w:color w:val="000000"/>
                      <w:sz w:val="19"/>
                      <w:szCs w:val="19"/>
                    </w:rPr>
                    <w:t>cdgvBooks.Columns)</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column.SortMode = DataGridViewColumnSortMode.NotSortable;</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03417" w:rsidRDefault="00C03417"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addBtnTextsManual();</w:t>
                  </w:r>
                </w:p>
                <w:p w:rsidR="00C03417" w:rsidRDefault="00C03417" w:rsidP="0083232E">
                  <w:r>
                    <w:rPr>
                      <w:rFonts w:ascii="Cascadia Mono" w:hAnsi="Cascadia Mono" w:cs="Cascadia Mono"/>
                      <w:color w:val="000000"/>
                      <w:sz w:val="19"/>
                      <w:szCs w:val="19"/>
                    </w:rPr>
                    <w:t xml:space="preserve">    }</w:t>
                  </w:r>
                </w:p>
              </w:txbxContent>
            </v:textbox>
            <w10:wrap type="square" anchorx="margin" anchory="margin"/>
          </v:shape>
        </w:pict>
      </w:r>
    </w:p>
    <w:p w:rsidR="0083232E" w:rsidRPr="009661B9" w:rsidRDefault="0083232E" w:rsidP="0083232E">
      <w:pPr>
        <w:jc w:val="both"/>
      </w:pPr>
    </w:p>
    <w:p w:rsidR="0083232E" w:rsidRPr="009661B9" w:rsidRDefault="0083232E" w:rsidP="0083232E">
      <w:pPr>
        <w:jc w:val="both"/>
      </w:pPr>
      <w:r w:rsidRPr="009661B9">
        <w:lastRenderedPageBreak/>
        <w:t xml:space="preserve">Feltölti a datagridview-t a kapott adatokkal, a sorok azonosítóját nem jeleníti meg, de eltárolja egy listában. Majd formtól függően különböző gomb sorokat ad hozzá. </w:t>
      </w:r>
    </w:p>
    <w:p w:rsidR="0083232E" w:rsidRPr="009661B9" w:rsidRDefault="0083232E" w:rsidP="005C7E08">
      <w:pPr>
        <w:pStyle w:val="Cmsor3"/>
      </w:pPr>
      <w:bookmarkStart w:id="26" w:name="_Toc195040725"/>
      <w:r w:rsidRPr="009661B9">
        <w:t>Popupselect</w:t>
      </w:r>
      <w:bookmarkEnd w:id="26"/>
    </w:p>
    <w:p w:rsidR="0083232E" w:rsidRPr="009661B9" w:rsidRDefault="0083232E" w:rsidP="0083232E">
      <w:pPr>
        <w:jc w:val="both"/>
      </w:pPr>
      <w:r w:rsidRPr="009661B9">
        <w:t>Ez a form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form visszaküldi az elem fontos paramétereit, amit a meghívó form fel fog dolgozni. A felhasználói élmény javítása végett bizonyos esetekben egyszerre több opciót is lehet választani (pl.: amikor egy könyvnek több kategóriája van ne egyesével kelljen kiválasztani mindegyiket).</w:t>
      </w:r>
    </w:p>
    <w:p w:rsidR="00F12DB1" w:rsidRPr="009661B9" w:rsidRDefault="00F12DB1" w:rsidP="00CB3258">
      <w:pPr>
        <w:pStyle w:val="Cmsor2"/>
      </w:pPr>
      <w:bookmarkStart w:id="27" w:name="_Toc195040726"/>
      <w:r w:rsidRPr="009661B9">
        <w:t>Weboldal fejlesztői dokumentáció</w:t>
      </w:r>
      <w:bookmarkEnd w:id="27"/>
    </w:p>
    <w:p w:rsidR="00E70D08" w:rsidRPr="009661B9" w:rsidRDefault="00E70D08" w:rsidP="007F7CD0">
      <w:pPr>
        <w:pStyle w:val="Cmsor3"/>
      </w:pPr>
      <w:bookmarkStart w:id="28" w:name="_Toc195040727"/>
      <w:r w:rsidRPr="009661B9">
        <w:t>Alap tudnivalók a weboldal működéséről:</w:t>
      </w:r>
      <w:bookmarkEnd w:id="28"/>
    </w:p>
    <w:p w:rsidR="00E70D08" w:rsidRPr="009661B9" w:rsidRDefault="00E70D08" w:rsidP="00E70D08">
      <w:r w:rsidRPr="009661B9">
        <w:t>Minden böngészőből megnyitott link, ami nem egy konkrét fájlra mutat, az átirányítódik az index.php-ra. Ott dől el a beérkező URL alapján, hogy melyik fájl jelenítődik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rsidR="00E70D08" w:rsidRPr="009661B9" w:rsidRDefault="00E70D08" w:rsidP="00E70D08"/>
    <w:p w:rsidR="00E70D08" w:rsidRPr="009661B9" w:rsidRDefault="00E70D08" w:rsidP="007F7CD0">
      <w:pPr>
        <w:pStyle w:val="Cmsor3"/>
      </w:pPr>
      <w:bookmarkStart w:id="29" w:name="_Toc195040728"/>
      <w:r w:rsidRPr="009661B9">
        <w:t>Bejelentkezés és hozzákapcsolódó részek:</w:t>
      </w:r>
      <w:bookmarkEnd w:id="29"/>
    </w:p>
    <w:p w:rsidR="00E70D08" w:rsidRPr="009661B9" w:rsidRDefault="00E70D08" w:rsidP="00E70D08">
      <w:r w:rsidRPr="009661B9">
        <w:t>Minden session indítás előtt beállítjuk a session cookietulajdonságait(mivel mindenhol így van ezért, későbbiekben nem kerül említésre), fontosabbak:</w:t>
      </w:r>
    </w:p>
    <w:p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“lifetime”: megadja, hogy mikor jár le, mivel azt szeretnénk, hogy a böngésző bezárásakor jelentkeztesse ki a felhasználót, ezért nulla értékre állítjuk</w:t>
      </w:r>
    </w:p>
    <w:p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“httponly”: igaz értékkor megakadályozza, hogy javascript-ből el lehessen érni a cookie-t</w:t>
      </w:r>
    </w:p>
    <w:p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“samesite”: “Strict” értékre való állításakor védelmet biztosít CSRF (Cross-site requestforgery) támadások ellen</w:t>
      </w:r>
    </w:p>
    <w:p w:rsidR="00E70D08" w:rsidRPr="009661B9" w:rsidRDefault="00E70D08" w:rsidP="00E70D08"/>
    <w:p w:rsidR="00E70D08" w:rsidRPr="009661B9" w:rsidRDefault="00E70D08" w:rsidP="0025151E">
      <w:pPr>
        <w:pStyle w:val="Cmsor3"/>
      </w:pPr>
      <w:bookmarkStart w:id="30" w:name="_Toc195040729"/>
      <w:r w:rsidRPr="009661B9">
        <w:t>Index.php-n történő folyamatok egy oldal megnyitásakor:</w:t>
      </w:r>
      <w:bookmarkEnd w:id="30"/>
    </w:p>
    <w:p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(API-al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rsidR="00E70D08" w:rsidRPr="009661B9" w:rsidRDefault="00E70D08" w:rsidP="00E70D08">
      <w:pPr>
        <w:pStyle w:val="Listaszerbekezds"/>
        <w:numPr>
          <w:ilvl w:val="1"/>
          <w:numId w:val="24"/>
        </w:numPr>
        <w:spacing w:line="279" w:lineRule="auto"/>
        <w:rPr>
          <w:rFonts w:ascii="Times New Roman" w:hAnsi="Times New Roman" w:cs="Times New Roman"/>
        </w:rPr>
      </w:pPr>
      <w:r w:rsidRPr="009661B9">
        <w:rPr>
          <w:rFonts w:ascii="Times New Roman" w:hAnsi="Times New Roman" w:cs="Times New Roman"/>
          <w:sz w:val="24"/>
          <w:szCs w:val="24"/>
        </w:rPr>
        <w:t>Erre azért van szükség, mert vannak olyan böngészők, amik rendelkeznek olyan (vagy hasonló) funkcióval, hogy “Onnan folytatom, ahol abbahagytam”, ami visszaállítja a cookie-kat is, ezzel azt eredményezve, hogy bejelentkezve marad a felhasználó annak ellenére is, hogy be volt zárva a böngésző (hiába van beállítva a session cookie, élettartama nullára), ami problémákat okozhatna.</w:t>
      </w:r>
    </w:p>
    <w:p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(ha jelenleg nincs bejelentkezve senki), hogy be van-e kapcsolva az “emlékezz rám” funkció, ha be van, akkor ellenőrzi, hogy az adatbázisban megtalálható-e a cookie-ban található token és érvényes is, akkor új session id-t, és “emlékezz rám” tokent generál, majd bejelentkezteti a felhasználót. Ha nincs egyezés az adatbázissal, akkor törli a cookie-t.</w:t>
      </w:r>
    </w:p>
    <w:p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rsidR="00E70D08" w:rsidRPr="009661B9" w:rsidRDefault="00E70D08" w:rsidP="00E70D08"/>
    <w:p w:rsidR="00E70D08" w:rsidRPr="009661B9" w:rsidRDefault="00E70D08" w:rsidP="00E70D08">
      <w:r w:rsidRPr="009661B9">
        <w:t>Az “elementCreators.php”-ben található metódusok html kódot készítenek a kapott paraméterek függvényében.</w:t>
      </w:r>
    </w:p>
    <w:p w:rsidR="00E70D08" w:rsidRPr="009661B9" w:rsidRDefault="00E70D08" w:rsidP="00E70D08"/>
    <w:p w:rsidR="00E70D08" w:rsidRPr="009661B9" w:rsidRDefault="00E70D08" w:rsidP="008D4C18">
      <w:pPr>
        <w:pStyle w:val="Cmsor3"/>
      </w:pPr>
      <w:bookmarkStart w:id="31" w:name="_Toc195040730"/>
      <w:r w:rsidRPr="009661B9">
        <w:t>Jelszó módosítás működése:</w:t>
      </w:r>
      <w:bookmarkEnd w:id="31"/>
    </w:p>
    <w:p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rsidR="00E70D08" w:rsidRPr="009661B9" w:rsidRDefault="00E70D08" w:rsidP="00E70D08">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Javascript ellenőrzi, hogy minden feltételnek megfelel-e a megadott új jelszó, és megegyezik-e amikor megvan ismételve, csak ezután küldi el az API-nak, az új és a régi jelszót. A kérés beérkezése után ellenőrésre kerül, hogy be van-e jelentkezve is a felhasználó, ha igen, akkor utána ellenőrzi a megadott jelszavat, ha az érvényes, akkor kicseréli az újra, majd a biztonság kedvéért újra ellenőrizzük, hogy az új jelszóval be lehet-e jelentkezni.</w:t>
      </w:r>
    </w:p>
    <w:p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Emailben kapott “elfelejtettem a jelszavamat” linkkel:</w:t>
      </w:r>
    </w:p>
    <w:p w:rsidR="0083232E" w:rsidRPr="009661B9" w:rsidRDefault="00E70D08" w:rsidP="00BA41EA">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Az oldalon megadott jelszavak egyezése esetén, illetve ha teljesül minden jelszóra vonatkozó feltétel, csak akkor megy ki a kérés az API-nak. Ott ellenőrzésre kerül a linkben található token. Ha lejárt, vagy fel lett már használva, akkor érvénytelenként nyílvánítja ki. Ha érvényes, akkor kicseréli a jelszót, majd leellenőrzi, hogy az új jelszóval be lehet-e jelentkezni, ha be lehet, akkor törli a tokent az adatbázisból</w:t>
      </w:r>
    </w:p>
    <w:p w:rsidR="0083232E" w:rsidRPr="009661B9" w:rsidRDefault="0083232E">
      <w:pPr>
        <w:rPr>
          <w:b/>
          <w:caps/>
        </w:rPr>
      </w:pPr>
      <w:r w:rsidRPr="009661B9">
        <w:br w:type="page"/>
      </w:r>
    </w:p>
    <w:p w:rsidR="00FF1307" w:rsidRPr="009661B9" w:rsidRDefault="00CE5AEF" w:rsidP="00836FEF">
      <w:pPr>
        <w:pStyle w:val="Cmsor2"/>
      </w:pPr>
      <w:bookmarkStart w:id="32" w:name="_Toc195040731"/>
      <w:r w:rsidRPr="009661B9">
        <w:lastRenderedPageBreak/>
        <w:t>Szerepkörök</w:t>
      </w:r>
      <w:bookmarkEnd w:id="32"/>
    </w:p>
    <w:p w:rsidR="00CE5AEF" w:rsidRPr="009661B9" w:rsidRDefault="00CE5AEF" w:rsidP="00B344F8">
      <w:pPr>
        <w:pStyle w:val="Cmsor3"/>
      </w:pPr>
      <w:bookmarkStart w:id="33" w:name="_Toc195040732"/>
      <w:r w:rsidRPr="009661B9">
        <w:t>Weboldalon azonosítatlan felhasználó (vendég):</w:t>
      </w:r>
      <w:bookmarkEnd w:id="33"/>
    </w:p>
    <w:p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(“Elfelejtettem a jelszavam”)</w:t>
      </w:r>
    </w:p>
    <w:p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rsidR="00CE5AEF" w:rsidRPr="009661B9" w:rsidRDefault="00CE5AEF" w:rsidP="00B344F8">
      <w:pPr>
        <w:pStyle w:val="Cmsor3"/>
      </w:pPr>
      <w:bookmarkStart w:id="34" w:name="_Toc195040733"/>
      <w:r w:rsidRPr="009661B9">
        <w:t>Weboldalon regisztrált felhasználó:</w:t>
      </w:r>
      <w:bookmarkEnd w:id="34"/>
    </w:p>
    <w:p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könyvekmegtekintése és meghosszabbítása (állapottól függően maximum a system_settings adatbázis táblában meghatározott alkalommal)</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rsidR="00CE5AEF" w:rsidRPr="009661B9" w:rsidRDefault="00CE5AEF" w:rsidP="00B344F8">
      <w:pPr>
        <w:pStyle w:val="Cmsor3"/>
      </w:pPr>
      <w:bookmarkStart w:id="35" w:name="_Toc195040734"/>
      <w:r w:rsidRPr="009661B9">
        <w:t>Weboldalon regisztrált felhasználó lejárt taggsággal:</w:t>
      </w:r>
      <w:bookmarkEnd w:id="35"/>
    </w:p>
    <w:p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Az azonosítatlan felhasználó jogosultságain felül tud:</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amit érvényes taggsággal, viszont nem tudja meghosszabbítani a kivett könyveit</w:t>
      </w:r>
    </w:p>
    <w:p w:rsidR="00CE5AEF" w:rsidRPr="009661B9" w:rsidRDefault="00CE5AEF" w:rsidP="00B344F8">
      <w:pPr>
        <w:pStyle w:val="Cmsor3"/>
      </w:pPr>
      <w:bookmarkStart w:id="36" w:name="_Toc195040735"/>
      <w:r w:rsidRPr="009661B9">
        <w:t>Asztali alkalmazásban normál dolgozói profil:</w:t>
      </w:r>
      <w:bookmarkEnd w:id="36"/>
    </w:p>
    <w:p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Kiadása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Visszavétele</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Visszaadása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Kiadó</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Jelszavának módosítása</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rsidR="00CE5AEF" w:rsidRPr="009661B9" w:rsidRDefault="00CE5AEF" w:rsidP="00B344F8">
      <w:pPr>
        <w:pStyle w:val="Cmsor3"/>
      </w:pPr>
      <w:bookmarkStart w:id="37" w:name="_Toc195040736"/>
      <w:r w:rsidRPr="009661B9">
        <w:t>Asztali alkalmazásban admin dolgozói profil:</w:t>
      </w:r>
      <w:bookmarkEnd w:id="37"/>
    </w:p>
    <w:p w:rsidR="00CE5AEF" w:rsidRPr="009661B9" w:rsidRDefault="00CE5AEF" w:rsidP="00F704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rsidR="00CE5AEF" w:rsidRPr="009661B9" w:rsidRDefault="00CE5AEF" w:rsidP="00CE5AEF"/>
    <w:p w:rsidR="00FF1307" w:rsidRPr="009661B9" w:rsidRDefault="00FF1307">
      <w:pPr>
        <w:rPr>
          <w:b/>
          <w:caps/>
        </w:rPr>
      </w:pPr>
      <w:r w:rsidRPr="009661B9">
        <w:br w:type="page"/>
      </w:r>
    </w:p>
    <w:p w:rsidR="005A34E5" w:rsidRPr="009661B9" w:rsidRDefault="005A34E5" w:rsidP="005A34E5">
      <w:pPr>
        <w:pStyle w:val="Cmsor2"/>
      </w:pPr>
      <w:bookmarkStart w:id="38" w:name="_Toc195040737"/>
      <w:r w:rsidRPr="009661B9">
        <w:lastRenderedPageBreak/>
        <w:t>API dokumentáció</w:t>
      </w:r>
      <w:bookmarkEnd w:id="38"/>
    </w:p>
    <w:p w:rsidR="00B77CF3" w:rsidRPr="009661B9" w:rsidRDefault="008F3A53" w:rsidP="002840B1">
      <w:pPr>
        <w:pStyle w:val="Cmsor3"/>
      </w:pPr>
      <w:bookmarkStart w:id="39" w:name="_Toc195040738"/>
      <w:r w:rsidRPr="009661B9">
        <w:t>API endpoints</w:t>
      </w:r>
      <w:r w:rsidR="00B77CF3" w:rsidRPr="009661B9">
        <w:t>:</w:t>
      </w:r>
      <w:bookmarkEnd w:id="39"/>
    </w:p>
    <w:p w:rsidR="00B77CF3" w:rsidRPr="009661B9" w:rsidRDefault="00B77CF3" w:rsidP="00901CC4">
      <w:pPr>
        <w:pStyle w:val="Cmsor4"/>
      </w:pPr>
      <w:bookmarkStart w:id="40" w:name="_Toc195040739"/>
      <w:r w:rsidRPr="009661B9">
        <w:t>Könyv katalógus lekérése (opcionálisan) szűrve:</w:t>
      </w:r>
      <w:bookmarkEnd w:id="40"/>
    </w:p>
    <w:p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GET</w:t>
      </w:r>
    </w:p>
    <w:p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Title: a könyv címére szűr</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Genre: a könyv kategóriákra szűr</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Author: a könyv szerzőire szűr</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Release_date: kiadás dátumát szűri</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 érték amire szűr az isbn-nél</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Page_number: egy szám</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 representálja, hogy hanyadik oldalát kéri a találati listának</w:t>
      </w:r>
    </w:p>
    <w:p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 találati lista html kódja</w:t>
      </w:r>
    </w:p>
    <w:p w:rsidR="00B77CF3" w:rsidRPr="009661B9" w:rsidRDefault="00B77CF3" w:rsidP="00F359EB">
      <w:pPr>
        <w:pStyle w:val="Cmsor4"/>
      </w:pPr>
      <w:bookmarkStart w:id="41" w:name="_Toc195040740"/>
      <w:r w:rsidRPr="009661B9">
        <w:t>Felhasználó bejelentkezés:</w:t>
      </w:r>
      <w:bookmarkEnd w:id="41"/>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Uname: felhasználónév</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Pw: jelszó</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remember_me: logikai változó, ami megadja, hogy az “emlékezz rám” opciót bepipálta-e bejelentkezéskor a felhasználó</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String:</w:t>
      </w:r>
    </w:p>
    <w:p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“notfound” ha a felhasználónév nem található</w:t>
      </w:r>
    </w:p>
    <w:p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“inactiveuser” ha a felhasználó fiókja deaktiválva (törölve) lett</w:t>
      </w:r>
    </w:p>
    <w:p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“incorrect” ha a jelszó felhasználónév kombináció helytelen</w:t>
      </w:r>
    </w:p>
    <w:p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“notregistered” ha a felhasználó a könyvtárban történő regisztrálás után még nem adott meg jelszót a webes bejelentkezéshez</w:t>
      </w:r>
    </w:p>
    <w:p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“success” sikeres bejelentkezéskor</w:t>
      </w:r>
    </w:p>
    <w:p w:rsidR="00B77CF3" w:rsidRPr="009661B9" w:rsidRDefault="00B77CF3" w:rsidP="00F359EB">
      <w:pPr>
        <w:pStyle w:val="Cmsor4"/>
      </w:pPr>
      <w:bookmarkStart w:id="42" w:name="_Toc195040741"/>
      <w:r w:rsidRPr="009661B9">
        <w:t>Jelszó módosítása a profil oldalról:</w:t>
      </w:r>
      <w:bookmarkEnd w:id="42"/>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CurrentPassword: a jelenlegi jelszó</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NewPassword: a jelszó amire cserélni szeretné</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rsidR="00B77CF3" w:rsidRPr="009661B9" w:rsidRDefault="00B77CF3" w:rsidP="00F359EB">
      <w:pPr>
        <w:pStyle w:val="Cmsor4"/>
      </w:pPr>
      <w:bookmarkStart w:id="43" w:name="_Toc195040742"/>
      <w:r w:rsidRPr="009661B9">
        <w:lastRenderedPageBreak/>
        <w:t>Kivett könyv lejárati dátumának meghosszabbítása:</w:t>
      </w:r>
      <w:bookmarkEnd w:id="43"/>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Book_id: a könyv egyedi azonosítója</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Action=”extend”: megadja, hogy mit kell tenni, jelen esetben meghosszabbítani</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“message” értéke megadja, hogy sikeres volt-e a hosszabbítás</w:t>
      </w:r>
    </w:p>
    <w:p w:rsidR="00B77CF3" w:rsidRPr="009661B9" w:rsidRDefault="00B77CF3" w:rsidP="00F359EB">
      <w:pPr>
        <w:pStyle w:val="Cmsor4"/>
      </w:pPr>
      <w:bookmarkStart w:id="44" w:name="_Toc195040743"/>
      <w:r w:rsidRPr="009661B9">
        <w:t>Felhasználó bejelentkezve van-e?:</w:t>
      </w:r>
      <w:bookmarkEnd w:id="44"/>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Action=”isLoggedIn”: megadja, hogy mit kell tenni, jelen esetben megmondani, hogy a felhasználó be van-e jelentkezve</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rsidR="00B77CF3" w:rsidRPr="009661B9" w:rsidRDefault="00B77CF3" w:rsidP="00F359EB">
      <w:pPr>
        <w:pStyle w:val="Cmsor4"/>
      </w:pPr>
      <w:bookmarkStart w:id="45" w:name="_Toc195040744"/>
      <w:r w:rsidRPr="009661B9">
        <w:t>Kijelentkezés:</w:t>
      </w:r>
      <w:bookmarkEnd w:id="45"/>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Action=”logout”: megadja, hogy mit kell tenni, jelen esetben kijelentkeztetni a felhasználót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F359EB">
      <w:pPr>
        <w:pStyle w:val="Cmsor4"/>
      </w:pPr>
      <w:bookmarkStart w:id="46" w:name="_Toc195040745"/>
      <w:r w:rsidRPr="009661B9">
        <w:t>“Elfelejtettem a jelszavam” link kérés:</w:t>
      </w:r>
      <w:bookmarkEnd w:id="46"/>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Pareméterek: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Action=”resetPassword”: megadja, hogy mit kell tenni, jelen esetben “elfelejtettem a jelszavamat” funkcióhoz linket küldeni email-re</w:t>
      </w:r>
    </w:p>
    <w:p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“invalid” ha nem található a felhasználó a megadott felhasználónévvel, vagy “failed_to_send_email”, ha nem sikerült valami miatt kiküldni az emailt, vagy “success” ilyenkor az “email” értéke a felhaszálóhoz kapcsolt email cím lesz, az első négy karakter kivételével az @-ig kicsillagozva (pl.: hort*******@gmail.com)</w:t>
      </w:r>
    </w:p>
    <w:p w:rsidR="00B77CF3" w:rsidRPr="009661B9" w:rsidRDefault="00B77CF3" w:rsidP="00636B43">
      <w:pPr>
        <w:pStyle w:val="Cmsor4"/>
      </w:pPr>
      <w:bookmarkStart w:id="47" w:name="_Toc195040746"/>
      <w:r w:rsidRPr="009661B9">
        <w:t>Könyv levétele kedvencek közül:</w:t>
      </w:r>
      <w:bookmarkEnd w:id="47"/>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Action=”removeFromFavorites”” megadja, hogy mit kell tenni, jelen esetben törölni a megadott könyvet a kedvencek közül</w:t>
      </w:r>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A36106">
      <w:pPr>
        <w:pStyle w:val="Cmsor4"/>
      </w:pPr>
      <w:bookmarkStart w:id="48" w:name="_Toc195040747"/>
      <w:r w:rsidRPr="009661B9">
        <w:t>Könyv felvétele kedvencekbe:</w:t>
      </w:r>
      <w:bookmarkEnd w:id="48"/>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ISBN_id: a könyv isbn-jének az egyedi azonosítója</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Action=”addToFavorites” megadja, hogy mit kell tenni, jelen esetben törölni a megadott könyvet a kedvencek közül</w:t>
      </w:r>
    </w:p>
    <w:p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rsidR="00B77CF3" w:rsidRPr="009661B9" w:rsidRDefault="00B77CF3" w:rsidP="00A36106">
      <w:pPr>
        <w:pStyle w:val="Cmsor4"/>
      </w:pPr>
      <w:bookmarkStart w:id="49" w:name="_Toc195040748"/>
      <w:r w:rsidRPr="009661B9">
        <w:t>Jelszó módosítása az emaliben kapott linken keresztül (“elfelejtettem a jelszavamat” funkció):</w:t>
      </w:r>
      <w:bookmarkEnd w:id="49"/>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Reset_token: a kapott linkben található token</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Password: jelszó </w:t>
      </w:r>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JSON ami “status” értéke “success” ha sikeresen ki lett cserélve a jelszó, “failed” ha valamilyen hiba folytán nem sikerült, “expired” ha a link már nem érvényes </w:t>
      </w:r>
    </w:p>
    <w:p w:rsidR="00B77CF3" w:rsidRPr="009661B9" w:rsidRDefault="00B77CF3" w:rsidP="00DC491A">
      <w:pPr>
        <w:pStyle w:val="Cmsor4"/>
      </w:pPr>
      <w:bookmarkStart w:id="50" w:name="_Toc195040749"/>
      <w:r w:rsidRPr="009661B9">
        <w:t>Alkalmazott bejelentkeztetése:</w:t>
      </w:r>
      <w:bookmarkEnd w:id="50"/>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Username: felhasználónév</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Passw: jelszó</w:t>
      </w:r>
    </w:p>
    <w:p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JSON-ban visszaadja a “loginEmployee” sql eljárás értékét</w:t>
      </w:r>
    </w:p>
    <w:p w:rsidR="00346009" w:rsidRPr="00346009" w:rsidRDefault="00346009" w:rsidP="00346009">
      <w:pPr>
        <w:rPr>
          <w:b/>
          <w:bCs/>
        </w:rPr>
      </w:pPr>
      <w:r w:rsidRPr="00346009">
        <w:rPr>
          <w:b/>
          <w:bCs/>
        </w:rPr>
        <w:t>A maradék endpoint:</w:t>
      </w:r>
    </w:p>
    <w:p w:rsidR="00B77CF3" w:rsidRPr="009661B9" w:rsidRDefault="00B77CF3" w:rsidP="00346009">
      <w:pPr>
        <w:ind w:firstLine="720"/>
        <w:jc w:val="both"/>
      </w:pPr>
      <w:r w:rsidRPr="009661B9">
        <w:t xml:space="preserve">A további 48 endpointot az asztali alkalmazás használja, a kommunikáció egyszerűsítésének és egységesítésének érdekében ugyanazt a sémát követi az összes. Mindegyik POST metódus, és van egy “type” paramétere, ami meghatározza melyik SQL eljárást fogja meghívni az API. Az endpoint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“addUser” “type” paraméterű endpointnál van, ott a fent említettek mellet még egy jelszó változtatást is meghív az API. </w:t>
      </w:r>
    </w:p>
    <w:p w:rsidR="00B77CF3" w:rsidRPr="009661B9" w:rsidRDefault="00B77CF3" w:rsidP="00346009">
      <w:pPr>
        <w:jc w:val="both"/>
      </w:pPr>
    </w:p>
    <w:p w:rsidR="005A34E5" w:rsidRPr="009661B9" w:rsidRDefault="005A34E5">
      <w:pPr>
        <w:rPr>
          <w:b/>
          <w:sz w:val="28"/>
        </w:rPr>
      </w:pPr>
      <w:r w:rsidRPr="009661B9">
        <w:br w:type="page"/>
      </w:r>
    </w:p>
    <w:p w:rsidR="00F654F6" w:rsidRPr="009661B9" w:rsidRDefault="003C2896" w:rsidP="00836FEF">
      <w:pPr>
        <w:pStyle w:val="Cmsor2"/>
      </w:pPr>
      <w:bookmarkStart w:id="51" w:name="_Toc195040750"/>
      <w:r w:rsidRPr="009661B9">
        <w:lastRenderedPageBreak/>
        <w:t>Adatbázis</w:t>
      </w:r>
      <w:bookmarkEnd w:id="51"/>
    </w:p>
    <w:p w:rsidR="003C2896" w:rsidRPr="009661B9" w:rsidRDefault="003C2896" w:rsidP="003C2896">
      <w:r w:rsidRPr="009661B9">
        <w:t>Adatok</w:t>
      </w:r>
    </w:p>
    <w:p w:rsidR="003C2896" w:rsidRPr="009661B9" w:rsidRDefault="003C2896" w:rsidP="003C2896">
      <w:pPr>
        <w:rPr>
          <w:b/>
        </w:rPr>
      </w:pPr>
      <w:r w:rsidRPr="009661B9">
        <w:t xml:space="preserve">Adatbázis szerver: </w:t>
      </w:r>
      <w:r w:rsidRPr="009661B9">
        <w:rPr>
          <w:b/>
        </w:rPr>
        <w:t>MYSQL</w:t>
      </w:r>
    </w:p>
    <w:p w:rsidR="003C2896" w:rsidRPr="009661B9" w:rsidRDefault="003C2896" w:rsidP="003C2896">
      <w:pPr>
        <w:rPr>
          <w:b/>
        </w:rPr>
      </w:pPr>
      <w:r w:rsidRPr="009661B9">
        <w:t>Adatbázis neve</w:t>
      </w:r>
      <w:r w:rsidRPr="009661B9">
        <w:rPr>
          <w:b/>
        </w:rPr>
        <w:t>: konyvtar</w:t>
      </w:r>
    </w:p>
    <w:p w:rsidR="003C2896" w:rsidRPr="009661B9" w:rsidRDefault="003C2896" w:rsidP="003C2896">
      <w:pPr>
        <w:rPr>
          <w:b/>
        </w:rPr>
      </w:pPr>
      <w:r w:rsidRPr="009661B9">
        <w:t xml:space="preserve">Adatbázis illesztés: </w:t>
      </w:r>
      <w:r w:rsidRPr="009661B9">
        <w:rPr>
          <w:b/>
        </w:rPr>
        <w:t>utf8_hungarian_ci</w:t>
      </w:r>
    </w:p>
    <w:p w:rsidR="003C2896" w:rsidRPr="009661B9" w:rsidRDefault="003C2896" w:rsidP="003C2896">
      <w:pPr>
        <w:rPr>
          <w:b/>
        </w:rPr>
      </w:pPr>
      <w:r w:rsidRPr="009661B9">
        <w:t>Adatbázis motor</w:t>
      </w:r>
      <w:r w:rsidRPr="009661B9">
        <w:rPr>
          <w:b/>
        </w:rPr>
        <w:t>: InnoDb</w:t>
      </w:r>
    </w:p>
    <w:p w:rsidR="003C2896" w:rsidRPr="009661B9" w:rsidRDefault="00F45BED" w:rsidP="003C2896">
      <w:r>
        <w:rPr>
          <w:noProof/>
        </w:rPr>
        <w:pict>
          <v:shape id="_x0000_s1031" type="#_x0000_t202" style="position:absolute;margin-left:1224.8pt;margin-top:26.25pt;width:452pt;height:48.75pt;z-index:251659264;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">
            <v:textbox>
              <w:txbxContent>
                <w:p w:rsidR="00C03417" w:rsidRPr="000A6D10" w:rsidRDefault="00C03417" w:rsidP="003C2896">
                  <w:pPr>
                    <w:rPr>
                      <w:rFonts w:ascii="Cascadia Code ExtraLight" w:hAnsi="Cascadia Code ExtraLight"/>
                    </w:rPr>
                  </w:pPr>
                  <w:r w:rsidRPr="000A6D10">
                    <w:rPr>
                      <w:rFonts w:ascii="Cascadia Code ExtraLight" w:hAnsi="Cascadia Code ExtraLight"/>
                    </w:rPr>
                    <w:t>CREATE DATABASE IF NOT EXISTS konyvtar CHARACTER SET utf8 COLLATE utf8_hungarian_ci;</w:t>
                  </w:r>
                </w:p>
              </w:txbxContent>
            </v:textbox>
            <w10:wrap type="square" anchorx="margin"/>
          </v:shape>
        </w:pict>
      </w:r>
      <w:r w:rsidR="003C2896" w:rsidRPr="009661B9">
        <w:t>Adatbázis létrehozó parancs:</w:t>
      </w:r>
    </w:p>
    <w:p w:rsidR="003C2896" w:rsidRPr="009661B9" w:rsidRDefault="003C2896" w:rsidP="003C2896">
      <w:r w:rsidRPr="009661B9">
        <w:br w:type="page"/>
      </w:r>
    </w:p>
    <w:p w:rsidR="003C2896" w:rsidRPr="009661B9" w:rsidRDefault="003C2896" w:rsidP="003C2896">
      <w:pPr>
        <w:sectPr w:rsidR="003C2896" w:rsidRPr="009661B9" w:rsidSect="00100169">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18" w:bottom="1418" w:left="1418" w:header="709" w:footer="709" w:gutter="0"/>
          <w:cols w:space="708"/>
          <w:titlePg/>
          <w:docGrid w:linePitch="360"/>
        </w:sectPr>
      </w:pPr>
    </w:p>
    <w:p w:rsidR="003C2896" w:rsidRPr="009661B9" w:rsidRDefault="003C2896" w:rsidP="00D02864">
      <w:pPr>
        <w:pStyle w:val="Cmsor3"/>
        <w:sectPr w:rsidR="003C2896" w:rsidRPr="009661B9" w:rsidSect="009D3496">
          <w:pgSz w:w="11906" w:h="16838"/>
          <w:pgMar w:top="1418" w:right="1418" w:bottom="1418" w:left="1418" w:header="709" w:footer="709" w:gutter="0"/>
          <w:cols w:space="708"/>
          <w:docGrid w:linePitch="360"/>
        </w:sectPr>
      </w:pPr>
      <w:r w:rsidRPr="009661B9">
        <w:rPr>
          <w:noProof/>
          <w:lang w:bidi="ar-SA"/>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1870075</wp:posOffset>
            </wp:positionV>
            <wp:extent cx="8198485" cy="5193030"/>
            <wp:effectExtent l="16828" t="21272" r="9842" b="9843"/>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rot="5400000">
                      <a:off x="0" y="0"/>
                      <a:ext cx="8198485" cy="5193030"/>
                    </a:xfrm>
                    <a:prstGeom prst="rect">
                      <a:avLst/>
                    </a:prstGeom>
                    <a:noFill/>
                    <a:ln>
                      <a:solidFill>
                        <a:schemeClr val="tx1"/>
                      </a:solidFill>
                    </a:ln>
                  </pic:spPr>
                </pic:pic>
              </a:graphicData>
            </a:graphic>
          </wp:anchor>
        </w:drawing>
      </w:r>
      <w:bookmarkStart w:id="52" w:name="_Toc195040751"/>
      <w:r w:rsidRPr="009661B9">
        <w:t>Kapcsolatok</w:t>
      </w:r>
      <w:bookmarkEnd w:id="52"/>
    </w:p>
    <w:p w:rsidR="003C2896" w:rsidRPr="009661B9" w:rsidRDefault="003C2896" w:rsidP="008B3F2B">
      <w:pPr>
        <w:pStyle w:val="Cmsor3"/>
      </w:pPr>
      <w:bookmarkStart w:id="53" w:name="_Toc195040752"/>
      <w:r w:rsidRPr="009661B9">
        <w:lastRenderedPageBreak/>
        <w:t>Táblák</w:t>
      </w:r>
      <w:bookmarkEnd w:id="53"/>
    </w:p>
    <w:p w:rsidR="003C2896" w:rsidRPr="009661B9" w:rsidRDefault="003C2896" w:rsidP="008B3F2B">
      <w:pPr>
        <w:pStyle w:val="Cmsor4"/>
      </w:pPr>
      <w:bookmarkStart w:id="54" w:name="_Toc195040753"/>
      <w:r w:rsidRPr="009661B9">
        <w:t>A „book” tábla</w:t>
      </w:r>
      <w:bookmarkEnd w:id="54"/>
    </w:p>
    <w:p w:rsidR="003C2896" w:rsidRPr="009661B9" w:rsidRDefault="003C2896" w:rsidP="003C2896">
      <w:pPr>
        <w:jc w:val="both"/>
      </w:pPr>
      <w:r w:rsidRPr="009661B9">
        <w:t>A „book” tábla tárolja az egyes könyv típusok fontos adatait, amik elsősorban a weboldalon fognak megjelenni, az egyik legfontosabb és leggyakrabban használt tábla</w:t>
      </w:r>
    </w:p>
    <w:p w:rsidR="003C2896" w:rsidRPr="009661B9" w:rsidRDefault="003C2896" w:rsidP="00B352CA">
      <w:pPr>
        <w:rPr>
          <w:b/>
          <w:bCs/>
        </w:rPr>
      </w:pPr>
      <w:r w:rsidRPr="009661B9">
        <w:rPr>
          <w:b/>
          <w:bCs/>
        </w:rPr>
        <w:t>Szerkezet</w:t>
      </w:r>
    </w:p>
    <w:tbl>
      <w:tblPr>
        <w:tblStyle w:val="Rcsostblzat"/>
        <w:tblW w:w="0" w:type="auto"/>
        <w:tblLook w:val="04A0"/>
      </w:tblPr>
      <w:tblGrid>
        <w:gridCol w:w="1726"/>
        <w:gridCol w:w="1521"/>
        <w:gridCol w:w="3552"/>
        <w:gridCol w:w="1694"/>
      </w:tblGrid>
      <w:tr w:rsidR="003C2896" w:rsidRPr="009661B9" w:rsidTr="00346009">
        <w:tc>
          <w:tcPr>
            <w:tcW w:w="1726" w:type="dxa"/>
            <w:vAlign w:val="center"/>
          </w:tcPr>
          <w:p w:rsidR="003C2896" w:rsidRPr="009661B9" w:rsidRDefault="003C2896" w:rsidP="00346009">
            <w:pPr>
              <w:jc w:val="center"/>
            </w:pPr>
            <w:r w:rsidRPr="009661B9">
              <w:t>Mező neve</w:t>
            </w:r>
          </w:p>
        </w:tc>
        <w:tc>
          <w:tcPr>
            <w:tcW w:w="1521" w:type="dxa"/>
            <w:vAlign w:val="center"/>
          </w:tcPr>
          <w:p w:rsidR="003C2896" w:rsidRPr="009661B9" w:rsidRDefault="003C2896" w:rsidP="00346009">
            <w:pPr>
              <w:jc w:val="center"/>
            </w:pPr>
            <w:r w:rsidRPr="009661B9">
              <w:t>Mező típusa</w:t>
            </w:r>
          </w:p>
        </w:tc>
        <w:tc>
          <w:tcPr>
            <w:tcW w:w="3552"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26" w:type="dxa"/>
            <w:vAlign w:val="center"/>
          </w:tcPr>
          <w:p w:rsidR="003C2896" w:rsidRPr="009661B9" w:rsidRDefault="003C2896" w:rsidP="00346009">
            <w:r w:rsidRPr="009661B9">
              <w:t>ISBN_id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726" w:type="dxa"/>
            <w:vAlign w:val="center"/>
          </w:tcPr>
          <w:p w:rsidR="003C2896" w:rsidRPr="009661B9" w:rsidRDefault="003C2896" w:rsidP="00346009">
            <w:r w:rsidRPr="009661B9">
              <w:t>ISBN</w:t>
            </w:r>
          </w:p>
        </w:tc>
        <w:tc>
          <w:tcPr>
            <w:tcW w:w="1521" w:type="dxa"/>
            <w:vAlign w:val="center"/>
          </w:tcPr>
          <w:p w:rsidR="003C2896" w:rsidRPr="009661B9" w:rsidRDefault="003C2896" w:rsidP="00346009">
            <w:pPr>
              <w:jc w:val="center"/>
            </w:pPr>
            <w:r w:rsidRPr="009661B9">
              <w:t>VARCHAR</w:t>
            </w:r>
          </w:p>
        </w:tc>
        <w:tc>
          <w:tcPr>
            <w:tcW w:w="3552" w:type="dxa"/>
            <w:vAlign w:val="center"/>
          </w:tcPr>
          <w:p w:rsidR="003C2896" w:rsidRPr="009661B9" w:rsidRDefault="003C2896" w:rsidP="00346009">
            <w:r w:rsidRPr="009661B9">
              <w:t>2007.01.01-ig megjelent könyveknél 11 karakter utána 13</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title</w:t>
            </w:r>
          </w:p>
        </w:tc>
        <w:tc>
          <w:tcPr>
            <w:tcW w:w="1521" w:type="dxa"/>
            <w:vAlign w:val="center"/>
          </w:tcPr>
          <w:p w:rsidR="003C2896" w:rsidRPr="009661B9" w:rsidRDefault="003C2896" w:rsidP="00346009">
            <w:pPr>
              <w:jc w:val="center"/>
            </w:pPr>
            <w:r w:rsidRPr="009661B9">
              <w:t>VARCHAR</w:t>
            </w:r>
          </w:p>
        </w:tc>
        <w:tc>
          <w:tcPr>
            <w:tcW w:w="3552" w:type="dxa"/>
            <w:vAlign w:val="center"/>
          </w:tcPr>
          <w:p w:rsidR="003C2896" w:rsidRPr="009661B9" w:rsidRDefault="003C2896" w:rsidP="00346009">
            <w:r w:rsidRPr="009661B9">
              <w:t>A könyv címe</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publisher_id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 kiadójának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26" w:type="dxa"/>
            <w:vAlign w:val="center"/>
          </w:tcPr>
          <w:p w:rsidR="003C2896" w:rsidRPr="009661B9" w:rsidRDefault="003C2896" w:rsidP="00346009">
            <w:r w:rsidRPr="009661B9">
              <w:t>release_date</w:t>
            </w:r>
          </w:p>
        </w:tc>
        <w:tc>
          <w:tcPr>
            <w:tcW w:w="1521" w:type="dxa"/>
            <w:vAlign w:val="center"/>
          </w:tcPr>
          <w:p w:rsidR="003C2896" w:rsidRPr="009661B9" w:rsidRDefault="003C2896" w:rsidP="00346009">
            <w:pPr>
              <w:jc w:val="center"/>
            </w:pPr>
            <w:r w:rsidRPr="009661B9">
              <w:t>DATE</w:t>
            </w:r>
          </w:p>
        </w:tc>
        <w:tc>
          <w:tcPr>
            <w:tcW w:w="3552" w:type="dxa"/>
            <w:vAlign w:val="center"/>
          </w:tcPr>
          <w:p w:rsidR="003C2896" w:rsidRPr="009661B9" w:rsidRDefault="003C2896" w:rsidP="00346009">
            <w:r w:rsidRPr="009661B9">
              <w:t>A könyv megjelenési dátuma</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lang_id</w:t>
            </w:r>
          </w:p>
        </w:tc>
        <w:tc>
          <w:tcPr>
            <w:tcW w:w="1521" w:type="dxa"/>
            <w:vAlign w:val="center"/>
          </w:tcPr>
          <w:p w:rsidR="003C2896" w:rsidRPr="009661B9" w:rsidRDefault="003C2896" w:rsidP="00346009">
            <w:pPr>
              <w:jc w:val="center"/>
            </w:pPr>
            <w:r w:rsidRPr="009661B9">
              <w:t>INT</w:t>
            </w:r>
          </w:p>
        </w:tc>
        <w:tc>
          <w:tcPr>
            <w:tcW w:w="3552" w:type="dxa"/>
            <w:vAlign w:val="center"/>
          </w:tcPr>
          <w:p w:rsidR="003C2896" w:rsidRPr="009661B9" w:rsidRDefault="003C2896" w:rsidP="00346009">
            <w:r w:rsidRPr="009661B9">
              <w:t>A könyv nyelvének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26" w:type="dxa"/>
            <w:vAlign w:val="center"/>
          </w:tcPr>
          <w:p w:rsidR="003C2896" w:rsidRPr="009661B9" w:rsidRDefault="003C2896" w:rsidP="00346009">
            <w:r w:rsidRPr="009661B9">
              <w:t>description</w:t>
            </w:r>
          </w:p>
        </w:tc>
        <w:tc>
          <w:tcPr>
            <w:tcW w:w="1521" w:type="dxa"/>
            <w:vAlign w:val="center"/>
          </w:tcPr>
          <w:p w:rsidR="003C2896" w:rsidRPr="009661B9" w:rsidRDefault="003C2896" w:rsidP="00346009">
            <w:pPr>
              <w:jc w:val="center"/>
            </w:pPr>
            <w:r w:rsidRPr="009661B9">
              <w:t>TEXT</w:t>
            </w:r>
          </w:p>
        </w:tc>
        <w:tc>
          <w:tcPr>
            <w:tcW w:w="3552" w:type="dxa"/>
            <w:vAlign w:val="center"/>
          </w:tcPr>
          <w:p w:rsidR="003C2896" w:rsidRPr="009661B9" w:rsidRDefault="003C2896" w:rsidP="00346009">
            <w:r w:rsidRPr="009661B9">
              <w:t>A könyv rövid leírása</w:t>
            </w:r>
          </w:p>
        </w:tc>
        <w:tc>
          <w:tcPr>
            <w:tcW w:w="1694" w:type="dxa"/>
            <w:vAlign w:val="center"/>
          </w:tcPr>
          <w:p w:rsidR="003C2896" w:rsidRPr="009661B9" w:rsidRDefault="003C2896" w:rsidP="00346009">
            <w:pPr>
              <w:jc w:val="center"/>
            </w:pPr>
          </w:p>
        </w:tc>
      </w:tr>
      <w:tr w:rsidR="003C2896" w:rsidRPr="009661B9" w:rsidTr="00346009">
        <w:tc>
          <w:tcPr>
            <w:tcW w:w="1726" w:type="dxa"/>
            <w:vAlign w:val="center"/>
          </w:tcPr>
          <w:p w:rsidR="003C2896" w:rsidRPr="009661B9" w:rsidRDefault="003C2896" w:rsidP="00346009">
            <w:r w:rsidRPr="009661B9">
              <w:t>picture_base64</w:t>
            </w:r>
          </w:p>
        </w:tc>
        <w:tc>
          <w:tcPr>
            <w:tcW w:w="1521" w:type="dxa"/>
            <w:vAlign w:val="center"/>
          </w:tcPr>
          <w:p w:rsidR="003C2896" w:rsidRPr="009661B9" w:rsidRDefault="003C2896" w:rsidP="00346009">
            <w:pPr>
              <w:jc w:val="center"/>
            </w:pPr>
            <w:r w:rsidRPr="009661B9">
              <w:t>TEXT</w:t>
            </w:r>
          </w:p>
        </w:tc>
        <w:tc>
          <w:tcPr>
            <w:tcW w:w="3552" w:type="dxa"/>
            <w:vAlign w:val="center"/>
          </w:tcPr>
          <w:p w:rsidR="003C2896" w:rsidRPr="009661B9" w:rsidRDefault="003C2896" w:rsidP="00346009">
            <w:r w:rsidRPr="009661B9">
              <w:t>HTML által felismert base64 formátumban vannak a képek tárolva</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_x0000_s1032" type="#_x0000_t202" style="position:absolute;margin-left:1138.7pt;margin-top:28.2pt;width:423.3pt;height:195pt;z-index:251661312;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ISBN VARCHAR(13),</w:t>
                  </w:r>
                </w:p>
                <w:p w:rsidR="00C03417" w:rsidRPr="00F2755B" w:rsidRDefault="00C03417" w:rsidP="003C2896">
                  <w:pPr>
                    <w:rPr>
                      <w:rFonts w:ascii="Cascadia Code ExtraLight" w:hAnsi="Cascadia Code ExtraLight"/>
                    </w:rPr>
                  </w:pPr>
                  <w:r w:rsidRPr="00F2755B">
                    <w:rPr>
                      <w:rFonts w:ascii="Cascadia Code ExtraLight" w:hAnsi="Cascadia Code ExtraLight"/>
                    </w:rPr>
                    <w:t>titleVARCHAR(255),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publisher_id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release_date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lang_id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description TEXT,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picture_base64 TEXT,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KEY(lang_id) REFERENCES languages(lang_id),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KEY(publisher_id) REFERENCES publishers(publisher_id)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p w:rsidR="003C2896" w:rsidRPr="009661B9" w:rsidRDefault="003C2896" w:rsidP="003C2896">
      <w:r w:rsidRPr="009661B9">
        <w:br w:type="page"/>
      </w:r>
    </w:p>
    <w:p w:rsidR="003C2896" w:rsidRPr="009661B9" w:rsidRDefault="003C2896" w:rsidP="0027581F">
      <w:pPr>
        <w:pStyle w:val="Cmsor4"/>
      </w:pPr>
      <w:bookmarkStart w:id="55" w:name="_Toc195040754"/>
      <w:r w:rsidRPr="009661B9">
        <w:lastRenderedPageBreak/>
        <w:t>A „languages” tábla</w:t>
      </w:r>
      <w:bookmarkEnd w:id="55"/>
    </w:p>
    <w:p w:rsidR="003C2896" w:rsidRPr="009661B9" w:rsidRDefault="003C2896" w:rsidP="003C2896">
      <w:r w:rsidRPr="009661B9">
        <w:t>A „languages” tábla tárolja a könyvek nyelveit</w:t>
      </w:r>
      <w:r w:rsidR="00D72FEF" w:rsidRPr="009661B9">
        <w:t>.</w:t>
      </w:r>
    </w:p>
    <w:p w:rsidR="003C2896" w:rsidRPr="009661B9" w:rsidRDefault="003C2896" w:rsidP="003C2896">
      <w:r w:rsidRPr="009661B9">
        <w:t>Szerkezet</w:t>
      </w:r>
    </w:p>
    <w:tbl>
      <w:tblPr>
        <w:tblStyle w:val="Rcsostblzat"/>
        <w:tblW w:w="0" w:type="auto"/>
        <w:tblLook w:val="04A0"/>
      </w:tblPr>
      <w:tblGrid>
        <w:gridCol w:w="1555"/>
        <w:gridCol w:w="1701"/>
        <w:gridCol w:w="3543"/>
        <w:gridCol w:w="1694"/>
      </w:tblGrid>
      <w:tr w:rsidR="003C2896" w:rsidRPr="009661B9" w:rsidTr="00346009">
        <w:tc>
          <w:tcPr>
            <w:tcW w:w="1555" w:type="dxa"/>
            <w:vAlign w:val="center"/>
          </w:tcPr>
          <w:p w:rsidR="003C2896" w:rsidRPr="009661B9" w:rsidRDefault="003C2896" w:rsidP="00346009">
            <w:pPr>
              <w:jc w:val="center"/>
            </w:pPr>
            <w:r w:rsidRPr="009661B9">
              <w:t>Mező neve</w:t>
            </w:r>
          </w:p>
        </w:tc>
        <w:tc>
          <w:tcPr>
            <w:tcW w:w="1701"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555" w:type="dxa"/>
            <w:vAlign w:val="center"/>
          </w:tcPr>
          <w:p w:rsidR="003C2896" w:rsidRPr="009661B9" w:rsidRDefault="003C2896" w:rsidP="00346009">
            <w:r w:rsidRPr="009661B9">
              <w:t>lang_id</w:t>
            </w:r>
          </w:p>
        </w:tc>
        <w:tc>
          <w:tcPr>
            <w:tcW w:w="1701"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könyv nyelvének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555" w:type="dxa"/>
            <w:vAlign w:val="center"/>
          </w:tcPr>
          <w:p w:rsidR="003C2896" w:rsidRPr="009661B9" w:rsidRDefault="003C2896" w:rsidP="00346009">
            <w:r w:rsidRPr="009661B9">
              <w:t>lang</w:t>
            </w:r>
          </w:p>
        </w:tc>
        <w:tc>
          <w:tcPr>
            <w:tcW w:w="1701"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könyv nyelve</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3" o:spid="_x0000_s1033" type="#_x0000_t202" style="position:absolute;margin-left:1138.7pt;margin-top:25.5pt;width:423.3pt;height:66.75pt;z-index:251662336;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languages(</w:t>
                  </w:r>
                </w:p>
                <w:p w:rsidR="00C03417" w:rsidRPr="00F2755B" w:rsidRDefault="00C03417" w:rsidP="003C2896">
                  <w:pPr>
                    <w:rPr>
                      <w:rFonts w:ascii="Cascadia Code ExtraLight" w:hAnsi="Cascadia Code ExtraLight"/>
                    </w:rPr>
                  </w:pPr>
                  <w:r w:rsidRPr="00F2755B">
                    <w:rPr>
                      <w:rFonts w:ascii="Cascadia Code ExtraLight" w:hAnsi="Cascadia Code ExtraLight"/>
                    </w:rPr>
                    <w:t>lang_id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langVARCHAR(255)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5B2A63">
      <w:pPr>
        <w:pStyle w:val="Cmsor4"/>
      </w:pPr>
      <w:bookmarkStart w:id="56" w:name="_Toc195040755"/>
      <w:r w:rsidRPr="009661B9">
        <w:t>A „publishers” tábla</w:t>
      </w:r>
      <w:bookmarkEnd w:id="56"/>
    </w:p>
    <w:p w:rsidR="003C2896" w:rsidRPr="009661B9" w:rsidRDefault="003C2896" w:rsidP="003C2896">
      <w:pPr>
        <w:spacing w:before="120"/>
        <w:jc w:val="both"/>
      </w:pPr>
      <w:r w:rsidRPr="009661B9">
        <w:t>A „publishers” tábla a könyvekhez tartozó kiadók adatait tárolja, elsősorban a különféle elérhetőségeket</w:t>
      </w:r>
      <w:r w:rsidR="00815AF8" w:rsidRPr="009661B9">
        <w:t>.</w:t>
      </w:r>
    </w:p>
    <w:p w:rsidR="003C2896" w:rsidRPr="009661B9" w:rsidRDefault="003C2896" w:rsidP="003C2896">
      <w:pPr>
        <w:spacing w:before="120"/>
      </w:pPr>
      <w:r w:rsidRPr="009661B9">
        <w:t>Szerkezet</w:t>
      </w:r>
    </w:p>
    <w:tbl>
      <w:tblPr>
        <w:tblStyle w:val="Rcsostblzat"/>
        <w:tblW w:w="0" w:type="auto"/>
        <w:tblLook w:val="04A0"/>
      </w:tblPr>
      <w:tblGrid>
        <w:gridCol w:w="1653"/>
        <w:gridCol w:w="1603"/>
        <w:gridCol w:w="3543"/>
        <w:gridCol w:w="1694"/>
      </w:tblGrid>
      <w:tr w:rsidR="003C2896" w:rsidRPr="009661B9" w:rsidTr="00346009">
        <w:tc>
          <w:tcPr>
            <w:tcW w:w="1653" w:type="dxa"/>
            <w:vAlign w:val="center"/>
          </w:tcPr>
          <w:p w:rsidR="003C2896" w:rsidRPr="009661B9" w:rsidRDefault="003C2896" w:rsidP="00346009">
            <w:pPr>
              <w:jc w:val="center"/>
            </w:pPr>
            <w:r w:rsidRPr="009661B9">
              <w:t>Mező neve</w:t>
            </w:r>
          </w:p>
        </w:tc>
        <w:tc>
          <w:tcPr>
            <w:tcW w:w="1603"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53" w:type="dxa"/>
            <w:vAlign w:val="center"/>
          </w:tcPr>
          <w:p w:rsidR="003C2896" w:rsidRPr="009661B9" w:rsidRDefault="003C2896" w:rsidP="00346009">
            <w:r w:rsidRPr="009661B9">
              <w:t>publisher_id</w:t>
            </w:r>
          </w:p>
        </w:tc>
        <w:tc>
          <w:tcPr>
            <w:tcW w:w="1603"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kiadó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53" w:type="dxa"/>
            <w:vAlign w:val="center"/>
          </w:tcPr>
          <w:p w:rsidR="003C2896" w:rsidRPr="009661B9" w:rsidRDefault="003C2896" w:rsidP="00346009">
            <w:r w:rsidRPr="009661B9">
              <w:t>name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neve</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phone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telefonszáma</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email</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e-mail elérhetősége</w:t>
            </w:r>
          </w:p>
        </w:tc>
        <w:tc>
          <w:tcPr>
            <w:tcW w:w="1694" w:type="dxa"/>
            <w:vAlign w:val="center"/>
          </w:tcPr>
          <w:p w:rsidR="003C2896" w:rsidRPr="009661B9" w:rsidRDefault="003C2896" w:rsidP="00346009">
            <w:pPr>
              <w:jc w:val="center"/>
            </w:pPr>
          </w:p>
        </w:tc>
      </w:tr>
      <w:tr w:rsidR="003C2896" w:rsidRPr="009661B9" w:rsidTr="00346009">
        <w:tc>
          <w:tcPr>
            <w:tcW w:w="1653" w:type="dxa"/>
            <w:vAlign w:val="center"/>
          </w:tcPr>
          <w:p w:rsidR="003C2896" w:rsidRPr="009661B9" w:rsidRDefault="003C2896" w:rsidP="00346009">
            <w:r w:rsidRPr="009661B9">
              <w:t>webpage</w:t>
            </w:r>
          </w:p>
        </w:tc>
        <w:tc>
          <w:tcPr>
            <w:tcW w:w="1603"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kiadó weboldalálnak címe</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4" o:spid="_x0000_s1034" type="#_x0000_t202" style="position:absolute;margin-left:1140.65pt;margin-top:31.9pt;width:423.95pt;height:108.75pt;z-index:251663360;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publishers(</w:t>
                  </w:r>
                </w:p>
                <w:p w:rsidR="00C03417" w:rsidRPr="00F2755B" w:rsidRDefault="00C03417" w:rsidP="003C2896">
                  <w:pPr>
                    <w:rPr>
                      <w:rFonts w:ascii="Cascadia Code ExtraLight" w:hAnsi="Cascadia Code ExtraLight"/>
                    </w:rPr>
                  </w:pPr>
                  <w:r w:rsidRPr="00F2755B">
                    <w:rPr>
                      <w:rFonts w:ascii="Cascadia Code ExtraLight" w:hAnsi="Cascadia Code ExtraLight"/>
                    </w:rPr>
                    <w:t>publisher_id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nameVARCHAR(255),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phoneVARCHAR(255),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email 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webpageVARCHAR(255)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7C1278">
      <w:pPr>
        <w:pStyle w:val="Cmsor4"/>
      </w:pPr>
      <w:bookmarkStart w:id="57" w:name="_Toc195040756"/>
      <w:r w:rsidRPr="009661B9">
        <w:lastRenderedPageBreak/>
        <w:t>A „genres” tábla</w:t>
      </w:r>
      <w:bookmarkEnd w:id="57"/>
    </w:p>
    <w:p w:rsidR="003C2896" w:rsidRPr="009661B9" w:rsidRDefault="003C2896" w:rsidP="003C2896">
      <w:pPr>
        <w:spacing w:before="120"/>
      </w:pPr>
      <w:r w:rsidRPr="009661B9">
        <w:t>A „genres” tábla a könyvekhez tartozó kategóriákat tartalmazza</w:t>
      </w:r>
      <w:r w:rsidR="00C95FA6" w:rsidRPr="009661B9">
        <w:t>.</w:t>
      </w:r>
    </w:p>
    <w:p w:rsidR="003C2896" w:rsidRPr="009661B9" w:rsidRDefault="003C2896" w:rsidP="003C2896">
      <w:pPr>
        <w:spacing w:before="120"/>
      </w:pPr>
      <w:r w:rsidRPr="009661B9">
        <w:t>Szerkezet</w:t>
      </w:r>
    </w:p>
    <w:tbl>
      <w:tblPr>
        <w:tblStyle w:val="Rcsostblzat"/>
        <w:tblW w:w="0" w:type="auto"/>
        <w:tblLook w:val="04A0"/>
      </w:tblPr>
      <w:tblGrid>
        <w:gridCol w:w="1729"/>
        <w:gridCol w:w="1527"/>
        <w:gridCol w:w="3543"/>
        <w:gridCol w:w="1694"/>
      </w:tblGrid>
      <w:tr w:rsidR="003C2896" w:rsidRPr="009661B9" w:rsidTr="00346009">
        <w:tc>
          <w:tcPr>
            <w:tcW w:w="1729" w:type="dxa"/>
            <w:vAlign w:val="center"/>
          </w:tcPr>
          <w:p w:rsidR="003C2896" w:rsidRPr="009661B9" w:rsidRDefault="003C2896" w:rsidP="00346009">
            <w:pPr>
              <w:jc w:val="center"/>
            </w:pPr>
            <w:r w:rsidRPr="009661B9">
              <w:t>Mező neve</w:t>
            </w:r>
          </w:p>
        </w:tc>
        <w:tc>
          <w:tcPr>
            <w:tcW w:w="1527" w:type="dxa"/>
            <w:vAlign w:val="center"/>
          </w:tcPr>
          <w:p w:rsidR="003C2896" w:rsidRPr="009661B9" w:rsidRDefault="003C2896" w:rsidP="00346009">
            <w:pPr>
              <w:jc w:val="center"/>
            </w:pPr>
            <w:r w:rsidRPr="009661B9">
              <w:t>Mező típusa</w:t>
            </w:r>
          </w:p>
        </w:tc>
        <w:tc>
          <w:tcPr>
            <w:tcW w:w="3543"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29" w:type="dxa"/>
            <w:vAlign w:val="center"/>
          </w:tcPr>
          <w:p w:rsidR="003C2896" w:rsidRPr="009661B9" w:rsidRDefault="003C2896" w:rsidP="00346009">
            <w:r w:rsidRPr="009661B9">
              <w:t>genre_id</w:t>
            </w:r>
          </w:p>
        </w:tc>
        <w:tc>
          <w:tcPr>
            <w:tcW w:w="1527" w:type="dxa"/>
            <w:vAlign w:val="center"/>
          </w:tcPr>
          <w:p w:rsidR="003C2896" w:rsidRPr="009661B9" w:rsidRDefault="003C2896" w:rsidP="00346009">
            <w:pPr>
              <w:jc w:val="center"/>
            </w:pPr>
            <w:r w:rsidRPr="009661B9">
              <w:t>INT</w:t>
            </w:r>
          </w:p>
        </w:tc>
        <w:tc>
          <w:tcPr>
            <w:tcW w:w="3543" w:type="dxa"/>
            <w:vAlign w:val="center"/>
          </w:tcPr>
          <w:p w:rsidR="003C2896" w:rsidRPr="009661B9" w:rsidRDefault="003C2896" w:rsidP="00346009">
            <w:r w:rsidRPr="009661B9">
              <w:t>A kategória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729" w:type="dxa"/>
            <w:vAlign w:val="center"/>
          </w:tcPr>
          <w:p w:rsidR="003C2896" w:rsidRPr="009661B9" w:rsidRDefault="003C2896" w:rsidP="00346009">
            <w:r w:rsidRPr="009661B9">
              <w:t>genre</w:t>
            </w:r>
          </w:p>
        </w:tc>
        <w:tc>
          <w:tcPr>
            <w:tcW w:w="1527" w:type="dxa"/>
            <w:vAlign w:val="center"/>
          </w:tcPr>
          <w:p w:rsidR="003C2896" w:rsidRPr="009661B9" w:rsidRDefault="003C2896" w:rsidP="00346009">
            <w:pPr>
              <w:jc w:val="center"/>
            </w:pPr>
            <w:r w:rsidRPr="009661B9">
              <w:t>VARCHAR</w:t>
            </w:r>
          </w:p>
        </w:tc>
        <w:tc>
          <w:tcPr>
            <w:tcW w:w="3543" w:type="dxa"/>
            <w:vAlign w:val="center"/>
          </w:tcPr>
          <w:p w:rsidR="003C2896" w:rsidRPr="009661B9" w:rsidRDefault="003C2896" w:rsidP="00346009">
            <w:r w:rsidRPr="009661B9">
              <w:t>A kategória megnevezése</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5" o:spid="_x0000_s1035" type="#_x0000_t202" style="position:absolute;margin-left:1138.7pt;margin-top:25.35pt;width:423.3pt;height:64.5pt;z-index:251664384;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genres(</w:t>
                  </w:r>
                </w:p>
                <w:p w:rsidR="00C03417" w:rsidRPr="00F2755B" w:rsidRDefault="00C03417" w:rsidP="003C2896">
                  <w:pPr>
                    <w:rPr>
                      <w:rFonts w:ascii="Cascadia Code ExtraLight" w:hAnsi="Cascadia Code ExtraLight"/>
                    </w:rPr>
                  </w:pPr>
                  <w:r w:rsidRPr="00F2755B">
                    <w:rPr>
                      <w:rFonts w:ascii="Cascadia Code ExtraLight" w:hAnsi="Cascadia Code ExtraLight"/>
                    </w:rPr>
                    <w:t>genre_id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genreVARCHAR(255)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 xml:space="preserve"> SQL parancs</w:t>
      </w:r>
    </w:p>
    <w:p w:rsidR="003C2896" w:rsidRPr="009661B9" w:rsidRDefault="003C2896" w:rsidP="00CF21D3">
      <w:pPr>
        <w:pStyle w:val="Cmsor4"/>
      </w:pPr>
      <w:bookmarkStart w:id="58" w:name="_Toc195040757"/>
      <w:r w:rsidRPr="009661B9">
        <w:t>A „books_genres_conn” tábla</w:t>
      </w:r>
      <w:bookmarkEnd w:id="58"/>
    </w:p>
    <w:p w:rsidR="003C2896" w:rsidRPr="009661B9" w:rsidRDefault="003C2896" w:rsidP="003C2896">
      <w:pPr>
        <w:spacing w:before="120"/>
        <w:jc w:val="both"/>
      </w:pPr>
      <w:r w:rsidRPr="009661B9">
        <w:t>A „books_genres_conn” egy több-több kapcsolatú kapcsolótábla, ami a könyveket kapcsolja össze a hozzá tartozó kategóriákkal</w:t>
      </w:r>
      <w:r w:rsidR="006A2AC8" w:rsidRPr="009661B9">
        <w:t>.</w:t>
      </w:r>
    </w:p>
    <w:p w:rsidR="003C2896" w:rsidRPr="009661B9" w:rsidRDefault="003C2896" w:rsidP="003C2896">
      <w:pPr>
        <w:spacing w:before="120"/>
      </w:pPr>
      <w:r w:rsidRPr="009661B9">
        <w:t>Szerkezet</w:t>
      </w:r>
    </w:p>
    <w:tbl>
      <w:tblPr>
        <w:tblStyle w:val="Rcsostblzat"/>
        <w:tblW w:w="0" w:type="auto"/>
        <w:tblLook w:val="04A0"/>
      </w:tblPr>
      <w:tblGrid>
        <w:gridCol w:w="1742"/>
        <w:gridCol w:w="1465"/>
        <w:gridCol w:w="3592"/>
        <w:gridCol w:w="1694"/>
      </w:tblGrid>
      <w:tr w:rsidR="003C2896" w:rsidRPr="009661B9" w:rsidTr="00346009">
        <w:tc>
          <w:tcPr>
            <w:tcW w:w="1742" w:type="dxa"/>
            <w:vAlign w:val="center"/>
          </w:tcPr>
          <w:p w:rsidR="003C2896" w:rsidRPr="009661B9" w:rsidRDefault="003C2896" w:rsidP="00346009">
            <w:pPr>
              <w:jc w:val="center"/>
            </w:pPr>
            <w:r w:rsidRPr="009661B9">
              <w:t>Mező neve</w:t>
            </w:r>
          </w:p>
        </w:tc>
        <w:tc>
          <w:tcPr>
            <w:tcW w:w="1465" w:type="dxa"/>
            <w:vAlign w:val="center"/>
          </w:tcPr>
          <w:p w:rsidR="003C2896" w:rsidRPr="009661B9" w:rsidRDefault="003C2896" w:rsidP="00346009">
            <w:pPr>
              <w:jc w:val="center"/>
            </w:pPr>
            <w:r w:rsidRPr="009661B9">
              <w:t>Mező típusa</w:t>
            </w:r>
          </w:p>
        </w:tc>
        <w:tc>
          <w:tcPr>
            <w:tcW w:w="3592"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742" w:type="dxa"/>
            <w:vAlign w:val="center"/>
          </w:tcPr>
          <w:p w:rsidR="003C2896" w:rsidRPr="009661B9" w:rsidRDefault="003C2896" w:rsidP="00346009">
            <w:r w:rsidRPr="009661B9">
              <w:t>ISBN_id</w:t>
            </w:r>
          </w:p>
        </w:tc>
        <w:tc>
          <w:tcPr>
            <w:tcW w:w="1465" w:type="dxa"/>
            <w:vAlign w:val="center"/>
          </w:tcPr>
          <w:p w:rsidR="003C2896" w:rsidRPr="009661B9" w:rsidRDefault="003C2896" w:rsidP="00346009">
            <w:pPr>
              <w:jc w:val="center"/>
            </w:pPr>
            <w:r w:rsidRPr="009661B9">
              <w:t>INT</w:t>
            </w:r>
          </w:p>
        </w:tc>
        <w:tc>
          <w:tcPr>
            <w:tcW w:w="3592" w:type="dxa"/>
            <w:vAlign w:val="center"/>
          </w:tcPr>
          <w:p w:rsidR="003C2896" w:rsidRPr="009661B9" w:rsidRDefault="003C2896" w:rsidP="00346009">
            <w:r w:rsidRPr="009661B9">
              <w:t>Könyv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742" w:type="dxa"/>
            <w:vAlign w:val="center"/>
          </w:tcPr>
          <w:p w:rsidR="003C2896" w:rsidRPr="009661B9" w:rsidRDefault="003C2896" w:rsidP="00346009">
            <w:r w:rsidRPr="009661B9">
              <w:t>genre_id</w:t>
            </w:r>
          </w:p>
        </w:tc>
        <w:tc>
          <w:tcPr>
            <w:tcW w:w="1465" w:type="dxa"/>
            <w:vAlign w:val="center"/>
          </w:tcPr>
          <w:p w:rsidR="003C2896" w:rsidRPr="009661B9" w:rsidRDefault="003C2896" w:rsidP="00346009">
            <w:pPr>
              <w:jc w:val="center"/>
            </w:pPr>
            <w:r w:rsidRPr="009661B9">
              <w:t>INT</w:t>
            </w:r>
          </w:p>
        </w:tc>
        <w:tc>
          <w:tcPr>
            <w:tcW w:w="3592" w:type="dxa"/>
            <w:vAlign w:val="center"/>
          </w:tcPr>
          <w:p w:rsidR="003C2896" w:rsidRPr="009661B9" w:rsidRDefault="003C2896" w:rsidP="00346009">
            <w:r w:rsidRPr="009661B9">
              <w:t>Kategória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F45BED" w:rsidP="003C2896">
      <w:pPr>
        <w:spacing w:before="120"/>
      </w:pPr>
      <w:r>
        <w:rPr>
          <w:noProof/>
        </w:rPr>
        <w:pict>
          <v:shape id="Szövegdoboz 6" o:spid="_x0000_s1036" type="#_x0000_t202" style="position:absolute;margin-left:1140.65pt;margin-top:28.9pt;width:423.95pt;height:96.75pt;z-index:251665408;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books_genres_conn(</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genre_id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KEY(genre_id) REFERENCES genres(genre_id)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CB0DF9">
      <w:pPr>
        <w:pStyle w:val="Cmsor4"/>
      </w:pPr>
      <w:bookmarkStart w:id="59" w:name="_Toc195040758"/>
      <w:r w:rsidRPr="009661B9">
        <w:lastRenderedPageBreak/>
        <w:t>Az „authors” tábla</w:t>
      </w:r>
      <w:bookmarkEnd w:id="59"/>
    </w:p>
    <w:p w:rsidR="003C2896" w:rsidRPr="009661B9" w:rsidRDefault="003C2896" w:rsidP="003C2896">
      <w:pPr>
        <w:spacing w:before="120"/>
      </w:pPr>
      <w:r w:rsidRPr="009661B9">
        <w:t>Az „authors” tábla a könyvekhez tartozó szerzőket tartalmazza</w:t>
      </w:r>
      <w:r w:rsidR="000469CE" w:rsidRPr="009661B9">
        <w: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author_id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szerző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author</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 szerző neve</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7" o:spid="_x0000_s1037" type="#_x0000_t202" style="position:absolute;margin-left:0;margin-top:29.3pt;width:423.95pt;height:68.25pt;z-index:251666432;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authors(</w:t>
                  </w:r>
                </w:p>
                <w:p w:rsidR="00C03417" w:rsidRPr="00F2755B" w:rsidRDefault="00C03417" w:rsidP="003C2896">
                  <w:pPr>
                    <w:rPr>
                      <w:rFonts w:ascii="Cascadia Code ExtraLight" w:hAnsi="Cascadia Code ExtraLight"/>
                    </w:rPr>
                  </w:pPr>
                  <w:r w:rsidRPr="00F2755B">
                    <w:rPr>
                      <w:rFonts w:ascii="Cascadia Code ExtraLight" w:hAnsi="Cascadia Code ExtraLight"/>
                    </w:rPr>
                    <w:t>author_id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authorVARCHAR(255)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CB0DF9">
      <w:pPr>
        <w:pStyle w:val="Cmsor4"/>
      </w:pPr>
      <w:bookmarkStart w:id="60" w:name="_Toc195040759"/>
      <w:r w:rsidRPr="009661B9">
        <w:t>A „books_authors_conn” tábla</w:t>
      </w:r>
      <w:bookmarkEnd w:id="60"/>
    </w:p>
    <w:p w:rsidR="003C2896" w:rsidRPr="009661B9" w:rsidRDefault="003C2896" w:rsidP="003C2896">
      <w:pPr>
        <w:spacing w:before="120"/>
        <w:jc w:val="both"/>
      </w:pPr>
      <w:r w:rsidRPr="009661B9">
        <w:t>A „books_authors_conn” egy több-több kapcsolatú kapcsolótábla, ami a könyvtípusokat a hozzá tartozó szerzőkkel kapcsolja össze</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author_id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szerző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F45BED" w:rsidP="003C2896">
      <w:pPr>
        <w:spacing w:before="120"/>
      </w:pPr>
      <w:r>
        <w:rPr>
          <w:noProof/>
        </w:rPr>
        <w:pict>
          <v:shape id="Szövegdoboz 8" o:spid="_x0000_s1038" type="#_x0000_t202" style="position:absolute;margin-left:0;margin-top:33.35pt;width:423.95pt;height:94.5pt;z-index:251667456;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books_authors_conn(</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author_id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KEY(author_id) REFERENCES authors(author_id)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5527D9">
      <w:pPr>
        <w:pStyle w:val="Cmsor4"/>
      </w:pPr>
      <w:bookmarkStart w:id="61" w:name="_Toc195040760"/>
      <w:r w:rsidRPr="009661B9">
        <w:lastRenderedPageBreak/>
        <w:t>Az „inventory” tábla</w:t>
      </w:r>
      <w:bookmarkEnd w:id="61"/>
    </w:p>
    <w:p w:rsidR="003C2896" w:rsidRPr="009661B9" w:rsidRDefault="003C2896" w:rsidP="003C2896">
      <w:pPr>
        <w:spacing w:before="120"/>
        <w:jc w:val="both"/>
      </w:pPr>
      <w:r w:rsidRPr="009661B9">
        <w:t>Az „inventory” tábla az adott könyvtípushoz tartozó tényleges könyveket tárolja egy-több kapcsolatú kapcsolótábla</w:t>
      </w:r>
      <w:r w:rsidR="00E8294C" w:rsidRPr="009661B9">
        <w: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book_id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available</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Elérhetőségi flag. Ha hamis, a könyv nem elérhető, le lett selejtezve</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10" o:spid="_x0000_s1039" type="#_x0000_t202" style="position:absolute;margin-left:0;margin-top:33.05pt;width:423.95pt;height:94.5pt;z-index:251669504;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inventory(</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available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5527D9">
      <w:pPr>
        <w:pStyle w:val="Cmsor4"/>
      </w:pPr>
      <w:bookmarkStart w:id="62" w:name="_Toc195040761"/>
      <w:r w:rsidRPr="009661B9">
        <w:lastRenderedPageBreak/>
        <w:t>A „users” tábla</w:t>
      </w:r>
      <w:bookmarkEnd w:id="62"/>
    </w:p>
    <w:p w:rsidR="003C2896" w:rsidRPr="009661B9" w:rsidRDefault="003C2896" w:rsidP="003C2896">
      <w:pPr>
        <w:spacing w:before="120"/>
        <w:jc w:val="both"/>
      </w:pPr>
      <w:r w:rsidRPr="009661B9">
        <w:t>A „users” tábla tárolja az olvasók/felhasználók összes személyes adatát. Szintén egy gyakran használt tábla</w:t>
      </w:r>
    </w:p>
    <w:p w:rsidR="003C2896" w:rsidRPr="009661B9" w:rsidRDefault="003C2896" w:rsidP="003C2896">
      <w:pPr>
        <w:spacing w:before="120"/>
      </w:pPr>
      <w:r w:rsidRPr="009661B9">
        <w:t>Szerkezet</w:t>
      </w:r>
    </w:p>
    <w:tbl>
      <w:tblPr>
        <w:tblStyle w:val="Rcsostblzat"/>
        <w:tblW w:w="0" w:type="auto"/>
        <w:tblLook w:val="04A0"/>
      </w:tblPr>
      <w:tblGrid>
        <w:gridCol w:w="2389"/>
        <w:gridCol w:w="1509"/>
        <w:gridCol w:w="2945"/>
        <w:gridCol w:w="1686"/>
      </w:tblGrid>
      <w:tr w:rsidR="003C2896" w:rsidRPr="009661B9" w:rsidTr="00346009">
        <w:tc>
          <w:tcPr>
            <w:tcW w:w="2311" w:type="dxa"/>
            <w:vAlign w:val="center"/>
          </w:tcPr>
          <w:p w:rsidR="003C2896" w:rsidRPr="009661B9" w:rsidRDefault="003C2896" w:rsidP="00346009">
            <w:pPr>
              <w:jc w:val="center"/>
            </w:pPr>
            <w:r w:rsidRPr="009661B9">
              <w:t>Mező neve</w:t>
            </w:r>
          </w:p>
        </w:tc>
        <w:tc>
          <w:tcPr>
            <w:tcW w:w="1512" w:type="dxa"/>
            <w:vAlign w:val="center"/>
          </w:tcPr>
          <w:p w:rsidR="003C2896" w:rsidRPr="009661B9" w:rsidRDefault="003C2896" w:rsidP="00346009">
            <w:pPr>
              <w:jc w:val="center"/>
            </w:pPr>
            <w:r w:rsidRPr="009661B9">
              <w:t>Mező típusa</w:t>
            </w:r>
          </w:p>
        </w:tc>
        <w:tc>
          <w:tcPr>
            <w:tcW w:w="2976"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2311" w:type="dxa"/>
            <w:vAlign w:val="center"/>
          </w:tcPr>
          <w:p w:rsidR="003C2896" w:rsidRPr="009661B9" w:rsidRDefault="003C2896" w:rsidP="00346009">
            <w:r w:rsidRPr="009661B9">
              <w:t>user_id</w:t>
            </w:r>
          </w:p>
        </w:tc>
        <w:tc>
          <w:tcPr>
            <w:tcW w:w="1512" w:type="dxa"/>
            <w:vAlign w:val="center"/>
          </w:tcPr>
          <w:p w:rsidR="003C2896" w:rsidRPr="009661B9" w:rsidRDefault="003C2896" w:rsidP="00346009">
            <w:pPr>
              <w:jc w:val="center"/>
            </w:pPr>
            <w:r w:rsidRPr="009661B9">
              <w:t>INT</w:t>
            </w:r>
          </w:p>
        </w:tc>
        <w:tc>
          <w:tcPr>
            <w:tcW w:w="2976" w:type="dxa"/>
            <w:vAlign w:val="center"/>
          </w:tcPr>
          <w:p w:rsidR="003C2896" w:rsidRPr="009661B9" w:rsidRDefault="003C2896" w:rsidP="00346009">
            <w:r w:rsidRPr="009661B9">
              <w:t>Felhasználó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2311" w:type="dxa"/>
            <w:vAlign w:val="center"/>
          </w:tcPr>
          <w:p w:rsidR="003C2896" w:rsidRPr="009661B9" w:rsidRDefault="003C2896" w:rsidP="00346009">
            <w:r w:rsidRPr="009661B9">
              <w:t>surname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Vezetékné</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firstname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Keresztnév</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username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Felhasználónév, automatikusan generált (vezeték- és keresztév első két betűje + 3 random generált szám)</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birth_date</w:t>
            </w:r>
          </w:p>
        </w:tc>
        <w:tc>
          <w:tcPr>
            <w:tcW w:w="1512" w:type="dxa"/>
            <w:vAlign w:val="center"/>
          </w:tcPr>
          <w:p w:rsidR="003C2896" w:rsidRPr="009661B9" w:rsidRDefault="003C2896" w:rsidP="00346009">
            <w:pPr>
              <w:jc w:val="center"/>
            </w:pPr>
            <w:r w:rsidRPr="009661B9">
              <w:t>DATE</w:t>
            </w:r>
          </w:p>
        </w:tc>
        <w:tc>
          <w:tcPr>
            <w:tcW w:w="2976" w:type="dxa"/>
            <w:vAlign w:val="center"/>
          </w:tcPr>
          <w:p w:rsidR="003C2896" w:rsidRPr="009661B9" w:rsidRDefault="003C2896" w:rsidP="00346009">
            <w:r w:rsidRPr="009661B9">
              <w:t>Születési dátum</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membership_end_date</w:t>
            </w:r>
          </w:p>
        </w:tc>
        <w:tc>
          <w:tcPr>
            <w:tcW w:w="1512" w:type="dxa"/>
            <w:vAlign w:val="center"/>
          </w:tcPr>
          <w:p w:rsidR="003C2896" w:rsidRPr="009661B9" w:rsidRDefault="003C2896" w:rsidP="00346009">
            <w:pPr>
              <w:jc w:val="center"/>
            </w:pPr>
            <w:r w:rsidRPr="009661B9">
              <w:t>DATE</w:t>
            </w:r>
          </w:p>
        </w:tc>
        <w:tc>
          <w:tcPr>
            <w:tcW w:w="2976" w:type="dxa"/>
            <w:vAlign w:val="center"/>
          </w:tcPr>
          <w:p w:rsidR="003C2896" w:rsidRPr="009661B9" w:rsidRDefault="003C2896" w:rsidP="00346009">
            <w:r w:rsidRPr="009661B9">
              <w:t>A felhasználó tagságának lejárati dátuma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email</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 e-mail címe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phone_number</w:t>
            </w:r>
          </w:p>
        </w:tc>
        <w:tc>
          <w:tcPr>
            <w:tcW w:w="1512" w:type="dxa"/>
            <w:vAlign w:val="center"/>
          </w:tcPr>
          <w:p w:rsidR="003C2896" w:rsidRPr="009661B9" w:rsidRDefault="003C2896" w:rsidP="00346009">
            <w:pPr>
              <w:jc w:val="center"/>
            </w:pPr>
            <w:r w:rsidRPr="009661B9">
              <w:t>INT</w:t>
            </w:r>
          </w:p>
        </w:tc>
        <w:tc>
          <w:tcPr>
            <w:tcW w:w="2976" w:type="dxa"/>
            <w:vAlign w:val="center"/>
          </w:tcPr>
          <w:p w:rsidR="003C2896" w:rsidRPr="009661B9" w:rsidRDefault="003C2896" w:rsidP="00346009">
            <w:r w:rsidRPr="009661B9">
              <w:t>Felhasználó telefonszáma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password</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Felhasználó jelszava, a MYSQL PASSWORD nevű függvényével lett titkosítva</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birth_place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Születési hely</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address</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Jelenlegi lakcíme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mother_maiden_name</w:t>
            </w:r>
          </w:p>
        </w:tc>
        <w:tc>
          <w:tcPr>
            <w:tcW w:w="1512" w:type="dxa"/>
            <w:vAlign w:val="center"/>
          </w:tcPr>
          <w:p w:rsidR="003C2896" w:rsidRPr="009661B9" w:rsidRDefault="003C2896" w:rsidP="00346009">
            <w:pPr>
              <w:jc w:val="center"/>
            </w:pPr>
            <w:r w:rsidRPr="009661B9">
              <w:t>VARCHAR</w:t>
            </w:r>
          </w:p>
        </w:tc>
        <w:tc>
          <w:tcPr>
            <w:tcW w:w="2976" w:type="dxa"/>
            <w:vAlign w:val="center"/>
          </w:tcPr>
          <w:p w:rsidR="003C2896" w:rsidRPr="009661B9" w:rsidRDefault="003C2896" w:rsidP="00346009">
            <w:r w:rsidRPr="009661B9">
              <w:t>Anyja lánykori neve</w:t>
            </w:r>
          </w:p>
        </w:tc>
        <w:tc>
          <w:tcPr>
            <w:tcW w:w="1694" w:type="dxa"/>
            <w:vAlign w:val="center"/>
          </w:tcPr>
          <w:p w:rsidR="003C2896" w:rsidRPr="009661B9" w:rsidRDefault="003C2896" w:rsidP="00346009">
            <w:pPr>
              <w:jc w:val="center"/>
            </w:pPr>
          </w:p>
        </w:tc>
      </w:tr>
      <w:tr w:rsidR="003C2896" w:rsidRPr="009661B9" w:rsidTr="00346009">
        <w:tc>
          <w:tcPr>
            <w:tcW w:w="2311" w:type="dxa"/>
            <w:vAlign w:val="center"/>
          </w:tcPr>
          <w:p w:rsidR="003C2896" w:rsidRPr="009661B9" w:rsidRDefault="003C2896" w:rsidP="00346009">
            <w:r w:rsidRPr="009661B9">
              <w:t>active</w:t>
            </w:r>
          </w:p>
        </w:tc>
        <w:tc>
          <w:tcPr>
            <w:tcW w:w="1512" w:type="dxa"/>
            <w:vAlign w:val="center"/>
          </w:tcPr>
          <w:p w:rsidR="003C2896" w:rsidRPr="009661B9" w:rsidRDefault="003C2896" w:rsidP="00346009">
            <w:pPr>
              <w:jc w:val="center"/>
            </w:pPr>
            <w:r w:rsidRPr="009661B9">
              <w:t>BOOLEAN</w:t>
            </w:r>
          </w:p>
        </w:tc>
        <w:tc>
          <w:tcPr>
            <w:tcW w:w="2976" w:type="dxa"/>
            <w:vAlign w:val="center"/>
          </w:tcPr>
          <w:p w:rsidR="003C2896" w:rsidRPr="009661B9" w:rsidRDefault="003C2896" w:rsidP="00346009">
            <w:r w:rsidRPr="009661B9">
              <w:t>Deaktivált felhasználók úgy viselkednek mintha törölve lett volna a fiók</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lastRenderedPageBreak/>
        <w:pict>
          <v:shape id="Szövegdoboz 12" o:spid="_x0000_s1040" type="#_x0000_t202" style="position:absolute;margin-left:1142.45pt;margin-top:21.25pt;width:424.55pt;height:302.7pt;z-index:251671552;visibility:visible;mso-wrap-distance-top:3.6pt;mso-wrap-distance-bottom:3.6pt;mso-position-horizontal:righ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">
            <v:textbox>
              <w:txbxContent>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CREATE TABLE IF NOT EXISTS users (</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user_id INT AUTO_INCREMENT PRIMARY KEY,</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surnameVARCHAR(255),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first_nameVARCHAR(255),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usernameVARCHAR(7),</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birth_date DATE,</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membership_end_date DATE,</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email 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phone_numberVARCHAR(255),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passwordVARCHAR(255),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birth_placeVARCHAR(255),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addressVARCHAR(255),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mother_maiden_nameVARCHAR(255),</w:t>
                  </w:r>
                </w:p>
                <w:p w:rsidR="00C03417" w:rsidRPr="0060045D" w:rsidRDefault="00C03417" w:rsidP="003C2896">
                  <w:pPr>
                    <w:spacing w:after="120"/>
                    <w:rPr>
                      <w:rFonts w:ascii="Cascadia Code ExtraLight" w:hAnsi="Cascadia Code ExtraLight"/>
                    </w:rPr>
                  </w:pPr>
                  <w:r w:rsidRPr="0060045D">
                    <w:rPr>
                      <w:rFonts w:ascii="Cascadia Code ExtraLight" w:hAnsi="Cascadia Code ExtraLight"/>
                    </w:rPr>
                    <w:t xml:space="preserve">    active BOOLEAN</w:t>
                  </w:r>
                </w:p>
                <w:p w:rsidR="00C03417" w:rsidRPr="000A6D10" w:rsidRDefault="00C03417"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w:r>
      <w:r w:rsidR="003C2896" w:rsidRPr="009661B9">
        <w:t>SQL parancs</w:t>
      </w:r>
    </w:p>
    <w:p w:rsidR="003C2896" w:rsidRPr="009661B9" w:rsidRDefault="003C2896" w:rsidP="00CB09F6">
      <w:pPr>
        <w:pStyle w:val="Cmsor4"/>
      </w:pPr>
      <w:bookmarkStart w:id="63" w:name="_Toc195040762"/>
      <w:r w:rsidRPr="009661B9">
        <w:t>A „reservation” tábla</w:t>
      </w:r>
      <w:bookmarkEnd w:id="63"/>
    </w:p>
    <w:p w:rsidR="003C2896" w:rsidRPr="009661B9" w:rsidRDefault="003C2896" w:rsidP="003C2896">
      <w:pPr>
        <w:spacing w:before="120"/>
        <w:jc w:val="both"/>
      </w:pPr>
      <w:r w:rsidRPr="009661B9">
        <w:t xml:space="preserve">A „reservation” tábla tárolja az aktuális előjegyzéseket, több-több kapcsolatú kapcsolótáblában, néhány művelet könnyítése érdekeben kapott egy egyedi azonosítót is. </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reservation_id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Az előjegyzés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felhasználó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F45BED" w:rsidP="003C2896">
      <w:pPr>
        <w:spacing w:before="120"/>
      </w:pPr>
      <w:r>
        <w:rPr>
          <w:noProof/>
        </w:rPr>
        <w:pict>
          <v:shape id="Szövegdoboz 9" o:spid="_x0000_s1041" type="#_x0000_t202" style="position:absolute;margin-left:0;margin-top:33.6pt;width:423.95pt;height:145.5pt;z-index:251668480;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reservation(</w:t>
                  </w:r>
                </w:p>
                <w:p w:rsidR="00C03417" w:rsidRPr="00F2755B" w:rsidRDefault="00C03417" w:rsidP="003C2896">
                  <w:pPr>
                    <w:rPr>
                      <w:rFonts w:ascii="Cascadia Code ExtraLight" w:hAnsi="Cascadia Code ExtraLight"/>
                    </w:rPr>
                  </w:pPr>
                  <w:r w:rsidRPr="00F2755B">
                    <w:rPr>
                      <w:rFonts w:ascii="Cascadia Code ExtraLight" w:hAnsi="Cascadia Code ExtraLight"/>
                    </w:rPr>
                    <w:t>reservation_id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491545">
      <w:pPr>
        <w:pStyle w:val="Cmsor4"/>
      </w:pPr>
      <w:bookmarkStart w:id="64" w:name="_Toc195040763"/>
      <w:r w:rsidRPr="009661B9">
        <w:t>A „shelf” tábla</w:t>
      </w:r>
      <w:bookmarkEnd w:id="64"/>
    </w:p>
    <w:p w:rsidR="003C2896" w:rsidRPr="009661B9" w:rsidRDefault="003C2896" w:rsidP="003C2896">
      <w:pPr>
        <w:spacing w:before="120"/>
        <w:jc w:val="both"/>
      </w:pPr>
      <w:r w:rsidRPr="009661B9">
        <w:lastRenderedPageBreak/>
        <w:t>A „shelf” tábla, a kedvencek funkció. Tárolja a felhasználók kedvenc könyveit. Több-több kapcsolatú kapcsolótábla.</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felhasználó egyedi azonosítója</w:t>
            </w:r>
          </w:p>
        </w:tc>
        <w:tc>
          <w:tcPr>
            <w:tcW w:w="1694"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ISBN_id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 könyvtípus egyedi azonosítója</w:t>
            </w:r>
          </w:p>
        </w:tc>
        <w:tc>
          <w:tcPr>
            <w:tcW w:w="1694" w:type="dxa"/>
            <w:vAlign w:val="center"/>
          </w:tcPr>
          <w:p w:rsidR="003C2896" w:rsidRPr="009661B9" w:rsidRDefault="003C2896" w:rsidP="00346009">
            <w:pPr>
              <w:jc w:val="center"/>
            </w:pPr>
            <w:r w:rsidRPr="009661B9">
              <w:t>foreignkey</w:t>
            </w:r>
          </w:p>
        </w:tc>
      </w:tr>
    </w:tbl>
    <w:p w:rsidR="003C2896" w:rsidRPr="009661B9" w:rsidRDefault="00F45BED" w:rsidP="003C2896">
      <w:pPr>
        <w:spacing w:before="120"/>
      </w:pPr>
      <w:r>
        <w:rPr>
          <w:noProof/>
        </w:rPr>
        <w:pict>
          <v:shape id="Szövegdoboz 11" o:spid="_x0000_s1042" type="#_x0000_t202" style="position:absolute;margin-left:0;margin-top:34.15pt;width:423.95pt;height:125.25pt;z-index:251670528;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shelf(</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ISBN_id INT,</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PRIMARY KEY(user_id, 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KEY(ISBN_id) REFERENCES book(ISBN_id)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r w:rsidR="003C2896" w:rsidRPr="009661B9">
        <w:br w:type="page"/>
      </w:r>
    </w:p>
    <w:p w:rsidR="003C2896" w:rsidRPr="009661B9" w:rsidRDefault="003C2896" w:rsidP="009F5236">
      <w:pPr>
        <w:pStyle w:val="Cmsor4"/>
      </w:pPr>
      <w:bookmarkStart w:id="65" w:name="_Toc195040764"/>
      <w:r w:rsidRPr="009661B9">
        <w:lastRenderedPageBreak/>
        <w:t>Az „employees” tábla</w:t>
      </w:r>
      <w:bookmarkEnd w:id="65"/>
    </w:p>
    <w:p w:rsidR="003C2896" w:rsidRPr="009661B9" w:rsidRDefault="003C2896" w:rsidP="003C2896">
      <w:pPr>
        <w:spacing w:before="120"/>
      </w:pPr>
      <w:r w:rsidRPr="009661B9">
        <w:t>Az „employees” tábla tárolja az összes alkalmazott adatait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685" w:type="dxa"/>
            <w:vAlign w:val="center"/>
          </w:tcPr>
          <w:p w:rsidR="003C2896" w:rsidRPr="009661B9" w:rsidRDefault="003C2896" w:rsidP="00346009">
            <w:pPr>
              <w:jc w:val="center"/>
            </w:pPr>
            <w:r w:rsidRPr="009661B9">
              <w:t>Leírás</w:t>
            </w:r>
          </w:p>
        </w:tc>
        <w:tc>
          <w:tcPr>
            <w:tcW w:w="1694"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empl_id</w:t>
            </w:r>
          </w:p>
        </w:tc>
        <w:tc>
          <w:tcPr>
            <w:tcW w:w="1418" w:type="dxa"/>
            <w:vAlign w:val="center"/>
          </w:tcPr>
          <w:p w:rsidR="003C2896" w:rsidRPr="009661B9" w:rsidRDefault="003C2896" w:rsidP="00346009">
            <w:pPr>
              <w:jc w:val="center"/>
            </w:pPr>
            <w:r w:rsidRPr="009661B9">
              <w:t>INT</w:t>
            </w:r>
          </w:p>
        </w:tc>
        <w:tc>
          <w:tcPr>
            <w:tcW w:w="3685" w:type="dxa"/>
            <w:vAlign w:val="center"/>
          </w:tcPr>
          <w:p w:rsidR="003C2896" w:rsidRPr="009661B9" w:rsidRDefault="003C2896" w:rsidP="00346009">
            <w:r w:rsidRPr="009661B9">
              <w:t>Az alkalmazott egyedi azonosítója</w:t>
            </w:r>
          </w:p>
        </w:tc>
        <w:tc>
          <w:tcPr>
            <w:tcW w:w="1694"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empl_name</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neve</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empl_uname</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felhasználóneve automatikusan generált, mint a felhasználók nevei</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password</w:t>
            </w:r>
          </w:p>
        </w:tc>
        <w:tc>
          <w:tcPr>
            <w:tcW w:w="1418" w:type="dxa"/>
            <w:vAlign w:val="center"/>
          </w:tcPr>
          <w:p w:rsidR="003C2896" w:rsidRPr="009661B9" w:rsidRDefault="003C2896" w:rsidP="00346009">
            <w:pPr>
              <w:jc w:val="center"/>
            </w:pPr>
            <w:r w:rsidRPr="009661B9">
              <w:t>VARCHAR</w:t>
            </w:r>
          </w:p>
        </w:tc>
        <w:tc>
          <w:tcPr>
            <w:tcW w:w="3685" w:type="dxa"/>
            <w:vAlign w:val="center"/>
          </w:tcPr>
          <w:p w:rsidR="003C2896" w:rsidRPr="009661B9" w:rsidRDefault="003C2896" w:rsidP="00346009">
            <w:r w:rsidRPr="009661B9">
              <w:t>Az alkalmazott jelszava az asztali alkalmazáshoz, a MYSQL PASSWORD függvényével titkosítva</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active</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Deaktivált fiókot nem lehet újra aktiválni, a deaktivált alkalmazottak nem tudnak bejelentkezni</w:t>
            </w:r>
          </w:p>
        </w:tc>
        <w:tc>
          <w:tcPr>
            <w:tcW w:w="1694"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admin</w:t>
            </w:r>
          </w:p>
        </w:tc>
        <w:tc>
          <w:tcPr>
            <w:tcW w:w="1418" w:type="dxa"/>
            <w:vAlign w:val="center"/>
          </w:tcPr>
          <w:p w:rsidR="003C2896" w:rsidRPr="009661B9" w:rsidRDefault="003C2896" w:rsidP="00346009">
            <w:pPr>
              <w:jc w:val="center"/>
            </w:pPr>
            <w:r w:rsidRPr="009661B9">
              <w:t>BOOLEAN</w:t>
            </w:r>
          </w:p>
        </w:tc>
        <w:tc>
          <w:tcPr>
            <w:tcW w:w="3685" w:type="dxa"/>
            <w:vAlign w:val="center"/>
          </w:tcPr>
          <w:p w:rsidR="003C2896" w:rsidRPr="009661B9" w:rsidRDefault="003C2896" w:rsidP="00346009">
            <w:r w:rsidRPr="009661B9">
              <w:t>Adminflag, admin alkalmazottból csak egy létezhet és nem lehet deaktiválni</w:t>
            </w:r>
          </w:p>
        </w:tc>
        <w:tc>
          <w:tcPr>
            <w:tcW w:w="1694"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13" o:spid="_x0000_s1043" type="#_x0000_t202" style="position:absolute;margin-left:0;margin-top:32.9pt;width:423.95pt;height:128.25pt;z-index:251672576;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employees(</w:t>
                  </w:r>
                </w:p>
                <w:p w:rsidR="00C03417" w:rsidRPr="00F2755B" w:rsidRDefault="00C03417" w:rsidP="003C2896">
                  <w:pPr>
                    <w:rPr>
                      <w:rFonts w:ascii="Cascadia Code ExtraLight" w:hAnsi="Cascadia Code ExtraLight"/>
                    </w:rPr>
                  </w:pPr>
                  <w:r w:rsidRPr="00F2755B">
                    <w:rPr>
                      <w:rFonts w:ascii="Cascadia Code ExtraLight" w:hAnsi="Cascadia Code ExtraLight"/>
                    </w:rPr>
                    <w:t>empl_id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empl_nameVARCHAR(255),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empl_unameVARCHAR(5),</w:t>
                  </w:r>
                </w:p>
                <w:p w:rsidR="00C03417" w:rsidRPr="00F2755B" w:rsidRDefault="00C03417" w:rsidP="003C2896">
                  <w:pPr>
                    <w:rPr>
                      <w:rFonts w:ascii="Cascadia Code ExtraLight" w:hAnsi="Cascadia Code ExtraLight"/>
                    </w:rPr>
                  </w:pPr>
                  <w:r w:rsidRPr="00F2755B">
                    <w:rPr>
                      <w:rFonts w:ascii="Cascadia Code ExtraLight" w:hAnsi="Cascadia Code ExtraLight"/>
                    </w:rPr>
                    <w:t>passwordVARCHAR(255),</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active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admin BOOLEAN</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1D4CF9">
      <w:pPr>
        <w:pStyle w:val="Cmsor4"/>
      </w:pPr>
      <w:bookmarkStart w:id="66" w:name="_Toc195040765"/>
      <w:r w:rsidRPr="009661B9">
        <w:lastRenderedPageBreak/>
        <w:t>A „borrowings” tábla</w:t>
      </w:r>
      <w:bookmarkEnd w:id="66"/>
    </w:p>
    <w:p w:rsidR="003C2896" w:rsidRPr="009661B9" w:rsidRDefault="003C2896" w:rsidP="003C2896">
      <w:pPr>
        <w:spacing w:before="120"/>
        <w:jc w:val="both"/>
      </w:pPr>
      <w:r w:rsidRPr="009661B9">
        <w:t>A „borrowings” tábla tárolja az összes aktív és már lejárt/befejezett könyv kivételt. Több-több kapcsolatú kapcsolótábla, műveletek egyszerűsítése érdekében saját egyedi azonosítót is kapott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685"/>
        <w:gridCol w:w="1694"/>
      </w:tblGrid>
      <w:tr w:rsidR="003C2896" w:rsidRPr="009661B9" w:rsidTr="00346009">
        <w:tc>
          <w:tcPr>
            <w:tcW w:w="1696" w:type="dxa"/>
            <w:vAlign w:val="center"/>
          </w:tcPr>
          <w:p w:rsidR="003C2896" w:rsidRPr="009661B9" w:rsidRDefault="003C2896" w:rsidP="00346009">
            <w:r w:rsidRPr="009661B9">
              <w:t>Mező neve</w:t>
            </w:r>
          </w:p>
        </w:tc>
        <w:tc>
          <w:tcPr>
            <w:tcW w:w="1418" w:type="dxa"/>
            <w:vAlign w:val="center"/>
          </w:tcPr>
          <w:p w:rsidR="003C2896" w:rsidRPr="009661B9" w:rsidRDefault="003C2896" w:rsidP="00346009">
            <w:r w:rsidRPr="009661B9">
              <w:t>Mező típusa</w:t>
            </w:r>
          </w:p>
        </w:tc>
        <w:tc>
          <w:tcPr>
            <w:tcW w:w="3685" w:type="dxa"/>
            <w:vAlign w:val="center"/>
          </w:tcPr>
          <w:p w:rsidR="003C2896" w:rsidRPr="009661B9" w:rsidRDefault="003C2896" w:rsidP="00346009">
            <w:r w:rsidRPr="009661B9">
              <w:t>Leírás</w:t>
            </w:r>
          </w:p>
        </w:tc>
        <w:tc>
          <w:tcPr>
            <w:tcW w:w="1694" w:type="dxa"/>
            <w:vAlign w:val="center"/>
          </w:tcPr>
          <w:p w:rsidR="003C2896" w:rsidRPr="009661B9" w:rsidRDefault="003C2896" w:rsidP="00346009">
            <w:r w:rsidRPr="009661B9">
              <w:t>Kulcs/index</w:t>
            </w:r>
          </w:p>
        </w:tc>
      </w:tr>
      <w:tr w:rsidR="003C2896" w:rsidRPr="009661B9" w:rsidTr="00346009">
        <w:tc>
          <w:tcPr>
            <w:tcW w:w="1696" w:type="dxa"/>
          </w:tcPr>
          <w:p w:rsidR="003C2896" w:rsidRPr="009661B9" w:rsidRDefault="003C2896" w:rsidP="00346009">
            <w:r w:rsidRPr="009661B9">
              <w:t>borrowing_id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Kivétel egyedi azonosítója</w:t>
            </w:r>
          </w:p>
        </w:tc>
        <w:tc>
          <w:tcPr>
            <w:tcW w:w="1694" w:type="dxa"/>
          </w:tcPr>
          <w:p w:rsidR="003C2896" w:rsidRPr="009661B9" w:rsidRDefault="003C2896" w:rsidP="00346009">
            <w:r w:rsidRPr="009661B9">
              <w:t>primarykey</w:t>
            </w:r>
          </w:p>
        </w:tc>
      </w:tr>
      <w:tr w:rsidR="003C2896" w:rsidRPr="009661B9" w:rsidTr="00346009">
        <w:trPr>
          <w:trHeight w:val="52"/>
        </w:trPr>
        <w:tc>
          <w:tcPr>
            <w:tcW w:w="1696" w:type="dxa"/>
          </w:tcPr>
          <w:p w:rsidR="003C2896" w:rsidRPr="009661B9" w:rsidRDefault="003C2896" w:rsidP="00346009">
            <w:r w:rsidRPr="009661B9">
              <w:t>book_id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Könyv egyedi azonosítója</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user_id</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Felhasználó egyedi azonosítója</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empl_e</w:t>
            </w:r>
          </w:p>
        </w:tc>
        <w:tc>
          <w:tcPr>
            <w:tcW w:w="1418" w:type="dxa"/>
          </w:tcPr>
          <w:p w:rsidR="003C2896" w:rsidRPr="009661B9" w:rsidRDefault="003C2896" w:rsidP="00346009">
            <w:r w:rsidRPr="009661B9">
              <w:t>INT</w:t>
            </w:r>
          </w:p>
        </w:tc>
        <w:tc>
          <w:tcPr>
            <w:tcW w:w="3685" w:type="dxa"/>
          </w:tcPr>
          <w:p w:rsidR="003C2896" w:rsidRPr="009661B9" w:rsidRDefault="003C2896" w:rsidP="00346009">
            <w:r w:rsidRPr="009661B9">
              <w:t>Alkalmazott egyedi azonosítója. Amíg nincs visszahozva, azt az alkalmazottat tárolja, aki kiadta, ha már vissza lett véve, akkor azt tárolja, aki visszavette</w:t>
            </w:r>
          </w:p>
        </w:tc>
        <w:tc>
          <w:tcPr>
            <w:tcW w:w="1694" w:type="dxa"/>
          </w:tcPr>
          <w:p w:rsidR="003C2896" w:rsidRPr="009661B9" w:rsidRDefault="003C2896" w:rsidP="00346009">
            <w:r w:rsidRPr="009661B9">
              <w:t>foreignkey</w:t>
            </w:r>
          </w:p>
        </w:tc>
      </w:tr>
      <w:tr w:rsidR="003C2896" w:rsidRPr="009661B9" w:rsidTr="00346009">
        <w:tc>
          <w:tcPr>
            <w:tcW w:w="1696" w:type="dxa"/>
          </w:tcPr>
          <w:p w:rsidR="003C2896" w:rsidRPr="009661B9" w:rsidRDefault="003C2896" w:rsidP="00346009">
            <w:r w:rsidRPr="009661B9">
              <w:t>start_date</w:t>
            </w:r>
          </w:p>
        </w:tc>
        <w:tc>
          <w:tcPr>
            <w:tcW w:w="1418" w:type="dxa"/>
          </w:tcPr>
          <w:p w:rsidR="003C2896" w:rsidRPr="009661B9" w:rsidRDefault="003C2896" w:rsidP="00346009">
            <w:r w:rsidRPr="009661B9">
              <w:t>DATE</w:t>
            </w:r>
          </w:p>
        </w:tc>
        <w:tc>
          <w:tcPr>
            <w:tcW w:w="3685" w:type="dxa"/>
          </w:tcPr>
          <w:p w:rsidR="003C2896" w:rsidRPr="009661B9" w:rsidRDefault="003C2896" w:rsidP="00346009">
            <w:r w:rsidRPr="009661B9">
              <w:t>Kivétel kezdetének dátuma</w:t>
            </w:r>
          </w:p>
        </w:tc>
        <w:tc>
          <w:tcPr>
            <w:tcW w:w="1694" w:type="dxa"/>
          </w:tcPr>
          <w:p w:rsidR="003C2896" w:rsidRPr="009661B9" w:rsidRDefault="003C2896" w:rsidP="00346009"/>
        </w:tc>
      </w:tr>
      <w:tr w:rsidR="003C2896" w:rsidRPr="009661B9" w:rsidTr="00346009">
        <w:tc>
          <w:tcPr>
            <w:tcW w:w="1696" w:type="dxa"/>
          </w:tcPr>
          <w:p w:rsidR="003C2896" w:rsidRPr="009661B9" w:rsidRDefault="003C2896" w:rsidP="00346009">
            <w:r w:rsidRPr="009661B9">
              <w:t>end_date</w:t>
            </w:r>
          </w:p>
        </w:tc>
        <w:tc>
          <w:tcPr>
            <w:tcW w:w="1418" w:type="dxa"/>
          </w:tcPr>
          <w:p w:rsidR="003C2896" w:rsidRPr="009661B9" w:rsidRDefault="003C2896" w:rsidP="00346009">
            <w:r w:rsidRPr="009661B9">
              <w:t>DATE</w:t>
            </w:r>
          </w:p>
        </w:tc>
        <w:tc>
          <w:tcPr>
            <w:tcW w:w="3685" w:type="dxa"/>
          </w:tcPr>
          <w:p w:rsidR="003C2896" w:rsidRPr="009661B9" w:rsidRDefault="003C2896" w:rsidP="00346009">
            <w:r w:rsidRPr="009661B9">
              <w:t>Vége dátum, amíg nincs visszahozva a várt dátumot tárolja, visszahozást követően a visszavétel dátumát</w:t>
            </w:r>
          </w:p>
        </w:tc>
        <w:tc>
          <w:tcPr>
            <w:tcW w:w="1694" w:type="dxa"/>
          </w:tcPr>
          <w:p w:rsidR="003C2896" w:rsidRPr="009661B9" w:rsidRDefault="003C2896" w:rsidP="00346009"/>
        </w:tc>
      </w:tr>
      <w:tr w:rsidR="003C2896" w:rsidRPr="009661B9" w:rsidTr="00346009">
        <w:tc>
          <w:tcPr>
            <w:tcW w:w="1696" w:type="dxa"/>
          </w:tcPr>
          <w:p w:rsidR="003C2896" w:rsidRPr="009661B9" w:rsidRDefault="003C2896" w:rsidP="00346009">
            <w:r w:rsidRPr="009661B9">
              <w:t>returned</w:t>
            </w:r>
          </w:p>
        </w:tc>
        <w:tc>
          <w:tcPr>
            <w:tcW w:w="1418" w:type="dxa"/>
          </w:tcPr>
          <w:p w:rsidR="003C2896" w:rsidRPr="009661B9" w:rsidRDefault="003C2896" w:rsidP="00346009">
            <w:r w:rsidRPr="009661B9">
              <w:t>BOOL</w:t>
            </w:r>
          </w:p>
        </w:tc>
        <w:tc>
          <w:tcPr>
            <w:tcW w:w="3685" w:type="dxa"/>
          </w:tcPr>
          <w:p w:rsidR="003C2896" w:rsidRPr="009661B9" w:rsidRDefault="003C2896" w:rsidP="00346009">
            <w:r w:rsidRPr="009661B9">
              <w:t>Vissza lett-e már hozva flag</w:t>
            </w:r>
          </w:p>
        </w:tc>
        <w:tc>
          <w:tcPr>
            <w:tcW w:w="1694" w:type="dxa"/>
          </w:tcPr>
          <w:p w:rsidR="003C2896" w:rsidRPr="009661B9" w:rsidRDefault="003C2896" w:rsidP="00346009"/>
        </w:tc>
      </w:tr>
    </w:tbl>
    <w:p w:rsidR="003C2896" w:rsidRPr="009661B9" w:rsidRDefault="00F45BED" w:rsidP="003C2896">
      <w:pPr>
        <w:spacing w:before="120"/>
      </w:pPr>
      <w:r>
        <w:rPr>
          <w:noProof/>
        </w:rPr>
        <w:pict>
          <v:shape id="Szövegdoboz 15" o:spid="_x0000_s1044" type="#_x0000_t202" style="position:absolute;margin-left:0;margin-top:33pt;width:423.95pt;height:188.25pt;z-index:251673600;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borrowings(</w:t>
                  </w:r>
                </w:p>
                <w:p w:rsidR="00C03417" w:rsidRPr="00F2755B" w:rsidRDefault="00C03417" w:rsidP="003C2896">
                  <w:pPr>
                    <w:rPr>
                      <w:rFonts w:ascii="Cascadia Code ExtraLight" w:hAnsi="Cascadia Code ExtraLight"/>
                    </w:rPr>
                  </w:pPr>
                  <w:r w:rsidRPr="00F2755B">
                    <w:rPr>
                      <w:rFonts w:ascii="Cascadia Code ExtraLight" w:hAnsi="Cascadia Code ExtraLight"/>
                    </w:rPr>
                    <w:t>borrowing_id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empl_e INT NOT NULL, </w:t>
                  </w:r>
                </w:p>
                <w:p w:rsidR="00C03417" w:rsidRPr="00F2755B" w:rsidRDefault="00C03417" w:rsidP="003C2896">
                  <w:pPr>
                    <w:rPr>
                      <w:rFonts w:ascii="Cascadia Code ExtraLight" w:hAnsi="Cascadia Code ExtraLight"/>
                    </w:rPr>
                  </w:pPr>
                  <w:r w:rsidRPr="00F2755B">
                    <w:rPr>
                      <w:rFonts w:ascii="Cascadia Code ExtraLight" w:hAnsi="Cascadia Code ExtraLight"/>
                    </w:rPr>
                    <w:t>start_date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end_date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returnedTINYINT(1),</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KEY(user_id) REFERENCES users(user_id),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KEY(empl_e) REFERENCES employees(empl_id)</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385A3D">
      <w:pPr>
        <w:pStyle w:val="Cmsor4"/>
      </w:pPr>
      <w:bookmarkStart w:id="67" w:name="_Toc195040766"/>
      <w:r w:rsidRPr="009661B9">
        <w:lastRenderedPageBreak/>
        <w:t>A „booking” tábla</w:t>
      </w:r>
      <w:bookmarkEnd w:id="67"/>
    </w:p>
    <w:p w:rsidR="003C2896" w:rsidRPr="009661B9" w:rsidRDefault="003C2896" w:rsidP="003C2896">
      <w:pPr>
        <w:spacing w:before="120"/>
        <w:jc w:val="both"/>
      </w:pPr>
      <w:r w:rsidRPr="009661B9">
        <w:t>A „booking” táblában található az összes aktív könyv foglalás, ha egy foglalás lejár automatikusan kitörlődik a táblából. Több-több kapcsolatú kapcsolótábla, néhány művelet végett kapott saját egyedi azonosítót.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487"/>
        <w:gridCol w:w="1892"/>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487" w:type="dxa"/>
            <w:vAlign w:val="center"/>
          </w:tcPr>
          <w:p w:rsidR="003C2896" w:rsidRPr="009661B9" w:rsidRDefault="003C2896" w:rsidP="00346009">
            <w:pPr>
              <w:jc w:val="center"/>
            </w:pPr>
            <w:r w:rsidRPr="009661B9">
              <w:t>Leírás</w:t>
            </w:r>
          </w:p>
        </w:tc>
        <w:tc>
          <w:tcPr>
            <w:tcW w:w="1892"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pPr>
              <w:jc w:val="center"/>
            </w:pPr>
            <w:r w:rsidRPr="009661B9">
              <w:t>booking_id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Foglalás saját azonosítója</w:t>
            </w:r>
          </w:p>
        </w:tc>
        <w:tc>
          <w:tcPr>
            <w:tcW w:w="1892"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pPr>
              <w:jc w:val="center"/>
            </w:pPr>
            <w:r w:rsidRPr="009661B9">
              <w:t>user_id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Felhasználó saját azonosítója</w:t>
            </w:r>
          </w:p>
        </w:tc>
        <w:tc>
          <w:tcPr>
            <w:tcW w:w="1892"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pPr>
              <w:jc w:val="center"/>
            </w:pPr>
            <w:r w:rsidRPr="009661B9">
              <w:t>book_id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Könyv saját azonosítója</w:t>
            </w:r>
          </w:p>
        </w:tc>
        <w:tc>
          <w:tcPr>
            <w:tcW w:w="1892"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pPr>
              <w:jc w:val="center"/>
            </w:pPr>
            <w:r w:rsidRPr="009661B9">
              <w:t>end_date</w:t>
            </w:r>
          </w:p>
        </w:tc>
        <w:tc>
          <w:tcPr>
            <w:tcW w:w="1418" w:type="dxa"/>
            <w:vAlign w:val="center"/>
          </w:tcPr>
          <w:p w:rsidR="003C2896" w:rsidRPr="009661B9" w:rsidRDefault="003C2896" w:rsidP="00346009">
            <w:pPr>
              <w:jc w:val="center"/>
            </w:pPr>
            <w:r w:rsidRPr="009661B9">
              <w:t>DATE</w:t>
            </w:r>
          </w:p>
        </w:tc>
        <w:tc>
          <w:tcPr>
            <w:tcW w:w="3487" w:type="dxa"/>
            <w:vAlign w:val="center"/>
          </w:tcPr>
          <w:p w:rsidR="003C2896" w:rsidRPr="009661B9" w:rsidRDefault="003C2896" w:rsidP="00346009">
            <w:r w:rsidRPr="009661B9">
              <w:t>Foglalás lejárati dátuma</w:t>
            </w:r>
          </w:p>
        </w:tc>
        <w:tc>
          <w:tcPr>
            <w:tcW w:w="1892"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pPr>
              <w:jc w:val="center"/>
            </w:pPr>
            <w:r w:rsidRPr="009661B9">
              <w:t>handled</w:t>
            </w:r>
          </w:p>
        </w:tc>
        <w:tc>
          <w:tcPr>
            <w:tcW w:w="1418" w:type="dxa"/>
            <w:vAlign w:val="center"/>
          </w:tcPr>
          <w:p w:rsidR="003C2896" w:rsidRPr="009661B9" w:rsidRDefault="003C2896" w:rsidP="00346009">
            <w:pPr>
              <w:jc w:val="center"/>
            </w:pPr>
            <w:r w:rsidRPr="009661B9">
              <w:t>INT</w:t>
            </w:r>
          </w:p>
        </w:tc>
        <w:tc>
          <w:tcPr>
            <w:tcW w:w="3487" w:type="dxa"/>
            <w:vAlign w:val="center"/>
          </w:tcPr>
          <w:p w:rsidR="003C2896" w:rsidRPr="009661B9" w:rsidRDefault="003C2896" w:rsidP="00346009">
            <w:r w:rsidRPr="009661B9">
              <w:t>Állapot flag, három állapot 1 &lt;- új foglalás, a könyvet félre kell tenni, 0 &lt;- a könyvvel nincs semmi tennivaló, -1 &lt;- foglalás törölve lett a könyvet vissza kell tenni a helyére</w:t>
            </w:r>
          </w:p>
        </w:tc>
        <w:tc>
          <w:tcPr>
            <w:tcW w:w="1892"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14" o:spid="_x0000_s1045" type="#_x0000_t202" style="position:absolute;margin-left:-.05pt;margin-top:33.35pt;width:423.95pt;height:205.75pt;z-index:251674624;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booking(</w:t>
                  </w:r>
                </w:p>
                <w:p w:rsidR="00C03417" w:rsidRPr="00F2755B" w:rsidRDefault="00C03417" w:rsidP="003C2896">
                  <w:pPr>
                    <w:rPr>
                      <w:rFonts w:ascii="Cascadia Code ExtraLight" w:hAnsi="Cascadia Code ExtraLight"/>
                    </w:rPr>
                  </w:pPr>
                  <w:r w:rsidRPr="00F2755B">
                    <w:rPr>
                      <w:rFonts w:ascii="Cascadia Code ExtraLight" w:hAnsi="Cascadia Code ExtraLight"/>
                    </w:rPr>
                    <w:t>booking_id INT AUTO_INCREMENT PRIMARY KEY,</w:t>
                  </w:r>
                </w:p>
                <w:p w:rsidR="00C03417" w:rsidRPr="00F2755B" w:rsidRDefault="00C03417" w:rsidP="003C2896">
                  <w:pPr>
                    <w:rPr>
                      <w:rFonts w:ascii="Cascadia Code ExtraLight" w:hAnsi="Cascadia Code ExtraLight"/>
                    </w:rPr>
                  </w:pPr>
                  <w:r w:rsidRPr="00F2755B">
                    <w:rPr>
                      <w:rFonts w:ascii="Cascadia Code ExtraLight" w:hAnsi="Cascadia Code ExtraLight"/>
                    </w:rPr>
                    <w:t>book_id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user_id INT NOT NULL,</w:t>
                  </w:r>
                </w:p>
                <w:p w:rsidR="00C03417" w:rsidRPr="00F2755B" w:rsidRDefault="00C03417" w:rsidP="003C2896">
                  <w:pPr>
                    <w:rPr>
                      <w:rFonts w:ascii="Cascadia Code ExtraLight" w:hAnsi="Cascadia Code ExtraLight"/>
                    </w:rPr>
                  </w:pPr>
                  <w:r w:rsidRPr="00F2755B">
                    <w:rPr>
                      <w:rFonts w:ascii="Cascadia Code ExtraLight" w:hAnsi="Cascadia Code ExtraLight"/>
                    </w:rPr>
                    <w:t>end_date DATE,</w:t>
                  </w:r>
                </w:p>
                <w:p w:rsidR="00C03417" w:rsidRPr="00F2755B" w:rsidRDefault="00C03417" w:rsidP="003C2896">
                  <w:pPr>
                    <w:rPr>
                      <w:rFonts w:ascii="Cascadia Code ExtraLight" w:hAnsi="Cascadia Code ExtraLight"/>
                    </w:rPr>
                  </w:pPr>
                  <w:r w:rsidRPr="00F2755B">
                    <w:rPr>
                      <w:rFonts w:ascii="Cascadia Code ExtraLight" w:hAnsi="Cascadia Code ExtraLight"/>
                    </w:rPr>
                    <w:t>handled TINYINT DEFAULT 0,</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KEY(book_id) REFERENCES inventory(book_id),</w:t>
                  </w:r>
                </w:p>
                <w:p w:rsidR="00C03417" w:rsidRPr="00F2755B" w:rsidRDefault="00C03417" w:rsidP="003C2896">
                  <w:pPr>
                    <w:rPr>
                      <w:rFonts w:ascii="Cascadia Code ExtraLight" w:hAnsi="Cascadia Code ExtraLight"/>
                    </w:rPr>
                  </w:pPr>
                  <w:r w:rsidRPr="00F2755B">
                    <w:rPr>
                      <w:rFonts w:ascii="Cascadia Code ExtraLight" w:hAnsi="Cascadia Code ExtraLight"/>
                    </w:rPr>
                    <w:t xml:space="preserve">    FOREIGN KEY(user_id) REFERENCES users(user_id) </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3C2896">
      <w:r w:rsidRPr="009661B9">
        <w:br w:type="page"/>
      </w:r>
    </w:p>
    <w:p w:rsidR="003C2896" w:rsidRPr="009661B9" w:rsidRDefault="003C2896" w:rsidP="004741B3">
      <w:pPr>
        <w:pStyle w:val="Cmsor4"/>
      </w:pPr>
      <w:bookmarkStart w:id="68" w:name="_Toc195040767"/>
      <w:r w:rsidRPr="009661B9">
        <w:lastRenderedPageBreak/>
        <w:t>A „system_settings” tábla</w:t>
      </w:r>
      <w:bookmarkEnd w:id="68"/>
    </w:p>
    <w:p w:rsidR="003C2896" w:rsidRPr="009661B9" w:rsidRDefault="003C2896" w:rsidP="003C2896">
      <w:pPr>
        <w:spacing w:before="120"/>
        <w:jc w:val="both"/>
      </w:pPr>
      <w:r w:rsidRPr="009661B9">
        <w:t>A „system_settigns” tábla a könyvtár rendszeréhez tartozó alapbeállításokat tárolja nem kapcsolódik más táblához szimplán egységes tárolás végett létezik</w:t>
      </w:r>
    </w:p>
    <w:p w:rsidR="003C2896" w:rsidRPr="009661B9" w:rsidRDefault="003C2896" w:rsidP="003C2896">
      <w:pPr>
        <w:spacing w:before="120"/>
      </w:pPr>
      <w:r w:rsidRPr="009661B9">
        <w:t>Szerkezet</w:t>
      </w:r>
    </w:p>
    <w:tbl>
      <w:tblPr>
        <w:tblStyle w:val="Rcsostblzat"/>
        <w:tblW w:w="0" w:type="auto"/>
        <w:tblLook w:val="04A0"/>
      </w:tblPr>
      <w:tblGrid>
        <w:gridCol w:w="2457"/>
        <w:gridCol w:w="1477"/>
        <w:gridCol w:w="3187"/>
        <w:gridCol w:w="1408"/>
      </w:tblGrid>
      <w:tr w:rsidR="003C2896" w:rsidRPr="009661B9" w:rsidTr="00346009">
        <w:tc>
          <w:tcPr>
            <w:tcW w:w="2314" w:type="dxa"/>
            <w:vAlign w:val="center"/>
          </w:tcPr>
          <w:p w:rsidR="003C2896" w:rsidRPr="009661B9" w:rsidRDefault="003C2896" w:rsidP="00346009">
            <w:pPr>
              <w:jc w:val="center"/>
            </w:pPr>
            <w:r w:rsidRPr="009661B9">
              <w:t>Mező neve</w:t>
            </w:r>
          </w:p>
        </w:tc>
        <w:tc>
          <w:tcPr>
            <w:tcW w:w="1509" w:type="dxa"/>
            <w:vAlign w:val="center"/>
          </w:tcPr>
          <w:p w:rsidR="003C2896" w:rsidRPr="009661B9" w:rsidRDefault="003C2896" w:rsidP="00346009">
            <w:pPr>
              <w:jc w:val="center"/>
            </w:pPr>
            <w:r w:rsidRPr="009661B9">
              <w:t>Mező típusa</w:t>
            </w:r>
          </w:p>
        </w:tc>
        <w:tc>
          <w:tcPr>
            <w:tcW w:w="3260" w:type="dxa"/>
            <w:vAlign w:val="center"/>
          </w:tcPr>
          <w:p w:rsidR="003C2896" w:rsidRPr="009661B9" w:rsidRDefault="003C2896" w:rsidP="00346009">
            <w:pPr>
              <w:jc w:val="center"/>
            </w:pPr>
            <w:r w:rsidRPr="009661B9">
              <w:t>Leírás</w:t>
            </w:r>
          </w:p>
        </w:tc>
        <w:tc>
          <w:tcPr>
            <w:tcW w:w="1410" w:type="dxa"/>
            <w:vAlign w:val="center"/>
          </w:tcPr>
          <w:p w:rsidR="003C2896" w:rsidRPr="009661B9" w:rsidRDefault="003C2896" w:rsidP="00346009">
            <w:pPr>
              <w:jc w:val="center"/>
            </w:pPr>
            <w:r w:rsidRPr="009661B9">
              <w:t>Kulcs/index</w:t>
            </w:r>
          </w:p>
        </w:tc>
      </w:tr>
      <w:tr w:rsidR="003C2896" w:rsidRPr="009661B9" w:rsidTr="00346009">
        <w:tc>
          <w:tcPr>
            <w:tcW w:w="2314" w:type="dxa"/>
            <w:vAlign w:val="center"/>
          </w:tcPr>
          <w:p w:rsidR="003C2896" w:rsidRPr="009661B9" w:rsidRDefault="003C2896" w:rsidP="00346009">
            <w:r w:rsidRPr="009661B9">
              <w:t>membership_fee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Tagság díja, mértékegység: forint</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borrowing_time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Kivétel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lengthening_time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Hosszabbítás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booking_time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Foglalás ideje, mértékegység: nap</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max_reservations</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Maximum előjegyzések száma per felhasználó, mértékegység: darab</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max_lengthenings</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Maximum kivétel hosszábbítás per felhasználó, mértékegység: darab</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latency_fee</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Késedelemi bírság per késett nap, mértékegység: forint</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reset_token_expiration</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Resettoken élettartama, mértékegység: óra</w:t>
            </w:r>
          </w:p>
        </w:tc>
        <w:tc>
          <w:tcPr>
            <w:tcW w:w="1410" w:type="dxa"/>
            <w:vAlign w:val="center"/>
          </w:tcPr>
          <w:p w:rsidR="003C2896" w:rsidRPr="009661B9" w:rsidRDefault="003C2896" w:rsidP="00346009">
            <w:pPr>
              <w:jc w:val="center"/>
            </w:pPr>
          </w:p>
        </w:tc>
      </w:tr>
      <w:tr w:rsidR="003C2896" w:rsidRPr="009661B9" w:rsidTr="00346009">
        <w:tc>
          <w:tcPr>
            <w:tcW w:w="2314" w:type="dxa"/>
            <w:vAlign w:val="center"/>
          </w:tcPr>
          <w:p w:rsidR="003C2896" w:rsidRPr="009661B9" w:rsidRDefault="003C2896" w:rsidP="00346009">
            <w:r w:rsidRPr="009661B9">
              <w:t>login_token_expiration</w:t>
            </w:r>
          </w:p>
        </w:tc>
        <w:tc>
          <w:tcPr>
            <w:tcW w:w="1509" w:type="dxa"/>
            <w:vAlign w:val="center"/>
          </w:tcPr>
          <w:p w:rsidR="003C2896" w:rsidRPr="009661B9" w:rsidRDefault="003C2896" w:rsidP="00346009">
            <w:pPr>
              <w:jc w:val="center"/>
            </w:pPr>
            <w:r w:rsidRPr="009661B9">
              <w:t>INT</w:t>
            </w:r>
          </w:p>
        </w:tc>
        <w:tc>
          <w:tcPr>
            <w:tcW w:w="3260" w:type="dxa"/>
            <w:vAlign w:val="center"/>
          </w:tcPr>
          <w:p w:rsidR="003C2896" w:rsidRPr="009661B9" w:rsidRDefault="003C2896" w:rsidP="00346009">
            <w:r w:rsidRPr="009661B9">
              <w:t>Login token élettartama, mértékegység: nap</w:t>
            </w:r>
          </w:p>
        </w:tc>
        <w:tc>
          <w:tcPr>
            <w:tcW w:w="1410"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17" o:spid="_x0000_s1046" type="#_x0000_t202" style="position:absolute;margin-left:-.05pt;margin-top:33.35pt;width:423.95pt;height:255.65pt;z-index:251675648;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">
            <v:textbox>
              <w:txbxContent>
                <w:p w:rsidR="00C03417" w:rsidRPr="00F2755B" w:rsidRDefault="00C03417" w:rsidP="003C2896">
                  <w:pPr>
                    <w:rPr>
                      <w:rFonts w:ascii="Cascadia Code ExtraLight" w:hAnsi="Cascadia Code ExtraLight"/>
                    </w:rPr>
                  </w:pPr>
                  <w:r w:rsidRPr="00F2755B">
                    <w:rPr>
                      <w:rFonts w:ascii="Cascadia Code ExtraLight" w:hAnsi="Cascadia Code ExtraLight"/>
                    </w:rPr>
                    <w:t>CREATE TABLE IF NOT EXISTS system_settings (</w:t>
                  </w:r>
                </w:p>
                <w:p w:rsidR="00C03417" w:rsidRPr="00F2755B" w:rsidRDefault="00C03417" w:rsidP="003C2896">
                  <w:pPr>
                    <w:rPr>
                      <w:rFonts w:ascii="Cascadia Code ExtraLight" w:hAnsi="Cascadia Code ExtraLight"/>
                    </w:rPr>
                  </w:pPr>
                  <w:r w:rsidRPr="00F2755B">
                    <w:rPr>
                      <w:rFonts w:ascii="Cascadia Code ExtraLight" w:hAnsi="Cascadia Code ExtraLight"/>
                    </w:rPr>
                    <w:t>membership_fee INT,</w:t>
                  </w:r>
                </w:p>
                <w:p w:rsidR="00C03417" w:rsidRPr="00F2755B" w:rsidRDefault="00C03417" w:rsidP="003C2896">
                  <w:pPr>
                    <w:rPr>
                      <w:rFonts w:ascii="Cascadia Code ExtraLight" w:hAnsi="Cascadia Code ExtraLight"/>
                    </w:rPr>
                  </w:pPr>
                  <w:r w:rsidRPr="00F2755B">
                    <w:rPr>
                      <w:rFonts w:ascii="Cascadia Code ExtraLight" w:hAnsi="Cascadia Code ExtraLight"/>
                    </w:rPr>
                    <w:t>borrowing_time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lengthening_time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booking_time INT,</w:t>
                  </w:r>
                </w:p>
                <w:p w:rsidR="00C03417" w:rsidRPr="00F2755B" w:rsidRDefault="00C03417" w:rsidP="003C2896">
                  <w:pPr>
                    <w:rPr>
                      <w:rFonts w:ascii="Cascadia Code ExtraLight" w:hAnsi="Cascadia Code ExtraLight"/>
                    </w:rPr>
                  </w:pPr>
                  <w:r w:rsidRPr="00F2755B">
                    <w:rPr>
                      <w:rFonts w:ascii="Cascadia Code ExtraLight" w:hAnsi="Cascadia Code ExtraLight"/>
                    </w:rPr>
                    <w:t>max_reservations INT,</w:t>
                  </w:r>
                </w:p>
                <w:p w:rsidR="00C03417" w:rsidRPr="00F2755B" w:rsidRDefault="00C03417" w:rsidP="003C2896">
                  <w:pPr>
                    <w:rPr>
                      <w:rFonts w:ascii="Cascadia Code ExtraLight" w:hAnsi="Cascadia Code ExtraLight"/>
                    </w:rPr>
                  </w:pPr>
                  <w:r w:rsidRPr="00F2755B">
                    <w:rPr>
                      <w:rFonts w:ascii="Cascadia Code ExtraLight" w:hAnsi="Cascadia Code ExtraLight"/>
                    </w:rPr>
                    <w:t>max_lengthenings INT,</w:t>
                  </w:r>
                </w:p>
                <w:p w:rsidR="00C03417" w:rsidRPr="00F2755B" w:rsidRDefault="00C03417" w:rsidP="003C2896">
                  <w:pPr>
                    <w:rPr>
                      <w:rFonts w:ascii="Cascadia Code ExtraLight" w:hAnsi="Cascadia Code ExtraLight"/>
                    </w:rPr>
                  </w:pPr>
                  <w:r w:rsidRPr="00F2755B">
                    <w:rPr>
                      <w:rFonts w:ascii="Cascadia Code ExtraLight" w:hAnsi="Cascadia Code ExtraLight"/>
                    </w:rPr>
                    <w:t>latency_fee INT,</w:t>
                  </w:r>
                </w:p>
                <w:p w:rsidR="00C03417" w:rsidRPr="00F2755B" w:rsidRDefault="00C03417" w:rsidP="003C2896">
                  <w:pPr>
                    <w:rPr>
                      <w:rFonts w:ascii="Cascadia Code ExtraLight" w:hAnsi="Cascadia Code ExtraLight"/>
                    </w:rPr>
                  </w:pPr>
                  <w:r w:rsidRPr="00F2755B">
                    <w:rPr>
                      <w:rFonts w:ascii="Cascadia Code ExtraLight" w:hAnsi="Cascadia Code ExtraLight"/>
                    </w:rPr>
                    <w:t>reset_token_expiration INT,</w:t>
                  </w:r>
                </w:p>
                <w:p w:rsidR="00C03417" w:rsidRPr="00F2755B" w:rsidRDefault="00C03417" w:rsidP="003C2896">
                  <w:pPr>
                    <w:rPr>
                      <w:rFonts w:ascii="Cascadia Code ExtraLight" w:hAnsi="Cascadia Code ExtraLight"/>
                    </w:rPr>
                  </w:pPr>
                  <w:r w:rsidRPr="00F2755B">
                    <w:rPr>
                      <w:rFonts w:ascii="Cascadia Code ExtraLight" w:hAnsi="Cascadia Code ExtraLight"/>
                    </w:rPr>
                    <w:t>login_token_expiration INT</w:t>
                  </w:r>
                </w:p>
                <w:p w:rsidR="00C03417" w:rsidRPr="00F2755B" w:rsidRDefault="00C03417" w:rsidP="003C2896">
                  <w:pPr>
                    <w:rPr>
                      <w:rFonts w:ascii="Cascadia Code ExtraLight" w:hAnsi="Cascadia Code ExtraLight"/>
                    </w:rPr>
                  </w:pPr>
                  <w:r w:rsidRPr="00F2755B">
                    <w:rPr>
                      <w:rFonts w:ascii="Cascadia Code ExtraLight" w:hAnsi="Cascadia Code ExtraLight"/>
                    </w:rPr>
                    <w:t>);</w:t>
                  </w:r>
                </w:p>
                <w:p w:rsidR="00C03417" w:rsidRPr="00F2755B" w:rsidRDefault="00C03417" w:rsidP="003C2896">
                  <w:pPr>
                    <w:rPr>
                      <w:rFonts w:ascii="Cascadia Code ExtraLight" w:hAnsi="Cascadia Code ExtraLight"/>
                    </w:rPr>
                  </w:pPr>
                </w:p>
              </w:txbxContent>
            </v:textbox>
            <w10:wrap type="square" anchorx="margin"/>
          </v:shape>
        </w:pict>
      </w:r>
      <w:r w:rsidR="003C2896" w:rsidRPr="009661B9">
        <w:t>SQL parancs</w:t>
      </w:r>
      <w:r w:rsidR="003C2896" w:rsidRPr="009661B9">
        <w:br w:type="page"/>
      </w:r>
    </w:p>
    <w:p w:rsidR="003C2896" w:rsidRPr="009661B9" w:rsidRDefault="003C2896" w:rsidP="00E848F8">
      <w:pPr>
        <w:pStyle w:val="Cmsor4"/>
      </w:pPr>
      <w:bookmarkStart w:id="69" w:name="_Toc195040768"/>
      <w:r w:rsidRPr="009661B9">
        <w:lastRenderedPageBreak/>
        <w:t>A „tokens” tábla</w:t>
      </w:r>
      <w:bookmarkEnd w:id="69"/>
    </w:p>
    <w:p w:rsidR="003C2896" w:rsidRPr="009661B9" w:rsidRDefault="003C2896" w:rsidP="003C2896">
      <w:pPr>
        <w:spacing w:before="120"/>
      </w:pPr>
      <w:r w:rsidRPr="009661B9">
        <w:t>A „tokens” tábla emlékezz rám és elfelejtett jelszó funkciókhoz tárol tokeneket.</w:t>
      </w:r>
    </w:p>
    <w:p w:rsidR="003C2896" w:rsidRPr="009661B9" w:rsidRDefault="003C2896" w:rsidP="003C2896">
      <w:pPr>
        <w:spacing w:before="120"/>
      </w:pPr>
      <w:r w:rsidRPr="009661B9">
        <w:t>Szerkezet</w:t>
      </w:r>
    </w:p>
    <w:tbl>
      <w:tblPr>
        <w:tblStyle w:val="Rcsostblzat"/>
        <w:tblW w:w="0" w:type="auto"/>
        <w:tblLook w:val="04A0"/>
      </w:tblPr>
      <w:tblGrid>
        <w:gridCol w:w="1696"/>
        <w:gridCol w:w="1418"/>
        <w:gridCol w:w="3470"/>
        <w:gridCol w:w="1909"/>
      </w:tblGrid>
      <w:tr w:rsidR="003C2896" w:rsidRPr="009661B9" w:rsidTr="00346009">
        <w:tc>
          <w:tcPr>
            <w:tcW w:w="1696" w:type="dxa"/>
            <w:vAlign w:val="center"/>
          </w:tcPr>
          <w:p w:rsidR="003C2896" w:rsidRPr="009661B9" w:rsidRDefault="003C2896" w:rsidP="00346009">
            <w:pPr>
              <w:jc w:val="center"/>
            </w:pPr>
            <w:r w:rsidRPr="009661B9">
              <w:t>Mező neve</w:t>
            </w:r>
          </w:p>
        </w:tc>
        <w:tc>
          <w:tcPr>
            <w:tcW w:w="1418" w:type="dxa"/>
            <w:vAlign w:val="center"/>
          </w:tcPr>
          <w:p w:rsidR="003C2896" w:rsidRPr="009661B9" w:rsidRDefault="003C2896" w:rsidP="00346009">
            <w:pPr>
              <w:jc w:val="center"/>
            </w:pPr>
            <w:r w:rsidRPr="009661B9">
              <w:t>Mező típusa</w:t>
            </w:r>
          </w:p>
        </w:tc>
        <w:tc>
          <w:tcPr>
            <w:tcW w:w="3470" w:type="dxa"/>
            <w:vAlign w:val="center"/>
          </w:tcPr>
          <w:p w:rsidR="003C2896" w:rsidRPr="009661B9" w:rsidRDefault="003C2896" w:rsidP="00346009">
            <w:pPr>
              <w:jc w:val="center"/>
            </w:pPr>
            <w:r w:rsidRPr="009661B9">
              <w:t>Leírás</w:t>
            </w:r>
          </w:p>
        </w:tc>
        <w:tc>
          <w:tcPr>
            <w:tcW w:w="1909" w:type="dxa"/>
            <w:vAlign w:val="center"/>
          </w:tcPr>
          <w:p w:rsidR="003C2896" w:rsidRPr="009661B9" w:rsidRDefault="003C2896" w:rsidP="00346009">
            <w:pPr>
              <w:jc w:val="center"/>
            </w:pPr>
            <w:r w:rsidRPr="009661B9">
              <w:t>Kulcs/index</w:t>
            </w:r>
          </w:p>
        </w:tc>
      </w:tr>
      <w:tr w:rsidR="003C2896" w:rsidRPr="009661B9" w:rsidTr="00346009">
        <w:tc>
          <w:tcPr>
            <w:tcW w:w="1696" w:type="dxa"/>
            <w:vAlign w:val="center"/>
          </w:tcPr>
          <w:p w:rsidR="003C2896" w:rsidRPr="009661B9" w:rsidRDefault="003C2896" w:rsidP="00346009">
            <w:r w:rsidRPr="009661B9">
              <w:t>token</w:t>
            </w:r>
          </w:p>
        </w:tc>
        <w:tc>
          <w:tcPr>
            <w:tcW w:w="1418" w:type="dxa"/>
            <w:vAlign w:val="center"/>
          </w:tcPr>
          <w:p w:rsidR="003C2896" w:rsidRPr="009661B9" w:rsidRDefault="003C2896" w:rsidP="00346009">
            <w:pPr>
              <w:jc w:val="center"/>
            </w:pPr>
            <w:r w:rsidRPr="009661B9">
              <w:t>VARCHAR</w:t>
            </w:r>
          </w:p>
        </w:tc>
        <w:tc>
          <w:tcPr>
            <w:tcW w:w="3470" w:type="dxa"/>
            <w:vAlign w:val="center"/>
          </w:tcPr>
          <w:p w:rsidR="003C2896" w:rsidRPr="009661B9" w:rsidRDefault="003C2896" w:rsidP="00346009">
            <w:r w:rsidRPr="009661B9">
              <w:t>A generált egyedi token</w:t>
            </w:r>
          </w:p>
        </w:tc>
        <w:tc>
          <w:tcPr>
            <w:tcW w:w="1909" w:type="dxa"/>
            <w:vAlign w:val="center"/>
          </w:tcPr>
          <w:p w:rsidR="003C2896" w:rsidRPr="009661B9" w:rsidRDefault="003C2896" w:rsidP="00346009">
            <w:pPr>
              <w:jc w:val="center"/>
            </w:pPr>
            <w:r w:rsidRPr="009661B9">
              <w:t>primarykey</w:t>
            </w:r>
          </w:p>
        </w:tc>
      </w:tr>
      <w:tr w:rsidR="003C2896" w:rsidRPr="009661B9" w:rsidTr="00346009">
        <w:tc>
          <w:tcPr>
            <w:tcW w:w="1696" w:type="dxa"/>
            <w:vAlign w:val="center"/>
          </w:tcPr>
          <w:p w:rsidR="003C2896" w:rsidRPr="009661B9" w:rsidRDefault="003C2896" w:rsidP="00346009">
            <w:r w:rsidRPr="009661B9">
              <w:t>user_id</w:t>
            </w:r>
          </w:p>
        </w:tc>
        <w:tc>
          <w:tcPr>
            <w:tcW w:w="1418" w:type="dxa"/>
            <w:vAlign w:val="center"/>
          </w:tcPr>
          <w:p w:rsidR="003C2896" w:rsidRPr="009661B9" w:rsidRDefault="003C2896" w:rsidP="00346009">
            <w:pPr>
              <w:jc w:val="center"/>
            </w:pPr>
            <w:r w:rsidRPr="009661B9">
              <w:t>INT</w:t>
            </w:r>
          </w:p>
        </w:tc>
        <w:tc>
          <w:tcPr>
            <w:tcW w:w="3470" w:type="dxa"/>
            <w:vAlign w:val="center"/>
          </w:tcPr>
          <w:p w:rsidR="003C2896" w:rsidRPr="009661B9" w:rsidRDefault="003C2896" w:rsidP="00346009">
            <w:r w:rsidRPr="009661B9">
              <w:t>A felhasználó egyedi azonosítója</w:t>
            </w:r>
          </w:p>
        </w:tc>
        <w:tc>
          <w:tcPr>
            <w:tcW w:w="1909" w:type="dxa"/>
            <w:vAlign w:val="center"/>
          </w:tcPr>
          <w:p w:rsidR="003C2896" w:rsidRPr="009661B9" w:rsidRDefault="003C2896" w:rsidP="00346009">
            <w:pPr>
              <w:jc w:val="center"/>
            </w:pPr>
            <w:r w:rsidRPr="009661B9">
              <w:t>foreignkey</w:t>
            </w:r>
          </w:p>
        </w:tc>
      </w:tr>
      <w:tr w:rsidR="003C2896" w:rsidRPr="009661B9" w:rsidTr="00346009">
        <w:tc>
          <w:tcPr>
            <w:tcW w:w="1696" w:type="dxa"/>
            <w:vAlign w:val="center"/>
          </w:tcPr>
          <w:p w:rsidR="003C2896" w:rsidRPr="009661B9" w:rsidRDefault="003C2896" w:rsidP="00346009">
            <w:r w:rsidRPr="009661B9">
              <w:t>type</w:t>
            </w:r>
          </w:p>
        </w:tc>
        <w:tc>
          <w:tcPr>
            <w:tcW w:w="1418" w:type="dxa"/>
            <w:vAlign w:val="center"/>
          </w:tcPr>
          <w:p w:rsidR="003C2896" w:rsidRPr="009661B9" w:rsidRDefault="003C2896" w:rsidP="00346009">
            <w:pPr>
              <w:jc w:val="center"/>
            </w:pPr>
            <w:r w:rsidRPr="009661B9">
              <w:t>VARCHAR</w:t>
            </w:r>
          </w:p>
        </w:tc>
        <w:tc>
          <w:tcPr>
            <w:tcW w:w="3470" w:type="dxa"/>
            <w:vAlign w:val="center"/>
          </w:tcPr>
          <w:p w:rsidR="003C2896" w:rsidRPr="009661B9" w:rsidRDefault="003C2896" w:rsidP="00346009">
            <w:r w:rsidRPr="009661B9">
              <w:t>A token típusa remember_me/reset</w:t>
            </w:r>
          </w:p>
        </w:tc>
        <w:tc>
          <w:tcPr>
            <w:tcW w:w="1909" w:type="dxa"/>
            <w:vAlign w:val="center"/>
          </w:tcPr>
          <w:p w:rsidR="003C2896" w:rsidRPr="009661B9" w:rsidRDefault="003C2896" w:rsidP="00346009">
            <w:pPr>
              <w:jc w:val="center"/>
            </w:pPr>
          </w:p>
        </w:tc>
      </w:tr>
      <w:tr w:rsidR="003C2896" w:rsidRPr="009661B9" w:rsidTr="00346009">
        <w:tc>
          <w:tcPr>
            <w:tcW w:w="1696" w:type="dxa"/>
            <w:vAlign w:val="center"/>
          </w:tcPr>
          <w:p w:rsidR="003C2896" w:rsidRPr="009661B9" w:rsidRDefault="003C2896" w:rsidP="00346009">
            <w:r w:rsidRPr="009661B9">
              <w:t>exipry_date</w:t>
            </w:r>
          </w:p>
        </w:tc>
        <w:tc>
          <w:tcPr>
            <w:tcW w:w="1418" w:type="dxa"/>
            <w:vAlign w:val="center"/>
          </w:tcPr>
          <w:p w:rsidR="003C2896" w:rsidRPr="009661B9" w:rsidRDefault="003C2896" w:rsidP="00346009">
            <w:pPr>
              <w:jc w:val="center"/>
            </w:pPr>
            <w:r w:rsidRPr="009661B9">
              <w:t>DATE</w:t>
            </w:r>
          </w:p>
        </w:tc>
        <w:tc>
          <w:tcPr>
            <w:tcW w:w="3470" w:type="dxa"/>
            <w:vAlign w:val="center"/>
          </w:tcPr>
          <w:p w:rsidR="003C2896" w:rsidRPr="009661B9" w:rsidRDefault="003C2896" w:rsidP="00346009">
            <w:r w:rsidRPr="009661B9">
              <w:t>A token lejárati dátuma</w:t>
            </w:r>
          </w:p>
        </w:tc>
        <w:tc>
          <w:tcPr>
            <w:tcW w:w="1909" w:type="dxa"/>
            <w:vAlign w:val="center"/>
          </w:tcPr>
          <w:p w:rsidR="003C2896" w:rsidRPr="009661B9" w:rsidRDefault="003C2896" w:rsidP="00346009">
            <w:pPr>
              <w:jc w:val="center"/>
            </w:pPr>
          </w:p>
        </w:tc>
      </w:tr>
    </w:tbl>
    <w:p w:rsidR="003C2896" w:rsidRPr="009661B9" w:rsidRDefault="00F45BED" w:rsidP="003C2896">
      <w:pPr>
        <w:spacing w:before="120"/>
      </w:pPr>
      <w:r>
        <w:rPr>
          <w:noProof/>
        </w:rPr>
        <w:pict>
          <v:shape id="Szövegdoboz 18" o:spid="_x0000_s1047" type="#_x0000_t202" style="position:absolute;margin-left:0;margin-top:33.55pt;width:423.95pt;height:159.2pt;z-index:251676672;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">
            <v:textbox>
              <w:txbxContent>
                <w:p w:rsidR="00C03417" w:rsidRPr="00277820" w:rsidRDefault="00C03417" w:rsidP="003C2896">
                  <w:pPr>
                    <w:rPr>
                      <w:rFonts w:ascii="Cascadia Code ExtraLight" w:hAnsi="Cascadia Code ExtraLight"/>
                    </w:rPr>
                  </w:pPr>
                  <w:r w:rsidRPr="00277820">
                    <w:rPr>
                      <w:rFonts w:ascii="Cascadia Code ExtraLight" w:hAnsi="Cascadia Code ExtraLight"/>
                    </w:rPr>
                    <w:t>CREATE TABLE IF NOT EXISTS tokens(</w:t>
                  </w:r>
                </w:p>
                <w:p w:rsidR="00C03417" w:rsidRPr="00277820" w:rsidRDefault="00C03417" w:rsidP="003C2896">
                  <w:pPr>
                    <w:rPr>
                      <w:rFonts w:ascii="Cascadia Code ExtraLight" w:hAnsi="Cascadia Code ExtraLight"/>
                    </w:rPr>
                  </w:pPr>
                  <w:r w:rsidRPr="00277820">
                    <w:rPr>
                      <w:rFonts w:ascii="Cascadia Code ExtraLight" w:hAnsi="Cascadia Code ExtraLight"/>
                    </w:rPr>
                    <w:t>tokenVARCHAR(11) PRIMARY KEY,</w:t>
                  </w:r>
                </w:p>
                <w:p w:rsidR="00C03417" w:rsidRPr="00277820" w:rsidRDefault="00C03417" w:rsidP="003C2896">
                  <w:pPr>
                    <w:rPr>
                      <w:rFonts w:ascii="Cascadia Code ExtraLight" w:hAnsi="Cascadia Code ExtraLight"/>
                    </w:rPr>
                  </w:pPr>
                  <w:r w:rsidRPr="00277820">
                    <w:rPr>
                      <w:rFonts w:ascii="Cascadia Code ExtraLight" w:hAnsi="Cascadia Code ExtraLight"/>
                    </w:rPr>
                    <w:t>user_id INT NOT NULL,</w:t>
                  </w:r>
                </w:p>
                <w:p w:rsidR="00C03417" w:rsidRPr="00277820" w:rsidRDefault="00C03417" w:rsidP="003C2896">
                  <w:pPr>
                    <w:rPr>
                      <w:rFonts w:ascii="Cascadia Code ExtraLight" w:hAnsi="Cascadia Code ExtraLight"/>
                    </w:rPr>
                  </w:pPr>
                  <w:r w:rsidRPr="00277820">
                    <w:rPr>
                      <w:rFonts w:ascii="Cascadia Code ExtraLight" w:hAnsi="Cascadia Code ExtraLight"/>
                    </w:rPr>
                    <w:t>expiry_date DATETIME,</w:t>
                  </w:r>
                </w:p>
                <w:p w:rsidR="00C03417" w:rsidRPr="00277820" w:rsidRDefault="00C03417" w:rsidP="003C2896">
                  <w:pPr>
                    <w:rPr>
                      <w:rFonts w:ascii="Cascadia Code ExtraLight" w:hAnsi="Cascadia Code ExtraLight"/>
                    </w:rPr>
                  </w:pPr>
                  <w:r w:rsidRPr="00277820">
                    <w:rPr>
                      <w:rFonts w:ascii="Cascadia Code ExtraLight" w:hAnsi="Cascadia Code ExtraLight"/>
                    </w:rPr>
                    <w:t>typeVARCHAR(255),</w:t>
                  </w:r>
                </w:p>
                <w:p w:rsidR="00C03417" w:rsidRPr="00277820" w:rsidRDefault="00C03417" w:rsidP="003C2896">
                  <w:pPr>
                    <w:rPr>
                      <w:rFonts w:ascii="Cascadia Code ExtraLight" w:hAnsi="Cascadia Code ExtraLight"/>
                    </w:rPr>
                  </w:pPr>
                  <w:r w:rsidRPr="00277820">
                    <w:rPr>
                      <w:rFonts w:ascii="Cascadia Code ExtraLight" w:hAnsi="Cascadia Code ExtraLight"/>
                    </w:rPr>
                    <w:t xml:space="preserve">    FOREIGN KEY(user_id) REFERENCES users(user_id)</w:t>
                  </w:r>
                </w:p>
                <w:p w:rsidR="00C03417" w:rsidRPr="00F2755B" w:rsidRDefault="00C03417"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w:r>
      <w:r w:rsidR="003C2896" w:rsidRPr="009661B9">
        <w:t>SQL parancs</w:t>
      </w:r>
    </w:p>
    <w:p w:rsidR="003C2896" w:rsidRPr="009661B9" w:rsidRDefault="003C2896" w:rsidP="00633467">
      <w:pPr>
        <w:pStyle w:val="Cmsor3"/>
      </w:pPr>
      <w:r w:rsidRPr="009661B9">
        <w:br w:type="page"/>
      </w:r>
      <w:bookmarkStart w:id="70" w:name="_Toc195040769"/>
      <w:r w:rsidRPr="009661B9">
        <w:lastRenderedPageBreak/>
        <w:t>Eljárások</w:t>
      </w:r>
      <w:bookmarkEnd w:id="70"/>
    </w:p>
    <w:p w:rsidR="003C2896" w:rsidRPr="009661B9" w:rsidRDefault="003C2896" w:rsidP="003C2896">
      <w:pPr>
        <w:jc w:val="both"/>
      </w:pPr>
      <w:r w:rsidRPr="009661B9">
        <w:t xml:space="preserve">A projekt összes adatbázissal kapcsolatos lekérdezése és parancsa eljárásokkal (storedprocedure) van megvalósítva. Mivel minden lekérdezés, hozzáadás, törlés és módosítás procedure-ként van tárolva így, minden átlátható, könnyen módosítható és tesztelhető, illetve újra használható akár egy másik eljáráson belül. </w:t>
      </w:r>
    </w:p>
    <w:p w:rsidR="003C2896" w:rsidRPr="009661B9" w:rsidRDefault="003C2896" w:rsidP="003C2896">
      <w:pPr>
        <w:jc w:val="both"/>
      </w:pPr>
      <w:r w:rsidRPr="009661B9">
        <w:t xml:space="preserve">Egy másik előnye az eljárásoknak, hogy egy php file segítségével egy Sqlinjection biztos php metódust lehet belőle csinálni. Az adatbázissal való kommunikációt kizárólag ilyen metódusokkal valósítottuk meg. Az alábbi kódrészlet a projektben megvalósított metódusokra példa </w:t>
      </w:r>
    </w:p>
    <w:p w:rsidR="003C2896" w:rsidRPr="009661B9" w:rsidRDefault="00F45BED" w:rsidP="003C2896">
      <w:pPr>
        <w:jc w:val="both"/>
      </w:pPr>
      <w:r>
        <w:rPr>
          <w:noProof/>
        </w:rPr>
      </w:r>
      <w:r>
        <w:rPr>
          <w:noProof/>
        </w:rPr>
        <w:pict>
          <v:shape id="Szövegdoboz 16" o:spid="_x0000_s1048" type="#_x0000_t202" style="width:423.95pt;height:184.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" strokecolor="black [3213]">
            <v:textbox>
              <w:txbxContent>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GetBorrowedBooks($user_id){</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A31515"/>
                      <w:sz w:val="21"/>
                      <w:szCs w:val="21"/>
                    </w:rPr>
                    <w:t>"databaseConnect.php"</w:t>
                  </w:r>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rsidR="00C03417" w:rsidRPr="00F33CC8" w:rsidRDefault="00C03417" w:rsidP="003C2896">
                  <w:pPr>
                    <w:shd w:val="clear" w:color="auto" w:fill="FFFFFF"/>
                    <w:spacing w:line="285" w:lineRule="atLeast"/>
                    <w:rPr>
                      <w:rFonts w:ascii="Consolas" w:hAnsi="Consolas"/>
                      <w:color w:val="000000"/>
                      <w:sz w:val="21"/>
                      <w:szCs w:val="21"/>
                    </w:rPr>
                  </w:pP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$stmt-&gt;bind_param(</w:t>
                  </w:r>
                  <w:r w:rsidRPr="00F33CC8">
                    <w:rPr>
                      <w:rFonts w:ascii="Consolas" w:hAnsi="Consolas"/>
                      <w:color w:val="A31515"/>
                      <w:sz w:val="21"/>
                      <w:szCs w:val="21"/>
                    </w:rPr>
                    <w:t>"i"</w:t>
                  </w:r>
                  <w:r w:rsidRPr="00F33CC8">
                    <w:rPr>
                      <w:rFonts w:ascii="Consolas" w:hAnsi="Consolas"/>
                      <w:color w:val="000000"/>
                      <w:sz w:val="21"/>
                      <w:szCs w:val="21"/>
                    </w:rPr>
                    <w:t xml:space="preserve">, $user_id);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$stmt-&gt;execute(); </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$stmt-&gt;get_result();</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$conn-&gt;close();</w:t>
                  </w:r>
                </w:p>
                <w:p w:rsidR="00C03417" w:rsidRPr="00F33CC8"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$results-&gt;fetch_all(MYSQLI_ASSOC);</w:t>
                  </w:r>
                </w:p>
                <w:p w:rsidR="00C03417" w:rsidRPr="00FE0CB2" w:rsidRDefault="00C03417"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wrap type="none"/>
            <w10:anchorlock/>
          </v:shape>
        </w:pict>
      </w:r>
    </w:p>
    <w:p w:rsidR="003C2896" w:rsidRPr="009661B9" w:rsidRDefault="003C2896" w:rsidP="000E1B0D">
      <w:pPr>
        <w:pStyle w:val="Cmsor4"/>
      </w:pPr>
      <w:bookmarkStart w:id="71" w:name="_Toc195040770"/>
      <w:r w:rsidRPr="009661B9">
        <w:t>Eljárások felsorolása</w:t>
      </w:r>
      <w:bookmarkEnd w:id="71"/>
    </w:p>
    <w:tbl>
      <w:tblPr>
        <w:tblStyle w:val="Rcsostblzat"/>
        <w:tblW w:w="8493" w:type="dxa"/>
        <w:tblLayout w:type="fixed"/>
        <w:tblLook w:val="04A0"/>
      </w:tblPr>
      <w:tblGrid>
        <w:gridCol w:w="3256"/>
        <w:gridCol w:w="1579"/>
        <w:gridCol w:w="1681"/>
        <w:gridCol w:w="1977"/>
      </w:tblGrid>
      <w:tr w:rsidR="003C2896" w:rsidRPr="009661B9" w:rsidTr="00C03417">
        <w:trPr>
          <w:cantSplit/>
        </w:trPr>
        <w:tc>
          <w:tcPr>
            <w:tcW w:w="3256" w:type="dxa"/>
            <w:vAlign w:val="center"/>
          </w:tcPr>
          <w:p w:rsidR="003C2896" w:rsidRPr="009661B9" w:rsidRDefault="003C2896" w:rsidP="00346009">
            <w:r w:rsidRPr="009661B9">
              <w:t>Név</w:t>
            </w:r>
          </w:p>
        </w:tc>
        <w:tc>
          <w:tcPr>
            <w:tcW w:w="1579" w:type="dxa"/>
            <w:vAlign w:val="center"/>
          </w:tcPr>
          <w:p w:rsidR="003C2896" w:rsidRPr="009661B9" w:rsidRDefault="003C2896" w:rsidP="00346009">
            <w:r w:rsidRPr="009661B9">
              <w:t>Bemenet</w:t>
            </w:r>
          </w:p>
        </w:tc>
        <w:tc>
          <w:tcPr>
            <w:tcW w:w="1681" w:type="dxa"/>
            <w:vAlign w:val="center"/>
          </w:tcPr>
          <w:p w:rsidR="003C2896" w:rsidRPr="009661B9" w:rsidRDefault="003C2896" w:rsidP="00346009">
            <w:r w:rsidRPr="009661B9">
              <w:t>Kimenet</w:t>
            </w:r>
          </w:p>
        </w:tc>
        <w:tc>
          <w:tcPr>
            <w:tcW w:w="1977" w:type="dxa"/>
            <w:vAlign w:val="center"/>
          </w:tcPr>
          <w:p w:rsidR="003C2896" w:rsidRPr="009661B9" w:rsidRDefault="003C2896" w:rsidP="00346009">
            <w:r w:rsidRPr="009661B9">
              <w:t>Leírás</w:t>
            </w:r>
          </w:p>
        </w:tc>
      </w:tr>
      <w:tr w:rsidR="003C2896" w:rsidRPr="009661B9" w:rsidTr="00C03417">
        <w:trPr>
          <w:cantSplit/>
        </w:trPr>
        <w:tc>
          <w:tcPr>
            <w:tcW w:w="3256" w:type="dxa"/>
            <w:vAlign w:val="center"/>
          </w:tcPr>
          <w:p w:rsidR="003C2896" w:rsidRPr="009661B9" w:rsidRDefault="003C2896" w:rsidP="00346009">
            <w:r w:rsidRPr="009661B9">
              <w:t>listBooksFiltered</w:t>
            </w:r>
          </w:p>
        </w:tc>
        <w:tc>
          <w:tcPr>
            <w:tcW w:w="1579" w:type="dxa"/>
            <w:vAlign w:val="center"/>
          </w:tcPr>
          <w:p w:rsidR="003C2896" w:rsidRPr="009661B9" w:rsidRDefault="003C2896" w:rsidP="00346009">
            <w:r w:rsidRPr="009661B9">
              <w:t xml:space="preserve">title, genres, authors, </w:t>
            </w:r>
          </w:p>
          <w:p w:rsidR="003C2896" w:rsidRPr="009661B9" w:rsidRDefault="003C2896" w:rsidP="00346009">
            <w:r w:rsidRPr="009661B9">
              <w:t>releasedate,</w:t>
            </w:r>
          </w:p>
          <w:p w:rsidR="003C2896" w:rsidRPr="009661B9" w:rsidRDefault="003C2896" w:rsidP="00346009">
            <w:r w:rsidRPr="009661B9">
              <w:t>language, ISBN, offseter, limiter</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Kilistázza a filtereknek megfelelő könyvek adatait, oldalakra bontva</w:t>
            </w:r>
          </w:p>
        </w:tc>
      </w:tr>
      <w:tr w:rsidR="003C2896" w:rsidRPr="009661B9" w:rsidTr="00C03417">
        <w:trPr>
          <w:cantSplit/>
        </w:trPr>
        <w:tc>
          <w:tcPr>
            <w:tcW w:w="3256" w:type="dxa"/>
            <w:vAlign w:val="center"/>
          </w:tcPr>
          <w:p w:rsidR="003C2896" w:rsidRPr="009661B9" w:rsidRDefault="003C2896" w:rsidP="00346009">
            <w:r w:rsidRPr="009661B9">
              <w:t>getBookByISBN</w:t>
            </w:r>
          </w:p>
        </w:tc>
        <w:tc>
          <w:tcPr>
            <w:tcW w:w="1579" w:type="dxa"/>
            <w:vAlign w:val="center"/>
          </w:tcPr>
          <w:p w:rsidR="003C2896" w:rsidRPr="009661B9" w:rsidRDefault="003C2896" w:rsidP="00346009">
            <w:r w:rsidRPr="009661B9">
              <w:t>ISBN</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 xml:space="preserve">Kilistázza egy adott ISBN kódú könyv összes adatát </w:t>
            </w:r>
          </w:p>
        </w:tc>
      </w:tr>
      <w:tr w:rsidR="003C2896" w:rsidRPr="009661B9" w:rsidTr="00C03417">
        <w:trPr>
          <w:cantSplit/>
        </w:trPr>
        <w:tc>
          <w:tcPr>
            <w:tcW w:w="3256" w:type="dxa"/>
            <w:vAlign w:val="center"/>
          </w:tcPr>
          <w:p w:rsidR="003C2896" w:rsidRPr="009661B9" w:rsidRDefault="003C2896" w:rsidP="00346009">
            <w:r w:rsidRPr="009661B9">
              <w:t>getGenres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genres</w:t>
            </w:r>
          </w:p>
        </w:tc>
        <w:tc>
          <w:tcPr>
            <w:tcW w:w="1977" w:type="dxa"/>
            <w:vAlign w:val="center"/>
          </w:tcPr>
          <w:p w:rsidR="003C2896" w:rsidRPr="009661B9" w:rsidRDefault="003C2896" w:rsidP="00346009">
            <w:r w:rsidRPr="009661B9">
              <w:t>Kilistázza az összes adatbázisban létező kategóriát</w:t>
            </w:r>
          </w:p>
        </w:tc>
      </w:tr>
      <w:tr w:rsidR="003C2896" w:rsidRPr="009661B9" w:rsidTr="00C03417">
        <w:trPr>
          <w:cantSplit/>
        </w:trPr>
        <w:tc>
          <w:tcPr>
            <w:tcW w:w="3256" w:type="dxa"/>
            <w:vAlign w:val="center"/>
          </w:tcPr>
          <w:p w:rsidR="003C2896" w:rsidRPr="009661B9" w:rsidRDefault="003C2896" w:rsidP="00346009">
            <w:r w:rsidRPr="009661B9">
              <w:lastRenderedPageBreak/>
              <w:t>getLangs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languages</w:t>
            </w:r>
          </w:p>
        </w:tc>
        <w:tc>
          <w:tcPr>
            <w:tcW w:w="1977" w:type="dxa"/>
            <w:vAlign w:val="center"/>
          </w:tcPr>
          <w:p w:rsidR="003C2896" w:rsidRPr="009661B9" w:rsidRDefault="003C2896" w:rsidP="00346009">
            <w:r w:rsidRPr="009661B9">
              <w:t>Kilistázza az összes adatbázisban létező nyelvet</w:t>
            </w:r>
          </w:p>
        </w:tc>
      </w:tr>
      <w:tr w:rsidR="003C2896" w:rsidRPr="009661B9" w:rsidTr="00C03417">
        <w:trPr>
          <w:cantSplit/>
        </w:trPr>
        <w:tc>
          <w:tcPr>
            <w:tcW w:w="3256" w:type="dxa"/>
            <w:vAlign w:val="center"/>
          </w:tcPr>
          <w:p w:rsidR="003C2896" w:rsidRPr="009661B9" w:rsidRDefault="003C2896" w:rsidP="00346009">
            <w:r w:rsidRPr="009661B9">
              <w:t>getIdFromISBN</w:t>
            </w:r>
          </w:p>
        </w:tc>
        <w:tc>
          <w:tcPr>
            <w:tcW w:w="1579" w:type="dxa"/>
            <w:vAlign w:val="center"/>
          </w:tcPr>
          <w:p w:rsidR="003C2896" w:rsidRPr="009661B9" w:rsidRDefault="003C2896" w:rsidP="00346009">
            <w:r w:rsidRPr="009661B9">
              <w:t>ISBN</w:t>
            </w:r>
          </w:p>
        </w:tc>
        <w:tc>
          <w:tcPr>
            <w:tcW w:w="1681" w:type="dxa"/>
            <w:vAlign w:val="center"/>
          </w:tcPr>
          <w:p w:rsidR="003C2896" w:rsidRPr="009661B9" w:rsidRDefault="003C2896" w:rsidP="00346009">
            <w:r w:rsidRPr="009661B9">
              <w:t>ISBN_id</w:t>
            </w:r>
          </w:p>
        </w:tc>
        <w:tc>
          <w:tcPr>
            <w:tcW w:w="1977" w:type="dxa"/>
            <w:vAlign w:val="center"/>
          </w:tcPr>
          <w:p w:rsidR="003C2896" w:rsidRPr="009661B9" w:rsidRDefault="003C2896" w:rsidP="00346009">
            <w:r w:rsidRPr="009661B9">
              <w:t>A megadott ISBN kódot ISBN_id-ra fordítja</w:t>
            </w:r>
          </w:p>
        </w:tc>
      </w:tr>
      <w:tr w:rsidR="003C2896" w:rsidRPr="009661B9" w:rsidTr="00C03417">
        <w:trPr>
          <w:cantSplit/>
        </w:trPr>
        <w:tc>
          <w:tcPr>
            <w:tcW w:w="3256" w:type="dxa"/>
            <w:vAlign w:val="center"/>
          </w:tcPr>
          <w:p w:rsidR="003C2896" w:rsidRPr="009661B9" w:rsidRDefault="003C2896" w:rsidP="00346009">
            <w:r w:rsidRPr="009661B9">
              <w:t>getBookById</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ISBN_id, title, picture base64, genres, authors, publisher, releasedate, language, ISBN, description</w:t>
            </w:r>
          </w:p>
        </w:tc>
        <w:tc>
          <w:tcPr>
            <w:tcW w:w="1977" w:type="dxa"/>
            <w:vAlign w:val="center"/>
          </w:tcPr>
          <w:p w:rsidR="003C2896" w:rsidRPr="009661B9" w:rsidRDefault="003C2896" w:rsidP="00346009">
            <w:r w:rsidRPr="009661B9">
              <w:t>Kilistázza egy ISBN_id alapján megadott könyv összes adatát</w:t>
            </w:r>
          </w:p>
        </w:tc>
      </w:tr>
      <w:tr w:rsidR="003C2896" w:rsidRPr="009661B9" w:rsidTr="00C03417">
        <w:trPr>
          <w:cantSplit/>
        </w:trPr>
        <w:tc>
          <w:tcPr>
            <w:tcW w:w="3256" w:type="dxa"/>
            <w:vAlign w:val="center"/>
          </w:tcPr>
          <w:p w:rsidR="003C2896" w:rsidRPr="009661B9" w:rsidRDefault="003C2896" w:rsidP="00346009">
            <w:r w:rsidRPr="009661B9">
              <w:t>getBookedAndReservedBooks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title, authors, state, reservationid/bookingid</w:t>
            </w:r>
          </w:p>
        </w:tc>
        <w:tc>
          <w:tcPr>
            <w:tcW w:w="1977" w:type="dxa"/>
            <w:vAlign w:val="center"/>
          </w:tcPr>
          <w:p w:rsidR="003C2896" w:rsidRPr="009661B9" w:rsidRDefault="003C2896" w:rsidP="00346009">
            <w:r w:rsidRPr="009661B9">
              <w:t xml:space="preserve">Kilistázza egy adott felhasználó összes foglalását és előjegyzését </w:t>
            </w:r>
          </w:p>
        </w:tc>
      </w:tr>
      <w:tr w:rsidR="003C2896" w:rsidRPr="009661B9" w:rsidTr="00C03417">
        <w:trPr>
          <w:cantSplit/>
        </w:trPr>
        <w:tc>
          <w:tcPr>
            <w:tcW w:w="3256" w:type="dxa"/>
            <w:vAlign w:val="center"/>
          </w:tcPr>
          <w:p w:rsidR="003C2896" w:rsidRPr="009661B9" w:rsidRDefault="003C2896" w:rsidP="00346009">
            <w:r w:rsidRPr="009661B9">
              <w:t>cancelReservation</w:t>
            </w:r>
          </w:p>
        </w:tc>
        <w:tc>
          <w:tcPr>
            <w:tcW w:w="1579" w:type="dxa"/>
            <w:vAlign w:val="center"/>
          </w:tcPr>
          <w:p w:rsidR="003C2896" w:rsidRPr="009661B9" w:rsidRDefault="003C2896" w:rsidP="00346009">
            <w:r w:rsidRPr="009661B9">
              <w:t>reservation_id,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egy adott felhasználó előjegyzésést</w:t>
            </w:r>
          </w:p>
        </w:tc>
      </w:tr>
      <w:tr w:rsidR="003C2896" w:rsidRPr="009661B9" w:rsidTr="00C03417">
        <w:trPr>
          <w:cantSplit/>
        </w:trPr>
        <w:tc>
          <w:tcPr>
            <w:tcW w:w="3256" w:type="dxa"/>
            <w:vAlign w:val="center"/>
          </w:tcPr>
          <w:p w:rsidR="003C2896" w:rsidRPr="009661B9" w:rsidRDefault="003C2896" w:rsidP="00346009">
            <w:r w:rsidRPr="009661B9">
              <w:t>cancelBooking</w:t>
            </w:r>
          </w:p>
        </w:tc>
        <w:tc>
          <w:tcPr>
            <w:tcW w:w="1579" w:type="dxa"/>
            <w:vAlign w:val="center"/>
          </w:tcPr>
          <w:p w:rsidR="003C2896" w:rsidRPr="009661B9" w:rsidRDefault="003C2896" w:rsidP="00346009">
            <w:r w:rsidRPr="009661B9">
              <w:t>booking_id,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az adott foglalás handled értékét és ha van előjegyzés az adott könyvre akkor a legrégebbit teszi új foglalásnak</w:t>
            </w:r>
          </w:p>
        </w:tc>
      </w:tr>
      <w:tr w:rsidR="003C2896" w:rsidRPr="009661B9" w:rsidTr="00C03417">
        <w:trPr>
          <w:cantSplit/>
        </w:trPr>
        <w:tc>
          <w:tcPr>
            <w:tcW w:w="3256" w:type="dxa"/>
            <w:vAlign w:val="center"/>
          </w:tcPr>
          <w:p w:rsidR="003C2896" w:rsidRPr="009661B9" w:rsidRDefault="003C2896" w:rsidP="00346009">
            <w:r w:rsidRPr="009661B9">
              <w:t>removeBooking</w:t>
            </w:r>
          </w:p>
        </w:tc>
        <w:tc>
          <w:tcPr>
            <w:tcW w:w="1579" w:type="dxa"/>
            <w:vAlign w:val="center"/>
          </w:tcPr>
          <w:p w:rsidR="003C2896" w:rsidRPr="009661B9" w:rsidRDefault="003C2896" w:rsidP="00346009">
            <w:r w:rsidRPr="009661B9">
              <w:t>booking_id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az adott foglalást</w:t>
            </w:r>
          </w:p>
        </w:tc>
      </w:tr>
      <w:tr w:rsidR="003C2896" w:rsidRPr="009661B9" w:rsidTr="00C03417">
        <w:trPr>
          <w:cantSplit/>
        </w:trPr>
        <w:tc>
          <w:tcPr>
            <w:tcW w:w="3256" w:type="dxa"/>
            <w:vAlign w:val="center"/>
          </w:tcPr>
          <w:p w:rsidR="003C2896" w:rsidRPr="009661B9" w:rsidRDefault="003C2896" w:rsidP="00346009">
            <w:r w:rsidRPr="009661B9">
              <w:t>getBorrowedBooks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book_id, auhtors, ISBN, title, end date, start date, meghosszabítható, fizetendő</w:t>
            </w:r>
          </w:p>
        </w:tc>
        <w:tc>
          <w:tcPr>
            <w:tcW w:w="1977" w:type="dxa"/>
            <w:vAlign w:val="center"/>
          </w:tcPr>
          <w:p w:rsidR="003C2896" w:rsidRPr="009661B9" w:rsidRDefault="003C2896" w:rsidP="00346009">
            <w:r w:rsidRPr="009661B9">
              <w:t>Kilistázza egy felhasználó a jelenleg kivett könyveinek adatait pl.: a késésből jövő fizetendőt és hosszabbítható-e</w:t>
            </w:r>
          </w:p>
        </w:tc>
      </w:tr>
      <w:tr w:rsidR="003C2896" w:rsidRPr="009661B9" w:rsidTr="00C03417">
        <w:trPr>
          <w:cantSplit/>
        </w:trPr>
        <w:tc>
          <w:tcPr>
            <w:tcW w:w="3256" w:type="dxa"/>
            <w:vAlign w:val="center"/>
          </w:tcPr>
          <w:p w:rsidR="003C2896" w:rsidRPr="009661B9" w:rsidRDefault="003C2896" w:rsidP="00346009">
            <w:r w:rsidRPr="009661B9">
              <w:t>getPreviouslyBorrowedBooks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book_id, authors, ISBN, title, picture base64, end date, start date,</w:t>
            </w:r>
          </w:p>
        </w:tc>
        <w:tc>
          <w:tcPr>
            <w:tcW w:w="1977" w:type="dxa"/>
            <w:vAlign w:val="center"/>
          </w:tcPr>
          <w:p w:rsidR="003C2896" w:rsidRPr="009661B9" w:rsidRDefault="003C2896" w:rsidP="00346009">
            <w:r w:rsidRPr="009661B9">
              <w:t>Kilistázza egy felhasználó már korábban kivett, de már visszahozott könyveinek néhány adatát</w:t>
            </w:r>
          </w:p>
        </w:tc>
      </w:tr>
      <w:tr w:rsidR="003C2896" w:rsidRPr="009661B9" w:rsidTr="00C03417">
        <w:trPr>
          <w:cantSplit/>
        </w:trPr>
        <w:tc>
          <w:tcPr>
            <w:tcW w:w="3256" w:type="dxa"/>
            <w:vAlign w:val="center"/>
          </w:tcPr>
          <w:p w:rsidR="003C2896" w:rsidRPr="009661B9" w:rsidRDefault="003C2896" w:rsidP="00346009">
            <w:r w:rsidRPr="009661B9">
              <w:lastRenderedPageBreak/>
              <w:t>deleteLateBookings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output</w:t>
            </w:r>
          </w:p>
        </w:tc>
        <w:tc>
          <w:tcPr>
            <w:tcW w:w="1977" w:type="dxa"/>
            <w:vAlign w:val="center"/>
          </w:tcPr>
          <w:p w:rsidR="003C2896" w:rsidRPr="009661B9" w:rsidRDefault="003C2896" w:rsidP="00346009">
            <w:r w:rsidRPr="009661B9">
              <w:t>Törli a lejárt foglalásokat illetve a lejárt tagsággal rendelkező felhasználók foglalásait és új foglalást add hozzá ha van előjegyezve output mezőben a töröltbook_id és user_id , ha lett hozzáadva új foglalás a hozzá tartozó user_id, végül a törlés okát</w:t>
            </w:r>
          </w:p>
        </w:tc>
      </w:tr>
      <w:tr w:rsidR="003C2896" w:rsidRPr="009661B9" w:rsidTr="00C03417">
        <w:trPr>
          <w:cantSplit/>
        </w:trPr>
        <w:tc>
          <w:tcPr>
            <w:tcW w:w="3256" w:type="dxa"/>
            <w:vAlign w:val="center"/>
          </w:tcPr>
          <w:p w:rsidR="003C2896" w:rsidRPr="009661B9" w:rsidRDefault="003C2896" w:rsidP="00346009">
            <w:r w:rsidRPr="009661B9">
              <w:t>deleteLateReservations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output</w:t>
            </w:r>
          </w:p>
        </w:tc>
        <w:tc>
          <w:tcPr>
            <w:tcW w:w="1977" w:type="dxa"/>
            <w:vAlign w:val="center"/>
          </w:tcPr>
          <w:p w:rsidR="003C2896" w:rsidRPr="009661B9" w:rsidRDefault="003C2896" w:rsidP="00346009">
            <w:r w:rsidRPr="009661B9">
              <w:t>Törli azon felhasználók előjegyzéseit, akiknek a tagsága lejárt, output mezőben a törölt előjegyzések adatai user_id, ISBN_id</w:t>
            </w:r>
          </w:p>
        </w:tc>
      </w:tr>
      <w:tr w:rsidR="003C2896" w:rsidRPr="009661B9" w:rsidTr="00C03417">
        <w:trPr>
          <w:cantSplit/>
        </w:trPr>
        <w:tc>
          <w:tcPr>
            <w:tcW w:w="3256" w:type="dxa"/>
            <w:vAlign w:val="center"/>
          </w:tcPr>
          <w:p w:rsidR="003C2896" w:rsidRPr="009661B9" w:rsidRDefault="003C2896" w:rsidP="00346009">
            <w:r w:rsidRPr="009661B9">
              <w:t>loginUser</w:t>
            </w:r>
          </w:p>
        </w:tc>
        <w:tc>
          <w:tcPr>
            <w:tcW w:w="1579" w:type="dxa"/>
            <w:vAlign w:val="center"/>
          </w:tcPr>
          <w:p w:rsidR="003C2896" w:rsidRPr="009661B9" w:rsidRDefault="003C2896" w:rsidP="00346009">
            <w:r w:rsidRPr="009661B9">
              <w:t>username, password</w:t>
            </w:r>
          </w:p>
        </w:tc>
        <w:tc>
          <w:tcPr>
            <w:tcW w:w="1681" w:type="dxa"/>
            <w:vAlign w:val="center"/>
          </w:tcPr>
          <w:p w:rsidR="003C2896" w:rsidRPr="009661B9" w:rsidRDefault="003C2896" w:rsidP="00346009">
            <w:r w:rsidRPr="009661B9">
              <w:t>result, user_id, username</w:t>
            </w:r>
          </w:p>
        </w:tc>
        <w:tc>
          <w:tcPr>
            <w:tcW w:w="1977" w:type="dxa"/>
            <w:vAlign w:val="center"/>
          </w:tcPr>
          <w:p w:rsidR="003C2896" w:rsidRPr="009661B9" w:rsidRDefault="003C2896" w:rsidP="00346009">
            <w:r w:rsidRPr="009661B9">
              <w:t>Ellenőrzi a felhasználó bejelentkezési adatait és a megfelelő választ adja rá</w:t>
            </w:r>
          </w:p>
        </w:tc>
      </w:tr>
      <w:tr w:rsidR="003C2896" w:rsidRPr="009661B9" w:rsidTr="00C03417">
        <w:trPr>
          <w:cantSplit/>
        </w:trPr>
        <w:tc>
          <w:tcPr>
            <w:tcW w:w="3256" w:type="dxa"/>
            <w:vAlign w:val="center"/>
          </w:tcPr>
          <w:p w:rsidR="003C2896" w:rsidRPr="009661B9" w:rsidRDefault="003C2896" w:rsidP="00346009">
            <w:r w:rsidRPr="009661B9">
              <w:t>getUserId</w:t>
            </w:r>
          </w:p>
        </w:tc>
        <w:tc>
          <w:tcPr>
            <w:tcW w:w="1579" w:type="dxa"/>
            <w:vAlign w:val="center"/>
          </w:tcPr>
          <w:p w:rsidR="003C2896" w:rsidRPr="009661B9" w:rsidRDefault="003C2896" w:rsidP="00346009">
            <w:r w:rsidRPr="009661B9">
              <w:t>username</w:t>
            </w:r>
          </w:p>
        </w:tc>
        <w:tc>
          <w:tcPr>
            <w:tcW w:w="1681" w:type="dxa"/>
            <w:vAlign w:val="center"/>
          </w:tcPr>
          <w:p w:rsidR="003C2896" w:rsidRPr="009661B9" w:rsidRDefault="003C2896" w:rsidP="00346009">
            <w:r w:rsidRPr="009661B9">
              <w:t>user_id</w:t>
            </w:r>
          </w:p>
        </w:tc>
        <w:tc>
          <w:tcPr>
            <w:tcW w:w="1977" w:type="dxa"/>
            <w:vAlign w:val="center"/>
          </w:tcPr>
          <w:p w:rsidR="003C2896" w:rsidRPr="009661B9" w:rsidRDefault="003C2896" w:rsidP="00346009">
            <w:r w:rsidRPr="009661B9">
              <w:t>A username-hez tartozó user_id-t adja vissza</w:t>
            </w:r>
          </w:p>
        </w:tc>
      </w:tr>
      <w:tr w:rsidR="003C2896" w:rsidRPr="009661B9" w:rsidTr="00C03417">
        <w:trPr>
          <w:cantSplit/>
        </w:trPr>
        <w:tc>
          <w:tcPr>
            <w:tcW w:w="3256" w:type="dxa"/>
            <w:vAlign w:val="center"/>
          </w:tcPr>
          <w:p w:rsidR="003C2896" w:rsidRPr="009661B9" w:rsidRDefault="003C2896" w:rsidP="00346009">
            <w:r w:rsidRPr="009661B9">
              <w:t>getEmailData</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email, surname, firstname</w:t>
            </w:r>
          </w:p>
        </w:tc>
        <w:tc>
          <w:tcPr>
            <w:tcW w:w="1977" w:type="dxa"/>
            <w:vAlign w:val="center"/>
          </w:tcPr>
          <w:p w:rsidR="003C2896" w:rsidRPr="009661B9" w:rsidRDefault="003C2896" w:rsidP="00346009">
            <w:r w:rsidRPr="009661B9">
              <w:t>Egy user mail küldéshez szükséges adatainak kiírása</w:t>
            </w:r>
          </w:p>
        </w:tc>
      </w:tr>
      <w:tr w:rsidR="003C2896" w:rsidRPr="009661B9" w:rsidTr="00C03417">
        <w:trPr>
          <w:cantSplit/>
        </w:trPr>
        <w:tc>
          <w:tcPr>
            <w:tcW w:w="3256" w:type="dxa"/>
            <w:vAlign w:val="center"/>
          </w:tcPr>
          <w:p w:rsidR="003C2896" w:rsidRPr="009661B9" w:rsidRDefault="003C2896" w:rsidP="00346009">
            <w:r w:rsidRPr="009661B9">
              <w:lastRenderedPageBreak/>
              <w:t>updateUserDetails</w:t>
            </w:r>
          </w:p>
        </w:tc>
        <w:tc>
          <w:tcPr>
            <w:tcW w:w="1579" w:type="dxa"/>
            <w:vAlign w:val="center"/>
          </w:tcPr>
          <w:p w:rsidR="003C2896" w:rsidRPr="009661B9" w:rsidRDefault="003C2896" w:rsidP="00346009">
            <w:r w:rsidRPr="009661B9">
              <w:t>user_id, surname, firstname, birthplace, birthdate, address, email, phonenumber, mothersmaidenname(mmn)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felhasználó adatait</w:t>
            </w:r>
          </w:p>
        </w:tc>
      </w:tr>
      <w:tr w:rsidR="003C2896" w:rsidRPr="009661B9" w:rsidTr="00C03417">
        <w:trPr>
          <w:cantSplit/>
        </w:trPr>
        <w:tc>
          <w:tcPr>
            <w:tcW w:w="3256" w:type="dxa"/>
            <w:vAlign w:val="center"/>
          </w:tcPr>
          <w:p w:rsidR="003C2896" w:rsidRPr="009661B9" w:rsidRDefault="003C2896" w:rsidP="00346009">
            <w:r w:rsidRPr="009661B9">
              <w:t>updateBookDetails</w:t>
            </w:r>
          </w:p>
        </w:tc>
        <w:tc>
          <w:tcPr>
            <w:tcW w:w="1579" w:type="dxa"/>
            <w:vAlign w:val="center"/>
          </w:tcPr>
          <w:p w:rsidR="003C2896" w:rsidRPr="009661B9" w:rsidRDefault="003C2896" w:rsidP="00346009">
            <w:r w:rsidRPr="009661B9">
              <w:t>ISBN_id, title, releasedate, language, publisher, authors, genres, description, picture base64</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könyv adatait</w:t>
            </w:r>
          </w:p>
        </w:tc>
      </w:tr>
      <w:tr w:rsidR="003C2896" w:rsidRPr="009661B9" w:rsidTr="00C03417">
        <w:trPr>
          <w:cantSplit/>
        </w:trPr>
        <w:tc>
          <w:tcPr>
            <w:tcW w:w="3256" w:type="dxa"/>
            <w:vAlign w:val="center"/>
          </w:tcPr>
          <w:p w:rsidR="003C2896" w:rsidRPr="009661B9" w:rsidRDefault="003C2896" w:rsidP="00346009">
            <w:r w:rsidRPr="009661B9">
              <w:t>getUser</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surname, firstname, username, birthplace, birthdate, email, phonenumber, address, mothersmaidenname(mmn), membership end date, active</w:t>
            </w:r>
          </w:p>
        </w:tc>
        <w:tc>
          <w:tcPr>
            <w:tcW w:w="1977" w:type="dxa"/>
            <w:vAlign w:val="center"/>
          </w:tcPr>
          <w:p w:rsidR="003C2896" w:rsidRPr="009661B9" w:rsidRDefault="003C2896" w:rsidP="00346009">
            <w:r w:rsidRPr="009661B9">
              <w:t>Adott user_id alapján megadja a felhasználó összes adatát</w:t>
            </w:r>
          </w:p>
        </w:tc>
      </w:tr>
      <w:tr w:rsidR="003C2896" w:rsidRPr="009661B9" w:rsidTr="00C03417">
        <w:trPr>
          <w:cantSplit/>
        </w:trPr>
        <w:tc>
          <w:tcPr>
            <w:tcW w:w="3256" w:type="dxa"/>
            <w:vAlign w:val="center"/>
          </w:tcPr>
          <w:p w:rsidR="003C2896" w:rsidRPr="009661B9" w:rsidRDefault="003C2896" w:rsidP="00346009">
            <w:r w:rsidRPr="009661B9">
              <w:t>getEmployee</w:t>
            </w:r>
          </w:p>
        </w:tc>
        <w:tc>
          <w:tcPr>
            <w:tcW w:w="1579" w:type="dxa"/>
            <w:vAlign w:val="center"/>
          </w:tcPr>
          <w:p w:rsidR="003C2896" w:rsidRPr="009661B9" w:rsidRDefault="003C2896" w:rsidP="00346009">
            <w:r w:rsidRPr="009661B9">
              <w:t>empl_id</w:t>
            </w:r>
          </w:p>
        </w:tc>
        <w:tc>
          <w:tcPr>
            <w:tcW w:w="1681" w:type="dxa"/>
            <w:vAlign w:val="center"/>
          </w:tcPr>
          <w:p w:rsidR="003C2896" w:rsidRPr="009661B9" w:rsidRDefault="003C2896" w:rsidP="00346009">
            <w:r w:rsidRPr="009661B9">
              <w:t>name, username, admin</w:t>
            </w:r>
          </w:p>
        </w:tc>
        <w:tc>
          <w:tcPr>
            <w:tcW w:w="1977" w:type="dxa"/>
            <w:vAlign w:val="center"/>
          </w:tcPr>
          <w:p w:rsidR="003C2896" w:rsidRPr="009661B9" w:rsidRDefault="003C2896" w:rsidP="00346009">
            <w:r w:rsidRPr="009661B9">
              <w:t>Adott empl_id alapján megadja a felhasználó összes adatát</w:t>
            </w:r>
          </w:p>
        </w:tc>
      </w:tr>
      <w:tr w:rsidR="003C2896" w:rsidRPr="009661B9" w:rsidTr="00C03417">
        <w:trPr>
          <w:cantSplit/>
        </w:trPr>
        <w:tc>
          <w:tcPr>
            <w:tcW w:w="3256" w:type="dxa"/>
            <w:vAlign w:val="center"/>
          </w:tcPr>
          <w:p w:rsidR="003C2896" w:rsidRPr="009661B9" w:rsidRDefault="003C2896" w:rsidP="00346009">
            <w:r w:rsidRPr="009661B9">
              <w:t>checkAvailability</w:t>
            </w:r>
          </w:p>
        </w:tc>
        <w:tc>
          <w:tcPr>
            <w:tcW w:w="1579" w:type="dxa"/>
            <w:vAlign w:val="center"/>
          </w:tcPr>
          <w:p w:rsidR="003C2896" w:rsidRPr="009661B9" w:rsidRDefault="003C2896" w:rsidP="00346009">
            <w:r w:rsidRPr="009661B9">
              <w:t>ISBN_id, user_id</w:t>
            </w:r>
          </w:p>
        </w:tc>
        <w:tc>
          <w:tcPr>
            <w:tcW w:w="1681" w:type="dxa"/>
            <w:vAlign w:val="center"/>
          </w:tcPr>
          <w:p w:rsidR="003C2896" w:rsidRPr="009661B9" w:rsidRDefault="003C2896" w:rsidP="00346009">
            <w:r w:rsidRPr="009661B9">
              <w:t>status, available</w:t>
            </w:r>
          </w:p>
        </w:tc>
        <w:tc>
          <w:tcPr>
            <w:tcW w:w="1977" w:type="dxa"/>
            <w:vAlign w:val="center"/>
          </w:tcPr>
          <w:p w:rsidR="003C2896" w:rsidRPr="009661B9" w:rsidRDefault="003C2896" w:rsidP="00346009">
            <w:r w:rsidRPr="009661B9">
              <w:t>Egy adott könyv-felhasználó kombinációra adja meg, hogy előjegyzés vagy foglalás lenne -&gt;status, illetve egyáltalán lehetséges-e -&gt;available</w:t>
            </w:r>
          </w:p>
        </w:tc>
      </w:tr>
      <w:tr w:rsidR="003C2896" w:rsidRPr="009661B9" w:rsidTr="00C03417">
        <w:trPr>
          <w:cantSplit/>
        </w:trPr>
        <w:tc>
          <w:tcPr>
            <w:tcW w:w="3256" w:type="dxa"/>
            <w:vAlign w:val="center"/>
          </w:tcPr>
          <w:p w:rsidR="003C2896" w:rsidRPr="009661B9" w:rsidRDefault="003C2896" w:rsidP="00346009">
            <w:r w:rsidRPr="009661B9">
              <w:lastRenderedPageBreak/>
              <w:t>addReservationOrBooking</w:t>
            </w:r>
          </w:p>
        </w:tc>
        <w:tc>
          <w:tcPr>
            <w:tcW w:w="1579" w:type="dxa"/>
            <w:vAlign w:val="center"/>
          </w:tcPr>
          <w:p w:rsidR="003C2896" w:rsidRPr="009661B9" w:rsidRDefault="003C2896" w:rsidP="00346009">
            <w:r w:rsidRPr="009661B9">
              <w:t>ISBN_id, user_id</w:t>
            </w:r>
          </w:p>
        </w:tc>
        <w:tc>
          <w:tcPr>
            <w:tcW w:w="1681" w:type="dxa"/>
            <w:vAlign w:val="center"/>
          </w:tcPr>
          <w:p w:rsidR="003C2896" w:rsidRPr="009661B9" w:rsidRDefault="003C2896" w:rsidP="00346009">
            <w:r w:rsidRPr="009661B9">
              <w:t>selected</w:t>
            </w:r>
          </w:p>
        </w:tc>
        <w:tc>
          <w:tcPr>
            <w:tcW w:w="1977" w:type="dxa"/>
            <w:vAlign w:val="center"/>
          </w:tcPr>
          <w:p w:rsidR="003C2896" w:rsidRPr="009661B9" w:rsidRDefault="003C2896" w:rsidP="00346009">
            <w:r w:rsidRPr="009661B9">
              <w:t>Vagy azelőjegyzés</w:t>
            </w:r>
            <w:r w:rsidR="009D3496">
              <w:t>,</w:t>
            </w:r>
            <w:r w:rsidRPr="009661B9">
              <w:t xml:space="preserve"> vagy a foglalás táblába rakja a könyv-felhasználó párost és visszaadja melyikbe tette</w:t>
            </w:r>
          </w:p>
        </w:tc>
      </w:tr>
      <w:tr w:rsidR="003C2896" w:rsidRPr="009661B9" w:rsidTr="00C03417">
        <w:trPr>
          <w:cantSplit/>
        </w:trPr>
        <w:tc>
          <w:tcPr>
            <w:tcW w:w="3256" w:type="dxa"/>
            <w:vAlign w:val="center"/>
          </w:tcPr>
          <w:p w:rsidR="003C2896" w:rsidRPr="009661B9" w:rsidRDefault="003C2896" w:rsidP="00346009">
            <w:r w:rsidRPr="009661B9">
              <w:t>extendReturnDate</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Meghosszabítja az adott kivétel lejárati dátumát</w:t>
            </w:r>
          </w:p>
        </w:tc>
      </w:tr>
      <w:tr w:rsidR="003C2896" w:rsidRPr="009661B9" w:rsidTr="00C03417">
        <w:trPr>
          <w:cantSplit/>
        </w:trPr>
        <w:tc>
          <w:tcPr>
            <w:tcW w:w="3256" w:type="dxa"/>
            <w:vAlign w:val="center"/>
          </w:tcPr>
          <w:p w:rsidR="003C2896" w:rsidRPr="009661B9" w:rsidRDefault="003C2896" w:rsidP="00346009">
            <w:r w:rsidRPr="009661B9">
              <w:t>extendable</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Visszaadja, hogy a megadott kivétel hosszabítható-e</w:t>
            </w:r>
          </w:p>
        </w:tc>
      </w:tr>
      <w:tr w:rsidR="003C2896" w:rsidRPr="009661B9" w:rsidTr="00C03417">
        <w:trPr>
          <w:cantSplit/>
        </w:trPr>
        <w:tc>
          <w:tcPr>
            <w:tcW w:w="3256" w:type="dxa"/>
            <w:vAlign w:val="center"/>
          </w:tcPr>
          <w:p w:rsidR="003C2896" w:rsidRPr="009661B9" w:rsidRDefault="003C2896" w:rsidP="00346009">
            <w:r w:rsidRPr="009661B9">
              <w:t>deleteExpiredTokens</w:t>
            </w:r>
          </w:p>
        </w:tc>
        <w:tc>
          <w:tcPr>
            <w:tcW w:w="1579" w:type="dxa"/>
            <w:vAlign w:val="center"/>
          </w:tcPr>
          <w:p w:rsidR="003C2896" w:rsidRPr="009661B9" w:rsidRDefault="003C2896" w:rsidP="00346009"/>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 lejárt tokeneket a táblából</w:t>
            </w:r>
          </w:p>
        </w:tc>
      </w:tr>
      <w:tr w:rsidR="003C2896" w:rsidRPr="009661B9" w:rsidTr="00C03417">
        <w:trPr>
          <w:cantSplit/>
        </w:trPr>
        <w:tc>
          <w:tcPr>
            <w:tcW w:w="3256" w:type="dxa"/>
            <w:vAlign w:val="center"/>
          </w:tcPr>
          <w:p w:rsidR="003C2896" w:rsidRPr="009661B9" w:rsidRDefault="003C2896" w:rsidP="00346009">
            <w:r w:rsidRPr="009661B9">
              <w:t>generateToken</w:t>
            </w:r>
          </w:p>
        </w:tc>
        <w:tc>
          <w:tcPr>
            <w:tcW w:w="1579" w:type="dxa"/>
            <w:vAlign w:val="center"/>
          </w:tcPr>
          <w:p w:rsidR="003C2896" w:rsidRPr="009661B9" w:rsidRDefault="003C2896" w:rsidP="00346009">
            <w:r w:rsidRPr="009661B9">
              <w:t>user_id, token, type</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Generál egy új tokent a táblába a megadott adatok alapján és visszaküldi, hogy sikerült-e</w:t>
            </w:r>
          </w:p>
        </w:tc>
      </w:tr>
      <w:tr w:rsidR="003C2896" w:rsidRPr="009661B9" w:rsidTr="00C03417">
        <w:trPr>
          <w:cantSplit/>
        </w:trPr>
        <w:tc>
          <w:tcPr>
            <w:tcW w:w="3256" w:type="dxa"/>
            <w:vAlign w:val="center"/>
          </w:tcPr>
          <w:p w:rsidR="003C2896" w:rsidRPr="009661B9" w:rsidRDefault="003C2896" w:rsidP="00346009">
            <w:r w:rsidRPr="009661B9">
              <w:t>changePassword</w:t>
            </w:r>
          </w:p>
        </w:tc>
        <w:tc>
          <w:tcPr>
            <w:tcW w:w="1579" w:type="dxa"/>
            <w:vAlign w:val="center"/>
          </w:tcPr>
          <w:p w:rsidR="003C2896" w:rsidRPr="009661B9" w:rsidRDefault="003C2896" w:rsidP="00346009">
            <w:r w:rsidRPr="009661B9">
              <w:t>password, 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az adott felhasználó jelszavát</w:t>
            </w:r>
          </w:p>
        </w:tc>
      </w:tr>
      <w:tr w:rsidR="003C2896" w:rsidRPr="009661B9" w:rsidTr="00C03417">
        <w:trPr>
          <w:cantSplit/>
        </w:trPr>
        <w:tc>
          <w:tcPr>
            <w:tcW w:w="3256" w:type="dxa"/>
            <w:vAlign w:val="center"/>
          </w:tcPr>
          <w:p w:rsidR="003C2896" w:rsidRPr="009661B9" w:rsidRDefault="003C2896" w:rsidP="00346009">
            <w:r w:rsidRPr="009661B9">
              <w:t>changeEmplPass</w:t>
            </w:r>
          </w:p>
        </w:tc>
        <w:tc>
          <w:tcPr>
            <w:tcW w:w="1579" w:type="dxa"/>
            <w:vAlign w:val="center"/>
          </w:tcPr>
          <w:p w:rsidR="003C2896" w:rsidRPr="009661B9" w:rsidRDefault="003C2896" w:rsidP="00346009">
            <w:r w:rsidRPr="009661B9">
              <w:t>empl_id, old pasword, newpassword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Megváltoztatja az adott alkalmazott jelszavát és visszaküldi, hogy sikerült-e</w:t>
            </w:r>
          </w:p>
        </w:tc>
      </w:tr>
      <w:tr w:rsidR="003C2896" w:rsidRPr="009661B9" w:rsidTr="00C03417">
        <w:trPr>
          <w:cantSplit/>
        </w:trPr>
        <w:tc>
          <w:tcPr>
            <w:tcW w:w="3256" w:type="dxa"/>
            <w:vAlign w:val="center"/>
          </w:tcPr>
          <w:p w:rsidR="003C2896" w:rsidRPr="009661B9" w:rsidRDefault="003C2896" w:rsidP="00346009">
            <w:r w:rsidRPr="009661B9">
              <w:t>deleteToken</w:t>
            </w:r>
          </w:p>
        </w:tc>
        <w:tc>
          <w:tcPr>
            <w:tcW w:w="1579" w:type="dxa"/>
            <w:vAlign w:val="center"/>
          </w:tcPr>
          <w:p w:rsidR="003C2896" w:rsidRPr="009661B9" w:rsidRDefault="003C2896" w:rsidP="00346009">
            <w:r w:rsidRPr="009661B9">
              <w:t>token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Törli az adott tokent-t az adatbázisból</w:t>
            </w:r>
          </w:p>
        </w:tc>
      </w:tr>
      <w:tr w:rsidR="003C2896" w:rsidRPr="009661B9" w:rsidTr="00C03417">
        <w:trPr>
          <w:cantSplit/>
        </w:trPr>
        <w:tc>
          <w:tcPr>
            <w:tcW w:w="3256" w:type="dxa"/>
            <w:vAlign w:val="center"/>
          </w:tcPr>
          <w:p w:rsidR="003C2896" w:rsidRPr="009661B9" w:rsidRDefault="003C2896" w:rsidP="00346009">
            <w:r w:rsidRPr="009661B9">
              <w:t>addBookType</w:t>
            </w:r>
          </w:p>
        </w:tc>
        <w:tc>
          <w:tcPr>
            <w:tcW w:w="1579" w:type="dxa"/>
            <w:vAlign w:val="center"/>
          </w:tcPr>
          <w:p w:rsidR="003C2896" w:rsidRPr="009661B9" w:rsidRDefault="003C2896" w:rsidP="00346009">
            <w:r w:rsidRPr="009661B9">
              <w:t>ISBN, title, genres, authors, publisher, releasedate, lang, description, picture base64</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könyvet</w:t>
            </w:r>
            <w:r w:rsidR="009D3496">
              <w:t>,</w:t>
            </w:r>
            <w:r w:rsidRPr="009661B9">
              <w:t xml:space="preserve"> ha már létezik a könyv azt jelzi</w:t>
            </w:r>
          </w:p>
        </w:tc>
      </w:tr>
      <w:tr w:rsidR="003C2896" w:rsidRPr="009661B9" w:rsidTr="00C03417">
        <w:trPr>
          <w:cantSplit/>
        </w:trPr>
        <w:tc>
          <w:tcPr>
            <w:tcW w:w="3256" w:type="dxa"/>
            <w:vAlign w:val="center"/>
          </w:tcPr>
          <w:p w:rsidR="003C2896" w:rsidRPr="009661B9" w:rsidRDefault="003C2896" w:rsidP="00346009">
            <w:r w:rsidRPr="009661B9">
              <w:t>loginEmployee</w:t>
            </w:r>
          </w:p>
        </w:tc>
        <w:tc>
          <w:tcPr>
            <w:tcW w:w="1579" w:type="dxa"/>
            <w:vAlign w:val="center"/>
          </w:tcPr>
          <w:p w:rsidR="003C2896" w:rsidRPr="009661B9" w:rsidRDefault="003C2896" w:rsidP="00346009">
            <w:r w:rsidRPr="009661B9">
              <w:t>username, password</w:t>
            </w:r>
          </w:p>
        </w:tc>
        <w:tc>
          <w:tcPr>
            <w:tcW w:w="1681" w:type="dxa"/>
            <w:vAlign w:val="center"/>
          </w:tcPr>
          <w:p w:rsidR="003C2896" w:rsidRPr="009661B9" w:rsidRDefault="003C2896" w:rsidP="00346009">
            <w:r w:rsidRPr="009661B9">
              <w:t>info</w:t>
            </w:r>
          </w:p>
        </w:tc>
        <w:tc>
          <w:tcPr>
            <w:tcW w:w="1977" w:type="dxa"/>
            <w:vAlign w:val="center"/>
          </w:tcPr>
          <w:p w:rsidR="003C2896" w:rsidRPr="009661B9" w:rsidRDefault="003C2896" w:rsidP="00346009">
            <w:r w:rsidRPr="009661B9">
              <w:t>Az alkalmazott bejelentkezési adatait nézi, ha jó az empl_id-t ad vissza</w:t>
            </w:r>
          </w:p>
        </w:tc>
      </w:tr>
      <w:tr w:rsidR="003C2896" w:rsidRPr="009661B9" w:rsidTr="00C03417">
        <w:trPr>
          <w:cantSplit/>
        </w:trPr>
        <w:tc>
          <w:tcPr>
            <w:tcW w:w="3256" w:type="dxa"/>
            <w:vAlign w:val="center"/>
          </w:tcPr>
          <w:p w:rsidR="003C2896" w:rsidRPr="009661B9" w:rsidRDefault="003C2896" w:rsidP="00346009">
            <w:r w:rsidRPr="009661B9">
              <w:lastRenderedPageBreak/>
              <w:t>getUsers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user_id, surname, firstname</w:t>
            </w:r>
          </w:p>
        </w:tc>
        <w:tc>
          <w:tcPr>
            <w:tcW w:w="1977" w:type="dxa"/>
            <w:vAlign w:val="center"/>
          </w:tcPr>
          <w:p w:rsidR="003C2896" w:rsidRPr="009661B9" w:rsidRDefault="003C2896" w:rsidP="00346009">
            <w:r w:rsidRPr="009661B9">
              <w:t>Kilistázza a keresésnek megfelelő felhasználók néhány adatát</w:t>
            </w:r>
          </w:p>
        </w:tc>
      </w:tr>
      <w:tr w:rsidR="003C2896" w:rsidRPr="009661B9" w:rsidTr="00C03417">
        <w:trPr>
          <w:cantSplit/>
        </w:trPr>
        <w:tc>
          <w:tcPr>
            <w:tcW w:w="3256" w:type="dxa"/>
            <w:vAlign w:val="center"/>
          </w:tcPr>
          <w:p w:rsidR="003C2896" w:rsidRPr="009661B9" w:rsidRDefault="003C2896" w:rsidP="00346009">
            <w:r w:rsidRPr="009661B9">
              <w:t>getEmployees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empl_id, name, username</w:t>
            </w:r>
          </w:p>
        </w:tc>
        <w:tc>
          <w:tcPr>
            <w:tcW w:w="1977" w:type="dxa"/>
            <w:vAlign w:val="center"/>
          </w:tcPr>
          <w:p w:rsidR="003C2896" w:rsidRPr="009661B9" w:rsidRDefault="003C2896" w:rsidP="00346009">
            <w:r w:rsidRPr="009661B9">
              <w:t>Kilistázza az aktív alkalmazottak adatait</w:t>
            </w:r>
          </w:p>
        </w:tc>
      </w:tr>
      <w:tr w:rsidR="003C2896" w:rsidRPr="009661B9" w:rsidTr="00C03417">
        <w:trPr>
          <w:cantSplit/>
        </w:trPr>
        <w:tc>
          <w:tcPr>
            <w:tcW w:w="3256" w:type="dxa"/>
            <w:vAlign w:val="center"/>
          </w:tcPr>
          <w:p w:rsidR="003C2896" w:rsidRPr="009661B9" w:rsidRDefault="003C2896" w:rsidP="00346009">
            <w:r w:rsidRPr="009661B9">
              <w:t>getBooks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booki_id, ISBN, cím, available, status</w:t>
            </w:r>
          </w:p>
        </w:tc>
        <w:tc>
          <w:tcPr>
            <w:tcW w:w="1977" w:type="dxa"/>
            <w:vAlign w:val="center"/>
          </w:tcPr>
          <w:p w:rsidR="003C2896" w:rsidRPr="009661B9" w:rsidRDefault="003C2896" w:rsidP="00346009">
            <w:r w:rsidRPr="009661B9">
              <w:t>Kilistázza a keresésnek megfelelő könyvek néhány adatát, illetve, hogy jelenleg mi a státuszuk (elérhető/kivéve/foglalva)</w:t>
            </w:r>
          </w:p>
        </w:tc>
      </w:tr>
      <w:tr w:rsidR="003C2896" w:rsidRPr="009661B9" w:rsidTr="00C03417">
        <w:trPr>
          <w:cantSplit/>
        </w:trPr>
        <w:tc>
          <w:tcPr>
            <w:tcW w:w="3256" w:type="dxa"/>
            <w:vAlign w:val="center"/>
          </w:tcPr>
          <w:p w:rsidR="003C2896" w:rsidRPr="009661B9" w:rsidRDefault="003C2896" w:rsidP="00346009">
            <w:r w:rsidRPr="009661B9">
              <w:t>getPublishers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publisher_id, name, phonenumber, email, website</w:t>
            </w:r>
          </w:p>
        </w:tc>
        <w:tc>
          <w:tcPr>
            <w:tcW w:w="1977" w:type="dxa"/>
            <w:vAlign w:val="center"/>
          </w:tcPr>
          <w:p w:rsidR="003C2896" w:rsidRPr="009661B9" w:rsidRDefault="003C2896" w:rsidP="00346009">
            <w:r w:rsidRPr="009661B9">
              <w:t>Kilistázza a keresésnek megfelelő kiadók összes adatát</w:t>
            </w:r>
          </w:p>
        </w:tc>
      </w:tr>
      <w:tr w:rsidR="003C2896" w:rsidRPr="009661B9" w:rsidTr="00C03417">
        <w:trPr>
          <w:cantSplit/>
        </w:trPr>
        <w:tc>
          <w:tcPr>
            <w:tcW w:w="3256" w:type="dxa"/>
            <w:vAlign w:val="center"/>
          </w:tcPr>
          <w:p w:rsidR="003C2896" w:rsidRPr="009661B9" w:rsidRDefault="003C2896" w:rsidP="00346009">
            <w:r w:rsidRPr="009661B9">
              <w:t>updatePublishers</w:t>
            </w:r>
          </w:p>
        </w:tc>
        <w:tc>
          <w:tcPr>
            <w:tcW w:w="1579" w:type="dxa"/>
            <w:vAlign w:val="center"/>
          </w:tcPr>
          <w:p w:rsidR="003C2896" w:rsidRPr="009661B9" w:rsidRDefault="003C2896" w:rsidP="00346009">
            <w:r w:rsidRPr="009661B9">
              <w:t>publisher_id, name, phonenumber, email, website</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Módosítja egy adott kiadó adatait</w:t>
            </w:r>
          </w:p>
        </w:tc>
      </w:tr>
      <w:tr w:rsidR="003C2896" w:rsidRPr="009661B9" w:rsidTr="00C03417">
        <w:trPr>
          <w:cantSplit/>
        </w:trPr>
        <w:tc>
          <w:tcPr>
            <w:tcW w:w="3256" w:type="dxa"/>
            <w:vAlign w:val="center"/>
          </w:tcPr>
          <w:p w:rsidR="003C2896" w:rsidRPr="009661B9" w:rsidRDefault="003C2896" w:rsidP="00346009">
            <w:r w:rsidRPr="009661B9">
              <w:t>deletePublisher</w:t>
            </w:r>
          </w:p>
        </w:tc>
        <w:tc>
          <w:tcPr>
            <w:tcW w:w="1579" w:type="dxa"/>
            <w:vAlign w:val="center"/>
          </w:tcPr>
          <w:p w:rsidR="003C2896" w:rsidRPr="009661B9" w:rsidRDefault="003C2896" w:rsidP="00346009">
            <w:r w:rsidRPr="009661B9">
              <w:t>publisher_id</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Törli az adott kiadót, ha már nincs egy könyv kiadójaként sem megadva és visszaküldi, hogy sikeres volt-e</w:t>
            </w:r>
          </w:p>
        </w:tc>
      </w:tr>
      <w:tr w:rsidR="003C2896" w:rsidRPr="009661B9" w:rsidTr="00C03417">
        <w:trPr>
          <w:cantSplit/>
        </w:trPr>
        <w:tc>
          <w:tcPr>
            <w:tcW w:w="3256" w:type="dxa"/>
            <w:vAlign w:val="center"/>
          </w:tcPr>
          <w:p w:rsidR="003C2896" w:rsidRPr="009661B9" w:rsidRDefault="003C2896" w:rsidP="00346009">
            <w:r w:rsidRPr="009661B9">
              <w:t>borrowInfo</w:t>
            </w:r>
          </w:p>
        </w:tc>
        <w:tc>
          <w:tcPr>
            <w:tcW w:w="1579" w:type="dxa"/>
            <w:vAlign w:val="center"/>
          </w:tcPr>
          <w:p w:rsidR="003C2896" w:rsidRPr="009661B9" w:rsidRDefault="003C2896" w:rsidP="00346009">
            <w:r w:rsidRPr="009661B9">
              <w:t>book_id, state</w:t>
            </w:r>
          </w:p>
        </w:tc>
        <w:tc>
          <w:tcPr>
            <w:tcW w:w="1681" w:type="dxa"/>
            <w:vAlign w:val="center"/>
          </w:tcPr>
          <w:p w:rsidR="003C2896" w:rsidRPr="009661B9" w:rsidRDefault="003C2896" w:rsidP="00346009">
            <w:r w:rsidRPr="009661B9">
              <w:t>title, ISBN, name, username, user_id</w:t>
            </w:r>
          </w:p>
        </w:tc>
        <w:tc>
          <w:tcPr>
            <w:tcW w:w="1977" w:type="dxa"/>
            <w:vAlign w:val="center"/>
          </w:tcPr>
          <w:p w:rsidR="003C2896" w:rsidRPr="009661B9" w:rsidRDefault="003C2896" w:rsidP="00346009">
            <w:r w:rsidRPr="009661B9">
              <w:t>A state-től függően ad vissza adatokat egy új kivétellelhez („booking” -&gt; előre le volt foglalva, minden adatot visszaad, „book_id” -&gt; csak a könyv adatait, „user_id” -&gt; csak a felhasználó adatait adja vissza)</w:t>
            </w:r>
          </w:p>
        </w:tc>
      </w:tr>
      <w:tr w:rsidR="003C2896" w:rsidRPr="009661B9" w:rsidTr="00C03417">
        <w:trPr>
          <w:cantSplit/>
        </w:trPr>
        <w:tc>
          <w:tcPr>
            <w:tcW w:w="3256" w:type="dxa"/>
            <w:vAlign w:val="center"/>
          </w:tcPr>
          <w:p w:rsidR="003C2896" w:rsidRPr="009661B9" w:rsidRDefault="003C2896" w:rsidP="00346009">
            <w:r w:rsidRPr="009661B9">
              <w:lastRenderedPageBreak/>
              <w:t>borrowBook</w:t>
            </w:r>
          </w:p>
        </w:tc>
        <w:tc>
          <w:tcPr>
            <w:tcW w:w="1579" w:type="dxa"/>
            <w:vAlign w:val="center"/>
          </w:tcPr>
          <w:p w:rsidR="003C2896" w:rsidRPr="009661B9" w:rsidRDefault="003C2896" w:rsidP="00346009">
            <w:r w:rsidRPr="009661B9">
              <w:t>user_id, book_id, empl_id</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Véglegesít egy kivételt és visszajelez, hogy sikeres-e</w:t>
            </w:r>
          </w:p>
        </w:tc>
      </w:tr>
      <w:tr w:rsidR="003C2896" w:rsidRPr="009661B9" w:rsidTr="00C03417">
        <w:trPr>
          <w:cantSplit/>
        </w:trPr>
        <w:tc>
          <w:tcPr>
            <w:tcW w:w="3256" w:type="dxa"/>
            <w:vAlign w:val="center"/>
          </w:tcPr>
          <w:p w:rsidR="003C2896" w:rsidRPr="009661B9" w:rsidRDefault="003C2896" w:rsidP="00346009">
            <w:r w:rsidRPr="009661B9">
              <w:t>returnBook</w:t>
            </w:r>
          </w:p>
        </w:tc>
        <w:tc>
          <w:tcPr>
            <w:tcW w:w="1579" w:type="dxa"/>
            <w:vAlign w:val="center"/>
          </w:tcPr>
          <w:p w:rsidR="003C2896" w:rsidRPr="009661B9" w:rsidRDefault="003C2896" w:rsidP="00346009">
            <w:r w:rsidRPr="009661B9">
              <w:t>user_id, book_id, empl_id</w:t>
            </w:r>
          </w:p>
        </w:tc>
        <w:tc>
          <w:tcPr>
            <w:tcW w:w="1681" w:type="dxa"/>
            <w:vAlign w:val="center"/>
          </w:tcPr>
          <w:p w:rsidR="003C2896" w:rsidRPr="009661B9" w:rsidRDefault="003C2896" w:rsidP="00346009">
            <w:r w:rsidRPr="009661B9">
              <w:t>new</w:t>
            </w:r>
          </w:p>
        </w:tc>
        <w:tc>
          <w:tcPr>
            <w:tcW w:w="1977" w:type="dxa"/>
            <w:vAlign w:val="center"/>
          </w:tcPr>
          <w:p w:rsidR="003C2896" w:rsidRPr="009661B9" w:rsidRDefault="003C2896" w:rsidP="00346009">
            <w:r w:rsidRPr="009661B9">
              <w:t>Visszavesz egy kiadott könyvet és ha volt rá előjegyzés, akkor a legrégebbit foglalásra váltja</w:t>
            </w:r>
          </w:p>
        </w:tc>
      </w:tr>
      <w:tr w:rsidR="003C2896" w:rsidRPr="009661B9" w:rsidTr="00C03417">
        <w:trPr>
          <w:cantSplit/>
        </w:trPr>
        <w:tc>
          <w:tcPr>
            <w:tcW w:w="3256" w:type="dxa"/>
            <w:vAlign w:val="center"/>
          </w:tcPr>
          <w:p w:rsidR="003C2896" w:rsidRPr="009661B9" w:rsidRDefault="003C2896" w:rsidP="00346009">
            <w:r w:rsidRPr="009661B9">
              <w:t>returnInfo</w:t>
            </w:r>
          </w:p>
        </w:tc>
        <w:tc>
          <w:tcPr>
            <w:tcW w:w="1579" w:type="dxa"/>
            <w:vAlign w:val="center"/>
          </w:tcPr>
          <w:p w:rsidR="003C2896" w:rsidRPr="009661B9" w:rsidRDefault="003C2896" w:rsidP="00346009">
            <w:r w:rsidRPr="009661B9">
              <w:t>book_id</w:t>
            </w:r>
          </w:p>
        </w:tc>
        <w:tc>
          <w:tcPr>
            <w:tcW w:w="1681" w:type="dxa"/>
            <w:vAlign w:val="center"/>
          </w:tcPr>
          <w:p w:rsidR="003C2896" w:rsidRPr="009661B9" w:rsidRDefault="003C2896" w:rsidP="00346009">
            <w:r w:rsidRPr="009661B9">
              <w:t>title, ISBN, name, user_id, end date, late</w:t>
            </w:r>
          </w:p>
        </w:tc>
        <w:tc>
          <w:tcPr>
            <w:tcW w:w="1977" w:type="dxa"/>
            <w:vAlign w:val="center"/>
          </w:tcPr>
          <w:p w:rsidR="003C2896" w:rsidRPr="009661B9" w:rsidRDefault="003C2896" w:rsidP="00346009">
            <w:r w:rsidRPr="009661B9">
              <w:t xml:space="preserve">Könyv visszavételéhez szükséges adatokat adja vissza </w:t>
            </w:r>
          </w:p>
        </w:tc>
      </w:tr>
      <w:tr w:rsidR="003C2896" w:rsidRPr="009661B9" w:rsidTr="00C03417">
        <w:trPr>
          <w:cantSplit/>
        </w:trPr>
        <w:tc>
          <w:tcPr>
            <w:tcW w:w="3256" w:type="dxa"/>
            <w:vAlign w:val="center"/>
          </w:tcPr>
          <w:p w:rsidR="003C2896" w:rsidRPr="009661B9" w:rsidRDefault="003C2896" w:rsidP="00346009">
            <w:r w:rsidRPr="009661B9">
              <w:t>addPublisher</w:t>
            </w:r>
          </w:p>
        </w:tc>
        <w:tc>
          <w:tcPr>
            <w:tcW w:w="1579" w:type="dxa"/>
            <w:vAlign w:val="center"/>
          </w:tcPr>
          <w:p w:rsidR="003C2896" w:rsidRPr="009661B9" w:rsidRDefault="003C2896" w:rsidP="00346009">
            <w:r w:rsidRPr="009661B9">
              <w:t>name, phonenumber, email, website</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kiadót az adatbázishoz és visszaküldi, hogy sikeres volt-e a művelet</w:t>
            </w:r>
          </w:p>
        </w:tc>
      </w:tr>
      <w:tr w:rsidR="003C2896" w:rsidRPr="009661B9" w:rsidTr="00C03417">
        <w:trPr>
          <w:cantSplit/>
        </w:trPr>
        <w:tc>
          <w:tcPr>
            <w:tcW w:w="3256" w:type="dxa"/>
            <w:vAlign w:val="center"/>
          </w:tcPr>
          <w:p w:rsidR="003C2896" w:rsidRPr="009661B9" w:rsidRDefault="003C2896" w:rsidP="00346009">
            <w:r w:rsidRPr="009661B9">
              <w:t>addUser</w:t>
            </w:r>
          </w:p>
        </w:tc>
        <w:tc>
          <w:tcPr>
            <w:tcW w:w="1579" w:type="dxa"/>
            <w:vAlign w:val="center"/>
          </w:tcPr>
          <w:p w:rsidR="003C2896" w:rsidRPr="009661B9" w:rsidRDefault="003C2896" w:rsidP="00346009">
            <w:r w:rsidRPr="009661B9">
              <w:t>surname, firstname, username, birthdate, birthplace, email, phonenumber, address, mothersmaidenname(mmn)</w:t>
            </w:r>
          </w:p>
        </w:tc>
        <w:tc>
          <w:tcPr>
            <w:tcW w:w="1681" w:type="dxa"/>
            <w:vAlign w:val="center"/>
          </w:tcPr>
          <w:p w:rsidR="003C2896" w:rsidRPr="009661B9" w:rsidRDefault="003C2896" w:rsidP="00346009">
            <w:r w:rsidRPr="009661B9">
              <w:t>state</w:t>
            </w:r>
          </w:p>
        </w:tc>
        <w:tc>
          <w:tcPr>
            <w:tcW w:w="1977" w:type="dxa"/>
            <w:vAlign w:val="center"/>
          </w:tcPr>
          <w:p w:rsidR="003C2896" w:rsidRPr="009661B9" w:rsidRDefault="003C2896" w:rsidP="00346009">
            <w:r w:rsidRPr="009661B9">
              <w:t>Hozzáad egy új felhasználót, és visszaküldi, hogy sikeres volt-e a művelet</w:t>
            </w:r>
          </w:p>
        </w:tc>
      </w:tr>
      <w:tr w:rsidR="003C2896" w:rsidRPr="009661B9" w:rsidTr="00C03417">
        <w:trPr>
          <w:cantSplit/>
        </w:trPr>
        <w:tc>
          <w:tcPr>
            <w:tcW w:w="3256" w:type="dxa"/>
            <w:vAlign w:val="center"/>
          </w:tcPr>
          <w:p w:rsidR="003C2896" w:rsidRPr="009661B9" w:rsidRDefault="003C2896" w:rsidP="00346009">
            <w:r w:rsidRPr="009661B9">
              <w:t>addEmployee</w:t>
            </w:r>
          </w:p>
        </w:tc>
        <w:tc>
          <w:tcPr>
            <w:tcW w:w="1579" w:type="dxa"/>
            <w:vAlign w:val="center"/>
          </w:tcPr>
          <w:p w:rsidR="003C2896" w:rsidRPr="009661B9" w:rsidRDefault="003C2896" w:rsidP="00346009">
            <w:r w:rsidRPr="009661B9">
              <w:t>name, username, jelszó</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Hozzáad egy új alkalmazottat</w:t>
            </w:r>
          </w:p>
        </w:tc>
      </w:tr>
      <w:tr w:rsidR="003C2896" w:rsidRPr="009661B9" w:rsidTr="00C03417">
        <w:trPr>
          <w:cantSplit/>
        </w:trPr>
        <w:tc>
          <w:tcPr>
            <w:tcW w:w="3256" w:type="dxa"/>
            <w:vAlign w:val="center"/>
          </w:tcPr>
          <w:p w:rsidR="003C2896" w:rsidRPr="009661B9" w:rsidRDefault="003C2896" w:rsidP="00346009">
            <w:r w:rsidRPr="009661B9">
              <w:t>renewMembership</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end_date</w:t>
            </w:r>
          </w:p>
        </w:tc>
        <w:tc>
          <w:tcPr>
            <w:tcW w:w="1977" w:type="dxa"/>
            <w:vAlign w:val="center"/>
          </w:tcPr>
          <w:p w:rsidR="003C2896" w:rsidRPr="009661B9" w:rsidRDefault="003C2896" w:rsidP="00346009">
            <w:r w:rsidRPr="009661B9">
              <w:t>Meghosszabítja az adott felhasználó tagságát egy évvel és visszaadja az új lejárati dátumot</w:t>
            </w:r>
          </w:p>
        </w:tc>
      </w:tr>
      <w:tr w:rsidR="003C2896" w:rsidRPr="009661B9" w:rsidTr="00C03417">
        <w:trPr>
          <w:cantSplit/>
        </w:trPr>
        <w:tc>
          <w:tcPr>
            <w:tcW w:w="3256" w:type="dxa"/>
            <w:vAlign w:val="center"/>
          </w:tcPr>
          <w:p w:rsidR="003C2896" w:rsidRPr="009661B9" w:rsidRDefault="003C2896" w:rsidP="00346009">
            <w:r w:rsidRPr="009661B9">
              <w:lastRenderedPageBreak/>
              <w:t>getSystemSettings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membeshipfee, borrowingtime, lengtheningtime, bookingtime, maxreservations, maxlengthenings, latencyfee, resettokenexpiraiton, login tokenexpiration</w:t>
            </w:r>
          </w:p>
        </w:tc>
        <w:tc>
          <w:tcPr>
            <w:tcW w:w="1977" w:type="dxa"/>
            <w:vAlign w:val="center"/>
          </w:tcPr>
          <w:p w:rsidR="003C2896" w:rsidRPr="009661B9" w:rsidRDefault="003C2896" w:rsidP="00346009">
            <w:r w:rsidRPr="009661B9">
              <w:t>Kilistázza az összes rendszer beállítást</w:t>
            </w:r>
          </w:p>
        </w:tc>
      </w:tr>
      <w:tr w:rsidR="003C2896" w:rsidRPr="009661B9" w:rsidTr="00C03417">
        <w:trPr>
          <w:cantSplit/>
        </w:trPr>
        <w:tc>
          <w:tcPr>
            <w:tcW w:w="3256" w:type="dxa"/>
            <w:vAlign w:val="center"/>
          </w:tcPr>
          <w:p w:rsidR="003C2896" w:rsidRPr="009661B9" w:rsidRDefault="003C2896" w:rsidP="00346009">
            <w:r w:rsidRPr="009661B9">
              <w:t>deactiveUser</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 egy felhasználót</w:t>
            </w:r>
          </w:p>
        </w:tc>
      </w:tr>
      <w:tr w:rsidR="003C2896" w:rsidRPr="009661B9" w:rsidTr="00C03417">
        <w:trPr>
          <w:cantSplit/>
        </w:trPr>
        <w:tc>
          <w:tcPr>
            <w:tcW w:w="3256" w:type="dxa"/>
            <w:vAlign w:val="center"/>
          </w:tcPr>
          <w:p w:rsidR="003C2896" w:rsidRPr="009661B9" w:rsidRDefault="003C2896" w:rsidP="00346009">
            <w:r w:rsidRPr="009661B9">
              <w:t>deactiveEmpl</w:t>
            </w:r>
          </w:p>
        </w:tc>
        <w:tc>
          <w:tcPr>
            <w:tcW w:w="1579" w:type="dxa"/>
            <w:vAlign w:val="center"/>
          </w:tcPr>
          <w:p w:rsidR="003C2896" w:rsidRPr="009661B9" w:rsidRDefault="003C2896" w:rsidP="00346009">
            <w:r w:rsidRPr="009661B9">
              <w:t>empl_id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 egy alkalmazottat</w:t>
            </w:r>
          </w:p>
        </w:tc>
      </w:tr>
      <w:tr w:rsidR="003C2896" w:rsidRPr="009661B9" w:rsidTr="00C03417">
        <w:trPr>
          <w:cantSplit/>
        </w:trPr>
        <w:tc>
          <w:tcPr>
            <w:tcW w:w="3256" w:type="dxa"/>
            <w:vAlign w:val="center"/>
          </w:tcPr>
          <w:p w:rsidR="003C2896" w:rsidRPr="009661B9" w:rsidRDefault="003C2896" w:rsidP="00346009">
            <w:r w:rsidRPr="009661B9">
              <w:t>checkPermissions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reservation, booking</w:t>
            </w:r>
          </w:p>
        </w:tc>
        <w:tc>
          <w:tcPr>
            <w:tcW w:w="1977" w:type="dxa"/>
            <w:vAlign w:val="center"/>
          </w:tcPr>
          <w:p w:rsidR="003C2896" w:rsidRPr="009661B9" w:rsidRDefault="003C2896" w:rsidP="00346009">
            <w:r w:rsidRPr="009661B9">
              <w:t>Megadja, hogy az adott felhasználó tud-e előjegyezni és foglalni</w:t>
            </w:r>
          </w:p>
        </w:tc>
      </w:tr>
      <w:tr w:rsidR="003C2896" w:rsidRPr="009661B9" w:rsidTr="00C03417">
        <w:trPr>
          <w:cantSplit/>
        </w:trPr>
        <w:tc>
          <w:tcPr>
            <w:tcW w:w="3256" w:type="dxa"/>
            <w:vAlign w:val="center"/>
          </w:tcPr>
          <w:p w:rsidR="003C2896" w:rsidRPr="009661B9" w:rsidRDefault="003C2896" w:rsidP="00346009">
            <w:r w:rsidRPr="009661B9">
              <w:t>getBookStates</w:t>
            </w:r>
          </w:p>
        </w:tc>
        <w:tc>
          <w:tcPr>
            <w:tcW w:w="1579" w:type="dxa"/>
            <w:vAlign w:val="center"/>
          </w:tcPr>
          <w:p w:rsidR="003C2896" w:rsidRPr="009661B9" w:rsidRDefault="003C2896" w:rsidP="00346009">
            <w:r w:rsidRPr="009661B9">
              <w:t>search</w:t>
            </w:r>
          </w:p>
        </w:tc>
        <w:tc>
          <w:tcPr>
            <w:tcW w:w="1681" w:type="dxa"/>
            <w:vAlign w:val="center"/>
          </w:tcPr>
          <w:p w:rsidR="003C2896" w:rsidRPr="009661B9" w:rsidRDefault="003C2896" w:rsidP="00346009">
            <w:r w:rsidRPr="009661B9">
              <w:t>ISBN_id, ISBN, title, state</w:t>
            </w:r>
          </w:p>
        </w:tc>
        <w:tc>
          <w:tcPr>
            <w:tcW w:w="1977" w:type="dxa"/>
            <w:vAlign w:val="center"/>
          </w:tcPr>
          <w:p w:rsidR="003C2896" w:rsidRPr="009661B9" w:rsidRDefault="003C2896" w:rsidP="00346009">
            <w:r w:rsidRPr="009661B9">
              <w:t>Kilistázza a keresésnek megfelelő könyvek néhány adatát és hogy foglalható-e, vagy csak előjegyezhető</w:t>
            </w:r>
          </w:p>
        </w:tc>
      </w:tr>
      <w:tr w:rsidR="003C2896" w:rsidRPr="009661B9" w:rsidTr="00C03417">
        <w:trPr>
          <w:cantSplit/>
        </w:trPr>
        <w:tc>
          <w:tcPr>
            <w:tcW w:w="3256" w:type="dxa"/>
            <w:vAlign w:val="center"/>
          </w:tcPr>
          <w:p w:rsidR="003C2896" w:rsidRPr="009661B9" w:rsidRDefault="003C2896" w:rsidP="00346009">
            <w:r w:rsidRPr="009661B9">
              <w:t>getUsernames</w:t>
            </w:r>
          </w:p>
        </w:tc>
        <w:tc>
          <w:tcPr>
            <w:tcW w:w="1579" w:type="dxa"/>
            <w:vAlign w:val="center"/>
          </w:tcPr>
          <w:p w:rsidR="003C2896" w:rsidRPr="009661B9" w:rsidRDefault="003C2896" w:rsidP="00346009">
            <w:r w:rsidRPr="009661B9">
              <w:t>name</w:t>
            </w:r>
          </w:p>
        </w:tc>
        <w:tc>
          <w:tcPr>
            <w:tcW w:w="1681" w:type="dxa"/>
            <w:vAlign w:val="center"/>
          </w:tcPr>
          <w:p w:rsidR="003C2896" w:rsidRPr="009661B9" w:rsidRDefault="003C2896" w:rsidP="00346009">
            <w:r w:rsidRPr="009661B9">
              <w:t>username</w:t>
            </w:r>
          </w:p>
        </w:tc>
        <w:tc>
          <w:tcPr>
            <w:tcW w:w="1977" w:type="dxa"/>
            <w:vAlign w:val="center"/>
          </w:tcPr>
          <w:p w:rsidR="003C2896" w:rsidRPr="009661B9" w:rsidRDefault="003C2896" w:rsidP="00346009">
            <w:r w:rsidRPr="009661B9">
              <w:t>A felhasználónév generálásához kilistázza a már létező, hasonló felhasználóneveket</w:t>
            </w:r>
          </w:p>
        </w:tc>
      </w:tr>
      <w:tr w:rsidR="003C2896" w:rsidRPr="009661B9" w:rsidTr="00C03417">
        <w:trPr>
          <w:cantSplit/>
        </w:trPr>
        <w:tc>
          <w:tcPr>
            <w:tcW w:w="3256" w:type="dxa"/>
            <w:vAlign w:val="center"/>
          </w:tcPr>
          <w:p w:rsidR="003C2896" w:rsidRPr="009661B9" w:rsidRDefault="003C2896" w:rsidP="00346009">
            <w:r w:rsidRPr="009661B9">
              <w:t>getEmplUsernames</w:t>
            </w:r>
          </w:p>
        </w:tc>
        <w:tc>
          <w:tcPr>
            <w:tcW w:w="1579" w:type="dxa"/>
            <w:vAlign w:val="center"/>
          </w:tcPr>
          <w:p w:rsidR="003C2896" w:rsidRPr="009661B9" w:rsidRDefault="003C2896" w:rsidP="00346009">
            <w:r w:rsidRPr="009661B9">
              <w:t>name</w:t>
            </w:r>
          </w:p>
        </w:tc>
        <w:tc>
          <w:tcPr>
            <w:tcW w:w="1681" w:type="dxa"/>
            <w:vAlign w:val="center"/>
          </w:tcPr>
          <w:p w:rsidR="003C2896" w:rsidRPr="009661B9" w:rsidRDefault="003C2896" w:rsidP="00346009">
            <w:r w:rsidRPr="009661B9">
              <w:t>username</w:t>
            </w:r>
          </w:p>
        </w:tc>
        <w:tc>
          <w:tcPr>
            <w:tcW w:w="1977" w:type="dxa"/>
            <w:vAlign w:val="center"/>
          </w:tcPr>
          <w:p w:rsidR="003C2896" w:rsidRPr="009661B9" w:rsidRDefault="003C2896" w:rsidP="00346009">
            <w:r w:rsidRPr="009661B9">
              <w:t>Az alkalmazott felhasználónév generálásához kilistázza a már létező, hasonló alkalmazotti felhasználóneveket</w:t>
            </w:r>
          </w:p>
        </w:tc>
      </w:tr>
      <w:tr w:rsidR="003C2896" w:rsidRPr="009661B9" w:rsidTr="00C03417">
        <w:trPr>
          <w:cantSplit/>
        </w:trPr>
        <w:tc>
          <w:tcPr>
            <w:tcW w:w="3256" w:type="dxa"/>
            <w:vAlign w:val="center"/>
          </w:tcPr>
          <w:p w:rsidR="003C2896" w:rsidRPr="009661B9" w:rsidRDefault="003C2896" w:rsidP="00346009">
            <w:r w:rsidRPr="009661B9">
              <w:lastRenderedPageBreak/>
              <w:t>getHistory</w:t>
            </w:r>
          </w:p>
        </w:tc>
        <w:tc>
          <w:tcPr>
            <w:tcW w:w="1579" w:type="dxa"/>
            <w:vAlign w:val="center"/>
          </w:tcPr>
          <w:p w:rsidR="003C2896" w:rsidRPr="009661B9" w:rsidRDefault="003C2896" w:rsidP="00346009">
            <w:r w:rsidRPr="009661B9">
              <w:t>book_id, user_id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Kivételnél megmondja, hogy a felhasználó olvasta-e már az adott könyvet, ha igen azt is megmondja hány napja olvasta</w:t>
            </w:r>
          </w:p>
        </w:tc>
      </w:tr>
      <w:tr w:rsidR="003C2896" w:rsidRPr="009661B9" w:rsidTr="00C03417">
        <w:trPr>
          <w:cantSplit/>
        </w:trPr>
        <w:tc>
          <w:tcPr>
            <w:tcW w:w="3256" w:type="dxa"/>
            <w:vAlign w:val="center"/>
          </w:tcPr>
          <w:p w:rsidR="003C2896" w:rsidRPr="009661B9" w:rsidRDefault="003C2896" w:rsidP="00346009">
            <w:r w:rsidRPr="009661B9">
              <w:t>getAuthors</w:t>
            </w:r>
          </w:p>
        </w:tc>
        <w:tc>
          <w:tcPr>
            <w:tcW w:w="1579" w:type="dxa"/>
            <w:vAlign w:val="center"/>
          </w:tcPr>
          <w:p w:rsidR="003C2896" w:rsidRPr="009661B9" w:rsidRDefault="003C2896" w:rsidP="00346009">
            <w:r w:rsidRPr="009661B9">
              <w:t>ISBN_id, inverse</w:t>
            </w:r>
          </w:p>
        </w:tc>
        <w:tc>
          <w:tcPr>
            <w:tcW w:w="1681" w:type="dxa"/>
            <w:vAlign w:val="center"/>
          </w:tcPr>
          <w:p w:rsidR="003C2896" w:rsidRPr="009661B9" w:rsidRDefault="003C2896" w:rsidP="00346009">
            <w:r w:rsidRPr="009661B9">
              <w:t>author_id, author</w:t>
            </w:r>
          </w:p>
        </w:tc>
        <w:tc>
          <w:tcPr>
            <w:tcW w:w="1977" w:type="dxa"/>
            <w:vAlign w:val="center"/>
          </w:tcPr>
          <w:p w:rsidR="003C2896" w:rsidRPr="009661B9" w:rsidRDefault="003C2896" w:rsidP="00346009">
            <w:r w:rsidRPr="009661B9">
              <w:t>Kilistázza egy könyv szerzőit, ha az inverse igaz akkor azokat a szerzőket listázza ki, amik nem tartoznak a könyvhöz</w:t>
            </w:r>
          </w:p>
        </w:tc>
      </w:tr>
      <w:tr w:rsidR="003C2896" w:rsidRPr="009661B9" w:rsidTr="00C03417">
        <w:trPr>
          <w:cantSplit/>
        </w:trPr>
        <w:tc>
          <w:tcPr>
            <w:tcW w:w="3256" w:type="dxa"/>
            <w:vAlign w:val="center"/>
          </w:tcPr>
          <w:p w:rsidR="003C2896" w:rsidRPr="009661B9" w:rsidRDefault="003C2896" w:rsidP="00346009">
            <w:r w:rsidRPr="009661B9">
              <w:t>getCategories</w:t>
            </w:r>
          </w:p>
        </w:tc>
        <w:tc>
          <w:tcPr>
            <w:tcW w:w="1579" w:type="dxa"/>
            <w:vAlign w:val="center"/>
          </w:tcPr>
          <w:p w:rsidR="003C2896" w:rsidRPr="009661B9" w:rsidRDefault="003C2896" w:rsidP="00346009">
            <w:r w:rsidRPr="009661B9">
              <w:t>ISBN_id, inverse</w:t>
            </w:r>
          </w:p>
        </w:tc>
        <w:tc>
          <w:tcPr>
            <w:tcW w:w="1681" w:type="dxa"/>
            <w:vAlign w:val="center"/>
          </w:tcPr>
          <w:p w:rsidR="003C2896" w:rsidRPr="009661B9" w:rsidRDefault="003C2896" w:rsidP="00346009">
            <w:r w:rsidRPr="009661B9">
              <w:t>genre_id, genre</w:t>
            </w:r>
          </w:p>
        </w:tc>
        <w:tc>
          <w:tcPr>
            <w:tcW w:w="1977" w:type="dxa"/>
            <w:vAlign w:val="center"/>
          </w:tcPr>
          <w:p w:rsidR="003C2896" w:rsidRPr="009661B9" w:rsidRDefault="003C2896" w:rsidP="00346009">
            <w:r w:rsidRPr="009661B9">
              <w:t>Kilistázza egy könyv kategóriáit, ha az inverse igaz akkor azokat a kategóriákat listázza ki, amik nem tartoznak a könyvhöz</w:t>
            </w:r>
          </w:p>
        </w:tc>
      </w:tr>
      <w:tr w:rsidR="003C2896" w:rsidRPr="009661B9" w:rsidTr="00C03417">
        <w:trPr>
          <w:cantSplit/>
        </w:trPr>
        <w:tc>
          <w:tcPr>
            <w:tcW w:w="3256" w:type="dxa"/>
            <w:vAlign w:val="center"/>
          </w:tcPr>
          <w:p w:rsidR="003C2896" w:rsidRPr="009661B9" w:rsidRDefault="003C2896" w:rsidP="00346009">
            <w:r w:rsidRPr="009661B9">
              <w:t>deactivateBook</w:t>
            </w:r>
          </w:p>
        </w:tc>
        <w:tc>
          <w:tcPr>
            <w:tcW w:w="1579" w:type="dxa"/>
            <w:vAlign w:val="center"/>
          </w:tcPr>
          <w:p w:rsidR="003C2896" w:rsidRPr="009661B9" w:rsidRDefault="003C2896" w:rsidP="00346009">
            <w:r w:rsidRPr="009661B9">
              <w:t>book_id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Deaktiválja az adott könyvet</w:t>
            </w:r>
          </w:p>
        </w:tc>
      </w:tr>
      <w:tr w:rsidR="003C2896" w:rsidRPr="009661B9" w:rsidTr="00C03417">
        <w:trPr>
          <w:cantSplit/>
        </w:trPr>
        <w:tc>
          <w:tcPr>
            <w:tcW w:w="3256" w:type="dxa"/>
            <w:vAlign w:val="center"/>
          </w:tcPr>
          <w:p w:rsidR="003C2896" w:rsidRPr="009661B9" w:rsidRDefault="003C2896" w:rsidP="00346009">
            <w:r w:rsidRPr="009661B9">
              <w:t>addToInventory</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book_id</w:t>
            </w:r>
          </w:p>
        </w:tc>
        <w:tc>
          <w:tcPr>
            <w:tcW w:w="1977" w:type="dxa"/>
            <w:vAlign w:val="center"/>
          </w:tcPr>
          <w:p w:rsidR="003C2896" w:rsidRPr="009661B9" w:rsidRDefault="003C2896" w:rsidP="00346009">
            <w:r w:rsidRPr="009661B9">
              <w:t>Hozzáad egy adott típusú könyvet a raktárhoz és megadja az azonosítóját</w:t>
            </w:r>
          </w:p>
        </w:tc>
      </w:tr>
      <w:tr w:rsidR="003C2896" w:rsidRPr="009661B9" w:rsidTr="00C03417">
        <w:trPr>
          <w:cantSplit/>
        </w:trPr>
        <w:tc>
          <w:tcPr>
            <w:tcW w:w="3256" w:type="dxa"/>
            <w:vAlign w:val="center"/>
          </w:tcPr>
          <w:p w:rsidR="003C2896" w:rsidRPr="009661B9" w:rsidRDefault="003C2896" w:rsidP="00346009">
            <w:r w:rsidRPr="009661B9">
              <w:t>getReservations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reservation_id, username, title</w:t>
            </w:r>
          </w:p>
        </w:tc>
        <w:tc>
          <w:tcPr>
            <w:tcW w:w="1977" w:type="dxa"/>
            <w:vAlign w:val="center"/>
          </w:tcPr>
          <w:p w:rsidR="003C2896" w:rsidRPr="009661B9" w:rsidRDefault="003C2896" w:rsidP="00346009">
            <w:r w:rsidRPr="009661B9">
              <w:t>Kilistázza a keresésnek megfelelő előjegyzéseket</w:t>
            </w:r>
          </w:p>
        </w:tc>
      </w:tr>
      <w:tr w:rsidR="003C2896" w:rsidRPr="009661B9" w:rsidTr="00C03417">
        <w:trPr>
          <w:cantSplit/>
        </w:trPr>
        <w:tc>
          <w:tcPr>
            <w:tcW w:w="3256" w:type="dxa"/>
            <w:vAlign w:val="center"/>
          </w:tcPr>
          <w:p w:rsidR="003C2896" w:rsidRPr="009661B9" w:rsidRDefault="003C2896" w:rsidP="00346009">
            <w:r w:rsidRPr="009661B9">
              <w:t>getBookings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booking_id, username, title, end datehandled</w:t>
            </w:r>
          </w:p>
        </w:tc>
        <w:tc>
          <w:tcPr>
            <w:tcW w:w="1977" w:type="dxa"/>
            <w:vAlign w:val="center"/>
          </w:tcPr>
          <w:p w:rsidR="003C2896" w:rsidRPr="009661B9" w:rsidRDefault="003C2896" w:rsidP="00346009">
            <w:r w:rsidRPr="009661B9">
              <w:t>Kilistázza a keresési feltételnek megfelelő foglalások összes adatát</w:t>
            </w:r>
          </w:p>
        </w:tc>
      </w:tr>
      <w:tr w:rsidR="003C2896" w:rsidRPr="009661B9" w:rsidTr="00C03417">
        <w:trPr>
          <w:cantSplit/>
        </w:trPr>
        <w:tc>
          <w:tcPr>
            <w:tcW w:w="3256" w:type="dxa"/>
            <w:vAlign w:val="center"/>
          </w:tcPr>
          <w:p w:rsidR="003C2896" w:rsidRPr="009661B9" w:rsidRDefault="003C2896" w:rsidP="00346009">
            <w:r w:rsidRPr="009661B9">
              <w:lastRenderedPageBreak/>
              <w:t>getBorrowings</w:t>
            </w:r>
          </w:p>
        </w:tc>
        <w:tc>
          <w:tcPr>
            <w:tcW w:w="1579" w:type="dxa"/>
            <w:vAlign w:val="center"/>
          </w:tcPr>
          <w:p w:rsidR="003C2896" w:rsidRPr="009661B9" w:rsidRDefault="003C2896" w:rsidP="00346009">
            <w:r w:rsidRPr="009661B9">
              <w:t>searchTerm, returnedToo</w:t>
            </w:r>
          </w:p>
        </w:tc>
        <w:tc>
          <w:tcPr>
            <w:tcW w:w="1681" w:type="dxa"/>
            <w:vAlign w:val="center"/>
          </w:tcPr>
          <w:p w:rsidR="003C2896" w:rsidRPr="009661B9" w:rsidRDefault="003C2896" w:rsidP="00346009">
            <w:r w:rsidRPr="009661B9">
              <w:t>borrowing_id, username, title</w:t>
            </w:r>
          </w:p>
        </w:tc>
        <w:tc>
          <w:tcPr>
            <w:tcW w:w="1977" w:type="dxa"/>
            <w:vAlign w:val="center"/>
          </w:tcPr>
          <w:p w:rsidR="003C2896" w:rsidRPr="009661B9" w:rsidRDefault="003C2896" w:rsidP="00346009">
            <w:r w:rsidRPr="009661B9">
              <w:t>Kilistázzat a keresési feltételnek megfelelő kivételeknek adatait, ha returnedToo igaz akkor a visszavitt kivételek között is keres</w:t>
            </w:r>
          </w:p>
        </w:tc>
      </w:tr>
      <w:tr w:rsidR="003C2896" w:rsidRPr="009661B9" w:rsidTr="00C03417">
        <w:trPr>
          <w:cantSplit/>
        </w:trPr>
        <w:tc>
          <w:tcPr>
            <w:tcW w:w="3256" w:type="dxa"/>
            <w:vAlign w:val="center"/>
          </w:tcPr>
          <w:p w:rsidR="003C2896" w:rsidRPr="009661B9" w:rsidRDefault="003C2896" w:rsidP="00346009">
            <w:r w:rsidRPr="009661B9">
              <w:t>updateSystemSettings</w:t>
            </w:r>
          </w:p>
        </w:tc>
        <w:tc>
          <w:tcPr>
            <w:tcW w:w="1579" w:type="dxa"/>
            <w:vAlign w:val="center"/>
          </w:tcPr>
          <w:p w:rsidR="003C2896" w:rsidRPr="009661B9" w:rsidRDefault="003C2896" w:rsidP="00346009">
            <w:r w:rsidRPr="009661B9">
              <w:t>membeshipfee, borrowingtime, lengtheningtime, bookingtime, maxreservations, maxlengthenings, latencyfee, resettokenexpiraiton, login tokenexpiration</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 rendszer beállításokat</w:t>
            </w:r>
          </w:p>
        </w:tc>
      </w:tr>
      <w:tr w:rsidR="003C2896" w:rsidRPr="009661B9" w:rsidTr="00C03417">
        <w:trPr>
          <w:cantSplit/>
        </w:trPr>
        <w:tc>
          <w:tcPr>
            <w:tcW w:w="3256" w:type="dxa"/>
            <w:vAlign w:val="center"/>
          </w:tcPr>
          <w:p w:rsidR="003C2896" w:rsidRPr="009661B9" w:rsidRDefault="003C2896" w:rsidP="00346009">
            <w:r w:rsidRPr="009661B9">
              <w:t>getBooksFromFavorites</w:t>
            </w:r>
          </w:p>
        </w:tc>
        <w:tc>
          <w:tcPr>
            <w:tcW w:w="1579" w:type="dxa"/>
            <w:vAlign w:val="center"/>
          </w:tcPr>
          <w:p w:rsidR="003C2896" w:rsidRPr="009661B9" w:rsidRDefault="003C2896" w:rsidP="00346009">
            <w:r w:rsidRPr="009661B9">
              <w:t>user_id</w:t>
            </w:r>
          </w:p>
        </w:tc>
        <w:tc>
          <w:tcPr>
            <w:tcW w:w="1681" w:type="dxa"/>
            <w:vAlign w:val="center"/>
          </w:tcPr>
          <w:p w:rsidR="003C2896" w:rsidRPr="009661B9" w:rsidRDefault="003C2896" w:rsidP="00346009">
            <w:r w:rsidRPr="009661B9">
              <w:t>title, ISBN_id, authors, ISBN, picture base64</w:t>
            </w:r>
          </w:p>
        </w:tc>
        <w:tc>
          <w:tcPr>
            <w:tcW w:w="1977" w:type="dxa"/>
            <w:vAlign w:val="center"/>
          </w:tcPr>
          <w:p w:rsidR="003C2896" w:rsidRPr="009661B9" w:rsidRDefault="003C2896" w:rsidP="00346009">
            <w:r w:rsidRPr="009661B9">
              <w:t>Kilistázza az adott felhsználó kedvenceit</w:t>
            </w:r>
          </w:p>
        </w:tc>
      </w:tr>
      <w:tr w:rsidR="003C2896" w:rsidRPr="009661B9" w:rsidTr="00C03417">
        <w:trPr>
          <w:cantSplit/>
        </w:trPr>
        <w:tc>
          <w:tcPr>
            <w:tcW w:w="3256" w:type="dxa"/>
            <w:vAlign w:val="center"/>
          </w:tcPr>
          <w:p w:rsidR="003C2896" w:rsidRPr="009661B9" w:rsidRDefault="003C2896" w:rsidP="00346009">
            <w:r w:rsidRPr="009661B9">
              <w:t>addBooksToFavorites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Hozzáad egy könyvet a kedvencekhez</w:t>
            </w:r>
          </w:p>
        </w:tc>
      </w:tr>
      <w:tr w:rsidR="003C2896" w:rsidRPr="009661B9" w:rsidTr="00C03417">
        <w:trPr>
          <w:cantSplit/>
        </w:trPr>
        <w:tc>
          <w:tcPr>
            <w:tcW w:w="3256" w:type="dxa"/>
            <w:vAlign w:val="center"/>
          </w:tcPr>
          <w:p w:rsidR="003C2896" w:rsidRPr="009661B9" w:rsidRDefault="003C2896" w:rsidP="00346009">
            <w:r w:rsidRPr="009661B9">
              <w:t>removeBooksFromFavorites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Töröl egy könyvet a kedvencek közül</w:t>
            </w:r>
          </w:p>
        </w:tc>
      </w:tr>
      <w:tr w:rsidR="003C2896" w:rsidRPr="009661B9" w:rsidTr="00C03417">
        <w:trPr>
          <w:cantSplit/>
        </w:trPr>
        <w:tc>
          <w:tcPr>
            <w:tcW w:w="3256" w:type="dxa"/>
            <w:vAlign w:val="center"/>
          </w:tcPr>
          <w:p w:rsidR="003C2896" w:rsidRPr="009661B9" w:rsidRDefault="003C2896" w:rsidP="00346009">
            <w:r w:rsidRPr="009661B9">
              <w:t>isItOnFavorites</w:t>
            </w:r>
          </w:p>
        </w:tc>
        <w:tc>
          <w:tcPr>
            <w:tcW w:w="1579" w:type="dxa"/>
            <w:vAlign w:val="center"/>
          </w:tcPr>
          <w:p w:rsidR="003C2896" w:rsidRPr="009661B9" w:rsidRDefault="003C2896" w:rsidP="00346009">
            <w:r w:rsidRPr="009661B9">
              <w:t>user_id, ISBN_id</w:t>
            </w:r>
          </w:p>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Megnézi, hogy az adott könyv a kedvencek között van-e</w:t>
            </w:r>
          </w:p>
        </w:tc>
      </w:tr>
      <w:tr w:rsidR="003C2896" w:rsidRPr="009661B9" w:rsidTr="00C03417">
        <w:trPr>
          <w:cantSplit/>
        </w:trPr>
        <w:tc>
          <w:tcPr>
            <w:tcW w:w="3256" w:type="dxa"/>
            <w:vAlign w:val="center"/>
          </w:tcPr>
          <w:p w:rsidR="003C2896" w:rsidRPr="009661B9" w:rsidRDefault="003C2896" w:rsidP="00346009">
            <w:r w:rsidRPr="009661B9">
              <w:t>getSimilarBooks</w:t>
            </w:r>
          </w:p>
        </w:tc>
        <w:tc>
          <w:tcPr>
            <w:tcW w:w="1579" w:type="dxa"/>
            <w:vAlign w:val="center"/>
          </w:tcPr>
          <w:p w:rsidR="003C2896" w:rsidRPr="009661B9" w:rsidRDefault="003C2896" w:rsidP="00346009">
            <w:r w:rsidRPr="009661B9">
              <w:t>ISBN_id</w:t>
            </w:r>
          </w:p>
        </w:tc>
        <w:tc>
          <w:tcPr>
            <w:tcW w:w="1681" w:type="dxa"/>
            <w:vAlign w:val="center"/>
          </w:tcPr>
          <w:p w:rsidR="003C2896" w:rsidRPr="009661B9" w:rsidRDefault="003C2896" w:rsidP="00346009">
            <w:r w:rsidRPr="009661B9">
              <w:t>ISBN, title, picture base64, authors, genres</w:t>
            </w:r>
          </w:p>
        </w:tc>
        <w:tc>
          <w:tcPr>
            <w:tcW w:w="1977" w:type="dxa"/>
            <w:vAlign w:val="center"/>
          </w:tcPr>
          <w:p w:rsidR="003C2896" w:rsidRPr="009661B9" w:rsidRDefault="003C2896" w:rsidP="00346009">
            <w:r w:rsidRPr="009661B9">
              <w:t>A megadott könyvhöz hasonló könyveket listáz ki</w:t>
            </w:r>
          </w:p>
        </w:tc>
      </w:tr>
      <w:tr w:rsidR="003C2896" w:rsidRPr="009661B9" w:rsidTr="00C03417">
        <w:trPr>
          <w:cantSplit/>
        </w:trPr>
        <w:tc>
          <w:tcPr>
            <w:tcW w:w="3256" w:type="dxa"/>
            <w:vAlign w:val="center"/>
          </w:tcPr>
          <w:p w:rsidR="003C2896" w:rsidRPr="009661B9" w:rsidRDefault="003C2896" w:rsidP="00346009">
            <w:r w:rsidRPr="009661B9">
              <w:t>getReservables</w:t>
            </w:r>
          </w:p>
        </w:tc>
        <w:tc>
          <w:tcPr>
            <w:tcW w:w="1579" w:type="dxa"/>
            <w:vAlign w:val="center"/>
          </w:tcPr>
          <w:p w:rsidR="003C2896" w:rsidRPr="009661B9" w:rsidRDefault="003C2896" w:rsidP="00346009">
            <w:r w:rsidRPr="009661B9">
              <w:t>searchTerm</w:t>
            </w:r>
          </w:p>
        </w:tc>
        <w:tc>
          <w:tcPr>
            <w:tcW w:w="1681" w:type="dxa"/>
            <w:vAlign w:val="center"/>
          </w:tcPr>
          <w:p w:rsidR="003C2896" w:rsidRPr="009661B9" w:rsidRDefault="003C2896" w:rsidP="00346009">
            <w:r w:rsidRPr="009661B9">
              <w:t>ISBN_id, ISBN, title, state</w:t>
            </w:r>
          </w:p>
        </w:tc>
        <w:tc>
          <w:tcPr>
            <w:tcW w:w="1977" w:type="dxa"/>
            <w:vAlign w:val="center"/>
          </w:tcPr>
          <w:p w:rsidR="003C2896" w:rsidRPr="009661B9" w:rsidRDefault="003C2896" w:rsidP="00346009">
            <w:r w:rsidRPr="009661B9">
              <w:t>Kilistázza a keresésnek megfelelő csak előjegyezhető könyveket</w:t>
            </w:r>
          </w:p>
        </w:tc>
      </w:tr>
      <w:tr w:rsidR="003C2896" w:rsidRPr="009661B9" w:rsidTr="00C03417">
        <w:trPr>
          <w:cantSplit/>
        </w:trPr>
        <w:tc>
          <w:tcPr>
            <w:tcW w:w="3256" w:type="dxa"/>
            <w:vAlign w:val="center"/>
          </w:tcPr>
          <w:p w:rsidR="003C2896" w:rsidRPr="009661B9" w:rsidRDefault="003C2896" w:rsidP="00346009">
            <w:r w:rsidRPr="009661B9">
              <w:t>checkForBookings</w:t>
            </w:r>
          </w:p>
        </w:tc>
        <w:tc>
          <w:tcPr>
            <w:tcW w:w="1579" w:type="dxa"/>
            <w:vAlign w:val="center"/>
          </w:tcPr>
          <w:p w:rsidR="003C2896" w:rsidRPr="009661B9" w:rsidRDefault="003C2896" w:rsidP="00346009"/>
        </w:tc>
        <w:tc>
          <w:tcPr>
            <w:tcW w:w="1681" w:type="dxa"/>
            <w:vAlign w:val="center"/>
          </w:tcPr>
          <w:p w:rsidR="003C2896" w:rsidRPr="009661B9" w:rsidRDefault="003C2896" w:rsidP="00346009">
            <w:r w:rsidRPr="009661B9">
              <w:t>result</w:t>
            </w:r>
          </w:p>
        </w:tc>
        <w:tc>
          <w:tcPr>
            <w:tcW w:w="1977" w:type="dxa"/>
            <w:vAlign w:val="center"/>
          </w:tcPr>
          <w:p w:rsidR="003C2896" w:rsidRPr="009661B9" w:rsidRDefault="003C2896" w:rsidP="00346009">
            <w:r w:rsidRPr="009661B9">
              <w:t>Nézi, hogy jött-e új foglalás</w:t>
            </w:r>
          </w:p>
        </w:tc>
      </w:tr>
      <w:tr w:rsidR="003C2896" w:rsidRPr="009661B9" w:rsidTr="00C03417">
        <w:trPr>
          <w:cantSplit/>
        </w:trPr>
        <w:tc>
          <w:tcPr>
            <w:tcW w:w="3256" w:type="dxa"/>
            <w:vAlign w:val="center"/>
          </w:tcPr>
          <w:p w:rsidR="003C2896" w:rsidRPr="009661B9" w:rsidRDefault="003C2896" w:rsidP="00346009">
            <w:r w:rsidRPr="009661B9">
              <w:lastRenderedPageBreak/>
              <w:t>changeHandled</w:t>
            </w:r>
          </w:p>
        </w:tc>
        <w:tc>
          <w:tcPr>
            <w:tcW w:w="1579" w:type="dxa"/>
            <w:vAlign w:val="center"/>
          </w:tcPr>
          <w:p w:rsidR="003C2896" w:rsidRPr="009661B9" w:rsidRDefault="003C2896" w:rsidP="00346009">
            <w:r w:rsidRPr="009661B9">
              <w:t>booking_id</w:t>
            </w:r>
          </w:p>
        </w:tc>
        <w:tc>
          <w:tcPr>
            <w:tcW w:w="1681" w:type="dxa"/>
            <w:vAlign w:val="center"/>
          </w:tcPr>
          <w:p w:rsidR="003C2896" w:rsidRPr="009661B9" w:rsidRDefault="003C2896" w:rsidP="00346009"/>
        </w:tc>
        <w:tc>
          <w:tcPr>
            <w:tcW w:w="1977" w:type="dxa"/>
            <w:vAlign w:val="center"/>
          </w:tcPr>
          <w:p w:rsidR="003C2896" w:rsidRPr="009661B9" w:rsidRDefault="003C2896" w:rsidP="00346009">
            <w:r w:rsidRPr="009661B9">
              <w:t>Megváltoztatja az adott foglaláson a handled értéket</w:t>
            </w:r>
          </w:p>
        </w:tc>
      </w:tr>
    </w:tbl>
    <w:p w:rsidR="00B136BF" w:rsidRPr="009661B9" w:rsidRDefault="00B136BF" w:rsidP="003C2896"/>
    <w:p w:rsidR="00B136BF" w:rsidRPr="009661B9" w:rsidRDefault="00B136BF">
      <w:r w:rsidRPr="009661B9">
        <w:br w:type="page"/>
      </w:r>
    </w:p>
    <w:p w:rsidR="008D3983" w:rsidRPr="009661B9" w:rsidRDefault="008D3983" w:rsidP="00836FEF">
      <w:pPr>
        <w:pStyle w:val="Cmsor2"/>
      </w:pPr>
      <w:bookmarkStart w:id="72" w:name="_Toc195040771"/>
      <w:r w:rsidRPr="009661B9">
        <w:lastRenderedPageBreak/>
        <w:t>Tesztelés</w:t>
      </w:r>
      <w:bookmarkEnd w:id="72"/>
    </w:p>
    <w:p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rsidR="008D3983" w:rsidRPr="009661B9" w:rsidRDefault="008D3983" w:rsidP="00F74E3B">
      <w:pPr>
        <w:pStyle w:val="Cmsor3"/>
      </w:pPr>
      <w:bookmarkStart w:id="73" w:name="_Toc195040772"/>
      <w:r w:rsidRPr="009661B9">
        <w:t>SQL eljárások tesztelése</w:t>
      </w:r>
      <w:bookmarkEnd w:id="73"/>
    </w:p>
    <w:p w:rsidR="008D3983" w:rsidRPr="009661B9" w:rsidRDefault="008D3983" w:rsidP="008D3983">
      <w:pPr>
        <w:jc w:val="both"/>
      </w:pPr>
      <w:r w:rsidRPr="009661B9">
        <w:t xml:space="preserve">Az eljárásokat PhpMyAdmin-ban teszteltük Az SQL terminálban és megadtuk a procedure-nek a megfelelő paramétereket és meghívtuk. Majd ellenőriztük, hogy helyesen dolgozta-e fel a kérést és helyes adatokat adott-e vissza. </w:t>
      </w:r>
    </w:p>
    <w:p w:rsidR="008D3983" w:rsidRPr="009661B9" w:rsidRDefault="008D3983" w:rsidP="00F74E3B">
      <w:pPr>
        <w:pStyle w:val="Cmsor3"/>
      </w:pPr>
      <w:bookmarkStart w:id="74" w:name="_Toc195040773"/>
      <w:r w:rsidRPr="009661B9">
        <w:t>Adatbázis tesztadatok</w:t>
      </w:r>
      <w:bookmarkEnd w:id="74"/>
    </w:p>
    <w:p w:rsidR="008D3983" w:rsidRPr="009661B9" w:rsidRDefault="008D3983" w:rsidP="008D3983">
      <w:pPr>
        <w:jc w:val="both"/>
      </w:pPr>
      <w:r w:rsidRPr="009661B9">
        <w:t>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tesztadatokat.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felvéve az adatbázisba és aztán ki is lett exportálva. A tesztadatok között található könyvek a Libri könyvesbolt webáruházából lettek kigyűjtve.</w:t>
      </w:r>
    </w:p>
    <w:p w:rsidR="008D3983" w:rsidRPr="009661B9" w:rsidRDefault="008D3983" w:rsidP="00F74E3B">
      <w:pPr>
        <w:pStyle w:val="Cmsor3"/>
      </w:pPr>
      <w:bookmarkStart w:id="75" w:name="_Toc195040774"/>
      <w:r w:rsidRPr="009661B9">
        <w:t>Api asztali alkalmazással való összeköttetésének integrációs tesztje</w:t>
      </w:r>
      <w:bookmarkEnd w:id="75"/>
    </w:p>
    <w:p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StudioCode terminálján lehetett észrevenni, ha ilyen történt akkor vagy nem létezett az adott végpont vagy az eljárásban volt hiba. A másik hely, ahol hibát lehetett észlelni a Visual Studio volt mivel, ha nem megfelelő JSON formátumban érkezett a válasz a rendszer hibát dobott. </w:t>
      </w:r>
    </w:p>
    <w:p w:rsidR="008D3983" w:rsidRPr="009661B9" w:rsidRDefault="008D3983" w:rsidP="00F74E3B">
      <w:pPr>
        <w:pStyle w:val="Cmsor3"/>
      </w:pPr>
      <w:bookmarkStart w:id="76" w:name="_Toc195040775"/>
      <w:r w:rsidRPr="009661B9">
        <w:t>Asztali alkalmazás rendszertesztek</w:t>
      </w:r>
      <w:bookmarkEnd w:id="76"/>
    </w:p>
    <w:p w:rsidR="00432A2F" w:rsidRPr="009661B9" w:rsidRDefault="008D3983" w:rsidP="00571160">
      <w:pPr>
        <w:jc w:val="both"/>
      </w:pPr>
      <w:r w:rsidRPr="009661B9">
        <w:t xml:space="preserve">Az asztali alkalmazás rendszertesztjeit a csapat mindhárom tagja végzett. Megbizonyosodtunk, hogy minden funkció hiba nélkül és rendeltetésszerűen működik a tesztadatokon. Ha hibát találtunk a Visual Studiodebug funkciói segítségével kerestük a hiba helyét és hárítottuk el. </w:t>
      </w:r>
    </w:p>
    <w:p w:rsidR="00432A2F" w:rsidRPr="009661B9" w:rsidRDefault="00432A2F">
      <w:r w:rsidRPr="009661B9">
        <w:br w:type="page"/>
      </w:r>
    </w:p>
    <w:p w:rsidR="003C2896" w:rsidRPr="009661B9" w:rsidRDefault="00432A2F" w:rsidP="001C1496">
      <w:pPr>
        <w:pStyle w:val="Cmsor1"/>
      </w:pPr>
      <w:bookmarkStart w:id="77" w:name="_Toc195040776"/>
      <w:r w:rsidRPr="009661B9">
        <w:lastRenderedPageBreak/>
        <w:t>Felhasználói dokumentáció</w:t>
      </w:r>
      <w:bookmarkEnd w:id="77"/>
    </w:p>
    <w:p w:rsidR="002826C6" w:rsidRPr="009661B9" w:rsidRDefault="002826C6" w:rsidP="00163290">
      <w:pPr>
        <w:pStyle w:val="Cmsor2"/>
      </w:pPr>
      <w:bookmarkStart w:id="78" w:name="_Toc195040777"/>
      <w:r w:rsidRPr="009661B9">
        <w:t>Asztali alkalmazás felhasználói dokumentáció</w:t>
      </w:r>
      <w:bookmarkEnd w:id="78"/>
    </w:p>
    <w:p w:rsidR="00DE6760" w:rsidRPr="009661B9" w:rsidRDefault="00DE6760" w:rsidP="00DE6760">
      <w:r w:rsidRPr="009661B9">
        <w:t>Ez a dokumentáció segít a könyvtár alkalmazottainak megérteni, hogyan használhatják a weboldal különböző funkcióit.</w:t>
      </w:r>
    </w:p>
    <w:p w:rsidR="00DE6760" w:rsidRPr="009661B9" w:rsidRDefault="00DE6760" w:rsidP="00163290">
      <w:pPr>
        <w:pStyle w:val="Cmsor3"/>
      </w:pPr>
      <w:bookmarkStart w:id="79" w:name="_Toc195040778"/>
      <w:r w:rsidRPr="009661B9">
        <w:t>Belépés</w:t>
      </w:r>
      <w:bookmarkEnd w:id="79"/>
    </w:p>
    <w:p w:rsidR="00DE6760" w:rsidRPr="009661B9" w:rsidRDefault="00DE6760" w:rsidP="00DE6760">
      <w:r w:rsidRPr="009661B9">
        <w:rPr>
          <w:noProof/>
          <w:lang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960029</wp:posOffset>
            </wp:positionV>
            <wp:extent cx="1676400" cy="2516505"/>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76400" cy="2516505"/>
                    </a:xfrm>
                    <a:prstGeom prst="rect">
                      <a:avLst/>
                    </a:prstGeom>
                  </pic:spPr>
                </pic:pic>
              </a:graphicData>
            </a:graphic>
          </wp:anchor>
        </w:drawing>
      </w:r>
      <w:r w:rsidRPr="009661B9">
        <w:t>Az alkalmazás indulásánál egyből a bejelentkező felület jelenik meg, ahova be kell írnunk a felhasználónevünket és a jelszavunkat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rsidR="00243FA4" w:rsidRPr="009661B9" w:rsidRDefault="00DE6760" w:rsidP="00DE6760">
      <w:r w:rsidRPr="009661B9">
        <w:t xml:space="preserve">Sikeres bejelentkezéskor a főoldalra kerülünk. </w:t>
      </w:r>
    </w:p>
    <w:p w:rsidR="00243FA4" w:rsidRPr="009661B9" w:rsidRDefault="00243FA4">
      <w:r w:rsidRPr="009661B9">
        <w:br w:type="page"/>
      </w:r>
    </w:p>
    <w:p w:rsidR="00DE6760" w:rsidRPr="009661B9" w:rsidRDefault="00243FA4" w:rsidP="00431C32">
      <w:pPr>
        <w:pStyle w:val="Cmsor3"/>
      </w:pPr>
      <w:bookmarkStart w:id="80" w:name="_Toc195040779"/>
      <w:r w:rsidRPr="009661B9">
        <w:lastRenderedPageBreak/>
        <w:t>Főoldal</w:t>
      </w:r>
      <w:bookmarkEnd w:id="80"/>
    </w:p>
    <w:p w:rsidR="00DE6760" w:rsidRPr="009661B9" w:rsidRDefault="00DE6760" w:rsidP="00DE6760">
      <w:r w:rsidRPr="009661B9">
        <w:rPr>
          <w:noProof/>
          <w:lang w:bidi="ar-SA"/>
        </w:rPr>
        <w:drawing>
          <wp:inline distT="0" distB="0" distL="0" distR="0">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754" cy="3514386"/>
                    </a:xfrm>
                    <a:prstGeom prst="rect">
                      <a:avLst/>
                    </a:prstGeom>
                  </pic:spPr>
                </pic:pic>
              </a:graphicData>
            </a:graphic>
          </wp:inline>
        </w:drawing>
      </w:r>
    </w:p>
    <w:p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rsidR="00566BE4"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rsidR="00DE6760" w:rsidRPr="009661B9" w:rsidRDefault="00566BE4" w:rsidP="00B53636">
      <w:pPr>
        <w:rPr>
          <w:rFonts w:eastAsiaTheme="minorHAnsi"/>
          <w:sz w:val="22"/>
          <w:szCs w:val="22"/>
          <w:lang w:eastAsia="en-US" w:bidi="ar-SA"/>
        </w:rPr>
      </w:pPr>
      <w:r w:rsidRPr="009661B9">
        <w:br w:type="page"/>
      </w:r>
    </w:p>
    <w:p w:rsidR="00DE6760" w:rsidRPr="009661B9" w:rsidRDefault="00DE6760" w:rsidP="00431C32">
      <w:pPr>
        <w:pStyle w:val="Cmsor3"/>
      </w:pPr>
      <w:bookmarkStart w:id="81" w:name="_Toc195040780"/>
      <w:r w:rsidRPr="009661B9">
        <w:lastRenderedPageBreak/>
        <w:t>Dolgozó adatai oldal</w:t>
      </w:r>
      <w:bookmarkEnd w:id="81"/>
    </w:p>
    <w:p w:rsidR="00DE6760" w:rsidRPr="009661B9" w:rsidRDefault="00DE6760" w:rsidP="00DE6760">
      <w:r w:rsidRPr="009661B9">
        <w:t>A jelenleg bejelentkezett dolgozó adatait az ablak bal felső sarkában található felhasználó ikonra való kattintással tudunk átlépni. (ez a felhasználó ikon =&gt;</w:t>
      </w:r>
      <w:r w:rsidRPr="009661B9">
        <w:rPr>
          <w:noProof/>
          <w:lang w:bidi="ar-SA"/>
        </w:rPr>
        <w:drawing>
          <wp:inline distT="0" distB="0" distL="0" distR="0">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rsidR="00DE6760" w:rsidRPr="009661B9" w:rsidRDefault="00DE6760" w:rsidP="00DE6760">
      <w:r w:rsidRPr="009661B9">
        <w:rPr>
          <w:noProof/>
          <w:lang w:bidi="ar-SA"/>
        </w:rPr>
        <w:drawing>
          <wp:inline distT="0" distB="0" distL="0" distR="0">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961765"/>
                    </a:xfrm>
                    <a:prstGeom prst="rect">
                      <a:avLst/>
                    </a:prstGeom>
                  </pic:spPr>
                </pic:pic>
              </a:graphicData>
            </a:graphic>
          </wp:inline>
        </w:drawing>
      </w:r>
    </w:p>
    <w:p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találjuk a bejelentkezett alkalmazott adatait.</w:t>
      </w:r>
    </w:p>
    <w:p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932" cy="2113459"/>
                    </a:xfrm>
                    <a:prstGeom prst="rect">
                      <a:avLst/>
                    </a:prstGeom>
                  </pic:spPr>
                </pic:pic>
              </a:graphicData>
            </a:graphic>
          </wp:inline>
        </w:drawing>
      </w:r>
    </w:p>
    <w:p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rsidR="00DE6760" w:rsidRPr="009661B9" w:rsidRDefault="00DE6760" w:rsidP="00DE6760">
      <w:pPr>
        <w:ind w:left="360"/>
      </w:pPr>
      <w:r w:rsidRPr="009661B9">
        <w:t>Az oldal alján található piros „Kilépés” gomb megnyomásával bezárhatjuk a programot.</w:t>
      </w:r>
      <w:r w:rsidRPr="009661B9">
        <w:br w:type="page"/>
      </w:r>
    </w:p>
    <w:p w:rsidR="00DE6760" w:rsidRPr="009661B9" w:rsidRDefault="00DE6760" w:rsidP="00431C32">
      <w:pPr>
        <w:pStyle w:val="Cmsor3"/>
      </w:pPr>
      <w:bookmarkStart w:id="82" w:name="_Toc195040781"/>
      <w:r w:rsidRPr="009661B9">
        <w:lastRenderedPageBreak/>
        <w:t>Könyvek oldal</w:t>
      </w:r>
      <w:bookmarkEnd w:id="82"/>
    </w:p>
    <w:p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(available = elérhető; borrowed = jelenleg nem elérhető, ki van véve).</w:t>
      </w:r>
      <w:r w:rsidRPr="009661B9">
        <w:br/>
      </w:r>
      <w:r w:rsidRPr="009661B9">
        <w:rPr>
          <w:noProof/>
          <w:lang w:bidi="ar-SA"/>
        </w:rPr>
        <w:drawing>
          <wp:inline distT="0" distB="0" distL="0" distR="0">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957320"/>
                    </a:xfrm>
                    <a:prstGeom prst="rect">
                      <a:avLst/>
                    </a:prstGeom>
                  </pic:spPr>
                </pic:pic>
              </a:graphicData>
            </a:graphic>
          </wp:inline>
        </w:drawing>
      </w:r>
    </w:p>
    <w:p w:rsidR="00DE6760" w:rsidRPr="009661B9" w:rsidRDefault="00DE6760" w:rsidP="00DE6760">
      <w:r w:rsidRPr="009661B9">
        <w:br w:type="page"/>
      </w:r>
    </w:p>
    <w:p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4053" cy="3702026"/>
                    </a:xfrm>
                    <a:prstGeom prst="rect">
                      <a:avLst/>
                    </a:prstGeom>
                  </pic:spPr>
                </pic:pic>
              </a:graphicData>
            </a:graphic>
          </wp:inline>
        </w:drawing>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Ezzel az X-szel tudjuk bezárni az ablakot.</w:t>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9609" cy="1695115"/>
                    </a:xfrm>
                    <a:prstGeom prst="rect">
                      <a:avLst/>
                    </a:prstGeom>
                  </pic:spPr>
                </pic:pic>
              </a:graphicData>
            </a:graphic>
          </wp:inline>
        </w:drawing>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9455" cy="1690448"/>
                    </a:xfrm>
                    <a:prstGeom prst="rect">
                      <a:avLst/>
                    </a:prstGeom>
                  </pic:spPr>
                </pic:pic>
              </a:graphicData>
            </a:graphic>
          </wp:inline>
        </w:drawing>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67686" cy="2062567"/>
                    </a:xfrm>
                    <a:prstGeom prst="rect">
                      <a:avLst/>
                    </a:prstGeom>
                  </pic:spPr>
                </pic:pic>
              </a:graphicData>
            </a:graphic>
          </wp:inline>
        </w:drawing>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130" cy="2058533"/>
                    </a:xfrm>
                    <a:prstGeom prst="rect">
                      <a:avLst/>
                    </a:prstGeom>
                  </pic:spPr>
                </pic:pic>
              </a:graphicData>
            </a:graphic>
          </wp:inline>
        </w:drawing>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lang w:eastAsia="hu-HU"/>
        </w:rPr>
        <w:drawing>
          <wp:inline distT="0" distB="0" distL="0" distR="0">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7910" cy="924623"/>
                    </a:xfrm>
                    <a:prstGeom prst="rect">
                      <a:avLst/>
                    </a:prstGeom>
                  </pic:spPr>
                </pic:pic>
              </a:graphicData>
            </a:graphic>
          </wp:inline>
        </w:drawing>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rsidR="00DE6760" w:rsidRPr="009661B9" w:rsidRDefault="00DE6760" w:rsidP="00DE6760">
      <w:r w:rsidRPr="009661B9">
        <w:br w:type="page"/>
      </w:r>
    </w:p>
    <w:p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Ezen a gombon vagy „Kiadás”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lang w:eastAsia="hu-HU"/>
        </w:rPr>
        <w:drawing>
          <wp:inline distT="0" distB="0" distL="0" distR="0">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860260" cy="2458273"/>
                    </a:xfrm>
                    <a:prstGeom prst="rect">
                      <a:avLst/>
                    </a:prstGeom>
                  </pic:spPr>
                </pic:pic>
              </a:graphicData>
            </a:graphic>
          </wp:inline>
        </w:drawing>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„Visszavétel” gombra kattintással átléphetünk a könyv visszavételére használt oldalra, ahol a „Visszavesz” gombbal tudjuk véglegesíteni a könyv visszavevését.</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876195" cy="2175535"/>
                    </a:xfrm>
                    <a:prstGeom prst="rect">
                      <a:avLst/>
                    </a:prstGeom>
                  </pic:spPr>
                </pic:pic>
              </a:graphicData>
            </a:graphic>
          </wp:inline>
        </w:drawing>
      </w:r>
    </w:p>
    <w:p w:rsidR="00DE6760" w:rsidRPr="009661B9" w:rsidRDefault="00DE6760" w:rsidP="00DE6760">
      <w:r w:rsidRPr="009661B9">
        <w:br w:type="page"/>
      </w:r>
    </w:p>
    <w:p w:rsidR="00DE6760" w:rsidRPr="009661B9" w:rsidRDefault="00DE6760" w:rsidP="00D0761A">
      <w:pPr>
        <w:pStyle w:val="Cmsor3"/>
      </w:pPr>
      <w:bookmarkStart w:id="83" w:name="_Toc195040782"/>
      <w:r w:rsidRPr="009661B9">
        <w:lastRenderedPageBreak/>
        <w:t>Felhasználók oldal</w:t>
      </w:r>
      <w:bookmarkEnd w:id="83"/>
    </w:p>
    <w:p w:rsidR="00DE6760" w:rsidRPr="009661B9" w:rsidRDefault="00DE6760" w:rsidP="00DE6760">
      <w:r w:rsidRPr="009661B9">
        <w:rPr>
          <w:noProof/>
          <w:lang w:bidi="ar-SA"/>
        </w:rPr>
        <w:drawing>
          <wp:inline distT="0" distB="0" distL="0" distR="0">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955415"/>
                    </a:xfrm>
                    <a:prstGeom prst="rect">
                      <a:avLst/>
                    </a:prstGeom>
                  </pic:spPr>
                </pic:pic>
              </a:graphicData>
            </a:graphic>
          </wp:inline>
        </w:drawing>
      </w:r>
    </w:p>
    <w:p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283"/>
                    <a:stretch/>
                  </pic:blipFill>
                  <pic:spPr bwMode="auto">
                    <a:xfrm>
                      <a:off x="0" y="0"/>
                      <a:ext cx="2476231" cy="332337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E6760" w:rsidRPr="009661B9" w:rsidRDefault="00DE6760" w:rsidP="00DE6760">
      <w:r w:rsidRPr="009661B9">
        <w:br w:type="page"/>
      </w:r>
    </w:p>
    <w:p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lang w:eastAsia="hu-HU"/>
        </w:rPr>
        <w:drawing>
          <wp:inline distT="0" distB="0" distL="0" distR="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6772" cy="3440391"/>
                    </a:xfrm>
                    <a:prstGeom prst="rect">
                      <a:avLst/>
                    </a:prstGeom>
                  </pic:spPr>
                </pic:pic>
              </a:graphicData>
            </a:graphic>
          </wp:inline>
        </w:drawing>
      </w:r>
    </w:p>
    <w:p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deaktiválni tudjuk az adott felhasználót.</w:t>
      </w:r>
    </w:p>
    <w:p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lang w:eastAsia="hu-HU"/>
        </w:rPr>
        <w:drawing>
          <wp:inline distT="0" distB="0" distL="0" distR="0">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646" cy="2509446"/>
                    </a:xfrm>
                    <a:prstGeom prst="rect">
                      <a:avLst/>
                    </a:prstGeom>
                  </pic:spPr>
                </pic:pic>
              </a:graphicData>
            </a:graphic>
          </wp:inline>
        </w:drawing>
      </w:r>
    </w:p>
    <w:p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rsidR="00DE6760" w:rsidRPr="009661B9" w:rsidRDefault="00DE6760" w:rsidP="00DE6760">
      <w:r w:rsidRPr="009661B9">
        <w:br w:type="page"/>
      </w:r>
    </w:p>
    <w:p w:rsidR="00DE6760" w:rsidRPr="009661B9" w:rsidRDefault="00DE6760" w:rsidP="00202255">
      <w:pPr>
        <w:pStyle w:val="Cmsor3"/>
      </w:pPr>
      <w:bookmarkStart w:id="84" w:name="_Toc195040783"/>
      <w:r w:rsidRPr="009661B9">
        <w:lastRenderedPageBreak/>
        <w:t>Kivett könyvek oldal</w:t>
      </w:r>
      <w:bookmarkEnd w:id="84"/>
    </w:p>
    <w:p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rsidR="00DE6760" w:rsidRPr="009661B9" w:rsidRDefault="00DE6760" w:rsidP="00DE6760">
      <w:r w:rsidRPr="009661B9">
        <w:rPr>
          <w:noProof/>
          <w:lang w:bidi="ar-SA"/>
        </w:rPr>
        <w:drawing>
          <wp:inline distT="0" distB="0" distL="0" distR="0">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7285"/>
                    </a:xfrm>
                    <a:prstGeom prst="rect">
                      <a:avLst/>
                    </a:prstGeom>
                  </pic:spPr>
                </pic:pic>
              </a:graphicData>
            </a:graphic>
          </wp:inline>
        </w:drawing>
      </w:r>
    </w:p>
    <w:p w:rsidR="00DE6760" w:rsidRPr="009661B9" w:rsidRDefault="00DE6760" w:rsidP="007319B5">
      <w:pPr>
        <w:pStyle w:val="Cmsor3"/>
      </w:pPr>
      <w:bookmarkStart w:id="85" w:name="_Toc195040784"/>
      <w:r w:rsidRPr="009661B9">
        <w:t>Foglalások oldal</w:t>
      </w:r>
      <w:bookmarkEnd w:id="85"/>
    </w:p>
    <w:p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rsidR="00DE6760" w:rsidRPr="009661B9" w:rsidRDefault="00DE6760" w:rsidP="007319B5">
      <w:pPr>
        <w:pStyle w:val="Cmsor3"/>
      </w:pPr>
      <w:bookmarkStart w:id="86" w:name="_Toc195040785"/>
      <w:r w:rsidRPr="009661B9">
        <w:t>Előjegyzés oldal</w:t>
      </w:r>
      <w:bookmarkEnd w:id="86"/>
    </w:p>
    <w:p w:rsidR="00DE6760" w:rsidRPr="009661B9" w:rsidRDefault="00DE6760" w:rsidP="00DE6760">
      <w:r w:rsidRPr="009661B9">
        <w:t xml:space="preserve">Ezen az oldalon találjuk az előjegyzett könyveket. Amennyiben nincsen, ez az oldal üres. </w:t>
      </w:r>
    </w:p>
    <w:p w:rsidR="00DE6760" w:rsidRPr="009661B9" w:rsidRDefault="00DE6760" w:rsidP="00DE6760">
      <w:r w:rsidRPr="009661B9">
        <w:rPr>
          <w:noProof/>
          <w:lang w:bidi="ar-SA"/>
        </w:rPr>
        <w:drawing>
          <wp:inline distT="0" distB="0" distL="0" distR="0">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48560"/>
                    </a:xfrm>
                    <a:prstGeom prst="rect">
                      <a:avLst/>
                    </a:prstGeom>
                  </pic:spPr>
                </pic:pic>
              </a:graphicData>
            </a:graphic>
          </wp:inline>
        </w:drawing>
      </w:r>
    </w:p>
    <w:p w:rsidR="00DE6760" w:rsidRPr="009661B9" w:rsidRDefault="00DE6760" w:rsidP="00DE6760">
      <w:r w:rsidRPr="009661B9">
        <w:t xml:space="preserve">Itt tudunk a bal felső sarokban található + gombbal hozzáadni előjegyzést. </w:t>
      </w:r>
    </w:p>
    <w:p w:rsidR="00DE6760" w:rsidRPr="009661B9" w:rsidRDefault="00DE6760" w:rsidP="00DE6760">
      <w:r w:rsidRPr="009661B9">
        <w:rPr>
          <w:noProof/>
          <w:lang w:bidi="ar-SA"/>
        </w:rPr>
        <w:lastRenderedPageBreak/>
        <w:drawing>
          <wp:inline distT="0" distB="0" distL="0" distR="0">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40100"/>
                    </a:xfrm>
                    <a:prstGeom prst="rect">
                      <a:avLst/>
                    </a:prstGeom>
                  </pic:spPr>
                </pic:pic>
              </a:graphicData>
            </a:graphic>
          </wp:inline>
        </w:drawing>
      </w:r>
    </w:p>
    <w:p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rsidR="00DE6760" w:rsidRPr="009661B9" w:rsidRDefault="00DE6760" w:rsidP="00A27FD2">
      <w:pPr>
        <w:pStyle w:val="Cmsor3"/>
      </w:pPr>
      <w:bookmarkStart w:id="87" w:name="_Toc195040786"/>
      <w:r w:rsidRPr="009661B9">
        <w:t>Kiadók oldal</w:t>
      </w:r>
      <w:bookmarkEnd w:id="87"/>
    </w:p>
    <w:p w:rsidR="00DE6760" w:rsidRPr="009661B9" w:rsidRDefault="00DE6760" w:rsidP="00DE6760">
      <w:r w:rsidRPr="009661B9">
        <w:t>Ezen az oldalon megtaláljuk az adatbázisban szereplő összes kiadót és azok elérhetőségeit. A táblázatban szereplő adatokat tudjuk módosítani.</w:t>
      </w:r>
    </w:p>
    <w:p w:rsidR="00DE6760" w:rsidRPr="009661B9" w:rsidRDefault="00DE6760" w:rsidP="00DE6760">
      <w:r w:rsidRPr="009661B9">
        <w:rPr>
          <w:noProof/>
          <w:lang w:bidi="ar-SA"/>
        </w:rPr>
        <w:drawing>
          <wp:inline distT="0" distB="0" distL="0" distR="0">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35730"/>
                    </a:xfrm>
                    <a:prstGeom prst="rect">
                      <a:avLst/>
                    </a:prstGeom>
                  </pic:spPr>
                </pic:pic>
              </a:graphicData>
            </a:graphic>
          </wp:inline>
        </w:drawing>
      </w:r>
    </w:p>
    <w:p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rsidR="009B7E87" w:rsidRPr="009661B9" w:rsidRDefault="00DE6760" w:rsidP="006246D0">
      <w:r w:rsidRPr="009661B9">
        <w:rPr>
          <w:noProof/>
          <w:lang w:bidi="ar-SA"/>
        </w:rPr>
        <w:drawing>
          <wp:inline distT="0" distB="0" distL="0" distR="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2" t="609" r="628" b="1008"/>
                    <a:stretch/>
                  </pic:blipFill>
                  <pic:spPr bwMode="auto">
                    <a:xfrm>
                      <a:off x="0" y="0"/>
                      <a:ext cx="2064251" cy="30919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E87" w:rsidRPr="009661B9" w:rsidRDefault="009B7E87">
      <w:r w:rsidRPr="009661B9">
        <w:br w:type="page"/>
      </w:r>
    </w:p>
    <w:p w:rsidR="006246D0" w:rsidRPr="009661B9" w:rsidRDefault="00222B1A" w:rsidP="00110722">
      <w:pPr>
        <w:pStyle w:val="Cmsor2"/>
      </w:pPr>
      <w:bookmarkStart w:id="88" w:name="_Toc195040787"/>
      <w:r w:rsidRPr="009661B9">
        <w:lastRenderedPageBreak/>
        <w:t>WEB felhasználói dokumentáció</w:t>
      </w:r>
      <w:bookmarkEnd w:id="88"/>
    </w:p>
    <w:p w:rsidR="00C149F1" w:rsidRPr="009661B9" w:rsidRDefault="00C149F1" w:rsidP="00C149F1">
      <w:r w:rsidRPr="009661B9">
        <w:t>Ez a dokumentáció segít a felhasználóknak megérteni, hogyan használhatják a weboldal különböző funkcióit.</w:t>
      </w:r>
    </w:p>
    <w:p w:rsidR="00C149F1" w:rsidRPr="009661B9" w:rsidRDefault="00AE257E" w:rsidP="00D05287">
      <w:pPr>
        <w:pStyle w:val="Cmsor3"/>
      </w:pPr>
      <w:bookmarkStart w:id="89" w:name="_Toc195040788"/>
      <w:r w:rsidRPr="009661B9">
        <w:t>B</w:t>
      </w:r>
      <w:r w:rsidR="00C149F1" w:rsidRPr="009661B9">
        <w:t>elépés</w:t>
      </w:r>
      <w:bookmarkEnd w:id="89"/>
    </w:p>
    <w:p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lang w:bidi="ar-SA"/>
        </w:rPr>
        <w:drawing>
          <wp:inline distT="0" distB="0" distL="0" distR="0">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3728" cy="123728"/>
                    </a:xfrm>
                    <a:prstGeom prst="rect">
                      <a:avLst/>
                    </a:prstGeom>
                  </pic:spPr>
                </pic:pic>
              </a:graphicData>
            </a:graphic>
          </wp:inline>
        </w:drawing>
      </w:r>
    </w:p>
    <w:p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rsidR="00C149F1" w:rsidRPr="009661B9" w:rsidRDefault="00C149F1" w:rsidP="00C149F1">
      <w:r w:rsidRPr="009661B9">
        <w:rPr>
          <w:noProof/>
          <w:lang w:bidi="ar-SA"/>
        </w:rPr>
        <w:drawing>
          <wp:inline distT="0" distB="0" distL="0" distR="0">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410460"/>
                    </a:xfrm>
                    <a:prstGeom prst="rect">
                      <a:avLst/>
                    </a:prstGeom>
                  </pic:spPr>
                </pic:pic>
              </a:graphicData>
            </a:graphic>
          </wp:inline>
        </w:drawing>
      </w:r>
    </w:p>
    <w:p w:rsidR="00C149F1" w:rsidRPr="00282ECA" w:rsidRDefault="00C149F1" w:rsidP="00D95A00">
      <w:pPr>
        <w:pStyle w:val="Listaszerbekezds"/>
        <w:numPr>
          <w:ilvl w:val="0"/>
          <w:numId w:val="35"/>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rsidR="00C149F1" w:rsidRPr="009661B9" w:rsidRDefault="00C149F1" w:rsidP="00D95A00">
      <w:pPr>
        <w:pStyle w:val="Listaszerbekezds"/>
        <w:numPr>
          <w:ilvl w:val="0"/>
          <w:numId w:val="35"/>
        </w:numPr>
        <w:rPr>
          <w:rFonts w:ascii="Times New Roman" w:hAnsi="Times New Roman" w:cs="Times New Roman"/>
        </w:rPr>
      </w:pPr>
      <w:r w:rsidRPr="00282ECA">
        <w:rPr>
          <w:rFonts w:ascii="Times New Roman" w:hAnsi="Times New Roman" w:cs="Times New Roman"/>
          <w:noProof/>
          <w:sz w:val="24"/>
          <w:szCs w:val="24"/>
          <w:lang w:eastAsia="hu-HU"/>
        </w:rPr>
        <w:drawing>
          <wp:anchor distT="0" distB="0" distL="114300" distR="114300" simplePos="0" relativeHeight="251685888" behindDoc="0" locked="0" layoutInCell="1" allowOverlap="1">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423795"/>
                    </a:xfrm>
                    <a:prstGeom prst="rect">
                      <a:avLst/>
                    </a:prstGeom>
                  </pic:spPr>
                </pic:pic>
              </a:graphicData>
            </a:graphic>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jelszavamat” hivatkozásra kattintva van lehetőség új e-mailt kérni. Ha mégis </w:t>
      </w:r>
      <w:r w:rsidRPr="00282ECA">
        <w:rPr>
          <w:rFonts w:ascii="Times New Roman" w:hAnsi="Times New Roman" w:cs="Times New Roman"/>
          <w:sz w:val="24"/>
          <w:szCs w:val="24"/>
        </w:rPr>
        <w:lastRenderedPageBreak/>
        <w:t>emlékszünk a jelszóra, akkor rákattinthatunk az alábbi képen is bejelölt „Mégis emlékszem a</w:t>
      </w:r>
      <w:r w:rsidRPr="009661B9">
        <w:rPr>
          <w:rFonts w:ascii="Times New Roman" w:hAnsi="Times New Roman" w:cs="Times New Roman"/>
        </w:rPr>
        <w:t>jelszavamra” feliratra, amely visszavisz minket a bejelentkezés ablakra.</w:t>
      </w:r>
    </w:p>
    <w:p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rsidR="00C149F1" w:rsidRPr="009661B9" w:rsidRDefault="00C149F1" w:rsidP="00C149F1">
      <w:r w:rsidRPr="009661B9">
        <w:rPr>
          <w:noProof/>
          <w:lang w:bidi="ar-SA"/>
        </w:rPr>
        <w:drawing>
          <wp:anchor distT="0" distB="0" distL="114300" distR="114300" simplePos="0" relativeHeight="251686912" behindDoc="0" locked="0" layoutInCell="1" allowOverlap="1">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11095" cy="366395"/>
                    </a:xfrm>
                    <a:prstGeom prst="rect">
                      <a:avLst/>
                    </a:prstGeom>
                  </pic:spPr>
                </pic:pic>
              </a:graphicData>
            </a:graphic>
          </wp:anchor>
        </w:drawing>
      </w:r>
      <w:r w:rsidRPr="009661B9">
        <w:rPr>
          <w:noProof/>
          <w:lang w:bidi="ar-SA"/>
        </w:rPr>
        <w:drawing>
          <wp:inline distT="0" distB="0" distL="0" distR="0">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7547" cy="376443"/>
                    </a:xfrm>
                    <a:prstGeom prst="rect">
                      <a:avLst/>
                    </a:prstGeom>
                  </pic:spPr>
                </pic:pic>
              </a:graphicData>
            </a:graphic>
          </wp:inline>
        </w:drawing>
      </w:r>
    </w:p>
    <w:p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rsidR="00C149F1" w:rsidRPr="009661B9" w:rsidRDefault="00C149F1" w:rsidP="005D4B06">
      <w:pPr>
        <w:pStyle w:val="Cmsor3"/>
        <w:rPr>
          <w:u w:val="single"/>
        </w:rPr>
      </w:pPr>
      <w:bookmarkStart w:id="90" w:name="_Toc195040789"/>
      <w:r w:rsidRPr="009661B9">
        <w:t>Navigációs menü</w:t>
      </w:r>
      <w:bookmarkEnd w:id="90"/>
    </w:p>
    <w:p w:rsidR="00C149F1" w:rsidRPr="009661B9" w:rsidRDefault="00C149F1" w:rsidP="006D32BF">
      <w:pPr>
        <w:pStyle w:val="Cmsor4"/>
      </w:pPr>
      <w:bookmarkStart w:id="91" w:name="_Toc195040790"/>
      <w:r w:rsidRPr="009661B9">
        <w:t>Menü – asztali nézet:</w:t>
      </w:r>
      <w:bookmarkEnd w:id="91"/>
    </w:p>
    <w:p w:rsidR="00C149F1" w:rsidRPr="009661B9" w:rsidRDefault="00C149F1" w:rsidP="00C149F1">
      <w:r w:rsidRPr="009661B9">
        <w:t xml:space="preserve">A menüsáv a weboldal legtetején található, tehát bárhova görgetünk, mindig elérhető lesz: </w:t>
      </w:r>
    </w:p>
    <w:p w:rsidR="00C149F1" w:rsidRPr="009661B9" w:rsidRDefault="00C149F1" w:rsidP="00C149F1">
      <w:r w:rsidRPr="009661B9">
        <w:rPr>
          <w:noProof/>
          <w:lang w:bidi="ar-SA"/>
        </w:rPr>
        <w:drawing>
          <wp:inline distT="0" distB="0" distL="0" distR="0">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7980"/>
                    </a:xfrm>
                    <a:prstGeom prst="rect">
                      <a:avLst/>
                    </a:prstGeom>
                  </pic:spPr>
                </pic:pic>
              </a:graphicData>
            </a:graphic>
          </wp:inline>
        </w:drawing>
      </w:r>
    </w:p>
    <w:p w:rsidR="00C149F1" w:rsidRPr="009661B9" w:rsidRDefault="00C149F1" w:rsidP="00694BAA">
      <w:pPr>
        <w:pStyle w:val="Cmsor4"/>
      </w:pPr>
      <w:bookmarkStart w:id="92" w:name="_Toc195040791"/>
      <w:r w:rsidRPr="009661B9">
        <w:t>Menü – mobil nézet:</w:t>
      </w:r>
      <w:bookmarkEnd w:id="92"/>
    </w:p>
    <w:p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p>
    <w:p w:rsidR="00C149F1" w:rsidRPr="009661B9" w:rsidRDefault="00C149F1" w:rsidP="00C149F1">
      <w:r w:rsidRPr="009661B9">
        <w:rPr>
          <w:noProof/>
          <w:lang w:bidi="ar-SA"/>
        </w:rPr>
        <w:drawing>
          <wp:anchor distT="0" distB="0" distL="114300" distR="114300" simplePos="0" relativeHeight="251684864" behindDoc="0" locked="0" layoutInCell="1" allowOverlap="1">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85900" cy="3239770"/>
                    </a:xfrm>
                    <a:prstGeom prst="rect">
                      <a:avLst/>
                    </a:prstGeom>
                  </pic:spPr>
                </pic:pic>
              </a:graphicData>
            </a:graphic>
          </wp:anchor>
        </w:drawing>
      </w:r>
      <w:r w:rsidRPr="009661B9">
        <w:rPr>
          <w:noProof/>
          <w:lang w:bidi="ar-SA"/>
        </w:rPr>
        <w:drawing>
          <wp:inline distT="0" distB="0" distL="0" distR="0">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3760" cy="3305149"/>
                    </a:xfrm>
                    <a:prstGeom prst="rect">
                      <a:avLst/>
                    </a:prstGeom>
                  </pic:spPr>
                </pic:pic>
              </a:graphicData>
            </a:graphic>
          </wp:inline>
        </w:drawing>
      </w:r>
    </w:p>
    <w:p w:rsidR="00C303F6" w:rsidRPr="009661B9" w:rsidRDefault="00C149F1" w:rsidP="00C303F6">
      <w:pPr>
        <w:pStyle w:val="Cmsor4"/>
      </w:pPr>
      <w:bookmarkStart w:id="93" w:name="_Toc195040792"/>
      <w:r w:rsidRPr="009661B9">
        <w:lastRenderedPageBreak/>
        <w:t>Navigálás az oldalak között a menü segítségével</w:t>
      </w:r>
      <w:bookmarkEnd w:id="93"/>
    </w:p>
    <w:p w:rsidR="00C149F1" w:rsidRPr="009661B9" w:rsidRDefault="00C149F1" w:rsidP="00C303F6">
      <w:r w:rsidRPr="009661B9">
        <w:t>A menüsáv bal oldalán található a könyvtár neve (BookHive).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rsidR="00B24AB7" w:rsidRPr="009661B9" w:rsidRDefault="00C149F1" w:rsidP="00C149F1">
      <w:r w:rsidRPr="009661B9">
        <w:t>Ezen felül megtalálhatóak a menüpontok minden oldal legalján lábléc formájában.</w:t>
      </w:r>
    </w:p>
    <w:p w:rsidR="00E541CF" w:rsidRPr="009661B9" w:rsidRDefault="00C149F1" w:rsidP="00E541CF">
      <w:pPr>
        <w:pStyle w:val="Cmsor3"/>
      </w:pPr>
      <w:bookmarkStart w:id="94" w:name="_Toc195040793"/>
      <w:r w:rsidRPr="009661B9">
        <w:t>Oldalak</w:t>
      </w:r>
      <w:bookmarkEnd w:id="94"/>
    </w:p>
    <w:p w:rsidR="00E541CF" w:rsidRPr="009661B9" w:rsidRDefault="00C149F1" w:rsidP="00E541CF">
      <w:pPr>
        <w:pStyle w:val="Cmsor4"/>
      </w:pPr>
      <w:bookmarkStart w:id="95" w:name="_Toc195040794"/>
      <w:r w:rsidRPr="009661B9">
        <w:t>Főoldal</w:t>
      </w:r>
      <w:bookmarkEnd w:id="95"/>
    </w:p>
    <w:p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rsidR="00E541CF" w:rsidRPr="009661B9" w:rsidRDefault="00C149F1" w:rsidP="00E541CF">
      <w:pPr>
        <w:pStyle w:val="Cmsor4"/>
      </w:pPr>
      <w:bookmarkStart w:id="96" w:name="_Toc195040795"/>
      <w:r w:rsidRPr="009661B9">
        <w:t>Könyveink oldal</w:t>
      </w:r>
      <w:bookmarkEnd w:id="96"/>
    </w:p>
    <w:p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rsidR="00C149F1" w:rsidRPr="009661B9" w:rsidRDefault="00C149F1" w:rsidP="00C149F1">
      <w:r w:rsidRPr="009661B9">
        <w:rPr>
          <w:noProof/>
          <w:lang w:bidi="ar-SA"/>
        </w:rPr>
        <w:drawing>
          <wp:anchor distT="0" distB="0" distL="114300" distR="114300" simplePos="0" relativeHeight="251687936" behindDoc="0" locked="0" layoutInCell="1" allowOverlap="1">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35275" cy="2513330"/>
                    </a:xfrm>
                    <a:prstGeom prst="rect">
                      <a:avLst/>
                    </a:prstGeom>
                  </pic:spPr>
                </pic:pic>
              </a:graphicData>
            </a:graphic>
          </wp:anchor>
        </w:drawing>
      </w:r>
      <w:r w:rsidRPr="009661B9">
        <w:rPr>
          <w:noProof/>
          <w:lang w:bidi="ar-SA"/>
        </w:rPr>
        <w:drawing>
          <wp:inline distT="0" distB="0" distL="0" distR="0">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7202" cy="2524288"/>
                    </a:xfrm>
                    <a:prstGeom prst="rect">
                      <a:avLst/>
                    </a:prstGeom>
                  </pic:spPr>
                </pic:pic>
              </a:graphicData>
            </a:graphic>
          </wp:inline>
        </w:drawing>
      </w:r>
    </w:p>
    <w:p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rsidR="00C149F1" w:rsidRPr="009661B9" w:rsidRDefault="00C149F1" w:rsidP="005C7192">
      <w:r w:rsidRPr="009661B9">
        <w:t>Ha be vagyunk jelentkezve, akkor el tudjuk menteni a könyveket a kedvencek közé azzal, hogy az adott könyv kártyája alján rákattintunk a szürke szív ikonra és ismételt kattintással kivehetjük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rsidR="00C149F1" w:rsidRPr="009661B9" w:rsidRDefault="00C149F1" w:rsidP="00C149F1">
      <w:r w:rsidRPr="009661B9">
        <w:rPr>
          <w:noProof/>
          <w:lang w:bidi="ar-SA"/>
        </w:rPr>
        <w:lastRenderedPageBreak/>
        <w:drawing>
          <wp:inline distT="0" distB="0" distL="0" distR="0">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958465"/>
                    </a:xfrm>
                    <a:prstGeom prst="rect">
                      <a:avLst/>
                    </a:prstGeom>
                  </pic:spPr>
                </pic:pic>
              </a:graphicData>
            </a:graphic>
          </wp:inline>
        </w:drawing>
      </w:r>
    </w:p>
    <w:p w:rsidR="00C149F1" w:rsidRPr="009661B9" w:rsidRDefault="00C149F1" w:rsidP="00C149F1">
      <w:r w:rsidRPr="009661B9">
        <w:t>Az oldal alján található a lapozósáv, mellyel navigálhatunk a következő és előző oldalra, továbbá, mutatja, hogy hányadik oldalon vagyunk.</w:t>
      </w:r>
    </w:p>
    <w:p w:rsidR="00C149F1" w:rsidRPr="009661B9" w:rsidRDefault="00C149F1" w:rsidP="00173CCA">
      <w:pPr>
        <w:pStyle w:val="Cmsor4"/>
      </w:pPr>
      <w:bookmarkStart w:id="97" w:name="_Toc195040796"/>
      <w:r w:rsidRPr="009661B9">
        <w:t>Könyv részletes oldal</w:t>
      </w:r>
      <w:bookmarkEnd w:id="97"/>
    </w:p>
    <w:p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rsidR="00C149F1" w:rsidRPr="009661B9" w:rsidRDefault="00C149F1" w:rsidP="00C149F1">
      <w:r w:rsidRPr="009661B9">
        <w:rPr>
          <w:noProof/>
          <w:lang w:bidi="ar-SA"/>
        </w:rPr>
        <w:drawing>
          <wp:inline distT="0" distB="0" distL="0" distR="0">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114550"/>
                    </a:xfrm>
                    <a:prstGeom prst="rect">
                      <a:avLst/>
                    </a:prstGeom>
                  </pic:spPr>
                </pic:pic>
              </a:graphicData>
            </a:graphic>
          </wp:inline>
        </w:drawing>
      </w:r>
    </w:p>
    <w:p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rsidR="00C149F1" w:rsidRPr="009661B9" w:rsidRDefault="00C149F1" w:rsidP="00C149F1">
      <w:r w:rsidRPr="009661B9">
        <w:rPr>
          <w:noProof/>
          <w:lang w:bidi="ar-SA"/>
        </w:rPr>
        <w:lastRenderedPageBreak/>
        <w:drawing>
          <wp:inline distT="0" distB="0" distL="0" distR="0">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421255"/>
                    </a:xfrm>
                    <a:prstGeom prst="rect">
                      <a:avLst/>
                    </a:prstGeom>
                  </pic:spPr>
                </pic:pic>
              </a:graphicData>
            </a:graphic>
          </wp:inline>
        </w:drawing>
      </w:r>
    </w:p>
    <w:p w:rsidR="00C149F1" w:rsidRPr="009661B9" w:rsidRDefault="00C149F1" w:rsidP="00A84664">
      <w:pPr>
        <w:pStyle w:val="Cmsor4"/>
      </w:pPr>
      <w:bookmarkStart w:id="98" w:name="_Toc195040797"/>
      <w:r w:rsidRPr="009661B9">
        <w:t>Profil részletei oldal</w:t>
      </w:r>
      <w:bookmarkEnd w:id="98"/>
    </w:p>
    <w:p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mobilos nézetben az oldal tetején, a főmenü alatt találunk egy navigációs menüt, mellyel az oldalon megjelenített adatok között tudunk váltani. Asztali nézetben egy zöld pont, mobilos nézetben pedig a menü szövegének zöldre váltása mutatja, hogy milyen adatokat nézzük éppen. </w:t>
      </w:r>
    </w:p>
    <w:p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rsidR="00C149F1" w:rsidRPr="009661B9" w:rsidRDefault="00C149F1" w:rsidP="00C149F1">
      <w:r w:rsidRPr="009661B9">
        <w:t>Van három szöveges beviteli mező:</w:t>
      </w:r>
    </w:p>
    <w:p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rsidR="00C149F1" w:rsidRPr="009661B9" w:rsidRDefault="00C149F1" w:rsidP="00C149F1">
      <w:r w:rsidRPr="009661B9">
        <w:rPr>
          <w:noProof/>
          <w:lang w:bidi="ar-SA"/>
        </w:rPr>
        <w:drawing>
          <wp:anchor distT="0" distB="0" distL="114300" distR="114300" simplePos="0" relativeHeight="251688960" behindDoc="0" locked="0" layoutInCell="1" allowOverlap="1">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3217" cy="2402562"/>
                    </a:xfrm>
                    <a:prstGeom prst="rect">
                      <a:avLst/>
                    </a:prstGeom>
                  </pic:spPr>
                </pic:pic>
              </a:graphicData>
            </a:graphic>
          </wp:anchor>
        </w:drawing>
      </w:r>
      <w:r w:rsidRPr="009661B9">
        <w:rPr>
          <w:noProof/>
          <w:lang w:bidi="ar-SA"/>
        </w:rPr>
        <w:drawing>
          <wp:inline distT="0" distB="0" distL="0" distR="0">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rsidR="00C149F1" w:rsidRPr="009661B9" w:rsidRDefault="00C149F1" w:rsidP="00C149F1"/>
    <w:p w:rsidR="00C149F1" w:rsidRPr="009661B9" w:rsidRDefault="00C149F1" w:rsidP="006B5526">
      <w:pPr>
        <w:pStyle w:val="Cmsor4"/>
      </w:pPr>
      <w:bookmarkStart w:id="99" w:name="_Toc195040798"/>
      <w:r w:rsidRPr="009661B9">
        <w:t>Rólunk oldal</w:t>
      </w:r>
      <w:bookmarkEnd w:id="99"/>
    </w:p>
    <w:p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rsidR="007C5A52" w:rsidRDefault="007C5A52">
      <w:r>
        <w:br w:type="page"/>
      </w:r>
    </w:p>
    <w:p w:rsidR="008D0762" w:rsidRDefault="007C5A52" w:rsidP="007C5A52">
      <w:pPr>
        <w:pStyle w:val="Cmsor2"/>
      </w:pPr>
      <w:bookmarkStart w:id="100" w:name="_Toc195040799"/>
      <w:r>
        <w:lastRenderedPageBreak/>
        <w:t>Irodalomjegyzék</w:t>
      </w:r>
      <w:bookmarkEnd w:id="100"/>
    </w:p>
    <w:p w:rsidR="007C5A52" w:rsidRDefault="00F45BED" w:rsidP="007C5A52">
      <w:pPr>
        <w:pStyle w:val="Listaszerbekezds"/>
        <w:numPr>
          <w:ilvl w:val="0"/>
          <w:numId w:val="40"/>
        </w:numPr>
      </w:pPr>
      <w:hyperlink r:id="rId58" w:history="1">
        <w:r w:rsidR="007C5A52" w:rsidRPr="009B307D">
          <w:rPr>
            <w:rStyle w:val="Hiperhivatkozs"/>
          </w:rPr>
          <w:t>https://www.w3schools.com/</w:t>
        </w:r>
      </w:hyperlink>
    </w:p>
    <w:p w:rsidR="007C5A52" w:rsidRDefault="00F45BED" w:rsidP="007C5A52">
      <w:pPr>
        <w:pStyle w:val="Listaszerbekezds"/>
        <w:numPr>
          <w:ilvl w:val="0"/>
          <w:numId w:val="40"/>
        </w:numPr>
      </w:pPr>
      <w:hyperlink r:id="rId59" w:history="1">
        <w:r w:rsidR="007C5A52" w:rsidRPr="009B307D">
          <w:rPr>
            <w:rStyle w:val="Hiperhivatkozs"/>
          </w:rPr>
          <w:t>https://stackoverflow.com/questions</w:t>
        </w:r>
      </w:hyperlink>
    </w:p>
    <w:p w:rsidR="007C5A52" w:rsidRDefault="00F45BED" w:rsidP="007C5A52">
      <w:pPr>
        <w:pStyle w:val="Listaszerbekezds"/>
        <w:numPr>
          <w:ilvl w:val="0"/>
          <w:numId w:val="40"/>
        </w:numPr>
      </w:pPr>
      <w:hyperlink r:id="rId60" w:history="1">
        <w:r w:rsidR="007C5A52" w:rsidRPr="009B307D">
          <w:rPr>
            <w:rStyle w:val="Hiperhivatkozs"/>
          </w:rPr>
          <w:t>https://chatgpt.com/</w:t>
        </w:r>
      </w:hyperlink>
    </w:p>
    <w:p w:rsidR="007C5A52" w:rsidRDefault="00F45BED" w:rsidP="007C5A52">
      <w:pPr>
        <w:pStyle w:val="Listaszerbekezds"/>
        <w:numPr>
          <w:ilvl w:val="0"/>
          <w:numId w:val="40"/>
        </w:numPr>
      </w:pPr>
      <w:hyperlink r:id="rId61" w:history="1">
        <w:r w:rsidR="007C5A52" w:rsidRPr="009B307D">
          <w:rPr>
            <w:rStyle w:val="Hiperhivatkozs"/>
          </w:rPr>
          <w:t>https://jquery.com/</w:t>
        </w:r>
      </w:hyperlink>
    </w:p>
    <w:p w:rsidR="007C5A52" w:rsidRDefault="00F45BED" w:rsidP="007C5A52">
      <w:pPr>
        <w:pStyle w:val="Listaszerbekezds"/>
        <w:numPr>
          <w:ilvl w:val="0"/>
          <w:numId w:val="40"/>
        </w:numPr>
      </w:pPr>
      <w:hyperlink r:id="rId62" w:history="1">
        <w:r w:rsidR="007C5A52" w:rsidRPr="009B307D">
          <w:rPr>
            <w:rStyle w:val="Hiperhivatkozs"/>
          </w:rPr>
          <w:t>https://github.com/PHPMailer/PHPMailer</w:t>
        </w:r>
      </w:hyperlink>
    </w:p>
    <w:p w:rsidR="007C5A52" w:rsidRDefault="007C5A52" w:rsidP="007C5A52">
      <w:pPr>
        <w:pStyle w:val="Cmsor2"/>
      </w:pPr>
      <w:bookmarkStart w:id="101" w:name="_Toc195040800"/>
      <w:r>
        <w:t>Forráskód</w:t>
      </w:r>
      <w:bookmarkEnd w:id="101"/>
    </w:p>
    <w:p w:rsidR="007C5A52" w:rsidRDefault="00F45BED" w:rsidP="007C5A52">
      <w:pPr>
        <w:pStyle w:val="Listaszerbekezds"/>
        <w:numPr>
          <w:ilvl w:val="0"/>
          <w:numId w:val="41"/>
        </w:numPr>
      </w:pPr>
      <w:hyperlink r:id="rId63" w:history="1">
        <w:r w:rsidR="007C5A52" w:rsidRPr="009B307D">
          <w:rPr>
            <w:rStyle w:val="Hiperhivatkozs"/>
          </w:rPr>
          <w:t>https://github.com/BaBence04/Konyvtarazo-rendszer-projekt</w:t>
        </w:r>
      </w:hyperlink>
    </w:p>
    <w:p w:rsidR="007C5A52" w:rsidRPr="007C5A52" w:rsidRDefault="007C5A52" w:rsidP="007C5A52"/>
    <w:sectPr w:rsidR="007C5A52" w:rsidRPr="007C5A52" w:rsidSect="009D3496">
      <w:footerReference w:type="default" r:id="rId64"/>
      <w:pgSz w:w="11907" w:h="16839" w:code="9"/>
      <w:pgMar w:top="1440" w:right="1797" w:bottom="1440" w:left="1797" w:header="720" w:footer="72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478F" w:rsidRDefault="00BD478F">
      <w:r>
        <w:separator/>
      </w:r>
    </w:p>
  </w:endnote>
  <w:endnote w:type="continuationSeparator" w:id="1">
    <w:p w:rsidR="00BD478F" w:rsidRDefault="00BD47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C03417">
    <w:pPr>
      <w:pStyle w:val="ll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8383882"/>
      <w:docPartObj>
        <w:docPartGallery w:val="Page Numbers (Bottom of Page)"/>
        <w:docPartUnique/>
      </w:docPartObj>
    </w:sdtPr>
    <w:sdtContent>
      <w:p w:rsidR="00C03417" w:rsidRDefault="00F45BED">
        <w:pPr>
          <w:pStyle w:val="llb"/>
          <w:jc w:val="center"/>
        </w:pPr>
        <w:r>
          <w:fldChar w:fldCharType="begin"/>
        </w:r>
        <w:r w:rsidR="00C03417">
          <w:instrText>PAGE   \* MERGEFORMAT</w:instrText>
        </w:r>
        <w:r>
          <w:fldChar w:fldCharType="separate"/>
        </w:r>
        <w:r w:rsidR="00456E5E">
          <w:rPr>
            <w:noProof/>
          </w:rPr>
          <w:t>6</w:t>
        </w:r>
        <w:r>
          <w:fldChar w:fldCharType="end"/>
        </w:r>
      </w:p>
    </w:sdtContent>
  </w:sdt>
  <w:p w:rsidR="00C03417" w:rsidRDefault="00C03417">
    <w:pPr>
      <w:pStyle w:val="llb"/>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C03417">
    <w:pPr>
      <w:pStyle w:val="llb"/>
      <w:jc w:val="center"/>
    </w:pPr>
  </w:p>
  <w:p w:rsidR="00C03417" w:rsidRDefault="00C03417">
    <w:pPr>
      <w:pStyle w:val="llb"/>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F45BED">
    <w:pPr>
      <w:pStyle w:val="llb"/>
      <w:jc w:val="center"/>
    </w:pPr>
    <w:r>
      <w:fldChar w:fldCharType="begin"/>
    </w:r>
    <w:r w:rsidR="00C03417">
      <w:instrText>PAGE   \* MERGEFORMAT</w:instrText>
    </w:r>
    <w:r>
      <w:fldChar w:fldCharType="separate"/>
    </w:r>
    <w:r w:rsidR="00456E5E">
      <w:rPr>
        <w:noProof/>
      </w:rPr>
      <w:t>24</w:t>
    </w:r>
    <w:r>
      <w:fldChar w:fldCharType="end"/>
    </w:r>
  </w:p>
  <w:p w:rsidR="00C03417" w:rsidRDefault="00C03417">
    <w:pPr>
      <w:pStyle w:val="ll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478F" w:rsidRDefault="00BD478F">
      <w:r>
        <w:separator/>
      </w:r>
    </w:p>
  </w:footnote>
  <w:footnote w:type="continuationSeparator" w:id="1">
    <w:p w:rsidR="00BD478F" w:rsidRDefault="00BD47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C03417">
    <w:pPr>
      <w:pStyle w:val="lfej"/>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C03417">
    <w:pPr>
      <w:pStyle w:val="lfej"/>
    </w:pPr>
  </w:p>
  <w:p w:rsidR="00C03417" w:rsidRDefault="00C03417">
    <w:pPr>
      <w:pStyle w:val="lfej"/>
    </w:pPr>
    <w:r>
      <w:t>BookHive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3417" w:rsidRDefault="00C03417">
    <w:pPr>
      <w:pStyle w:val="lfej"/>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17545CAA"/>
    <w:lvl w:ilvl="0">
      <w:numFmt w:val="decimal"/>
      <w:pStyle w:val="Ellenrzlista-elem"/>
      <w:lvlText w:val="*"/>
      <w:lvlJc w:val="left"/>
      <w:pPr>
        <w:ind w:left="0" w:firstLine="0"/>
      </w:pPr>
    </w:lvl>
  </w:abstractNum>
  <w:abstractNum w:abstractNumId="1">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nsid w:val="10827D5C"/>
    <w:multiLevelType w:val="hybridMultilevel"/>
    <w:tmpl w:val="EFDA04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9">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2">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3">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4">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6">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7">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nsid w:val="6FF6765E"/>
    <w:multiLevelType w:val="hybridMultilevel"/>
    <w:tmpl w:val="9842BF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3">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24"/>
  </w:num>
  <w:num w:numId="2">
    <w:abstractNumId w:val="24"/>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22"/>
  </w:num>
  <w:num w:numId="24">
    <w:abstractNumId w:val="8"/>
  </w:num>
  <w:num w:numId="25">
    <w:abstractNumId w:val="16"/>
  </w:num>
  <w:num w:numId="26">
    <w:abstractNumId w:val="11"/>
  </w:num>
  <w:num w:numId="27">
    <w:abstractNumId w:val="12"/>
  </w:num>
  <w:num w:numId="28">
    <w:abstractNumId w:val="5"/>
  </w:num>
  <w:num w:numId="29">
    <w:abstractNumId w:val="23"/>
  </w:num>
  <w:num w:numId="30">
    <w:abstractNumId w:val="2"/>
  </w:num>
  <w:num w:numId="31">
    <w:abstractNumId w:val="21"/>
  </w:num>
  <w:num w:numId="32">
    <w:abstractNumId w:val="17"/>
  </w:num>
  <w:num w:numId="33">
    <w:abstractNumId w:val="9"/>
  </w:num>
  <w:num w:numId="34">
    <w:abstractNumId w:val="20"/>
  </w:num>
  <w:num w:numId="35">
    <w:abstractNumId w:val="4"/>
  </w:num>
  <w:num w:numId="36">
    <w:abstractNumId w:val="10"/>
  </w:num>
  <w:num w:numId="37">
    <w:abstractNumId w:val="6"/>
  </w:num>
  <w:num w:numId="38">
    <w:abstractNumId w:val="18"/>
  </w:num>
  <w:num w:numId="39">
    <w:abstractNumId w:val="14"/>
  </w:num>
  <w:num w:numId="40">
    <w:abstractNumId w:val="3"/>
  </w:num>
  <w:num w:numId="4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embedSystemFonts/>
  <w:attachedTemplate r:id="rId1"/>
  <w:stylePaneFormatFilter w:val="3F01"/>
  <w:defaultTabStop w:val="720"/>
  <w:hyphenationZone w:val="425"/>
  <w:noPunctuationKerning/>
  <w:characterSpacingControl w:val="doNotCompress"/>
  <w:footnotePr>
    <w:footnote w:id="0"/>
    <w:footnote w:id="1"/>
  </w:footnotePr>
  <w:endnotePr>
    <w:endnote w:id="0"/>
    <w:endnote w:id="1"/>
  </w:endnotePr>
  <w:compat/>
  <w:rsids>
    <w:rsidRoot w:val="006D563D"/>
    <w:rsid w:val="00004F56"/>
    <w:rsid w:val="00006758"/>
    <w:rsid w:val="00010117"/>
    <w:rsid w:val="000469CE"/>
    <w:rsid w:val="00047F7D"/>
    <w:rsid w:val="000555F8"/>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2CC1"/>
    <w:rsid w:val="002E707F"/>
    <w:rsid w:val="002F7694"/>
    <w:rsid w:val="003058C4"/>
    <w:rsid w:val="00312996"/>
    <w:rsid w:val="00333EC0"/>
    <w:rsid w:val="00346009"/>
    <w:rsid w:val="00364480"/>
    <w:rsid w:val="00366183"/>
    <w:rsid w:val="00372DFE"/>
    <w:rsid w:val="00385A3D"/>
    <w:rsid w:val="003A5101"/>
    <w:rsid w:val="003A70AB"/>
    <w:rsid w:val="003C2896"/>
    <w:rsid w:val="003D57C3"/>
    <w:rsid w:val="003F5211"/>
    <w:rsid w:val="003F7D6A"/>
    <w:rsid w:val="0040280B"/>
    <w:rsid w:val="0040615A"/>
    <w:rsid w:val="00420DBB"/>
    <w:rsid w:val="00431C32"/>
    <w:rsid w:val="00432A2F"/>
    <w:rsid w:val="00440292"/>
    <w:rsid w:val="004423B4"/>
    <w:rsid w:val="00456E5E"/>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C5A52"/>
    <w:rsid w:val="007F7CD0"/>
    <w:rsid w:val="00804CB5"/>
    <w:rsid w:val="00810917"/>
    <w:rsid w:val="0081356A"/>
    <w:rsid w:val="00815AF8"/>
    <w:rsid w:val="00820CF4"/>
    <w:rsid w:val="00821DF7"/>
    <w:rsid w:val="00831418"/>
    <w:rsid w:val="0083232E"/>
    <w:rsid w:val="00832D52"/>
    <w:rsid w:val="00836FEF"/>
    <w:rsid w:val="008668ED"/>
    <w:rsid w:val="00882011"/>
    <w:rsid w:val="00896ECA"/>
    <w:rsid w:val="008B0D47"/>
    <w:rsid w:val="008B3F2B"/>
    <w:rsid w:val="008B453F"/>
    <w:rsid w:val="008D0762"/>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7448D"/>
    <w:rsid w:val="009802CB"/>
    <w:rsid w:val="009A41C4"/>
    <w:rsid w:val="009B1E0C"/>
    <w:rsid w:val="009B7E87"/>
    <w:rsid w:val="009C0B95"/>
    <w:rsid w:val="009C199B"/>
    <w:rsid w:val="009C19B1"/>
    <w:rsid w:val="009C7AF9"/>
    <w:rsid w:val="009D0EB6"/>
    <w:rsid w:val="009D1A24"/>
    <w:rsid w:val="009D3496"/>
    <w:rsid w:val="009F271D"/>
    <w:rsid w:val="009F4DB0"/>
    <w:rsid w:val="009F5236"/>
    <w:rsid w:val="00A13B84"/>
    <w:rsid w:val="00A221A4"/>
    <w:rsid w:val="00A27FD2"/>
    <w:rsid w:val="00A36106"/>
    <w:rsid w:val="00A41D4C"/>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BD478F"/>
    <w:rsid w:val="00C03417"/>
    <w:rsid w:val="00C126FD"/>
    <w:rsid w:val="00C149F1"/>
    <w:rsid w:val="00C17283"/>
    <w:rsid w:val="00C249B1"/>
    <w:rsid w:val="00C303F6"/>
    <w:rsid w:val="00C46190"/>
    <w:rsid w:val="00C502C1"/>
    <w:rsid w:val="00C50AFE"/>
    <w:rsid w:val="00C51AFF"/>
    <w:rsid w:val="00C62F1E"/>
    <w:rsid w:val="00C67EDA"/>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97D9C"/>
    <w:rsid w:val="00EE7B6D"/>
    <w:rsid w:val="00EF2498"/>
    <w:rsid w:val="00F016E8"/>
    <w:rsid w:val="00F12DB1"/>
    <w:rsid w:val="00F14EFD"/>
    <w:rsid w:val="00F31F5A"/>
    <w:rsid w:val="00F359EB"/>
    <w:rsid w:val="00F35B54"/>
    <w:rsid w:val="00F41C77"/>
    <w:rsid w:val="00F43CE0"/>
    <w:rsid w:val="00F45BED"/>
    <w:rsid w:val="00F6010A"/>
    <w:rsid w:val="00F654F6"/>
    <w:rsid w:val="00F70374"/>
    <w:rsid w:val="00F704C4"/>
    <w:rsid w:val="00F74E3B"/>
    <w:rsid w:val="00F82F24"/>
    <w:rsid w:val="00F870EC"/>
    <w:rsid w:val="00F87661"/>
    <w:rsid w:val="00FB72C2"/>
    <w:rsid w:val="00FC56A1"/>
    <w:rsid w:val="00FE2798"/>
    <w:rsid w:val="00FF1307"/>
    <w:rsid w:val="00FF3C62"/>
    <w:rsid w:val="00FF74F6"/>
  </w:rsids>
  <m:mathPr>
    <m:mathFont m:val="Cambria Math"/>
    <m:brkBin m:val="before"/>
    <m:brkBinSub m:val="--"/>
    <m:smallFrac/>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l">
    <w:name w:val="Normal"/>
    <w:qFormat/>
    <w:rsid w:val="00F31F5A"/>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rsid w:val="00F31F5A"/>
    <w:pPr>
      <w:widowControl w:val="0"/>
      <w:snapToGrid w:val="0"/>
      <w:spacing w:line="480" w:lineRule="atLeast"/>
      <w:outlineLvl w:val="3"/>
    </w:pPr>
    <w:rPr>
      <w:b/>
      <w:bCs/>
    </w:rPr>
  </w:style>
  <w:style w:type="paragraph" w:styleId="Cmsor5">
    <w:name w:val="heading 5"/>
    <w:basedOn w:val="Norml"/>
    <w:next w:val="Norml"/>
    <w:qFormat/>
    <w:rsid w:val="00F31F5A"/>
    <w:pPr>
      <w:spacing w:before="240" w:after="60"/>
      <w:outlineLvl w:val="4"/>
    </w:pPr>
    <w:rPr>
      <w:b/>
      <w:bCs/>
      <w:i/>
      <w:iCs/>
      <w:sz w:val="26"/>
      <w:szCs w:val="26"/>
    </w:rPr>
  </w:style>
  <w:style w:type="paragraph" w:styleId="Cmsor6">
    <w:name w:val="heading 6"/>
    <w:basedOn w:val="Norml"/>
    <w:next w:val="Norml"/>
    <w:qFormat/>
    <w:rsid w:val="00F31F5A"/>
    <w:pPr>
      <w:spacing w:before="240" w:after="60"/>
      <w:outlineLvl w:val="5"/>
    </w:pPr>
    <w:rPr>
      <w:b/>
      <w:bCs/>
      <w:sz w:val="22"/>
      <w:szCs w:val="22"/>
    </w:rPr>
  </w:style>
  <w:style w:type="paragraph" w:styleId="Cmsor7">
    <w:name w:val="heading 7"/>
    <w:basedOn w:val="Norml"/>
    <w:next w:val="Norml"/>
    <w:qFormat/>
    <w:rsid w:val="00F31F5A"/>
    <w:pPr>
      <w:spacing w:before="240" w:after="60"/>
      <w:outlineLvl w:val="6"/>
    </w:pPr>
  </w:style>
  <w:style w:type="paragraph" w:styleId="Cmsor8">
    <w:name w:val="heading 8"/>
    <w:basedOn w:val="Norml"/>
    <w:next w:val="Norml"/>
    <w:qFormat/>
    <w:rsid w:val="00F31F5A"/>
    <w:pPr>
      <w:spacing w:before="240" w:after="60"/>
      <w:outlineLvl w:val="7"/>
    </w:pPr>
    <w:rPr>
      <w:i/>
      <w:iCs/>
    </w:rPr>
  </w:style>
  <w:style w:type="paragraph" w:styleId="Cmsor9">
    <w:name w:val="heading 9"/>
    <w:basedOn w:val="Norml"/>
    <w:next w:val="Norml"/>
    <w:qFormat/>
    <w:rsid w:val="00F31F5A"/>
    <w:p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rsid w:val="00F31F5A"/>
    <w:pPr>
      <w:spacing w:before="3600" w:after="280"/>
      <w:jc w:val="center"/>
    </w:pPr>
    <w:rPr>
      <w:sz w:val="28"/>
      <w:szCs w:val="28"/>
    </w:rPr>
  </w:style>
  <w:style w:type="character" w:customStyle="1" w:styleId="BodyTextChar">
    <w:name w:val="Body Text Char"/>
    <w:basedOn w:val="Bekezdsalapbettpusa"/>
    <w:rsid w:val="00F31F5A"/>
  </w:style>
  <w:style w:type="paragraph" w:styleId="Szvegtrzs">
    <w:name w:val="Body Text"/>
    <w:basedOn w:val="Norml"/>
    <w:link w:val="SzvegtrzsChar"/>
    <w:rsid w:val="00F31F5A"/>
    <w:pPr>
      <w:widowControl w:val="0"/>
      <w:tabs>
        <w:tab w:val="left" w:pos="10800"/>
      </w:tabs>
      <w:snapToGrid w:val="0"/>
      <w:spacing w:line="480" w:lineRule="atLeast"/>
      <w:ind w:firstLine="720"/>
    </w:pPr>
  </w:style>
  <w:style w:type="paragraph" w:styleId="Buborkszveg">
    <w:name w:val="Balloon Text"/>
    <w:basedOn w:val="Norml"/>
    <w:semiHidden/>
    <w:rsid w:val="00F31F5A"/>
    <w:rPr>
      <w:rFonts w:ascii="Tahoma" w:hAnsi="Tahoma" w:cs="Tahoma"/>
      <w:sz w:val="16"/>
      <w:szCs w:val="16"/>
    </w:rPr>
  </w:style>
  <w:style w:type="paragraph" w:customStyle="1" w:styleId="1listaszint">
    <w:name w:val="1. listaszint"/>
    <w:basedOn w:val="Norml"/>
    <w:rsid w:val="00F31F5A"/>
    <w:pPr>
      <w:numPr>
        <w:numId w:val="2"/>
      </w:numPr>
      <w:spacing w:line="480" w:lineRule="atLeast"/>
    </w:pPr>
    <w:rPr>
      <w:lang w:bidi="hu-HU"/>
    </w:rPr>
  </w:style>
  <w:style w:type="paragraph" w:customStyle="1" w:styleId="2listaszint">
    <w:name w:val="2. listaszint"/>
    <w:basedOn w:val="Norml"/>
    <w:rsid w:val="00F31F5A"/>
    <w:pPr>
      <w:numPr>
        <w:numId w:val="4"/>
      </w:numPr>
      <w:spacing w:line="480" w:lineRule="atLeast"/>
    </w:pPr>
    <w:rPr>
      <w:lang w:bidi="hu-HU"/>
    </w:rPr>
  </w:style>
  <w:style w:type="paragraph" w:customStyle="1" w:styleId="3listaszint">
    <w:name w:val="3. listaszint"/>
    <w:basedOn w:val="Norml"/>
    <w:rsid w:val="00F31F5A"/>
    <w:pPr>
      <w:numPr>
        <w:numId w:val="6"/>
      </w:numPr>
      <w:spacing w:line="480" w:lineRule="atLeast"/>
    </w:pPr>
    <w:rPr>
      <w:lang w:bidi="hu-HU"/>
    </w:rPr>
  </w:style>
  <w:style w:type="paragraph" w:customStyle="1" w:styleId="Segdanyagok">
    <w:name w:val="Segédanyagok"/>
    <w:basedOn w:val="Norml"/>
    <w:rsid w:val="00F31F5A"/>
    <w:pPr>
      <w:spacing w:before="240" w:line="480" w:lineRule="atLeast"/>
      <w:ind w:left="720" w:hanging="720"/>
    </w:pPr>
    <w:rPr>
      <w:lang w:bidi="hu-HU"/>
    </w:rPr>
  </w:style>
  <w:style w:type="paragraph" w:customStyle="1" w:styleId="Ellenrzlista-elem">
    <w:name w:val="Ellenőrzőlista-elem"/>
    <w:basedOn w:val="Norml"/>
    <w:rsid w:val="00F31F5A"/>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rsid w:val="00F31F5A"/>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rsid w:val="00F31F5A"/>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sid w:val="00F31F5A"/>
    <w:rPr>
      <w:snapToGrid w:val="0"/>
      <w:sz w:val="24"/>
      <w:szCs w:val="24"/>
      <w:lang w:val="hu-HU" w:eastAsia="hu-HU" w:bidi="hu-HU"/>
    </w:rPr>
  </w:style>
  <w:style w:type="table" w:customStyle="1" w:styleId="Normltblzat1">
    <w:name w:val="Normál táblázat1"/>
    <w:semiHidden/>
    <w:rsid w:val="00F31F5A"/>
    <w:tblPr>
      <w:tblCellMar>
        <w:top w:w="0" w:type="dxa"/>
        <w:left w:w="108" w:type="dxa"/>
        <w:bottom w:w="0" w:type="dxa"/>
        <w:right w:w="108" w:type="dxa"/>
      </w:tblCellMar>
    </w:tblPr>
  </w:style>
  <w:style w:type="paragraph" w:styleId="llb">
    <w:name w:val="footer"/>
    <w:basedOn w:val="Norml"/>
    <w:link w:val="llbChar"/>
    <w:uiPriority w:val="99"/>
    <w:rsid w:val="00F31F5A"/>
    <w:pPr>
      <w:tabs>
        <w:tab w:val="center" w:pos="4536"/>
        <w:tab w:val="right" w:pos="9072"/>
      </w:tabs>
    </w:pPr>
  </w:style>
  <w:style w:type="character" w:styleId="Oldalszm">
    <w:name w:val="page number"/>
    <w:basedOn w:val="Bekezdsalapbettpusa"/>
    <w:rsid w:val="00F31F5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rPr>
  </w:style>
  <w:style w:type="character" w:customStyle="1" w:styleId="UnresolvedMention">
    <w:name w:val="Unresolved Mention"/>
    <w:basedOn w:val="Bekezdsalapbettpusa"/>
    <w:uiPriority w:val="99"/>
    <w:semiHidden/>
    <w:unhideWhenUsed/>
    <w:rsid w:val="00A77B74"/>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github.com/BaBence04/Konyvtarazo-rendszer-projek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PHPMailer/PHPMailer"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www.w3schools.com/"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s://jquery.com/"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chatgpt.com/"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stackoverflow.com/ques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2.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3.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AB1B58-59CF-4040-9807-76C3A4583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Tanulmányi jelentés</Template>
  <TotalTime>377</TotalTime>
  <Pages>66</Pages>
  <Words>8214</Words>
  <Characters>56678</Characters>
  <Application>Microsoft Office Word</Application>
  <DocSecurity>0</DocSecurity>
  <Lines>472</Lines>
  <Paragraphs>129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64763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Bátyi Bence</cp:lastModifiedBy>
  <cp:revision>964</cp:revision>
  <dcterms:created xsi:type="dcterms:W3CDTF">2025-04-06T09:28:00Z</dcterms:created>
  <dcterms:modified xsi:type="dcterms:W3CDTF">2025-04-08T19:39:00Z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