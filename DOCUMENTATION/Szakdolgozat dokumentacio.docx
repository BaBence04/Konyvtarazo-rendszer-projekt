
<file path=[Content_Types].xml><?xml version="1.0" encoding="utf-8"?>
<Types xmlns="http://schemas.openxmlformats.org/package/2006/content-types">
  <Default Extension="png" ContentType="image/png"/>
  <Default Extension="svg" ContentType="image/svg+xml"/>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D601B36" w14:textId="2B3BF1FE" w:rsidR="006D563D" w:rsidRPr="009661B9" w:rsidRDefault="006D563D" w:rsidP="006D563D">
      <w:pPr>
        <w:pStyle w:val="Cm"/>
        <w:spacing w:before="2000"/>
        <w:rPr>
          <w:b/>
          <w:bCs/>
          <w:sz w:val="36"/>
          <w:szCs w:val="36"/>
        </w:rPr>
      </w:pPr>
      <w:r w:rsidRPr="009661B9">
        <w:rPr>
          <w:b/>
          <w:bCs/>
          <w:sz w:val="36"/>
          <w:szCs w:val="36"/>
        </w:rPr>
        <w:t>Váci Szakképzési Centrum</w:t>
      </w:r>
      <w:r w:rsidRPr="009661B9">
        <w:rPr>
          <w:b/>
          <w:bCs/>
          <w:sz w:val="36"/>
          <w:szCs w:val="36"/>
        </w:rPr>
        <w:br/>
      </w:r>
      <w:proofErr w:type="spellStart"/>
      <w:r w:rsidRPr="009661B9">
        <w:rPr>
          <w:b/>
          <w:bCs/>
          <w:sz w:val="36"/>
          <w:szCs w:val="36"/>
        </w:rPr>
        <w:t>Boronkay</w:t>
      </w:r>
      <w:proofErr w:type="spellEnd"/>
      <w:r w:rsidRPr="009661B9">
        <w:rPr>
          <w:b/>
          <w:bCs/>
          <w:sz w:val="36"/>
          <w:szCs w:val="36"/>
        </w:rPr>
        <w:t xml:space="preserve"> György</w:t>
      </w:r>
      <w:r w:rsidRPr="009661B9">
        <w:rPr>
          <w:b/>
          <w:bCs/>
          <w:sz w:val="36"/>
          <w:szCs w:val="36"/>
        </w:rPr>
        <w:br/>
        <w:t>Műszaki Technikum és Gimnázium</w:t>
      </w:r>
    </w:p>
    <w:p w14:paraId="348CC9EC" w14:textId="7476D1EB" w:rsidR="00A956F3" w:rsidRPr="009661B9" w:rsidRDefault="006D563D" w:rsidP="006D563D">
      <w:pPr>
        <w:pStyle w:val="Cm"/>
        <w:spacing w:before="2000"/>
        <w:rPr>
          <w:b/>
          <w:bCs/>
          <w:sz w:val="36"/>
          <w:szCs w:val="36"/>
        </w:rPr>
      </w:pPr>
      <w:r w:rsidRPr="009661B9">
        <w:rPr>
          <w:b/>
          <w:bCs/>
          <w:sz w:val="36"/>
          <w:szCs w:val="36"/>
        </w:rPr>
        <w:t>VIZSGAREMEK</w:t>
      </w:r>
    </w:p>
    <w:p w14:paraId="5C6AB8A5" w14:textId="32F4111D" w:rsidR="006D563D" w:rsidRPr="009661B9" w:rsidRDefault="006D563D" w:rsidP="006D563D">
      <w:pPr>
        <w:spacing w:before="2640" w:line="600" w:lineRule="auto"/>
        <w:jc w:val="center"/>
        <w:rPr>
          <w:b/>
          <w:bCs/>
        </w:rPr>
      </w:pPr>
      <w:r w:rsidRPr="009661B9">
        <w:rPr>
          <w:b/>
          <w:bCs/>
        </w:rPr>
        <w:t>Bátyi Bence</w:t>
      </w:r>
    </w:p>
    <w:p w14:paraId="7CD73890" w14:textId="0ED17A1F" w:rsidR="006D563D" w:rsidRPr="009661B9" w:rsidRDefault="006D563D" w:rsidP="006D563D">
      <w:pPr>
        <w:spacing w:line="600" w:lineRule="auto"/>
        <w:jc w:val="center"/>
        <w:rPr>
          <w:b/>
          <w:bCs/>
        </w:rPr>
      </w:pPr>
      <w:proofErr w:type="spellStart"/>
      <w:r w:rsidRPr="009661B9">
        <w:rPr>
          <w:b/>
          <w:bCs/>
        </w:rPr>
        <w:t>Horti</w:t>
      </w:r>
      <w:proofErr w:type="spellEnd"/>
      <w:r w:rsidRPr="009661B9">
        <w:rPr>
          <w:b/>
          <w:bCs/>
        </w:rPr>
        <w:t>-Nagy Bálint Máté</w:t>
      </w:r>
    </w:p>
    <w:p w14:paraId="7AF318FA" w14:textId="23697DA5" w:rsidR="00A956F3" w:rsidRPr="009661B9" w:rsidRDefault="006D563D" w:rsidP="004C785D">
      <w:pPr>
        <w:spacing w:after="1920" w:line="600" w:lineRule="auto"/>
        <w:jc w:val="center"/>
        <w:rPr>
          <w:b/>
          <w:bCs/>
        </w:rPr>
      </w:pPr>
      <w:r w:rsidRPr="009661B9">
        <w:rPr>
          <w:b/>
          <w:bCs/>
        </w:rPr>
        <w:t>Novák Márton</w:t>
      </w:r>
    </w:p>
    <w:p w14:paraId="76A0A0F2" w14:textId="6D2B377C" w:rsidR="0011455C" w:rsidRPr="009661B9" w:rsidRDefault="004C785D" w:rsidP="00EE7B6D">
      <w:pPr>
        <w:spacing w:after="1920" w:line="600" w:lineRule="auto"/>
        <w:jc w:val="center"/>
        <w:rPr>
          <w:b/>
          <w:bCs/>
        </w:rPr>
      </w:pPr>
      <w:r w:rsidRPr="009661B9">
        <w:rPr>
          <w:b/>
          <w:bCs/>
        </w:rPr>
        <w:t>2025</w:t>
      </w:r>
    </w:p>
    <w:p w14:paraId="6A39FC5A" w14:textId="5C88C842" w:rsidR="00AD42AC" w:rsidRPr="009661B9" w:rsidRDefault="00AD42AC" w:rsidP="00AD42AC">
      <w:pPr>
        <w:pStyle w:val="Cm"/>
        <w:spacing w:before="2000"/>
        <w:rPr>
          <w:b/>
          <w:bCs/>
          <w:sz w:val="36"/>
          <w:szCs w:val="36"/>
        </w:rPr>
      </w:pPr>
      <w:r w:rsidRPr="009661B9">
        <w:rPr>
          <w:b/>
          <w:bCs/>
          <w:sz w:val="36"/>
          <w:szCs w:val="36"/>
        </w:rPr>
        <w:lastRenderedPageBreak/>
        <w:t>Váci Szakképzési Centrum</w:t>
      </w:r>
      <w:r w:rsidRPr="009661B9">
        <w:rPr>
          <w:b/>
          <w:bCs/>
          <w:sz w:val="36"/>
          <w:szCs w:val="36"/>
        </w:rPr>
        <w:br/>
      </w:r>
      <w:proofErr w:type="spellStart"/>
      <w:r w:rsidRPr="009661B9">
        <w:rPr>
          <w:b/>
          <w:bCs/>
          <w:sz w:val="36"/>
          <w:szCs w:val="36"/>
        </w:rPr>
        <w:t>Boronkay</w:t>
      </w:r>
      <w:proofErr w:type="spellEnd"/>
      <w:r w:rsidRPr="009661B9">
        <w:rPr>
          <w:b/>
          <w:bCs/>
          <w:sz w:val="36"/>
          <w:szCs w:val="36"/>
        </w:rPr>
        <w:t xml:space="preserve"> György</w:t>
      </w:r>
      <w:r w:rsidRPr="009661B9">
        <w:rPr>
          <w:b/>
          <w:bCs/>
          <w:sz w:val="36"/>
          <w:szCs w:val="36"/>
        </w:rPr>
        <w:br/>
        <w:t>Műszaki Technikum és Gimnázium</w:t>
      </w:r>
    </w:p>
    <w:p w14:paraId="78D561BF" w14:textId="6CA96E1E" w:rsidR="00AD42AC" w:rsidRPr="009661B9" w:rsidRDefault="00AD42AC" w:rsidP="00AD42AC">
      <w:pPr>
        <w:pStyle w:val="Cm"/>
        <w:spacing w:before="2000"/>
        <w:rPr>
          <w:b/>
          <w:bCs/>
          <w:sz w:val="36"/>
          <w:szCs w:val="36"/>
        </w:rPr>
      </w:pPr>
      <w:r w:rsidRPr="009661B9">
        <w:rPr>
          <w:b/>
          <w:bCs/>
          <w:noProof/>
          <w:sz w:val="36"/>
          <w:szCs w:val="36"/>
        </w:rPr>
        <w:drawing>
          <wp:inline distT="0" distB="0" distL="0" distR="0" wp14:anchorId="3AF2776D" wp14:editId="241A1C06">
            <wp:extent cx="1186542" cy="1766431"/>
            <wp:effectExtent l="0" t="0" r="0" b="5715"/>
            <wp:docPr id="1" name="Ábr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Ábra 1"/>
                    <pic:cNvPicPr/>
                  </pic:nvPicPr>
                  <pic:blipFill>
                    <a:blip r:embed="rId11" cstate="print">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1195372" cy="1779576"/>
                    </a:xfrm>
                    <a:prstGeom prst="rect">
                      <a:avLst/>
                    </a:prstGeom>
                  </pic:spPr>
                </pic:pic>
              </a:graphicData>
            </a:graphic>
          </wp:inline>
        </w:drawing>
      </w:r>
    </w:p>
    <w:p w14:paraId="4D92FF4E" w14:textId="77777777" w:rsidR="00AD42AC" w:rsidRPr="009661B9" w:rsidRDefault="00AD42AC" w:rsidP="00AD42AC">
      <w:pPr>
        <w:pStyle w:val="Cm"/>
        <w:spacing w:before="1440"/>
        <w:rPr>
          <w:b/>
          <w:bCs/>
          <w:sz w:val="36"/>
          <w:szCs w:val="36"/>
        </w:rPr>
      </w:pPr>
      <w:r w:rsidRPr="009661B9">
        <w:rPr>
          <w:b/>
          <w:bCs/>
          <w:sz w:val="36"/>
          <w:szCs w:val="36"/>
        </w:rPr>
        <w:t>VIZSGAREMEK</w:t>
      </w:r>
    </w:p>
    <w:p w14:paraId="57EE2BDB" w14:textId="2FC64E80" w:rsidR="00AD42AC" w:rsidRPr="009661B9" w:rsidRDefault="00AD42AC" w:rsidP="00AD42AC">
      <w:pPr>
        <w:pStyle w:val="Cm"/>
        <w:spacing w:before="840"/>
        <w:rPr>
          <w:b/>
          <w:bCs/>
          <w:sz w:val="36"/>
          <w:szCs w:val="36"/>
        </w:rPr>
      </w:pPr>
      <w:proofErr w:type="spellStart"/>
      <w:r w:rsidRPr="009661B9">
        <w:rPr>
          <w:b/>
          <w:bCs/>
          <w:sz w:val="36"/>
          <w:szCs w:val="36"/>
        </w:rPr>
        <w:t>Book</w:t>
      </w:r>
      <w:proofErr w:type="spellEnd"/>
      <w:r w:rsidRPr="009661B9">
        <w:rPr>
          <w:b/>
          <w:bCs/>
          <w:sz w:val="36"/>
          <w:szCs w:val="36"/>
        </w:rPr>
        <w:t xml:space="preserve"> </w:t>
      </w:r>
      <w:proofErr w:type="spellStart"/>
      <w:r w:rsidRPr="009661B9">
        <w:rPr>
          <w:b/>
          <w:bCs/>
          <w:sz w:val="36"/>
          <w:szCs w:val="36"/>
        </w:rPr>
        <w:t>Hive</w:t>
      </w:r>
      <w:proofErr w:type="spellEnd"/>
    </w:p>
    <w:p w14:paraId="1B5941C8" w14:textId="5A0A3CC9" w:rsidR="00AD42AC" w:rsidRPr="009661B9" w:rsidRDefault="00272797" w:rsidP="00272797">
      <w:pPr>
        <w:spacing w:before="2640" w:line="600" w:lineRule="auto"/>
        <w:ind w:left="2694"/>
        <w:rPr>
          <w:b/>
          <w:bCs/>
        </w:rPr>
      </w:pPr>
      <w:r w:rsidRPr="009661B9">
        <w:rPr>
          <w:b/>
          <w:bCs/>
        </w:rPr>
        <w:t>Készítette:</w:t>
      </w:r>
      <w:r w:rsidRPr="009661B9">
        <w:rPr>
          <w:b/>
          <w:bCs/>
        </w:rPr>
        <w:tab/>
      </w:r>
      <w:r w:rsidR="00AD42AC" w:rsidRPr="009661B9">
        <w:rPr>
          <w:b/>
          <w:bCs/>
        </w:rPr>
        <w:t>Bátyi Bence</w:t>
      </w:r>
    </w:p>
    <w:p w14:paraId="4A3D6574" w14:textId="77777777" w:rsidR="00AD42AC" w:rsidRPr="009661B9" w:rsidRDefault="00AD42AC" w:rsidP="00272797">
      <w:pPr>
        <w:spacing w:line="600" w:lineRule="auto"/>
        <w:ind w:left="4253" w:firstLine="67"/>
        <w:rPr>
          <w:b/>
          <w:bCs/>
        </w:rPr>
      </w:pPr>
      <w:proofErr w:type="spellStart"/>
      <w:r w:rsidRPr="009661B9">
        <w:rPr>
          <w:b/>
          <w:bCs/>
        </w:rPr>
        <w:t>Horti</w:t>
      </w:r>
      <w:proofErr w:type="spellEnd"/>
      <w:r w:rsidRPr="009661B9">
        <w:rPr>
          <w:b/>
          <w:bCs/>
        </w:rPr>
        <w:t>-Nagy Bálint Máté</w:t>
      </w:r>
    </w:p>
    <w:p w14:paraId="3069FE24" w14:textId="77777777" w:rsidR="00AD42AC" w:rsidRPr="009661B9" w:rsidRDefault="00AD42AC" w:rsidP="00272797">
      <w:pPr>
        <w:spacing w:after="1920" w:line="600" w:lineRule="auto"/>
        <w:ind w:left="4253" w:firstLine="67"/>
        <w:rPr>
          <w:b/>
          <w:bCs/>
        </w:rPr>
      </w:pPr>
      <w:r w:rsidRPr="009661B9">
        <w:rPr>
          <w:b/>
          <w:bCs/>
        </w:rPr>
        <w:t>Novák Márton</w:t>
      </w:r>
    </w:p>
    <w:p w14:paraId="040C9E24" w14:textId="77777777" w:rsidR="00736860" w:rsidRPr="009661B9" w:rsidRDefault="00736860" w:rsidP="00736860">
      <w:pPr>
        <w:pStyle w:val="Cmsor1"/>
        <w:spacing w:after="720"/>
      </w:pPr>
      <w:bookmarkStart w:id="0" w:name="_Toc194844894"/>
      <w:r w:rsidRPr="009661B9">
        <w:lastRenderedPageBreak/>
        <w:t>Hallgatói nyilatkozat</w:t>
      </w:r>
      <w:bookmarkEnd w:id="0"/>
    </w:p>
    <w:p w14:paraId="731B6E84" w14:textId="77777777" w:rsidR="00736860" w:rsidRPr="009661B9" w:rsidRDefault="00736860" w:rsidP="00736860">
      <w:pPr>
        <w:spacing w:after="100" w:afterAutospacing="1" w:line="276" w:lineRule="auto"/>
      </w:pPr>
      <w:r w:rsidRPr="009661B9">
        <w:t>Alulírottak, ezúton kijelentjük, hogy a vizsgaremek saját, önálló munkánk, és</w:t>
      </w:r>
    </w:p>
    <w:p w14:paraId="09595133" w14:textId="7E6BBAEE" w:rsidR="004C785D" w:rsidRPr="009661B9" w:rsidRDefault="00736860" w:rsidP="001D6859">
      <w:pPr>
        <w:spacing w:after="1080" w:line="276" w:lineRule="auto"/>
      </w:pPr>
      <w:r w:rsidRPr="009661B9">
        <w:t>korábban még sehol nem került publikálásra.</w:t>
      </w:r>
    </w:p>
    <w:p w14:paraId="2100E85A" w14:textId="18CE0302" w:rsidR="001D6859" w:rsidRPr="009661B9" w:rsidRDefault="001D6859" w:rsidP="00736860">
      <w:pPr>
        <w:spacing w:after="100" w:afterAutospacing="1" w:line="276" w:lineRule="auto"/>
        <w:rPr>
          <w:b/>
          <w:bCs/>
          <w:u w:val="single"/>
        </w:rPr>
      </w:pPr>
      <w:r w:rsidRPr="009661B9">
        <w:rPr>
          <w:b/>
          <w:bCs/>
          <w:u w:val="single"/>
        </w:rPr>
        <w:tab/>
      </w:r>
      <w:r w:rsidRPr="009661B9">
        <w:rPr>
          <w:b/>
          <w:bCs/>
          <w:u w:val="single"/>
        </w:rPr>
        <w:tab/>
      </w:r>
      <w:r w:rsidRPr="009661B9">
        <w:rPr>
          <w:b/>
          <w:bCs/>
          <w:u w:val="single"/>
        </w:rPr>
        <w:tab/>
      </w:r>
      <w:r w:rsidR="00831418" w:rsidRPr="009661B9">
        <w:rPr>
          <w:b/>
          <w:bCs/>
        </w:rPr>
        <w:tab/>
      </w:r>
      <w:r w:rsidR="00831418" w:rsidRPr="009661B9">
        <w:rPr>
          <w:b/>
          <w:bCs/>
          <w:u w:val="single"/>
        </w:rPr>
        <w:tab/>
      </w:r>
      <w:r w:rsidR="00831418" w:rsidRPr="009661B9">
        <w:rPr>
          <w:b/>
          <w:bCs/>
          <w:u w:val="single"/>
        </w:rPr>
        <w:tab/>
      </w:r>
      <w:r w:rsidR="00831418" w:rsidRPr="009661B9">
        <w:rPr>
          <w:b/>
          <w:bCs/>
          <w:u w:val="single"/>
        </w:rPr>
        <w:tab/>
      </w:r>
      <w:r w:rsidR="00831418" w:rsidRPr="009661B9">
        <w:rPr>
          <w:b/>
          <w:bCs/>
        </w:rPr>
        <w:tab/>
      </w:r>
      <w:r w:rsidR="00831418" w:rsidRPr="009661B9">
        <w:rPr>
          <w:b/>
          <w:bCs/>
          <w:u w:val="single"/>
        </w:rPr>
        <w:tab/>
      </w:r>
      <w:r w:rsidR="00831418" w:rsidRPr="009661B9">
        <w:rPr>
          <w:b/>
          <w:bCs/>
          <w:u w:val="single"/>
        </w:rPr>
        <w:tab/>
      </w:r>
      <w:r w:rsidR="00831418" w:rsidRPr="009661B9">
        <w:rPr>
          <w:b/>
          <w:bCs/>
          <w:u w:val="single"/>
        </w:rPr>
        <w:tab/>
      </w:r>
    </w:p>
    <w:tbl>
      <w:tblPr>
        <w:tblStyle w:val="Rcsostblzat"/>
        <w:tblW w:w="0" w:type="auto"/>
        <w:tblInd w:w="42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3690"/>
        <w:gridCol w:w="1980"/>
      </w:tblGrid>
      <w:tr w:rsidR="00F14EFD" w:rsidRPr="009661B9" w14:paraId="60113E20" w14:textId="77777777" w:rsidTr="00F14EFD">
        <w:tc>
          <w:tcPr>
            <w:tcW w:w="1701" w:type="dxa"/>
          </w:tcPr>
          <w:p w14:paraId="2FD1B484" w14:textId="345359A6" w:rsidR="00F14EFD" w:rsidRPr="009661B9" w:rsidRDefault="00F14EFD" w:rsidP="00F14EFD">
            <w:pPr>
              <w:spacing w:after="100" w:afterAutospacing="1" w:line="276" w:lineRule="auto"/>
              <w:rPr>
                <w:b/>
                <w:bCs/>
              </w:rPr>
            </w:pPr>
            <w:r w:rsidRPr="009661B9">
              <w:rPr>
                <w:b/>
                <w:bCs/>
              </w:rPr>
              <w:t>Bátyi Bence</w:t>
            </w:r>
          </w:p>
        </w:tc>
        <w:tc>
          <w:tcPr>
            <w:tcW w:w="3690" w:type="dxa"/>
          </w:tcPr>
          <w:p w14:paraId="1B06F6CF" w14:textId="64B59A4C" w:rsidR="00F14EFD" w:rsidRPr="009661B9" w:rsidRDefault="00F14EFD" w:rsidP="00F14EFD">
            <w:pPr>
              <w:spacing w:after="100" w:afterAutospacing="1" w:line="276" w:lineRule="auto"/>
              <w:jc w:val="center"/>
              <w:rPr>
                <w:b/>
                <w:bCs/>
              </w:rPr>
            </w:pPr>
            <w:proofErr w:type="spellStart"/>
            <w:r w:rsidRPr="009661B9">
              <w:rPr>
                <w:b/>
                <w:bCs/>
              </w:rPr>
              <w:t>Horti</w:t>
            </w:r>
            <w:proofErr w:type="spellEnd"/>
            <w:r w:rsidRPr="009661B9">
              <w:rPr>
                <w:b/>
                <w:bCs/>
              </w:rPr>
              <w:t>-Nagy Bálint Máté</w:t>
            </w:r>
          </w:p>
        </w:tc>
        <w:tc>
          <w:tcPr>
            <w:tcW w:w="1980" w:type="dxa"/>
          </w:tcPr>
          <w:p w14:paraId="75372848" w14:textId="17453F62" w:rsidR="00F14EFD" w:rsidRPr="009661B9" w:rsidRDefault="00F14EFD" w:rsidP="00F14EFD">
            <w:pPr>
              <w:spacing w:after="100" w:afterAutospacing="1" w:line="276" w:lineRule="auto"/>
              <w:jc w:val="right"/>
              <w:rPr>
                <w:b/>
                <w:bCs/>
              </w:rPr>
            </w:pPr>
            <w:r w:rsidRPr="009661B9">
              <w:rPr>
                <w:b/>
                <w:bCs/>
              </w:rPr>
              <w:t>Novák Márton</w:t>
            </w:r>
          </w:p>
        </w:tc>
      </w:tr>
    </w:tbl>
    <w:p w14:paraId="35B57152" w14:textId="0AE7A2A4" w:rsidR="00C95FE2" w:rsidRPr="009661B9" w:rsidRDefault="00C95FE2" w:rsidP="00F14EFD">
      <w:pPr>
        <w:spacing w:after="100" w:afterAutospacing="1" w:line="276" w:lineRule="auto"/>
        <w:rPr>
          <w:b/>
          <w:bCs/>
        </w:rPr>
      </w:pPr>
    </w:p>
    <w:p w14:paraId="73572E8A" w14:textId="77777777" w:rsidR="00C95FE2" w:rsidRPr="009661B9" w:rsidRDefault="00C95FE2">
      <w:pPr>
        <w:rPr>
          <w:b/>
          <w:bCs/>
        </w:rPr>
      </w:pPr>
      <w:r w:rsidRPr="009661B9">
        <w:rPr>
          <w:b/>
          <w:bCs/>
        </w:rPr>
        <w:br w:type="page"/>
      </w:r>
    </w:p>
    <w:sdt>
      <w:sdtPr>
        <w:rPr>
          <w:rFonts w:ascii="Times New Roman" w:eastAsia="Times New Roman" w:hAnsi="Times New Roman" w:cs="Times New Roman"/>
          <w:color w:val="auto"/>
          <w:sz w:val="24"/>
          <w:szCs w:val="24"/>
          <w:lang w:bidi="he-IL"/>
        </w:rPr>
        <w:id w:val="168841383"/>
        <w:docPartObj>
          <w:docPartGallery w:val="Table of Contents"/>
          <w:docPartUnique/>
        </w:docPartObj>
      </w:sdtPr>
      <w:sdtEndPr>
        <w:rPr>
          <w:b/>
          <w:bCs/>
        </w:rPr>
      </w:sdtEndPr>
      <w:sdtContent>
        <w:p w14:paraId="1CCB8068" w14:textId="321C86AE" w:rsidR="00C95FE2" w:rsidRPr="009661B9" w:rsidRDefault="00C95FE2">
          <w:pPr>
            <w:pStyle w:val="Tartalomjegyzkcmsora"/>
            <w:rPr>
              <w:rFonts w:ascii="Times New Roman" w:hAnsi="Times New Roman" w:cs="Times New Roman"/>
              <w:color w:val="000000" w:themeColor="text1"/>
            </w:rPr>
          </w:pPr>
          <w:r w:rsidRPr="009661B9">
            <w:rPr>
              <w:rFonts w:ascii="Times New Roman" w:hAnsi="Times New Roman" w:cs="Times New Roman"/>
              <w:color w:val="000000" w:themeColor="text1"/>
            </w:rPr>
            <w:t>Tartalomjegyzék</w:t>
          </w:r>
        </w:p>
        <w:p w14:paraId="2BB77131" w14:textId="1219951C" w:rsidR="00A77B74" w:rsidRPr="009661B9" w:rsidRDefault="003A5101">
          <w:pPr>
            <w:pStyle w:val="TJ1"/>
            <w:tabs>
              <w:tab w:val="right" w:leader="dot" w:pos="9060"/>
            </w:tabs>
            <w:rPr>
              <w:rFonts w:eastAsiaTheme="minorEastAsia"/>
              <w:noProof/>
              <w:kern w:val="2"/>
              <w:sz w:val="22"/>
              <w:szCs w:val="22"/>
              <w:lang w:bidi="ar-SA"/>
              <w14:ligatures w14:val="standardContextual"/>
            </w:rPr>
          </w:pPr>
          <w:r w:rsidRPr="009661B9">
            <w:fldChar w:fldCharType="begin"/>
          </w:r>
          <w:r w:rsidRPr="009661B9">
            <w:instrText xml:space="preserve"> TOC \o "1-6" \h \z \u </w:instrText>
          </w:r>
          <w:r w:rsidRPr="009661B9">
            <w:fldChar w:fldCharType="separate"/>
          </w:r>
          <w:hyperlink w:anchor="_Toc194844894" w:history="1">
            <w:r w:rsidR="00A77B74" w:rsidRPr="009661B9">
              <w:rPr>
                <w:rStyle w:val="Hiperhivatkozs"/>
                <w:noProof/>
              </w:rPr>
              <w:t>Hallgatói nyilatkozat</w:t>
            </w:r>
            <w:r w:rsidR="00A77B74" w:rsidRPr="009661B9">
              <w:rPr>
                <w:noProof/>
                <w:webHidden/>
              </w:rPr>
              <w:tab/>
            </w:r>
            <w:r w:rsidR="00A77B74" w:rsidRPr="009661B9">
              <w:rPr>
                <w:noProof/>
                <w:webHidden/>
              </w:rPr>
              <w:fldChar w:fldCharType="begin"/>
            </w:r>
            <w:r w:rsidR="00A77B74" w:rsidRPr="009661B9">
              <w:rPr>
                <w:noProof/>
                <w:webHidden/>
              </w:rPr>
              <w:instrText xml:space="preserve"> PAGEREF _Toc194844894 \h </w:instrText>
            </w:r>
            <w:r w:rsidR="00A77B74" w:rsidRPr="009661B9">
              <w:rPr>
                <w:noProof/>
                <w:webHidden/>
              </w:rPr>
            </w:r>
            <w:r w:rsidR="00A77B74" w:rsidRPr="009661B9">
              <w:rPr>
                <w:noProof/>
                <w:webHidden/>
              </w:rPr>
              <w:fldChar w:fldCharType="separate"/>
            </w:r>
            <w:r w:rsidR="00A77B74" w:rsidRPr="009661B9">
              <w:rPr>
                <w:noProof/>
                <w:webHidden/>
              </w:rPr>
              <w:t>3</w:t>
            </w:r>
            <w:r w:rsidR="00A77B74" w:rsidRPr="009661B9">
              <w:rPr>
                <w:noProof/>
                <w:webHidden/>
              </w:rPr>
              <w:fldChar w:fldCharType="end"/>
            </w:r>
          </w:hyperlink>
        </w:p>
        <w:p w14:paraId="377E35B9" w14:textId="2083CC4F" w:rsidR="00A77B74" w:rsidRPr="009661B9" w:rsidRDefault="00346009">
          <w:pPr>
            <w:pStyle w:val="TJ1"/>
            <w:tabs>
              <w:tab w:val="right" w:leader="dot" w:pos="9060"/>
            </w:tabs>
            <w:rPr>
              <w:rFonts w:eastAsiaTheme="minorEastAsia"/>
              <w:noProof/>
              <w:kern w:val="2"/>
              <w:sz w:val="22"/>
              <w:szCs w:val="22"/>
              <w:lang w:bidi="ar-SA"/>
              <w14:ligatures w14:val="standardContextual"/>
            </w:rPr>
          </w:pPr>
          <w:hyperlink w:anchor="_Toc194844895" w:history="1">
            <w:r w:rsidR="00A77B74" w:rsidRPr="009661B9">
              <w:rPr>
                <w:rStyle w:val="Hiperhivatkozs"/>
                <w:noProof/>
              </w:rPr>
              <w:t>Fejlesztői dokumentáció</w:t>
            </w:r>
            <w:r w:rsidR="00A77B74" w:rsidRPr="009661B9">
              <w:rPr>
                <w:noProof/>
                <w:webHidden/>
              </w:rPr>
              <w:tab/>
            </w:r>
            <w:r w:rsidR="00A77B74" w:rsidRPr="009661B9">
              <w:rPr>
                <w:noProof/>
                <w:webHidden/>
              </w:rPr>
              <w:fldChar w:fldCharType="begin"/>
            </w:r>
            <w:r w:rsidR="00A77B74" w:rsidRPr="009661B9">
              <w:rPr>
                <w:noProof/>
                <w:webHidden/>
              </w:rPr>
              <w:instrText xml:space="preserve"> PAGEREF _Toc194844895 \h </w:instrText>
            </w:r>
            <w:r w:rsidR="00A77B74" w:rsidRPr="009661B9">
              <w:rPr>
                <w:noProof/>
                <w:webHidden/>
              </w:rPr>
            </w:r>
            <w:r w:rsidR="00A77B74" w:rsidRPr="009661B9">
              <w:rPr>
                <w:noProof/>
                <w:webHidden/>
              </w:rPr>
              <w:fldChar w:fldCharType="separate"/>
            </w:r>
            <w:r w:rsidR="00A77B74" w:rsidRPr="009661B9">
              <w:rPr>
                <w:noProof/>
                <w:webHidden/>
              </w:rPr>
              <w:t>7</w:t>
            </w:r>
            <w:r w:rsidR="00A77B74" w:rsidRPr="009661B9">
              <w:rPr>
                <w:noProof/>
                <w:webHidden/>
              </w:rPr>
              <w:fldChar w:fldCharType="end"/>
            </w:r>
          </w:hyperlink>
        </w:p>
        <w:p w14:paraId="7FDFDAA3" w14:textId="6014DE98" w:rsidR="00A77B74" w:rsidRPr="009661B9" w:rsidRDefault="00346009">
          <w:pPr>
            <w:pStyle w:val="TJ2"/>
            <w:tabs>
              <w:tab w:val="right" w:leader="dot" w:pos="9060"/>
            </w:tabs>
            <w:rPr>
              <w:rFonts w:eastAsiaTheme="minorEastAsia"/>
              <w:noProof/>
              <w:kern w:val="2"/>
              <w:sz w:val="22"/>
              <w:szCs w:val="22"/>
              <w:lang w:bidi="ar-SA"/>
              <w14:ligatures w14:val="standardContextual"/>
            </w:rPr>
          </w:pPr>
          <w:hyperlink w:anchor="_Toc194844896" w:history="1">
            <w:r w:rsidR="00A77B74" w:rsidRPr="009661B9">
              <w:rPr>
                <w:rStyle w:val="Hiperhivatkozs"/>
                <w:noProof/>
              </w:rPr>
              <w:t>Fejlesztői környezet</w:t>
            </w:r>
            <w:r w:rsidR="00A77B74" w:rsidRPr="009661B9">
              <w:rPr>
                <w:noProof/>
                <w:webHidden/>
              </w:rPr>
              <w:tab/>
            </w:r>
            <w:r w:rsidR="00A77B74" w:rsidRPr="009661B9">
              <w:rPr>
                <w:noProof/>
                <w:webHidden/>
              </w:rPr>
              <w:fldChar w:fldCharType="begin"/>
            </w:r>
            <w:r w:rsidR="00A77B74" w:rsidRPr="009661B9">
              <w:rPr>
                <w:noProof/>
                <w:webHidden/>
              </w:rPr>
              <w:instrText xml:space="preserve"> PAGEREF _Toc194844896 \h </w:instrText>
            </w:r>
            <w:r w:rsidR="00A77B74" w:rsidRPr="009661B9">
              <w:rPr>
                <w:noProof/>
                <w:webHidden/>
              </w:rPr>
            </w:r>
            <w:r w:rsidR="00A77B74" w:rsidRPr="009661B9">
              <w:rPr>
                <w:noProof/>
                <w:webHidden/>
              </w:rPr>
              <w:fldChar w:fldCharType="separate"/>
            </w:r>
            <w:r w:rsidR="00A77B74" w:rsidRPr="009661B9">
              <w:rPr>
                <w:noProof/>
                <w:webHidden/>
              </w:rPr>
              <w:t>7</w:t>
            </w:r>
            <w:r w:rsidR="00A77B74" w:rsidRPr="009661B9">
              <w:rPr>
                <w:noProof/>
                <w:webHidden/>
              </w:rPr>
              <w:fldChar w:fldCharType="end"/>
            </w:r>
          </w:hyperlink>
        </w:p>
        <w:p w14:paraId="49D396A6" w14:textId="549FC1EB" w:rsidR="00A77B74" w:rsidRPr="009661B9" w:rsidRDefault="00346009">
          <w:pPr>
            <w:pStyle w:val="TJ3"/>
            <w:tabs>
              <w:tab w:val="right" w:leader="dot" w:pos="9060"/>
            </w:tabs>
            <w:rPr>
              <w:rFonts w:eastAsiaTheme="minorEastAsia"/>
              <w:noProof/>
              <w:kern w:val="2"/>
              <w:sz w:val="22"/>
              <w:szCs w:val="22"/>
              <w:lang w:bidi="ar-SA"/>
              <w14:ligatures w14:val="standardContextual"/>
            </w:rPr>
          </w:pPr>
          <w:hyperlink w:anchor="_Toc194844897" w:history="1">
            <w:r w:rsidR="00A77B74" w:rsidRPr="009661B9">
              <w:rPr>
                <w:rStyle w:val="Hiperhivatkozs"/>
                <w:noProof/>
              </w:rPr>
              <w:t>Visual Studio Code</w:t>
            </w:r>
            <w:r w:rsidR="00A77B74" w:rsidRPr="009661B9">
              <w:rPr>
                <w:noProof/>
                <w:webHidden/>
              </w:rPr>
              <w:tab/>
            </w:r>
            <w:r w:rsidR="00A77B74" w:rsidRPr="009661B9">
              <w:rPr>
                <w:noProof/>
                <w:webHidden/>
              </w:rPr>
              <w:fldChar w:fldCharType="begin"/>
            </w:r>
            <w:r w:rsidR="00A77B74" w:rsidRPr="009661B9">
              <w:rPr>
                <w:noProof/>
                <w:webHidden/>
              </w:rPr>
              <w:instrText xml:space="preserve"> PAGEREF _Toc194844897 \h </w:instrText>
            </w:r>
            <w:r w:rsidR="00A77B74" w:rsidRPr="009661B9">
              <w:rPr>
                <w:noProof/>
                <w:webHidden/>
              </w:rPr>
            </w:r>
            <w:r w:rsidR="00A77B74" w:rsidRPr="009661B9">
              <w:rPr>
                <w:noProof/>
                <w:webHidden/>
              </w:rPr>
              <w:fldChar w:fldCharType="separate"/>
            </w:r>
            <w:r w:rsidR="00A77B74" w:rsidRPr="009661B9">
              <w:rPr>
                <w:noProof/>
                <w:webHidden/>
              </w:rPr>
              <w:t>7</w:t>
            </w:r>
            <w:r w:rsidR="00A77B74" w:rsidRPr="009661B9">
              <w:rPr>
                <w:noProof/>
                <w:webHidden/>
              </w:rPr>
              <w:fldChar w:fldCharType="end"/>
            </w:r>
          </w:hyperlink>
        </w:p>
        <w:p w14:paraId="55474CD3" w14:textId="2D374A8E" w:rsidR="00A77B74" w:rsidRPr="009661B9" w:rsidRDefault="00346009">
          <w:pPr>
            <w:pStyle w:val="TJ3"/>
            <w:tabs>
              <w:tab w:val="right" w:leader="dot" w:pos="9060"/>
            </w:tabs>
            <w:rPr>
              <w:rFonts w:eastAsiaTheme="minorEastAsia"/>
              <w:noProof/>
              <w:kern w:val="2"/>
              <w:sz w:val="22"/>
              <w:szCs w:val="22"/>
              <w:lang w:bidi="ar-SA"/>
              <w14:ligatures w14:val="standardContextual"/>
            </w:rPr>
          </w:pPr>
          <w:hyperlink w:anchor="_Toc194844898" w:history="1">
            <w:r w:rsidR="00A77B74" w:rsidRPr="009661B9">
              <w:rPr>
                <w:rStyle w:val="Hiperhivatkozs"/>
                <w:noProof/>
              </w:rPr>
              <w:t>Visual Studio</w:t>
            </w:r>
            <w:r w:rsidR="00A77B74" w:rsidRPr="009661B9">
              <w:rPr>
                <w:noProof/>
                <w:webHidden/>
              </w:rPr>
              <w:tab/>
            </w:r>
            <w:r w:rsidR="00A77B74" w:rsidRPr="009661B9">
              <w:rPr>
                <w:noProof/>
                <w:webHidden/>
              </w:rPr>
              <w:fldChar w:fldCharType="begin"/>
            </w:r>
            <w:r w:rsidR="00A77B74" w:rsidRPr="009661B9">
              <w:rPr>
                <w:noProof/>
                <w:webHidden/>
              </w:rPr>
              <w:instrText xml:space="preserve"> PAGEREF _Toc194844898 \h </w:instrText>
            </w:r>
            <w:r w:rsidR="00A77B74" w:rsidRPr="009661B9">
              <w:rPr>
                <w:noProof/>
                <w:webHidden/>
              </w:rPr>
            </w:r>
            <w:r w:rsidR="00A77B74" w:rsidRPr="009661B9">
              <w:rPr>
                <w:noProof/>
                <w:webHidden/>
              </w:rPr>
              <w:fldChar w:fldCharType="separate"/>
            </w:r>
            <w:r w:rsidR="00A77B74" w:rsidRPr="009661B9">
              <w:rPr>
                <w:noProof/>
                <w:webHidden/>
              </w:rPr>
              <w:t>7</w:t>
            </w:r>
            <w:r w:rsidR="00A77B74" w:rsidRPr="009661B9">
              <w:rPr>
                <w:noProof/>
                <w:webHidden/>
              </w:rPr>
              <w:fldChar w:fldCharType="end"/>
            </w:r>
          </w:hyperlink>
        </w:p>
        <w:p w14:paraId="2B5B116C" w14:textId="05E7F7B3" w:rsidR="00A77B74" w:rsidRPr="009661B9" w:rsidRDefault="00346009">
          <w:pPr>
            <w:pStyle w:val="TJ3"/>
            <w:tabs>
              <w:tab w:val="right" w:leader="dot" w:pos="9060"/>
            </w:tabs>
            <w:rPr>
              <w:rFonts w:eastAsiaTheme="minorEastAsia"/>
              <w:noProof/>
              <w:kern w:val="2"/>
              <w:sz w:val="22"/>
              <w:szCs w:val="22"/>
              <w:lang w:bidi="ar-SA"/>
              <w14:ligatures w14:val="standardContextual"/>
            </w:rPr>
          </w:pPr>
          <w:hyperlink w:anchor="_Toc194844899" w:history="1">
            <w:r w:rsidR="00A77B74" w:rsidRPr="009661B9">
              <w:rPr>
                <w:rStyle w:val="Hiperhivatkozs"/>
                <w:noProof/>
              </w:rPr>
              <w:t>phpMyAdmin</w:t>
            </w:r>
            <w:r w:rsidR="00A77B74" w:rsidRPr="009661B9">
              <w:rPr>
                <w:noProof/>
                <w:webHidden/>
              </w:rPr>
              <w:tab/>
            </w:r>
            <w:r w:rsidR="00A77B74" w:rsidRPr="009661B9">
              <w:rPr>
                <w:noProof/>
                <w:webHidden/>
              </w:rPr>
              <w:fldChar w:fldCharType="begin"/>
            </w:r>
            <w:r w:rsidR="00A77B74" w:rsidRPr="009661B9">
              <w:rPr>
                <w:noProof/>
                <w:webHidden/>
              </w:rPr>
              <w:instrText xml:space="preserve"> PAGEREF _Toc194844899 \h </w:instrText>
            </w:r>
            <w:r w:rsidR="00A77B74" w:rsidRPr="009661B9">
              <w:rPr>
                <w:noProof/>
                <w:webHidden/>
              </w:rPr>
            </w:r>
            <w:r w:rsidR="00A77B74" w:rsidRPr="009661B9">
              <w:rPr>
                <w:noProof/>
                <w:webHidden/>
              </w:rPr>
              <w:fldChar w:fldCharType="separate"/>
            </w:r>
            <w:r w:rsidR="00A77B74" w:rsidRPr="009661B9">
              <w:rPr>
                <w:noProof/>
                <w:webHidden/>
              </w:rPr>
              <w:t>7</w:t>
            </w:r>
            <w:r w:rsidR="00A77B74" w:rsidRPr="009661B9">
              <w:rPr>
                <w:noProof/>
                <w:webHidden/>
              </w:rPr>
              <w:fldChar w:fldCharType="end"/>
            </w:r>
          </w:hyperlink>
        </w:p>
        <w:p w14:paraId="5FB81CBF" w14:textId="40ADB95B" w:rsidR="00A77B74" w:rsidRPr="009661B9" w:rsidRDefault="00346009">
          <w:pPr>
            <w:pStyle w:val="TJ2"/>
            <w:tabs>
              <w:tab w:val="right" w:leader="dot" w:pos="9060"/>
            </w:tabs>
            <w:rPr>
              <w:rFonts w:eastAsiaTheme="minorEastAsia"/>
              <w:noProof/>
              <w:kern w:val="2"/>
              <w:sz w:val="22"/>
              <w:szCs w:val="22"/>
              <w:lang w:bidi="ar-SA"/>
              <w14:ligatures w14:val="standardContextual"/>
            </w:rPr>
          </w:pPr>
          <w:hyperlink w:anchor="_Toc194844900" w:history="1">
            <w:r w:rsidR="00A77B74" w:rsidRPr="009661B9">
              <w:rPr>
                <w:rStyle w:val="Hiperhivatkozs"/>
                <w:noProof/>
              </w:rPr>
              <w:t>Használt programozási nyelvek és technológiák</w:t>
            </w:r>
            <w:r w:rsidR="00A77B74" w:rsidRPr="009661B9">
              <w:rPr>
                <w:noProof/>
                <w:webHidden/>
              </w:rPr>
              <w:tab/>
            </w:r>
            <w:r w:rsidR="00A77B74" w:rsidRPr="009661B9">
              <w:rPr>
                <w:noProof/>
                <w:webHidden/>
              </w:rPr>
              <w:fldChar w:fldCharType="begin"/>
            </w:r>
            <w:r w:rsidR="00A77B74" w:rsidRPr="009661B9">
              <w:rPr>
                <w:noProof/>
                <w:webHidden/>
              </w:rPr>
              <w:instrText xml:space="preserve"> PAGEREF _Toc194844900 \h </w:instrText>
            </w:r>
            <w:r w:rsidR="00A77B74" w:rsidRPr="009661B9">
              <w:rPr>
                <w:noProof/>
                <w:webHidden/>
              </w:rPr>
            </w:r>
            <w:r w:rsidR="00A77B74" w:rsidRPr="009661B9">
              <w:rPr>
                <w:noProof/>
                <w:webHidden/>
              </w:rPr>
              <w:fldChar w:fldCharType="separate"/>
            </w:r>
            <w:r w:rsidR="00A77B74" w:rsidRPr="009661B9">
              <w:rPr>
                <w:noProof/>
                <w:webHidden/>
              </w:rPr>
              <w:t>7</w:t>
            </w:r>
            <w:r w:rsidR="00A77B74" w:rsidRPr="009661B9">
              <w:rPr>
                <w:noProof/>
                <w:webHidden/>
              </w:rPr>
              <w:fldChar w:fldCharType="end"/>
            </w:r>
          </w:hyperlink>
        </w:p>
        <w:p w14:paraId="3533B44A" w14:textId="47AB79BB" w:rsidR="00A77B74" w:rsidRPr="009661B9" w:rsidRDefault="00346009">
          <w:pPr>
            <w:pStyle w:val="TJ3"/>
            <w:tabs>
              <w:tab w:val="right" w:leader="dot" w:pos="9060"/>
            </w:tabs>
            <w:rPr>
              <w:rFonts w:eastAsiaTheme="minorEastAsia"/>
              <w:noProof/>
              <w:kern w:val="2"/>
              <w:sz w:val="22"/>
              <w:szCs w:val="22"/>
              <w:lang w:bidi="ar-SA"/>
              <w14:ligatures w14:val="standardContextual"/>
            </w:rPr>
          </w:pPr>
          <w:hyperlink w:anchor="_Toc194844901" w:history="1">
            <w:r w:rsidR="00A77B74" w:rsidRPr="009661B9">
              <w:rPr>
                <w:rStyle w:val="Hiperhivatkozs"/>
                <w:noProof/>
              </w:rPr>
              <w:t>PHP</w:t>
            </w:r>
            <w:r w:rsidR="00A77B74" w:rsidRPr="009661B9">
              <w:rPr>
                <w:noProof/>
                <w:webHidden/>
              </w:rPr>
              <w:tab/>
            </w:r>
            <w:r w:rsidR="00A77B74" w:rsidRPr="009661B9">
              <w:rPr>
                <w:noProof/>
                <w:webHidden/>
              </w:rPr>
              <w:fldChar w:fldCharType="begin"/>
            </w:r>
            <w:r w:rsidR="00A77B74" w:rsidRPr="009661B9">
              <w:rPr>
                <w:noProof/>
                <w:webHidden/>
              </w:rPr>
              <w:instrText xml:space="preserve"> PAGEREF _Toc194844901 \h </w:instrText>
            </w:r>
            <w:r w:rsidR="00A77B74" w:rsidRPr="009661B9">
              <w:rPr>
                <w:noProof/>
                <w:webHidden/>
              </w:rPr>
            </w:r>
            <w:r w:rsidR="00A77B74" w:rsidRPr="009661B9">
              <w:rPr>
                <w:noProof/>
                <w:webHidden/>
              </w:rPr>
              <w:fldChar w:fldCharType="separate"/>
            </w:r>
            <w:r w:rsidR="00A77B74" w:rsidRPr="009661B9">
              <w:rPr>
                <w:noProof/>
                <w:webHidden/>
              </w:rPr>
              <w:t>7</w:t>
            </w:r>
            <w:r w:rsidR="00A77B74" w:rsidRPr="009661B9">
              <w:rPr>
                <w:noProof/>
                <w:webHidden/>
              </w:rPr>
              <w:fldChar w:fldCharType="end"/>
            </w:r>
          </w:hyperlink>
        </w:p>
        <w:p w14:paraId="1B9839C0" w14:textId="4C2622B8" w:rsidR="00A77B74" w:rsidRPr="009661B9" w:rsidRDefault="00346009">
          <w:pPr>
            <w:pStyle w:val="TJ3"/>
            <w:tabs>
              <w:tab w:val="right" w:leader="dot" w:pos="9060"/>
            </w:tabs>
            <w:rPr>
              <w:rFonts w:eastAsiaTheme="minorEastAsia"/>
              <w:noProof/>
              <w:kern w:val="2"/>
              <w:sz w:val="22"/>
              <w:szCs w:val="22"/>
              <w:lang w:bidi="ar-SA"/>
              <w14:ligatures w14:val="standardContextual"/>
            </w:rPr>
          </w:pPr>
          <w:hyperlink w:anchor="_Toc194844902" w:history="1">
            <w:r w:rsidR="00A77B74" w:rsidRPr="009661B9">
              <w:rPr>
                <w:rStyle w:val="Hiperhivatkozs"/>
                <w:noProof/>
              </w:rPr>
              <w:t>PHPMailer</w:t>
            </w:r>
            <w:r w:rsidR="00A77B74" w:rsidRPr="009661B9">
              <w:rPr>
                <w:noProof/>
                <w:webHidden/>
              </w:rPr>
              <w:tab/>
            </w:r>
            <w:r w:rsidR="00A77B74" w:rsidRPr="009661B9">
              <w:rPr>
                <w:noProof/>
                <w:webHidden/>
              </w:rPr>
              <w:fldChar w:fldCharType="begin"/>
            </w:r>
            <w:r w:rsidR="00A77B74" w:rsidRPr="009661B9">
              <w:rPr>
                <w:noProof/>
                <w:webHidden/>
              </w:rPr>
              <w:instrText xml:space="preserve"> PAGEREF _Toc194844902 \h </w:instrText>
            </w:r>
            <w:r w:rsidR="00A77B74" w:rsidRPr="009661B9">
              <w:rPr>
                <w:noProof/>
                <w:webHidden/>
              </w:rPr>
            </w:r>
            <w:r w:rsidR="00A77B74" w:rsidRPr="009661B9">
              <w:rPr>
                <w:noProof/>
                <w:webHidden/>
              </w:rPr>
              <w:fldChar w:fldCharType="separate"/>
            </w:r>
            <w:r w:rsidR="00A77B74" w:rsidRPr="009661B9">
              <w:rPr>
                <w:noProof/>
                <w:webHidden/>
              </w:rPr>
              <w:t>7</w:t>
            </w:r>
            <w:r w:rsidR="00A77B74" w:rsidRPr="009661B9">
              <w:rPr>
                <w:noProof/>
                <w:webHidden/>
              </w:rPr>
              <w:fldChar w:fldCharType="end"/>
            </w:r>
          </w:hyperlink>
        </w:p>
        <w:p w14:paraId="39EC3D70" w14:textId="2A73CC2D" w:rsidR="00A77B74" w:rsidRPr="009661B9" w:rsidRDefault="00346009">
          <w:pPr>
            <w:pStyle w:val="TJ3"/>
            <w:tabs>
              <w:tab w:val="right" w:leader="dot" w:pos="9060"/>
            </w:tabs>
            <w:rPr>
              <w:rFonts w:eastAsiaTheme="minorEastAsia"/>
              <w:noProof/>
              <w:kern w:val="2"/>
              <w:sz w:val="22"/>
              <w:szCs w:val="22"/>
              <w:lang w:bidi="ar-SA"/>
              <w14:ligatures w14:val="standardContextual"/>
            </w:rPr>
          </w:pPr>
          <w:hyperlink w:anchor="_Toc194844903" w:history="1">
            <w:r w:rsidR="00A77B74" w:rsidRPr="009661B9">
              <w:rPr>
                <w:rStyle w:val="Hiperhivatkozs"/>
                <w:noProof/>
              </w:rPr>
              <w:t>JavaScript</w:t>
            </w:r>
            <w:r w:rsidR="00A77B74" w:rsidRPr="009661B9">
              <w:rPr>
                <w:noProof/>
                <w:webHidden/>
              </w:rPr>
              <w:tab/>
            </w:r>
            <w:r w:rsidR="00A77B74" w:rsidRPr="009661B9">
              <w:rPr>
                <w:noProof/>
                <w:webHidden/>
              </w:rPr>
              <w:fldChar w:fldCharType="begin"/>
            </w:r>
            <w:r w:rsidR="00A77B74" w:rsidRPr="009661B9">
              <w:rPr>
                <w:noProof/>
                <w:webHidden/>
              </w:rPr>
              <w:instrText xml:space="preserve"> PAGEREF _Toc194844903 \h </w:instrText>
            </w:r>
            <w:r w:rsidR="00A77B74" w:rsidRPr="009661B9">
              <w:rPr>
                <w:noProof/>
                <w:webHidden/>
              </w:rPr>
            </w:r>
            <w:r w:rsidR="00A77B74" w:rsidRPr="009661B9">
              <w:rPr>
                <w:noProof/>
                <w:webHidden/>
              </w:rPr>
              <w:fldChar w:fldCharType="separate"/>
            </w:r>
            <w:r w:rsidR="00A77B74" w:rsidRPr="009661B9">
              <w:rPr>
                <w:noProof/>
                <w:webHidden/>
              </w:rPr>
              <w:t>7</w:t>
            </w:r>
            <w:r w:rsidR="00A77B74" w:rsidRPr="009661B9">
              <w:rPr>
                <w:noProof/>
                <w:webHidden/>
              </w:rPr>
              <w:fldChar w:fldCharType="end"/>
            </w:r>
          </w:hyperlink>
        </w:p>
        <w:p w14:paraId="36FDBE7D" w14:textId="18A4D97C" w:rsidR="00A77B74" w:rsidRPr="009661B9" w:rsidRDefault="00346009">
          <w:pPr>
            <w:pStyle w:val="TJ3"/>
            <w:tabs>
              <w:tab w:val="right" w:leader="dot" w:pos="9060"/>
            </w:tabs>
            <w:rPr>
              <w:rFonts w:eastAsiaTheme="minorEastAsia"/>
              <w:noProof/>
              <w:kern w:val="2"/>
              <w:sz w:val="22"/>
              <w:szCs w:val="22"/>
              <w:lang w:bidi="ar-SA"/>
              <w14:ligatures w14:val="standardContextual"/>
            </w:rPr>
          </w:pPr>
          <w:hyperlink w:anchor="_Toc194844904" w:history="1">
            <w:r w:rsidR="00A77B74" w:rsidRPr="009661B9">
              <w:rPr>
                <w:rStyle w:val="Hiperhivatkozs"/>
                <w:noProof/>
              </w:rPr>
              <w:t>JQuery</w:t>
            </w:r>
            <w:r w:rsidR="00A77B74" w:rsidRPr="009661B9">
              <w:rPr>
                <w:noProof/>
                <w:webHidden/>
              </w:rPr>
              <w:tab/>
            </w:r>
            <w:r w:rsidR="00A77B74" w:rsidRPr="009661B9">
              <w:rPr>
                <w:noProof/>
                <w:webHidden/>
              </w:rPr>
              <w:fldChar w:fldCharType="begin"/>
            </w:r>
            <w:r w:rsidR="00A77B74" w:rsidRPr="009661B9">
              <w:rPr>
                <w:noProof/>
                <w:webHidden/>
              </w:rPr>
              <w:instrText xml:space="preserve"> PAGEREF _Toc194844904 \h </w:instrText>
            </w:r>
            <w:r w:rsidR="00A77B74" w:rsidRPr="009661B9">
              <w:rPr>
                <w:noProof/>
                <w:webHidden/>
              </w:rPr>
            </w:r>
            <w:r w:rsidR="00A77B74" w:rsidRPr="009661B9">
              <w:rPr>
                <w:noProof/>
                <w:webHidden/>
              </w:rPr>
              <w:fldChar w:fldCharType="separate"/>
            </w:r>
            <w:r w:rsidR="00A77B74" w:rsidRPr="009661B9">
              <w:rPr>
                <w:noProof/>
                <w:webHidden/>
              </w:rPr>
              <w:t>7</w:t>
            </w:r>
            <w:r w:rsidR="00A77B74" w:rsidRPr="009661B9">
              <w:rPr>
                <w:noProof/>
                <w:webHidden/>
              </w:rPr>
              <w:fldChar w:fldCharType="end"/>
            </w:r>
          </w:hyperlink>
        </w:p>
        <w:p w14:paraId="3F81A238" w14:textId="6FF842A6" w:rsidR="00A77B74" w:rsidRPr="009661B9" w:rsidRDefault="00346009">
          <w:pPr>
            <w:pStyle w:val="TJ3"/>
            <w:tabs>
              <w:tab w:val="right" w:leader="dot" w:pos="9060"/>
            </w:tabs>
            <w:rPr>
              <w:rFonts w:eastAsiaTheme="minorEastAsia"/>
              <w:noProof/>
              <w:kern w:val="2"/>
              <w:sz w:val="22"/>
              <w:szCs w:val="22"/>
              <w:lang w:bidi="ar-SA"/>
              <w14:ligatures w14:val="standardContextual"/>
            </w:rPr>
          </w:pPr>
          <w:hyperlink w:anchor="_Toc194844905" w:history="1">
            <w:r w:rsidR="00A77B74" w:rsidRPr="009661B9">
              <w:rPr>
                <w:rStyle w:val="Hiperhivatkozs"/>
                <w:noProof/>
              </w:rPr>
              <w:t>CSS</w:t>
            </w:r>
            <w:r w:rsidR="00A77B74" w:rsidRPr="009661B9">
              <w:rPr>
                <w:noProof/>
                <w:webHidden/>
              </w:rPr>
              <w:tab/>
            </w:r>
            <w:r w:rsidR="00A77B74" w:rsidRPr="009661B9">
              <w:rPr>
                <w:noProof/>
                <w:webHidden/>
              </w:rPr>
              <w:fldChar w:fldCharType="begin"/>
            </w:r>
            <w:r w:rsidR="00A77B74" w:rsidRPr="009661B9">
              <w:rPr>
                <w:noProof/>
                <w:webHidden/>
              </w:rPr>
              <w:instrText xml:space="preserve"> PAGEREF _Toc194844905 \h </w:instrText>
            </w:r>
            <w:r w:rsidR="00A77B74" w:rsidRPr="009661B9">
              <w:rPr>
                <w:noProof/>
                <w:webHidden/>
              </w:rPr>
            </w:r>
            <w:r w:rsidR="00A77B74" w:rsidRPr="009661B9">
              <w:rPr>
                <w:noProof/>
                <w:webHidden/>
              </w:rPr>
              <w:fldChar w:fldCharType="separate"/>
            </w:r>
            <w:r w:rsidR="00A77B74" w:rsidRPr="009661B9">
              <w:rPr>
                <w:noProof/>
                <w:webHidden/>
              </w:rPr>
              <w:t>7</w:t>
            </w:r>
            <w:r w:rsidR="00A77B74" w:rsidRPr="009661B9">
              <w:rPr>
                <w:noProof/>
                <w:webHidden/>
              </w:rPr>
              <w:fldChar w:fldCharType="end"/>
            </w:r>
          </w:hyperlink>
        </w:p>
        <w:p w14:paraId="6B390BE4" w14:textId="2DCC31B6" w:rsidR="00A77B74" w:rsidRPr="009661B9" w:rsidRDefault="00346009">
          <w:pPr>
            <w:pStyle w:val="TJ3"/>
            <w:tabs>
              <w:tab w:val="right" w:leader="dot" w:pos="9060"/>
            </w:tabs>
            <w:rPr>
              <w:rFonts w:eastAsiaTheme="minorEastAsia"/>
              <w:noProof/>
              <w:kern w:val="2"/>
              <w:sz w:val="22"/>
              <w:szCs w:val="22"/>
              <w:lang w:bidi="ar-SA"/>
              <w14:ligatures w14:val="standardContextual"/>
            </w:rPr>
          </w:pPr>
          <w:hyperlink w:anchor="_Toc194844906" w:history="1">
            <w:r w:rsidR="00A77B74" w:rsidRPr="009661B9">
              <w:rPr>
                <w:rStyle w:val="Hiperhivatkozs"/>
                <w:noProof/>
              </w:rPr>
              <w:t>C#</w:t>
            </w:r>
            <w:r w:rsidR="00A77B74" w:rsidRPr="009661B9">
              <w:rPr>
                <w:noProof/>
                <w:webHidden/>
              </w:rPr>
              <w:tab/>
            </w:r>
            <w:r w:rsidR="00A77B74" w:rsidRPr="009661B9">
              <w:rPr>
                <w:noProof/>
                <w:webHidden/>
              </w:rPr>
              <w:fldChar w:fldCharType="begin"/>
            </w:r>
            <w:r w:rsidR="00A77B74" w:rsidRPr="009661B9">
              <w:rPr>
                <w:noProof/>
                <w:webHidden/>
              </w:rPr>
              <w:instrText xml:space="preserve"> PAGEREF _Toc194844906 \h </w:instrText>
            </w:r>
            <w:r w:rsidR="00A77B74" w:rsidRPr="009661B9">
              <w:rPr>
                <w:noProof/>
                <w:webHidden/>
              </w:rPr>
            </w:r>
            <w:r w:rsidR="00A77B74" w:rsidRPr="009661B9">
              <w:rPr>
                <w:noProof/>
                <w:webHidden/>
              </w:rPr>
              <w:fldChar w:fldCharType="separate"/>
            </w:r>
            <w:r w:rsidR="00A77B74" w:rsidRPr="009661B9">
              <w:rPr>
                <w:noProof/>
                <w:webHidden/>
              </w:rPr>
              <w:t>7</w:t>
            </w:r>
            <w:r w:rsidR="00A77B74" w:rsidRPr="009661B9">
              <w:rPr>
                <w:noProof/>
                <w:webHidden/>
              </w:rPr>
              <w:fldChar w:fldCharType="end"/>
            </w:r>
          </w:hyperlink>
        </w:p>
        <w:p w14:paraId="068A29F6" w14:textId="5EBAE302" w:rsidR="00A77B74" w:rsidRPr="009661B9" w:rsidRDefault="00346009">
          <w:pPr>
            <w:pStyle w:val="TJ3"/>
            <w:tabs>
              <w:tab w:val="right" w:leader="dot" w:pos="9060"/>
            </w:tabs>
            <w:rPr>
              <w:rFonts w:eastAsiaTheme="minorEastAsia"/>
              <w:noProof/>
              <w:kern w:val="2"/>
              <w:sz w:val="22"/>
              <w:szCs w:val="22"/>
              <w:lang w:bidi="ar-SA"/>
              <w14:ligatures w14:val="standardContextual"/>
            </w:rPr>
          </w:pPr>
          <w:hyperlink w:anchor="_Toc194844907" w:history="1">
            <w:r w:rsidR="00A77B74" w:rsidRPr="009661B9">
              <w:rPr>
                <w:rStyle w:val="Hiperhivatkozs"/>
                <w:noProof/>
              </w:rPr>
              <w:t>MySQL</w:t>
            </w:r>
            <w:r w:rsidR="00A77B74" w:rsidRPr="009661B9">
              <w:rPr>
                <w:noProof/>
                <w:webHidden/>
              </w:rPr>
              <w:tab/>
            </w:r>
            <w:r w:rsidR="00A77B74" w:rsidRPr="009661B9">
              <w:rPr>
                <w:noProof/>
                <w:webHidden/>
              </w:rPr>
              <w:fldChar w:fldCharType="begin"/>
            </w:r>
            <w:r w:rsidR="00A77B74" w:rsidRPr="009661B9">
              <w:rPr>
                <w:noProof/>
                <w:webHidden/>
              </w:rPr>
              <w:instrText xml:space="preserve"> PAGEREF _Toc194844907 \h </w:instrText>
            </w:r>
            <w:r w:rsidR="00A77B74" w:rsidRPr="009661B9">
              <w:rPr>
                <w:noProof/>
                <w:webHidden/>
              </w:rPr>
            </w:r>
            <w:r w:rsidR="00A77B74" w:rsidRPr="009661B9">
              <w:rPr>
                <w:noProof/>
                <w:webHidden/>
              </w:rPr>
              <w:fldChar w:fldCharType="separate"/>
            </w:r>
            <w:r w:rsidR="00A77B74" w:rsidRPr="009661B9">
              <w:rPr>
                <w:noProof/>
                <w:webHidden/>
              </w:rPr>
              <w:t>7</w:t>
            </w:r>
            <w:r w:rsidR="00A77B74" w:rsidRPr="009661B9">
              <w:rPr>
                <w:noProof/>
                <w:webHidden/>
              </w:rPr>
              <w:fldChar w:fldCharType="end"/>
            </w:r>
          </w:hyperlink>
        </w:p>
        <w:p w14:paraId="7D7866DB" w14:textId="005A979A" w:rsidR="00A77B74" w:rsidRPr="009661B9" w:rsidRDefault="00346009">
          <w:pPr>
            <w:pStyle w:val="TJ3"/>
            <w:tabs>
              <w:tab w:val="right" w:leader="dot" w:pos="9060"/>
            </w:tabs>
            <w:rPr>
              <w:rFonts w:eastAsiaTheme="minorEastAsia"/>
              <w:noProof/>
              <w:kern w:val="2"/>
              <w:sz w:val="22"/>
              <w:szCs w:val="22"/>
              <w:lang w:bidi="ar-SA"/>
              <w14:ligatures w14:val="standardContextual"/>
            </w:rPr>
          </w:pPr>
          <w:hyperlink w:anchor="_Toc194844908" w:history="1">
            <w:r w:rsidR="00A77B74" w:rsidRPr="009661B9">
              <w:rPr>
                <w:rStyle w:val="Hiperhivatkozs"/>
                <w:noProof/>
              </w:rPr>
              <w:t>ChatGPT</w:t>
            </w:r>
            <w:r w:rsidR="00A77B74" w:rsidRPr="009661B9">
              <w:rPr>
                <w:noProof/>
                <w:webHidden/>
              </w:rPr>
              <w:tab/>
            </w:r>
            <w:r w:rsidR="00A77B74" w:rsidRPr="009661B9">
              <w:rPr>
                <w:noProof/>
                <w:webHidden/>
              </w:rPr>
              <w:fldChar w:fldCharType="begin"/>
            </w:r>
            <w:r w:rsidR="00A77B74" w:rsidRPr="009661B9">
              <w:rPr>
                <w:noProof/>
                <w:webHidden/>
              </w:rPr>
              <w:instrText xml:space="preserve"> PAGEREF _Toc194844908 \h </w:instrText>
            </w:r>
            <w:r w:rsidR="00A77B74" w:rsidRPr="009661B9">
              <w:rPr>
                <w:noProof/>
                <w:webHidden/>
              </w:rPr>
            </w:r>
            <w:r w:rsidR="00A77B74" w:rsidRPr="009661B9">
              <w:rPr>
                <w:noProof/>
                <w:webHidden/>
              </w:rPr>
              <w:fldChar w:fldCharType="separate"/>
            </w:r>
            <w:r w:rsidR="00A77B74" w:rsidRPr="009661B9">
              <w:rPr>
                <w:noProof/>
                <w:webHidden/>
              </w:rPr>
              <w:t>7</w:t>
            </w:r>
            <w:r w:rsidR="00A77B74" w:rsidRPr="009661B9">
              <w:rPr>
                <w:noProof/>
                <w:webHidden/>
              </w:rPr>
              <w:fldChar w:fldCharType="end"/>
            </w:r>
          </w:hyperlink>
        </w:p>
        <w:p w14:paraId="0F0ECB02" w14:textId="0444034F" w:rsidR="00A77B74" w:rsidRPr="009661B9" w:rsidRDefault="00346009">
          <w:pPr>
            <w:pStyle w:val="TJ2"/>
            <w:tabs>
              <w:tab w:val="right" w:leader="dot" w:pos="9060"/>
            </w:tabs>
            <w:rPr>
              <w:rFonts w:eastAsiaTheme="minorEastAsia"/>
              <w:noProof/>
              <w:kern w:val="2"/>
              <w:sz w:val="22"/>
              <w:szCs w:val="22"/>
              <w:lang w:bidi="ar-SA"/>
              <w14:ligatures w14:val="standardContextual"/>
            </w:rPr>
          </w:pPr>
          <w:hyperlink w:anchor="_Toc194844909" w:history="1">
            <w:r w:rsidR="00A77B74" w:rsidRPr="009661B9">
              <w:rPr>
                <w:rStyle w:val="Hiperhivatkozs"/>
                <w:noProof/>
              </w:rPr>
              <w:t>Asztali alkalmazás fejlesztői dokumentáció</w:t>
            </w:r>
            <w:r w:rsidR="00A77B74" w:rsidRPr="009661B9">
              <w:rPr>
                <w:noProof/>
                <w:webHidden/>
              </w:rPr>
              <w:tab/>
            </w:r>
            <w:r w:rsidR="00A77B74" w:rsidRPr="009661B9">
              <w:rPr>
                <w:noProof/>
                <w:webHidden/>
              </w:rPr>
              <w:fldChar w:fldCharType="begin"/>
            </w:r>
            <w:r w:rsidR="00A77B74" w:rsidRPr="009661B9">
              <w:rPr>
                <w:noProof/>
                <w:webHidden/>
              </w:rPr>
              <w:instrText xml:space="preserve"> PAGEREF _Toc194844909 \h </w:instrText>
            </w:r>
            <w:r w:rsidR="00A77B74" w:rsidRPr="009661B9">
              <w:rPr>
                <w:noProof/>
                <w:webHidden/>
              </w:rPr>
            </w:r>
            <w:r w:rsidR="00A77B74" w:rsidRPr="009661B9">
              <w:rPr>
                <w:noProof/>
                <w:webHidden/>
              </w:rPr>
              <w:fldChar w:fldCharType="separate"/>
            </w:r>
            <w:r w:rsidR="00A77B74" w:rsidRPr="009661B9">
              <w:rPr>
                <w:noProof/>
                <w:webHidden/>
              </w:rPr>
              <w:t>8</w:t>
            </w:r>
            <w:r w:rsidR="00A77B74" w:rsidRPr="009661B9">
              <w:rPr>
                <w:noProof/>
                <w:webHidden/>
              </w:rPr>
              <w:fldChar w:fldCharType="end"/>
            </w:r>
          </w:hyperlink>
        </w:p>
        <w:p w14:paraId="458ED17C" w14:textId="37EF3E69" w:rsidR="00A77B74" w:rsidRPr="009661B9" w:rsidRDefault="00346009">
          <w:pPr>
            <w:pStyle w:val="TJ3"/>
            <w:tabs>
              <w:tab w:val="right" w:leader="dot" w:pos="9060"/>
            </w:tabs>
            <w:rPr>
              <w:rFonts w:eastAsiaTheme="minorEastAsia"/>
              <w:noProof/>
              <w:kern w:val="2"/>
              <w:sz w:val="22"/>
              <w:szCs w:val="22"/>
              <w:lang w:bidi="ar-SA"/>
              <w14:ligatures w14:val="standardContextual"/>
            </w:rPr>
          </w:pPr>
          <w:hyperlink w:anchor="_Toc194844910" w:history="1">
            <w:r w:rsidR="00A77B74" w:rsidRPr="009661B9">
              <w:rPr>
                <w:rStyle w:val="Hiperhivatkozs"/>
                <w:noProof/>
              </w:rPr>
              <w:t>Adatbázis/API kommunikáció</w:t>
            </w:r>
            <w:r w:rsidR="00A77B74" w:rsidRPr="009661B9">
              <w:rPr>
                <w:noProof/>
                <w:webHidden/>
              </w:rPr>
              <w:tab/>
            </w:r>
            <w:r w:rsidR="00A77B74" w:rsidRPr="009661B9">
              <w:rPr>
                <w:noProof/>
                <w:webHidden/>
              </w:rPr>
              <w:fldChar w:fldCharType="begin"/>
            </w:r>
            <w:r w:rsidR="00A77B74" w:rsidRPr="009661B9">
              <w:rPr>
                <w:noProof/>
                <w:webHidden/>
              </w:rPr>
              <w:instrText xml:space="preserve"> PAGEREF _Toc194844910 \h </w:instrText>
            </w:r>
            <w:r w:rsidR="00A77B74" w:rsidRPr="009661B9">
              <w:rPr>
                <w:noProof/>
                <w:webHidden/>
              </w:rPr>
            </w:r>
            <w:r w:rsidR="00A77B74" w:rsidRPr="009661B9">
              <w:rPr>
                <w:noProof/>
                <w:webHidden/>
              </w:rPr>
              <w:fldChar w:fldCharType="separate"/>
            </w:r>
            <w:r w:rsidR="00A77B74" w:rsidRPr="009661B9">
              <w:rPr>
                <w:noProof/>
                <w:webHidden/>
              </w:rPr>
              <w:t>8</w:t>
            </w:r>
            <w:r w:rsidR="00A77B74" w:rsidRPr="009661B9">
              <w:rPr>
                <w:noProof/>
                <w:webHidden/>
              </w:rPr>
              <w:fldChar w:fldCharType="end"/>
            </w:r>
          </w:hyperlink>
        </w:p>
        <w:p w14:paraId="13076003" w14:textId="096311B6" w:rsidR="00A77B74" w:rsidRPr="009661B9" w:rsidRDefault="00346009">
          <w:pPr>
            <w:pStyle w:val="TJ3"/>
            <w:tabs>
              <w:tab w:val="right" w:leader="dot" w:pos="9060"/>
            </w:tabs>
            <w:rPr>
              <w:rFonts w:eastAsiaTheme="minorEastAsia"/>
              <w:noProof/>
              <w:kern w:val="2"/>
              <w:sz w:val="22"/>
              <w:szCs w:val="22"/>
              <w:lang w:bidi="ar-SA"/>
              <w14:ligatures w14:val="standardContextual"/>
            </w:rPr>
          </w:pPr>
          <w:hyperlink w:anchor="_Toc194844911" w:history="1">
            <w:r w:rsidR="00A77B74" w:rsidRPr="009661B9">
              <w:rPr>
                <w:rStyle w:val="Hiperhivatkozs"/>
                <w:noProof/>
              </w:rPr>
              <w:t>Kinézeti elemek</w:t>
            </w:r>
            <w:r w:rsidR="00A77B74" w:rsidRPr="009661B9">
              <w:rPr>
                <w:noProof/>
                <w:webHidden/>
              </w:rPr>
              <w:tab/>
            </w:r>
            <w:r w:rsidR="00A77B74" w:rsidRPr="009661B9">
              <w:rPr>
                <w:noProof/>
                <w:webHidden/>
              </w:rPr>
              <w:fldChar w:fldCharType="begin"/>
            </w:r>
            <w:r w:rsidR="00A77B74" w:rsidRPr="009661B9">
              <w:rPr>
                <w:noProof/>
                <w:webHidden/>
              </w:rPr>
              <w:instrText xml:space="preserve"> PAGEREF _Toc194844911 \h </w:instrText>
            </w:r>
            <w:r w:rsidR="00A77B74" w:rsidRPr="009661B9">
              <w:rPr>
                <w:noProof/>
                <w:webHidden/>
              </w:rPr>
            </w:r>
            <w:r w:rsidR="00A77B74" w:rsidRPr="009661B9">
              <w:rPr>
                <w:noProof/>
                <w:webHidden/>
              </w:rPr>
              <w:fldChar w:fldCharType="separate"/>
            </w:r>
            <w:r w:rsidR="00A77B74" w:rsidRPr="009661B9">
              <w:rPr>
                <w:noProof/>
                <w:webHidden/>
              </w:rPr>
              <w:t>9</w:t>
            </w:r>
            <w:r w:rsidR="00A77B74" w:rsidRPr="009661B9">
              <w:rPr>
                <w:noProof/>
                <w:webHidden/>
              </w:rPr>
              <w:fldChar w:fldCharType="end"/>
            </w:r>
          </w:hyperlink>
        </w:p>
        <w:p w14:paraId="1CFAFE07" w14:textId="0EA6E933" w:rsidR="00A77B74" w:rsidRPr="009661B9" w:rsidRDefault="00346009">
          <w:pPr>
            <w:pStyle w:val="TJ3"/>
            <w:tabs>
              <w:tab w:val="right" w:leader="dot" w:pos="9060"/>
            </w:tabs>
            <w:rPr>
              <w:rFonts w:eastAsiaTheme="minorEastAsia"/>
              <w:noProof/>
              <w:kern w:val="2"/>
              <w:sz w:val="22"/>
              <w:szCs w:val="22"/>
              <w:lang w:bidi="ar-SA"/>
              <w14:ligatures w14:val="standardContextual"/>
            </w:rPr>
          </w:pPr>
          <w:hyperlink w:anchor="_Toc194844912" w:history="1">
            <w:r w:rsidR="00A77B74" w:rsidRPr="009661B9">
              <w:rPr>
                <w:rStyle w:val="Hiperhivatkozs"/>
                <w:noProof/>
              </w:rPr>
              <w:t>Bejelentkezés</w:t>
            </w:r>
            <w:r w:rsidR="00A77B74" w:rsidRPr="009661B9">
              <w:rPr>
                <w:noProof/>
                <w:webHidden/>
              </w:rPr>
              <w:tab/>
            </w:r>
            <w:r w:rsidR="00A77B74" w:rsidRPr="009661B9">
              <w:rPr>
                <w:noProof/>
                <w:webHidden/>
              </w:rPr>
              <w:fldChar w:fldCharType="begin"/>
            </w:r>
            <w:r w:rsidR="00A77B74" w:rsidRPr="009661B9">
              <w:rPr>
                <w:noProof/>
                <w:webHidden/>
              </w:rPr>
              <w:instrText xml:space="preserve"> PAGEREF _Toc194844912 \h </w:instrText>
            </w:r>
            <w:r w:rsidR="00A77B74" w:rsidRPr="009661B9">
              <w:rPr>
                <w:noProof/>
                <w:webHidden/>
              </w:rPr>
            </w:r>
            <w:r w:rsidR="00A77B74" w:rsidRPr="009661B9">
              <w:rPr>
                <w:noProof/>
                <w:webHidden/>
              </w:rPr>
              <w:fldChar w:fldCharType="separate"/>
            </w:r>
            <w:r w:rsidR="00A77B74" w:rsidRPr="009661B9">
              <w:rPr>
                <w:noProof/>
                <w:webHidden/>
              </w:rPr>
              <w:t>9</w:t>
            </w:r>
            <w:r w:rsidR="00A77B74" w:rsidRPr="009661B9">
              <w:rPr>
                <w:noProof/>
                <w:webHidden/>
              </w:rPr>
              <w:fldChar w:fldCharType="end"/>
            </w:r>
          </w:hyperlink>
        </w:p>
        <w:p w14:paraId="63F00917" w14:textId="7BD106E9" w:rsidR="00A77B74" w:rsidRPr="009661B9" w:rsidRDefault="00346009">
          <w:pPr>
            <w:pStyle w:val="TJ3"/>
            <w:tabs>
              <w:tab w:val="right" w:leader="dot" w:pos="9060"/>
            </w:tabs>
            <w:rPr>
              <w:rFonts w:eastAsiaTheme="minorEastAsia"/>
              <w:noProof/>
              <w:kern w:val="2"/>
              <w:sz w:val="22"/>
              <w:szCs w:val="22"/>
              <w:lang w:bidi="ar-SA"/>
              <w14:ligatures w14:val="standardContextual"/>
            </w:rPr>
          </w:pPr>
          <w:hyperlink w:anchor="_Toc194844913" w:history="1">
            <w:r w:rsidR="00A77B74" w:rsidRPr="009661B9">
              <w:rPr>
                <w:rStyle w:val="Hiperhivatkozs"/>
                <w:noProof/>
              </w:rPr>
              <w:t>Főoldal</w:t>
            </w:r>
            <w:r w:rsidR="00A77B74" w:rsidRPr="009661B9">
              <w:rPr>
                <w:noProof/>
                <w:webHidden/>
              </w:rPr>
              <w:tab/>
            </w:r>
            <w:r w:rsidR="00A77B74" w:rsidRPr="009661B9">
              <w:rPr>
                <w:noProof/>
                <w:webHidden/>
              </w:rPr>
              <w:fldChar w:fldCharType="begin"/>
            </w:r>
            <w:r w:rsidR="00A77B74" w:rsidRPr="009661B9">
              <w:rPr>
                <w:noProof/>
                <w:webHidden/>
              </w:rPr>
              <w:instrText xml:space="preserve"> PAGEREF _Toc194844913 \h </w:instrText>
            </w:r>
            <w:r w:rsidR="00A77B74" w:rsidRPr="009661B9">
              <w:rPr>
                <w:noProof/>
                <w:webHidden/>
              </w:rPr>
            </w:r>
            <w:r w:rsidR="00A77B74" w:rsidRPr="009661B9">
              <w:rPr>
                <w:noProof/>
                <w:webHidden/>
              </w:rPr>
              <w:fldChar w:fldCharType="separate"/>
            </w:r>
            <w:r w:rsidR="00A77B74" w:rsidRPr="009661B9">
              <w:rPr>
                <w:noProof/>
                <w:webHidden/>
              </w:rPr>
              <w:t>9</w:t>
            </w:r>
            <w:r w:rsidR="00A77B74" w:rsidRPr="009661B9">
              <w:rPr>
                <w:noProof/>
                <w:webHidden/>
              </w:rPr>
              <w:fldChar w:fldCharType="end"/>
            </w:r>
          </w:hyperlink>
        </w:p>
        <w:p w14:paraId="0A999A31" w14:textId="2A11D373" w:rsidR="00A77B74" w:rsidRPr="009661B9" w:rsidRDefault="00346009">
          <w:pPr>
            <w:pStyle w:val="TJ3"/>
            <w:tabs>
              <w:tab w:val="right" w:leader="dot" w:pos="9060"/>
            </w:tabs>
            <w:rPr>
              <w:rFonts w:eastAsiaTheme="minorEastAsia"/>
              <w:noProof/>
              <w:kern w:val="2"/>
              <w:sz w:val="22"/>
              <w:szCs w:val="22"/>
              <w:lang w:bidi="ar-SA"/>
              <w14:ligatures w14:val="standardContextual"/>
            </w:rPr>
          </w:pPr>
          <w:hyperlink w:anchor="_Toc194844914" w:history="1">
            <w:r w:rsidR="00A77B74" w:rsidRPr="009661B9">
              <w:rPr>
                <w:rStyle w:val="Hiperhivatkozs"/>
                <w:noProof/>
              </w:rPr>
              <w:t>Részletes formok</w:t>
            </w:r>
            <w:r w:rsidR="00A77B74" w:rsidRPr="009661B9">
              <w:rPr>
                <w:noProof/>
                <w:webHidden/>
              </w:rPr>
              <w:tab/>
            </w:r>
            <w:r w:rsidR="00A77B74" w:rsidRPr="009661B9">
              <w:rPr>
                <w:noProof/>
                <w:webHidden/>
              </w:rPr>
              <w:fldChar w:fldCharType="begin"/>
            </w:r>
            <w:r w:rsidR="00A77B74" w:rsidRPr="009661B9">
              <w:rPr>
                <w:noProof/>
                <w:webHidden/>
              </w:rPr>
              <w:instrText xml:space="preserve"> PAGEREF _Toc194844914 \h </w:instrText>
            </w:r>
            <w:r w:rsidR="00A77B74" w:rsidRPr="009661B9">
              <w:rPr>
                <w:noProof/>
                <w:webHidden/>
              </w:rPr>
            </w:r>
            <w:r w:rsidR="00A77B74" w:rsidRPr="009661B9">
              <w:rPr>
                <w:noProof/>
                <w:webHidden/>
              </w:rPr>
              <w:fldChar w:fldCharType="separate"/>
            </w:r>
            <w:r w:rsidR="00A77B74" w:rsidRPr="009661B9">
              <w:rPr>
                <w:noProof/>
                <w:webHidden/>
              </w:rPr>
              <w:t>11</w:t>
            </w:r>
            <w:r w:rsidR="00A77B74" w:rsidRPr="009661B9">
              <w:rPr>
                <w:noProof/>
                <w:webHidden/>
              </w:rPr>
              <w:fldChar w:fldCharType="end"/>
            </w:r>
          </w:hyperlink>
        </w:p>
        <w:p w14:paraId="41BCED51" w14:textId="794F89E0" w:rsidR="00A77B74" w:rsidRPr="009661B9" w:rsidRDefault="00346009">
          <w:pPr>
            <w:pStyle w:val="TJ3"/>
            <w:tabs>
              <w:tab w:val="right" w:leader="dot" w:pos="9060"/>
            </w:tabs>
            <w:rPr>
              <w:rFonts w:eastAsiaTheme="minorEastAsia"/>
              <w:noProof/>
              <w:kern w:val="2"/>
              <w:sz w:val="22"/>
              <w:szCs w:val="22"/>
              <w:lang w:bidi="ar-SA"/>
              <w14:ligatures w14:val="standardContextual"/>
            </w:rPr>
          </w:pPr>
          <w:hyperlink w:anchor="_Toc194844915" w:history="1">
            <w:r w:rsidR="00A77B74" w:rsidRPr="009661B9">
              <w:rPr>
                <w:rStyle w:val="Hiperhivatkozs"/>
                <w:noProof/>
              </w:rPr>
              <w:t>Hozzáadós formok</w:t>
            </w:r>
            <w:r w:rsidR="00A77B74" w:rsidRPr="009661B9">
              <w:rPr>
                <w:noProof/>
                <w:webHidden/>
              </w:rPr>
              <w:tab/>
            </w:r>
            <w:r w:rsidR="00A77B74" w:rsidRPr="009661B9">
              <w:rPr>
                <w:noProof/>
                <w:webHidden/>
              </w:rPr>
              <w:fldChar w:fldCharType="begin"/>
            </w:r>
            <w:r w:rsidR="00A77B74" w:rsidRPr="009661B9">
              <w:rPr>
                <w:noProof/>
                <w:webHidden/>
              </w:rPr>
              <w:instrText xml:space="preserve"> PAGEREF _Toc194844915 \h </w:instrText>
            </w:r>
            <w:r w:rsidR="00A77B74" w:rsidRPr="009661B9">
              <w:rPr>
                <w:noProof/>
                <w:webHidden/>
              </w:rPr>
            </w:r>
            <w:r w:rsidR="00A77B74" w:rsidRPr="009661B9">
              <w:rPr>
                <w:noProof/>
                <w:webHidden/>
              </w:rPr>
              <w:fldChar w:fldCharType="separate"/>
            </w:r>
            <w:r w:rsidR="00A77B74" w:rsidRPr="009661B9">
              <w:rPr>
                <w:noProof/>
                <w:webHidden/>
              </w:rPr>
              <w:t>12</w:t>
            </w:r>
            <w:r w:rsidR="00A77B74" w:rsidRPr="009661B9">
              <w:rPr>
                <w:noProof/>
                <w:webHidden/>
              </w:rPr>
              <w:fldChar w:fldCharType="end"/>
            </w:r>
          </w:hyperlink>
        </w:p>
        <w:p w14:paraId="07E91A04" w14:textId="4B8790B1" w:rsidR="00A77B74" w:rsidRPr="009661B9" w:rsidRDefault="00346009">
          <w:pPr>
            <w:pStyle w:val="TJ3"/>
            <w:tabs>
              <w:tab w:val="right" w:leader="dot" w:pos="9060"/>
            </w:tabs>
            <w:rPr>
              <w:rFonts w:eastAsiaTheme="minorEastAsia"/>
              <w:noProof/>
              <w:kern w:val="2"/>
              <w:sz w:val="22"/>
              <w:szCs w:val="22"/>
              <w:lang w:bidi="ar-SA"/>
              <w14:ligatures w14:val="standardContextual"/>
            </w:rPr>
          </w:pPr>
          <w:hyperlink w:anchor="_Toc194844916" w:history="1">
            <w:r w:rsidR="00A77B74" w:rsidRPr="009661B9">
              <w:rPr>
                <w:rStyle w:val="Hiperhivatkozs"/>
                <w:noProof/>
              </w:rPr>
              <w:t>Visszavevő form</w:t>
            </w:r>
            <w:r w:rsidR="00A77B74" w:rsidRPr="009661B9">
              <w:rPr>
                <w:noProof/>
                <w:webHidden/>
              </w:rPr>
              <w:tab/>
            </w:r>
            <w:r w:rsidR="00A77B74" w:rsidRPr="009661B9">
              <w:rPr>
                <w:noProof/>
                <w:webHidden/>
              </w:rPr>
              <w:fldChar w:fldCharType="begin"/>
            </w:r>
            <w:r w:rsidR="00A77B74" w:rsidRPr="009661B9">
              <w:rPr>
                <w:noProof/>
                <w:webHidden/>
              </w:rPr>
              <w:instrText xml:space="preserve"> PAGEREF _Toc194844916 \h </w:instrText>
            </w:r>
            <w:r w:rsidR="00A77B74" w:rsidRPr="009661B9">
              <w:rPr>
                <w:noProof/>
                <w:webHidden/>
              </w:rPr>
            </w:r>
            <w:r w:rsidR="00A77B74" w:rsidRPr="009661B9">
              <w:rPr>
                <w:noProof/>
                <w:webHidden/>
              </w:rPr>
              <w:fldChar w:fldCharType="separate"/>
            </w:r>
            <w:r w:rsidR="00A77B74" w:rsidRPr="009661B9">
              <w:rPr>
                <w:noProof/>
                <w:webHidden/>
              </w:rPr>
              <w:t>12</w:t>
            </w:r>
            <w:r w:rsidR="00A77B74" w:rsidRPr="009661B9">
              <w:rPr>
                <w:noProof/>
                <w:webHidden/>
              </w:rPr>
              <w:fldChar w:fldCharType="end"/>
            </w:r>
          </w:hyperlink>
        </w:p>
        <w:p w14:paraId="1497B9E9" w14:textId="2C9164F2" w:rsidR="00A77B74" w:rsidRPr="009661B9" w:rsidRDefault="00346009">
          <w:pPr>
            <w:pStyle w:val="TJ3"/>
            <w:tabs>
              <w:tab w:val="right" w:leader="dot" w:pos="9060"/>
            </w:tabs>
            <w:rPr>
              <w:rFonts w:eastAsiaTheme="minorEastAsia"/>
              <w:noProof/>
              <w:kern w:val="2"/>
              <w:sz w:val="22"/>
              <w:szCs w:val="22"/>
              <w:lang w:bidi="ar-SA"/>
              <w14:ligatures w14:val="standardContextual"/>
            </w:rPr>
          </w:pPr>
          <w:hyperlink w:anchor="_Toc194844917" w:history="1">
            <w:r w:rsidR="00A77B74" w:rsidRPr="009661B9">
              <w:rPr>
                <w:rStyle w:val="Hiperhivatkozs"/>
                <w:noProof/>
              </w:rPr>
              <w:t>Alkalmazottak</w:t>
            </w:r>
            <w:r w:rsidR="00A77B74" w:rsidRPr="009661B9">
              <w:rPr>
                <w:noProof/>
                <w:webHidden/>
              </w:rPr>
              <w:tab/>
            </w:r>
            <w:r w:rsidR="00A77B74" w:rsidRPr="009661B9">
              <w:rPr>
                <w:noProof/>
                <w:webHidden/>
              </w:rPr>
              <w:fldChar w:fldCharType="begin"/>
            </w:r>
            <w:r w:rsidR="00A77B74" w:rsidRPr="009661B9">
              <w:rPr>
                <w:noProof/>
                <w:webHidden/>
              </w:rPr>
              <w:instrText xml:space="preserve"> PAGEREF _Toc194844917 \h </w:instrText>
            </w:r>
            <w:r w:rsidR="00A77B74" w:rsidRPr="009661B9">
              <w:rPr>
                <w:noProof/>
                <w:webHidden/>
              </w:rPr>
            </w:r>
            <w:r w:rsidR="00A77B74" w:rsidRPr="009661B9">
              <w:rPr>
                <w:noProof/>
                <w:webHidden/>
              </w:rPr>
              <w:fldChar w:fldCharType="separate"/>
            </w:r>
            <w:r w:rsidR="00A77B74" w:rsidRPr="009661B9">
              <w:rPr>
                <w:noProof/>
                <w:webHidden/>
              </w:rPr>
              <w:t>12</w:t>
            </w:r>
            <w:r w:rsidR="00A77B74" w:rsidRPr="009661B9">
              <w:rPr>
                <w:noProof/>
                <w:webHidden/>
              </w:rPr>
              <w:fldChar w:fldCharType="end"/>
            </w:r>
          </w:hyperlink>
        </w:p>
        <w:p w14:paraId="1BC3EACD" w14:textId="26368458" w:rsidR="00A77B74" w:rsidRPr="009661B9" w:rsidRDefault="00346009">
          <w:pPr>
            <w:pStyle w:val="TJ3"/>
            <w:tabs>
              <w:tab w:val="right" w:leader="dot" w:pos="9060"/>
            </w:tabs>
            <w:rPr>
              <w:rFonts w:eastAsiaTheme="minorEastAsia"/>
              <w:noProof/>
              <w:kern w:val="2"/>
              <w:sz w:val="22"/>
              <w:szCs w:val="22"/>
              <w:lang w:bidi="ar-SA"/>
              <w14:ligatures w14:val="standardContextual"/>
            </w:rPr>
          </w:pPr>
          <w:hyperlink w:anchor="_Toc194844918" w:history="1">
            <w:r w:rsidR="00A77B74" w:rsidRPr="009661B9">
              <w:rPr>
                <w:rStyle w:val="Hiperhivatkozs"/>
                <w:noProof/>
              </w:rPr>
              <w:t>Kilistázó formok</w:t>
            </w:r>
            <w:r w:rsidR="00A77B74" w:rsidRPr="009661B9">
              <w:rPr>
                <w:noProof/>
                <w:webHidden/>
              </w:rPr>
              <w:tab/>
            </w:r>
            <w:r w:rsidR="00A77B74" w:rsidRPr="009661B9">
              <w:rPr>
                <w:noProof/>
                <w:webHidden/>
              </w:rPr>
              <w:fldChar w:fldCharType="begin"/>
            </w:r>
            <w:r w:rsidR="00A77B74" w:rsidRPr="009661B9">
              <w:rPr>
                <w:noProof/>
                <w:webHidden/>
              </w:rPr>
              <w:instrText xml:space="preserve"> PAGEREF _Toc194844918 \h </w:instrText>
            </w:r>
            <w:r w:rsidR="00A77B74" w:rsidRPr="009661B9">
              <w:rPr>
                <w:noProof/>
                <w:webHidden/>
              </w:rPr>
            </w:r>
            <w:r w:rsidR="00A77B74" w:rsidRPr="009661B9">
              <w:rPr>
                <w:noProof/>
                <w:webHidden/>
              </w:rPr>
              <w:fldChar w:fldCharType="separate"/>
            </w:r>
            <w:r w:rsidR="00A77B74" w:rsidRPr="009661B9">
              <w:rPr>
                <w:noProof/>
                <w:webHidden/>
              </w:rPr>
              <w:t>12</w:t>
            </w:r>
            <w:r w:rsidR="00A77B74" w:rsidRPr="009661B9">
              <w:rPr>
                <w:noProof/>
                <w:webHidden/>
              </w:rPr>
              <w:fldChar w:fldCharType="end"/>
            </w:r>
          </w:hyperlink>
        </w:p>
        <w:p w14:paraId="46137511" w14:textId="63CC2406" w:rsidR="00A77B74" w:rsidRPr="009661B9" w:rsidRDefault="00346009">
          <w:pPr>
            <w:pStyle w:val="TJ3"/>
            <w:tabs>
              <w:tab w:val="right" w:leader="dot" w:pos="9060"/>
            </w:tabs>
            <w:rPr>
              <w:rFonts w:eastAsiaTheme="minorEastAsia"/>
              <w:noProof/>
              <w:kern w:val="2"/>
              <w:sz w:val="22"/>
              <w:szCs w:val="22"/>
              <w:lang w:bidi="ar-SA"/>
              <w14:ligatures w14:val="standardContextual"/>
            </w:rPr>
          </w:pPr>
          <w:hyperlink w:anchor="_Toc194844919" w:history="1">
            <w:r w:rsidR="00A77B74" w:rsidRPr="009661B9">
              <w:rPr>
                <w:rStyle w:val="Hiperhivatkozs"/>
                <w:noProof/>
              </w:rPr>
              <w:t>Popup select</w:t>
            </w:r>
            <w:r w:rsidR="00A77B74" w:rsidRPr="009661B9">
              <w:rPr>
                <w:noProof/>
                <w:webHidden/>
              </w:rPr>
              <w:tab/>
            </w:r>
            <w:r w:rsidR="00A77B74" w:rsidRPr="009661B9">
              <w:rPr>
                <w:noProof/>
                <w:webHidden/>
              </w:rPr>
              <w:fldChar w:fldCharType="begin"/>
            </w:r>
            <w:r w:rsidR="00A77B74" w:rsidRPr="009661B9">
              <w:rPr>
                <w:noProof/>
                <w:webHidden/>
              </w:rPr>
              <w:instrText xml:space="preserve"> PAGEREF _Toc194844919 \h </w:instrText>
            </w:r>
            <w:r w:rsidR="00A77B74" w:rsidRPr="009661B9">
              <w:rPr>
                <w:noProof/>
                <w:webHidden/>
              </w:rPr>
            </w:r>
            <w:r w:rsidR="00A77B74" w:rsidRPr="009661B9">
              <w:rPr>
                <w:noProof/>
                <w:webHidden/>
              </w:rPr>
              <w:fldChar w:fldCharType="separate"/>
            </w:r>
            <w:r w:rsidR="00A77B74" w:rsidRPr="009661B9">
              <w:rPr>
                <w:noProof/>
                <w:webHidden/>
              </w:rPr>
              <w:t>14</w:t>
            </w:r>
            <w:r w:rsidR="00A77B74" w:rsidRPr="009661B9">
              <w:rPr>
                <w:noProof/>
                <w:webHidden/>
              </w:rPr>
              <w:fldChar w:fldCharType="end"/>
            </w:r>
          </w:hyperlink>
        </w:p>
        <w:p w14:paraId="737EE8A9" w14:textId="76FCEFF5" w:rsidR="00A77B74" w:rsidRPr="009661B9" w:rsidRDefault="00346009">
          <w:pPr>
            <w:pStyle w:val="TJ2"/>
            <w:tabs>
              <w:tab w:val="right" w:leader="dot" w:pos="9060"/>
            </w:tabs>
            <w:rPr>
              <w:rFonts w:eastAsiaTheme="minorEastAsia"/>
              <w:noProof/>
              <w:kern w:val="2"/>
              <w:sz w:val="22"/>
              <w:szCs w:val="22"/>
              <w:lang w:bidi="ar-SA"/>
              <w14:ligatures w14:val="standardContextual"/>
            </w:rPr>
          </w:pPr>
          <w:hyperlink w:anchor="_Toc194844920" w:history="1">
            <w:r w:rsidR="00A77B74" w:rsidRPr="009661B9">
              <w:rPr>
                <w:rStyle w:val="Hiperhivatkozs"/>
                <w:noProof/>
              </w:rPr>
              <w:t>Weboldal fejlesztői dokumentáció</w:t>
            </w:r>
            <w:r w:rsidR="00A77B74" w:rsidRPr="009661B9">
              <w:rPr>
                <w:noProof/>
                <w:webHidden/>
              </w:rPr>
              <w:tab/>
            </w:r>
            <w:r w:rsidR="00A77B74" w:rsidRPr="009661B9">
              <w:rPr>
                <w:noProof/>
                <w:webHidden/>
              </w:rPr>
              <w:fldChar w:fldCharType="begin"/>
            </w:r>
            <w:r w:rsidR="00A77B74" w:rsidRPr="009661B9">
              <w:rPr>
                <w:noProof/>
                <w:webHidden/>
              </w:rPr>
              <w:instrText xml:space="preserve"> PAGEREF _Toc194844920 \h </w:instrText>
            </w:r>
            <w:r w:rsidR="00A77B74" w:rsidRPr="009661B9">
              <w:rPr>
                <w:noProof/>
                <w:webHidden/>
              </w:rPr>
            </w:r>
            <w:r w:rsidR="00A77B74" w:rsidRPr="009661B9">
              <w:rPr>
                <w:noProof/>
                <w:webHidden/>
              </w:rPr>
              <w:fldChar w:fldCharType="separate"/>
            </w:r>
            <w:r w:rsidR="00A77B74" w:rsidRPr="009661B9">
              <w:rPr>
                <w:noProof/>
                <w:webHidden/>
              </w:rPr>
              <w:t>14</w:t>
            </w:r>
            <w:r w:rsidR="00A77B74" w:rsidRPr="009661B9">
              <w:rPr>
                <w:noProof/>
                <w:webHidden/>
              </w:rPr>
              <w:fldChar w:fldCharType="end"/>
            </w:r>
          </w:hyperlink>
        </w:p>
        <w:p w14:paraId="66B09347" w14:textId="0EA92EF5" w:rsidR="00A77B74" w:rsidRPr="009661B9" w:rsidRDefault="00346009">
          <w:pPr>
            <w:pStyle w:val="TJ3"/>
            <w:tabs>
              <w:tab w:val="right" w:leader="dot" w:pos="9060"/>
            </w:tabs>
            <w:rPr>
              <w:rFonts w:eastAsiaTheme="minorEastAsia"/>
              <w:noProof/>
              <w:kern w:val="2"/>
              <w:sz w:val="22"/>
              <w:szCs w:val="22"/>
              <w:lang w:bidi="ar-SA"/>
              <w14:ligatures w14:val="standardContextual"/>
            </w:rPr>
          </w:pPr>
          <w:hyperlink w:anchor="_Toc194844921" w:history="1">
            <w:r w:rsidR="00A77B74" w:rsidRPr="009661B9">
              <w:rPr>
                <w:rStyle w:val="Hiperhivatkozs"/>
                <w:noProof/>
              </w:rPr>
              <w:t>Alap tudnivalók a weboldal működéséről:</w:t>
            </w:r>
            <w:r w:rsidR="00A77B74" w:rsidRPr="009661B9">
              <w:rPr>
                <w:noProof/>
                <w:webHidden/>
              </w:rPr>
              <w:tab/>
            </w:r>
            <w:r w:rsidR="00A77B74" w:rsidRPr="009661B9">
              <w:rPr>
                <w:noProof/>
                <w:webHidden/>
              </w:rPr>
              <w:fldChar w:fldCharType="begin"/>
            </w:r>
            <w:r w:rsidR="00A77B74" w:rsidRPr="009661B9">
              <w:rPr>
                <w:noProof/>
                <w:webHidden/>
              </w:rPr>
              <w:instrText xml:space="preserve"> PAGEREF _Toc194844921 \h </w:instrText>
            </w:r>
            <w:r w:rsidR="00A77B74" w:rsidRPr="009661B9">
              <w:rPr>
                <w:noProof/>
                <w:webHidden/>
              </w:rPr>
            </w:r>
            <w:r w:rsidR="00A77B74" w:rsidRPr="009661B9">
              <w:rPr>
                <w:noProof/>
                <w:webHidden/>
              </w:rPr>
              <w:fldChar w:fldCharType="separate"/>
            </w:r>
            <w:r w:rsidR="00A77B74" w:rsidRPr="009661B9">
              <w:rPr>
                <w:noProof/>
                <w:webHidden/>
              </w:rPr>
              <w:t>14</w:t>
            </w:r>
            <w:r w:rsidR="00A77B74" w:rsidRPr="009661B9">
              <w:rPr>
                <w:noProof/>
                <w:webHidden/>
              </w:rPr>
              <w:fldChar w:fldCharType="end"/>
            </w:r>
          </w:hyperlink>
        </w:p>
        <w:p w14:paraId="1F0EFC9D" w14:textId="0269CC1E" w:rsidR="00A77B74" w:rsidRPr="009661B9" w:rsidRDefault="00346009">
          <w:pPr>
            <w:pStyle w:val="TJ3"/>
            <w:tabs>
              <w:tab w:val="right" w:leader="dot" w:pos="9060"/>
            </w:tabs>
            <w:rPr>
              <w:rFonts w:eastAsiaTheme="minorEastAsia"/>
              <w:noProof/>
              <w:kern w:val="2"/>
              <w:sz w:val="22"/>
              <w:szCs w:val="22"/>
              <w:lang w:bidi="ar-SA"/>
              <w14:ligatures w14:val="standardContextual"/>
            </w:rPr>
          </w:pPr>
          <w:hyperlink w:anchor="_Toc194844922" w:history="1">
            <w:r w:rsidR="00A77B74" w:rsidRPr="009661B9">
              <w:rPr>
                <w:rStyle w:val="Hiperhivatkozs"/>
                <w:noProof/>
              </w:rPr>
              <w:t>Bejelentkezés és hozzákapcsolódó részek:</w:t>
            </w:r>
            <w:r w:rsidR="00A77B74" w:rsidRPr="009661B9">
              <w:rPr>
                <w:noProof/>
                <w:webHidden/>
              </w:rPr>
              <w:tab/>
            </w:r>
            <w:r w:rsidR="00A77B74" w:rsidRPr="009661B9">
              <w:rPr>
                <w:noProof/>
                <w:webHidden/>
              </w:rPr>
              <w:fldChar w:fldCharType="begin"/>
            </w:r>
            <w:r w:rsidR="00A77B74" w:rsidRPr="009661B9">
              <w:rPr>
                <w:noProof/>
                <w:webHidden/>
              </w:rPr>
              <w:instrText xml:space="preserve"> PAGEREF _Toc194844922 \h </w:instrText>
            </w:r>
            <w:r w:rsidR="00A77B74" w:rsidRPr="009661B9">
              <w:rPr>
                <w:noProof/>
                <w:webHidden/>
              </w:rPr>
            </w:r>
            <w:r w:rsidR="00A77B74" w:rsidRPr="009661B9">
              <w:rPr>
                <w:noProof/>
                <w:webHidden/>
              </w:rPr>
              <w:fldChar w:fldCharType="separate"/>
            </w:r>
            <w:r w:rsidR="00A77B74" w:rsidRPr="009661B9">
              <w:rPr>
                <w:noProof/>
                <w:webHidden/>
              </w:rPr>
              <w:t>14</w:t>
            </w:r>
            <w:r w:rsidR="00A77B74" w:rsidRPr="009661B9">
              <w:rPr>
                <w:noProof/>
                <w:webHidden/>
              </w:rPr>
              <w:fldChar w:fldCharType="end"/>
            </w:r>
          </w:hyperlink>
        </w:p>
        <w:p w14:paraId="1CFDC324" w14:textId="531A0E7A" w:rsidR="00A77B74" w:rsidRPr="009661B9" w:rsidRDefault="00346009">
          <w:pPr>
            <w:pStyle w:val="TJ3"/>
            <w:tabs>
              <w:tab w:val="right" w:leader="dot" w:pos="9060"/>
            </w:tabs>
            <w:rPr>
              <w:rFonts w:eastAsiaTheme="minorEastAsia"/>
              <w:noProof/>
              <w:kern w:val="2"/>
              <w:sz w:val="22"/>
              <w:szCs w:val="22"/>
              <w:lang w:bidi="ar-SA"/>
              <w14:ligatures w14:val="standardContextual"/>
            </w:rPr>
          </w:pPr>
          <w:hyperlink w:anchor="_Toc194844923" w:history="1">
            <w:r w:rsidR="00A77B74" w:rsidRPr="009661B9">
              <w:rPr>
                <w:rStyle w:val="Hiperhivatkozs"/>
                <w:noProof/>
              </w:rPr>
              <w:t>Index.php-n történő folyamatok egy oldal megnyitásakor:</w:t>
            </w:r>
            <w:r w:rsidR="00A77B74" w:rsidRPr="009661B9">
              <w:rPr>
                <w:noProof/>
                <w:webHidden/>
              </w:rPr>
              <w:tab/>
            </w:r>
            <w:r w:rsidR="00A77B74" w:rsidRPr="009661B9">
              <w:rPr>
                <w:noProof/>
                <w:webHidden/>
              </w:rPr>
              <w:fldChar w:fldCharType="begin"/>
            </w:r>
            <w:r w:rsidR="00A77B74" w:rsidRPr="009661B9">
              <w:rPr>
                <w:noProof/>
                <w:webHidden/>
              </w:rPr>
              <w:instrText xml:space="preserve"> PAGEREF _Toc194844923 \h </w:instrText>
            </w:r>
            <w:r w:rsidR="00A77B74" w:rsidRPr="009661B9">
              <w:rPr>
                <w:noProof/>
                <w:webHidden/>
              </w:rPr>
            </w:r>
            <w:r w:rsidR="00A77B74" w:rsidRPr="009661B9">
              <w:rPr>
                <w:noProof/>
                <w:webHidden/>
              </w:rPr>
              <w:fldChar w:fldCharType="separate"/>
            </w:r>
            <w:r w:rsidR="00A77B74" w:rsidRPr="009661B9">
              <w:rPr>
                <w:noProof/>
                <w:webHidden/>
              </w:rPr>
              <w:t>14</w:t>
            </w:r>
            <w:r w:rsidR="00A77B74" w:rsidRPr="009661B9">
              <w:rPr>
                <w:noProof/>
                <w:webHidden/>
              </w:rPr>
              <w:fldChar w:fldCharType="end"/>
            </w:r>
          </w:hyperlink>
        </w:p>
        <w:p w14:paraId="4E340715" w14:textId="61A81E6C" w:rsidR="00A77B74" w:rsidRPr="009661B9" w:rsidRDefault="00346009">
          <w:pPr>
            <w:pStyle w:val="TJ3"/>
            <w:tabs>
              <w:tab w:val="right" w:leader="dot" w:pos="9060"/>
            </w:tabs>
            <w:rPr>
              <w:rFonts w:eastAsiaTheme="minorEastAsia"/>
              <w:noProof/>
              <w:kern w:val="2"/>
              <w:sz w:val="22"/>
              <w:szCs w:val="22"/>
              <w:lang w:bidi="ar-SA"/>
              <w14:ligatures w14:val="standardContextual"/>
            </w:rPr>
          </w:pPr>
          <w:hyperlink w:anchor="_Toc194844924" w:history="1">
            <w:r w:rsidR="00A77B74" w:rsidRPr="009661B9">
              <w:rPr>
                <w:rStyle w:val="Hiperhivatkozs"/>
                <w:noProof/>
              </w:rPr>
              <w:t>Jelszó módosítás működése:</w:t>
            </w:r>
            <w:r w:rsidR="00A77B74" w:rsidRPr="009661B9">
              <w:rPr>
                <w:noProof/>
                <w:webHidden/>
              </w:rPr>
              <w:tab/>
            </w:r>
            <w:r w:rsidR="00A77B74" w:rsidRPr="009661B9">
              <w:rPr>
                <w:noProof/>
                <w:webHidden/>
              </w:rPr>
              <w:fldChar w:fldCharType="begin"/>
            </w:r>
            <w:r w:rsidR="00A77B74" w:rsidRPr="009661B9">
              <w:rPr>
                <w:noProof/>
                <w:webHidden/>
              </w:rPr>
              <w:instrText xml:space="preserve"> PAGEREF _Toc194844924 \h </w:instrText>
            </w:r>
            <w:r w:rsidR="00A77B74" w:rsidRPr="009661B9">
              <w:rPr>
                <w:noProof/>
                <w:webHidden/>
              </w:rPr>
            </w:r>
            <w:r w:rsidR="00A77B74" w:rsidRPr="009661B9">
              <w:rPr>
                <w:noProof/>
                <w:webHidden/>
              </w:rPr>
              <w:fldChar w:fldCharType="separate"/>
            </w:r>
            <w:r w:rsidR="00A77B74" w:rsidRPr="009661B9">
              <w:rPr>
                <w:noProof/>
                <w:webHidden/>
              </w:rPr>
              <w:t>15</w:t>
            </w:r>
            <w:r w:rsidR="00A77B74" w:rsidRPr="009661B9">
              <w:rPr>
                <w:noProof/>
                <w:webHidden/>
              </w:rPr>
              <w:fldChar w:fldCharType="end"/>
            </w:r>
          </w:hyperlink>
        </w:p>
        <w:p w14:paraId="3D0083A6" w14:textId="477E72DB" w:rsidR="00A77B74" w:rsidRPr="009661B9" w:rsidRDefault="00346009">
          <w:pPr>
            <w:pStyle w:val="TJ2"/>
            <w:tabs>
              <w:tab w:val="right" w:leader="dot" w:pos="9060"/>
            </w:tabs>
            <w:rPr>
              <w:rFonts w:eastAsiaTheme="minorEastAsia"/>
              <w:noProof/>
              <w:kern w:val="2"/>
              <w:sz w:val="22"/>
              <w:szCs w:val="22"/>
              <w:lang w:bidi="ar-SA"/>
              <w14:ligatures w14:val="standardContextual"/>
            </w:rPr>
          </w:pPr>
          <w:hyperlink w:anchor="_Toc194844925" w:history="1">
            <w:r w:rsidR="00A77B74" w:rsidRPr="009661B9">
              <w:rPr>
                <w:rStyle w:val="Hiperhivatkozs"/>
                <w:noProof/>
              </w:rPr>
              <w:t>Szerepkörök</w:t>
            </w:r>
            <w:r w:rsidR="00A77B74" w:rsidRPr="009661B9">
              <w:rPr>
                <w:noProof/>
                <w:webHidden/>
              </w:rPr>
              <w:tab/>
            </w:r>
            <w:r w:rsidR="00A77B74" w:rsidRPr="009661B9">
              <w:rPr>
                <w:noProof/>
                <w:webHidden/>
              </w:rPr>
              <w:fldChar w:fldCharType="begin"/>
            </w:r>
            <w:r w:rsidR="00A77B74" w:rsidRPr="009661B9">
              <w:rPr>
                <w:noProof/>
                <w:webHidden/>
              </w:rPr>
              <w:instrText xml:space="preserve"> PAGEREF _Toc194844925 \h </w:instrText>
            </w:r>
            <w:r w:rsidR="00A77B74" w:rsidRPr="009661B9">
              <w:rPr>
                <w:noProof/>
                <w:webHidden/>
              </w:rPr>
            </w:r>
            <w:r w:rsidR="00A77B74" w:rsidRPr="009661B9">
              <w:rPr>
                <w:noProof/>
                <w:webHidden/>
              </w:rPr>
              <w:fldChar w:fldCharType="separate"/>
            </w:r>
            <w:r w:rsidR="00A77B74" w:rsidRPr="009661B9">
              <w:rPr>
                <w:noProof/>
                <w:webHidden/>
              </w:rPr>
              <w:t>16</w:t>
            </w:r>
            <w:r w:rsidR="00A77B74" w:rsidRPr="009661B9">
              <w:rPr>
                <w:noProof/>
                <w:webHidden/>
              </w:rPr>
              <w:fldChar w:fldCharType="end"/>
            </w:r>
          </w:hyperlink>
        </w:p>
        <w:p w14:paraId="57C75B08" w14:textId="1F0F6B76" w:rsidR="00A77B74" w:rsidRPr="009661B9" w:rsidRDefault="00346009">
          <w:pPr>
            <w:pStyle w:val="TJ3"/>
            <w:tabs>
              <w:tab w:val="right" w:leader="dot" w:pos="9060"/>
            </w:tabs>
            <w:rPr>
              <w:rFonts w:eastAsiaTheme="minorEastAsia"/>
              <w:noProof/>
              <w:kern w:val="2"/>
              <w:sz w:val="22"/>
              <w:szCs w:val="22"/>
              <w:lang w:bidi="ar-SA"/>
              <w14:ligatures w14:val="standardContextual"/>
            </w:rPr>
          </w:pPr>
          <w:hyperlink w:anchor="_Toc194844926" w:history="1">
            <w:r w:rsidR="00A77B74" w:rsidRPr="009661B9">
              <w:rPr>
                <w:rStyle w:val="Hiperhivatkozs"/>
                <w:noProof/>
              </w:rPr>
              <w:t>Weboldalon azonosítatlan felhasználó (vendég):</w:t>
            </w:r>
            <w:r w:rsidR="00A77B74" w:rsidRPr="009661B9">
              <w:rPr>
                <w:noProof/>
                <w:webHidden/>
              </w:rPr>
              <w:tab/>
            </w:r>
            <w:r w:rsidR="00A77B74" w:rsidRPr="009661B9">
              <w:rPr>
                <w:noProof/>
                <w:webHidden/>
              </w:rPr>
              <w:fldChar w:fldCharType="begin"/>
            </w:r>
            <w:r w:rsidR="00A77B74" w:rsidRPr="009661B9">
              <w:rPr>
                <w:noProof/>
                <w:webHidden/>
              </w:rPr>
              <w:instrText xml:space="preserve"> PAGEREF _Toc194844926 \h </w:instrText>
            </w:r>
            <w:r w:rsidR="00A77B74" w:rsidRPr="009661B9">
              <w:rPr>
                <w:noProof/>
                <w:webHidden/>
              </w:rPr>
            </w:r>
            <w:r w:rsidR="00A77B74" w:rsidRPr="009661B9">
              <w:rPr>
                <w:noProof/>
                <w:webHidden/>
              </w:rPr>
              <w:fldChar w:fldCharType="separate"/>
            </w:r>
            <w:r w:rsidR="00A77B74" w:rsidRPr="009661B9">
              <w:rPr>
                <w:noProof/>
                <w:webHidden/>
              </w:rPr>
              <w:t>16</w:t>
            </w:r>
            <w:r w:rsidR="00A77B74" w:rsidRPr="009661B9">
              <w:rPr>
                <w:noProof/>
                <w:webHidden/>
              </w:rPr>
              <w:fldChar w:fldCharType="end"/>
            </w:r>
          </w:hyperlink>
        </w:p>
        <w:p w14:paraId="15FC390C" w14:textId="5B074F6D" w:rsidR="00A77B74" w:rsidRPr="009661B9" w:rsidRDefault="00346009">
          <w:pPr>
            <w:pStyle w:val="TJ3"/>
            <w:tabs>
              <w:tab w:val="right" w:leader="dot" w:pos="9060"/>
            </w:tabs>
            <w:rPr>
              <w:rFonts w:eastAsiaTheme="minorEastAsia"/>
              <w:noProof/>
              <w:kern w:val="2"/>
              <w:sz w:val="22"/>
              <w:szCs w:val="22"/>
              <w:lang w:bidi="ar-SA"/>
              <w14:ligatures w14:val="standardContextual"/>
            </w:rPr>
          </w:pPr>
          <w:hyperlink w:anchor="_Toc194844927" w:history="1">
            <w:r w:rsidR="00A77B74" w:rsidRPr="009661B9">
              <w:rPr>
                <w:rStyle w:val="Hiperhivatkozs"/>
                <w:noProof/>
              </w:rPr>
              <w:t>Weboldalon regisztrált felhasználó:</w:t>
            </w:r>
            <w:r w:rsidR="00A77B74" w:rsidRPr="009661B9">
              <w:rPr>
                <w:noProof/>
                <w:webHidden/>
              </w:rPr>
              <w:tab/>
            </w:r>
            <w:r w:rsidR="00A77B74" w:rsidRPr="009661B9">
              <w:rPr>
                <w:noProof/>
                <w:webHidden/>
              </w:rPr>
              <w:fldChar w:fldCharType="begin"/>
            </w:r>
            <w:r w:rsidR="00A77B74" w:rsidRPr="009661B9">
              <w:rPr>
                <w:noProof/>
                <w:webHidden/>
              </w:rPr>
              <w:instrText xml:space="preserve"> PAGEREF _Toc194844927 \h </w:instrText>
            </w:r>
            <w:r w:rsidR="00A77B74" w:rsidRPr="009661B9">
              <w:rPr>
                <w:noProof/>
                <w:webHidden/>
              </w:rPr>
            </w:r>
            <w:r w:rsidR="00A77B74" w:rsidRPr="009661B9">
              <w:rPr>
                <w:noProof/>
                <w:webHidden/>
              </w:rPr>
              <w:fldChar w:fldCharType="separate"/>
            </w:r>
            <w:r w:rsidR="00A77B74" w:rsidRPr="009661B9">
              <w:rPr>
                <w:noProof/>
                <w:webHidden/>
              </w:rPr>
              <w:t>16</w:t>
            </w:r>
            <w:r w:rsidR="00A77B74" w:rsidRPr="009661B9">
              <w:rPr>
                <w:noProof/>
                <w:webHidden/>
              </w:rPr>
              <w:fldChar w:fldCharType="end"/>
            </w:r>
          </w:hyperlink>
        </w:p>
        <w:p w14:paraId="08252D7F" w14:textId="55A8900B" w:rsidR="00A77B74" w:rsidRPr="009661B9" w:rsidRDefault="00346009">
          <w:pPr>
            <w:pStyle w:val="TJ3"/>
            <w:tabs>
              <w:tab w:val="right" w:leader="dot" w:pos="9060"/>
            </w:tabs>
            <w:rPr>
              <w:rFonts w:eastAsiaTheme="minorEastAsia"/>
              <w:noProof/>
              <w:kern w:val="2"/>
              <w:sz w:val="22"/>
              <w:szCs w:val="22"/>
              <w:lang w:bidi="ar-SA"/>
              <w14:ligatures w14:val="standardContextual"/>
            </w:rPr>
          </w:pPr>
          <w:hyperlink w:anchor="_Toc194844928" w:history="1">
            <w:r w:rsidR="00A77B74" w:rsidRPr="009661B9">
              <w:rPr>
                <w:rStyle w:val="Hiperhivatkozs"/>
                <w:noProof/>
              </w:rPr>
              <w:t>Weboldalon regisztrált felhasználó lejárt taggsággal:</w:t>
            </w:r>
            <w:r w:rsidR="00A77B74" w:rsidRPr="009661B9">
              <w:rPr>
                <w:noProof/>
                <w:webHidden/>
              </w:rPr>
              <w:tab/>
            </w:r>
            <w:r w:rsidR="00A77B74" w:rsidRPr="009661B9">
              <w:rPr>
                <w:noProof/>
                <w:webHidden/>
              </w:rPr>
              <w:fldChar w:fldCharType="begin"/>
            </w:r>
            <w:r w:rsidR="00A77B74" w:rsidRPr="009661B9">
              <w:rPr>
                <w:noProof/>
                <w:webHidden/>
              </w:rPr>
              <w:instrText xml:space="preserve"> PAGEREF _Toc194844928 \h </w:instrText>
            </w:r>
            <w:r w:rsidR="00A77B74" w:rsidRPr="009661B9">
              <w:rPr>
                <w:noProof/>
                <w:webHidden/>
              </w:rPr>
            </w:r>
            <w:r w:rsidR="00A77B74" w:rsidRPr="009661B9">
              <w:rPr>
                <w:noProof/>
                <w:webHidden/>
              </w:rPr>
              <w:fldChar w:fldCharType="separate"/>
            </w:r>
            <w:r w:rsidR="00A77B74" w:rsidRPr="009661B9">
              <w:rPr>
                <w:noProof/>
                <w:webHidden/>
              </w:rPr>
              <w:t>16</w:t>
            </w:r>
            <w:r w:rsidR="00A77B74" w:rsidRPr="009661B9">
              <w:rPr>
                <w:noProof/>
                <w:webHidden/>
              </w:rPr>
              <w:fldChar w:fldCharType="end"/>
            </w:r>
          </w:hyperlink>
        </w:p>
        <w:p w14:paraId="154F1417" w14:textId="6244F2F0" w:rsidR="00A77B74" w:rsidRPr="009661B9" w:rsidRDefault="00346009">
          <w:pPr>
            <w:pStyle w:val="TJ3"/>
            <w:tabs>
              <w:tab w:val="right" w:leader="dot" w:pos="9060"/>
            </w:tabs>
            <w:rPr>
              <w:rFonts w:eastAsiaTheme="minorEastAsia"/>
              <w:noProof/>
              <w:kern w:val="2"/>
              <w:sz w:val="22"/>
              <w:szCs w:val="22"/>
              <w:lang w:bidi="ar-SA"/>
              <w14:ligatures w14:val="standardContextual"/>
            </w:rPr>
          </w:pPr>
          <w:hyperlink w:anchor="_Toc194844929" w:history="1">
            <w:r w:rsidR="00A77B74" w:rsidRPr="009661B9">
              <w:rPr>
                <w:rStyle w:val="Hiperhivatkozs"/>
                <w:noProof/>
              </w:rPr>
              <w:t>Asztali alkalmazásban normál dolgozói profil:</w:t>
            </w:r>
            <w:r w:rsidR="00A77B74" w:rsidRPr="009661B9">
              <w:rPr>
                <w:noProof/>
                <w:webHidden/>
              </w:rPr>
              <w:tab/>
            </w:r>
            <w:r w:rsidR="00A77B74" w:rsidRPr="009661B9">
              <w:rPr>
                <w:noProof/>
                <w:webHidden/>
              </w:rPr>
              <w:fldChar w:fldCharType="begin"/>
            </w:r>
            <w:r w:rsidR="00A77B74" w:rsidRPr="009661B9">
              <w:rPr>
                <w:noProof/>
                <w:webHidden/>
              </w:rPr>
              <w:instrText xml:space="preserve"> PAGEREF _Toc194844929 \h </w:instrText>
            </w:r>
            <w:r w:rsidR="00A77B74" w:rsidRPr="009661B9">
              <w:rPr>
                <w:noProof/>
                <w:webHidden/>
              </w:rPr>
            </w:r>
            <w:r w:rsidR="00A77B74" w:rsidRPr="009661B9">
              <w:rPr>
                <w:noProof/>
                <w:webHidden/>
              </w:rPr>
              <w:fldChar w:fldCharType="separate"/>
            </w:r>
            <w:r w:rsidR="00A77B74" w:rsidRPr="009661B9">
              <w:rPr>
                <w:noProof/>
                <w:webHidden/>
              </w:rPr>
              <w:t>16</w:t>
            </w:r>
            <w:r w:rsidR="00A77B74" w:rsidRPr="009661B9">
              <w:rPr>
                <w:noProof/>
                <w:webHidden/>
              </w:rPr>
              <w:fldChar w:fldCharType="end"/>
            </w:r>
          </w:hyperlink>
        </w:p>
        <w:p w14:paraId="15C27D9D" w14:textId="5B3B2092" w:rsidR="00A77B74" w:rsidRPr="009661B9" w:rsidRDefault="00346009">
          <w:pPr>
            <w:pStyle w:val="TJ3"/>
            <w:tabs>
              <w:tab w:val="right" w:leader="dot" w:pos="9060"/>
            </w:tabs>
            <w:rPr>
              <w:rFonts w:eastAsiaTheme="minorEastAsia"/>
              <w:noProof/>
              <w:kern w:val="2"/>
              <w:sz w:val="22"/>
              <w:szCs w:val="22"/>
              <w:lang w:bidi="ar-SA"/>
              <w14:ligatures w14:val="standardContextual"/>
            </w:rPr>
          </w:pPr>
          <w:hyperlink w:anchor="_Toc194844930" w:history="1">
            <w:r w:rsidR="00A77B74" w:rsidRPr="009661B9">
              <w:rPr>
                <w:rStyle w:val="Hiperhivatkozs"/>
                <w:noProof/>
              </w:rPr>
              <w:t>Asztali alkalmazásban admin dolgozói profil:</w:t>
            </w:r>
            <w:r w:rsidR="00A77B74" w:rsidRPr="009661B9">
              <w:rPr>
                <w:noProof/>
                <w:webHidden/>
              </w:rPr>
              <w:tab/>
            </w:r>
            <w:r w:rsidR="00A77B74" w:rsidRPr="009661B9">
              <w:rPr>
                <w:noProof/>
                <w:webHidden/>
              </w:rPr>
              <w:fldChar w:fldCharType="begin"/>
            </w:r>
            <w:r w:rsidR="00A77B74" w:rsidRPr="009661B9">
              <w:rPr>
                <w:noProof/>
                <w:webHidden/>
              </w:rPr>
              <w:instrText xml:space="preserve"> PAGEREF _Toc194844930 \h </w:instrText>
            </w:r>
            <w:r w:rsidR="00A77B74" w:rsidRPr="009661B9">
              <w:rPr>
                <w:noProof/>
                <w:webHidden/>
              </w:rPr>
            </w:r>
            <w:r w:rsidR="00A77B74" w:rsidRPr="009661B9">
              <w:rPr>
                <w:noProof/>
                <w:webHidden/>
              </w:rPr>
              <w:fldChar w:fldCharType="separate"/>
            </w:r>
            <w:r w:rsidR="00A77B74" w:rsidRPr="009661B9">
              <w:rPr>
                <w:noProof/>
                <w:webHidden/>
              </w:rPr>
              <w:t>17</w:t>
            </w:r>
            <w:r w:rsidR="00A77B74" w:rsidRPr="009661B9">
              <w:rPr>
                <w:noProof/>
                <w:webHidden/>
              </w:rPr>
              <w:fldChar w:fldCharType="end"/>
            </w:r>
          </w:hyperlink>
        </w:p>
        <w:p w14:paraId="6159BFE8" w14:textId="0593606F" w:rsidR="00A77B74" w:rsidRPr="009661B9" w:rsidRDefault="00346009">
          <w:pPr>
            <w:pStyle w:val="TJ2"/>
            <w:tabs>
              <w:tab w:val="right" w:leader="dot" w:pos="9060"/>
            </w:tabs>
            <w:rPr>
              <w:rFonts w:eastAsiaTheme="minorEastAsia"/>
              <w:noProof/>
              <w:kern w:val="2"/>
              <w:sz w:val="22"/>
              <w:szCs w:val="22"/>
              <w:lang w:bidi="ar-SA"/>
              <w14:ligatures w14:val="standardContextual"/>
            </w:rPr>
          </w:pPr>
          <w:hyperlink w:anchor="_Toc194844931" w:history="1">
            <w:r w:rsidR="00A77B74" w:rsidRPr="009661B9">
              <w:rPr>
                <w:rStyle w:val="Hiperhivatkozs"/>
                <w:noProof/>
              </w:rPr>
              <w:t>API dokumentáció</w:t>
            </w:r>
            <w:r w:rsidR="00A77B74" w:rsidRPr="009661B9">
              <w:rPr>
                <w:noProof/>
                <w:webHidden/>
              </w:rPr>
              <w:tab/>
            </w:r>
            <w:r w:rsidR="00A77B74" w:rsidRPr="009661B9">
              <w:rPr>
                <w:noProof/>
                <w:webHidden/>
              </w:rPr>
              <w:fldChar w:fldCharType="begin"/>
            </w:r>
            <w:r w:rsidR="00A77B74" w:rsidRPr="009661B9">
              <w:rPr>
                <w:noProof/>
                <w:webHidden/>
              </w:rPr>
              <w:instrText xml:space="preserve"> PAGEREF _Toc194844931 \h </w:instrText>
            </w:r>
            <w:r w:rsidR="00A77B74" w:rsidRPr="009661B9">
              <w:rPr>
                <w:noProof/>
                <w:webHidden/>
              </w:rPr>
            </w:r>
            <w:r w:rsidR="00A77B74" w:rsidRPr="009661B9">
              <w:rPr>
                <w:noProof/>
                <w:webHidden/>
              </w:rPr>
              <w:fldChar w:fldCharType="separate"/>
            </w:r>
            <w:r w:rsidR="00A77B74" w:rsidRPr="009661B9">
              <w:rPr>
                <w:noProof/>
                <w:webHidden/>
              </w:rPr>
              <w:t>18</w:t>
            </w:r>
            <w:r w:rsidR="00A77B74" w:rsidRPr="009661B9">
              <w:rPr>
                <w:noProof/>
                <w:webHidden/>
              </w:rPr>
              <w:fldChar w:fldCharType="end"/>
            </w:r>
          </w:hyperlink>
        </w:p>
        <w:p w14:paraId="4B24193F" w14:textId="31FC0A3D" w:rsidR="00A77B74" w:rsidRPr="009661B9" w:rsidRDefault="00346009">
          <w:pPr>
            <w:pStyle w:val="TJ3"/>
            <w:tabs>
              <w:tab w:val="right" w:leader="dot" w:pos="9060"/>
            </w:tabs>
            <w:rPr>
              <w:rFonts w:eastAsiaTheme="minorEastAsia"/>
              <w:noProof/>
              <w:kern w:val="2"/>
              <w:sz w:val="22"/>
              <w:szCs w:val="22"/>
              <w:lang w:bidi="ar-SA"/>
              <w14:ligatures w14:val="standardContextual"/>
            </w:rPr>
          </w:pPr>
          <w:hyperlink w:anchor="_Toc194844932" w:history="1">
            <w:r w:rsidR="00A77B74" w:rsidRPr="009661B9">
              <w:rPr>
                <w:rStyle w:val="Hiperhivatkozs"/>
                <w:noProof/>
              </w:rPr>
              <w:t>API endpoints:</w:t>
            </w:r>
            <w:r w:rsidR="00A77B74" w:rsidRPr="009661B9">
              <w:rPr>
                <w:noProof/>
                <w:webHidden/>
              </w:rPr>
              <w:tab/>
            </w:r>
            <w:r w:rsidR="00A77B74" w:rsidRPr="009661B9">
              <w:rPr>
                <w:noProof/>
                <w:webHidden/>
              </w:rPr>
              <w:fldChar w:fldCharType="begin"/>
            </w:r>
            <w:r w:rsidR="00A77B74" w:rsidRPr="009661B9">
              <w:rPr>
                <w:noProof/>
                <w:webHidden/>
              </w:rPr>
              <w:instrText xml:space="preserve"> PAGEREF _Toc194844932 \h </w:instrText>
            </w:r>
            <w:r w:rsidR="00A77B74" w:rsidRPr="009661B9">
              <w:rPr>
                <w:noProof/>
                <w:webHidden/>
              </w:rPr>
            </w:r>
            <w:r w:rsidR="00A77B74" w:rsidRPr="009661B9">
              <w:rPr>
                <w:noProof/>
                <w:webHidden/>
              </w:rPr>
              <w:fldChar w:fldCharType="separate"/>
            </w:r>
            <w:r w:rsidR="00A77B74" w:rsidRPr="009661B9">
              <w:rPr>
                <w:noProof/>
                <w:webHidden/>
              </w:rPr>
              <w:t>18</w:t>
            </w:r>
            <w:r w:rsidR="00A77B74" w:rsidRPr="009661B9">
              <w:rPr>
                <w:noProof/>
                <w:webHidden/>
              </w:rPr>
              <w:fldChar w:fldCharType="end"/>
            </w:r>
          </w:hyperlink>
        </w:p>
        <w:p w14:paraId="42E96A4A" w14:textId="0FE88C49" w:rsidR="00A77B74" w:rsidRPr="009661B9" w:rsidRDefault="00346009">
          <w:pPr>
            <w:pStyle w:val="TJ4"/>
            <w:tabs>
              <w:tab w:val="right" w:leader="dot" w:pos="9060"/>
            </w:tabs>
            <w:rPr>
              <w:rFonts w:eastAsiaTheme="minorEastAsia"/>
              <w:noProof/>
              <w:kern w:val="2"/>
              <w:sz w:val="22"/>
              <w:szCs w:val="22"/>
              <w:lang w:bidi="ar-SA"/>
              <w14:ligatures w14:val="standardContextual"/>
            </w:rPr>
          </w:pPr>
          <w:hyperlink w:anchor="_Toc194844933" w:history="1">
            <w:r w:rsidR="00A77B74" w:rsidRPr="009661B9">
              <w:rPr>
                <w:rStyle w:val="Hiperhivatkozs"/>
                <w:noProof/>
              </w:rPr>
              <w:t>Könyv katalógus lekérése (opcionálisan) szűrve:</w:t>
            </w:r>
            <w:r w:rsidR="00A77B74" w:rsidRPr="009661B9">
              <w:rPr>
                <w:noProof/>
                <w:webHidden/>
              </w:rPr>
              <w:tab/>
            </w:r>
            <w:r w:rsidR="00A77B74" w:rsidRPr="009661B9">
              <w:rPr>
                <w:noProof/>
                <w:webHidden/>
              </w:rPr>
              <w:fldChar w:fldCharType="begin"/>
            </w:r>
            <w:r w:rsidR="00A77B74" w:rsidRPr="009661B9">
              <w:rPr>
                <w:noProof/>
                <w:webHidden/>
              </w:rPr>
              <w:instrText xml:space="preserve"> PAGEREF _Toc194844933 \h </w:instrText>
            </w:r>
            <w:r w:rsidR="00A77B74" w:rsidRPr="009661B9">
              <w:rPr>
                <w:noProof/>
                <w:webHidden/>
              </w:rPr>
            </w:r>
            <w:r w:rsidR="00A77B74" w:rsidRPr="009661B9">
              <w:rPr>
                <w:noProof/>
                <w:webHidden/>
              </w:rPr>
              <w:fldChar w:fldCharType="separate"/>
            </w:r>
            <w:r w:rsidR="00A77B74" w:rsidRPr="009661B9">
              <w:rPr>
                <w:noProof/>
                <w:webHidden/>
              </w:rPr>
              <w:t>18</w:t>
            </w:r>
            <w:r w:rsidR="00A77B74" w:rsidRPr="009661B9">
              <w:rPr>
                <w:noProof/>
                <w:webHidden/>
              </w:rPr>
              <w:fldChar w:fldCharType="end"/>
            </w:r>
          </w:hyperlink>
        </w:p>
        <w:p w14:paraId="0F9F8203" w14:textId="660A78F7" w:rsidR="00A77B74" w:rsidRPr="009661B9" w:rsidRDefault="00346009">
          <w:pPr>
            <w:pStyle w:val="TJ4"/>
            <w:tabs>
              <w:tab w:val="right" w:leader="dot" w:pos="9060"/>
            </w:tabs>
            <w:rPr>
              <w:rFonts w:eastAsiaTheme="minorEastAsia"/>
              <w:noProof/>
              <w:kern w:val="2"/>
              <w:sz w:val="22"/>
              <w:szCs w:val="22"/>
              <w:lang w:bidi="ar-SA"/>
              <w14:ligatures w14:val="standardContextual"/>
            </w:rPr>
          </w:pPr>
          <w:hyperlink w:anchor="_Toc194844934" w:history="1">
            <w:r w:rsidR="00A77B74" w:rsidRPr="009661B9">
              <w:rPr>
                <w:rStyle w:val="Hiperhivatkozs"/>
                <w:noProof/>
              </w:rPr>
              <w:t>Felhasználó bejelentkezés:</w:t>
            </w:r>
            <w:r w:rsidR="00A77B74" w:rsidRPr="009661B9">
              <w:rPr>
                <w:noProof/>
                <w:webHidden/>
              </w:rPr>
              <w:tab/>
            </w:r>
            <w:r w:rsidR="00A77B74" w:rsidRPr="009661B9">
              <w:rPr>
                <w:noProof/>
                <w:webHidden/>
              </w:rPr>
              <w:fldChar w:fldCharType="begin"/>
            </w:r>
            <w:r w:rsidR="00A77B74" w:rsidRPr="009661B9">
              <w:rPr>
                <w:noProof/>
                <w:webHidden/>
              </w:rPr>
              <w:instrText xml:space="preserve"> PAGEREF _Toc194844934 \h </w:instrText>
            </w:r>
            <w:r w:rsidR="00A77B74" w:rsidRPr="009661B9">
              <w:rPr>
                <w:noProof/>
                <w:webHidden/>
              </w:rPr>
            </w:r>
            <w:r w:rsidR="00A77B74" w:rsidRPr="009661B9">
              <w:rPr>
                <w:noProof/>
                <w:webHidden/>
              </w:rPr>
              <w:fldChar w:fldCharType="separate"/>
            </w:r>
            <w:r w:rsidR="00A77B74" w:rsidRPr="009661B9">
              <w:rPr>
                <w:noProof/>
                <w:webHidden/>
              </w:rPr>
              <w:t>18</w:t>
            </w:r>
            <w:r w:rsidR="00A77B74" w:rsidRPr="009661B9">
              <w:rPr>
                <w:noProof/>
                <w:webHidden/>
              </w:rPr>
              <w:fldChar w:fldCharType="end"/>
            </w:r>
          </w:hyperlink>
        </w:p>
        <w:p w14:paraId="754B5A7E" w14:textId="16D45AD8" w:rsidR="00A77B74" w:rsidRPr="009661B9" w:rsidRDefault="00346009">
          <w:pPr>
            <w:pStyle w:val="TJ4"/>
            <w:tabs>
              <w:tab w:val="right" w:leader="dot" w:pos="9060"/>
            </w:tabs>
            <w:rPr>
              <w:rFonts w:eastAsiaTheme="minorEastAsia"/>
              <w:noProof/>
              <w:kern w:val="2"/>
              <w:sz w:val="22"/>
              <w:szCs w:val="22"/>
              <w:lang w:bidi="ar-SA"/>
              <w14:ligatures w14:val="standardContextual"/>
            </w:rPr>
          </w:pPr>
          <w:hyperlink w:anchor="_Toc194844935" w:history="1">
            <w:r w:rsidR="00A77B74" w:rsidRPr="009661B9">
              <w:rPr>
                <w:rStyle w:val="Hiperhivatkozs"/>
                <w:noProof/>
              </w:rPr>
              <w:t>Jelszó módosítása a profil oldalról:</w:t>
            </w:r>
            <w:r w:rsidR="00A77B74" w:rsidRPr="009661B9">
              <w:rPr>
                <w:noProof/>
                <w:webHidden/>
              </w:rPr>
              <w:tab/>
            </w:r>
            <w:r w:rsidR="00A77B74" w:rsidRPr="009661B9">
              <w:rPr>
                <w:noProof/>
                <w:webHidden/>
              </w:rPr>
              <w:fldChar w:fldCharType="begin"/>
            </w:r>
            <w:r w:rsidR="00A77B74" w:rsidRPr="009661B9">
              <w:rPr>
                <w:noProof/>
                <w:webHidden/>
              </w:rPr>
              <w:instrText xml:space="preserve"> PAGEREF _Toc194844935 \h </w:instrText>
            </w:r>
            <w:r w:rsidR="00A77B74" w:rsidRPr="009661B9">
              <w:rPr>
                <w:noProof/>
                <w:webHidden/>
              </w:rPr>
            </w:r>
            <w:r w:rsidR="00A77B74" w:rsidRPr="009661B9">
              <w:rPr>
                <w:noProof/>
                <w:webHidden/>
              </w:rPr>
              <w:fldChar w:fldCharType="separate"/>
            </w:r>
            <w:r w:rsidR="00A77B74" w:rsidRPr="009661B9">
              <w:rPr>
                <w:noProof/>
                <w:webHidden/>
              </w:rPr>
              <w:t>18</w:t>
            </w:r>
            <w:r w:rsidR="00A77B74" w:rsidRPr="009661B9">
              <w:rPr>
                <w:noProof/>
                <w:webHidden/>
              </w:rPr>
              <w:fldChar w:fldCharType="end"/>
            </w:r>
          </w:hyperlink>
        </w:p>
        <w:p w14:paraId="66DB96D2" w14:textId="7EEDB078" w:rsidR="00A77B74" w:rsidRPr="009661B9" w:rsidRDefault="00346009">
          <w:pPr>
            <w:pStyle w:val="TJ4"/>
            <w:tabs>
              <w:tab w:val="right" w:leader="dot" w:pos="9060"/>
            </w:tabs>
            <w:rPr>
              <w:rFonts w:eastAsiaTheme="minorEastAsia"/>
              <w:noProof/>
              <w:kern w:val="2"/>
              <w:sz w:val="22"/>
              <w:szCs w:val="22"/>
              <w:lang w:bidi="ar-SA"/>
              <w14:ligatures w14:val="standardContextual"/>
            </w:rPr>
          </w:pPr>
          <w:hyperlink w:anchor="_Toc194844936" w:history="1">
            <w:r w:rsidR="00A77B74" w:rsidRPr="009661B9">
              <w:rPr>
                <w:rStyle w:val="Hiperhivatkozs"/>
                <w:noProof/>
              </w:rPr>
              <w:t>Kivett könyv lejárati dátumának meghosszabbítása:</w:t>
            </w:r>
            <w:r w:rsidR="00A77B74" w:rsidRPr="009661B9">
              <w:rPr>
                <w:noProof/>
                <w:webHidden/>
              </w:rPr>
              <w:tab/>
            </w:r>
            <w:r w:rsidR="00A77B74" w:rsidRPr="009661B9">
              <w:rPr>
                <w:noProof/>
                <w:webHidden/>
              </w:rPr>
              <w:fldChar w:fldCharType="begin"/>
            </w:r>
            <w:r w:rsidR="00A77B74" w:rsidRPr="009661B9">
              <w:rPr>
                <w:noProof/>
                <w:webHidden/>
              </w:rPr>
              <w:instrText xml:space="preserve"> PAGEREF _Toc194844936 \h </w:instrText>
            </w:r>
            <w:r w:rsidR="00A77B74" w:rsidRPr="009661B9">
              <w:rPr>
                <w:noProof/>
                <w:webHidden/>
              </w:rPr>
            </w:r>
            <w:r w:rsidR="00A77B74" w:rsidRPr="009661B9">
              <w:rPr>
                <w:noProof/>
                <w:webHidden/>
              </w:rPr>
              <w:fldChar w:fldCharType="separate"/>
            </w:r>
            <w:r w:rsidR="00A77B74" w:rsidRPr="009661B9">
              <w:rPr>
                <w:noProof/>
                <w:webHidden/>
              </w:rPr>
              <w:t>19</w:t>
            </w:r>
            <w:r w:rsidR="00A77B74" w:rsidRPr="009661B9">
              <w:rPr>
                <w:noProof/>
                <w:webHidden/>
              </w:rPr>
              <w:fldChar w:fldCharType="end"/>
            </w:r>
          </w:hyperlink>
        </w:p>
        <w:p w14:paraId="1135EAA8" w14:textId="68DAD9CA" w:rsidR="00A77B74" w:rsidRPr="009661B9" w:rsidRDefault="00346009">
          <w:pPr>
            <w:pStyle w:val="TJ4"/>
            <w:tabs>
              <w:tab w:val="right" w:leader="dot" w:pos="9060"/>
            </w:tabs>
            <w:rPr>
              <w:rFonts w:eastAsiaTheme="minorEastAsia"/>
              <w:noProof/>
              <w:kern w:val="2"/>
              <w:sz w:val="22"/>
              <w:szCs w:val="22"/>
              <w:lang w:bidi="ar-SA"/>
              <w14:ligatures w14:val="standardContextual"/>
            </w:rPr>
          </w:pPr>
          <w:hyperlink w:anchor="_Toc194844937" w:history="1">
            <w:r w:rsidR="00A77B74" w:rsidRPr="009661B9">
              <w:rPr>
                <w:rStyle w:val="Hiperhivatkozs"/>
                <w:noProof/>
              </w:rPr>
              <w:t>Felhasználó bejelentkezve van-e?:</w:t>
            </w:r>
            <w:r w:rsidR="00A77B74" w:rsidRPr="009661B9">
              <w:rPr>
                <w:noProof/>
                <w:webHidden/>
              </w:rPr>
              <w:tab/>
            </w:r>
            <w:r w:rsidR="00A77B74" w:rsidRPr="009661B9">
              <w:rPr>
                <w:noProof/>
                <w:webHidden/>
              </w:rPr>
              <w:fldChar w:fldCharType="begin"/>
            </w:r>
            <w:r w:rsidR="00A77B74" w:rsidRPr="009661B9">
              <w:rPr>
                <w:noProof/>
                <w:webHidden/>
              </w:rPr>
              <w:instrText xml:space="preserve"> PAGEREF _Toc194844937 \h </w:instrText>
            </w:r>
            <w:r w:rsidR="00A77B74" w:rsidRPr="009661B9">
              <w:rPr>
                <w:noProof/>
                <w:webHidden/>
              </w:rPr>
            </w:r>
            <w:r w:rsidR="00A77B74" w:rsidRPr="009661B9">
              <w:rPr>
                <w:noProof/>
                <w:webHidden/>
              </w:rPr>
              <w:fldChar w:fldCharType="separate"/>
            </w:r>
            <w:r w:rsidR="00A77B74" w:rsidRPr="009661B9">
              <w:rPr>
                <w:noProof/>
                <w:webHidden/>
              </w:rPr>
              <w:t>19</w:t>
            </w:r>
            <w:r w:rsidR="00A77B74" w:rsidRPr="009661B9">
              <w:rPr>
                <w:noProof/>
                <w:webHidden/>
              </w:rPr>
              <w:fldChar w:fldCharType="end"/>
            </w:r>
          </w:hyperlink>
        </w:p>
        <w:p w14:paraId="5C77E5E1" w14:textId="42197B0D" w:rsidR="00A77B74" w:rsidRPr="009661B9" w:rsidRDefault="00346009">
          <w:pPr>
            <w:pStyle w:val="TJ4"/>
            <w:tabs>
              <w:tab w:val="right" w:leader="dot" w:pos="9060"/>
            </w:tabs>
            <w:rPr>
              <w:rFonts w:eastAsiaTheme="minorEastAsia"/>
              <w:noProof/>
              <w:kern w:val="2"/>
              <w:sz w:val="22"/>
              <w:szCs w:val="22"/>
              <w:lang w:bidi="ar-SA"/>
              <w14:ligatures w14:val="standardContextual"/>
            </w:rPr>
          </w:pPr>
          <w:hyperlink w:anchor="_Toc194844938" w:history="1">
            <w:r w:rsidR="00A77B74" w:rsidRPr="009661B9">
              <w:rPr>
                <w:rStyle w:val="Hiperhivatkozs"/>
                <w:noProof/>
              </w:rPr>
              <w:t>Kijelentkezés:</w:t>
            </w:r>
            <w:r w:rsidR="00A77B74" w:rsidRPr="009661B9">
              <w:rPr>
                <w:noProof/>
                <w:webHidden/>
              </w:rPr>
              <w:tab/>
            </w:r>
            <w:r w:rsidR="00A77B74" w:rsidRPr="009661B9">
              <w:rPr>
                <w:noProof/>
                <w:webHidden/>
              </w:rPr>
              <w:fldChar w:fldCharType="begin"/>
            </w:r>
            <w:r w:rsidR="00A77B74" w:rsidRPr="009661B9">
              <w:rPr>
                <w:noProof/>
                <w:webHidden/>
              </w:rPr>
              <w:instrText xml:space="preserve"> PAGEREF _Toc194844938 \h </w:instrText>
            </w:r>
            <w:r w:rsidR="00A77B74" w:rsidRPr="009661B9">
              <w:rPr>
                <w:noProof/>
                <w:webHidden/>
              </w:rPr>
            </w:r>
            <w:r w:rsidR="00A77B74" w:rsidRPr="009661B9">
              <w:rPr>
                <w:noProof/>
                <w:webHidden/>
              </w:rPr>
              <w:fldChar w:fldCharType="separate"/>
            </w:r>
            <w:r w:rsidR="00A77B74" w:rsidRPr="009661B9">
              <w:rPr>
                <w:noProof/>
                <w:webHidden/>
              </w:rPr>
              <w:t>19</w:t>
            </w:r>
            <w:r w:rsidR="00A77B74" w:rsidRPr="009661B9">
              <w:rPr>
                <w:noProof/>
                <w:webHidden/>
              </w:rPr>
              <w:fldChar w:fldCharType="end"/>
            </w:r>
          </w:hyperlink>
        </w:p>
        <w:p w14:paraId="7EBAC113" w14:textId="18023E01" w:rsidR="00A77B74" w:rsidRPr="009661B9" w:rsidRDefault="00346009">
          <w:pPr>
            <w:pStyle w:val="TJ4"/>
            <w:tabs>
              <w:tab w:val="right" w:leader="dot" w:pos="9060"/>
            </w:tabs>
            <w:rPr>
              <w:rFonts w:eastAsiaTheme="minorEastAsia"/>
              <w:noProof/>
              <w:kern w:val="2"/>
              <w:sz w:val="22"/>
              <w:szCs w:val="22"/>
              <w:lang w:bidi="ar-SA"/>
              <w14:ligatures w14:val="standardContextual"/>
            </w:rPr>
          </w:pPr>
          <w:hyperlink w:anchor="_Toc194844939" w:history="1">
            <w:r w:rsidR="00A77B74" w:rsidRPr="009661B9">
              <w:rPr>
                <w:rStyle w:val="Hiperhivatkozs"/>
                <w:noProof/>
              </w:rPr>
              <w:t>“Elfelejtettem a jelszavam” link kérés:</w:t>
            </w:r>
            <w:r w:rsidR="00A77B74" w:rsidRPr="009661B9">
              <w:rPr>
                <w:noProof/>
                <w:webHidden/>
              </w:rPr>
              <w:tab/>
            </w:r>
            <w:r w:rsidR="00A77B74" w:rsidRPr="009661B9">
              <w:rPr>
                <w:noProof/>
                <w:webHidden/>
              </w:rPr>
              <w:fldChar w:fldCharType="begin"/>
            </w:r>
            <w:r w:rsidR="00A77B74" w:rsidRPr="009661B9">
              <w:rPr>
                <w:noProof/>
                <w:webHidden/>
              </w:rPr>
              <w:instrText xml:space="preserve"> PAGEREF _Toc194844939 \h </w:instrText>
            </w:r>
            <w:r w:rsidR="00A77B74" w:rsidRPr="009661B9">
              <w:rPr>
                <w:noProof/>
                <w:webHidden/>
              </w:rPr>
            </w:r>
            <w:r w:rsidR="00A77B74" w:rsidRPr="009661B9">
              <w:rPr>
                <w:noProof/>
                <w:webHidden/>
              </w:rPr>
              <w:fldChar w:fldCharType="separate"/>
            </w:r>
            <w:r w:rsidR="00A77B74" w:rsidRPr="009661B9">
              <w:rPr>
                <w:noProof/>
                <w:webHidden/>
              </w:rPr>
              <w:t>19</w:t>
            </w:r>
            <w:r w:rsidR="00A77B74" w:rsidRPr="009661B9">
              <w:rPr>
                <w:noProof/>
                <w:webHidden/>
              </w:rPr>
              <w:fldChar w:fldCharType="end"/>
            </w:r>
          </w:hyperlink>
        </w:p>
        <w:p w14:paraId="5D8DFC06" w14:textId="39883BF6" w:rsidR="00A77B74" w:rsidRPr="009661B9" w:rsidRDefault="00346009">
          <w:pPr>
            <w:pStyle w:val="TJ4"/>
            <w:tabs>
              <w:tab w:val="right" w:leader="dot" w:pos="9060"/>
            </w:tabs>
            <w:rPr>
              <w:rFonts w:eastAsiaTheme="minorEastAsia"/>
              <w:noProof/>
              <w:kern w:val="2"/>
              <w:sz w:val="22"/>
              <w:szCs w:val="22"/>
              <w:lang w:bidi="ar-SA"/>
              <w14:ligatures w14:val="standardContextual"/>
            </w:rPr>
          </w:pPr>
          <w:hyperlink w:anchor="_Toc194844940" w:history="1">
            <w:r w:rsidR="00A77B74" w:rsidRPr="009661B9">
              <w:rPr>
                <w:rStyle w:val="Hiperhivatkozs"/>
                <w:noProof/>
              </w:rPr>
              <w:t>Könyv levétele kedvencek közül:</w:t>
            </w:r>
            <w:r w:rsidR="00A77B74" w:rsidRPr="009661B9">
              <w:rPr>
                <w:noProof/>
                <w:webHidden/>
              </w:rPr>
              <w:tab/>
            </w:r>
            <w:r w:rsidR="00A77B74" w:rsidRPr="009661B9">
              <w:rPr>
                <w:noProof/>
                <w:webHidden/>
              </w:rPr>
              <w:fldChar w:fldCharType="begin"/>
            </w:r>
            <w:r w:rsidR="00A77B74" w:rsidRPr="009661B9">
              <w:rPr>
                <w:noProof/>
                <w:webHidden/>
              </w:rPr>
              <w:instrText xml:space="preserve"> PAGEREF _Toc194844940 \h </w:instrText>
            </w:r>
            <w:r w:rsidR="00A77B74" w:rsidRPr="009661B9">
              <w:rPr>
                <w:noProof/>
                <w:webHidden/>
              </w:rPr>
            </w:r>
            <w:r w:rsidR="00A77B74" w:rsidRPr="009661B9">
              <w:rPr>
                <w:noProof/>
                <w:webHidden/>
              </w:rPr>
              <w:fldChar w:fldCharType="separate"/>
            </w:r>
            <w:r w:rsidR="00A77B74" w:rsidRPr="009661B9">
              <w:rPr>
                <w:noProof/>
                <w:webHidden/>
              </w:rPr>
              <w:t>19</w:t>
            </w:r>
            <w:r w:rsidR="00A77B74" w:rsidRPr="009661B9">
              <w:rPr>
                <w:noProof/>
                <w:webHidden/>
              </w:rPr>
              <w:fldChar w:fldCharType="end"/>
            </w:r>
          </w:hyperlink>
        </w:p>
        <w:p w14:paraId="2B0A516A" w14:textId="71C5BDC4" w:rsidR="00A77B74" w:rsidRPr="009661B9" w:rsidRDefault="00346009">
          <w:pPr>
            <w:pStyle w:val="TJ4"/>
            <w:tabs>
              <w:tab w:val="right" w:leader="dot" w:pos="9060"/>
            </w:tabs>
            <w:rPr>
              <w:rFonts w:eastAsiaTheme="minorEastAsia"/>
              <w:noProof/>
              <w:kern w:val="2"/>
              <w:sz w:val="22"/>
              <w:szCs w:val="22"/>
              <w:lang w:bidi="ar-SA"/>
              <w14:ligatures w14:val="standardContextual"/>
            </w:rPr>
          </w:pPr>
          <w:hyperlink w:anchor="_Toc194844941" w:history="1">
            <w:r w:rsidR="00A77B74" w:rsidRPr="009661B9">
              <w:rPr>
                <w:rStyle w:val="Hiperhivatkozs"/>
                <w:noProof/>
              </w:rPr>
              <w:t>Könyv felvétele kedvencekbe:</w:t>
            </w:r>
            <w:r w:rsidR="00A77B74" w:rsidRPr="009661B9">
              <w:rPr>
                <w:noProof/>
                <w:webHidden/>
              </w:rPr>
              <w:tab/>
            </w:r>
            <w:r w:rsidR="00A77B74" w:rsidRPr="009661B9">
              <w:rPr>
                <w:noProof/>
                <w:webHidden/>
              </w:rPr>
              <w:fldChar w:fldCharType="begin"/>
            </w:r>
            <w:r w:rsidR="00A77B74" w:rsidRPr="009661B9">
              <w:rPr>
                <w:noProof/>
                <w:webHidden/>
              </w:rPr>
              <w:instrText xml:space="preserve"> PAGEREF _Toc194844941 \h </w:instrText>
            </w:r>
            <w:r w:rsidR="00A77B74" w:rsidRPr="009661B9">
              <w:rPr>
                <w:noProof/>
                <w:webHidden/>
              </w:rPr>
            </w:r>
            <w:r w:rsidR="00A77B74" w:rsidRPr="009661B9">
              <w:rPr>
                <w:noProof/>
                <w:webHidden/>
              </w:rPr>
              <w:fldChar w:fldCharType="separate"/>
            </w:r>
            <w:r w:rsidR="00A77B74" w:rsidRPr="009661B9">
              <w:rPr>
                <w:noProof/>
                <w:webHidden/>
              </w:rPr>
              <w:t>20</w:t>
            </w:r>
            <w:r w:rsidR="00A77B74" w:rsidRPr="009661B9">
              <w:rPr>
                <w:noProof/>
                <w:webHidden/>
              </w:rPr>
              <w:fldChar w:fldCharType="end"/>
            </w:r>
          </w:hyperlink>
        </w:p>
        <w:p w14:paraId="45E2242D" w14:textId="1ACBE2A2" w:rsidR="00A77B74" w:rsidRPr="009661B9" w:rsidRDefault="00346009">
          <w:pPr>
            <w:pStyle w:val="TJ4"/>
            <w:tabs>
              <w:tab w:val="right" w:leader="dot" w:pos="9060"/>
            </w:tabs>
            <w:rPr>
              <w:rFonts w:eastAsiaTheme="minorEastAsia"/>
              <w:noProof/>
              <w:kern w:val="2"/>
              <w:sz w:val="22"/>
              <w:szCs w:val="22"/>
              <w:lang w:bidi="ar-SA"/>
              <w14:ligatures w14:val="standardContextual"/>
            </w:rPr>
          </w:pPr>
          <w:hyperlink w:anchor="_Toc194844942" w:history="1">
            <w:r w:rsidR="00A77B74" w:rsidRPr="009661B9">
              <w:rPr>
                <w:rStyle w:val="Hiperhivatkozs"/>
                <w:noProof/>
              </w:rPr>
              <w:t>Jelszó módosítása az emaliben kapott linken keresztül (“elfelejtettem a jelszavamat”  funkció):</w:t>
            </w:r>
            <w:r w:rsidR="00A77B74" w:rsidRPr="009661B9">
              <w:rPr>
                <w:noProof/>
                <w:webHidden/>
              </w:rPr>
              <w:tab/>
            </w:r>
            <w:r w:rsidR="00A77B74" w:rsidRPr="009661B9">
              <w:rPr>
                <w:noProof/>
                <w:webHidden/>
              </w:rPr>
              <w:fldChar w:fldCharType="begin"/>
            </w:r>
            <w:r w:rsidR="00A77B74" w:rsidRPr="009661B9">
              <w:rPr>
                <w:noProof/>
                <w:webHidden/>
              </w:rPr>
              <w:instrText xml:space="preserve"> PAGEREF _Toc194844942 \h </w:instrText>
            </w:r>
            <w:r w:rsidR="00A77B74" w:rsidRPr="009661B9">
              <w:rPr>
                <w:noProof/>
                <w:webHidden/>
              </w:rPr>
            </w:r>
            <w:r w:rsidR="00A77B74" w:rsidRPr="009661B9">
              <w:rPr>
                <w:noProof/>
                <w:webHidden/>
              </w:rPr>
              <w:fldChar w:fldCharType="separate"/>
            </w:r>
            <w:r w:rsidR="00A77B74" w:rsidRPr="009661B9">
              <w:rPr>
                <w:noProof/>
                <w:webHidden/>
              </w:rPr>
              <w:t>20</w:t>
            </w:r>
            <w:r w:rsidR="00A77B74" w:rsidRPr="009661B9">
              <w:rPr>
                <w:noProof/>
                <w:webHidden/>
              </w:rPr>
              <w:fldChar w:fldCharType="end"/>
            </w:r>
          </w:hyperlink>
        </w:p>
        <w:p w14:paraId="0F92B5EE" w14:textId="2475B79F" w:rsidR="00A77B74" w:rsidRPr="009661B9" w:rsidRDefault="00346009">
          <w:pPr>
            <w:pStyle w:val="TJ4"/>
            <w:tabs>
              <w:tab w:val="right" w:leader="dot" w:pos="9060"/>
            </w:tabs>
            <w:rPr>
              <w:rFonts w:eastAsiaTheme="minorEastAsia"/>
              <w:noProof/>
              <w:kern w:val="2"/>
              <w:sz w:val="22"/>
              <w:szCs w:val="22"/>
              <w:lang w:bidi="ar-SA"/>
              <w14:ligatures w14:val="standardContextual"/>
            </w:rPr>
          </w:pPr>
          <w:hyperlink w:anchor="_Toc194844943" w:history="1">
            <w:r w:rsidR="00A77B74" w:rsidRPr="009661B9">
              <w:rPr>
                <w:rStyle w:val="Hiperhivatkozs"/>
                <w:noProof/>
              </w:rPr>
              <w:t>Al</w:t>
            </w:r>
            <w:r w:rsidR="00A77B74" w:rsidRPr="009661B9">
              <w:rPr>
                <w:rStyle w:val="Hiperhivatkozs"/>
                <w:noProof/>
              </w:rPr>
              <w:t>k</w:t>
            </w:r>
            <w:r w:rsidR="00A77B74" w:rsidRPr="009661B9">
              <w:rPr>
                <w:rStyle w:val="Hiperhivatkozs"/>
                <w:noProof/>
              </w:rPr>
              <w:t>almazott bejelentkeztetése:</w:t>
            </w:r>
            <w:r w:rsidR="00A77B74" w:rsidRPr="009661B9">
              <w:rPr>
                <w:noProof/>
                <w:webHidden/>
              </w:rPr>
              <w:tab/>
            </w:r>
            <w:r w:rsidR="00A77B74" w:rsidRPr="009661B9">
              <w:rPr>
                <w:noProof/>
                <w:webHidden/>
              </w:rPr>
              <w:fldChar w:fldCharType="begin"/>
            </w:r>
            <w:r w:rsidR="00A77B74" w:rsidRPr="009661B9">
              <w:rPr>
                <w:noProof/>
                <w:webHidden/>
              </w:rPr>
              <w:instrText xml:space="preserve"> PAGEREF _Toc194844943 \h </w:instrText>
            </w:r>
            <w:r w:rsidR="00A77B74" w:rsidRPr="009661B9">
              <w:rPr>
                <w:noProof/>
                <w:webHidden/>
              </w:rPr>
            </w:r>
            <w:r w:rsidR="00A77B74" w:rsidRPr="009661B9">
              <w:rPr>
                <w:noProof/>
                <w:webHidden/>
              </w:rPr>
              <w:fldChar w:fldCharType="separate"/>
            </w:r>
            <w:r w:rsidR="00A77B74" w:rsidRPr="009661B9">
              <w:rPr>
                <w:noProof/>
                <w:webHidden/>
              </w:rPr>
              <w:t>20</w:t>
            </w:r>
            <w:r w:rsidR="00A77B74" w:rsidRPr="009661B9">
              <w:rPr>
                <w:noProof/>
                <w:webHidden/>
              </w:rPr>
              <w:fldChar w:fldCharType="end"/>
            </w:r>
          </w:hyperlink>
        </w:p>
        <w:p w14:paraId="0A5A2E4D" w14:textId="5FAE9EA4" w:rsidR="00A77B74" w:rsidRPr="009661B9" w:rsidRDefault="00346009">
          <w:pPr>
            <w:pStyle w:val="TJ2"/>
            <w:tabs>
              <w:tab w:val="right" w:leader="dot" w:pos="9060"/>
            </w:tabs>
            <w:rPr>
              <w:rFonts w:eastAsiaTheme="minorEastAsia"/>
              <w:noProof/>
              <w:kern w:val="2"/>
              <w:sz w:val="22"/>
              <w:szCs w:val="22"/>
              <w:lang w:bidi="ar-SA"/>
              <w14:ligatures w14:val="standardContextual"/>
            </w:rPr>
          </w:pPr>
          <w:hyperlink w:anchor="_Toc194844944" w:history="1">
            <w:r w:rsidR="00A77B74" w:rsidRPr="009661B9">
              <w:rPr>
                <w:rStyle w:val="Hiperhivatkozs"/>
                <w:noProof/>
              </w:rPr>
              <w:t>Adatbázis</w:t>
            </w:r>
            <w:r w:rsidR="00A77B74" w:rsidRPr="009661B9">
              <w:rPr>
                <w:noProof/>
                <w:webHidden/>
              </w:rPr>
              <w:tab/>
            </w:r>
            <w:r w:rsidR="00A77B74" w:rsidRPr="009661B9">
              <w:rPr>
                <w:noProof/>
                <w:webHidden/>
              </w:rPr>
              <w:fldChar w:fldCharType="begin"/>
            </w:r>
            <w:r w:rsidR="00A77B74" w:rsidRPr="009661B9">
              <w:rPr>
                <w:noProof/>
                <w:webHidden/>
              </w:rPr>
              <w:instrText xml:space="preserve"> PAGEREF _Toc194844944 \h </w:instrText>
            </w:r>
            <w:r w:rsidR="00A77B74" w:rsidRPr="009661B9">
              <w:rPr>
                <w:noProof/>
                <w:webHidden/>
              </w:rPr>
            </w:r>
            <w:r w:rsidR="00A77B74" w:rsidRPr="009661B9">
              <w:rPr>
                <w:noProof/>
                <w:webHidden/>
              </w:rPr>
              <w:fldChar w:fldCharType="separate"/>
            </w:r>
            <w:r w:rsidR="00A77B74" w:rsidRPr="009661B9">
              <w:rPr>
                <w:noProof/>
                <w:webHidden/>
              </w:rPr>
              <w:t>21</w:t>
            </w:r>
            <w:r w:rsidR="00A77B74" w:rsidRPr="009661B9">
              <w:rPr>
                <w:noProof/>
                <w:webHidden/>
              </w:rPr>
              <w:fldChar w:fldCharType="end"/>
            </w:r>
          </w:hyperlink>
        </w:p>
        <w:p w14:paraId="40AEF459" w14:textId="654D7827" w:rsidR="00A77B74" w:rsidRPr="009661B9" w:rsidRDefault="00346009">
          <w:pPr>
            <w:pStyle w:val="TJ3"/>
            <w:tabs>
              <w:tab w:val="right" w:leader="dot" w:pos="9060"/>
            </w:tabs>
            <w:rPr>
              <w:rFonts w:eastAsiaTheme="minorEastAsia"/>
              <w:noProof/>
              <w:kern w:val="2"/>
              <w:sz w:val="22"/>
              <w:szCs w:val="22"/>
              <w:lang w:bidi="ar-SA"/>
              <w14:ligatures w14:val="standardContextual"/>
            </w:rPr>
          </w:pPr>
          <w:hyperlink w:anchor="_Toc194844945" w:history="1">
            <w:r w:rsidR="00A77B74" w:rsidRPr="009661B9">
              <w:rPr>
                <w:rStyle w:val="Hiperhivatkozs"/>
                <w:noProof/>
              </w:rPr>
              <w:t>Kapcsolatok</w:t>
            </w:r>
            <w:r w:rsidR="00A77B74" w:rsidRPr="009661B9">
              <w:rPr>
                <w:noProof/>
                <w:webHidden/>
              </w:rPr>
              <w:tab/>
            </w:r>
            <w:r w:rsidR="00A77B74" w:rsidRPr="009661B9">
              <w:rPr>
                <w:noProof/>
                <w:webHidden/>
              </w:rPr>
              <w:fldChar w:fldCharType="begin"/>
            </w:r>
            <w:r w:rsidR="00A77B74" w:rsidRPr="009661B9">
              <w:rPr>
                <w:noProof/>
                <w:webHidden/>
              </w:rPr>
              <w:instrText xml:space="preserve"> PAGEREF _Toc194844945 \h </w:instrText>
            </w:r>
            <w:r w:rsidR="00A77B74" w:rsidRPr="009661B9">
              <w:rPr>
                <w:noProof/>
                <w:webHidden/>
              </w:rPr>
            </w:r>
            <w:r w:rsidR="00A77B74" w:rsidRPr="009661B9">
              <w:rPr>
                <w:noProof/>
                <w:webHidden/>
              </w:rPr>
              <w:fldChar w:fldCharType="separate"/>
            </w:r>
            <w:r w:rsidR="00A77B74" w:rsidRPr="009661B9">
              <w:rPr>
                <w:noProof/>
                <w:webHidden/>
              </w:rPr>
              <w:t>22</w:t>
            </w:r>
            <w:r w:rsidR="00A77B74" w:rsidRPr="009661B9">
              <w:rPr>
                <w:noProof/>
                <w:webHidden/>
              </w:rPr>
              <w:fldChar w:fldCharType="end"/>
            </w:r>
          </w:hyperlink>
        </w:p>
        <w:p w14:paraId="12E0D2E6" w14:textId="7B23F18A" w:rsidR="00A77B74" w:rsidRPr="009661B9" w:rsidRDefault="00346009">
          <w:pPr>
            <w:pStyle w:val="TJ3"/>
            <w:tabs>
              <w:tab w:val="right" w:leader="dot" w:pos="9060"/>
            </w:tabs>
            <w:rPr>
              <w:rFonts w:eastAsiaTheme="minorEastAsia"/>
              <w:noProof/>
              <w:kern w:val="2"/>
              <w:sz w:val="22"/>
              <w:szCs w:val="22"/>
              <w:lang w:bidi="ar-SA"/>
              <w14:ligatures w14:val="standardContextual"/>
            </w:rPr>
          </w:pPr>
          <w:hyperlink w:anchor="_Toc194844946" w:history="1">
            <w:r w:rsidR="00A77B74" w:rsidRPr="009661B9">
              <w:rPr>
                <w:rStyle w:val="Hiperhivatkozs"/>
                <w:noProof/>
              </w:rPr>
              <w:t>Táblák</w:t>
            </w:r>
            <w:r w:rsidR="00A77B74" w:rsidRPr="009661B9">
              <w:rPr>
                <w:noProof/>
                <w:webHidden/>
              </w:rPr>
              <w:tab/>
            </w:r>
            <w:r w:rsidR="00A77B74" w:rsidRPr="009661B9">
              <w:rPr>
                <w:noProof/>
                <w:webHidden/>
              </w:rPr>
              <w:fldChar w:fldCharType="begin"/>
            </w:r>
            <w:r w:rsidR="00A77B74" w:rsidRPr="009661B9">
              <w:rPr>
                <w:noProof/>
                <w:webHidden/>
              </w:rPr>
              <w:instrText xml:space="preserve"> PAGEREF _Toc194844946 \h </w:instrText>
            </w:r>
            <w:r w:rsidR="00A77B74" w:rsidRPr="009661B9">
              <w:rPr>
                <w:noProof/>
                <w:webHidden/>
              </w:rPr>
            </w:r>
            <w:r w:rsidR="00A77B74" w:rsidRPr="009661B9">
              <w:rPr>
                <w:noProof/>
                <w:webHidden/>
              </w:rPr>
              <w:fldChar w:fldCharType="separate"/>
            </w:r>
            <w:r w:rsidR="00A77B74" w:rsidRPr="009661B9">
              <w:rPr>
                <w:noProof/>
                <w:webHidden/>
              </w:rPr>
              <w:t>23</w:t>
            </w:r>
            <w:r w:rsidR="00A77B74" w:rsidRPr="009661B9">
              <w:rPr>
                <w:noProof/>
                <w:webHidden/>
              </w:rPr>
              <w:fldChar w:fldCharType="end"/>
            </w:r>
          </w:hyperlink>
        </w:p>
        <w:p w14:paraId="56078FDB" w14:textId="233D1194" w:rsidR="00A77B74" w:rsidRPr="009661B9" w:rsidRDefault="00346009">
          <w:pPr>
            <w:pStyle w:val="TJ4"/>
            <w:tabs>
              <w:tab w:val="right" w:leader="dot" w:pos="9060"/>
            </w:tabs>
            <w:rPr>
              <w:rFonts w:eastAsiaTheme="minorEastAsia"/>
              <w:noProof/>
              <w:kern w:val="2"/>
              <w:sz w:val="22"/>
              <w:szCs w:val="22"/>
              <w:lang w:bidi="ar-SA"/>
              <w14:ligatures w14:val="standardContextual"/>
            </w:rPr>
          </w:pPr>
          <w:hyperlink w:anchor="_Toc194844947" w:history="1">
            <w:r w:rsidR="00A77B74" w:rsidRPr="009661B9">
              <w:rPr>
                <w:rStyle w:val="Hiperhivatkozs"/>
                <w:noProof/>
              </w:rPr>
              <w:t>A „book” tábla</w:t>
            </w:r>
            <w:r w:rsidR="00A77B74" w:rsidRPr="009661B9">
              <w:rPr>
                <w:noProof/>
                <w:webHidden/>
              </w:rPr>
              <w:tab/>
            </w:r>
            <w:r w:rsidR="00A77B74" w:rsidRPr="009661B9">
              <w:rPr>
                <w:noProof/>
                <w:webHidden/>
              </w:rPr>
              <w:fldChar w:fldCharType="begin"/>
            </w:r>
            <w:r w:rsidR="00A77B74" w:rsidRPr="009661B9">
              <w:rPr>
                <w:noProof/>
                <w:webHidden/>
              </w:rPr>
              <w:instrText xml:space="preserve"> PAGEREF _Toc194844947 \h </w:instrText>
            </w:r>
            <w:r w:rsidR="00A77B74" w:rsidRPr="009661B9">
              <w:rPr>
                <w:noProof/>
                <w:webHidden/>
              </w:rPr>
            </w:r>
            <w:r w:rsidR="00A77B74" w:rsidRPr="009661B9">
              <w:rPr>
                <w:noProof/>
                <w:webHidden/>
              </w:rPr>
              <w:fldChar w:fldCharType="separate"/>
            </w:r>
            <w:r w:rsidR="00A77B74" w:rsidRPr="009661B9">
              <w:rPr>
                <w:noProof/>
                <w:webHidden/>
              </w:rPr>
              <w:t>23</w:t>
            </w:r>
            <w:r w:rsidR="00A77B74" w:rsidRPr="009661B9">
              <w:rPr>
                <w:noProof/>
                <w:webHidden/>
              </w:rPr>
              <w:fldChar w:fldCharType="end"/>
            </w:r>
          </w:hyperlink>
        </w:p>
        <w:p w14:paraId="7B269747" w14:textId="6029DA08" w:rsidR="00A77B74" w:rsidRPr="009661B9" w:rsidRDefault="00346009">
          <w:pPr>
            <w:pStyle w:val="TJ4"/>
            <w:tabs>
              <w:tab w:val="right" w:leader="dot" w:pos="9060"/>
            </w:tabs>
            <w:rPr>
              <w:rFonts w:eastAsiaTheme="minorEastAsia"/>
              <w:noProof/>
              <w:kern w:val="2"/>
              <w:sz w:val="22"/>
              <w:szCs w:val="22"/>
              <w:lang w:bidi="ar-SA"/>
              <w14:ligatures w14:val="standardContextual"/>
            </w:rPr>
          </w:pPr>
          <w:hyperlink w:anchor="_Toc194844948" w:history="1">
            <w:r w:rsidR="00A77B74" w:rsidRPr="009661B9">
              <w:rPr>
                <w:rStyle w:val="Hiperhivatkozs"/>
                <w:noProof/>
              </w:rPr>
              <w:t>A „languages” tábla</w:t>
            </w:r>
            <w:r w:rsidR="00A77B74" w:rsidRPr="009661B9">
              <w:rPr>
                <w:noProof/>
                <w:webHidden/>
              </w:rPr>
              <w:tab/>
            </w:r>
            <w:r w:rsidR="00A77B74" w:rsidRPr="009661B9">
              <w:rPr>
                <w:noProof/>
                <w:webHidden/>
              </w:rPr>
              <w:fldChar w:fldCharType="begin"/>
            </w:r>
            <w:r w:rsidR="00A77B74" w:rsidRPr="009661B9">
              <w:rPr>
                <w:noProof/>
                <w:webHidden/>
              </w:rPr>
              <w:instrText xml:space="preserve"> PAGEREF _Toc194844948 \h </w:instrText>
            </w:r>
            <w:r w:rsidR="00A77B74" w:rsidRPr="009661B9">
              <w:rPr>
                <w:noProof/>
                <w:webHidden/>
              </w:rPr>
            </w:r>
            <w:r w:rsidR="00A77B74" w:rsidRPr="009661B9">
              <w:rPr>
                <w:noProof/>
                <w:webHidden/>
              </w:rPr>
              <w:fldChar w:fldCharType="separate"/>
            </w:r>
            <w:r w:rsidR="00A77B74" w:rsidRPr="009661B9">
              <w:rPr>
                <w:noProof/>
                <w:webHidden/>
              </w:rPr>
              <w:t>24</w:t>
            </w:r>
            <w:r w:rsidR="00A77B74" w:rsidRPr="009661B9">
              <w:rPr>
                <w:noProof/>
                <w:webHidden/>
              </w:rPr>
              <w:fldChar w:fldCharType="end"/>
            </w:r>
          </w:hyperlink>
        </w:p>
        <w:p w14:paraId="12866D04" w14:textId="28BD4005" w:rsidR="00A77B74" w:rsidRPr="009661B9" w:rsidRDefault="00346009">
          <w:pPr>
            <w:pStyle w:val="TJ4"/>
            <w:tabs>
              <w:tab w:val="right" w:leader="dot" w:pos="9060"/>
            </w:tabs>
            <w:rPr>
              <w:rFonts w:eastAsiaTheme="minorEastAsia"/>
              <w:noProof/>
              <w:kern w:val="2"/>
              <w:sz w:val="22"/>
              <w:szCs w:val="22"/>
              <w:lang w:bidi="ar-SA"/>
              <w14:ligatures w14:val="standardContextual"/>
            </w:rPr>
          </w:pPr>
          <w:hyperlink w:anchor="_Toc194844949" w:history="1">
            <w:r w:rsidR="00A77B74" w:rsidRPr="009661B9">
              <w:rPr>
                <w:rStyle w:val="Hiperhivatkozs"/>
                <w:noProof/>
              </w:rPr>
              <w:t>A „publishers” tábla</w:t>
            </w:r>
            <w:r w:rsidR="00A77B74" w:rsidRPr="009661B9">
              <w:rPr>
                <w:noProof/>
                <w:webHidden/>
              </w:rPr>
              <w:tab/>
            </w:r>
            <w:r w:rsidR="00A77B74" w:rsidRPr="009661B9">
              <w:rPr>
                <w:noProof/>
                <w:webHidden/>
              </w:rPr>
              <w:fldChar w:fldCharType="begin"/>
            </w:r>
            <w:r w:rsidR="00A77B74" w:rsidRPr="009661B9">
              <w:rPr>
                <w:noProof/>
                <w:webHidden/>
              </w:rPr>
              <w:instrText xml:space="preserve"> PAGEREF _Toc194844949 \h </w:instrText>
            </w:r>
            <w:r w:rsidR="00A77B74" w:rsidRPr="009661B9">
              <w:rPr>
                <w:noProof/>
                <w:webHidden/>
              </w:rPr>
            </w:r>
            <w:r w:rsidR="00A77B74" w:rsidRPr="009661B9">
              <w:rPr>
                <w:noProof/>
                <w:webHidden/>
              </w:rPr>
              <w:fldChar w:fldCharType="separate"/>
            </w:r>
            <w:r w:rsidR="00A77B74" w:rsidRPr="009661B9">
              <w:rPr>
                <w:noProof/>
                <w:webHidden/>
              </w:rPr>
              <w:t>24</w:t>
            </w:r>
            <w:r w:rsidR="00A77B74" w:rsidRPr="009661B9">
              <w:rPr>
                <w:noProof/>
                <w:webHidden/>
              </w:rPr>
              <w:fldChar w:fldCharType="end"/>
            </w:r>
          </w:hyperlink>
        </w:p>
        <w:p w14:paraId="4A10ED6C" w14:textId="23DEE9BB" w:rsidR="00A77B74" w:rsidRPr="009661B9" w:rsidRDefault="00346009">
          <w:pPr>
            <w:pStyle w:val="TJ4"/>
            <w:tabs>
              <w:tab w:val="right" w:leader="dot" w:pos="9060"/>
            </w:tabs>
            <w:rPr>
              <w:rFonts w:eastAsiaTheme="minorEastAsia"/>
              <w:noProof/>
              <w:kern w:val="2"/>
              <w:sz w:val="22"/>
              <w:szCs w:val="22"/>
              <w:lang w:bidi="ar-SA"/>
              <w14:ligatures w14:val="standardContextual"/>
            </w:rPr>
          </w:pPr>
          <w:hyperlink w:anchor="_Toc194844950" w:history="1">
            <w:r w:rsidR="00A77B74" w:rsidRPr="009661B9">
              <w:rPr>
                <w:rStyle w:val="Hiperhivatkozs"/>
                <w:noProof/>
              </w:rPr>
              <w:t>A „genres” tábla</w:t>
            </w:r>
            <w:r w:rsidR="00A77B74" w:rsidRPr="009661B9">
              <w:rPr>
                <w:noProof/>
                <w:webHidden/>
              </w:rPr>
              <w:tab/>
            </w:r>
            <w:r w:rsidR="00A77B74" w:rsidRPr="009661B9">
              <w:rPr>
                <w:noProof/>
                <w:webHidden/>
              </w:rPr>
              <w:fldChar w:fldCharType="begin"/>
            </w:r>
            <w:r w:rsidR="00A77B74" w:rsidRPr="009661B9">
              <w:rPr>
                <w:noProof/>
                <w:webHidden/>
              </w:rPr>
              <w:instrText xml:space="preserve"> PAGEREF _Toc194844950 \h </w:instrText>
            </w:r>
            <w:r w:rsidR="00A77B74" w:rsidRPr="009661B9">
              <w:rPr>
                <w:noProof/>
                <w:webHidden/>
              </w:rPr>
            </w:r>
            <w:r w:rsidR="00A77B74" w:rsidRPr="009661B9">
              <w:rPr>
                <w:noProof/>
                <w:webHidden/>
              </w:rPr>
              <w:fldChar w:fldCharType="separate"/>
            </w:r>
            <w:r w:rsidR="00A77B74" w:rsidRPr="009661B9">
              <w:rPr>
                <w:noProof/>
                <w:webHidden/>
              </w:rPr>
              <w:t>25</w:t>
            </w:r>
            <w:r w:rsidR="00A77B74" w:rsidRPr="009661B9">
              <w:rPr>
                <w:noProof/>
                <w:webHidden/>
              </w:rPr>
              <w:fldChar w:fldCharType="end"/>
            </w:r>
          </w:hyperlink>
        </w:p>
        <w:p w14:paraId="06712034" w14:textId="11A75400" w:rsidR="00A77B74" w:rsidRPr="009661B9" w:rsidRDefault="00346009">
          <w:pPr>
            <w:pStyle w:val="TJ4"/>
            <w:tabs>
              <w:tab w:val="right" w:leader="dot" w:pos="9060"/>
            </w:tabs>
            <w:rPr>
              <w:rFonts w:eastAsiaTheme="minorEastAsia"/>
              <w:noProof/>
              <w:kern w:val="2"/>
              <w:sz w:val="22"/>
              <w:szCs w:val="22"/>
              <w:lang w:bidi="ar-SA"/>
              <w14:ligatures w14:val="standardContextual"/>
            </w:rPr>
          </w:pPr>
          <w:hyperlink w:anchor="_Toc194844951" w:history="1">
            <w:r w:rsidR="00A77B74" w:rsidRPr="009661B9">
              <w:rPr>
                <w:rStyle w:val="Hiperhivatkozs"/>
                <w:noProof/>
              </w:rPr>
              <w:t>A „books_genres_conn” tábla</w:t>
            </w:r>
            <w:r w:rsidR="00A77B74" w:rsidRPr="009661B9">
              <w:rPr>
                <w:noProof/>
                <w:webHidden/>
              </w:rPr>
              <w:tab/>
            </w:r>
            <w:r w:rsidR="00A77B74" w:rsidRPr="009661B9">
              <w:rPr>
                <w:noProof/>
                <w:webHidden/>
              </w:rPr>
              <w:fldChar w:fldCharType="begin"/>
            </w:r>
            <w:r w:rsidR="00A77B74" w:rsidRPr="009661B9">
              <w:rPr>
                <w:noProof/>
                <w:webHidden/>
              </w:rPr>
              <w:instrText xml:space="preserve"> PAGEREF _Toc194844951 \h </w:instrText>
            </w:r>
            <w:r w:rsidR="00A77B74" w:rsidRPr="009661B9">
              <w:rPr>
                <w:noProof/>
                <w:webHidden/>
              </w:rPr>
            </w:r>
            <w:r w:rsidR="00A77B74" w:rsidRPr="009661B9">
              <w:rPr>
                <w:noProof/>
                <w:webHidden/>
              </w:rPr>
              <w:fldChar w:fldCharType="separate"/>
            </w:r>
            <w:r w:rsidR="00A77B74" w:rsidRPr="009661B9">
              <w:rPr>
                <w:noProof/>
                <w:webHidden/>
              </w:rPr>
              <w:t>25</w:t>
            </w:r>
            <w:r w:rsidR="00A77B74" w:rsidRPr="009661B9">
              <w:rPr>
                <w:noProof/>
                <w:webHidden/>
              </w:rPr>
              <w:fldChar w:fldCharType="end"/>
            </w:r>
          </w:hyperlink>
        </w:p>
        <w:p w14:paraId="3CED27CF" w14:textId="032128FC" w:rsidR="00A77B74" w:rsidRPr="009661B9" w:rsidRDefault="00346009">
          <w:pPr>
            <w:pStyle w:val="TJ4"/>
            <w:tabs>
              <w:tab w:val="right" w:leader="dot" w:pos="9060"/>
            </w:tabs>
            <w:rPr>
              <w:rFonts w:eastAsiaTheme="minorEastAsia"/>
              <w:noProof/>
              <w:kern w:val="2"/>
              <w:sz w:val="22"/>
              <w:szCs w:val="22"/>
              <w:lang w:bidi="ar-SA"/>
              <w14:ligatures w14:val="standardContextual"/>
            </w:rPr>
          </w:pPr>
          <w:hyperlink w:anchor="_Toc194844952" w:history="1">
            <w:r w:rsidR="00A77B74" w:rsidRPr="009661B9">
              <w:rPr>
                <w:rStyle w:val="Hiperhivatkozs"/>
                <w:noProof/>
              </w:rPr>
              <w:t>Az „authors” tábla</w:t>
            </w:r>
            <w:r w:rsidR="00A77B74" w:rsidRPr="009661B9">
              <w:rPr>
                <w:noProof/>
                <w:webHidden/>
              </w:rPr>
              <w:tab/>
            </w:r>
            <w:r w:rsidR="00A77B74" w:rsidRPr="009661B9">
              <w:rPr>
                <w:noProof/>
                <w:webHidden/>
              </w:rPr>
              <w:fldChar w:fldCharType="begin"/>
            </w:r>
            <w:r w:rsidR="00A77B74" w:rsidRPr="009661B9">
              <w:rPr>
                <w:noProof/>
                <w:webHidden/>
              </w:rPr>
              <w:instrText xml:space="preserve"> PAGEREF _Toc194844952 \h </w:instrText>
            </w:r>
            <w:r w:rsidR="00A77B74" w:rsidRPr="009661B9">
              <w:rPr>
                <w:noProof/>
                <w:webHidden/>
              </w:rPr>
            </w:r>
            <w:r w:rsidR="00A77B74" w:rsidRPr="009661B9">
              <w:rPr>
                <w:noProof/>
                <w:webHidden/>
              </w:rPr>
              <w:fldChar w:fldCharType="separate"/>
            </w:r>
            <w:r w:rsidR="00A77B74" w:rsidRPr="009661B9">
              <w:rPr>
                <w:noProof/>
                <w:webHidden/>
              </w:rPr>
              <w:t>26</w:t>
            </w:r>
            <w:r w:rsidR="00A77B74" w:rsidRPr="009661B9">
              <w:rPr>
                <w:noProof/>
                <w:webHidden/>
              </w:rPr>
              <w:fldChar w:fldCharType="end"/>
            </w:r>
          </w:hyperlink>
        </w:p>
        <w:p w14:paraId="711CFD86" w14:textId="52C55119" w:rsidR="00A77B74" w:rsidRPr="009661B9" w:rsidRDefault="00346009">
          <w:pPr>
            <w:pStyle w:val="TJ4"/>
            <w:tabs>
              <w:tab w:val="right" w:leader="dot" w:pos="9060"/>
            </w:tabs>
            <w:rPr>
              <w:rFonts w:eastAsiaTheme="minorEastAsia"/>
              <w:noProof/>
              <w:kern w:val="2"/>
              <w:sz w:val="22"/>
              <w:szCs w:val="22"/>
              <w:lang w:bidi="ar-SA"/>
              <w14:ligatures w14:val="standardContextual"/>
            </w:rPr>
          </w:pPr>
          <w:hyperlink w:anchor="_Toc194844953" w:history="1">
            <w:r w:rsidR="00A77B74" w:rsidRPr="009661B9">
              <w:rPr>
                <w:rStyle w:val="Hiperhivatkozs"/>
                <w:noProof/>
              </w:rPr>
              <w:t>A „books_authors_conn” tábla</w:t>
            </w:r>
            <w:r w:rsidR="00A77B74" w:rsidRPr="009661B9">
              <w:rPr>
                <w:noProof/>
                <w:webHidden/>
              </w:rPr>
              <w:tab/>
            </w:r>
            <w:r w:rsidR="00A77B74" w:rsidRPr="009661B9">
              <w:rPr>
                <w:noProof/>
                <w:webHidden/>
              </w:rPr>
              <w:fldChar w:fldCharType="begin"/>
            </w:r>
            <w:r w:rsidR="00A77B74" w:rsidRPr="009661B9">
              <w:rPr>
                <w:noProof/>
                <w:webHidden/>
              </w:rPr>
              <w:instrText xml:space="preserve"> PAGEREF _Toc194844953 \h </w:instrText>
            </w:r>
            <w:r w:rsidR="00A77B74" w:rsidRPr="009661B9">
              <w:rPr>
                <w:noProof/>
                <w:webHidden/>
              </w:rPr>
            </w:r>
            <w:r w:rsidR="00A77B74" w:rsidRPr="009661B9">
              <w:rPr>
                <w:noProof/>
                <w:webHidden/>
              </w:rPr>
              <w:fldChar w:fldCharType="separate"/>
            </w:r>
            <w:r w:rsidR="00A77B74" w:rsidRPr="009661B9">
              <w:rPr>
                <w:noProof/>
                <w:webHidden/>
              </w:rPr>
              <w:t>26</w:t>
            </w:r>
            <w:r w:rsidR="00A77B74" w:rsidRPr="009661B9">
              <w:rPr>
                <w:noProof/>
                <w:webHidden/>
              </w:rPr>
              <w:fldChar w:fldCharType="end"/>
            </w:r>
          </w:hyperlink>
        </w:p>
        <w:p w14:paraId="0036E8E8" w14:textId="6710E705" w:rsidR="00A77B74" w:rsidRPr="009661B9" w:rsidRDefault="00346009">
          <w:pPr>
            <w:pStyle w:val="TJ4"/>
            <w:tabs>
              <w:tab w:val="right" w:leader="dot" w:pos="9060"/>
            </w:tabs>
            <w:rPr>
              <w:rFonts w:eastAsiaTheme="minorEastAsia"/>
              <w:noProof/>
              <w:kern w:val="2"/>
              <w:sz w:val="22"/>
              <w:szCs w:val="22"/>
              <w:lang w:bidi="ar-SA"/>
              <w14:ligatures w14:val="standardContextual"/>
            </w:rPr>
          </w:pPr>
          <w:hyperlink w:anchor="_Toc194844954" w:history="1">
            <w:r w:rsidR="00A77B74" w:rsidRPr="009661B9">
              <w:rPr>
                <w:rStyle w:val="Hiperhivatkozs"/>
                <w:noProof/>
              </w:rPr>
              <w:t>Az „inventory” tábla</w:t>
            </w:r>
            <w:r w:rsidR="00A77B74" w:rsidRPr="009661B9">
              <w:rPr>
                <w:noProof/>
                <w:webHidden/>
              </w:rPr>
              <w:tab/>
            </w:r>
            <w:r w:rsidR="00A77B74" w:rsidRPr="009661B9">
              <w:rPr>
                <w:noProof/>
                <w:webHidden/>
              </w:rPr>
              <w:fldChar w:fldCharType="begin"/>
            </w:r>
            <w:r w:rsidR="00A77B74" w:rsidRPr="009661B9">
              <w:rPr>
                <w:noProof/>
                <w:webHidden/>
              </w:rPr>
              <w:instrText xml:space="preserve"> PAGEREF _Toc194844954 \h </w:instrText>
            </w:r>
            <w:r w:rsidR="00A77B74" w:rsidRPr="009661B9">
              <w:rPr>
                <w:noProof/>
                <w:webHidden/>
              </w:rPr>
            </w:r>
            <w:r w:rsidR="00A77B74" w:rsidRPr="009661B9">
              <w:rPr>
                <w:noProof/>
                <w:webHidden/>
              </w:rPr>
              <w:fldChar w:fldCharType="separate"/>
            </w:r>
            <w:r w:rsidR="00A77B74" w:rsidRPr="009661B9">
              <w:rPr>
                <w:noProof/>
                <w:webHidden/>
              </w:rPr>
              <w:t>27</w:t>
            </w:r>
            <w:r w:rsidR="00A77B74" w:rsidRPr="009661B9">
              <w:rPr>
                <w:noProof/>
                <w:webHidden/>
              </w:rPr>
              <w:fldChar w:fldCharType="end"/>
            </w:r>
          </w:hyperlink>
        </w:p>
        <w:p w14:paraId="5591BD0F" w14:textId="004A56B5" w:rsidR="00A77B74" w:rsidRPr="009661B9" w:rsidRDefault="00346009">
          <w:pPr>
            <w:pStyle w:val="TJ4"/>
            <w:tabs>
              <w:tab w:val="right" w:leader="dot" w:pos="9060"/>
            </w:tabs>
            <w:rPr>
              <w:rFonts w:eastAsiaTheme="minorEastAsia"/>
              <w:noProof/>
              <w:kern w:val="2"/>
              <w:sz w:val="22"/>
              <w:szCs w:val="22"/>
              <w:lang w:bidi="ar-SA"/>
              <w14:ligatures w14:val="standardContextual"/>
            </w:rPr>
          </w:pPr>
          <w:hyperlink w:anchor="_Toc194844955" w:history="1">
            <w:r w:rsidR="00A77B74" w:rsidRPr="009661B9">
              <w:rPr>
                <w:rStyle w:val="Hiperhivatkozs"/>
                <w:noProof/>
              </w:rPr>
              <w:t>A „users” tábla</w:t>
            </w:r>
            <w:r w:rsidR="00A77B74" w:rsidRPr="009661B9">
              <w:rPr>
                <w:noProof/>
                <w:webHidden/>
              </w:rPr>
              <w:tab/>
            </w:r>
            <w:r w:rsidR="00A77B74" w:rsidRPr="009661B9">
              <w:rPr>
                <w:noProof/>
                <w:webHidden/>
              </w:rPr>
              <w:fldChar w:fldCharType="begin"/>
            </w:r>
            <w:r w:rsidR="00A77B74" w:rsidRPr="009661B9">
              <w:rPr>
                <w:noProof/>
                <w:webHidden/>
              </w:rPr>
              <w:instrText xml:space="preserve"> PAGEREF _Toc194844955 \h </w:instrText>
            </w:r>
            <w:r w:rsidR="00A77B74" w:rsidRPr="009661B9">
              <w:rPr>
                <w:noProof/>
                <w:webHidden/>
              </w:rPr>
            </w:r>
            <w:r w:rsidR="00A77B74" w:rsidRPr="009661B9">
              <w:rPr>
                <w:noProof/>
                <w:webHidden/>
              </w:rPr>
              <w:fldChar w:fldCharType="separate"/>
            </w:r>
            <w:r w:rsidR="00A77B74" w:rsidRPr="009661B9">
              <w:rPr>
                <w:noProof/>
                <w:webHidden/>
              </w:rPr>
              <w:t>28</w:t>
            </w:r>
            <w:r w:rsidR="00A77B74" w:rsidRPr="009661B9">
              <w:rPr>
                <w:noProof/>
                <w:webHidden/>
              </w:rPr>
              <w:fldChar w:fldCharType="end"/>
            </w:r>
          </w:hyperlink>
        </w:p>
        <w:p w14:paraId="530ECBCE" w14:textId="378AA964" w:rsidR="00A77B74" w:rsidRPr="009661B9" w:rsidRDefault="00346009">
          <w:pPr>
            <w:pStyle w:val="TJ4"/>
            <w:tabs>
              <w:tab w:val="right" w:leader="dot" w:pos="9060"/>
            </w:tabs>
            <w:rPr>
              <w:rFonts w:eastAsiaTheme="minorEastAsia"/>
              <w:noProof/>
              <w:kern w:val="2"/>
              <w:sz w:val="22"/>
              <w:szCs w:val="22"/>
              <w:lang w:bidi="ar-SA"/>
              <w14:ligatures w14:val="standardContextual"/>
            </w:rPr>
          </w:pPr>
          <w:hyperlink w:anchor="_Toc194844956" w:history="1">
            <w:r w:rsidR="00A77B74" w:rsidRPr="009661B9">
              <w:rPr>
                <w:rStyle w:val="Hiperhivatkozs"/>
                <w:noProof/>
              </w:rPr>
              <w:t>A „reservation” tábla</w:t>
            </w:r>
            <w:r w:rsidR="00A77B74" w:rsidRPr="009661B9">
              <w:rPr>
                <w:noProof/>
                <w:webHidden/>
              </w:rPr>
              <w:tab/>
            </w:r>
            <w:r w:rsidR="00A77B74" w:rsidRPr="009661B9">
              <w:rPr>
                <w:noProof/>
                <w:webHidden/>
              </w:rPr>
              <w:fldChar w:fldCharType="begin"/>
            </w:r>
            <w:r w:rsidR="00A77B74" w:rsidRPr="009661B9">
              <w:rPr>
                <w:noProof/>
                <w:webHidden/>
              </w:rPr>
              <w:instrText xml:space="preserve"> PAGEREF _Toc194844956 \h </w:instrText>
            </w:r>
            <w:r w:rsidR="00A77B74" w:rsidRPr="009661B9">
              <w:rPr>
                <w:noProof/>
                <w:webHidden/>
              </w:rPr>
            </w:r>
            <w:r w:rsidR="00A77B74" w:rsidRPr="009661B9">
              <w:rPr>
                <w:noProof/>
                <w:webHidden/>
              </w:rPr>
              <w:fldChar w:fldCharType="separate"/>
            </w:r>
            <w:r w:rsidR="00A77B74" w:rsidRPr="009661B9">
              <w:rPr>
                <w:noProof/>
                <w:webHidden/>
              </w:rPr>
              <w:t>30</w:t>
            </w:r>
            <w:r w:rsidR="00A77B74" w:rsidRPr="009661B9">
              <w:rPr>
                <w:noProof/>
                <w:webHidden/>
              </w:rPr>
              <w:fldChar w:fldCharType="end"/>
            </w:r>
          </w:hyperlink>
        </w:p>
        <w:p w14:paraId="79AD8083" w14:textId="4AE97190" w:rsidR="00A77B74" w:rsidRPr="009661B9" w:rsidRDefault="00346009">
          <w:pPr>
            <w:pStyle w:val="TJ4"/>
            <w:tabs>
              <w:tab w:val="right" w:leader="dot" w:pos="9060"/>
            </w:tabs>
            <w:rPr>
              <w:rFonts w:eastAsiaTheme="minorEastAsia"/>
              <w:noProof/>
              <w:kern w:val="2"/>
              <w:sz w:val="22"/>
              <w:szCs w:val="22"/>
              <w:lang w:bidi="ar-SA"/>
              <w14:ligatures w14:val="standardContextual"/>
            </w:rPr>
          </w:pPr>
          <w:hyperlink w:anchor="_Toc194844957" w:history="1">
            <w:r w:rsidR="00A77B74" w:rsidRPr="009661B9">
              <w:rPr>
                <w:rStyle w:val="Hiperhivatkozs"/>
                <w:noProof/>
              </w:rPr>
              <w:t>A „shelf” tábla</w:t>
            </w:r>
            <w:r w:rsidR="00A77B74" w:rsidRPr="009661B9">
              <w:rPr>
                <w:noProof/>
                <w:webHidden/>
              </w:rPr>
              <w:tab/>
            </w:r>
            <w:r w:rsidR="00A77B74" w:rsidRPr="009661B9">
              <w:rPr>
                <w:noProof/>
                <w:webHidden/>
              </w:rPr>
              <w:fldChar w:fldCharType="begin"/>
            </w:r>
            <w:r w:rsidR="00A77B74" w:rsidRPr="009661B9">
              <w:rPr>
                <w:noProof/>
                <w:webHidden/>
              </w:rPr>
              <w:instrText xml:space="preserve"> PAGEREF _Toc194844957 \h </w:instrText>
            </w:r>
            <w:r w:rsidR="00A77B74" w:rsidRPr="009661B9">
              <w:rPr>
                <w:noProof/>
                <w:webHidden/>
              </w:rPr>
            </w:r>
            <w:r w:rsidR="00A77B74" w:rsidRPr="009661B9">
              <w:rPr>
                <w:noProof/>
                <w:webHidden/>
              </w:rPr>
              <w:fldChar w:fldCharType="separate"/>
            </w:r>
            <w:r w:rsidR="00A77B74" w:rsidRPr="009661B9">
              <w:rPr>
                <w:noProof/>
                <w:webHidden/>
              </w:rPr>
              <w:t>30</w:t>
            </w:r>
            <w:r w:rsidR="00A77B74" w:rsidRPr="009661B9">
              <w:rPr>
                <w:noProof/>
                <w:webHidden/>
              </w:rPr>
              <w:fldChar w:fldCharType="end"/>
            </w:r>
          </w:hyperlink>
        </w:p>
        <w:p w14:paraId="10282A43" w14:textId="4B69B938" w:rsidR="00A77B74" w:rsidRPr="009661B9" w:rsidRDefault="00346009">
          <w:pPr>
            <w:pStyle w:val="TJ4"/>
            <w:tabs>
              <w:tab w:val="right" w:leader="dot" w:pos="9060"/>
            </w:tabs>
            <w:rPr>
              <w:rFonts w:eastAsiaTheme="minorEastAsia"/>
              <w:noProof/>
              <w:kern w:val="2"/>
              <w:sz w:val="22"/>
              <w:szCs w:val="22"/>
              <w:lang w:bidi="ar-SA"/>
              <w14:ligatures w14:val="standardContextual"/>
            </w:rPr>
          </w:pPr>
          <w:hyperlink w:anchor="_Toc194844958" w:history="1">
            <w:r w:rsidR="00A77B74" w:rsidRPr="009661B9">
              <w:rPr>
                <w:rStyle w:val="Hiperhivatkozs"/>
                <w:noProof/>
              </w:rPr>
              <w:t>Az „employees” tábla</w:t>
            </w:r>
            <w:r w:rsidR="00A77B74" w:rsidRPr="009661B9">
              <w:rPr>
                <w:noProof/>
                <w:webHidden/>
              </w:rPr>
              <w:tab/>
            </w:r>
            <w:r w:rsidR="00A77B74" w:rsidRPr="009661B9">
              <w:rPr>
                <w:noProof/>
                <w:webHidden/>
              </w:rPr>
              <w:fldChar w:fldCharType="begin"/>
            </w:r>
            <w:r w:rsidR="00A77B74" w:rsidRPr="009661B9">
              <w:rPr>
                <w:noProof/>
                <w:webHidden/>
              </w:rPr>
              <w:instrText xml:space="preserve"> PAGEREF _Toc194844958 \h </w:instrText>
            </w:r>
            <w:r w:rsidR="00A77B74" w:rsidRPr="009661B9">
              <w:rPr>
                <w:noProof/>
                <w:webHidden/>
              </w:rPr>
            </w:r>
            <w:r w:rsidR="00A77B74" w:rsidRPr="009661B9">
              <w:rPr>
                <w:noProof/>
                <w:webHidden/>
              </w:rPr>
              <w:fldChar w:fldCharType="separate"/>
            </w:r>
            <w:r w:rsidR="00A77B74" w:rsidRPr="009661B9">
              <w:rPr>
                <w:noProof/>
                <w:webHidden/>
              </w:rPr>
              <w:t>31</w:t>
            </w:r>
            <w:r w:rsidR="00A77B74" w:rsidRPr="009661B9">
              <w:rPr>
                <w:noProof/>
                <w:webHidden/>
              </w:rPr>
              <w:fldChar w:fldCharType="end"/>
            </w:r>
          </w:hyperlink>
        </w:p>
        <w:p w14:paraId="6FEA0BCD" w14:textId="67CFE8C3" w:rsidR="00A77B74" w:rsidRPr="009661B9" w:rsidRDefault="00346009">
          <w:pPr>
            <w:pStyle w:val="TJ4"/>
            <w:tabs>
              <w:tab w:val="right" w:leader="dot" w:pos="9060"/>
            </w:tabs>
            <w:rPr>
              <w:rFonts w:eastAsiaTheme="minorEastAsia"/>
              <w:noProof/>
              <w:kern w:val="2"/>
              <w:sz w:val="22"/>
              <w:szCs w:val="22"/>
              <w:lang w:bidi="ar-SA"/>
              <w14:ligatures w14:val="standardContextual"/>
            </w:rPr>
          </w:pPr>
          <w:hyperlink w:anchor="_Toc194844959" w:history="1">
            <w:r w:rsidR="00A77B74" w:rsidRPr="009661B9">
              <w:rPr>
                <w:rStyle w:val="Hiperhivatkozs"/>
                <w:noProof/>
              </w:rPr>
              <w:t>A „borrowings” tábla</w:t>
            </w:r>
            <w:r w:rsidR="00A77B74" w:rsidRPr="009661B9">
              <w:rPr>
                <w:noProof/>
                <w:webHidden/>
              </w:rPr>
              <w:tab/>
            </w:r>
            <w:r w:rsidR="00A77B74" w:rsidRPr="009661B9">
              <w:rPr>
                <w:noProof/>
                <w:webHidden/>
              </w:rPr>
              <w:fldChar w:fldCharType="begin"/>
            </w:r>
            <w:r w:rsidR="00A77B74" w:rsidRPr="009661B9">
              <w:rPr>
                <w:noProof/>
                <w:webHidden/>
              </w:rPr>
              <w:instrText xml:space="preserve"> PAGEREF _Toc194844959 \h </w:instrText>
            </w:r>
            <w:r w:rsidR="00A77B74" w:rsidRPr="009661B9">
              <w:rPr>
                <w:noProof/>
                <w:webHidden/>
              </w:rPr>
            </w:r>
            <w:r w:rsidR="00A77B74" w:rsidRPr="009661B9">
              <w:rPr>
                <w:noProof/>
                <w:webHidden/>
              </w:rPr>
              <w:fldChar w:fldCharType="separate"/>
            </w:r>
            <w:r w:rsidR="00A77B74" w:rsidRPr="009661B9">
              <w:rPr>
                <w:noProof/>
                <w:webHidden/>
              </w:rPr>
              <w:t>32</w:t>
            </w:r>
            <w:r w:rsidR="00A77B74" w:rsidRPr="009661B9">
              <w:rPr>
                <w:noProof/>
                <w:webHidden/>
              </w:rPr>
              <w:fldChar w:fldCharType="end"/>
            </w:r>
          </w:hyperlink>
        </w:p>
        <w:p w14:paraId="00D3B1E9" w14:textId="44CF3562" w:rsidR="00A77B74" w:rsidRPr="009661B9" w:rsidRDefault="00346009">
          <w:pPr>
            <w:pStyle w:val="TJ4"/>
            <w:tabs>
              <w:tab w:val="right" w:leader="dot" w:pos="9060"/>
            </w:tabs>
            <w:rPr>
              <w:rFonts w:eastAsiaTheme="minorEastAsia"/>
              <w:noProof/>
              <w:kern w:val="2"/>
              <w:sz w:val="22"/>
              <w:szCs w:val="22"/>
              <w:lang w:bidi="ar-SA"/>
              <w14:ligatures w14:val="standardContextual"/>
            </w:rPr>
          </w:pPr>
          <w:hyperlink w:anchor="_Toc194844960" w:history="1">
            <w:r w:rsidR="00A77B74" w:rsidRPr="009661B9">
              <w:rPr>
                <w:rStyle w:val="Hiperhivatkozs"/>
                <w:noProof/>
              </w:rPr>
              <w:t>A „booking” tábla</w:t>
            </w:r>
            <w:r w:rsidR="00A77B74" w:rsidRPr="009661B9">
              <w:rPr>
                <w:noProof/>
                <w:webHidden/>
              </w:rPr>
              <w:tab/>
            </w:r>
            <w:r w:rsidR="00A77B74" w:rsidRPr="009661B9">
              <w:rPr>
                <w:noProof/>
                <w:webHidden/>
              </w:rPr>
              <w:fldChar w:fldCharType="begin"/>
            </w:r>
            <w:r w:rsidR="00A77B74" w:rsidRPr="009661B9">
              <w:rPr>
                <w:noProof/>
                <w:webHidden/>
              </w:rPr>
              <w:instrText xml:space="preserve"> PAGEREF _Toc194844960 \h </w:instrText>
            </w:r>
            <w:r w:rsidR="00A77B74" w:rsidRPr="009661B9">
              <w:rPr>
                <w:noProof/>
                <w:webHidden/>
              </w:rPr>
            </w:r>
            <w:r w:rsidR="00A77B74" w:rsidRPr="009661B9">
              <w:rPr>
                <w:noProof/>
                <w:webHidden/>
              </w:rPr>
              <w:fldChar w:fldCharType="separate"/>
            </w:r>
            <w:r w:rsidR="00A77B74" w:rsidRPr="009661B9">
              <w:rPr>
                <w:noProof/>
                <w:webHidden/>
              </w:rPr>
              <w:t>33</w:t>
            </w:r>
            <w:r w:rsidR="00A77B74" w:rsidRPr="009661B9">
              <w:rPr>
                <w:noProof/>
                <w:webHidden/>
              </w:rPr>
              <w:fldChar w:fldCharType="end"/>
            </w:r>
          </w:hyperlink>
        </w:p>
        <w:p w14:paraId="545CE3A0" w14:textId="50DBAEEC" w:rsidR="00A77B74" w:rsidRPr="009661B9" w:rsidRDefault="00346009">
          <w:pPr>
            <w:pStyle w:val="TJ4"/>
            <w:tabs>
              <w:tab w:val="right" w:leader="dot" w:pos="9060"/>
            </w:tabs>
            <w:rPr>
              <w:rFonts w:eastAsiaTheme="minorEastAsia"/>
              <w:noProof/>
              <w:kern w:val="2"/>
              <w:sz w:val="22"/>
              <w:szCs w:val="22"/>
              <w:lang w:bidi="ar-SA"/>
              <w14:ligatures w14:val="standardContextual"/>
            </w:rPr>
          </w:pPr>
          <w:hyperlink w:anchor="_Toc194844961" w:history="1">
            <w:r w:rsidR="00A77B74" w:rsidRPr="009661B9">
              <w:rPr>
                <w:rStyle w:val="Hiperhivatkozs"/>
                <w:noProof/>
              </w:rPr>
              <w:t>A „system_settings” tábla</w:t>
            </w:r>
            <w:r w:rsidR="00A77B74" w:rsidRPr="009661B9">
              <w:rPr>
                <w:noProof/>
                <w:webHidden/>
              </w:rPr>
              <w:tab/>
            </w:r>
            <w:r w:rsidR="00A77B74" w:rsidRPr="009661B9">
              <w:rPr>
                <w:noProof/>
                <w:webHidden/>
              </w:rPr>
              <w:fldChar w:fldCharType="begin"/>
            </w:r>
            <w:r w:rsidR="00A77B74" w:rsidRPr="009661B9">
              <w:rPr>
                <w:noProof/>
                <w:webHidden/>
              </w:rPr>
              <w:instrText xml:space="preserve"> PAGEREF _Toc194844961 \h </w:instrText>
            </w:r>
            <w:r w:rsidR="00A77B74" w:rsidRPr="009661B9">
              <w:rPr>
                <w:noProof/>
                <w:webHidden/>
              </w:rPr>
            </w:r>
            <w:r w:rsidR="00A77B74" w:rsidRPr="009661B9">
              <w:rPr>
                <w:noProof/>
                <w:webHidden/>
              </w:rPr>
              <w:fldChar w:fldCharType="separate"/>
            </w:r>
            <w:r w:rsidR="00A77B74" w:rsidRPr="009661B9">
              <w:rPr>
                <w:noProof/>
                <w:webHidden/>
              </w:rPr>
              <w:t>34</w:t>
            </w:r>
            <w:r w:rsidR="00A77B74" w:rsidRPr="009661B9">
              <w:rPr>
                <w:noProof/>
                <w:webHidden/>
              </w:rPr>
              <w:fldChar w:fldCharType="end"/>
            </w:r>
          </w:hyperlink>
        </w:p>
        <w:p w14:paraId="0A9562DF" w14:textId="0DB092E7" w:rsidR="00A77B74" w:rsidRPr="009661B9" w:rsidRDefault="00346009">
          <w:pPr>
            <w:pStyle w:val="TJ4"/>
            <w:tabs>
              <w:tab w:val="right" w:leader="dot" w:pos="9060"/>
            </w:tabs>
            <w:rPr>
              <w:rFonts w:eastAsiaTheme="minorEastAsia"/>
              <w:noProof/>
              <w:kern w:val="2"/>
              <w:sz w:val="22"/>
              <w:szCs w:val="22"/>
              <w:lang w:bidi="ar-SA"/>
              <w14:ligatures w14:val="standardContextual"/>
            </w:rPr>
          </w:pPr>
          <w:hyperlink w:anchor="_Toc194844962" w:history="1">
            <w:r w:rsidR="00A77B74" w:rsidRPr="009661B9">
              <w:rPr>
                <w:rStyle w:val="Hiperhivatkozs"/>
                <w:noProof/>
              </w:rPr>
              <w:t>A „tokens” tábla</w:t>
            </w:r>
            <w:r w:rsidR="00A77B74" w:rsidRPr="009661B9">
              <w:rPr>
                <w:noProof/>
                <w:webHidden/>
              </w:rPr>
              <w:tab/>
            </w:r>
            <w:r w:rsidR="00A77B74" w:rsidRPr="009661B9">
              <w:rPr>
                <w:noProof/>
                <w:webHidden/>
              </w:rPr>
              <w:fldChar w:fldCharType="begin"/>
            </w:r>
            <w:r w:rsidR="00A77B74" w:rsidRPr="009661B9">
              <w:rPr>
                <w:noProof/>
                <w:webHidden/>
              </w:rPr>
              <w:instrText xml:space="preserve"> PAGEREF _Toc194844962 \h </w:instrText>
            </w:r>
            <w:r w:rsidR="00A77B74" w:rsidRPr="009661B9">
              <w:rPr>
                <w:noProof/>
                <w:webHidden/>
              </w:rPr>
            </w:r>
            <w:r w:rsidR="00A77B74" w:rsidRPr="009661B9">
              <w:rPr>
                <w:noProof/>
                <w:webHidden/>
              </w:rPr>
              <w:fldChar w:fldCharType="separate"/>
            </w:r>
            <w:r w:rsidR="00A77B74" w:rsidRPr="009661B9">
              <w:rPr>
                <w:noProof/>
                <w:webHidden/>
              </w:rPr>
              <w:t>35</w:t>
            </w:r>
            <w:r w:rsidR="00A77B74" w:rsidRPr="009661B9">
              <w:rPr>
                <w:noProof/>
                <w:webHidden/>
              </w:rPr>
              <w:fldChar w:fldCharType="end"/>
            </w:r>
          </w:hyperlink>
        </w:p>
        <w:p w14:paraId="1FFEB99D" w14:textId="0C2ABC1A" w:rsidR="00A77B74" w:rsidRPr="009661B9" w:rsidRDefault="00346009">
          <w:pPr>
            <w:pStyle w:val="TJ3"/>
            <w:tabs>
              <w:tab w:val="right" w:leader="dot" w:pos="9060"/>
            </w:tabs>
            <w:rPr>
              <w:rFonts w:eastAsiaTheme="minorEastAsia"/>
              <w:noProof/>
              <w:kern w:val="2"/>
              <w:sz w:val="22"/>
              <w:szCs w:val="22"/>
              <w:lang w:bidi="ar-SA"/>
              <w14:ligatures w14:val="standardContextual"/>
            </w:rPr>
          </w:pPr>
          <w:hyperlink w:anchor="_Toc194844963" w:history="1">
            <w:r w:rsidR="00A77B74" w:rsidRPr="009661B9">
              <w:rPr>
                <w:rStyle w:val="Hiperhivatkozs"/>
                <w:noProof/>
              </w:rPr>
              <w:t>Eljárások</w:t>
            </w:r>
            <w:r w:rsidR="00A77B74" w:rsidRPr="009661B9">
              <w:rPr>
                <w:noProof/>
                <w:webHidden/>
              </w:rPr>
              <w:tab/>
            </w:r>
            <w:r w:rsidR="00A77B74" w:rsidRPr="009661B9">
              <w:rPr>
                <w:noProof/>
                <w:webHidden/>
              </w:rPr>
              <w:fldChar w:fldCharType="begin"/>
            </w:r>
            <w:r w:rsidR="00A77B74" w:rsidRPr="009661B9">
              <w:rPr>
                <w:noProof/>
                <w:webHidden/>
              </w:rPr>
              <w:instrText xml:space="preserve"> PAGEREF _Toc194844963 \h </w:instrText>
            </w:r>
            <w:r w:rsidR="00A77B74" w:rsidRPr="009661B9">
              <w:rPr>
                <w:noProof/>
                <w:webHidden/>
              </w:rPr>
            </w:r>
            <w:r w:rsidR="00A77B74" w:rsidRPr="009661B9">
              <w:rPr>
                <w:noProof/>
                <w:webHidden/>
              </w:rPr>
              <w:fldChar w:fldCharType="separate"/>
            </w:r>
            <w:r w:rsidR="00A77B74" w:rsidRPr="009661B9">
              <w:rPr>
                <w:noProof/>
                <w:webHidden/>
              </w:rPr>
              <w:t>36</w:t>
            </w:r>
            <w:r w:rsidR="00A77B74" w:rsidRPr="009661B9">
              <w:rPr>
                <w:noProof/>
                <w:webHidden/>
              </w:rPr>
              <w:fldChar w:fldCharType="end"/>
            </w:r>
          </w:hyperlink>
        </w:p>
        <w:p w14:paraId="0A238325" w14:textId="460BB4BB" w:rsidR="00A77B74" w:rsidRPr="009661B9" w:rsidRDefault="00346009">
          <w:pPr>
            <w:pStyle w:val="TJ4"/>
            <w:tabs>
              <w:tab w:val="right" w:leader="dot" w:pos="9060"/>
            </w:tabs>
            <w:rPr>
              <w:rFonts w:eastAsiaTheme="minorEastAsia"/>
              <w:noProof/>
              <w:kern w:val="2"/>
              <w:sz w:val="22"/>
              <w:szCs w:val="22"/>
              <w:lang w:bidi="ar-SA"/>
              <w14:ligatures w14:val="standardContextual"/>
            </w:rPr>
          </w:pPr>
          <w:hyperlink w:anchor="_Toc194844964" w:history="1">
            <w:r w:rsidR="00A77B74" w:rsidRPr="009661B9">
              <w:rPr>
                <w:rStyle w:val="Hiperhivatkozs"/>
                <w:noProof/>
              </w:rPr>
              <w:t>Eljárások felsorolása</w:t>
            </w:r>
            <w:r w:rsidR="00A77B74" w:rsidRPr="009661B9">
              <w:rPr>
                <w:noProof/>
                <w:webHidden/>
              </w:rPr>
              <w:tab/>
            </w:r>
            <w:r w:rsidR="00A77B74" w:rsidRPr="009661B9">
              <w:rPr>
                <w:noProof/>
                <w:webHidden/>
              </w:rPr>
              <w:fldChar w:fldCharType="begin"/>
            </w:r>
            <w:r w:rsidR="00A77B74" w:rsidRPr="009661B9">
              <w:rPr>
                <w:noProof/>
                <w:webHidden/>
              </w:rPr>
              <w:instrText xml:space="preserve"> PAGEREF _Toc194844964 \h </w:instrText>
            </w:r>
            <w:r w:rsidR="00A77B74" w:rsidRPr="009661B9">
              <w:rPr>
                <w:noProof/>
                <w:webHidden/>
              </w:rPr>
            </w:r>
            <w:r w:rsidR="00A77B74" w:rsidRPr="009661B9">
              <w:rPr>
                <w:noProof/>
                <w:webHidden/>
              </w:rPr>
              <w:fldChar w:fldCharType="separate"/>
            </w:r>
            <w:r w:rsidR="00A77B74" w:rsidRPr="009661B9">
              <w:rPr>
                <w:noProof/>
                <w:webHidden/>
              </w:rPr>
              <w:t>36</w:t>
            </w:r>
            <w:r w:rsidR="00A77B74" w:rsidRPr="009661B9">
              <w:rPr>
                <w:noProof/>
                <w:webHidden/>
              </w:rPr>
              <w:fldChar w:fldCharType="end"/>
            </w:r>
          </w:hyperlink>
        </w:p>
        <w:p w14:paraId="0F6AE462" w14:textId="1563851B" w:rsidR="00A77B74" w:rsidRPr="009661B9" w:rsidRDefault="00346009">
          <w:pPr>
            <w:pStyle w:val="TJ2"/>
            <w:tabs>
              <w:tab w:val="right" w:leader="dot" w:pos="9060"/>
            </w:tabs>
            <w:rPr>
              <w:rFonts w:eastAsiaTheme="minorEastAsia"/>
              <w:noProof/>
              <w:kern w:val="2"/>
              <w:sz w:val="22"/>
              <w:szCs w:val="22"/>
              <w:lang w:bidi="ar-SA"/>
              <w14:ligatures w14:val="standardContextual"/>
            </w:rPr>
          </w:pPr>
          <w:hyperlink w:anchor="_Toc194844965" w:history="1">
            <w:r w:rsidR="00A77B74" w:rsidRPr="009661B9">
              <w:rPr>
                <w:rStyle w:val="Hiperhivatkozs"/>
                <w:noProof/>
              </w:rPr>
              <w:t>Tesztelés</w:t>
            </w:r>
            <w:r w:rsidR="00A77B74" w:rsidRPr="009661B9">
              <w:rPr>
                <w:noProof/>
                <w:webHidden/>
              </w:rPr>
              <w:tab/>
            </w:r>
            <w:r w:rsidR="00A77B74" w:rsidRPr="009661B9">
              <w:rPr>
                <w:noProof/>
                <w:webHidden/>
              </w:rPr>
              <w:fldChar w:fldCharType="begin"/>
            </w:r>
            <w:r w:rsidR="00A77B74" w:rsidRPr="009661B9">
              <w:rPr>
                <w:noProof/>
                <w:webHidden/>
              </w:rPr>
              <w:instrText xml:space="preserve"> PAGEREF _Toc194844965 \h </w:instrText>
            </w:r>
            <w:r w:rsidR="00A77B74" w:rsidRPr="009661B9">
              <w:rPr>
                <w:noProof/>
                <w:webHidden/>
              </w:rPr>
            </w:r>
            <w:r w:rsidR="00A77B74" w:rsidRPr="009661B9">
              <w:rPr>
                <w:noProof/>
                <w:webHidden/>
              </w:rPr>
              <w:fldChar w:fldCharType="separate"/>
            </w:r>
            <w:r w:rsidR="00A77B74" w:rsidRPr="009661B9">
              <w:rPr>
                <w:noProof/>
                <w:webHidden/>
              </w:rPr>
              <w:t>46</w:t>
            </w:r>
            <w:r w:rsidR="00A77B74" w:rsidRPr="009661B9">
              <w:rPr>
                <w:noProof/>
                <w:webHidden/>
              </w:rPr>
              <w:fldChar w:fldCharType="end"/>
            </w:r>
          </w:hyperlink>
        </w:p>
        <w:p w14:paraId="12C83116" w14:textId="3DD2D4C2" w:rsidR="00A77B74" w:rsidRPr="009661B9" w:rsidRDefault="00346009">
          <w:pPr>
            <w:pStyle w:val="TJ3"/>
            <w:tabs>
              <w:tab w:val="right" w:leader="dot" w:pos="9060"/>
            </w:tabs>
            <w:rPr>
              <w:rFonts w:eastAsiaTheme="minorEastAsia"/>
              <w:noProof/>
              <w:kern w:val="2"/>
              <w:sz w:val="22"/>
              <w:szCs w:val="22"/>
              <w:lang w:bidi="ar-SA"/>
              <w14:ligatures w14:val="standardContextual"/>
            </w:rPr>
          </w:pPr>
          <w:hyperlink w:anchor="_Toc194844966" w:history="1">
            <w:r w:rsidR="00A77B74" w:rsidRPr="009661B9">
              <w:rPr>
                <w:rStyle w:val="Hiperhivatkozs"/>
                <w:noProof/>
              </w:rPr>
              <w:t>SQL eljárások tesztelése</w:t>
            </w:r>
            <w:r w:rsidR="00A77B74" w:rsidRPr="009661B9">
              <w:rPr>
                <w:noProof/>
                <w:webHidden/>
              </w:rPr>
              <w:tab/>
            </w:r>
            <w:r w:rsidR="00A77B74" w:rsidRPr="009661B9">
              <w:rPr>
                <w:noProof/>
                <w:webHidden/>
              </w:rPr>
              <w:fldChar w:fldCharType="begin"/>
            </w:r>
            <w:r w:rsidR="00A77B74" w:rsidRPr="009661B9">
              <w:rPr>
                <w:noProof/>
                <w:webHidden/>
              </w:rPr>
              <w:instrText xml:space="preserve"> PAGEREF _Toc194844966 \h </w:instrText>
            </w:r>
            <w:r w:rsidR="00A77B74" w:rsidRPr="009661B9">
              <w:rPr>
                <w:noProof/>
                <w:webHidden/>
              </w:rPr>
            </w:r>
            <w:r w:rsidR="00A77B74" w:rsidRPr="009661B9">
              <w:rPr>
                <w:noProof/>
                <w:webHidden/>
              </w:rPr>
              <w:fldChar w:fldCharType="separate"/>
            </w:r>
            <w:r w:rsidR="00A77B74" w:rsidRPr="009661B9">
              <w:rPr>
                <w:noProof/>
                <w:webHidden/>
              </w:rPr>
              <w:t>46</w:t>
            </w:r>
            <w:r w:rsidR="00A77B74" w:rsidRPr="009661B9">
              <w:rPr>
                <w:noProof/>
                <w:webHidden/>
              </w:rPr>
              <w:fldChar w:fldCharType="end"/>
            </w:r>
          </w:hyperlink>
        </w:p>
        <w:p w14:paraId="250FD649" w14:textId="13BD8E21" w:rsidR="00A77B74" w:rsidRPr="009661B9" w:rsidRDefault="00346009">
          <w:pPr>
            <w:pStyle w:val="TJ3"/>
            <w:tabs>
              <w:tab w:val="right" w:leader="dot" w:pos="9060"/>
            </w:tabs>
            <w:rPr>
              <w:rFonts w:eastAsiaTheme="minorEastAsia"/>
              <w:noProof/>
              <w:kern w:val="2"/>
              <w:sz w:val="22"/>
              <w:szCs w:val="22"/>
              <w:lang w:bidi="ar-SA"/>
              <w14:ligatures w14:val="standardContextual"/>
            </w:rPr>
          </w:pPr>
          <w:hyperlink w:anchor="_Toc194844967" w:history="1">
            <w:r w:rsidR="00A77B74" w:rsidRPr="009661B9">
              <w:rPr>
                <w:rStyle w:val="Hiperhivatkozs"/>
                <w:noProof/>
              </w:rPr>
              <w:t>Adatbázis tesztadatok</w:t>
            </w:r>
            <w:r w:rsidR="00A77B74" w:rsidRPr="009661B9">
              <w:rPr>
                <w:noProof/>
                <w:webHidden/>
              </w:rPr>
              <w:tab/>
            </w:r>
            <w:r w:rsidR="00A77B74" w:rsidRPr="009661B9">
              <w:rPr>
                <w:noProof/>
                <w:webHidden/>
              </w:rPr>
              <w:fldChar w:fldCharType="begin"/>
            </w:r>
            <w:r w:rsidR="00A77B74" w:rsidRPr="009661B9">
              <w:rPr>
                <w:noProof/>
                <w:webHidden/>
              </w:rPr>
              <w:instrText xml:space="preserve"> PAGEREF _Toc194844967 \h </w:instrText>
            </w:r>
            <w:r w:rsidR="00A77B74" w:rsidRPr="009661B9">
              <w:rPr>
                <w:noProof/>
                <w:webHidden/>
              </w:rPr>
            </w:r>
            <w:r w:rsidR="00A77B74" w:rsidRPr="009661B9">
              <w:rPr>
                <w:noProof/>
                <w:webHidden/>
              </w:rPr>
              <w:fldChar w:fldCharType="separate"/>
            </w:r>
            <w:r w:rsidR="00A77B74" w:rsidRPr="009661B9">
              <w:rPr>
                <w:noProof/>
                <w:webHidden/>
              </w:rPr>
              <w:t>46</w:t>
            </w:r>
            <w:r w:rsidR="00A77B74" w:rsidRPr="009661B9">
              <w:rPr>
                <w:noProof/>
                <w:webHidden/>
              </w:rPr>
              <w:fldChar w:fldCharType="end"/>
            </w:r>
          </w:hyperlink>
        </w:p>
        <w:p w14:paraId="6B9C7852" w14:textId="44365A8E" w:rsidR="00A77B74" w:rsidRPr="009661B9" w:rsidRDefault="00346009">
          <w:pPr>
            <w:pStyle w:val="TJ3"/>
            <w:tabs>
              <w:tab w:val="right" w:leader="dot" w:pos="9060"/>
            </w:tabs>
            <w:rPr>
              <w:rFonts w:eastAsiaTheme="minorEastAsia"/>
              <w:noProof/>
              <w:kern w:val="2"/>
              <w:sz w:val="22"/>
              <w:szCs w:val="22"/>
              <w:lang w:bidi="ar-SA"/>
              <w14:ligatures w14:val="standardContextual"/>
            </w:rPr>
          </w:pPr>
          <w:hyperlink w:anchor="_Toc194844968" w:history="1">
            <w:r w:rsidR="00A77B74" w:rsidRPr="009661B9">
              <w:rPr>
                <w:rStyle w:val="Hiperhivatkozs"/>
                <w:noProof/>
              </w:rPr>
              <w:t>Api asztali alkalmazással való összeköttetésének integrációs tesztje</w:t>
            </w:r>
            <w:r w:rsidR="00A77B74" w:rsidRPr="009661B9">
              <w:rPr>
                <w:noProof/>
                <w:webHidden/>
              </w:rPr>
              <w:tab/>
            </w:r>
            <w:r w:rsidR="00A77B74" w:rsidRPr="009661B9">
              <w:rPr>
                <w:noProof/>
                <w:webHidden/>
              </w:rPr>
              <w:fldChar w:fldCharType="begin"/>
            </w:r>
            <w:r w:rsidR="00A77B74" w:rsidRPr="009661B9">
              <w:rPr>
                <w:noProof/>
                <w:webHidden/>
              </w:rPr>
              <w:instrText xml:space="preserve"> PAGEREF _Toc194844968 \h </w:instrText>
            </w:r>
            <w:r w:rsidR="00A77B74" w:rsidRPr="009661B9">
              <w:rPr>
                <w:noProof/>
                <w:webHidden/>
              </w:rPr>
            </w:r>
            <w:r w:rsidR="00A77B74" w:rsidRPr="009661B9">
              <w:rPr>
                <w:noProof/>
                <w:webHidden/>
              </w:rPr>
              <w:fldChar w:fldCharType="separate"/>
            </w:r>
            <w:r w:rsidR="00A77B74" w:rsidRPr="009661B9">
              <w:rPr>
                <w:noProof/>
                <w:webHidden/>
              </w:rPr>
              <w:t>46</w:t>
            </w:r>
            <w:r w:rsidR="00A77B74" w:rsidRPr="009661B9">
              <w:rPr>
                <w:noProof/>
                <w:webHidden/>
              </w:rPr>
              <w:fldChar w:fldCharType="end"/>
            </w:r>
          </w:hyperlink>
        </w:p>
        <w:p w14:paraId="6CC0DEC4" w14:textId="4199DCBB" w:rsidR="00A77B74" w:rsidRPr="009661B9" w:rsidRDefault="00346009">
          <w:pPr>
            <w:pStyle w:val="TJ3"/>
            <w:tabs>
              <w:tab w:val="right" w:leader="dot" w:pos="9060"/>
            </w:tabs>
            <w:rPr>
              <w:rFonts w:eastAsiaTheme="minorEastAsia"/>
              <w:noProof/>
              <w:kern w:val="2"/>
              <w:sz w:val="22"/>
              <w:szCs w:val="22"/>
              <w:lang w:bidi="ar-SA"/>
              <w14:ligatures w14:val="standardContextual"/>
            </w:rPr>
          </w:pPr>
          <w:hyperlink w:anchor="_Toc194844969" w:history="1">
            <w:r w:rsidR="00A77B74" w:rsidRPr="009661B9">
              <w:rPr>
                <w:rStyle w:val="Hiperhivatkozs"/>
                <w:noProof/>
              </w:rPr>
              <w:t>Asztali alkalmazás rendszertesztek</w:t>
            </w:r>
            <w:r w:rsidR="00A77B74" w:rsidRPr="009661B9">
              <w:rPr>
                <w:noProof/>
                <w:webHidden/>
              </w:rPr>
              <w:tab/>
            </w:r>
            <w:r w:rsidR="00A77B74" w:rsidRPr="009661B9">
              <w:rPr>
                <w:noProof/>
                <w:webHidden/>
              </w:rPr>
              <w:fldChar w:fldCharType="begin"/>
            </w:r>
            <w:r w:rsidR="00A77B74" w:rsidRPr="009661B9">
              <w:rPr>
                <w:noProof/>
                <w:webHidden/>
              </w:rPr>
              <w:instrText xml:space="preserve"> PAGEREF _Toc194844969 \h </w:instrText>
            </w:r>
            <w:r w:rsidR="00A77B74" w:rsidRPr="009661B9">
              <w:rPr>
                <w:noProof/>
                <w:webHidden/>
              </w:rPr>
            </w:r>
            <w:r w:rsidR="00A77B74" w:rsidRPr="009661B9">
              <w:rPr>
                <w:noProof/>
                <w:webHidden/>
              </w:rPr>
              <w:fldChar w:fldCharType="separate"/>
            </w:r>
            <w:r w:rsidR="00A77B74" w:rsidRPr="009661B9">
              <w:rPr>
                <w:noProof/>
                <w:webHidden/>
              </w:rPr>
              <w:t>46</w:t>
            </w:r>
            <w:r w:rsidR="00A77B74" w:rsidRPr="009661B9">
              <w:rPr>
                <w:noProof/>
                <w:webHidden/>
              </w:rPr>
              <w:fldChar w:fldCharType="end"/>
            </w:r>
          </w:hyperlink>
        </w:p>
        <w:p w14:paraId="3E2F0482" w14:textId="363FBA90" w:rsidR="00A77B74" w:rsidRPr="009661B9" w:rsidRDefault="00346009">
          <w:pPr>
            <w:pStyle w:val="TJ1"/>
            <w:tabs>
              <w:tab w:val="right" w:leader="dot" w:pos="9060"/>
            </w:tabs>
            <w:rPr>
              <w:rFonts w:eastAsiaTheme="minorEastAsia"/>
              <w:noProof/>
              <w:kern w:val="2"/>
              <w:sz w:val="22"/>
              <w:szCs w:val="22"/>
              <w:lang w:bidi="ar-SA"/>
              <w14:ligatures w14:val="standardContextual"/>
            </w:rPr>
          </w:pPr>
          <w:hyperlink w:anchor="_Toc194844970" w:history="1">
            <w:r w:rsidR="00A77B74" w:rsidRPr="009661B9">
              <w:rPr>
                <w:rStyle w:val="Hiperhivatkozs"/>
                <w:noProof/>
              </w:rPr>
              <w:t>Felhasználói dokumentáció</w:t>
            </w:r>
            <w:r w:rsidR="00A77B74" w:rsidRPr="009661B9">
              <w:rPr>
                <w:noProof/>
                <w:webHidden/>
              </w:rPr>
              <w:tab/>
            </w:r>
            <w:r w:rsidR="00A77B74" w:rsidRPr="009661B9">
              <w:rPr>
                <w:noProof/>
                <w:webHidden/>
              </w:rPr>
              <w:fldChar w:fldCharType="begin"/>
            </w:r>
            <w:r w:rsidR="00A77B74" w:rsidRPr="009661B9">
              <w:rPr>
                <w:noProof/>
                <w:webHidden/>
              </w:rPr>
              <w:instrText xml:space="preserve"> PAGEREF _Toc194844970 \h </w:instrText>
            </w:r>
            <w:r w:rsidR="00A77B74" w:rsidRPr="009661B9">
              <w:rPr>
                <w:noProof/>
                <w:webHidden/>
              </w:rPr>
            </w:r>
            <w:r w:rsidR="00A77B74" w:rsidRPr="009661B9">
              <w:rPr>
                <w:noProof/>
                <w:webHidden/>
              </w:rPr>
              <w:fldChar w:fldCharType="separate"/>
            </w:r>
            <w:r w:rsidR="00A77B74" w:rsidRPr="009661B9">
              <w:rPr>
                <w:noProof/>
                <w:webHidden/>
              </w:rPr>
              <w:t>47</w:t>
            </w:r>
            <w:r w:rsidR="00A77B74" w:rsidRPr="009661B9">
              <w:rPr>
                <w:noProof/>
                <w:webHidden/>
              </w:rPr>
              <w:fldChar w:fldCharType="end"/>
            </w:r>
          </w:hyperlink>
        </w:p>
        <w:p w14:paraId="2CCCBA15" w14:textId="306BEF9B" w:rsidR="00A77B74" w:rsidRPr="009661B9" w:rsidRDefault="00346009">
          <w:pPr>
            <w:pStyle w:val="TJ2"/>
            <w:tabs>
              <w:tab w:val="right" w:leader="dot" w:pos="9060"/>
            </w:tabs>
            <w:rPr>
              <w:rFonts w:eastAsiaTheme="minorEastAsia"/>
              <w:noProof/>
              <w:kern w:val="2"/>
              <w:sz w:val="22"/>
              <w:szCs w:val="22"/>
              <w:lang w:bidi="ar-SA"/>
              <w14:ligatures w14:val="standardContextual"/>
            </w:rPr>
          </w:pPr>
          <w:hyperlink w:anchor="_Toc194844971" w:history="1">
            <w:r w:rsidR="00A77B74" w:rsidRPr="009661B9">
              <w:rPr>
                <w:rStyle w:val="Hiperhivatkozs"/>
                <w:noProof/>
              </w:rPr>
              <w:t>Asztali alkalmazás felhasználói dokumentáció</w:t>
            </w:r>
            <w:r w:rsidR="00A77B74" w:rsidRPr="009661B9">
              <w:rPr>
                <w:noProof/>
                <w:webHidden/>
              </w:rPr>
              <w:tab/>
            </w:r>
            <w:r w:rsidR="00A77B74" w:rsidRPr="009661B9">
              <w:rPr>
                <w:noProof/>
                <w:webHidden/>
              </w:rPr>
              <w:fldChar w:fldCharType="begin"/>
            </w:r>
            <w:r w:rsidR="00A77B74" w:rsidRPr="009661B9">
              <w:rPr>
                <w:noProof/>
                <w:webHidden/>
              </w:rPr>
              <w:instrText xml:space="preserve"> PAGEREF _Toc194844971 \h </w:instrText>
            </w:r>
            <w:r w:rsidR="00A77B74" w:rsidRPr="009661B9">
              <w:rPr>
                <w:noProof/>
                <w:webHidden/>
              </w:rPr>
            </w:r>
            <w:r w:rsidR="00A77B74" w:rsidRPr="009661B9">
              <w:rPr>
                <w:noProof/>
                <w:webHidden/>
              </w:rPr>
              <w:fldChar w:fldCharType="separate"/>
            </w:r>
            <w:r w:rsidR="00A77B74" w:rsidRPr="009661B9">
              <w:rPr>
                <w:noProof/>
                <w:webHidden/>
              </w:rPr>
              <w:t>47</w:t>
            </w:r>
            <w:r w:rsidR="00A77B74" w:rsidRPr="009661B9">
              <w:rPr>
                <w:noProof/>
                <w:webHidden/>
              </w:rPr>
              <w:fldChar w:fldCharType="end"/>
            </w:r>
          </w:hyperlink>
        </w:p>
        <w:p w14:paraId="450B7CB6" w14:textId="580FE22E" w:rsidR="00A77B74" w:rsidRPr="009661B9" w:rsidRDefault="00346009">
          <w:pPr>
            <w:pStyle w:val="TJ3"/>
            <w:tabs>
              <w:tab w:val="right" w:leader="dot" w:pos="9060"/>
            </w:tabs>
            <w:rPr>
              <w:rFonts w:eastAsiaTheme="minorEastAsia"/>
              <w:noProof/>
              <w:kern w:val="2"/>
              <w:sz w:val="22"/>
              <w:szCs w:val="22"/>
              <w:lang w:bidi="ar-SA"/>
              <w14:ligatures w14:val="standardContextual"/>
            </w:rPr>
          </w:pPr>
          <w:hyperlink w:anchor="_Toc194844972" w:history="1">
            <w:r w:rsidR="00A77B74" w:rsidRPr="009661B9">
              <w:rPr>
                <w:rStyle w:val="Hiperhivatkozs"/>
                <w:noProof/>
              </w:rPr>
              <w:t>Belépés</w:t>
            </w:r>
            <w:r w:rsidR="00A77B74" w:rsidRPr="009661B9">
              <w:rPr>
                <w:noProof/>
                <w:webHidden/>
              </w:rPr>
              <w:tab/>
            </w:r>
            <w:r w:rsidR="00A77B74" w:rsidRPr="009661B9">
              <w:rPr>
                <w:noProof/>
                <w:webHidden/>
              </w:rPr>
              <w:fldChar w:fldCharType="begin"/>
            </w:r>
            <w:r w:rsidR="00A77B74" w:rsidRPr="009661B9">
              <w:rPr>
                <w:noProof/>
                <w:webHidden/>
              </w:rPr>
              <w:instrText xml:space="preserve"> PAGEREF _Toc194844972 \h </w:instrText>
            </w:r>
            <w:r w:rsidR="00A77B74" w:rsidRPr="009661B9">
              <w:rPr>
                <w:noProof/>
                <w:webHidden/>
              </w:rPr>
            </w:r>
            <w:r w:rsidR="00A77B74" w:rsidRPr="009661B9">
              <w:rPr>
                <w:noProof/>
                <w:webHidden/>
              </w:rPr>
              <w:fldChar w:fldCharType="separate"/>
            </w:r>
            <w:r w:rsidR="00A77B74" w:rsidRPr="009661B9">
              <w:rPr>
                <w:noProof/>
                <w:webHidden/>
              </w:rPr>
              <w:t>47</w:t>
            </w:r>
            <w:r w:rsidR="00A77B74" w:rsidRPr="009661B9">
              <w:rPr>
                <w:noProof/>
                <w:webHidden/>
              </w:rPr>
              <w:fldChar w:fldCharType="end"/>
            </w:r>
          </w:hyperlink>
        </w:p>
        <w:p w14:paraId="64BC3E16" w14:textId="61B483F3" w:rsidR="00A77B74" w:rsidRPr="009661B9" w:rsidRDefault="00346009">
          <w:pPr>
            <w:pStyle w:val="TJ3"/>
            <w:tabs>
              <w:tab w:val="right" w:leader="dot" w:pos="9060"/>
            </w:tabs>
            <w:rPr>
              <w:rFonts w:eastAsiaTheme="minorEastAsia"/>
              <w:noProof/>
              <w:kern w:val="2"/>
              <w:sz w:val="22"/>
              <w:szCs w:val="22"/>
              <w:lang w:bidi="ar-SA"/>
              <w14:ligatures w14:val="standardContextual"/>
            </w:rPr>
          </w:pPr>
          <w:hyperlink w:anchor="_Toc194844973" w:history="1">
            <w:r w:rsidR="00A77B74" w:rsidRPr="009661B9">
              <w:rPr>
                <w:rStyle w:val="Hiperhivatkozs"/>
                <w:noProof/>
              </w:rPr>
              <w:t>Főoldal</w:t>
            </w:r>
            <w:r w:rsidR="00A77B74" w:rsidRPr="009661B9">
              <w:rPr>
                <w:noProof/>
                <w:webHidden/>
              </w:rPr>
              <w:tab/>
            </w:r>
            <w:r w:rsidR="00A77B74" w:rsidRPr="009661B9">
              <w:rPr>
                <w:noProof/>
                <w:webHidden/>
              </w:rPr>
              <w:fldChar w:fldCharType="begin"/>
            </w:r>
            <w:r w:rsidR="00A77B74" w:rsidRPr="009661B9">
              <w:rPr>
                <w:noProof/>
                <w:webHidden/>
              </w:rPr>
              <w:instrText xml:space="preserve"> PAGEREF _Toc194844973 \h </w:instrText>
            </w:r>
            <w:r w:rsidR="00A77B74" w:rsidRPr="009661B9">
              <w:rPr>
                <w:noProof/>
                <w:webHidden/>
              </w:rPr>
            </w:r>
            <w:r w:rsidR="00A77B74" w:rsidRPr="009661B9">
              <w:rPr>
                <w:noProof/>
                <w:webHidden/>
              </w:rPr>
              <w:fldChar w:fldCharType="separate"/>
            </w:r>
            <w:r w:rsidR="00A77B74" w:rsidRPr="009661B9">
              <w:rPr>
                <w:noProof/>
                <w:webHidden/>
              </w:rPr>
              <w:t>48</w:t>
            </w:r>
            <w:r w:rsidR="00A77B74" w:rsidRPr="009661B9">
              <w:rPr>
                <w:noProof/>
                <w:webHidden/>
              </w:rPr>
              <w:fldChar w:fldCharType="end"/>
            </w:r>
          </w:hyperlink>
        </w:p>
        <w:p w14:paraId="24A6C862" w14:textId="23EE14B2" w:rsidR="00A77B74" w:rsidRPr="009661B9" w:rsidRDefault="00346009">
          <w:pPr>
            <w:pStyle w:val="TJ3"/>
            <w:tabs>
              <w:tab w:val="right" w:leader="dot" w:pos="9060"/>
            </w:tabs>
            <w:rPr>
              <w:rFonts w:eastAsiaTheme="minorEastAsia"/>
              <w:noProof/>
              <w:kern w:val="2"/>
              <w:sz w:val="22"/>
              <w:szCs w:val="22"/>
              <w:lang w:bidi="ar-SA"/>
              <w14:ligatures w14:val="standardContextual"/>
            </w:rPr>
          </w:pPr>
          <w:hyperlink w:anchor="_Toc194844974" w:history="1">
            <w:r w:rsidR="00A77B74" w:rsidRPr="009661B9">
              <w:rPr>
                <w:rStyle w:val="Hiperhivatkozs"/>
                <w:noProof/>
              </w:rPr>
              <w:t>Dolgozó adatai oldal</w:t>
            </w:r>
            <w:r w:rsidR="00A77B74" w:rsidRPr="009661B9">
              <w:rPr>
                <w:noProof/>
                <w:webHidden/>
              </w:rPr>
              <w:tab/>
            </w:r>
            <w:r w:rsidR="00A77B74" w:rsidRPr="009661B9">
              <w:rPr>
                <w:noProof/>
                <w:webHidden/>
              </w:rPr>
              <w:fldChar w:fldCharType="begin"/>
            </w:r>
            <w:r w:rsidR="00A77B74" w:rsidRPr="009661B9">
              <w:rPr>
                <w:noProof/>
                <w:webHidden/>
              </w:rPr>
              <w:instrText xml:space="preserve"> PAGEREF _Toc194844974 \h </w:instrText>
            </w:r>
            <w:r w:rsidR="00A77B74" w:rsidRPr="009661B9">
              <w:rPr>
                <w:noProof/>
                <w:webHidden/>
              </w:rPr>
            </w:r>
            <w:r w:rsidR="00A77B74" w:rsidRPr="009661B9">
              <w:rPr>
                <w:noProof/>
                <w:webHidden/>
              </w:rPr>
              <w:fldChar w:fldCharType="separate"/>
            </w:r>
            <w:r w:rsidR="00A77B74" w:rsidRPr="009661B9">
              <w:rPr>
                <w:noProof/>
                <w:webHidden/>
              </w:rPr>
              <w:t>49</w:t>
            </w:r>
            <w:r w:rsidR="00A77B74" w:rsidRPr="009661B9">
              <w:rPr>
                <w:noProof/>
                <w:webHidden/>
              </w:rPr>
              <w:fldChar w:fldCharType="end"/>
            </w:r>
          </w:hyperlink>
        </w:p>
        <w:p w14:paraId="2D620AC7" w14:textId="786F6070" w:rsidR="00A77B74" w:rsidRPr="009661B9" w:rsidRDefault="00346009">
          <w:pPr>
            <w:pStyle w:val="TJ3"/>
            <w:tabs>
              <w:tab w:val="right" w:leader="dot" w:pos="9060"/>
            </w:tabs>
            <w:rPr>
              <w:rFonts w:eastAsiaTheme="minorEastAsia"/>
              <w:noProof/>
              <w:kern w:val="2"/>
              <w:sz w:val="22"/>
              <w:szCs w:val="22"/>
              <w:lang w:bidi="ar-SA"/>
              <w14:ligatures w14:val="standardContextual"/>
            </w:rPr>
          </w:pPr>
          <w:hyperlink w:anchor="_Toc194844975" w:history="1">
            <w:r w:rsidR="00A77B74" w:rsidRPr="009661B9">
              <w:rPr>
                <w:rStyle w:val="Hiperhivatkozs"/>
                <w:noProof/>
              </w:rPr>
              <w:t>Könyvek oldal</w:t>
            </w:r>
            <w:r w:rsidR="00A77B74" w:rsidRPr="009661B9">
              <w:rPr>
                <w:noProof/>
                <w:webHidden/>
              </w:rPr>
              <w:tab/>
            </w:r>
            <w:r w:rsidR="00A77B74" w:rsidRPr="009661B9">
              <w:rPr>
                <w:noProof/>
                <w:webHidden/>
              </w:rPr>
              <w:fldChar w:fldCharType="begin"/>
            </w:r>
            <w:r w:rsidR="00A77B74" w:rsidRPr="009661B9">
              <w:rPr>
                <w:noProof/>
                <w:webHidden/>
              </w:rPr>
              <w:instrText xml:space="preserve"> PAGEREF _Toc194844975 \h </w:instrText>
            </w:r>
            <w:r w:rsidR="00A77B74" w:rsidRPr="009661B9">
              <w:rPr>
                <w:noProof/>
                <w:webHidden/>
              </w:rPr>
            </w:r>
            <w:r w:rsidR="00A77B74" w:rsidRPr="009661B9">
              <w:rPr>
                <w:noProof/>
                <w:webHidden/>
              </w:rPr>
              <w:fldChar w:fldCharType="separate"/>
            </w:r>
            <w:r w:rsidR="00A77B74" w:rsidRPr="009661B9">
              <w:rPr>
                <w:noProof/>
                <w:webHidden/>
              </w:rPr>
              <w:t>51</w:t>
            </w:r>
            <w:r w:rsidR="00A77B74" w:rsidRPr="009661B9">
              <w:rPr>
                <w:noProof/>
                <w:webHidden/>
              </w:rPr>
              <w:fldChar w:fldCharType="end"/>
            </w:r>
          </w:hyperlink>
        </w:p>
        <w:p w14:paraId="25445075" w14:textId="0EF212FB" w:rsidR="00A77B74" w:rsidRPr="009661B9" w:rsidRDefault="00346009">
          <w:pPr>
            <w:pStyle w:val="TJ3"/>
            <w:tabs>
              <w:tab w:val="right" w:leader="dot" w:pos="9060"/>
            </w:tabs>
            <w:rPr>
              <w:rFonts w:eastAsiaTheme="minorEastAsia"/>
              <w:noProof/>
              <w:kern w:val="2"/>
              <w:sz w:val="22"/>
              <w:szCs w:val="22"/>
              <w:lang w:bidi="ar-SA"/>
              <w14:ligatures w14:val="standardContextual"/>
            </w:rPr>
          </w:pPr>
          <w:hyperlink w:anchor="_Toc194844976" w:history="1">
            <w:r w:rsidR="00A77B74" w:rsidRPr="009661B9">
              <w:rPr>
                <w:rStyle w:val="Hiperhivatkozs"/>
                <w:noProof/>
              </w:rPr>
              <w:t>Felhasználók oldal</w:t>
            </w:r>
            <w:r w:rsidR="00A77B74" w:rsidRPr="009661B9">
              <w:rPr>
                <w:noProof/>
                <w:webHidden/>
              </w:rPr>
              <w:tab/>
            </w:r>
            <w:r w:rsidR="00A77B74" w:rsidRPr="009661B9">
              <w:rPr>
                <w:noProof/>
                <w:webHidden/>
              </w:rPr>
              <w:fldChar w:fldCharType="begin"/>
            </w:r>
            <w:r w:rsidR="00A77B74" w:rsidRPr="009661B9">
              <w:rPr>
                <w:noProof/>
                <w:webHidden/>
              </w:rPr>
              <w:instrText xml:space="preserve"> PAGEREF _Toc194844976 \h </w:instrText>
            </w:r>
            <w:r w:rsidR="00A77B74" w:rsidRPr="009661B9">
              <w:rPr>
                <w:noProof/>
                <w:webHidden/>
              </w:rPr>
            </w:r>
            <w:r w:rsidR="00A77B74" w:rsidRPr="009661B9">
              <w:rPr>
                <w:noProof/>
                <w:webHidden/>
              </w:rPr>
              <w:fldChar w:fldCharType="separate"/>
            </w:r>
            <w:r w:rsidR="00A77B74" w:rsidRPr="009661B9">
              <w:rPr>
                <w:noProof/>
                <w:webHidden/>
              </w:rPr>
              <w:t>55</w:t>
            </w:r>
            <w:r w:rsidR="00A77B74" w:rsidRPr="009661B9">
              <w:rPr>
                <w:noProof/>
                <w:webHidden/>
              </w:rPr>
              <w:fldChar w:fldCharType="end"/>
            </w:r>
          </w:hyperlink>
        </w:p>
        <w:p w14:paraId="48CF5C04" w14:textId="32BAB85C" w:rsidR="00A77B74" w:rsidRPr="009661B9" w:rsidRDefault="00346009">
          <w:pPr>
            <w:pStyle w:val="TJ3"/>
            <w:tabs>
              <w:tab w:val="right" w:leader="dot" w:pos="9060"/>
            </w:tabs>
            <w:rPr>
              <w:rFonts w:eastAsiaTheme="minorEastAsia"/>
              <w:noProof/>
              <w:kern w:val="2"/>
              <w:sz w:val="22"/>
              <w:szCs w:val="22"/>
              <w:lang w:bidi="ar-SA"/>
              <w14:ligatures w14:val="standardContextual"/>
            </w:rPr>
          </w:pPr>
          <w:hyperlink w:anchor="_Toc194844977" w:history="1">
            <w:r w:rsidR="00A77B74" w:rsidRPr="009661B9">
              <w:rPr>
                <w:rStyle w:val="Hiperhivatkozs"/>
                <w:noProof/>
              </w:rPr>
              <w:t>Kivett könyvek oldal</w:t>
            </w:r>
            <w:r w:rsidR="00A77B74" w:rsidRPr="009661B9">
              <w:rPr>
                <w:noProof/>
                <w:webHidden/>
              </w:rPr>
              <w:tab/>
            </w:r>
            <w:r w:rsidR="00A77B74" w:rsidRPr="009661B9">
              <w:rPr>
                <w:noProof/>
                <w:webHidden/>
              </w:rPr>
              <w:fldChar w:fldCharType="begin"/>
            </w:r>
            <w:r w:rsidR="00A77B74" w:rsidRPr="009661B9">
              <w:rPr>
                <w:noProof/>
                <w:webHidden/>
              </w:rPr>
              <w:instrText xml:space="preserve"> PAGEREF _Toc194844977 \h </w:instrText>
            </w:r>
            <w:r w:rsidR="00A77B74" w:rsidRPr="009661B9">
              <w:rPr>
                <w:noProof/>
                <w:webHidden/>
              </w:rPr>
            </w:r>
            <w:r w:rsidR="00A77B74" w:rsidRPr="009661B9">
              <w:rPr>
                <w:noProof/>
                <w:webHidden/>
              </w:rPr>
              <w:fldChar w:fldCharType="separate"/>
            </w:r>
            <w:r w:rsidR="00A77B74" w:rsidRPr="009661B9">
              <w:rPr>
                <w:noProof/>
                <w:webHidden/>
              </w:rPr>
              <w:t>57</w:t>
            </w:r>
            <w:r w:rsidR="00A77B74" w:rsidRPr="009661B9">
              <w:rPr>
                <w:noProof/>
                <w:webHidden/>
              </w:rPr>
              <w:fldChar w:fldCharType="end"/>
            </w:r>
          </w:hyperlink>
        </w:p>
        <w:p w14:paraId="5609D22E" w14:textId="2F5DED53" w:rsidR="00A77B74" w:rsidRPr="009661B9" w:rsidRDefault="00346009">
          <w:pPr>
            <w:pStyle w:val="TJ3"/>
            <w:tabs>
              <w:tab w:val="right" w:leader="dot" w:pos="9060"/>
            </w:tabs>
            <w:rPr>
              <w:rFonts w:eastAsiaTheme="minorEastAsia"/>
              <w:noProof/>
              <w:kern w:val="2"/>
              <w:sz w:val="22"/>
              <w:szCs w:val="22"/>
              <w:lang w:bidi="ar-SA"/>
              <w14:ligatures w14:val="standardContextual"/>
            </w:rPr>
          </w:pPr>
          <w:hyperlink w:anchor="_Toc194844978" w:history="1">
            <w:r w:rsidR="00A77B74" w:rsidRPr="009661B9">
              <w:rPr>
                <w:rStyle w:val="Hiperhivatkozs"/>
                <w:noProof/>
              </w:rPr>
              <w:t>Foglalások oldal</w:t>
            </w:r>
            <w:r w:rsidR="00A77B74" w:rsidRPr="009661B9">
              <w:rPr>
                <w:noProof/>
                <w:webHidden/>
              </w:rPr>
              <w:tab/>
            </w:r>
            <w:r w:rsidR="00A77B74" w:rsidRPr="009661B9">
              <w:rPr>
                <w:noProof/>
                <w:webHidden/>
              </w:rPr>
              <w:fldChar w:fldCharType="begin"/>
            </w:r>
            <w:r w:rsidR="00A77B74" w:rsidRPr="009661B9">
              <w:rPr>
                <w:noProof/>
                <w:webHidden/>
              </w:rPr>
              <w:instrText xml:space="preserve"> PAGEREF _Toc194844978 \h </w:instrText>
            </w:r>
            <w:r w:rsidR="00A77B74" w:rsidRPr="009661B9">
              <w:rPr>
                <w:noProof/>
                <w:webHidden/>
              </w:rPr>
            </w:r>
            <w:r w:rsidR="00A77B74" w:rsidRPr="009661B9">
              <w:rPr>
                <w:noProof/>
                <w:webHidden/>
              </w:rPr>
              <w:fldChar w:fldCharType="separate"/>
            </w:r>
            <w:r w:rsidR="00A77B74" w:rsidRPr="009661B9">
              <w:rPr>
                <w:noProof/>
                <w:webHidden/>
              </w:rPr>
              <w:t>57</w:t>
            </w:r>
            <w:r w:rsidR="00A77B74" w:rsidRPr="009661B9">
              <w:rPr>
                <w:noProof/>
                <w:webHidden/>
              </w:rPr>
              <w:fldChar w:fldCharType="end"/>
            </w:r>
          </w:hyperlink>
        </w:p>
        <w:p w14:paraId="51D1088D" w14:textId="5901788C" w:rsidR="00A77B74" w:rsidRPr="009661B9" w:rsidRDefault="00346009">
          <w:pPr>
            <w:pStyle w:val="TJ3"/>
            <w:tabs>
              <w:tab w:val="right" w:leader="dot" w:pos="9060"/>
            </w:tabs>
            <w:rPr>
              <w:rFonts w:eastAsiaTheme="minorEastAsia"/>
              <w:noProof/>
              <w:kern w:val="2"/>
              <w:sz w:val="22"/>
              <w:szCs w:val="22"/>
              <w:lang w:bidi="ar-SA"/>
              <w14:ligatures w14:val="standardContextual"/>
            </w:rPr>
          </w:pPr>
          <w:hyperlink w:anchor="_Toc194844979" w:history="1">
            <w:r w:rsidR="00A77B74" w:rsidRPr="009661B9">
              <w:rPr>
                <w:rStyle w:val="Hiperhivatkozs"/>
                <w:noProof/>
              </w:rPr>
              <w:t>Előjegyzés oldal</w:t>
            </w:r>
            <w:r w:rsidR="00A77B74" w:rsidRPr="009661B9">
              <w:rPr>
                <w:noProof/>
                <w:webHidden/>
              </w:rPr>
              <w:tab/>
            </w:r>
            <w:r w:rsidR="00A77B74" w:rsidRPr="009661B9">
              <w:rPr>
                <w:noProof/>
                <w:webHidden/>
              </w:rPr>
              <w:fldChar w:fldCharType="begin"/>
            </w:r>
            <w:r w:rsidR="00A77B74" w:rsidRPr="009661B9">
              <w:rPr>
                <w:noProof/>
                <w:webHidden/>
              </w:rPr>
              <w:instrText xml:space="preserve"> PAGEREF _Toc194844979 \h </w:instrText>
            </w:r>
            <w:r w:rsidR="00A77B74" w:rsidRPr="009661B9">
              <w:rPr>
                <w:noProof/>
                <w:webHidden/>
              </w:rPr>
            </w:r>
            <w:r w:rsidR="00A77B74" w:rsidRPr="009661B9">
              <w:rPr>
                <w:noProof/>
                <w:webHidden/>
              </w:rPr>
              <w:fldChar w:fldCharType="separate"/>
            </w:r>
            <w:r w:rsidR="00A77B74" w:rsidRPr="009661B9">
              <w:rPr>
                <w:noProof/>
                <w:webHidden/>
              </w:rPr>
              <w:t>57</w:t>
            </w:r>
            <w:r w:rsidR="00A77B74" w:rsidRPr="009661B9">
              <w:rPr>
                <w:noProof/>
                <w:webHidden/>
              </w:rPr>
              <w:fldChar w:fldCharType="end"/>
            </w:r>
          </w:hyperlink>
        </w:p>
        <w:p w14:paraId="5B41DAE5" w14:textId="33BEDCA2" w:rsidR="00A77B74" w:rsidRPr="009661B9" w:rsidRDefault="00346009">
          <w:pPr>
            <w:pStyle w:val="TJ3"/>
            <w:tabs>
              <w:tab w:val="right" w:leader="dot" w:pos="9060"/>
            </w:tabs>
            <w:rPr>
              <w:rFonts w:eastAsiaTheme="minorEastAsia"/>
              <w:noProof/>
              <w:kern w:val="2"/>
              <w:sz w:val="22"/>
              <w:szCs w:val="22"/>
              <w:lang w:bidi="ar-SA"/>
              <w14:ligatures w14:val="standardContextual"/>
            </w:rPr>
          </w:pPr>
          <w:hyperlink w:anchor="_Toc194844980" w:history="1">
            <w:r w:rsidR="00A77B74" w:rsidRPr="009661B9">
              <w:rPr>
                <w:rStyle w:val="Hiperhivatkozs"/>
                <w:noProof/>
              </w:rPr>
              <w:t>Kiadók oldal</w:t>
            </w:r>
            <w:r w:rsidR="00A77B74" w:rsidRPr="009661B9">
              <w:rPr>
                <w:noProof/>
                <w:webHidden/>
              </w:rPr>
              <w:tab/>
            </w:r>
            <w:r w:rsidR="00A77B74" w:rsidRPr="009661B9">
              <w:rPr>
                <w:noProof/>
                <w:webHidden/>
              </w:rPr>
              <w:fldChar w:fldCharType="begin"/>
            </w:r>
            <w:r w:rsidR="00A77B74" w:rsidRPr="009661B9">
              <w:rPr>
                <w:noProof/>
                <w:webHidden/>
              </w:rPr>
              <w:instrText xml:space="preserve"> PAGEREF _Toc194844980 \h </w:instrText>
            </w:r>
            <w:r w:rsidR="00A77B74" w:rsidRPr="009661B9">
              <w:rPr>
                <w:noProof/>
                <w:webHidden/>
              </w:rPr>
            </w:r>
            <w:r w:rsidR="00A77B74" w:rsidRPr="009661B9">
              <w:rPr>
                <w:noProof/>
                <w:webHidden/>
              </w:rPr>
              <w:fldChar w:fldCharType="separate"/>
            </w:r>
            <w:r w:rsidR="00A77B74" w:rsidRPr="009661B9">
              <w:rPr>
                <w:noProof/>
                <w:webHidden/>
              </w:rPr>
              <w:t>58</w:t>
            </w:r>
            <w:r w:rsidR="00A77B74" w:rsidRPr="009661B9">
              <w:rPr>
                <w:noProof/>
                <w:webHidden/>
              </w:rPr>
              <w:fldChar w:fldCharType="end"/>
            </w:r>
          </w:hyperlink>
        </w:p>
        <w:p w14:paraId="08775C96" w14:textId="532BA097" w:rsidR="00A77B74" w:rsidRPr="009661B9" w:rsidRDefault="00346009">
          <w:pPr>
            <w:pStyle w:val="TJ2"/>
            <w:tabs>
              <w:tab w:val="right" w:leader="dot" w:pos="9060"/>
            </w:tabs>
            <w:rPr>
              <w:rFonts w:eastAsiaTheme="minorEastAsia"/>
              <w:noProof/>
              <w:kern w:val="2"/>
              <w:sz w:val="22"/>
              <w:szCs w:val="22"/>
              <w:lang w:bidi="ar-SA"/>
              <w14:ligatures w14:val="standardContextual"/>
            </w:rPr>
          </w:pPr>
          <w:hyperlink w:anchor="_Toc194844981" w:history="1">
            <w:r w:rsidR="00A77B74" w:rsidRPr="009661B9">
              <w:rPr>
                <w:rStyle w:val="Hiperhivatkozs"/>
                <w:noProof/>
              </w:rPr>
              <w:t>WEB felhasználói dokumentáció</w:t>
            </w:r>
            <w:r w:rsidR="00A77B74" w:rsidRPr="009661B9">
              <w:rPr>
                <w:noProof/>
                <w:webHidden/>
              </w:rPr>
              <w:tab/>
            </w:r>
            <w:r w:rsidR="00A77B74" w:rsidRPr="009661B9">
              <w:rPr>
                <w:noProof/>
                <w:webHidden/>
              </w:rPr>
              <w:fldChar w:fldCharType="begin"/>
            </w:r>
            <w:r w:rsidR="00A77B74" w:rsidRPr="009661B9">
              <w:rPr>
                <w:noProof/>
                <w:webHidden/>
              </w:rPr>
              <w:instrText xml:space="preserve"> PAGEREF _Toc194844981 \h </w:instrText>
            </w:r>
            <w:r w:rsidR="00A77B74" w:rsidRPr="009661B9">
              <w:rPr>
                <w:noProof/>
                <w:webHidden/>
              </w:rPr>
            </w:r>
            <w:r w:rsidR="00A77B74" w:rsidRPr="009661B9">
              <w:rPr>
                <w:noProof/>
                <w:webHidden/>
              </w:rPr>
              <w:fldChar w:fldCharType="separate"/>
            </w:r>
            <w:r w:rsidR="00A77B74" w:rsidRPr="009661B9">
              <w:rPr>
                <w:noProof/>
                <w:webHidden/>
              </w:rPr>
              <w:t>60</w:t>
            </w:r>
            <w:r w:rsidR="00A77B74" w:rsidRPr="009661B9">
              <w:rPr>
                <w:noProof/>
                <w:webHidden/>
              </w:rPr>
              <w:fldChar w:fldCharType="end"/>
            </w:r>
          </w:hyperlink>
        </w:p>
        <w:p w14:paraId="66278E5A" w14:textId="1EE90E58" w:rsidR="00A77B74" w:rsidRPr="009661B9" w:rsidRDefault="00346009">
          <w:pPr>
            <w:pStyle w:val="TJ3"/>
            <w:tabs>
              <w:tab w:val="right" w:leader="dot" w:pos="9060"/>
            </w:tabs>
            <w:rPr>
              <w:rFonts w:eastAsiaTheme="minorEastAsia"/>
              <w:noProof/>
              <w:kern w:val="2"/>
              <w:sz w:val="22"/>
              <w:szCs w:val="22"/>
              <w:lang w:bidi="ar-SA"/>
              <w14:ligatures w14:val="standardContextual"/>
            </w:rPr>
          </w:pPr>
          <w:hyperlink w:anchor="_Toc194844982" w:history="1">
            <w:r w:rsidR="00A77B74" w:rsidRPr="009661B9">
              <w:rPr>
                <w:rStyle w:val="Hiperhivatkozs"/>
                <w:noProof/>
              </w:rPr>
              <w:t>Belépés</w:t>
            </w:r>
            <w:r w:rsidR="00A77B74" w:rsidRPr="009661B9">
              <w:rPr>
                <w:noProof/>
                <w:webHidden/>
              </w:rPr>
              <w:tab/>
            </w:r>
            <w:r w:rsidR="00A77B74" w:rsidRPr="009661B9">
              <w:rPr>
                <w:noProof/>
                <w:webHidden/>
              </w:rPr>
              <w:fldChar w:fldCharType="begin"/>
            </w:r>
            <w:r w:rsidR="00A77B74" w:rsidRPr="009661B9">
              <w:rPr>
                <w:noProof/>
                <w:webHidden/>
              </w:rPr>
              <w:instrText xml:space="preserve"> PAGEREF _Toc194844982 \h </w:instrText>
            </w:r>
            <w:r w:rsidR="00A77B74" w:rsidRPr="009661B9">
              <w:rPr>
                <w:noProof/>
                <w:webHidden/>
              </w:rPr>
            </w:r>
            <w:r w:rsidR="00A77B74" w:rsidRPr="009661B9">
              <w:rPr>
                <w:noProof/>
                <w:webHidden/>
              </w:rPr>
              <w:fldChar w:fldCharType="separate"/>
            </w:r>
            <w:r w:rsidR="00A77B74" w:rsidRPr="009661B9">
              <w:rPr>
                <w:noProof/>
                <w:webHidden/>
              </w:rPr>
              <w:t>60</w:t>
            </w:r>
            <w:r w:rsidR="00A77B74" w:rsidRPr="009661B9">
              <w:rPr>
                <w:noProof/>
                <w:webHidden/>
              </w:rPr>
              <w:fldChar w:fldCharType="end"/>
            </w:r>
          </w:hyperlink>
        </w:p>
        <w:p w14:paraId="168D04D0" w14:textId="7712D4DA" w:rsidR="00A77B74" w:rsidRPr="009661B9" w:rsidRDefault="00346009">
          <w:pPr>
            <w:pStyle w:val="TJ3"/>
            <w:tabs>
              <w:tab w:val="right" w:leader="dot" w:pos="9060"/>
            </w:tabs>
            <w:rPr>
              <w:rFonts w:eastAsiaTheme="minorEastAsia"/>
              <w:noProof/>
              <w:kern w:val="2"/>
              <w:sz w:val="22"/>
              <w:szCs w:val="22"/>
              <w:lang w:bidi="ar-SA"/>
              <w14:ligatures w14:val="standardContextual"/>
            </w:rPr>
          </w:pPr>
          <w:hyperlink w:anchor="_Toc194844983" w:history="1">
            <w:r w:rsidR="00A77B74" w:rsidRPr="009661B9">
              <w:rPr>
                <w:rStyle w:val="Hiperhivatkozs"/>
                <w:noProof/>
              </w:rPr>
              <w:t>Navigációs menü</w:t>
            </w:r>
            <w:r w:rsidR="00A77B74" w:rsidRPr="009661B9">
              <w:rPr>
                <w:noProof/>
                <w:webHidden/>
              </w:rPr>
              <w:tab/>
            </w:r>
            <w:r w:rsidR="00A77B74" w:rsidRPr="009661B9">
              <w:rPr>
                <w:noProof/>
                <w:webHidden/>
              </w:rPr>
              <w:fldChar w:fldCharType="begin"/>
            </w:r>
            <w:r w:rsidR="00A77B74" w:rsidRPr="009661B9">
              <w:rPr>
                <w:noProof/>
                <w:webHidden/>
              </w:rPr>
              <w:instrText xml:space="preserve"> PAGEREF _Toc194844983 \h </w:instrText>
            </w:r>
            <w:r w:rsidR="00A77B74" w:rsidRPr="009661B9">
              <w:rPr>
                <w:noProof/>
                <w:webHidden/>
              </w:rPr>
            </w:r>
            <w:r w:rsidR="00A77B74" w:rsidRPr="009661B9">
              <w:rPr>
                <w:noProof/>
                <w:webHidden/>
              </w:rPr>
              <w:fldChar w:fldCharType="separate"/>
            </w:r>
            <w:r w:rsidR="00A77B74" w:rsidRPr="009661B9">
              <w:rPr>
                <w:noProof/>
                <w:webHidden/>
              </w:rPr>
              <w:t>61</w:t>
            </w:r>
            <w:r w:rsidR="00A77B74" w:rsidRPr="009661B9">
              <w:rPr>
                <w:noProof/>
                <w:webHidden/>
              </w:rPr>
              <w:fldChar w:fldCharType="end"/>
            </w:r>
          </w:hyperlink>
        </w:p>
        <w:p w14:paraId="3AFE6B8A" w14:textId="3627BDFD" w:rsidR="00A77B74" w:rsidRPr="009661B9" w:rsidRDefault="00346009">
          <w:pPr>
            <w:pStyle w:val="TJ4"/>
            <w:tabs>
              <w:tab w:val="right" w:leader="dot" w:pos="9060"/>
            </w:tabs>
            <w:rPr>
              <w:rFonts w:eastAsiaTheme="minorEastAsia"/>
              <w:noProof/>
              <w:kern w:val="2"/>
              <w:sz w:val="22"/>
              <w:szCs w:val="22"/>
              <w:lang w:bidi="ar-SA"/>
              <w14:ligatures w14:val="standardContextual"/>
            </w:rPr>
          </w:pPr>
          <w:hyperlink w:anchor="_Toc194844984" w:history="1">
            <w:r w:rsidR="00A77B74" w:rsidRPr="009661B9">
              <w:rPr>
                <w:rStyle w:val="Hiperhivatkozs"/>
                <w:noProof/>
              </w:rPr>
              <w:t>Menü – asztali nézet:</w:t>
            </w:r>
            <w:r w:rsidR="00A77B74" w:rsidRPr="009661B9">
              <w:rPr>
                <w:noProof/>
                <w:webHidden/>
              </w:rPr>
              <w:tab/>
            </w:r>
            <w:r w:rsidR="00A77B74" w:rsidRPr="009661B9">
              <w:rPr>
                <w:noProof/>
                <w:webHidden/>
              </w:rPr>
              <w:fldChar w:fldCharType="begin"/>
            </w:r>
            <w:r w:rsidR="00A77B74" w:rsidRPr="009661B9">
              <w:rPr>
                <w:noProof/>
                <w:webHidden/>
              </w:rPr>
              <w:instrText xml:space="preserve"> PAGEREF _Toc194844984 \h </w:instrText>
            </w:r>
            <w:r w:rsidR="00A77B74" w:rsidRPr="009661B9">
              <w:rPr>
                <w:noProof/>
                <w:webHidden/>
              </w:rPr>
            </w:r>
            <w:r w:rsidR="00A77B74" w:rsidRPr="009661B9">
              <w:rPr>
                <w:noProof/>
                <w:webHidden/>
              </w:rPr>
              <w:fldChar w:fldCharType="separate"/>
            </w:r>
            <w:r w:rsidR="00A77B74" w:rsidRPr="009661B9">
              <w:rPr>
                <w:noProof/>
                <w:webHidden/>
              </w:rPr>
              <w:t>61</w:t>
            </w:r>
            <w:r w:rsidR="00A77B74" w:rsidRPr="009661B9">
              <w:rPr>
                <w:noProof/>
                <w:webHidden/>
              </w:rPr>
              <w:fldChar w:fldCharType="end"/>
            </w:r>
          </w:hyperlink>
        </w:p>
        <w:p w14:paraId="4D706E04" w14:textId="3D888817" w:rsidR="00A77B74" w:rsidRPr="009661B9" w:rsidRDefault="00346009">
          <w:pPr>
            <w:pStyle w:val="TJ4"/>
            <w:tabs>
              <w:tab w:val="right" w:leader="dot" w:pos="9060"/>
            </w:tabs>
            <w:rPr>
              <w:rFonts w:eastAsiaTheme="minorEastAsia"/>
              <w:noProof/>
              <w:kern w:val="2"/>
              <w:sz w:val="22"/>
              <w:szCs w:val="22"/>
              <w:lang w:bidi="ar-SA"/>
              <w14:ligatures w14:val="standardContextual"/>
            </w:rPr>
          </w:pPr>
          <w:hyperlink w:anchor="_Toc194844985" w:history="1">
            <w:r w:rsidR="00A77B74" w:rsidRPr="009661B9">
              <w:rPr>
                <w:rStyle w:val="Hiperhivatkozs"/>
                <w:noProof/>
              </w:rPr>
              <w:t>Menü – mobil nézet:</w:t>
            </w:r>
            <w:r w:rsidR="00A77B74" w:rsidRPr="009661B9">
              <w:rPr>
                <w:noProof/>
                <w:webHidden/>
              </w:rPr>
              <w:tab/>
            </w:r>
            <w:r w:rsidR="00A77B74" w:rsidRPr="009661B9">
              <w:rPr>
                <w:noProof/>
                <w:webHidden/>
              </w:rPr>
              <w:fldChar w:fldCharType="begin"/>
            </w:r>
            <w:r w:rsidR="00A77B74" w:rsidRPr="009661B9">
              <w:rPr>
                <w:noProof/>
                <w:webHidden/>
              </w:rPr>
              <w:instrText xml:space="preserve"> PAGEREF _Toc194844985 \h </w:instrText>
            </w:r>
            <w:r w:rsidR="00A77B74" w:rsidRPr="009661B9">
              <w:rPr>
                <w:noProof/>
                <w:webHidden/>
              </w:rPr>
            </w:r>
            <w:r w:rsidR="00A77B74" w:rsidRPr="009661B9">
              <w:rPr>
                <w:noProof/>
                <w:webHidden/>
              </w:rPr>
              <w:fldChar w:fldCharType="separate"/>
            </w:r>
            <w:r w:rsidR="00A77B74" w:rsidRPr="009661B9">
              <w:rPr>
                <w:noProof/>
                <w:webHidden/>
              </w:rPr>
              <w:t>61</w:t>
            </w:r>
            <w:r w:rsidR="00A77B74" w:rsidRPr="009661B9">
              <w:rPr>
                <w:noProof/>
                <w:webHidden/>
              </w:rPr>
              <w:fldChar w:fldCharType="end"/>
            </w:r>
          </w:hyperlink>
        </w:p>
        <w:p w14:paraId="6D3963F8" w14:textId="2683D76C" w:rsidR="00A77B74" w:rsidRPr="009661B9" w:rsidRDefault="00346009">
          <w:pPr>
            <w:pStyle w:val="TJ4"/>
            <w:tabs>
              <w:tab w:val="right" w:leader="dot" w:pos="9060"/>
            </w:tabs>
            <w:rPr>
              <w:rFonts w:eastAsiaTheme="minorEastAsia"/>
              <w:noProof/>
              <w:kern w:val="2"/>
              <w:sz w:val="22"/>
              <w:szCs w:val="22"/>
              <w:lang w:bidi="ar-SA"/>
              <w14:ligatures w14:val="standardContextual"/>
            </w:rPr>
          </w:pPr>
          <w:hyperlink w:anchor="_Toc194844986" w:history="1">
            <w:r w:rsidR="00A77B74" w:rsidRPr="009661B9">
              <w:rPr>
                <w:rStyle w:val="Hiperhivatkozs"/>
                <w:noProof/>
              </w:rPr>
              <w:t>Navigálás az oldalak között a menü segítségével</w:t>
            </w:r>
            <w:r w:rsidR="00A77B74" w:rsidRPr="009661B9">
              <w:rPr>
                <w:noProof/>
                <w:webHidden/>
              </w:rPr>
              <w:tab/>
            </w:r>
            <w:r w:rsidR="00A77B74" w:rsidRPr="009661B9">
              <w:rPr>
                <w:noProof/>
                <w:webHidden/>
              </w:rPr>
              <w:fldChar w:fldCharType="begin"/>
            </w:r>
            <w:r w:rsidR="00A77B74" w:rsidRPr="009661B9">
              <w:rPr>
                <w:noProof/>
                <w:webHidden/>
              </w:rPr>
              <w:instrText xml:space="preserve"> PAGEREF _Toc194844986 \h </w:instrText>
            </w:r>
            <w:r w:rsidR="00A77B74" w:rsidRPr="009661B9">
              <w:rPr>
                <w:noProof/>
                <w:webHidden/>
              </w:rPr>
            </w:r>
            <w:r w:rsidR="00A77B74" w:rsidRPr="009661B9">
              <w:rPr>
                <w:noProof/>
                <w:webHidden/>
              </w:rPr>
              <w:fldChar w:fldCharType="separate"/>
            </w:r>
            <w:r w:rsidR="00A77B74" w:rsidRPr="009661B9">
              <w:rPr>
                <w:noProof/>
                <w:webHidden/>
              </w:rPr>
              <w:t>61</w:t>
            </w:r>
            <w:r w:rsidR="00A77B74" w:rsidRPr="009661B9">
              <w:rPr>
                <w:noProof/>
                <w:webHidden/>
              </w:rPr>
              <w:fldChar w:fldCharType="end"/>
            </w:r>
          </w:hyperlink>
        </w:p>
        <w:p w14:paraId="4DBD1D19" w14:textId="3B22D439" w:rsidR="00A77B74" w:rsidRPr="009661B9" w:rsidRDefault="00346009">
          <w:pPr>
            <w:pStyle w:val="TJ3"/>
            <w:tabs>
              <w:tab w:val="right" w:leader="dot" w:pos="9060"/>
            </w:tabs>
            <w:rPr>
              <w:rFonts w:eastAsiaTheme="minorEastAsia"/>
              <w:noProof/>
              <w:kern w:val="2"/>
              <w:sz w:val="22"/>
              <w:szCs w:val="22"/>
              <w:lang w:bidi="ar-SA"/>
              <w14:ligatures w14:val="standardContextual"/>
            </w:rPr>
          </w:pPr>
          <w:hyperlink w:anchor="_Toc194844987" w:history="1">
            <w:r w:rsidR="00A77B74" w:rsidRPr="009661B9">
              <w:rPr>
                <w:rStyle w:val="Hiperhivatkozs"/>
                <w:noProof/>
              </w:rPr>
              <w:t>Oldalak</w:t>
            </w:r>
            <w:r w:rsidR="00A77B74" w:rsidRPr="009661B9">
              <w:rPr>
                <w:noProof/>
                <w:webHidden/>
              </w:rPr>
              <w:tab/>
            </w:r>
            <w:r w:rsidR="00A77B74" w:rsidRPr="009661B9">
              <w:rPr>
                <w:noProof/>
                <w:webHidden/>
              </w:rPr>
              <w:fldChar w:fldCharType="begin"/>
            </w:r>
            <w:r w:rsidR="00A77B74" w:rsidRPr="009661B9">
              <w:rPr>
                <w:noProof/>
                <w:webHidden/>
              </w:rPr>
              <w:instrText xml:space="preserve"> PAGEREF _Toc194844987 \h </w:instrText>
            </w:r>
            <w:r w:rsidR="00A77B74" w:rsidRPr="009661B9">
              <w:rPr>
                <w:noProof/>
                <w:webHidden/>
              </w:rPr>
            </w:r>
            <w:r w:rsidR="00A77B74" w:rsidRPr="009661B9">
              <w:rPr>
                <w:noProof/>
                <w:webHidden/>
              </w:rPr>
              <w:fldChar w:fldCharType="separate"/>
            </w:r>
            <w:r w:rsidR="00A77B74" w:rsidRPr="009661B9">
              <w:rPr>
                <w:noProof/>
                <w:webHidden/>
              </w:rPr>
              <w:t>62</w:t>
            </w:r>
            <w:r w:rsidR="00A77B74" w:rsidRPr="009661B9">
              <w:rPr>
                <w:noProof/>
                <w:webHidden/>
              </w:rPr>
              <w:fldChar w:fldCharType="end"/>
            </w:r>
          </w:hyperlink>
        </w:p>
        <w:p w14:paraId="6B123999" w14:textId="6E1614EE" w:rsidR="00A77B74" w:rsidRPr="009661B9" w:rsidRDefault="00346009">
          <w:pPr>
            <w:pStyle w:val="TJ4"/>
            <w:tabs>
              <w:tab w:val="right" w:leader="dot" w:pos="9060"/>
            </w:tabs>
            <w:rPr>
              <w:rFonts w:eastAsiaTheme="minorEastAsia"/>
              <w:noProof/>
              <w:kern w:val="2"/>
              <w:sz w:val="22"/>
              <w:szCs w:val="22"/>
              <w:lang w:bidi="ar-SA"/>
              <w14:ligatures w14:val="standardContextual"/>
            </w:rPr>
          </w:pPr>
          <w:hyperlink w:anchor="_Toc194844988" w:history="1">
            <w:r w:rsidR="00A77B74" w:rsidRPr="009661B9">
              <w:rPr>
                <w:rStyle w:val="Hiperhivatkozs"/>
                <w:noProof/>
              </w:rPr>
              <w:t>Főoldal</w:t>
            </w:r>
            <w:r w:rsidR="00A77B74" w:rsidRPr="009661B9">
              <w:rPr>
                <w:noProof/>
                <w:webHidden/>
              </w:rPr>
              <w:tab/>
            </w:r>
            <w:r w:rsidR="00A77B74" w:rsidRPr="009661B9">
              <w:rPr>
                <w:noProof/>
                <w:webHidden/>
              </w:rPr>
              <w:fldChar w:fldCharType="begin"/>
            </w:r>
            <w:r w:rsidR="00A77B74" w:rsidRPr="009661B9">
              <w:rPr>
                <w:noProof/>
                <w:webHidden/>
              </w:rPr>
              <w:instrText xml:space="preserve"> PAGEREF _Toc194844988 \h </w:instrText>
            </w:r>
            <w:r w:rsidR="00A77B74" w:rsidRPr="009661B9">
              <w:rPr>
                <w:noProof/>
                <w:webHidden/>
              </w:rPr>
            </w:r>
            <w:r w:rsidR="00A77B74" w:rsidRPr="009661B9">
              <w:rPr>
                <w:noProof/>
                <w:webHidden/>
              </w:rPr>
              <w:fldChar w:fldCharType="separate"/>
            </w:r>
            <w:r w:rsidR="00A77B74" w:rsidRPr="009661B9">
              <w:rPr>
                <w:noProof/>
                <w:webHidden/>
              </w:rPr>
              <w:t>62</w:t>
            </w:r>
            <w:r w:rsidR="00A77B74" w:rsidRPr="009661B9">
              <w:rPr>
                <w:noProof/>
                <w:webHidden/>
              </w:rPr>
              <w:fldChar w:fldCharType="end"/>
            </w:r>
          </w:hyperlink>
        </w:p>
        <w:p w14:paraId="3538838A" w14:textId="38083FA7" w:rsidR="00A77B74" w:rsidRPr="009661B9" w:rsidRDefault="00346009">
          <w:pPr>
            <w:pStyle w:val="TJ4"/>
            <w:tabs>
              <w:tab w:val="right" w:leader="dot" w:pos="9060"/>
            </w:tabs>
            <w:rPr>
              <w:rFonts w:eastAsiaTheme="minorEastAsia"/>
              <w:noProof/>
              <w:kern w:val="2"/>
              <w:sz w:val="22"/>
              <w:szCs w:val="22"/>
              <w:lang w:bidi="ar-SA"/>
              <w14:ligatures w14:val="standardContextual"/>
            </w:rPr>
          </w:pPr>
          <w:hyperlink w:anchor="_Toc194844989" w:history="1">
            <w:r w:rsidR="00A77B74" w:rsidRPr="009661B9">
              <w:rPr>
                <w:rStyle w:val="Hiperhivatkozs"/>
                <w:noProof/>
              </w:rPr>
              <w:t>Könyveink oldal</w:t>
            </w:r>
            <w:r w:rsidR="00A77B74" w:rsidRPr="009661B9">
              <w:rPr>
                <w:noProof/>
                <w:webHidden/>
              </w:rPr>
              <w:tab/>
            </w:r>
            <w:r w:rsidR="00A77B74" w:rsidRPr="009661B9">
              <w:rPr>
                <w:noProof/>
                <w:webHidden/>
              </w:rPr>
              <w:fldChar w:fldCharType="begin"/>
            </w:r>
            <w:r w:rsidR="00A77B74" w:rsidRPr="009661B9">
              <w:rPr>
                <w:noProof/>
                <w:webHidden/>
              </w:rPr>
              <w:instrText xml:space="preserve"> PAGEREF _Toc194844989 \h </w:instrText>
            </w:r>
            <w:r w:rsidR="00A77B74" w:rsidRPr="009661B9">
              <w:rPr>
                <w:noProof/>
                <w:webHidden/>
              </w:rPr>
            </w:r>
            <w:r w:rsidR="00A77B74" w:rsidRPr="009661B9">
              <w:rPr>
                <w:noProof/>
                <w:webHidden/>
              </w:rPr>
              <w:fldChar w:fldCharType="separate"/>
            </w:r>
            <w:r w:rsidR="00A77B74" w:rsidRPr="009661B9">
              <w:rPr>
                <w:noProof/>
                <w:webHidden/>
              </w:rPr>
              <w:t>62</w:t>
            </w:r>
            <w:r w:rsidR="00A77B74" w:rsidRPr="009661B9">
              <w:rPr>
                <w:noProof/>
                <w:webHidden/>
              </w:rPr>
              <w:fldChar w:fldCharType="end"/>
            </w:r>
          </w:hyperlink>
        </w:p>
        <w:p w14:paraId="541B20C5" w14:textId="1D085E19" w:rsidR="00A77B74" w:rsidRPr="009661B9" w:rsidRDefault="00346009">
          <w:pPr>
            <w:pStyle w:val="TJ4"/>
            <w:tabs>
              <w:tab w:val="right" w:leader="dot" w:pos="9060"/>
            </w:tabs>
            <w:rPr>
              <w:rFonts w:eastAsiaTheme="minorEastAsia"/>
              <w:noProof/>
              <w:kern w:val="2"/>
              <w:sz w:val="22"/>
              <w:szCs w:val="22"/>
              <w:lang w:bidi="ar-SA"/>
              <w14:ligatures w14:val="standardContextual"/>
            </w:rPr>
          </w:pPr>
          <w:hyperlink w:anchor="_Toc194844990" w:history="1">
            <w:r w:rsidR="00A77B74" w:rsidRPr="009661B9">
              <w:rPr>
                <w:rStyle w:val="Hiperhivatkozs"/>
                <w:noProof/>
              </w:rPr>
              <w:t>Könyv részletes oldal</w:t>
            </w:r>
            <w:r w:rsidR="00A77B74" w:rsidRPr="009661B9">
              <w:rPr>
                <w:noProof/>
                <w:webHidden/>
              </w:rPr>
              <w:tab/>
            </w:r>
            <w:r w:rsidR="00A77B74" w:rsidRPr="009661B9">
              <w:rPr>
                <w:noProof/>
                <w:webHidden/>
              </w:rPr>
              <w:fldChar w:fldCharType="begin"/>
            </w:r>
            <w:r w:rsidR="00A77B74" w:rsidRPr="009661B9">
              <w:rPr>
                <w:noProof/>
                <w:webHidden/>
              </w:rPr>
              <w:instrText xml:space="preserve"> PAGEREF _Toc194844990 \h </w:instrText>
            </w:r>
            <w:r w:rsidR="00A77B74" w:rsidRPr="009661B9">
              <w:rPr>
                <w:noProof/>
                <w:webHidden/>
              </w:rPr>
            </w:r>
            <w:r w:rsidR="00A77B74" w:rsidRPr="009661B9">
              <w:rPr>
                <w:noProof/>
                <w:webHidden/>
              </w:rPr>
              <w:fldChar w:fldCharType="separate"/>
            </w:r>
            <w:r w:rsidR="00A77B74" w:rsidRPr="009661B9">
              <w:rPr>
                <w:noProof/>
                <w:webHidden/>
              </w:rPr>
              <w:t>63</w:t>
            </w:r>
            <w:r w:rsidR="00A77B74" w:rsidRPr="009661B9">
              <w:rPr>
                <w:noProof/>
                <w:webHidden/>
              </w:rPr>
              <w:fldChar w:fldCharType="end"/>
            </w:r>
          </w:hyperlink>
        </w:p>
        <w:p w14:paraId="2FC50507" w14:textId="5F5709E3" w:rsidR="00A77B74" w:rsidRPr="009661B9" w:rsidRDefault="00346009">
          <w:pPr>
            <w:pStyle w:val="TJ4"/>
            <w:tabs>
              <w:tab w:val="right" w:leader="dot" w:pos="9060"/>
            </w:tabs>
            <w:rPr>
              <w:rFonts w:eastAsiaTheme="minorEastAsia"/>
              <w:noProof/>
              <w:kern w:val="2"/>
              <w:sz w:val="22"/>
              <w:szCs w:val="22"/>
              <w:lang w:bidi="ar-SA"/>
              <w14:ligatures w14:val="standardContextual"/>
            </w:rPr>
          </w:pPr>
          <w:hyperlink w:anchor="_Toc194844991" w:history="1">
            <w:r w:rsidR="00A77B74" w:rsidRPr="009661B9">
              <w:rPr>
                <w:rStyle w:val="Hiperhivatkozs"/>
                <w:noProof/>
              </w:rPr>
              <w:t>Profil részletei oldal</w:t>
            </w:r>
            <w:r w:rsidR="00A77B74" w:rsidRPr="009661B9">
              <w:rPr>
                <w:noProof/>
                <w:webHidden/>
              </w:rPr>
              <w:tab/>
            </w:r>
            <w:r w:rsidR="00A77B74" w:rsidRPr="009661B9">
              <w:rPr>
                <w:noProof/>
                <w:webHidden/>
              </w:rPr>
              <w:fldChar w:fldCharType="begin"/>
            </w:r>
            <w:r w:rsidR="00A77B74" w:rsidRPr="009661B9">
              <w:rPr>
                <w:noProof/>
                <w:webHidden/>
              </w:rPr>
              <w:instrText xml:space="preserve"> PAGEREF _Toc194844991 \h </w:instrText>
            </w:r>
            <w:r w:rsidR="00A77B74" w:rsidRPr="009661B9">
              <w:rPr>
                <w:noProof/>
                <w:webHidden/>
              </w:rPr>
            </w:r>
            <w:r w:rsidR="00A77B74" w:rsidRPr="009661B9">
              <w:rPr>
                <w:noProof/>
                <w:webHidden/>
              </w:rPr>
              <w:fldChar w:fldCharType="separate"/>
            </w:r>
            <w:r w:rsidR="00A77B74" w:rsidRPr="009661B9">
              <w:rPr>
                <w:noProof/>
                <w:webHidden/>
              </w:rPr>
              <w:t>64</w:t>
            </w:r>
            <w:r w:rsidR="00A77B74" w:rsidRPr="009661B9">
              <w:rPr>
                <w:noProof/>
                <w:webHidden/>
              </w:rPr>
              <w:fldChar w:fldCharType="end"/>
            </w:r>
          </w:hyperlink>
        </w:p>
        <w:p w14:paraId="345EA0C1" w14:textId="2BAE66BE" w:rsidR="00A77B74" w:rsidRPr="009661B9" w:rsidRDefault="00346009">
          <w:pPr>
            <w:pStyle w:val="TJ4"/>
            <w:tabs>
              <w:tab w:val="right" w:leader="dot" w:pos="9060"/>
            </w:tabs>
            <w:rPr>
              <w:rFonts w:eastAsiaTheme="minorEastAsia"/>
              <w:noProof/>
              <w:kern w:val="2"/>
              <w:sz w:val="22"/>
              <w:szCs w:val="22"/>
              <w:lang w:bidi="ar-SA"/>
              <w14:ligatures w14:val="standardContextual"/>
            </w:rPr>
          </w:pPr>
          <w:hyperlink w:anchor="_Toc194844992" w:history="1">
            <w:r w:rsidR="00A77B74" w:rsidRPr="009661B9">
              <w:rPr>
                <w:rStyle w:val="Hiperhivatkozs"/>
                <w:noProof/>
              </w:rPr>
              <w:t>Rólunk oldal</w:t>
            </w:r>
            <w:r w:rsidR="00A77B74" w:rsidRPr="009661B9">
              <w:rPr>
                <w:noProof/>
                <w:webHidden/>
              </w:rPr>
              <w:tab/>
            </w:r>
            <w:r w:rsidR="00A77B74" w:rsidRPr="009661B9">
              <w:rPr>
                <w:noProof/>
                <w:webHidden/>
              </w:rPr>
              <w:fldChar w:fldCharType="begin"/>
            </w:r>
            <w:r w:rsidR="00A77B74" w:rsidRPr="009661B9">
              <w:rPr>
                <w:noProof/>
                <w:webHidden/>
              </w:rPr>
              <w:instrText xml:space="preserve"> PAGEREF _Toc194844992 \h </w:instrText>
            </w:r>
            <w:r w:rsidR="00A77B74" w:rsidRPr="009661B9">
              <w:rPr>
                <w:noProof/>
                <w:webHidden/>
              </w:rPr>
            </w:r>
            <w:r w:rsidR="00A77B74" w:rsidRPr="009661B9">
              <w:rPr>
                <w:noProof/>
                <w:webHidden/>
              </w:rPr>
              <w:fldChar w:fldCharType="separate"/>
            </w:r>
            <w:r w:rsidR="00A77B74" w:rsidRPr="009661B9">
              <w:rPr>
                <w:noProof/>
                <w:webHidden/>
              </w:rPr>
              <w:t>65</w:t>
            </w:r>
            <w:r w:rsidR="00A77B74" w:rsidRPr="009661B9">
              <w:rPr>
                <w:noProof/>
                <w:webHidden/>
              </w:rPr>
              <w:fldChar w:fldCharType="end"/>
            </w:r>
          </w:hyperlink>
        </w:p>
        <w:p w14:paraId="770B6326" w14:textId="2D49E355" w:rsidR="00E91E0B" w:rsidRPr="009661B9" w:rsidRDefault="003A5101" w:rsidP="00C95FE2">
          <w:pPr>
            <w:rPr>
              <w:b/>
              <w:bCs/>
            </w:rPr>
          </w:pPr>
          <w:r w:rsidRPr="009661B9">
            <w:fldChar w:fldCharType="end"/>
          </w:r>
        </w:p>
      </w:sdtContent>
    </w:sdt>
    <w:p w14:paraId="25BFCA03" w14:textId="77777777" w:rsidR="00E91E0B" w:rsidRPr="009661B9" w:rsidRDefault="00E91E0B">
      <w:pPr>
        <w:rPr>
          <w:b/>
          <w:bCs/>
        </w:rPr>
      </w:pPr>
      <w:r w:rsidRPr="009661B9">
        <w:rPr>
          <w:b/>
          <w:bCs/>
        </w:rPr>
        <w:br w:type="page"/>
      </w:r>
    </w:p>
    <w:p w14:paraId="0CEF8ED9" w14:textId="10B3F826" w:rsidR="00CF654C" w:rsidRPr="009661B9" w:rsidRDefault="00CA060C" w:rsidP="00E91E0B">
      <w:pPr>
        <w:pStyle w:val="Cmsor1"/>
      </w:pPr>
      <w:bookmarkStart w:id="1" w:name="_Toc194844895"/>
      <w:r w:rsidRPr="009661B9">
        <w:lastRenderedPageBreak/>
        <w:t>Fejlesztői dokumentáció</w:t>
      </w:r>
      <w:bookmarkEnd w:id="1"/>
    </w:p>
    <w:p w14:paraId="6DF4F866" w14:textId="77777777" w:rsidR="00C51AFF" w:rsidRPr="009661B9" w:rsidRDefault="00C51AFF" w:rsidP="00F016E8">
      <w:pPr>
        <w:pStyle w:val="Cmsor2"/>
      </w:pPr>
      <w:bookmarkStart w:id="2" w:name="_Toc194844896"/>
      <w:r w:rsidRPr="009661B9">
        <w:t>Fejlesztői környezet</w:t>
      </w:r>
      <w:bookmarkEnd w:id="2"/>
    </w:p>
    <w:p w14:paraId="69EA553B" w14:textId="77777777" w:rsidR="00C51AFF" w:rsidRPr="009661B9" w:rsidRDefault="00C51AFF" w:rsidP="00530AF5">
      <w:pPr>
        <w:pStyle w:val="Cmsor3"/>
      </w:pPr>
      <w:bookmarkStart w:id="3" w:name="_Toc194844897"/>
      <w:r w:rsidRPr="009661B9">
        <w:t xml:space="preserve">Visual </w:t>
      </w:r>
      <w:proofErr w:type="spellStart"/>
      <w:r w:rsidRPr="009661B9">
        <w:t>Studio</w:t>
      </w:r>
      <w:proofErr w:type="spellEnd"/>
      <w:r w:rsidRPr="009661B9">
        <w:t xml:space="preserve"> </w:t>
      </w:r>
      <w:proofErr w:type="spellStart"/>
      <w:r w:rsidRPr="009661B9">
        <w:t>Code</w:t>
      </w:r>
      <w:bookmarkEnd w:id="3"/>
      <w:proofErr w:type="spellEnd"/>
    </w:p>
    <w:p w14:paraId="5DD49784" w14:textId="77777777" w:rsidR="00C51AFF" w:rsidRPr="009661B9" w:rsidRDefault="00C51AFF" w:rsidP="00C51AFF">
      <w:pPr>
        <w:jc w:val="both"/>
      </w:pPr>
      <w:r w:rsidRPr="009661B9">
        <w:t xml:space="preserve">A teljes weboldal, az </w:t>
      </w:r>
      <w:proofErr w:type="spellStart"/>
      <w:r w:rsidRPr="009661B9">
        <w:t>api</w:t>
      </w:r>
      <w:proofErr w:type="spellEnd"/>
      <w:r w:rsidRPr="009661B9">
        <w:t xml:space="preserve"> és a backend is Visual </w:t>
      </w:r>
      <w:proofErr w:type="spellStart"/>
      <w:r w:rsidRPr="009661B9">
        <w:t>Studio</w:t>
      </w:r>
      <w:proofErr w:type="spellEnd"/>
      <w:r w:rsidRPr="009661B9">
        <w:t xml:space="preserve"> </w:t>
      </w:r>
      <w:proofErr w:type="spellStart"/>
      <w:r w:rsidRPr="009661B9">
        <w:t>Code</w:t>
      </w:r>
      <w:proofErr w:type="spellEnd"/>
      <w:r w:rsidRPr="009661B9">
        <w:t xml:space="preserve">-ban volt írva elsősorban egyszerű elérhetősége és kezelhetősége, GitHub integrációja és beépített terminálja miatt. Az egész projekt egy PHP szerveren fut, amit a terminálból indítottunk el. Ennek köszönhetően egy ablakban tudtunk dolgozni a backend-en és látni a beérkező GET és POST kéréseket és azok hibáit.  </w:t>
      </w:r>
    </w:p>
    <w:p w14:paraId="3FC5900D" w14:textId="77777777" w:rsidR="00C51AFF" w:rsidRPr="009661B9" w:rsidRDefault="00C51AFF" w:rsidP="00530AF5">
      <w:pPr>
        <w:pStyle w:val="Cmsor3"/>
      </w:pPr>
      <w:bookmarkStart w:id="4" w:name="_Toc194844898"/>
      <w:r w:rsidRPr="009661B9">
        <w:t xml:space="preserve">Visual </w:t>
      </w:r>
      <w:proofErr w:type="spellStart"/>
      <w:r w:rsidRPr="009661B9">
        <w:t>Studio</w:t>
      </w:r>
      <w:bookmarkEnd w:id="4"/>
      <w:proofErr w:type="spellEnd"/>
    </w:p>
    <w:p w14:paraId="1934082F" w14:textId="77777777" w:rsidR="00C51AFF" w:rsidRPr="009661B9" w:rsidRDefault="00C51AFF" w:rsidP="00C51AFF">
      <w:pPr>
        <w:jc w:val="both"/>
      </w:pPr>
      <w:r w:rsidRPr="009661B9">
        <w:t xml:space="preserve">Az asztali alkalmazás Visual </w:t>
      </w:r>
      <w:proofErr w:type="spellStart"/>
      <w:r w:rsidRPr="009661B9">
        <w:t>Studio</w:t>
      </w:r>
      <w:proofErr w:type="spellEnd"/>
      <w:r w:rsidRPr="009661B9">
        <w:t xml:space="preserve">-ban volt fejlesztve, mivel itt a legegyszerűbb a Windows </w:t>
      </w:r>
      <w:proofErr w:type="spellStart"/>
      <w:r w:rsidRPr="009661B9">
        <w:t>Forms</w:t>
      </w:r>
      <w:proofErr w:type="spellEnd"/>
      <w:r w:rsidRPr="009661B9">
        <w:t xml:space="preserve"> applikációk fejlesztése és a C# nyelv használata. A </w:t>
      </w:r>
      <w:proofErr w:type="spellStart"/>
      <w:r w:rsidRPr="009661B9">
        <w:t>debug</w:t>
      </w:r>
      <w:proofErr w:type="spellEnd"/>
      <w:r w:rsidRPr="009661B9">
        <w:t xml:space="preserve"> funkciói nagyon hasznosak voltak és sokat segítettek a fejlesztés során</w:t>
      </w:r>
    </w:p>
    <w:p w14:paraId="7C2AB528" w14:textId="77777777" w:rsidR="00C51AFF" w:rsidRPr="009661B9" w:rsidRDefault="00C51AFF" w:rsidP="00530AF5">
      <w:pPr>
        <w:pStyle w:val="Cmsor3"/>
      </w:pPr>
      <w:bookmarkStart w:id="5" w:name="_Toc194844899"/>
      <w:proofErr w:type="spellStart"/>
      <w:r w:rsidRPr="009661B9">
        <w:t>phpMyAdmin</w:t>
      </w:r>
      <w:bookmarkEnd w:id="5"/>
      <w:proofErr w:type="spellEnd"/>
    </w:p>
    <w:p w14:paraId="0D74C7AE" w14:textId="77777777" w:rsidR="00C51AFF" w:rsidRPr="009661B9" w:rsidRDefault="00C51AFF" w:rsidP="00C51AFF">
      <w:pPr>
        <w:jc w:val="both"/>
      </w:pPr>
      <w:r w:rsidRPr="009661B9">
        <w:t xml:space="preserve">Az SQL eljárások írása és az adatbázis menedzselése </w:t>
      </w:r>
      <w:proofErr w:type="spellStart"/>
      <w:r w:rsidRPr="009661B9">
        <w:t>phpMyAdmin</w:t>
      </w:r>
      <w:proofErr w:type="spellEnd"/>
      <w:r w:rsidRPr="009661B9">
        <w:t xml:space="preserve">-ban történt. Ezek mellet a könnyen kezelhető és átlátható elrendezése miatt egyszerűen lehetett keresni és módosítani az adatbázisban tesztelések során. </w:t>
      </w:r>
    </w:p>
    <w:p w14:paraId="541D1356" w14:textId="77777777" w:rsidR="00C51AFF" w:rsidRPr="009661B9" w:rsidRDefault="00C51AFF" w:rsidP="00C51AFF">
      <w:pPr>
        <w:jc w:val="both"/>
      </w:pPr>
      <w:r w:rsidRPr="009661B9">
        <w:t xml:space="preserve">Programozási nyelvek, </w:t>
      </w:r>
      <w:proofErr w:type="spellStart"/>
      <w:r w:rsidRPr="009661B9">
        <w:t>tehnológiák</w:t>
      </w:r>
      <w:proofErr w:type="spellEnd"/>
      <w:r w:rsidRPr="009661B9">
        <w:t>, könyvtárak</w:t>
      </w:r>
    </w:p>
    <w:p w14:paraId="2B84A550" w14:textId="42AEA311" w:rsidR="00DB0244" w:rsidRPr="009661B9" w:rsidRDefault="00DB0244" w:rsidP="00F016E8">
      <w:pPr>
        <w:pStyle w:val="Cmsor2"/>
      </w:pPr>
      <w:bookmarkStart w:id="6" w:name="_Toc194844900"/>
      <w:r w:rsidRPr="009661B9">
        <w:t>Használt programozási nyelvek és technológiák</w:t>
      </w:r>
      <w:bookmarkEnd w:id="6"/>
    </w:p>
    <w:p w14:paraId="7A7B9BC3" w14:textId="77777777" w:rsidR="00C51AFF" w:rsidRPr="009661B9" w:rsidRDefault="00C51AFF" w:rsidP="00530AF5">
      <w:pPr>
        <w:pStyle w:val="Cmsor3"/>
      </w:pPr>
      <w:bookmarkStart w:id="7" w:name="_Toc194844901"/>
      <w:r w:rsidRPr="009661B9">
        <w:t>PHP</w:t>
      </w:r>
      <w:bookmarkEnd w:id="7"/>
    </w:p>
    <w:p w14:paraId="731379A7" w14:textId="77777777" w:rsidR="00C51AFF" w:rsidRPr="009661B9" w:rsidRDefault="00C51AFF" w:rsidP="00C51AFF">
      <w:pPr>
        <w:jc w:val="both"/>
      </w:pPr>
      <w:r w:rsidRPr="009661B9">
        <w:t xml:space="preserve">Az összes weboldal, az </w:t>
      </w:r>
      <w:proofErr w:type="spellStart"/>
      <w:r w:rsidRPr="009661B9">
        <w:t>api</w:t>
      </w:r>
      <w:proofErr w:type="spellEnd"/>
      <w:r w:rsidRPr="009661B9">
        <w:t xml:space="preserve"> és a weboldal is PHP nyelven íródott, mivel ugyanolyan hasznos a szerver oldalon, mint a kliens oldalon. </w:t>
      </w:r>
    </w:p>
    <w:p w14:paraId="4D2EF893" w14:textId="77777777" w:rsidR="00C51AFF" w:rsidRPr="009661B9" w:rsidRDefault="00C51AFF" w:rsidP="00530AF5">
      <w:pPr>
        <w:pStyle w:val="Cmsor3"/>
      </w:pPr>
      <w:bookmarkStart w:id="8" w:name="_Toc194844902"/>
      <w:proofErr w:type="spellStart"/>
      <w:r w:rsidRPr="009661B9">
        <w:t>PHPMailer</w:t>
      </w:r>
      <w:bookmarkEnd w:id="8"/>
      <w:proofErr w:type="spellEnd"/>
    </w:p>
    <w:p w14:paraId="1E02F174" w14:textId="77777777" w:rsidR="00C51AFF" w:rsidRPr="009661B9" w:rsidRDefault="00C51AFF" w:rsidP="00C51AFF">
      <w:pPr>
        <w:jc w:val="both"/>
      </w:pPr>
      <w:r w:rsidRPr="009661B9">
        <w:t>Ezt a PHP könyvtárat email küldés véget alkalmaztuk. Ezzel küldjük a jelszóváltoztató és a regisztráció visszaigazoló email-</w:t>
      </w:r>
      <w:proofErr w:type="spellStart"/>
      <w:r w:rsidRPr="009661B9">
        <w:t>eket</w:t>
      </w:r>
      <w:proofErr w:type="spellEnd"/>
      <w:r w:rsidRPr="009661B9">
        <w:t xml:space="preserve">. Azért választottuk a </w:t>
      </w:r>
      <w:proofErr w:type="spellStart"/>
      <w:r w:rsidRPr="009661B9">
        <w:t>PHPMailer</w:t>
      </w:r>
      <w:proofErr w:type="spellEnd"/>
      <w:r w:rsidRPr="009661B9">
        <w:t>-t, mert a PHP-</w:t>
      </w:r>
      <w:proofErr w:type="spellStart"/>
      <w:r w:rsidRPr="009661B9">
        <w:t>ba</w:t>
      </w:r>
      <w:proofErr w:type="spellEnd"/>
      <w:r w:rsidRPr="009661B9">
        <w:t xml:space="preserve"> beépített email küldő funkció nem megbízható. </w:t>
      </w:r>
    </w:p>
    <w:p w14:paraId="71F59EA4" w14:textId="77777777" w:rsidR="00C51AFF" w:rsidRPr="009661B9" w:rsidRDefault="00C51AFF" w:rsidP="00606DA0">
      <w:pPr>
        <w:pStyle w:val="Cmsor3"/>
      </w:pPr>
      <w:bookmarkStart w:id="9" w:name="_Toc194844903"/>
      <w:r w:rsidRPr="009661B9">
        <w:t>JavaScript</w:t>
      </w:r>
      <w:bookmarkEnd w:id="9"/>
    </w:p>
    <w:p w14:paraId="76D3FFEC" w14:textId="77777777" w:rsidR="00C51AFF" w:rsidRPr="009661B9" w:rsidRDefault="00C51AFF" w:rsidP="00C51AFF">
      <w:pPr>
        <w:jc w:val="both"/>
      </w:pPr>
      <w:r w:rsidRPr="009661B9">
        <w:t>A kliens oldali számításokat és a weboldal animációit ezzel oldottuk meg</w:t>
      </w:r>
    </w:p>
    <w:p w14:paraId="3E0DF4CC" w14:textId="77777777" w:rsidR="00C51AFF" w:rsidRPr="009661B9" w:rsidRDefault="00C51AFF" w:rsidP="00606DA0">
      <w:pPr>
        <w:pStyle w:val="Cmsor3"/>
      </w:pPr>
      <w:bookmarkStart w:id="10" w:name="_Toc194844904"/>
      <w:proofErr w:type="spellStart"/>
      <w:r w:rsidRPr="009661B9">
        <w:t>JQuery</w:t>
      </w:r>
      <w:bookmarkEnd w:id="10"/>
      <w:proofErr w:type="spellEnd"/>
    </w:p>
    <w:p w14:paraId="38751DE3" w14:textId="77777777" w:rsidR="00C51AFF" w:rsidRPr="009661B9" w:rsidRDefault="00C51AFF" w:rsidP="00C51AFF">
      <w:pPr>
        <w:jc w:val="both"/>
      </w:pPr>
      <w:r w:rsidRPr="009661B9">
        <w:t>Kizárólag az API kommunikációra volt használva</w:t>
      </w:r>
    </w:p>
    <w:p w14:paraId="000856E6" w14:textId="77777777" w:rsidR="00C51AFF" w:rsidRPr="009661B9" w:rsidRDefault="00C51AFF" w:rsidP="00606DA0">
      <w:pPr>
        <w:pStyle w:val="Cmsor3"/>
      </w:pPr>
      <w:bookmarkStart w:id="11" w:name="_Toc194844905"/>
      <w:r w:rsidRPr="009661B9">
        <w:t>CSS</w:t>
      </w:r>
      <w:bookmarkEnd w:id="11"/>
    </w:p>
    <w:p w14:paraId="5AFA6954" w14:textId="77777777" w:rsidR="00C51AFF" w:rsidRPr="009661B9" w:rsidRDefault="00C51AFF" w:rsidP="00C51AFF">
      <w:pPr>
        <w:jc w:val="both"/>
      </w:pPr>
      <w:r w:rsidRPr="009661B9">
        <w:t xml:space="preserve">Egyszerű CSS-el lett megoldva a weboldal </w:t>
      </w:r>
      <w:proofErr w:type="spellStart"/>
      <w:r w:rsidRPr="009661B9">
        <w:t>arculata</w:t>
      </w:r>
      <w:proofErr w:type="spellEnd"/>
      <w:r w:rsidRPr="009661B9">
        <w:t>, semmilyen könyvtár segítsége nélkül.</w:t>
      </w:r>
    </w:p>
    <w:p w14:paraId="53A7A910" w14:textId="77777777" w:rsidR="00C51AFF" w:rsidRPr="009661B9" w:rsidRDefault="00C51AFF" w:rsidP="00606DA0">
      <w:pPr>
        <w:pStyle w:val="Cmsor3"/>
      </w:pPr>
      <w:bookmarkStart w:id="12" w:name="_Toc194844906"/>
      <w:r w:rsidRPr="009661B9">
        <w:t>C#</w:t>
      </w:r>
      <w:bookmarkEnd w:id="12"/>
    </w:p>
    <w:p w14:paraId="620DA15A" w14:textId="77777777" w:rsidR="00C51AFF" w:rsidRPr="009661B9" w:rsidRDefault="00C51AFF" w:rsidP="00C51AFF">
      <w:pPr>
        <w:jc w:val="both"/>
      </w:pPr>
      <w:r w:rsidRPr="009661B9">
        <w:t xml:space="preserve">Az asztali alkalmazás egy Windows </w:t>
      </w:r>
      <w:proofErr w:type="spellStart"/>
      <w:r w:rsidRPr="009661B9">
        <w:t>Forms</w:t>
      </w:r>
      <w:proofErr w:type="spellEnd"/>
      <w:r w:rsidRPr="009661B9">
        <w:t xml:space="preserve"> applikáció, ami a C# nyelvet használja</w:t>
      </w:r>
    </w:p>
    <w:p w14:paraId="3FF3F208" w14:textId="77777777" w:rsidR="00C51AFF" w:rsidRPr="009661B9" w:rsidRDefault="00C51AFF" w:rsidP="00606DA0">
      <w:pPr>
        <w:pStyle w:val="Cmsor3"/>
      </w:pPr>
      <w:bookmarkStart w:id="13" w:name="_Toc194844907"/>
      <w:proofErr w:type="spellStart"/>
      <w:r w:rsidRPr="009661B9">
        <w:t>MySQL</w:t>
      </w:r>
      <w:bookmarkEnd w:id="13"/>
      <w:proofErr w:type="spellEnd"/>
    </w:p>
    <w:p w14:paraId="0C98EBCF" w14:textId="77777777" w:rsidR="00C51AFF" w:rsidRPr="009661B9" w:rsidRDefault="00C51AFF" w:rsidP="00C51AFF">
      <w:pPr>
        <w:jc w:val="both"/>
      </w:pPr>
      <w:r w:rsidRPr="009661B9">
        <w:t xml:space="preserve">A rendszer mögötti adatbázis </w:t>
      </w:r>
      <w:proofErr w:type="spellStart"/>
      <w:r w:rsidRPr="009661B9">
        <w:t>MySQL</w:t>
      </w:r>
      <w:proofErr w:type="spellEnd"/>
      <w:r w:rsidRPr="009661B9">
        <w:t xml:space="preserve">-t használ. Az összes hozzá tartozó eljárás is ebben a nyelvben lett írva. </w:t>
      </w:r>
    </w:p>
    <w:p w14:paraId="619B21F0" w14:textId="77777777" w:rsidR="00C51AFF" w:rsidRPr="009661B9" w:rsidRDefault="00C51AFF" w:rsidP="00606DA0">
      <w:pPr>
        <w:pStyle w:val="Cmsor3"/>
      </w:pPr>
      <w:bookmarkStart w:id="14" w:name="_Toc194844908"/>
      <w:proofErr w:type="spellStart"/>
      <w:r w:rsidRPr="009661B9">
        <w:t>ChatGPT</w:t>
      </w:r>
      <w:bookmarkEnd w:id="14"/>
      <w:proofErr w:type="spellEnd"/>
    </w:p>
    <w:p w14:paraId="33EE1CF5" w14:textId="77D567B0" w:rsidR="00DB0244" w:rsidRPr="009661B9" w:rsidRDefault="00C51AFF" w:rsidP="00C51AFF">
      <w:pPr>
        <w:jc w:val="both"/>
      </w:pPr>
      <w:r w:rsidRPr="009661B9">
        <w:t xml:space="preserve">A teszteléshez az adatbázis tesztadatait </w:t>
      </w:r>
      <w:proofErr w:type="spellStart"/>
      <w:r w:rsidRPr="009661B9">
        <w:t>ChatGPT</w:t>
      </w:r>
      <w:proofErr w:type="spellEnd"/>
      <w:r w:rsidRPr="009661B9">
        <w:t xml:space="preserve"> segítségével voltak generálva. </w:t>
      </w:r>
    </w:p>
    <w:p w14:paraId="3EF986B5" w14:textId="7D3C9EAA" w:rsidR="0083232E" w:rsidRPr="009661B9" w:rsidRDefault="0083232E" w:rsidP="0083232E">
      <w:pPr>
        <w:pStyle w:val="Cmsor2"/>
      </w:pPr>
      <w:bookmarkStart w:id="15" w:name="_Toc194844909"/>
      <w:r w:rsidRPr="009661B9">
        <w:lastRenderedPageBreak/>
        <w:t>Asztali alkalmazás</w:t>
      </w:r>
      <w:r w:rsidR="003F7D6A" w:rsidRPr="009661B9">
        <w:t xml:space="preserve"> fejlesztői dokumentáció</w:t>
      </w:r>
      <w:bookmarkEnd w:id="15"/>
    </w:p>
    <w:p w14:paraId="05B1B635" w14:textId="77777777" w:rsidR="0083232E" w:rsidRPr="009661B9" w:rsidRDefault="0083232E" w:rsidP="0083232E">
      <w:pPr>
        <w:jc w:val="both"/>
      </w:pPr>
      <w:r w:rsidRPr="009661B9">
        <w:t xml:space="preserve">Az alkalmazás egy .NET </w:t>
      </w:r>
      <w:proofErr w:type="spellStart"/>
      <w:r w:rsidRPr="009661B9">
        <w:t>framework</w:t>
      </w:r>
      <w:proofErr w:type="spellEnd"/>
      <w:r w:rsidRPr="009661B9">
        <w:t xml:space="preserve"> alapú Windows </w:t>
      </w:r>
      <w:proofErr w:type="spellStart"/>
      <w:r w:rsidRPr="009661B9">
        <w:t>Forms</w:t>
      </w:r>
      <w:proofErr w:type="spellEnd"/>
      <w:r w:rsidRPr="009661B9">
        <w:t xml:space="preserve"> applikáció. </w:t>
      </w:r>
    </w:p>
    <w:p w14:paraId="0DA7CAAD" w14:textId="77777777" w:rsidR="0083232E" w:rsidRPr="009661B9" w:rsidRDefault="0083232E" w:rsidP="0083232E">
      <w:pPr>
        <w:pStyle w:val="Cmsor3"/>
      </w:pPr>
      <w:bookmarkStart w:id="16" w:name="_Toc194844910"/>
      <w:r w:rsidRPr="009661B9">
        <w:t>Adatbázis/API kommunikáció</w:t>
      </w:r>
      <w:bookmarkEnd w:id="16"/>
    </w:p>
    <w:p w14:paraId="791703E5" w14:textId="366F18DC" w:rsidR="0083232E" w:rsidRPr="009661B9" w:rsidRDefault="0083232E" w:rsidP="0083232E">
      <w:pPr>
        <w:jc w:val="both"/>
      </w:pPr>
      <w:r w:rsidRPr="009661B9">
        <w:t>Az asztali alkalmazást az alkalmazottak használják az adatbázisban szereplő adatok kezelésére, így egy egyszerű gyors és biztonságos módot kell használni az adatbázissal való kommunikációra. Erre a feladatra az API-t használunk, ami az összes lekérdezést, hozzáadást, módosítást és törlést elvégzi, ami az asztali alkalmazásnak kell. Az API-</w:t>
      </w:r>
      <w:proofErr w:type="spellStart"/>
      <w:r w:rsidRPr="009661B9">
        <w:t>val</w:t>
      </w:r>
      <w:proofErr w:type="spellEnd"/>
      <w:r w:rsidRPr="009661B9">
        <w:t xml:space="preserve"> való kommunikációért az „</w:t>
      </w:r>
      <w:proofErr w:type="spellStart"/>
      <w:r w:rsidRPr="009661B9">
        <w:t>ApiComm.cs</w:t>
      </w:r>
      <w:proofErr w:type="spellEnd"/>
      <w:r w:rsidRPr="009661B9">
        <w:t>” osztály végzi</w:t>
      </w:r>
      <w:r w:rsidR="00346009">
        <w:t>,</w:t>
      </w:r>
      <w:r w:rsidRPr="009661B9">
        <w:t xml:space="preserve"> aminek csak egyetlen statikus „</w:t>
      </w:r>
      <w:proofErr w:type="spellStart"/>
      <w:r w:rsidRPr="009661B9">
        <w:t>SendPost</w:t>
      </w:r>
      <w:proofErr w:type="spellEnd"/>
      <w:r w:rsidRPr="009661B9">
        <w:t xml:space="preserve">” metódusa van. </w:t>
      </w:r>
    </w:p>
    <w:p w14:paraId="02FD591D" w14:textId="77777777" w:rsidR="0083232E" w:rsidRPr="009661B9" w:rsidRDefault="0083232E" w:rsidP="0083232E">
      <w:pPr>
        <w:jc w:val="both"/>
      </w:pPr>
      <w:r w:rsidRPr="009661B9">
        <w:rPr>
          <w:noProof/>
        </w:rPr>
        <mc:AlternateContent>
          <mc:Choice Requires="wps">
            <w:drawing>
              <wp:inline distT="0" distB="0" distL="0" distR="0" wp14:anchorId="398131CB" wp14:editId="2C6013C9">
                <wp:extent cx="5760720" cy="5929045"/>
                <wp:effectExtent l="0" t="0" r="11430" b="25400"/>
                <wp:docPr id="20"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5929045"/>
                        </a:xfrm>
                        <a:prstGeom prst="rect">
                          <a:avLst/>
                        </a:prstGeom>
                        <a:solidFill>
                          <a:srgbClr val="FFFFFF"/>
                        </a:solidFill>
                        <a:ln w="9525">
                          <a:solidFill>
                            <a:srgbClr val="000000"/>
                          </a:solidFill>
                          <a:miter lim="800000"/>
                          <a:headEnd/>
                          <a:tailEnd/>
                        </a:ln>
                      </wps:spPr>
                      <wps:txbx>
                        <w:txbxContent>
                          <w:p w14:paraId="3402BF6C" w14:textId="77777777" w:rsidR="00346009" w:rsidRDefault="00346009" w:rsidP="0083232E">
                            <w:pPr>
                              <w:autoSpaceDE w:val="0"/>
                              <w:autoSpaceDN w:val="0"/>
                              <w:adjustRightInd w:val="0"/>
                              <w:rPr>
                                <w:rFonts w:ascii="Cascadia Mono" w:hAnsi="Cascadia Mono" w:cs="Cascadia Mono"/>
                                <w:color w:val="000000"/>
                                <w:sz w:val="19"/>
                                <w:szCs w:val="19"/>
                                <w:highlight w:val="white"/>
                              </w:rPr>
                            </w:pPr>
                            <w:proofErr w:type="spellStart"/>
                            <w:r>
                              <w:rPr>
                                <w:rFonts w:ascii="Cascadia Mono" w:hAnsi="Cascadia Mono" w:cs="Cascadia Mono"/>
                                <w:color w:val="0000FF"/>
                                <w:sz w:val="19"/>
                                <w:szCs w:val="19"/>
                                <w:highlight w:val="white"/>
                              </w:rPr>
                              <w:t>using</w:t>
                            </w:r>
                            <w:proofErr w:type="spellEnd"/>
                            <w:r>
                              <w:rPr>
                                <w:rFonts w:ascii="Cascadia Mono" w:hAnsi="Cascadia Mono" w:cs="Cascadia Mono"/>
                                <w:color w:val="000000"/>
                                <w:sz w:val="19"/>
                                <w:szCs w:val="19"/>
                                <w:highlight w:val="white"/>
                              </w:rPr>
                              <w:t xml:space="preserve"> System;</w:t>
                            </w:r>
                          </w:p>
                          <w:p w14:paraId="687672D1" w14:textId="77777777" w:rsidR="00346009" w:rsidRDefault="00346009" w:rsidP="0083232E">
                            <w:pPr>
                              <w:autoSpaceDE w:val="0"/>
                              <w:autoSpaceDN w:val="0"/>
                              <w:adjustRightInd w:val="0"/>
                              <w:rPr>
                                <w:rFonts w:ascii="Cascadia Mono" w:hAnsi="Cascadia Mono" w:cs="Cascadia Mono"/>
                                <w:color w:val="000000"/>
                                <w:sz w:val="19"/>
                                <w:szCs w:val="19"/>
                                <w:highlight w:val="white"/>
                              </w:rPr>
                            </w:pPr>
                            <w:proofErr w:type="spellStart"/>
                            <w:r>
                              <w:rPr>
                                <w:rFonts w:ascii="Cascadia Mono" w:hAnsi="Cascadia Mono" w:cs="Cascadia Mono"/>
                                <w:color w:val="0000FF"/>
                                <w:sz w:val="19"/>
                                <w:szCs w:val="19"/>
                                <w:highlight w:val="white"/>
                              </w:rPr>
                              <w:t>using</w:t>
                            </w:r>
                            <w:proofErr w:type="spellEnd"/>
                            <w:r>
                              <w:rPr>
                                <w:rFonts w:ascii="Cascadia Mono" w:hAnsi="Cascadia Mono" w:cs="Cascadia Mono"/>
                                <w:color w:val="000000"/>
                                <w:sz w:val="19"/>
                                <w:szCs w:val="19"/>
                                <w:highlight w:val="white"/>
                              </w:rPr>
                              <w:t xml:space="preserve"> </w:t>
                            </w:r>
                            <w:proofErr w:type="spellStart"/>
                            <w:proofErr w:type="gramStart"/>
                            <w:r>
                              <w:rPr>
                                <w:rFonts w:ascii="Cascadia Mono" w:hAnsi="Cascadia Mono" w:cs="Cascadia Mono"/>
                                <w:color w:val="000000"/>
                                <w:sz w:val="19"/>
                                <w:szCs w:val="19"/>
                                <w:highlight w:val="white"/>
                              </w:rPr>
                              <w:t>System.Collections.Generic</w:t>
                            </w:r>
                            <w:proofErr w:type="spellEnd"/>
                            <w:proofErr w:type="gramEnd"/>
                            <w:r>
                              <w:rPr>
                                <w:rFonts w:ascii="Cascadia Mono" w:hAnsi="Cascadia Mono" w:cs="Cascadia Mono"/>
                                <w:color w:val="000000"/>
                                <w:sz w:val="19"/>
                                <w:szCs w:val="19"/>
                                <w:highlight w:val="white"/>
                              </w:rPr>
                              <w:t>;</w:t>
                            </w:r>
                          </w:p>
                          <w:p w14:paraId="231F9AF0" w14:textId="77777777" w:rsidR="00346009" w:rsidRDefault="00346009" w:rsidP="0083232E">
                            <w:pPr>
                              <w:autoSpaceDE w:val="0"/>
                              <w:autoSpaceDN w:val="0"/>
                              <w:adjustRightInd w:val="0"/>
                              <w:rPr>
                                <w:rFonts w:ascii="Cascadia Mono" w:hAnsi="Cascadia Mono" w:cs="Cascadia Mono"/>
                                <w:color w:val="000000"/>
                                <w:sz w:val="19"/>
                                <w:szCs w:val="19"/>
                                <w:highlight w:val="white"/>
                              </w:rPr>
                            </w:pPr>
                            <w:proofErr w:type="spellStart"/>
                            <w:r>
                              <w:rPr>
                                <w:rFonts w:ascii="Cascadia Mono" w:hAnsi="Cascadia Mono" w:cs="Cascadia Mono"/>
                                <w:color w:val="0000FF"/>
                                <w:sz w:val="19"/>
                                <w:szCs w:val="19"/>
                                <w:highlight w:val="white"/>
                              </w:rPr>
                              <w:t>using</w:t>
                            </w:r>
                            <w:proofErr w:type="spellEnd"/>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System.Linq</w:t>
                            </w:r>
                            <w:proofErr w:type="spellEnd"/>
                            <w:r>
                              <w:rPr>
                                <w:rFonts w:ascii="Cascadia Mono" w:hAnsi="Cascadia Mono" w:cs="Cascadia Mono"/>
                                <w:color w:val="000000"/>
                                <w:sz w:val="19"/>
                                <w:szCs w:val="19"/>
                                <w:highlight w:val="white"/>
                              </w:rPr>
                              <w:t>;</w:t>
                            </w:r>
                          </w:p>
                          <w:p w14:paraId="0E87A8F4" w14:textId="77777777" w:rsidR="00346009" w:rsidRDefault="00346009" w:rsidP="0083232E">
                            <w:pPr>
                              <w:autoSpaceDE w:val="0"/>
                              <w:autoSpaceDN w:val="0"/>
                              <w:adjustRightInd w:val="0"/>
                              <w:rPr>
                                <w:rFonts w:ascii="Cascadia Mono" w:hAnsi="Cascadia Mono" w:cs="Cascadia Mono"/>
                                <w:color w:val="000000"/>
                                <w:sz w:val="19"/>
                                <w:szCs w:val="19"/>
                                <w:highlight w:val="white"/>
                              </w:rPr>
                            </w:pPr>
                            <w:proofErr w:type="spellStart"/>
                            <w:r>
                              <w:rPr>
                                <w:rFonts w:ascii="Cascadia Mono" w:hAnsi="Cascadia Mono" w:cs="Cascadia Mono"/>
                                <w:color w:val="0000FF"/>
                                <w:sz w:val="19"/>
                                <w:szCs w:val="19"/>
                                <w:highlight w:val="white"/>
                              </w:rPr>
                              <w:t>using</w:t>
                            </w:r>
                            <w:proofErr w:type="spellEnd"/>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System.Text</w:t>
                            </w:r>
                            <w:proofErr w:type="spellEnd"/>
                            <w:r>
                              <w:rPr>
                                <w:rFonts w:ascii="Cascadia Mono" w:hAnsi="Cascadia Mono" w:cs="Cascadia Mono"/>
                                <w:color w:val="000000"/>
                                <w:sz w:val="19"/>
                                <w:szCs w:val="19"/>
                                <w:highlight w:val="white"/>
                              </w:rPr>
                              <w:t>;</w:t>
                            </w:r>
                          </w:p>
                          <w:p w14:paraId="05696239" w14:textId="77777777" w:rsidR="00346009" w:rsidRDefault="00346009" w:rsidP="0083232E">
                            <w:pPr>
                              <w:autoSpaceDE w:val="0"/>
                              <w:autoSpaceDN w:val="0"/>
                              <w:adjustRightInd w:val="0"/>
                              <w:rPr>
                                <w:rFonts w:ascii="Cascadia Mono" w:hAnsi="Cascadia Mono" w:cs="Cascadia Mono"/>
                                <w:color w:val="000000"/>
                                <w:sz w:val="19"/>
                                <w:szCs w:val="19"/>
                                <w:highlight w:val="white"/>
                              </w:rPr>
                            </w:pPr>
                            <w:proofErr w:type="spellStart"/>
                            <w:r>
                              <w:rPr>
                                <w:rFonts w:ascii="Cascadia Mono" w:hAnsi="Cascadia Mono" w:cs="Cascadia Mono"/>
                                <w:color w:val="0000FF"/>
                                <w:sz w:val="19"/>
                                <w:szCs w:val="19"/>
                                <w:highlight w:val="white"/>
                              </w:rPr>
                              <w:t>using</w:t>
                            </w:r>
                            <w:proofErr w:type="spellEnd"/>
                            <w:r>
                              <w:rPr>
                                <w:rFonts w:ascii="Cascadia Mono" w:hAnsi="Cascadia Mono" w:cs="Cascadia Mono"/>
                                <w:color w:val="000000"/>
                                <w:sz w:val="19"/>
                                <w:szCs w:val="19"/>
                                <w:highlight w:val="white"/>
                              </w:rPr>
                              <w:t xml:space="preserve"> </w:t>
                            </w:r>
                            <w:proofErr w:type="spellStart"/>
                            <w:proofErr w:type="gramStart"/>
                            <w:r>
                              <w:rPr>
                                <w:rFonts w:ascii="Cascadia Mono" w:hAnsi="Cascadia Mono" w:cs="Cascadia Mono"/>
                                <w:color w:val="000000"/>
                                <w:sz w:val="19"/>
                                <w:szCs w:val="19"/>
                                <w:highlight w:val="white"/>
                              </w:rPr>
                              <w:t>System.Threading.Tasks</w:t>
                            </w:r>
                            <w:proofErr w:type="spellEnd"/>
                            <w:proofErr w:type="gramEnd"/>
                            <w:r>
                              <w:rPr>
                                <w:rFonts w:ascii="Cascadia Mono" w:hAnsi="Cascadia Mono" w:cs="Cascadia Mono"/>
                                <w:color w:val="000000"/>
                                <w:sz w:val="19"/>
                                <w:szCs w:val="19"/>
                                <w:highlight w:val="white"/>
                              </w:rPr>
                              <w:t>;</w:t>
                            </w:r>
                          </w:p>
                          <w:p w14:paraId="36E9E66C" w14:textId="77777777" w:rsidR="00346009" w:rsidRDefault="00346009" w:rsidP="0083232E">
                            <w:pPr>
                              <w:autoSpaceDE w:val="0"/>
                              <w:autoSpaceDN w:val="0"/>
                              <w:adjustRightInd w:val="0"/>
                              <w:rPr>
                                <w:rFonts w:ascii="Cascadia Mono" w:hAnsi="Cascadia Mono" w:cs="Cascadia Mono"/>
                                <w:color w:val="000000"/>
                                <w:sz w:val="19"/>
                                <w:szCs w:val="19"/>
                                <w:highlight w:val="white"/>
                              </w:rPr>
                            </w:pPr>
                            <w:proofErr w:type="spellStart"/>
                            <w:r>
                              <w:rPr>
                                <w:rFonts w:ascii="Cascadia Mono" w:hAnsi="Cascadia Mono" w:cs="Cascadia Mono"/>
                                <w:color w:val="0000FF"/>
                                <w:sz w:val="19"/>
                                <w:szCs w:val="19"/>
                                <w:highlight w:val="white"/>
                              </w:rPr>
                              <w:t>using</w:t>
                            </w:r>
                            <w:proofErr w:type="spellEnd"/>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System.Net.Http</w:t>
                            </w:r>
                            <w:proofErr w:type="spellEnd"/>
                            <w:r>
                              <w:rPr>
                                <w:rFonts w:ascii="Cascadia Mono" w:hAnsi="Cascadia Mono" w:cs="Cascadia Mono"/>
                                <w:color w:val="000000"/>
                                <w:sz w:val="19"/>
                                <w:szCs w:val="19"/>
                                <w:highlight w:val="white"/>
                              </w:rPr>
                              <w:t>;</w:t>
                            </w:r>
                          </w:p>
                          <w:p w14:paraId="46397C2D" w14:textId="77777777" w:rsidR="00346009" w:rsidRDefault="00346009" w:rsidP="0083232E">
                            <w:pPr>
                              <w:autoSpaceDE w:val="0"/>
                              <w:autoSpaceDN w:val="0"/>
                              <w:adjustRightInd w:val="0"/>
                              <w:rPr>
                                <w:rFonts w:ascii="Cascadia Mono" w:hAnsi="Cascadia Mono" w:cs="Cascadia Mono"/>
                                <w:color w:val="000000"/>
                                <w:sz w:val="19"/>
                                <w:szCs w:val="19"/>
                                <w:highlight w:val="white"/>
                              </w:rPr>
                            </w:pPr>
                            <w:proofErr w:type="spellStart"/>
                            <w:r>
                              <w:rPr>
                                <w:rFonts w:ascii="Cascadia Mono" w:hAnsi="Cascadia Mono" w:cs="Cascadia Mono"/>
                                <w:color w:val="0000FF"/>
                                <w:sz w:val="19"/>
                                <w:szCs w:val="19"/>
                                <w:highlight w:val="white"/>
                              </w:rPr>
                              <w:t>using</w:t>
                            </w:r>
                            <w:proofErr w:type="spellEnd"/>
                            <w:r>
                              <w:rPr>
                                <w:rFonts w:ascii="Cascadia Mono" w:hAnsi="Cascadia Mono" w:cs="Cascadia Mono"/>
                                <w:color w:val="000000"/>
                                <w:sz w:val="19"/>
                                <w:szCs w:val="19"/>
                                <w:highlight w:val="white"/>
                              </w:rPr>
                              <w:t xml:space="preserve"> </w:t>
                            </w:r>
                            <w:proofErr w:type="spellStart"/>
                            <w:proofErr w:type="gramStart"/>
                            <w:r>
                              <w:rPr>
                                <w:rFonts w:ascii="Cascadia Mono" w:hAnsi="Cascadia Mono" w:cs="Cascadia Mono"/>
                                <w:color w:val="000000"/>
                                <w:sz w:val="19"/>
                                <w:szCs w:val="19"/>
                                <w:highlight w:val="white"/>
                              </w:rPr>
                              <w:t>System.Windows.Forms</w:t>
                            </w:r>
                            <w:proofErr w:type="spellEnd"/>
                            <w:proofErr w:type="gramEnd"/>
                            <w:r>
                              <w:rPr>
                                <w:rFonts w:ascii="Cascadia Mono" w:hAnsi="Cascadia Mono" w:cs="Cascadia Mono"/>
                                <w:color w:val="000000"/>
                                <w:sz w:val="19"/>
                                <w:szCs w:val="19"/>
                                <w:highlight w:val="white"/>
                              </w:rPr>
                              <w:t>;</w:t>
                            </w:r>
                          </w:p>
                          <w:p w14:paraId="265D9401" w14:textId="77777777" w:rsidR="00346009" w:rsidRDefault="00346009" w:rsidP="0083232E">
                            <w:pPr>
                              <w:autoSpaceDE w:val="0"/>
                              <w:autoSpaceDN w:val="0"/>
                              <w:adjustRightInd w:val="0"/>
                              <w:rPr>
                                <w:rFonts w:ascii="Cascadia Mono" w:hAnsi="Cascadia Mono" w:cs="Cascadia Mono"/>
                                <w:color w:val="000000"/>
                                <w:sz w:val="19"/>
                                <w:szCs w:val="19"/>
                                <w:highlight w:val="white"/>
                              </w:rPr>
                            </w:pPr>
                            <w:proofErr w:type="spellStart"/>
                            <w:r>
                              <w:rPr>
                                <w:rFonts w:ascii="Cascadia Mono" w:hAnsi="Cascadia Mono" w:cs="Cascadia Mono"/>
                                <w:color w:val="0000FF"/>
                                <w:sz w:val="19"/>
                                <w:szCs w:val="19"/>
                                <w:highlight w:val="white"/>
                              </w:rPr>
                              <w:t>using</w:t>
                            </w:r>
                            <w:proofErr w:type="spellEnd"/>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System.ComponentModel</w:t>
                            </w:r>
                            <w:proofErr w:type="spellEnd"/>
                            <w:r>
                              <w:rPr>
                                <w:rFonts w:ascii="Cascadia Mono" w:hAnsi="Cascadia Mono" w:cs="Cascadia Mono"/>
                                <w:color w:val="000000"/>
                                <w:sz w:val="19"/>
                                <w:szCs w:val="19"/>
                                <w:highlight w:val="white"/>
                              </w:rPr>
                              <w:t>;</w:t>
                            </w:r>
                          </w:p>
                          <w:p w14:paraId="6F03B30B" w14:textId="77777777" w:rsidR="00346009" w:rsidRDefault="00346009" w:rsidP="0083232E">
                            <w:pPr>
                              <w:autoSpaceDE w:val="0"/>
                              <w:autoSpaceDN w:val="0"/>
                              <w:adjustRightInd w:val="0"/>
                              <w:rPr>
                                <w:rFonts w:ascii="Cascadia Mono" w:hAnsi="Cascadia Mono" w:cs="Cascadia Mono"/>
                                <w:color w:val="000000"/>
                                <w:sz w:val="19"/>
                                <w:szCs w:val="19"/>
                                <w:highlight w:val="white"/>
                              </w:rPr>
                            </w:pPr>
                            <w:proofErr w:type="spellStart"/>
                            <w:r>
                              <w:rPr>
                                <w:rFonts w:ascii="Cascadia Mono" w:hAnsi="Cascadia Mono" w:cs="Cascadia Mono"/>
                                <w:color w:val="0000FF"/>
                                <w:sz w:val="19"/>
                                <w:szCs w:val="19"/>
                                <w:highlight w:val="white"/>
                              </w:rPr>
                              <w:t>using</w:t>
                            </w:r>
                            <w:proofErr w:type="spellEnd"/>
                            <w:r>
                              <w:rPr>
                                <w:rFonts w:ascii="Cascadia Mono" w:hAnsi="Cascadia Mono" w:cs="Cascadia Mono"/>
                                <w:color w:val="000000"/>
                                <w:sz w:val="19"/>
                                <w:szCs w:val="19"/>
                                <w:highlight w:val="white"/>
                              </w:rPr>
                              <w:t xml:space="preserve"> </w:t>
                            </w:r>
                            <w:proofErr w:type="spellStart"/>
                            <w:proofErr w:type="gramStart"/>
                            <w:r>
                              <w:rPr>
                                <w:rFonts w:ascii="Cascadia Mono" w:hAnsi="Cascadia Mono" w:cs="Cascadia Mono"/>
                                <w:color w:val="000000"/>
                                <w:sz w:val="19"/>
                                <w:szCs w:val="19"/>
                                <w:highlight w:val="white"/>
                              </w:rPr>
                              <w:t>System.Web.Script.Serialization</w:t>
                            </w:r>
                            <w:proofErr w:type="spellEnd"/>
                            <w:proofErr w:type="gramEnd"/>
                            <w:r>
                              <w:rPr>
                                <w:rFonts w:ascii="Cascadia Mono" w:hAnsi="Cascadia Mono" w:cs="Cascadia Mono"/>
                                <w:color w:val="000000"/>
                                <w:sz w:val="19"/>
                                <w:szCs w:val="19"/>
                                <w:highlight w:val="white"/>
                              </w:rPr>
                              <w:t>;</w:t>
                            </w:r>
                          </w:p>
                          <w:p w14:paraId="7BF88E2D" w14:textId="77777777" w:rsidR="00346009" w:rsidRDefault="00346009" w:rsidP="0083232E">
                            <w:pPr>
                              <w:autoSpaceDE w:val="0"/>
                              <w:autoSpaceDN w:val="0"/>
                              <w:adjustRightInd w:val="0"/>
                              <w:rPr>
                                <w:rFonts w:ascii="Cascadia Mono" w:hAnsi="Cascadia Mono" w:cs="Cascadia Mono"/>
                                <w:color w:val="000000"/>
                                <w:sz w:val="19"/>
                                <w:szCs w:val="19"/>
                                <w:highlight w:val="white"/>
                              </w:rPr>
                            </w:pPr>
                          </w:p>
                          <w:p w14:paraId="097344D2" w14:textId="77777777" w:rsidR="00346009" w:rsidRDefault="00346009" w:rsidP="0083232E">
                            <w:pPr>
                              <w:autoSpaceDE w:val="0"/>
                              <w:autoSpaceDN w:val="0"/>
                              <w:adjustRightInd w:val="0"/>
                              <w:rPr>
                                <w:rFonts w:ascii="Cascadia Mono" w:hAnsi="Cascadia Mono" w:cs="Cascadia Mono"/>
                                <w:color w:val="000000"/>
                                <w:sz w:val="19"/>
                                <w:szCs w:val="19"/>
                                <w:highlight w:val="white"/>
                              </w:rPr>
                            </w:pPr>
                            <w:proofErr w:type="spellStart"/>
                            <w:r>
                              <w:rPr>
                                <w:rFonts w:ascii="Cascadia Mono" w:hAnsi="Cascadia Mono" w:cs="Cascadia Mono"/>
                                <w:color w:val="0000FF"/>
                                <w:sz w:val="19"/>
                                <w:szCs w:val="19"/>
                                <w:highlight w:val="white"/>
                              </w:rPr>
                              <w:t>namespace</w:t>
                            </w:r>
                            <w:proofErr w:type="spellEnd"/>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Desktop</w:t>
                            </w:r>
                            <w:proofErr w:type="spellEnd"/>
                          </w:p>
                          <w:p w14:paraId="2623D221" w14:textId="77777777" w:rsidR="00346009" w:rsidRDefault="00346009"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1A94FF"/>
                                <w:sz w:val="19"/>
                                <w:szCs w:val="19"/>
                                <w:highlight w:val="white"/>
                              </w:rPr>
                              <w:t>{</w:t>
                            </w:r>
                          </w:p>
                          <w:p w14:paraId="47410B6A" w14:textId="77777777" w:rsidR="00346009" w:rsidRDefault="00346009"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FF"/>
                                <w:sz w:val="19"/>
                                <w:szCs w:val="19"/>
                                <w:highlight w:val="white"/>
                              </w:rPr>
                              <w:t>internal</w:t>
                            </w:r>
                            <w:proofErr w:type="spellEnd"/>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FF"/>
                                <w:sz w:val="19"/>
                                <w:szCs w:val="19"/>
                                <w:highlight w:val="white"/>
                              </w:rPr>
                              <w:t>class</w:t>
                            </w:r>
                            <w:proofErr w:type="spellEnd"/>
                            <w:r>
                              <w:rPr>
                                <w:rFonts w:ascii="Cascadia Mono" w:hAnsi="Cascadia Mono" w:cs="Cascadia Mono"/>
                                <w:color w:val="000000"/>
                                <w:sz w:val="19"/>
                                <w:szCs w:val="19"/>
                                <w:highlight w:val="white"/>
                              </w:rPr>
                              <w:t xml:space="preserve"> </w:t>
                            </w:r>
                            <w:proofErr w:type="spellStart"/>
                            <w:r>
                              <w:rPr>
                                <w:rFonts w:ascii="Cascadia Mono" w:hAnsi="Cascadia Mono" w:cs="Cascadia Mono"/>
                                <w:color w:val="2B91AF"/>
                                <w:sz w:val="19"/>
                                <w:szCs w:val="19"/>
                                <w:highlight w:val="white"/>
                              </w:rPr>
                              <w:t>ApiComm</w:t>
                            </w:r>
                            <w:proofErr w:type="spellEnd"/>
                          </w:p>
                          <w:p w14:paraId="255FA9AA" w14:textId="77777777" w:rsidR="00346009" w:rsidRDefault="00346009"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FFD702"/>
                                <w:sz w:val="19"/>
                                <w:szCs w:val="19"/>
                                <w:highlight w:val="white"/>
                              </w:rPr>
                              <w:t>{</w:t>
                            </w:r>
                          </w:p>
                          <w:p w14:paraId="61FCB586" w14:textId="77777777" w:rsidR="00346009" w:rsidRDefault="00346009"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FF"/>
                                <w:sz w:val="19"/>
                                <w:szCs w:val="19"/>
                                <w:highlight w:val="white"/>
                              </w:rPr>
                              <w:t>public</w:t>
                            </w:r>
                            <w:proofErr w:type="spellEnd"/>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FF"/>
                                <w:sz w:val="19"/>
                                <w:szCs w:val="19"/>
                                <w:highlight w:val="white"/>
                              </w:rPr>
                              <w:t>static</w:t>
                            </w:r>
                            <w:proofErr w:type="spellEnd"/>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FF"/>
                                <w:sz w:val="19"/>
                                <w:szCs w:val="19"/>
                                <w:highlight w:val="white"/>
                              </w:rPr>
                              <w:t>async</w:t>
                            </w:r>
                            <w:proofErr w:type="spellEnd"/>
                            <w:r>
                              <w:rPr>
                                <w:rFonts w:ascii="Cascadia Mono" w:hAnsi="Cascadia Mono" w:cs="Cascadia Mono"/>
                                <w:color w:val="000000"/>
                                <w:sz w:val="19"/>
                                <w:szCs w:val="19"/>
                                <w:highlight w:val="white"/>
                              </w:rPr>
                              <w:t xml:space="preserve"> </w:t>
                            </w:r>
                            <w:proofErr w:type="spellStart"/>
                            <w:r>
                              <w:rPr>
                                <w:rFonts w:ascii="Cascadia Mono" w:hAnsi="Cascadia Mono" w:cs="Cascadia Mono"/>
                                <w:color w:val="2B91AF"/>
                                <w:sz w:val="19"/>
                                <w:szCs w:val="19"/>
                                <w:highlight w:val="white"/>
                              </w:rPr>
                              <w:t>Task</w:t>
                            </w:r>
                            <w:proofErr w:type="spellEnd"/>
                            <w:r>
                              <w:rPr>
                                <w:rFonts w:ascii="Cascadia Mono" w:hAnsi="Cascadia Mono" w:cs="Cascadia Mono"/>
                                <w:color w:val="D86AC2"/>
                                <w:sz w:val="19"/>
                                <w:szCs w:val="19"/>
                                <w:highlight w:val="white"/>
                              </w:rPr>
                              <w:t>&lt;</w:t>
                            </w:r>
                            <w:proofErr w:type="spellStart"/>
                            <w:r>
                              <w:rPr>
                                <w:rFonts w:ascii="Cascadia Mono" w:hAnsi="Cascadia Mono" w:cs="Cascadia Mono"/>
                                <w:color w:val="0000FF"/>
                                <w:sz w:val="19"/>
                                <w:szCs w:val="19"/>
                                <w:highlight w:val="white"/>
                              </w:rPr>
                              <w:t>object</w:t>
                            </w:r>
                            <w:proofErr w:type="spellEnd"/>
                            <w:r>
                              <w:rPr>
                                <w:rFonts w:ascii="Cascadia Mono" w:hAnsi="Cascadia Mono" w:cs="Cascadia Mono"/>
                                <w:color w:val="D86AC2"/>
                                <w:sz w:val="19"/>
                                <w:szCs w:val="19"/>
                                <w:highlight w:val="white"/>
                              </w:rPr>
                              <w:t>&gt;</w:t>
                            </w:r>
                            <w:r>
                              <w:rPr>
                                <w:rFonts w:ascii="Cascadia Mono" w:hAnsi="Cascadia Mono" w:cs="Cascadia Mono"/>
                                <w:color w:val="000000"/>
                                <w:sz w:val="19"/>
                                <w:szCs w:val="19"/>
                                <w:highlight w:val="white"/>
                              </w:rPr>
                              <w:t xml:space="preserve"> </w:t>
                            </w:r>
                            <w:proofErr w:type="spellStart"/>
                            <w:proofErr w:type="gramStart"/>
                            <w:r>
                              <w:rPr>
                                <w:rFonts w:ascii="Cascadia Mono" w:hAnsi="Cascadia Mono" w:cs="Cascadia Mono"/>
                                <w:color w:val="000000"/>
                                <w:sz w:val="19"/>
                                <w:szCs w:val="19"/>
                                <w:highlight w:val="white"/>
                              </w:rPr>
                              <w:t>SendPost</w:t>
                            </w:r>
                            <w:proofErr w:type="spellEnd"/>
                            <w:r>
                              <w:rPr>
                                <w:rFonts w:ascii="Cascadia Mono" w:hAnsi="Cascadia Mono" w:cs="Cascadia Mono"/>
                                <w:color w:val="D86AC2"/>
                                <w:sz w:val="19"/>
                                <w:szCs w:val="19"/>
                                <w:highlight w:val="white"/>
                              </w:rPr>
                              <w:t>(</w:t>
                            </w:r>
                            <w:proofErr w:type="spellStart"/>
                            <w:proofErr w:type="gramEnd"/>
                            <w:r>
                              <w:rPr>
                                <w:rFonts w:ascii="Cascadia Mono" w:hAnsi="Cascadia Mono" w:cs="Cascadia Mono"/>
                                <w:color w:val="2B91AF"/>
                                <w:sz w:val="19"/>
                                <w:szCs w:val="19"/>
                                <w:highlight w:val="white"/>
                              </w:rPr>
                              <w:t>Dictionary</w:t>
                            </w:r>
                            <w:proofErr w:type="spellEnd"/>
                            <w:r>
                              <w:rPr>
                                <w:rFonts w:ascii="Cascadia Mono" w:hAnsi="Cascadia Mono" w:cs="Cascadia Mono"/>
                                <w:color w:val="1A94FF"/>
                                <w:sz w:val="19"/>
                                <w:szCs w:val="19"/>
                                <w:highlight w:val="white"/>
                              </w:rPr>
                              <w:t>&lt;</w:t>
                            </w:r>
                            <w:proofErr w:type="spellStart"/>
                            <w:r>
                              <w:rPr>
                                <w:rFonts w:ascii="Cascadia Mono" w:hAnsi="Cascadia Mono" w:cs="Cascadia Mono"/>
                                <w:color w:val="0000FF"/>
                                <w:sz w:val="19"/>
                                <w:szCs w:val="19"/>
                                <w:highlight w:val="white"/>
                              </w:rPr>
                              <w:t>string</w:t>
                            </w:r>
                            <w:proofErr w:type="spellEnd"/>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FF"/>
                                <w:sz w:val="19"/>
                                <w:szCs w:val="19"/>
                                <w:highlight w:val="white"/>
                              </w:rPr>
                              <w:t>string</w:t>
                            </w:r>
                            <w:proofErr w:type="spellEnd"/>
                            <w:r>
                              <w:rPr>
                                <w:rFonts w:ascii="Cascadia Mono" w:hAnsi="Cascadia Mono" w:cs="Cascadia Mono"/>
                                <w:color w:val="1A94FF"/>
                                <w:sz w:val="19"/>
                                <w:szCs w:val="19"/>
                                <w:highlight w:val="white"/>
                              </w:rPr>
                              <w:t>&gt;</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args</w:t>
                            </w:r>
                            <w:proofErr w:type="spellEnd"/>
                            <w:r>
                              <w:rPr>
                                <w:rFonts w:ascii="Cascadia Mono" w:hAnsi="Cascadia Mono" w:cs="Cascadia Mono"/>
                                <w:color w:val="D86AC2"/>
                                <w:sz w:val="19"/>
                                <w:szCs w:val="19"/>
                                <w:highlight w:val="white"/>
                              </w:rPr>
                              <w:t>)</w:t>
                            </w:r>
                          </w:p>
                          <w:p w14:paraId="36CCBC8F" w14:textId="77777777" w:rsidR="00346009" w:rsidRDefault="00346009"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D86AC2"/>
                                <w:sz w:val="19"/>
                                <w:szCs w:val="19"/>
                                <w:highlight w:val="white"/>
                              </w:rPr>
                              <w:t>{</w:t>
                            </w:r>
                          </w:p>
                          <w:p w14:paraId="676A7C7C" w14:textId="77777777" w:rsidR="00346009" w:rsidRDefault="00346009"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client</w:t>
                            </w:r>
                            <w:proofErr w:type="spellEnd"/>
                            <w:r>
                              <w:rPr>
                                <w:rFonts w:ascii="Cascadia Mono" w:hAnsi="Cascadia Mono" w:cs="Cascadia Mono"/>
                                <w:color w:val="000000"/>
                                <w:sz w:val="19"/>
                                <w:szCs w:val="19"/>
                                <w:highlight w:val="white"/>
                              </w:rPr>
                              <w:t xml:space="preserve"> = </w:t>
                            </w:r>
                            <w:proofErr w:type="spellStart"/>
                            <w:r>
                              <w:rPr>
                                <w:rFonts w:ascii="Cascadia Mono" w:hAnsi="Cascadia Mono" w:cs="Cascadia Mono"/>
                                <w:color w:val="0000FF"/>
                                <w:sz w:val="19"/>
                                <w:szCs w:val="19"/>
                                <w:highlight w:val="white"/>
                              </w:rPr>
                              <w:t>new</w:t>
                            </w:r>
                            <w:proofErr w:type="spellEnd"/>
                            <w:r>
                              <w:rPr>
                                <w:rFonts w:ascii="Cascadia Mono" w:hAnsi="Cascadia Mono" w:cs="Cascadia Mono"/>
                                <w:color w:val="000000"/>
                                <w:sz w:val="19"/>
                                <w:szCs w:val="19"/>
                                <w:highlight w:val="white"/>
                              </w:rPr>
                              <w:t xml:space="preserve"> </w:t>
                            </w:r>
                            <w:proofErr w:type="spellStart"/>
                            <w:proofErr w:type="gramStart"/>
                            <w:r>
                              <w:rPr>
                                <w:rFonts w:ascii="Cascadia Mono" w:hAnsi="Cascadia Mono" w:cs="Cascadia Mono"/>
                                <w:color w:val="2B91AF"/>
                                <w:sz w:val="19"/>
                                <w:szCs w:val="19"/>
                                <w:highlight w:val="white"/>
                              </w:rPr>
                              <w:t>HttpClient</w:t>
                            </w:r>
                            <w:proofErr w:type="spellEnd"/>
                            <w:r>
                              <w:rPr>
                                <w:rFonts w:ascii="Cascadia Mono" w:hAnsi="Cascadia Mono" w:cs="Cascadia Mono"/>
                                <w:color w:val="1A94FF"/>
                                <w:sz w:val="19"/>
                                <w:szCs w:val="19"/>
                                <w:highlight w:val="white"/>
                              </w:rPr>
                              <w:t>(</w:t>
                            </w:r>
                            <w:proofErr w:type="gramEnd"/>
                            <w:r>
                              <w:rPr>
                                <w:rFonts w:ascii="Cascadia Mono" w:hAnsi="Cascadia Mono" w:cs="Cascadia Mono"/>
                                <w:color w:val="1A94FF"/>
                                <w:sz w:val="19"/>
                                <w:szCs w:val="19"/>
                                <w:highlight w:val="white"/>
                              </w:rPr>
                              <w:t>)</w:t>
                            </w:r>
                            <w:r>
                              <w:rPr>
                                <w:rFonts w:ascii="Cascadia Mono" w:hAnsi="Cascadia Mono" w:cs="Cascadia Mono"/>
                                <w:color w:val="000000"/>
                                <w:sz w:val="19"/>
                                <w:szCs w:val="19"/>
                                <w:highlight w:val="white"/>
                              </w:rPr>
                              <w:t>;</w:t>
                            </w:r>
                          </w:p>
                          <w:p w14:paraId="7B368646" w14:textId="77777777" w:rsidR="00346009" w:rsidRDefault="00346009"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xml:space="preserve">//var </w:t>
                            </w:r>
                            <w:proofErr w:type="spellStart"/>
                            <w:r>
                              <w:rPr>
                                <w:rFonts w:ascii="Cascadia Mono" w:hAnsi="Cascadia Mono" w:cs="Cascadia Mono"/>
                                <w:color w:val="008000"/>
                                <w:sz w:val="19"/>
                                <w:szCs w:val="19"/>
                                <w:highlight w:val="white"/>
                              </w:rPr>
                              <w:t>content</w:t>
                            </w:r>
                            <w:proofErr w:type="spellEnd"/>
                            <w:r>
                              <w:rPr>
                                <w:rFonts w:ascii="Cascadia Mono" w:hAnsi="Cascadia Mono" w:cs="Cascadia Mono"/>
                                <w:color w:val="008000"/>
                                <w:sz w:val="19"/>
                                <w:szCs w:val="19"/>
                                <w:highlight w:val="white"/>
                              </w:rPr>
                              <w:t xml:space="preserve"> = </w:t>
                            </w:r>
                            <w:proofErr w:type="spellStart"/>
                            <w:r>
                              <w:rPr>
                                <w:rFonts w:ascii="Cascadia Mono" w:hAnsi="Cascadia Mono" w:cs="Cascadia Mono"/>
                                <w:color w:val="008000"/>
                                <w:sz w:val="19"/>
                                <w:szCs w:val="19"/>
                                <w:highlight w:val="white"/>
                              </w:rPr>
                              <w:t>new</w:t>
                            </w:r>
                            <w:proofErr w:type="spellEnd"/>
                            <w:r>
                              <w:rPr>
                                <w:rFonts w:ascii="Cascadia Mono" w:hAnsi="Cascadia Mono" w:cs="Cascadia Mono"/>
                                <w:color w:val="008000"/>
                                <w:sz w:val="19"/>
                                <w:szCs w:val="19"/>
                                <w:highlight w:val="white"/>
                              </w:rPr>
                              <w:t xml:space="preserve"> </w:t>
                            </w:r>
                            <w:proofErr w:type="spellStart"/>
                            <w:r>
                              <w:rPr>
                                <w:rFonts w:ascii="Cascadia Mono" w:hAnsi="Cascadia Mono" w:cs="Cascadia Mono"/>
                                <w:color w:val="008000"/>
                                <w:sz w:val="19"/>
                                <w:szCs w:val="19"/>
                                <w:highlight w:val="white"/>
                              </w:rPr>
                              <w:t>FormUrlEncodedContent</w:t>
                            </w:r>
                            <w:proofErr w:type="spellEnd"/>
                            <w:r>
                              <w:rPr>
                                <w:rFonts w:ascii="Cascadia Mono" w:hAnsi="Cascadia Mono" w:cs="Cascadia Mono"/>
                                <w:color w:val="008000"/>
                                <w:sz w:val="19"/>
                                <w:szCs w:val="19"/>
                                <w:highlight w:val="white"/>
                              </w:rPr>
                              <w:t>(</w:t>
                            </w:r>
                            <w:proofErr w:type="spellStart"/>
                            <w:r>
                              <w:rPr>
                                <w:rFonts w:ascii="Cascadia Mono" w:hAnsi="Cascadia Mono" w:cs="Cascadia Mono"/>
                                <w:color w:val="008000"/>
                                <w:sz w:val="19"/>
                                <w:szCs w:val="19"/>
                                <w:highlight w:val="white"/>
                              </w:rPr>
                              <w:t>args</w:t>
                            </w:r>
                            <w:proofErr w:type="spellEnd"/>
                            <w:r>
                              <w:rPr>
                                <w:rFonts w:ascii="Cascadia Mono" w:hAnsi="Cascadia Mono" w:cs="Cascadia Mono"/>
                                <w:color w:val="008000"/>
                                <w:sz w:val="19"/>
                                <w:szCs w:val="19"/>
                                <w:highlight w:val="white"/>
                              </w:rPr>
                              <w:t>);</w:t>
                            </w:r>
                          </w:p>
                          <w:p w14:paraId="75CA147A" w14:textId="77777777" w:rsidR="00346009" w:rsidRDefault="00346009"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FF"/>
                                <w:sz w:val="19"/>
                                <w:szCs w:val="19"/>
                                <w:highlight w:val="white"/>
                              </w:rPr>
                              <w:t>string</w:t>
                            </w:r>
                            <w:proofErr w:type="spellEnd"/>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parameters</w:t>
                            </w:r>
                            <w:proofErr w:type="spellEnd"/>
                            <w:r>
                              <w:rPr>
                                <w:rFonts w:ascii="Cascadia Mono" w:hAnsi="Cascadia Mono" w:cs="Cascadia Mono"/>
                                <w:color w:val="000000"/>
                                <w:sz w:val="19"/>
                                <w:szCs w:val="19"/>
                                <w:highlight w:val="white"/>
                              </w:rPr>
                              <w:t xml:space="preserve"> = </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w:t>
                            </w:r>
                          </w:p>
                          <w:p w14:paraId="64807FA2" w14:textId="77777777" w:rsidR="00346009" w:rsidRDefault="00346009"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spellStart"/>
                            <w:proofErr w:type="gramStart"/>
                            <w:r>
                              <w:rPr>
                                <w:rFonts w:ascii="Cascadia Mono" w:hAnsi="Cascadia Mono" w:cs="Cascadia Mono"/>
                                <w:color w:val="0000FF"/>
                                <w:sz w:val="19"/>
                                <w:szCs w:val="19"/>
                                <w:highlight w:val="white"/>
                              </w:rPr>
                              <w:t>foreach</w:t>
                            </w:r>
                            <w:proofErr w:type="spellEnd"/>
                            <w:r>
                              <w:rPr>
                                <w:rFonts w:ascii="Cascadia Mono" w:hAnsi="Cascadia Mono" w:cs="Cascadia Mono"/>
                                <w:color w:val="1A94FF"/>
                                <w:sz w:val="19"/>
                                <w:szCs w:val="19"/>
                                <w:highlight w:val="white"/>
                              </w:rPr>
                              <w:t>(</w:t>
                            </w:r>
                            <w:proofErr w:type="spellStart"/>
                            <w:proofErr w:type="gramEnd"/>
                            <w:r>
                              <w:rPr>
                                <w:rFonts w:ascii="Cascadia Mono" w:hAnsi="Cascadia Mono" w:cs="Cascadia Mono"/>
                                <w:color w:val="2B91AF"/>
                                <w:sz w:val="19"/>
                                <w:szCs w:val="19"/>
                                <w:highlight w:val="white"/>
                              </w:rPr>
                              <w:t>KeyValuePair</w:t>
                            </w:r>
                            <w:proofErr w:type="spellEnd"/>
                            <w:r>
                              <w:rPr>
                                <w:rFonts w:ascii="Cascadia Mono" w:hAnsi="Cascadia Mono" w:cs="Cascadia Mono"/>
                                <w:color w:val="FFD702"/>
                                <w:sz w:val="19"/>
                                <w:szCs w:val="19"/>
                                <w:highlight w:val="white"/>
                              </w:rPr>
                              <w:t>&lt;</w:t>
                            </w:r>
                            <w:proofErr w:type="spellStart"/>
                            <w:r>
                              <w:rPr>
                                <w:rFonts w:ascii="Cascadia Mono" w:hAnsi="Cascadia Mono" w:cs="Cascadia Mono"/>
                                <w:color w:val="0000FF"/>
                                <w:sz w:val="19"/>
                                <w:szCs w:val="19"/>
                                <w:highlight w:val="white"/>
                              </w:rPr>
                              <w:t>string</w:t>
                            </w:r>
                            <w:proofErr w:type="spellEnd"/>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FF"/>
                                <w:sz w:val="19"/>
                                <w:szCs w:val="19"/>
                                <w:highlight w:val="white"/>
                              </w:rPr>
                              <w:t>string</w:t>
                            </w:r>
                            <w:proofErr w:type="spellEnd"/>
                            <w:r>
                              <w:rPr>
                                <w:rFonts w:ascii="Cascadia Mono" w:hAnsi="Cascadia Mono" w:cs="Cascadia Mono"/>
                                <w:color w:val="FFD702"/>
                                <w:sz w:val="19"/>
                                <w:szCs w:val="19"/>
                                <w:highlight w:val="white"/>
                              </w:rPr>
                              <w:t>&gt;</w:t>
                            </w:r>
                            <w:r>
                              <w:rPr>
                                <w:rFonts w:ascii="Cascadia Mono" w:hAnsi="Cascadia Mono" w:cs="Cascadia Mono"/>
                                <w:color w:val="000000"/>
                                <w:sz w:val="19"/>
                                <w:szCs w:val="19"/>
                                <w:highlight w:val="white"/>
                              </w:rPr>
                              <w:t xml:space="preserve"> line </w:t>
                            </w:r>
                            <w:r>
                              <w:rPr>
                                <w:rFonts w:ascii="Cascadia Mono" w:hAnsi="Cascadia Mono" w:cs="Cascadia Mono"/>
                                <w:color w:val="0000FF"/>
                                <w:sz w:val="19"/>
                                <w:szCs w:val="19"/>
                                <w:highlight w:val="white"/>
                              </w:rPr>
                              <w:t>in</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args</w:t>
                            </w:r>
                            <w:proofErr w:type="spellEnd"/>
                            <w:r>
                              <w:rPr>
                                <w:rFonts w:ascii="Cascadia Mono" w:hAnsi="Cascadia Mono" w:cs="Cascadia Mono"/>
                                <w:color w:val="1A94FF"/>
                                <w:sz w:val="19"/>
                                <w:szCs w:val="19"/>
                                <w:highlight w:val="white"/>
                              </w:rPr>
                              <w:t>)</w:t>
                            </w:r>
                          </w:p>
                          <w:p w14:paraId="30AD58AC" w14:textId="77777777" w:rsidR="00346009" w:rsidRDefault="00346009"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1A94FF"/>
                                <w:sz w:val="19"/>
                                <w:szCs w:val="19"/>
                                <w:highlight w:val="white"/>
                              </w:rPr>
                              <w:t>{</w:t>
                            </w:r>
                          </w:p>
                          <w:p w14:paraId="052F8AC4" w14:textId="77777777" w:rsidR="00346009" w:rsidRDefault="00346009"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parameters</w:t>
                            </w:r>
                            <w:proofErr w:type="spellEnd"/>
                            <w:r>
                              <w:rPr>
                                <w:rFonts w:ascii="Cascadia Mono" w:hAnsi="Cascadia Mono" w:cs="Cascadia Mono"/>
                                <w:color w:val="000000"/>
                                <w:sz w:val="19"/>
                                <w:szCs w:val="19"/>
                                <w:highlight w:val="white"/>
                              </w:rPr>
                              <w:t xml:space="preserve"> += </w:t>
                            </w:r>
                            <w:r>
                              <w:rPr>
                                <w:rFonts w:ascii="Cascadia Mono" w:hAnsi="Cascadia Mono" w:cs="Cascadia Mono"/>
                                <w:color w:val="A31515"/>
                                <w:sz w:val="19"/>
                                <w:szCs w:val="19"/>
                                <w:highlight w:val="white"/>
                              </w:rPr>
                              <w:t>$"</w:t>
                            </w:r>
                            <w:r>
                              <w:rPr>
                                <w:rFonts w:ascii="Cascadia Mono" w:hAnsi="Cascadia Mono" w:cs="Cascadia Mono"/>
                                <w:color w:val="FFD702"/>
                                <w:sz w:val="19"/>
                                <w:szCs w:val="19"/>
                                <w:highlight w:val="white"/>
                              </w:rPr>
                              <w:t>{</w:t>
                            </w:r>
                            <w:proofErr w:type="spellStart"/>
                            <w:proofErr w:type="gramStart"/>
                            <w:r>
                              <w:rPr>
                                <w:rFonts w:ascii="Cascadia Mono" w:hAnsi="Cascadia Mono" w:cs="Cascadia Mono"/>
                                <w:color w:val="000000"/>
                                <w:sz w:val="19"/>
                                <w:szCs w:val="19"/>
                                <w:highlight w:val="white"/>
                              </w:rPr>
                              <w:t>line.Key</w:t>
                            </w:r>
                            <w:proofErr w:type="spellEnd"/>
                            <w:proofErr w:type="gramEnd"/>
                            <w:r>
                              <w:rPr>
                                <w:rFonts w:ascii="Cascadia Mono" w:hAnsi="Cascadia Mono" w:cs="Cascadia Mono"/>
                                <w:color w:val="FFD702"/>
                                <w:sz w:val="19"/>
                                <w:szCs w:val="19"/>
                                <w:highlight w:val="white"/>
                              </w:rPr>
                              <w:t>}</w:t>
                            </w:r>
                            <w:r>
                              <w:rPr>
                                <w:rFonts w:ascii="Cascadia Mono" w:hAnsi="Cascadia Mono" w:cs="Cascadia Mono"/>
                                <w:color w:val="A31515"/>
                                <w:sz w:val="19"/>
                                <w:szCs w:val="19"/>
                                <w:highlight w:val="white"/>
                              </w:rPr>
                              <w:t>=</w:t>
                            </w:r>
                            <w:r>
                              <w:rPr>
                                <w:rFonts w:ascii="Cascadia Mono" w:hAnsi="Cascadia Mono" w:cs="Cascadia Mono"/>
                                <w:color w:val="FFD702"/>
                                <w:sz w:val="19"/>
                                <w:szCs w:val="19"/>
                                <w:highlight w:val="white"/>
                              </w:rPr>
                              <w:t>{</w:t>
                            </w:r>
                            <w:proofErr w:type="spellStart"/>
                            <w:r>
                              <w:rPr>
                                <w:rFonts w:ascii="Cascadia Mono" w:hAnsi="Cascadia Mono" w:cs="Cascadia Mono"/>
                                <w:color w:val="000000"/>
                                <w:sz w:val="19"/>
                                <w:szCs w:val="19"/>
                                <w:highlight w:val="white"/>
                              </w:rPr>
                              <w:t>line.Value</w:t>
                            </w:r>
                            <w:proofErr w:type="spellEnd"/>
                            <w:r>
                              <w:rPr>
                                <w:rFonts w:ascii="Cascadia Mono" w:hAnsi="Cascadia Mono" w:cs="Cascadia Mono"/>
                                <w:color w:val="FFD702"/>
                                <w:sz w:val="19"/>
                                <w:szCs w:val="19"/>
                                <w:highlight w:val="white"/>
                              </w:rPr>
                              <w:t>}</w:t>
                            </w:r>
                            <w:r>
                              <w:rPr>
                                <w:rFonts w:ascii="Cascadia Mono" w:hAnsi="Cascadia Mono" w:cs="Cascadia Mono"/>
                                <w:color w:val="A31515"/>
                                <w:sz w:val="19"/>
                                <w:szCs w:val="19"/>
                                <w:highlight w:val="white"/>
                              </w:rPr>
                              <w:t>&amp;"</w:t>
                            </w:r>
                            <w:r>
                              <w:rPr>
                                <w:rFonts w:ascii="Cascadia Mono" w:hAnsi="Cascadia Mono" w:cs="Cascadia Mono"/>
                                <w:color w:val="000000"/>
                                <w:sz w:val="19"/>
                                <w:szCs w:val="19"/>
                                <w:highlight w:val="white"/>
                              </w:rPr>
                              <w:t>;</w:t>
                            </w:r>
                          </w:p>
                          <w:p w14:paraId="0BEB313C" w14:textId="77777777" w:rsidR="00346009" w:rsidRDefault="00346009"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1A94FF"/>
                                <w:sz w:val="19"/>
                                <w:szCs w:val="19"/>
                                <w:highlight w:val="white"/>
                              </w:rPr>
                              <w:t>}</w:t>
                            </w:r>
                          </w:p>
                          <w:p w14:paraId="58CC8ED5" w14:textId="77777777" w:rsidR="00346009" w:rsidRDefault="00346009"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spellStart"/>
                            <w:proofErr w:type="gramStart"/>
                            <w:r>
                              <w:rPr>
                                <w:rFonts w:ascii="Cascadia Mono" w:hAnsi="Cascadia Mono" w:cs="Cascadia Mono"/>
                                <w:color w:val="000000"/>
                                <w:sz w:val="19"/>
                                <w:szCs w:val="19"/>
                                <w:highlight w:val="white"/>
                              </w:rPr>
                              <w:t>parameters.Remove</w:t>
                            </w:r>
                            <w:proofErr w:type="spellEnd"/>
                            <w:proofErr w:type="gramEnd"/>
                            <w:r>
                              <w:rPr>
                                <w:rFonts w:ascii="Cascadia Mono" w:hAnsi="Cascadia Mono" w:cs="Cascadia Mono"/>
                                <w:color w:val="1A94FF"/>
                                <w:sz w:val="19"/>
                                <w:szCs w:val="19"/>
                                <w:highlight w:val="white"/>
                              </w:rPr>
                              <w:t>(</w:t>
                            </w:r>
                            <w:proofErr w:type="spellStart"/>
                            <w:r>
                              <w:rPr>
                                <w:rFonts w:ascii="Cascadia Mono" w:hAnsi="Cascadia Mono" w:cs="Cascadia Mono"/>
                                <w:color w:val="000000"/>
                                <w:sz w:val="19"/>
                                <w:szCs w:val="19"/>
                                <w:highlight w:val="white"/>
                              </w:rPr>
                              <w:t>parameters.Length</w:t>
                            </w:r>
                            <w:proofErr w:type="spellEnd"/>
                            <w:r>
                              <w:rPr>
                                <w:rFonts w:ascii="Cascadia Mono" w:hAnsi="Cascadia Mono" w:cs="Cascadia Mono"/>
                                <w:color w:val="000000"/>
                                <w:sz w:val="19"/>
                                <w:szCs w:val="19"/>
                                <w:highlight w:val="white"/>
                              </w:rPr>
                              <w:t xml:space="preserve"> - 1</w:t>
                            </w:r>
                            <w:r>
                              <w:rPr>
                                <w:rFonts w:ascii="Cascadia Mono" w:hAnsi="Cascadia Mono" w:cs="Cascadia Mono"/>
                                <w:color w:val="1A94FF"/>
                                <w:sz w:val="19"/>
                                <w:szCs w:val="19"/>
                                <w:highlight w:val="white"/>
                              </w:rPr>
                              <w:t>)</w:t>
                            </w:r>
                            <w:r>
                              <w:rPr>
                                <w:rFonts w:ascii="Cascadia Mono" w:hAnsi="Cascadia Mono" w:cs="Cascadia Mono"/>
                                <w:color w:val="000000"/>
                                <w:sz w:val="19"/>
                                <w:szCs w:val="19"/>
                                <w:highlight w:val="white"/>
                              </w:rPr>
                              <w:t>;</w:t>
                            </w:r>
                          </w:p>
                          <w:p w14:paraId="3A905885" w14:textId="77777777" w:rsidR="00346009" w:rsidRDefault="00346009"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content</w:t>
                            </w:r>
                            <w:proofErr w:type="spellEnd"/>
                            <w:r>
                              <w:rPr>
                                <w:rFonts w:ascii="Cascadia Mono" w:hAnsi="Cascadia Mono" w:cs="Cascadia Mono"/>
                                <w:color w:val="000000"/>
                                <w:sz w:val="19"/>
                                <w:szCs w:val="19"/>
                                <w:highlight w:val="white"/>
                              </w:rPr>
                              <w:t xml:space="preserve"> = </w:t>
                            </w:r>
                            <w:proofErr w:type="spellStart"/>
                            <w:r>
                              <w:rPr>
                                <w:rFonts w:ascii="Cascadia Mono" w:hAnsi="Cascadia Mono" w:cs="Cascadia Mono"/>
                                <w:color w:val="0000FF"/>
                                <w:sz w:val="19"/>
                                <w:szCs w:val="19"/>
                                <w:highlight w:val="white"/>
                              </w:rPr>
                              <w:t>new</w:t>
                            </w:r>
                            <w:proofErr w:type="spellEnd"/>
                            <w:r>
                              <w:rPr>
                                <w:rFonts w:ascii="Cascadia Mono" w:hAnsi="Cascadia Mono" w:cs="Cascadia Mono"/>
                                <w:color w:val="000000"/>
                                <w:sz w:val="19"/>
                                <w:szCs w:val="19"/>
                                <w:highlight w:val="white"/>
                              </w:rPr>
                              <w:t xml:space="preserve"> </w:t>
                            </w:r>
                            <w:proofErr w:type="spellStart"/>
                            <w:proofErr w:type="gramStart"/>
                            <w:r>
                              <w:rPr>
                                <w:rFonts w:ascii="Cascadia Mono" w:hAnsi="Cascadia Mono" w:cs="Cascadia Mono"/>
                                <w:color w:val="2B91AF"/>
                                <w:sz w:val="19"/>
                                <w:szCs w:val="19"/>
                                <w:highlight w:val="white"/>
                              </w:rPr>
                              <w:t>StringContent</w:t>
                            </w:r>
                            <w:proofErr w:type="spellEnd"/>
                            <w:r>
                              <w:rPr>
                                <w:rFonts w:ascii="Cascadia Mono" w:hAnsi="Cascadia Mono" w:cs="Cascadia Mono"/>
                                <w:color w:val="1A94FF"/>
                                <w:sz w:val="19"/>
                                <w:szCs w:val="19"/>
                                <w:highlight w:val="white"/>
                              </w:rPr>
                              <w:t>(</w:t>
                            </w:r>
                            <w:proofErr w:type="spellStart"/>
                            <w:proofErr w:type="gramEnd"/>
                            <w:r>
                              <w:rPr>
                                <w:rFonts w:ascii="Cascadia Mono" w:hAnsi="Cascadia Mono" w:cs="Cascadia Mono"/>
                                <w:color w:val="000000"/>
                                <w:sz w:val="19"/>
                                <w:szCs w:val="19"/>
                                <w:highlight w:val="white"/>
                              </w:rPr>
                              <w:t>parameters</w:t>
                            </w:r>
                            <w:proofErr w:type="spellEnd"/>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Encoding</w:t>
                            </w:r>
                            <w:r>
                              <w:rPr>
                                <w:rFonts w:ascii="Cascadia Mono" w:hAnsi="Cascadia Mono" w:cs="Cascadia Mono"/>
                                <w:color w:val="000000"/>
                                <w:sz w:val="19"/>
                                <w:szCs w:val="19"/>
                                <w:highlight w:val="white"/>
                              </w:rPr>
                              <w:t xml:space="preserve">.UTF8, </w:t>
                            </w:r>
                            <w:r>
                              <w:rPr>
                                <w:rFonts w:ascii="Cascadia Mono" w:hAnsi="Cascadia Mono" w:cs="Cascadia Mono"/>
                                <w:color w:val="A31515"/>
                                <w:sz w:val="19"/>
                                <w:szCs w:val="19"/>
                                <w:highlight w:val="white"/>
                              </w:rPr>
                              <w:t>"</w:t>
                            </w:r>
                            <w:proofErr w:type="spellStart"/>
                            <w:r>
                              <w:rPr>
                                <w:rFonts w:ascii="Cascadia Mono" w:hAnsi="Cascadia Mono" w:cs="Cascadia Mono"/>
                                <w:color w:val="A31515"/>
                                <w:sz w:val="19"/>
                                <w:szCs w:val="19"/>
                                <w:highlight w:val="white"/>
                              </w:rPr>
                              <w:t>application</w:t>
                            </w:r>
                            <w:proofErr w:type="spellEnd"/>
                            <w:r>
                              <w:rPr>
                                <w:rFonts w:ascii="Cascadia Mono" w:hAnsi="Cascadia Mono" w:cs="Cascadia Mono"/>
                                <w:color w:val="A31515"/>
                                <w:sz w:val="19"/>
                                <w:szCs w:val="19"/>
                                <w:highlight w:val="white"/>
                              </w:rPr>
                              <w:t>/</w:t>
                            </w:r>
                            <w:proofErr w:type="spellStart"/>
                            <w:r>
                              <w:rPr>
                                <w:rFonts w:ascii="Cascadia Mono" w:hAnsi="Cascadia Mono" w:cs="Cascadia Mono"/>
                                <w:color w:val="A31515"/>
                                <w:sz w:val="19"/>
                                <w:szCs w:val="19"/>
                                <w:highlight w:val="white"/>
                              </w:rPr>
                              <w:t>x-www-form-urlencoded</w:t>
                            </w:r>
                            <w:proofErr w:type="spellEnd"/>
                            <w:r>
                              <w:rPr>
                                <w:rFonts w:ascii="Cascadia Mono" w:hAnsi="Cascadia Mono" w:cs="Cascadia Mono"/>
                                <w:color w:val="A31515"/>
                                <w:sz w:val="19"/>
                                <w:szCs w:val="19"/>
                                <w:highlight w:val="white"/>
                              </w:rPr>
                              <w:t>"</w:t>
                            </w:r>
                            <w:r>
                              <w:rPr>
                                <w:rFonts w:ascii="Cascadia Mono" w:hAnsi="Cascadia Mono" w:cs="Cascadia Mono"/>
                                <w:color w:val="1A94FF"/>
                                <w:sz w:val="19"/>
                                <w:szCs w:val="19"/>
                                <w:highlight w:val="white"/>
                              </w:rPr>
                              <w:t>)</w:t>
                            </w:r>
                            <w:r>
                              <w:rPr>
                                <w:rFonts w:ascii="Cascadia Mono" w:hAnsi="Cascadia Mono" w:cs="Cascadia Mono"/>
                                <w:color w:val="000000"/>
                                <w:sz w:val="19"/>
                                <w:szCs w:val="19"/>
                                <w:highlight w:val="white"/>
                              </w:rPr>
                              <w:t>;</w:t>
                            </w:r>
                          </w:p>
                          <w:p w14:paraId="4EA0C9AC" w14:textId="77777777" w:rsidR="00346009" w:rsidRDefault="00346009"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response</w:t>
                            </w:r>
                            <w:proofErr w:type="spellEnd"/>
                            <w:r>
                              <w:rPr>
                                <w:rFonts w:ascii="Cascadia Mono" w:hAnsi="Cascadia Mono" w:cs="Cascadia Mono"/>
                                <w:color w:val="000000"/>
                                <w:sz w:val="19"/>
                                <w:szCs w:val="19"/>
                                <w:highlight w:val="white"/>
                              </w:rPr>
                              <w:t xml:space="preserve"> = </w:t>
                            </w:r>
                            <w:proofErr w:type="spellStart"/>
                            <w:r>
                              <w:rPr>
                                <w:rFonts w:ascii="Cascadia Mono" w:hAnsi="Cascadia Mono" w:cs="Cascadia Mono"/>
                                <w:color w:val="0000FF"/>
                                <w:sz w:val="19"/>
                                <w:szCs w:val="19"/>
                                <w:highlight w:val="white"/>
                              </w:rPr>
                              <w:t>await</w:t>
                            </w:r>
                            <w:proofErr w:type="spellEnd"/>
                            <w:r>
                              <w:rPr>
                                <w:rFonts w:ascii="Cascadia Mono" w:hAnsi="Cascadia Mono" w:cs="Cascadia Mono"/>
                                <w:color w:val="000000"/>
                                <w:sz w:val="19"/>
                                <w:szCs w:val="19"/>
                                <w:highlight w:val="white"/>
                              </w:rPr>
                              <w:t xml:space="preserve"> </w:t>
                            </w:r>
                            <w:proofErr w:type="spellStart"/>
                            <w:proofErr w:type="gramStart"/>
                            <w:r>
                              <w:rPr>
                                <w:rFonts w:ascii="Cascadia Mono" w:hAnsi="Cascadia Mono" w:cs="Cascadia Mono"/>
                                <w:color w:val="000000"/>
                                <w:sz w:val="19"/>
                                <w:szCs w:val="19"/>
                                <w:highlight w:val="white"/>
                              </w:rPr>
                              <w:t>client.PostAsync</w:t>
                            </w:r>
                            <w:proofErr w:type="spellEnd"/>
                            <w:proofErr w:type="gramEnd"/>
                            <w:r>
                              <w:rPr>
                                <w:rFonts w:ascii="Cascadia Mono" w:hAnsi="Cascadia Mono" w:cs="Cascadia Mono"/>
                                <w:color w:val="1A94FF"/>
                                <w:sz w:val="19"/>
                                <w:szCs w:val="19"/>
                                <w:highlight w:val="white"/>
                              </w:rPr>
                              <w:t>(</w:t>
                            </w:r>
                            <w:r>
                              <w:rPr>
                                <w:rFonts w:ascii="Cascadia Mono" w:hAnsi="Cascadia Mono" w:cs="Cascadia Mono"/>
                                <w:color w:val="A31515"/>
                                <w:sz w:val="19"/>
                                <w:szCs w:val="19"/>
                                <w:highlight w:val="white"/>
                              </w:rPr>
                              <w:t>"http://localhost:8000/BACKEND/</w:t>
                            </w:r>
                            <w:proofErr w:type="spellStart"/>
                            <w:r>
                              <w:rPr>
                                <w:rFonts w:ascii="Cascadia Mono" w:hAnsi="Cascadia Mono" w:cs="Cascadia Mono"/>
                                <w:color w:val="A31515"/>
                                <w:sz w:val="19"/>
                                <w:szCs w:val="19"/>
                                <w:highlight w:val="white"/>
                              </w:rPr>
                              <w:t>api.php</w:t>
                            </w:r>
                            <w:proofErr w:type="spellEnd"/>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content</w:t>
                            </w:r>
                            <w:proofErr w:type="spellEnd"/>
                            <w:r>
                              <w:rPr>
                                <w:rFonts w:ascii="Cascadia Mono" w:hAnsi="Cascadia Mono" w:cs="Cascadia Mono"/>
                                <w:color w:val="1A94FF"/>
                                <w:sz w:val="19"/>
                                <w:szCs w:val="19"/>
                                <w:highlight w:val="white"/>
                              </w:rPr>
                              <w:t>)</w:t>
                            </w:r>
                            <w:r>
                              <w:rPr>
                                <w:rFonts w:ascii="Cascadia Mono" w:hAnsi="Cascadia Mono" w:cs="Cascadia Mono"/>
                                <w:color w:val="000000"/>
                                <w:sz w:val="19"/>
                                <w:szCs w:val="19"/>
                                <w:highlight w:val="white"/>
                              </w:rPr>
                              <w:t>;</w:t>
                            </w:r>
                          </w:p>
                          <w:p w14:paraId="09659FC8" w14:textId="77777777" w:rsidR="00346009" w:rsidRDefault="00346009"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responseString</w:t>
                            </w:r>
                            <w:proofErr w:type="spellEnd"/>
                            <w:r>
                              <w:rPr>
                                <w:rFonts w:ascii="Cascadia Mono" w:hAnsi="Cascadia Mono" w:cs="Cascadia Mono"/>
                                <w:color w:val="000000"/>
                                <w:sz w:val="19"/>
                                <w:szCs w:val="19"/>
                                <w:highlight w:val="white"/>
                              </w:rPr>
                              <w:t xml:space="preserve"> = </w:t>
                            </w:r>
                            <w:proofErr w:type="spellStart"/>
                            <w:r>
                              <w:rPr>
                                <w:rFonts w:ascii="Cascadia Mono" w:hAnsi="Cascadia Mono" w:cs="Cascadia Mono"/>
                                <w:color w:val="0000FF"/>
                                <w:sz w:val="19"/>
                                <w:szCs w:val="19"/>
                                <w:highlight w:val="white"/>
                              </w:rPr>
                              <w:t>await</w:t>
                            </w:r>
                            <w:proofErr w:type="spellEnd"/>
                            <w:r>
                              <w:rPr>
                                <w:rFonts w:ascii="Cascadia Mono" w:hAnsi="Cascadia Mono" w:cs="Cascadia Mono"/>
                                <w:color w:val="000000"/>
                                <w:sz w:val="19"/>
                                <w:szCs w:val="19"/>
                                <w:highlight w:val="white"/>
                              </w:rPr>
                              <w:t xml:space="preserve"> </w:t>
                            </w:r>
                            <w:proofErr w:type="spellStart"/>
                            <w:proofErr w:type="gramStart"/>
                            <w:r>
                              <w:rPr>
                                <w:rFonts w:ascii="Cascadia Mono" w:hAnsi="Cascadia Mono" w:cs="Cascadia Mono"/>
                                <w:color w:val="000000"/>
                                <w:sz w:val="19"/>
                                <w:szCs w:val="19"/>
                                <w:highlight w:val="white"/>
                              </w:rPr>
                              <w:t>response.Content.ReadAsStringAsync</w:t>
                            </w:r>
                            <w:proofErr w:type="spellEnd"/>
                            <w:proofErr w:type="gramEnd"/>
                            <w:r>
                              <w:rPr>
                                <w:rFonts w:ascii="Cascadia Mono" w:hAnsi="Cascadia Mono" w:cs="Cascadia Mono"/>
                                <w:color w:val="1A94FF"/>
                                <w:sz w:val="19"/>
                                <w:szCs w:val="19"/>
                                <w:highlight w:val="white"/>
                              </w:rPr>
                              <w:t>()</w:t>
                            </w:r>
                            <w:r>
                              <w:rPr>
                                <w:rFonts w:ascii="Cascadia Mono" w:hAnsi="Cascadia Mono" w:cs="Cascadia Mono"/>
                                <w:color w:val="000000"/>
                                <w:sz w:val="19"/>
                                <w:szCs w:val="19"/>
                                <w:highlight w:val="white"/>
                              </w:rPr>
                              <w:t>;</w:t>
                            </w:r>
                          </w:p>
                          <w:p w14:paraId="1AAF7C66" w14:textId="77777777" w:rsidR="00346009" w:rsidRDefault="00346009"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spellStart"/>
                            <w:r>
                              <w:rPr>
                                <w:rFonts w:ascii="Cascadia Mono" w:hAnsi="Cascadia Mono" w:cs="Cascadia Mono"/>
                                <w:color w:val="2B91AF"/>
                                <w:sz w:val="19"/>
                                <w:szCs w:val="19"/>
                                <w:highlight w:val="white"/>
                              </w:rPr>
                              <w:t>JavaScriptSerializer</w:t>
                            </w:r>
                            <w:proofErr w:type="spellEnd"/>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serializer</w:t>
                            </w:r>
                            <w:proofErr w:type="spellEnd"/>
                            <w:r>
                              <w:rPr>
                                <w:rFonts w:ascii="Cascadia Mono" w:hAnsi="Cascadia Mono" w:cs="Cascadia Mono"/>
                                <w:color w:val="000000"/>
                                <w:sz w:val="19"/>
                                <w:szCs w:val="19"/>
                                <w:highlight w:val="white"/>
                              </w:rPr>
                              <w:t xml:space="preserve"> = </w:t>
                            </w:r>
                            <w:proofErr w:type="spellStart"/>
                            <w:r>
                              <w:rPr>
                                <w:rFonts w:ascii="Cascadia Mono" w:hAnsi="Cascadia Mono" w:cs="Cascadia Mono"/>
                                <w:color w:val="0000FF"/>
                                <w:sz w:val="19"/>
                                <w:szCs w:val="19"/>
                                <w:highlight w:val="white"/>
                              </w:rPr>
                              <w:t>new</w:t>
                            </w:r>
                            <w:proofErr w:type="spellEnd"/>
                            <w:r>
                              <w:rPr>
                                <w:rFonts w:ascii="Cascadia Mono" w:hAnsi="Cascadia Mono" w:cs="Cascadia Mono"/>
                                <w:color w:val="000000"/>
                                <w:sz w:val="19"/>
                                <w:szCs w:val="19"/>
                                <w:highlight w:val="white"/>
                              </w:rPr>
                              <w:t xml:space="preserve"> </w:t>
                            </w:r>
                            <w:proofErr w:type="spellStart"/>
                            <w:proofErr w:type="gramStart"/>
                            <w:r>
                              <w:rPr>
                                <w:rFonts w:ascii="Cascadia Mono" w:hAnsi="Cascadia Mono" w:cs="Cascadia Mono"/>
                                <w:color w:val="2B91AF"/>
                                <w:sz w:val="19"/>
                                <w:szCs w:val="19"/>
                                <w:highlight w:val="white"/>
                              </w:rPr>
                              <w:t>JavaScriptSerializer</w:t>
                            </w:r>
                            <w:proofErr w:type="spellEnd"/>
                            <w:r>
                              <w:rPr>
                                <w:rFonts w:ascii="Cascadia Mono" w:hAnsi="Cascadia Mono" w:cs="Cascadia Mono"/>
                                <w:color w:val="1A94FF"/>
                                <w:sz w:val="19"/>
                                <w:szCs w:val="19"/>
                                <w:highlight w:val="white"/>
                              </w:rPr>
                              <w:t>(</w:t>
                            </w:r>
                            <w:proofErr w:type="gramEnd"/>
                            <w:r>
                              <w:rPr>
                                <w:rFonts w:ascii="Cascadia Mono" w:hAnsi="Cascadia Mono" w:cs="Cascadia Mono"/>
                                <w:color w:val="1A94FF"/>
                                <w:sz w:val="19"/>
                                <w:szCs w:val="19"/>
                                <w:highlight w:val="white"/>
                              </w:rPr>
                              <w:t>)</w:t>
                            </w:r>
                            <w:r>
                              <w:rPr>
                                <w:rFonts w:ascii="Cascadia Mono" w:hAnsi="Cascadia Mono" w:cs="Cascadia Mono"/>
                                <w:color w:val="000000"/>
                                <w:sz w:val="19"/>
                                <w:szCs w:val="19"/>
                                <w:highlight w:val="white"/>
                              </w:rPr>
                              <w:t>;</w:t>
                            </w:r>
                          </w:p>
                          <w:p w14:paraId="59440622" w14:textId="77777777" w:rsidR="00346009" w:rsidRDefault="00346009"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responseDir</w:t>
                            </w:r>
                            <w:proofErr w:type="spellEnd"/>
                            <w:r>
                              <w:rPr>
                                <w:rFonts w:ascii="Cascadia Mono" w:hAnsi="Cascadia Mono" w:cs="Cascadia Mono"/>
                                <w:color w:val="000000"/>
                                <w:sz w:val="19"/>
                                <w:szCs w:val="19"/>
                                <w:highlight w:val="white"/>
                              </w:rPr>
                              <w:t xml:space="preserve"> = </w:t>
                            </w:r>
                            <w:proofErr w:type="spellStart"/>
                            <w:proofErr w:type="gramStart"/>
                            <w:r>
                              <w:rPr>
                                <w:rFonts w:ascii="Cascadia Mono" w:hAnsi="Cascadia Mono" w:cs="Cascadia Mono"/>
                                <w:color w:val="000000"/>
                                <w:sz w:val="19"/>
                                <w:szCs w:val="19"/>
                                <w:highlight w:val="white"/>
                              </w:rPr>
                              <w:t>serializer.Deserialize</w:t>
                            </w:r>
                            <w:proofErr w:type="spellEnd"/>
                            <w:proofErr w:type="gramEnd"/>
                            <w:r>
                              <w:rPr>
                                <w:rFonts w:ascii="Cascadia Mono" w:hAnsi="Cascadia Mono" w:cs="Cascadia Mono"/>
                                <w:color w:val="1A94FF"/>
                                <w:sz w:val="19"/>
                                <w:szCs w:val="19"/>
                                <w:highlight w:val="white"/>
                              </w:rPr>
                              <w:t>(</w:t>
                            </w:r>
                            <w:proofErr w:type="spellStart"/>
                            <w:r>
                              <w:rPr>
                                <w:rFonts w:ascii="Cascadia Mono" w:hAnsi="Cascadia Mono" w:cs="Cascadia Mono"/>
                                <w:color w:val="000000"/>
                                <w:sz w:val="19"/>
                                <w:szCs w:val="19"/>
                                <w:highlight w:val="white"/>
                              </w:rPr>
                              <w:t>responseString</w:t>
                            </w:r>
                            <w:proofErr w:type="spellEnd"/>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FF"/>
                                <w:sz w:val="19"/>
                                <w:szCs w:val="19"/>
                                <w:highlight w:val="white"/>
                              </w:rPr>
                              <w:t>typeof</w:t>
                            </w:r>
                            <w:proofErr w:type="spellEnd"/>
                            <w:r>
                              <w:rPr>
                                <w:rFonts w:ascii="Cascadia Mono" w:hAnsi="Cascadia Mono" w:cs="Cascadia Mono"/>
                                <w:color w:val="FFD702"/>
                                <w:sz w:val="19"/>
                                <w:szCs w:val="19"/>
                                <w:highlight w:val="white"/>
                              </w:rPr>
                              <w:t>(</w:t>
                            </w:r>
                            <w:r>
                              <w:rPr>
                                <w:rFonts w:ascii="Cascadia Mono" w:hAnsi="Cascadia Mono" w:cs="Cascadia Mono"/>
                                <w:color w:val="2B91AF"/>
                                <w:sz w:val="19"/>
                                <w:szCs w:val="19"/>
                                <w:highlight w:val="white"/>
                              </w:rPr>
                              <w:t>List</w:t>
                            </w:r>
                            <w:r>
                              <w:rPr>
                                <w:rFonts w:ascii="Cascadia Mono" w:hAnsi="Cascadia Mono" w:cs="Cascadia Mono"/>
                                <w:color w:val="D86AC2"/>
                                <w:sz w:val="19"/>
                                <w:szCs w:val="19"/>
                                <w:highlight w:val="white"/>
                              </w:rPr>
                              <w:t>&lt;</w:t>
                            </w:r>
                            <w:proofErr w:type="spellStart"/>
                            <w:r>
                              <w:rPr>
                                <w:rFonts w:ascii="Cascadia Mono" w:hAnsi="Cascadia Mono" w:cs="Cascadia Mono"/>
                                <w:color w:val="2B91AF"/>
                                <w:sz w:val="19"/>
                                <w:szCs w:val="19"/>
                                <w:highlight w:val="white"/>
                              </w:rPr>
                              <w:t>Dictionary</w:t>
                            </w:r>
                            <w:proofErr w:type="spellEnd"/>
                            <w:r>
                              <w:rPr>
                                <w:rFonts w:ascii="Cascadia Mono" w:hAnsi="Cascadia Mono" w:cs="Cascadia Mono"/>
                                <w:color w:val="1A94FF"/>
                                <w:sz w:val="19"/>
                                <w:szCs w:val="19"/>
                                <w:highlight w:val="white"/>
                              </w:rPr>
                              <w:t>&lt;</w:t>
                            </w:r>
                            <w:proofErr w:type="spellStart"/>
                            <w:r>
                              <w:rPr>
                                <w:rFonts w:ascii="Cascadia Mono" w:hAnsi="Cascadia Mono" w:cs="Cascadia Mono"/>
                                <w:color w:val="0000FF"/>
                                <w:sz w:val="19"/>
                                <w:szCs w:val="19"/>
                                <w:highlight w:val="white"/>
                              </w:rPr>
                              <w:t>string</w:t>
                            </w:r>
                            <w:proofErr w:type="spellEnd"/>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FF"/>
                                <w:sz w:val="19"/>
                                <w:szCs w:val="19"/>
                                <w:highlight w:val="white"/>
                              </w:rPr>
                              <w:t>string</w:t>
                            </w:r>
                            <w:proofErr w:type="spellEnd"/>
                            <w:r>
                              <w:rPr>
                                <w:rFonts w:ascii="Cascadia Mono" w:hAnsi="Cascadia Mono" w:cs="Cascadia Mono"/>
                                <w:color w:val="1A94FF"/>
                                <w:sz w:val="19"/>
                                <w:szCs w:val="19"/>
                                <w:highlight w:val="white"/>
                              </w:rPr>
                              <w:t>&gt;</w:t>
                            </w:r>
                            <w:r>
                              <w:rPr>
                                <w:rFonts w:ascii="Cascadia Mono" w:hAnsi="Cascadia Mono" w:cs="Cascadia Mono"/>
                                <w:color w:val="D86AC2"/>
                                <w:sz w:val="19"/>
                                <w:szCs w:val="19"/>
                                <w:highlight w:val="white"/>
                              </w:rPr>
                              <w:t>&gt;</w:t>
                            </w:r>
                            <w:r>
                              <w:rPr>
                                <w:rFonts w:ascii="Cascadia Mono" w:hAnsi="Cascadia Mono" w:cs="Cascadia Mono"/>
                                <w:color w:val="FFD702"/>
                                <w:sz w:val="19"/>
                                <w:szCs w:val="19"/>
                                <w:highlight w:val="white"/>
                              </w:rPr>
                              <w:t>)</w:t>
                            </w:r>
                            <w:r>
                              <w:rPr>
                                <w:rFonts w:ascii="Cascadia Mono" w:hAnsi="Cascadia Mono" w:cs="Cascadia Mono"/>
                                <w:color w:val="1A94FF"/>
                                <w:sz w:val="19"/>
                                <w:szCs w:val="19"/>
                                <w:highlight w:val="white"/>
                              </w:rPr>
                              <w:t>)</w:t>
                            </w:r>
                            <w:r>
                              <w:rPr>
                                <w:rFonts w:ascii="Cascadia Mono" w:hAnsi="Cascadia Mono" w:cs="Cascadia Mono"/>
                                <w:color w:val="000000"/>
                                <w:sz w:val="19"/>
                                <w:szCs w:val="19"/>
                                <w:highlight w:val="white"/>
                              </w:rPr>
                              <w:t>;</w:t>
                            </w:r>
                          </w:p>
                          <w:p w14:paraId="21AC1F38" w14:textId="77777777" w:rsidR="00346009" w:rsidRDefault="00346009"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spellStart"/>
                            <w:proofErr w:type="gramStart"/>
                            <w:r>
                              <w:rPr>
                                <w:rFonts w:ascii="Cascadia Mono" w:hAnsi="Cascadia Mono" w:cs="Cascadia Mono"/>
                                <w:color w:val="000000"/>
                                <w:sz w:val="19"/>
                                <w:szCs w:val="19"/>
                                <w:highlight w:val="white"/>
                              </w:rPr>
                              <w:t>client.Dispose</w:t>
                            </w:r>
                            <w:proofErr w:type="spellEnd"/>
                            <w:proofErr w:type="gramEnd"/>
                            <w:r>
                              <w:rPr>
                                <w:rFonts w:ascii="Cascadia Mono" w:hAnsi="Cascadia Mono" w:cs="Cascadia Mono"/>
                                <w:color w:val="1A94FF"/>
                                <w:sz w:val="19"/>
                                <w:szCs w:val="19"/>
                                <w:highlight w:val="white"/>
                              </w:rPr>
                              <w:t>()</w:t>
                            </w:r>
                            <w:r>
                              <w:rPr>
                                <w:rFonts w:ascii="Cascadia Mono" w:hAnsi="Cascadia Mono" w:cs="Cascadia Mono"/>
                                <w:color w:val="000000"/>
                                <w:sz w:val="19"/>
                                <w:szCs w:val="19"/>
                                <w:highlight w:val="white"/>
                              </w:rPr>
                              <w:t>;</w:t>
                            </w:r>
                          </w:p>
                          <w:p w14:paraId="63366B27" w14:textId="77777777" w:rsidR="00346009" w:rsidRDefault="00346009" w:rsidP="0083232E">
                            <w:pPr>
                              <w:autoSpaceDE w:val="0"/>
                              <w:autoSpaceDN w:val="0"/>
                              <w:adjustRightInd w:val="0"/>
                              <w:rPr>
                                <w:rFonts w:ascii="Cascadia Mono" w:hAnsi="Cascadia Mono" w:cs="Cascadia Mono"/>
                                <w:color w:val="000000"/>
                                <w:sz w:val="19"/>
                                <w:szCs w:val="19"/>
                                <w:highlight w:val="white"/>
                              </w:rPr>
                            </w:pPr>
                          </w:p>
                          <w:p w14:paraId="39B99FC5" w14:textId="77777777" w:rsidR="00346009" w:rsidRDefault="00346009"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FF"/>
                                <w:sz w:val="19"/>
                                <w:szCs w:val="19"/>
                                <w:highlight w:val="white"/>
                              </w:rPr>
                              <w:t>return</w:t>
                            </w:r>
                            <w:proofErr w:type="spellEnd"/>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responseDir</w:t>
                            </w:r>
                            <w:proofErr w:type="spellEnd"/>
                            <w:r>
                              <w:rPr>
                                <w:rFonts w:ascii="Cascadia Mono" w:hAnsi="Cascadia Mono" w:cs="Cascadia Mono"/>
                                <w:color w:val="000000"/>
                                <w:sz w:val="19"/>
                                <w:szCs w:val="19"/>
                                <w:highlight w:val="white"/>
                              </w:rPr>
                              <w:t>;</w:t>
                            </w:r>
                          </w:p>
                          <w:p w14:paraId="213311EC" w14:textId="77777777" w:rsidR="00346009" w:rsidRDefault="00346009"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D86AC2"/>
                                <w:sz w:val="19"/>
                                <w:szCs w:val="19"/>
                                <w:highlight w:val="white"/>
                              </w:rPr>
                              <w:t>}</w:t>
                            </w:r>
                          </w:p>
                          <w:p w14:paraId="3F435DE8" w14:textId="77777777" w:rsidR="00346009" w:rsidRDefault="00346009"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FFD702"/>
                                <w:sz w:val="19"/>
                                <w:szCs w:val="19"/>
                                <w:highlight w:val="white"/>
                              </w:rPr>
                              <w:t>}</w:t>
                            </w:r>
                          </w:p>
                          <w:p w14:paraId="16765896" w14:textId="77777777" w:rsidR="00346009" w:rsidRDefault="00346009"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1A94FF"/>
                                <w:sz w:val="19"/>
                                <w:szCs w:val="19"/>
                                <w:highlight w:val="white"/>
                              </w:rPr>
                              <w:t>}</w:t>
                            </w:r>
                          </w:p>
                          <w:p w14:paraId="55313B06" w14:textId="77777777" w:rsidR="00346009" w:rsidRDefault="00346009" w:rsidP="0083232E">
                            <w:pPr>
                              <w:autoSpaceDE w:val="0"/>
                              <w:autoSpaceDN w:val="0"/>
                              <w:adjustRightInd w:val="0"/>
                              <w:rPr>
                                <w:rFonts w:ascii="Cascadia Mono" w:hAnsi="Cascadia Mono" w:cs="Cascadia Mono"/>
                                <w:color w:val="000000"/>
                                <w:sz w:val="19"/>
                                <w:szCs w:val="19"/>
                                <w:highlight w:val="white"/>
                              </w:rPr>
                            </w:pPr>
                          </w:p>
                          <w:p w14:paraId="5CB2286C" w14:textId="77777777" w:rsidR="00346009" w:rsidRDefault="00346009" w:rsidP="0083232E"/>
                        </w:txbxContent>
                      </wps:txbx>
                      <wps:bodyPr rot="0" vert="horz" wrap="square" lIns="91440" tIns="45720" rIns="91440" bIns="45720" anchor="t" anchorCtr="0">
                        <a:spAutoFit/>
                      </wps:bodyPr>
                    </wps:wsp>
                  </a:graphicData>
                </a:graphic>
              </wp:inline>
            </w:drawing>
          </mc:Choice>
          <mc:Fallback>
            <w:pict>
              <v:shapetype w14:anchorId="398131CB" id="_x0000_t202" coordsize="21600,21600" o:spt="202" path="m,l,21600r21600,l21600,xe">
                <v:stroke joinstyle="miter"/>
                <v:path gradientshapeok="t" o:connecttype="rect"/>
              </v:shapetype>
              <v:shape id="Szövegdoboz 2" o:spid="_x0000_s1026" type="#_x0000_t202" style="width:453.6pt;height:466.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">
                <v:textbox style="mso-fit-shape-to-text:t">
                  <w:txbxContent>
                    <w:p w14:paraId="3402BF6C" w14:textId="77777777" w:rsidR="00346009" w:rsidRDefault="00346009" w:rsidP="0083232E">
                      <w:pPr>
                        <w:autoSpaceDE w:val="0"/>
                        <w:autoSpaceDN w:val="0"/>
                        <w:adjustRightInd w:val="0"/>
                        <w:rPr>
                          <w:rFonts w:ascii="Cascadia Mono" w:hAnsi="Cascadia Mono" w:cs="Cascadia Mono"/>
                          <w:color w:val="000000"/>
                          <w:sz w:val="19"/>
                          <w:szCs w:val="19"/>
                          <w:highlight w:val="white"/>
                        </w:rPr>
                      </w:pPr>
                      <w:proofErr w:type="spellStart"/>
                      <w:r>
                        <w:rPr>
                          <w:rFonts w:ascii="Cascadia Mono" w:hAnsi="Cascadia Mono" w:cs="Cascadia Mono"/>
                          <w:color w:val="0000FF"/>
                          <w:sz w:val="19"/>
                          <w:szCs w:val="19"/>
                          <w:highlight w:val="white"/>
                        </w:rPr>
                        <w:t>using</w:t>
                      </w:r>
                      <w:proofErr w:type="spellEnd"/>
                      <w:r>
                        <w:rPr>
                          <w:rFonts w:ascii="Cascadia Mono" w:hAnsi="Cascadia Mono" w:cs="Cascadia Mono"/>
                          <w:color w:val="000000"/>
                          <w:sz w:val="19"/>
                          <w:szCs w:val="19"/>
                          <w:highlight w:val="white"/>
                        </w:rPr>
                        <w:t xml:space="preserve"> System;</w:t>
                      </w:r>
                    </w:p>
                    <w:p w14:paraId="687672D1" w14:textId="77777777" w:rsidR="00346009" w:rsidRDefault="00346009" w:rsidP="0083232E">
                      <w:pPr>
                        <w:autoSpaceDE w:val="0"/>
                        <w:autoSpaceDN w:val="0"/>
                        <w:adjustRightInd w:val="0"/>
                        <w:rPr>
                          <w:rFonts w:ascii="Cascadia Mono" w:hAnsi="Cascadia Mono" w:cs="Cascadia Mono"/>
                          <w:color w:val="000000"/>
                          <w:sz w:val="19"/>
                          <w:szCs w:val="19"/>
                          <w:highlight w:val="white"/>
                        </w:rPr>
                      </w:pPr>
                      <w:proofErr w:type="spellStart"/>
                      <w:r>
                        <w:rPr>
                          <w:rFonts w:ascii="Cascadia Mono" w:hAnsi="Cascadia Mono" w:cs="Cascadia Mono"/>
                          <w:color w:val="0000FF"/>
                          <w:sz w:val="19"/>
                          <w:szCs w:val="19"/>
                          <w:highlight w:val="white"/>
                        </w:rPr>
                        <w:t>using</w:t>
                      </w:r>
                      <w:proofErr w:type="spellEnd"/>
                      <w:r>
                        <w:rPr>
                          <w:rFonts w:ascii="Cascadia Mono" w:hAnsi="Cascadia Mono" w:cs="Cascadia Mono"/>
                          <w:color w:val="000000"/>
                          <w:sz w:val="19"/>
                          <w:szCs w:val="19"/>
                          <w:highlight w:val="white"/>
                        </w:rPr>
                        <w:t xml:space="preserve"> </w:t>
                      </w:r>
                      <w:proofErr w:type="spellStart"/>
                      <w:proofErr w:type="gramStart"/>
                      <w:r>
                        <w:rPr>
                          <w:rFonts w:ascii="Cascadia Mono" w:hAnsi="Cascadia Mono" w:cs="Cascadia Mono"/>
                          <w:color w:val="000000"/>
                          <w:sz w:val="19"/>
                          <w:szCs w:val="19"/>
                          <w:highlight w:val="white"/>
                        </w:rPr>
                        <w:t>System.Collections.Generic</w:t>
                      </w:r>
                      <w:proofErr w:type="spellEnd"/>
                      <w:proofErr w:type="gramEnd"/>
                      <w:r>
                        <w:rPr>
                          <w:rFonts w:ascii="Cascadia Mono" w:hAnsi="Cascadia Mono" w:cs="Cascadia Mono"/>
                          <w:color w:val="000000"/>
                          <w:sz w:val="19"/>
                          <w:szCs w:val="19"/>
                          <w:highlight w:val="white"/>
                        </w:rPr>
                        <w:t>;</w:t>
                      </w:r>
                    </w:p>
                    <w:p w14:paraId="231F9AF0" w14:textId="77777777" w:rsidR="00346009" w:rsidRDefault="00346009" w:rsidP="0083232E">
                      <w:pPr>
                        <w:autoSpaceDE w:val="0"/>
                        <w:autoSpaceDN w:val="0"/>
                        <w:adjustRightInd w:val="0"/>
                        <w:rPr>
                          <w:rFonts w:ascii="Cascadia Mono" w:hAnsi="Cascadia Mono" w:cs="Cascadia Mono"/>
                          <w:color w:val="000000"/>
                          <w:sz w:val="19"/>
                          <w:szCs w:val="19"/>
                          <w:highlight w:val="white"/>
                        </w:rPr>
                      </w:pPr>
                      <w:proofErr w:type="spellStart"/>
                      <w:r>
                        <w:rPr>
                          <w:rFonts w:ascii="Cascadia Mono" w:hAnsi="Cascadia Mono" w:cs="Cascadia Mono"/>
                          <w:color w:val="0000FF"/>
                          <w:sz w:val="19"/>
                          <w:szCs w:val="19"/>
                          <w:highlight w:val="white"/>
                        </w:rPr>
                        <w:t>using</w:t>
                      </w:r>
                      <w:proofErr w:type="spellEnd"/>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System.Linq</w:t>
                      </w:r>
                      <w:proofErr w:type="spellEnd"/>
                      <w:r>
                        <w:rPr>
                          <w:rFonts w:ascii="Cascadia Mono" w:hAnsi="Cascadia Mono" w:cs="Cascadia Mono"/>
                          <w:color w:val="000000"/>
                          <w:sz w:val="19"/>
                          <w:szCs w:val="19"/>
                          <w:highlight w:val="white"/>
                        </w:rPr>
                        <w:t>;</w:t>
                      </w:r>
                    </w:p>
                    <w:p w14:paraId="0E87A8F4" w14:textId="77777777" w:rsidR="00346009" w:rsidRDefault="00346009" w:rsidP="0083232E">
                      <w:pPr>
                        <w:autoSpaceDE w:val="0"/>
                        <w:autoSpaceDN w:val="0"/>
                        <w:adjustRightInd w:val="0"/>
                        <w:rPr>
                          <w:rFonts w:ascii="Cascadia Mono" w:hAnsi="Cascadia Mono" w:cs="Cascadia Mono"/>
                          <w:color w:val="000000"/>
                          <w:sz w:val="19"/>
                          <w:szCs w:val="19"/>
                          <w:highlight w:val="white"/>
                        </w:rPr>
                      </w:pPr>
                      <w:proofErr w:type="spellStart"/>
                      <w:r>
                        <w:rPr>
                          <w:rFonts w:ascii="Cascadia Mono" w:hAnsi="Cascadia Mono" w:cs="Cascadia Mono"/>
                          <w:color w:val="0000FF"/>
                          <w:sz w:val="19"/>
                          <w:szCs w:val="19"/>
                          <w:highlight w:val="white"/>
                        </w:rPr>
                        <w:t>using</w:t>
                      </w:r>
                      <w:proofErr w:type="spellEnd"/>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System.Text</w:t>
                      </w:r>
                      <w:proofErr w:type="spellEnd"/>
                      <w:r>
                        <w:rPr>
                          <w:rFonts w:ascii="Cascadia Mono" w:hAnsi="Cascadia Mono" w:cs="Cascadia Mono"/>
                          <w:color w:val="000000"/>
                          <w:sz w:val="19"/>
                          <w:szCs w:val="19"/>
                          <w:highlight w:val="white"/>
                        </w:rPr>
                        <w:t>;</w:t>
                      </w:r>
                    </w:p>
                    <w:p w14:paraId="05696239" w14:textId="77777777" w:rsidR="00346009" w:rsidRDefault="00346009" w:rsidP="0083232E">
                      <w:pPr>
                        <w:autoSpaceDE w:val="0"/>
                        <w:autoSpaceDN w:val="0"/>
                        <w:adjustRightInd w:val="0"/>
                        <w:rPr>
                          <w:rFonts w:ascii="Cascadia Mono" w:hAnsi="Cascadia Mono" w:cs="Cascadia Mono"/>
                          <w:color w:val="000000"/>
                          <w:sz w:val="19"/>
                          <w:szCs w:val="19"/>
                          <w:highlight w:val="white"/>
                        </w:rPr>
                      </w:pPr>
                      <w:proofErr w:type="spellStart"/>
                      <w:r>
                        <w:rPr>
                          <w:rFonts w:ascii="Cascadia Mono" w:hAnsi="Cascadia Mono" w:cs="Cascadia Mono"/>
                          <w:color w:val="0000FF"/>
                          <w:sz w:val="19"/>
                          <w:szCs w:val="19"/>
                          <w:highlight w:val="white"/>
                        </w:rPr>
                        <w:t>using</w:t>
                      </w:r>
                      <w:proofErr w:type="spellEnd"/>
                      <w:r>
                        <w:rPr>
                          <w:rFonts w:ascii="Cascadia Mono" w:hAnsi="Cascadia Mono" w:cs="Cascadia Mono"/>
                          <w:color w:val="000000"/>
                          <w:sz w:val="19"/>
                          <w:szCs w:val="19"/>
                          <w:highlight w:val="white"/>
                        </w:rPr>
                        <w:t xml:space="preserve"> </w:t>
                      </w:r>
                      <w:proofErr w:type="spellStart"/>
                      <w:proofErr w:type="gramStart"/>
                      <w:r>
                        <w:rPr>
                          <w:rFonts w:ascii="Cascadia Mono" w:hAnsi="Cascadia Mono" w:cs="Cascadia Mono"/>
                          <w:color w:val="000000"/>
                          <w:sz w:val="19"/>
                          <w:szCs w:val="19"/>
                          <w:highlight w:val="white"/>
                        </w:rPr>
                        <w:t>System.Threading.Tasks</w:t>
                      </w:r>
                      <w:proofErr w:type="spellEnd"/>
                      <w:proofErr w:type="gramEnd"/>
                      <w:r>
                        <w:rPr>
                          <w:rFonts w:ascii="Cascadia Mono" w:hAnsi="Cascadia Mono" w:cs="Cascadia Mono"/>
                          <w:color w:val="000000"/>
                          <w:sz w:val="19"/>
                          <w:szCs w:val="19"/>
                          <w:highlight w:val="white"/>
                        </w:rPr>
                        <w:t>;</w:t>
                      </w:r>
                    </w:p>
                    <w:p w14:paraId="36E9E66C" w14:textId="77777777" w:rsidR="00346009" w:rsidRDefault="00346009" w:rsidP="0083232E">
                      <w:pPr>
                        <w:autoSpaceDE w:val="0"/>
                        <w:autoSpaceDN w:val="0"/>
                        <w:adjustRightInd w:val="0"/>
                        <w:rPr>
                          <w:rFonts w:ascii="Cascadia Mono" w:hAnsi="Cascadia Mono" w:cs="Cascadia Mono"/>
                          <w:color w:val="000000"/>
                          <w:sz w:val="19"/>
                          <w:szCs w:val="19"/>
                          <w:highlight w:val="white"/>
                        </w:rPr>
                      </w:pPr>
                      <w:proofErr w:type="spellStart"/>
                      <w:r>
                        <w:rPr>
                          <w:rFonts w:ascii="Cascadia Mono" w:hAnsi="Cascadia Mono" w:cs="Cascadia Mono"/>
                          <w:color w:val="0000FF"/>
                          <w:sz w:val="19"/>
                          <w:szCs w:val="19"/>
                          <w:highlight w:val="white"/>
                        </w:rPr>
                        <w:t>using</w:t>
                      </w:r>
                      <w:proofErr w:type="spellEnd"/>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System.Net.Http</w:t>
                      </w:r>
                      <w:proofErr w:type="spellEnd"/>
                      <w:r>
                        <w:rPr>
                          <w:rFonts w:ascii="Cascadia Mono" w:hAnsi="Cascadia Mono" w:cs="Cascadia Mono"/>
                          <w:color w:val="000000"/>
                          <w:sz w:val="19"/>
                          <w:szCs w:val="19"/>
                          <w:highlight w:val="white"/>
                        </w:rPr>
                        <w:t>;</w:t>
                      </w:r>
                    </w:p>
                    <w:p w14:paraId="46397C2D" w14:textId="77777777" w:rsidR="00346009" w:rsidRDefault="00346009" w:rsidP="0083232E">
                      <w:pPr>
                        <w:autoSpaceDE w:val="0"/>
                        <w:autoSpaceDN w:val="0"/>
                        <w:adjustRightInd w:val="0"/>
                        <w:rPr>
                          <w:rFonts w:ascii="Cascadia Mono" w:hAnsi="Cascadia Mono" w:cs="Cascadia Mono"/>
                          <w:color w:val="000000"/>
                          <w:sz w:val="19"/>
                          <w:szCs w:val="19"/>
                          <w:highlight w:val="white"/>
                        </w:rPr>
                      </w:pPr>
                      <w:proofErr w:type="spellStart"/>
                      <w:r>
                        <w:rPr>
                          <w:rFonts w:ascii="Cascadia Mono" w:hAnsi="Cascadia Mono" w:cs="Cascadia Mono"/>
                          <w:color w:val="0000FF"/>
                          <w:sz w:val="19"/>
                          <w:szCs w:val="19"/>
                          <w:highlight w:val="white"/>
                        </w:rPr>
                        <w:t>using</w:t>
                      </w:r>
                      <w:proofErr w:type="spellEnd"/>
                      <w:r>
                        <w:rPr>
                          <w:rFonts w:ascii="Cascadia Mono" w:hAnsi="Cascadia Mono" w:cs="Cascadia Mono"/>
                          <w:color w:val="000000"/>
                          <w:sz w:val="19"/>
                          <w:szCs w:val="19"/>
                          <w:highlight w:val="white"/>
                        </w:rPr>
                        <w:t xml:space="preserve"> </w:t>
                      </w:r>
                      <w:proofErr w:type="spellStart"/>
                      <w:proofErr w:type="gramStart"/>
                      <w:r>
                        <w:rPr>
                          <w:rFonts w:ascii="Cascadia Mono" w:hAnsi="Cascadia Mono" w:cs="Cascadia Mono"/>
                          <w:color w:val="000000"/>
                          <w:sz w:val="19"/>
                          <w:szCs w:val="19"/>
                          <w:highlight w:val="white"/>
                        </w:rPr>
                        <w:t>System.Windows.Forms</w:t>
                      </w:r>
                      <w:proofErr w:type="spellEnd"/>
                      <w:proofErr w:type="gramEnd"/>
                      <w:r>
                        <w:rPr>
                          <w:rFonts w:ascii="Cascadia Mono" w:hAnsi="Cascadia Mono" w:cs="Cascadia Mono"/>
                          <w:color w:val="000000"/>
                          <w:sz w:val="19"/>
                          <w:szCs w:val="19"/>
                          <w:highlight w:val="white"/>
                        </w:rPr>
                        <w:t>;</w:t>
                      </w:r>
                    </w:p>
                    <w:p w14:paraId="265D9401" w14:textId="77777777" w:rsidR="00346009" w:rsidRDefault="00346009" w:rsidP="0083232E">
                      <w:pPr>
                        <w:autoSpaceDE w:val="0"/>
                        <w:autoSpaceDN w:val="0"/>
                        <w:adjustRightInd w:val="0"/>
                        <w:rPr>
                          <w:rFonts w:ascii="Cascadia Mono" w:hAnsi="Cascadia Mono" w:cs="Cascadia Mono"/>
                          <w:color w:val="000000"/>
                          <w:sz w:val="19"/>
                          <w:szCs w:val="19"/>
                          <w:highlight w:val="white"/>
                        </w:rPr>
                      </w:pPr>
                      <w:proofErr w:type="spellStart"/>
                      <w:r>
                        <w:rPr>
                          <w:rFonts w:ascii="Cascadia Mono" w:hAnsi="Cascadia Mono" w:cs="Cascadia Mono"/>
                          <w:color w:val="0000FF"/>
                          <w:sz w:val="19"/>
                          <w:szCs w:val="19"/>
                          <w:highlight w:val="white"/>
                        </w:rPr>
                        <w:t>using</w:t>
                      </w:r>
                      <w:proofErr w:type="spellEnd"/>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System.ComponentModel</w:t>
                      </w:r>
                      <w:proofErr w:type="spellEnd"/>
                      <w:r>
                        <w:rPr>
                          <w:rFonts w:ascii="Cascadia Mono" w:hAnsi="Cascadia Mono" w:cs="Cascadia Mono"/>
                          <w:color w:val="000000"/>
                          <w:sz w:val="19"/>
                          <w:szCs w:val="19"/>
                          <w:highlight w:val="white"/>
                        </w:rPr>
                        <w:t>;</w:t>
                      </w:r>
                    </w:p>
                    <w:p w14:paraId="6F03B30B" w14:textId="77777777" w:rsidR="00346009" w:rsidRDefault="00346009" w:rsidP="0083232E">
                      <w:pPr>
                        <w:autoSpaceDE w:val="0"/>
                        <w:autoSpaceDN w:val="0"/>
                        <w:adjustRightInd w:val="0"/>
                        <w:rPr>
                          <w:rFonts w:ascii="Cascadia Mono" w:hAnsi="Cascadia Mono" w:cs="Cascadia Mono"/>
                          <w:color w:val="000000"/>
                          <w:sz w:val="19"/>
                          <w:szCs w:val="19"/>
                          <w:highlight w:val="white"/>
                        </w:rPr>
                      </w:pPr>
                      <w:proofErr w:type="spellStart"/>
                      <w:r>
                        <w:rPr>
                          <w:rFonts w:ascii="Cascadia Mono" w:hAnsi="Cascadia Mono" w:cs="Cascadia Mono"/>
                          <w:color w:val="0000FF"/>
                          <w:sz w:val="19"/>
                          <w:szCs w:val="19"/>
                          <w:highlight w:val="white"/>
                        </w:rPr>
                        <w:t>using</w:t>
                      </w:r>
                      <w:proofErr w:type="spellEnd"/>
                      <w:r>
                        <w:rPr>
                          <w:rFonts w:ascii="Cascadia Mono" w:hAnsi="Cascadia Mono" w:cs="Cascadia Mono"/>
                          <w:color w:val="000000"/>
                          <w:sz w:val="19"/>
                          <w:szCs w:val="19"/>
                          <w:highlight w:val="white"/>
                        </w:rPr>
                        <w:t xml:space="preserve"> </w:t>
                      </w:r>
                      <w:proofErr w:type="spellStart"/>
                      <w:proofErr w:type="gramStart"/>
                      <w:r>
                        <w:rPr>
                          <w:rFonts w:ascii="Cascadia Mono" w:hAnsi="Cascadia Mono" w:cs="Cascadia Mono"/>
                          <w:color w:val="000000"/>
                          <w:sz w:val="19"/>
                          <w:szCs w:val="19"/>
                          <w:highlight w:val="white"/>
                        </w:rPr>
                        <w:t>System.Web.Script.Serialization</w:t>
                      </w:r>
                      <w:proofErr w:type="spellEnd"/>
                      <w:proofErr w:type="gramEnd"/>
                      <w:r>
                        <w:rPr>
                          <w:rFonts w:ascii="Cascadia Mono" w:hAnsi="Cascadia Mono" w:cs="Cascadia Mono"/>
                          <w:color w:val="000000"/>
                          <w:sz w:val="19"/>
                          <w:szCs w:val="19"/>
                          <w:highlight w:val="white"/>
                        </w:rPr>
                        <w:t>;</w:t>
                      </w:r>
                    </w:p>
                    <w:p w14:paraId="7BF88E2D" w14:textId="77777777" w:rsidR="00346009" w:rsidRDefault="00346009" w:rsidP="0083232E">
                      <w:pPr>
                        <w:autoSpaceDE w:val="0"/>
                        <w:autoSpaceDN w:val="0"/>
                        <w:adjustRightInd w:val="0"/>
                        <w:rPr>
                          <w:rFonts w:ascii="Cascadia Mono" w:hAnsi="Cascadia Mono" w:cs="Cascadia Mono"/>
                          <w:color w:val="000000"/>
                          <w:sz w:val="19"/>
                          <w:szCs w:val="19"/>
                          <w:highlight w:val="white"/>
                        </w:rPr>
                      </w:pPr>
                    </w:p>
                    <w:p w14:paraId="097344D2" w14:textId="77777777" w:rsidR="00346009" w:rsidRDefault="00346009" w:rsidP="0083232E">
                      <w:pPr>
                        <w:autoSpaceDE w:val="0"/>
                        <w:autoSpaceDN w:val="0"/>
                        <w:adjustRightInd w:val="0"/>
                        <w:rPr>
                          <w:rFonts w:ascii="Cascadia Mono" w:hAnsi="Cascadia Mono" w:cs="Cascadia Mono"/>
                          <w:color w:val="000000"/>
                          <w:sz w:val="19"/>
                          <w:szCs w:val="19"/>
                          <w:highlight w:val="white"/>
                        </w:rPr>
                      </w:pPr>
                      <w:proofErr w:type="spellStart"/>
                      <w:r>
                        <w:rPr>
                          <w:rFonts w:ascii="Cascadia Mono" w:hAnsi="Cascadia Mono" w:cs="Cascadia Mono"/>
                          <w:color w:val="0000FF"/>
                          <w:sz w:val="19"/>
                          <w:szCs w:val="19"/>
                          <w:highlight w:val="white"/>
                        </w:rPr>
                        <w:t>namespace</w:t>
                      </w:r>
                      <w:proofErr w:type="spellEnd"/>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Desktop</w:t>
                      </w:r>
                      <w:proofErr w:type="spellEnd"/>
                    </w:p>
                    <w:p w14:paraId="2623D221" w14:textId="77777777" w:rsidR="00346009" w:rsidRDefault="00346009"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1A94FF"/>
                          <w:sz w:val="19"/>
                          <w:szCs w:val="19"/>
                          <w:highlight w:val="white"/>
                        </w:rPr>
                        <w:t>{</w:t>
                      </w:r>
                    </w:p>
                    <w:p w14:paraId="47410B6A" w14:textId="77777777" w:rsidR="00346009" w:rsidRDefault="00346009"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FF"/>
                          <w:sz w:val="19"/>
                          <w:szCs w:val="19"/>
                          <w:highlight w:val="white"/>
                        </w:rPr>
                        <w:t>internal</w:t>
                      </w:r>
                      <w:proofErr w:type="spellEnd"/>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FF"/>
                          <w:sz w:val="19"/>
                          <w:szCs w:val="19"/>
                          <w:highlight w:val="white"/>
                        </w:rPr>
                        <w:t>class</w:t>
                      </w:r>
                      <w:proofErr w:type="spellEnd"/>
                      <w:r>
                        <w:rPr>
                          <w:rFonts w:ascii="Cascadia Mono" w:hAnsi="Cascadia Mono" w:cs="Cascadia Mono"/>
                          <w:color w:val="000000"/>
                          <w:sz w:val="19"/>
                          <w:szCs w:val="19"/>
                          <w:highlight w:val="white"/>
                        </w:rPr>
                        <w:t xml:space="preserve"> </w:t>
                      </w:r>
                      <w:proofErr w:type="spellStart"/>
                      <w:r>
                        <w:rPr>
                          <w:rFonts w:ascii="Cascadia Mono" w:hAnsi="Cascadia Mono" w:cs="Cascadia Mono"/>
                          <w:color w:val="2B91AF"/>
                          <w:sz w:val="19"/>
                          <w:szCs w:val="19"/>
                          <w:highlight w:val="white"/>
                        </w:rPr>
                        <w:t>ApiComm</w:t>
                      </w:r>
                      <w:proofErr w:type="spellEnd"/>
                    </w:p>
                    <w:p w14:paraId="255FA9AA" w14:textId="77777777" w:rsidR="00346009" w:rsidRDefault="00346009"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FFD702"/>
                          <w:sz w:val="19"/>
                          <w:szCs w:val="19"/>
                          <w:highlight w:val="white"/>
                        </w:rPr>
                        <w:t>{</w:t>
                      </w:r>
                    </w:p>
                    <w:p w14:paraId="61FCB586" w14:textId="77777777" w:rsidR="00346009" w:rsidRDefault="00346009"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FF"/>
                          <w:sz w:val="19"/>
                          <w:szCs w:val="19"/>
                          <w:highlight w:val="white"/>
                        </w:rPr>
                        <w:t>public</w:t>
                      </w:r>
                      <w:proofErr w:type="spellEnd"/>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FF"/>
                          <w:sz w:val="19"/>
                          <w:szCs w:val="19"/>
                          <w:highlight w:val="white"/>
                        </w:rPr>
                        <w:t>static</w:t>
                      </w:r>
                      <w:proofErr w:type="spellEnd"/>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FF"/>
                          <w:sz w:val="19"/>
                          <w:szCs w:val="19"/>
                          <w:highlight w:val="white"/>
                        </w:rPr>
                        <w:t>async</w:t>
                      </w:r>
                      <w:proofErr w:type="spellEnd"/>
                      <w:r>
                        <w:rPr>
                          <w:rFonts w:ascii="Cascadia Mono" w:hAnsi="Cascadia Mono" w:cs="Cascadia Mono"/>
                          <w:color w:val="000000"/>
                          <w:sz w:val="19"/>
                          <w:szCs w:val="19"/>
                          <w:highlight w:val="white"/>
                        </w:rPr>
                        <w:t xml:space="preserve"> </w:t>
                      </w:r>
                      <w:proofErr w:type="spellStart"/>
                      <w:r>
                        <w:rPr>
                          <w:rFonts w:ascii="Cascadia Mono" w:hAnsi="Cascadia Mono" w:cs="Cascadia Mono"/>
                          <w:color w:val="2B91AF"/>
                          <w:sz w:val="19"/>
                          <w:szCs w:val="19"/>
                          <w:highlight w:val="white"/>
                        </w:rPr>
                        <w:t>Task</w:t>
                      </w:r>
                      <w:proofErr w:type="spellEnd"/>
                      <w:r>
                        <w:rPr>
                          <w:rFonts w:ascii="Cascadia Mono" w:hAnsi="Cascadia Mono" w:cs="Cascadia Mono"/>
                          <w:color w:val="D86AC2"/>
                          <w:sz w:val="19"/>
                          <w:szCs w:val="19"/>
                          <w:highlight w:val="white"/>
                        </w:rPr>
                        <w:t>&lt;</w:t>
                      </w:r>
                      <w:proofErr w:type="spellStart"/>
                      <w:r>
                        <w:rPr>
                          <w:rFonts w:ascii="Cascadia Mono" w:hAnsi="Cascadia Mono" w:cs="Cascadia Mono"/>
                          <w:color w:val="0000FF"/>
                          <w:sz w:val="19"/>
                          <w:szCs w:val="19"/>
                          <w:highlight w:val="white"/>
                        </w:rPr>
                        <w:t>object</w:t>
                      </w:r>
                      <w:proofErr w:type="spellEnd"/>
                      <w:r>
                        <w:rPr>
                          <w:rFonts w:ascii="Cascadia Mono" w:hAnsi="Cascadia Mono" w:cs="Cascadia Mono"/>
                          <w:color w:val="D86AC2"/>
                          <w:sz w:val="19"/>
                          <w:szCs w:val="19"/>
                          <w:highlight w:val="white"/>
                        </w:rPr>
                        <w:t>&gt;</w:t>
                      </w:r>
                      <w:r>
                        <w:rPr>
                          <w:rFonts w:ascii="Cascadia Mono" w:hAnsi="Cascadia Mono" w:cs="Cascadia Mono"/>
                          <w:color w:val="000000"/>
                          <w:sz w:val="19"/>
                          <w:szCs w:val="19"/>
                          <w:highlight w:val="white"/>
                        </w:rPr>
                        <w:t xml:space="preserve"> </w:t>
                      </w:r>
                      <w:proofErr w:type="spellStart"/>
                      <w:proofErr w:type="gramStart"/>
                      <w:r>
                        <w:rPr>
                          <w:rFonts w:ascii="Cascadia Mono" w:hAnsi="Cascadia Mono" w:cs="Cascadia Mono"/>
                          <w:color w:val="000000"/>
                          <w:sz w:val="19"/>
                          <w:szCs w:val="19"/>
                          <w:highlight w:val="white"/>
                        </w:rPr>
                        <w:t>SendPost</w:t>
                      </w:r>
                      <w:proofErr w:type="spellEnd"/>
                      <w:r>
                        <w:rPr>
                          <w:rFonts w:ascii="Cascadia Mono" w:hAnsi="Cascadia Mono" w:cs="Cascadia Mono"/>
                          <w:color w:val="D86AC2"/>
                          <w:sz w:val="19"/>
                          <w:szCs w:val="19"/>
                          <w:highlight w:val="white"/>
                        </w:rPr>
                        <w:t>(</w:t>
                      </w:r>
                      <w:proofErr w:type="spellStart"/>
                      <w:proofErr w:type="gramEnd"/>
                      <w:r>
                        <w:rPr>
                          <w:rFonts w:ascii="Cascadia Mono" w:hAnsi="Cascadia Mono" w:cs="Cascadia Mono"/>
                          <w:color w:val="2B91AF"/>
                          <w:sz w:val="19"/>
                          <w:szCs w:val="19"/>
                          <w:highlight w:val="white"/>
                        </w:rPr>
                        <w:t>Dictionary</w:t>
                      </w:r>
                      <w:proofErr w:type="spellEnd"/>
                      <w:r>
                        <w:rPr>
                          <w:rFonts w:ascii="Cascadia Mono" w:hAnsi="Cascadia Mono" w:cs="Cascadia Mono"/>
                          <w:color w:val="1A94FF"/>
                          <w:sz w:val="19"/>
                          <w:szCs w:val="19"/>
                          <w:highlight w:val="white"/>
                        </w:rPr>
                        <w:t>&lt;</w:t>
                      </w:r>
                      <w:proofErr w:type="spellStart"/>
                      <w:r>
                        <w:rPr>
                          <w:rFonts w:ascii="Cascadia Mono" w:hAnsi="Cascadia Mono" w:cs="Cascadia Mono"/>
                          <w:color w:val="0000FF"/>
                          <w:sz w:val="19"/>
                          <w:szCs w:val="19"/>
                          <w:highlight w:val="white"/>
                        </w:rPr>
                        <w:t>string</w:t>
                      </w:r>
                      <w:proofErr w:type="spellEnd"/>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FF"/>
                          <w:sz w:val="19"/>
                          <w:szCs w:val="19"/>
                          <w:highlight w:val="white"/>
                        </w:rPr>
                        <w:t>string</w:t>
                      </w:r>
                      <w:proofErr w:type="spellEnd"/>
                      <w:r>
                        <w:rPr>
                          <w:rFonts w:ascii="Cascadia Mono" w:hAnsi="Cascadia Mono" w:cs="Cascadia Mono"/>
                          <w:color w:val="1A94FF"/>
                          <w:sz w:val="19"/>
                          <w:szCs w:val="19"/>
                          <w:highlight w:val="white"/>
                        </w:rPr>
                        <w:t>&gt;</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args</w:t>
                      </w:r>
                      <w:proofErr w:type="spellEnd"/>
                      <w:r>
                        <w:rPr>
                          <w:rFonts w:ascii="Cascadia Mono" w:hAnsi="Cascadia Mono" w:cs="Cascadia Mono"/>
                          <w:color w:val="D86AC2"/>
                          <w:sz w:val="19"/>
                          <w:szCs w:val="19"/>
                          <w:highlight w:val="white"/>
                        </w:rPr>
                        <w:t>)</w:t>
                      </w:r>
                    </w:p>
                    <w:p w14:paraId="36CCBC8F" w14:textId="77777777" w:rsidR="00346009" w:rsidRDefault="00346009"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D86AC2"/>
                          <w:sz w:val="19"/>
                          <w:szCs w:val="19"/>
                          <w:highlight w:val="white"/>
                        </w:rPr>
                        <w:t>{</w:t>
                      </w:r>
                    </w:p>
                    <w:p w14:paraId="676A7C7C" w14:textId="77777777" w:rsidR="00346009" w:rsidRDefault="00346009"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client</w:t>
                      </w:r>
                      <w:proofErr w:type="spellEnd"/>
                      <w:r>
                        <w:rPr>
                          <w:rFonts w:ascii="Cascadia Mono" w:hAnsi="Cascadia Mono" w:cs="Cascadia Mono"/>
                          <w:color w:val="000000"/>
                          <w:sz w:val="19"/>
                          <w:szCs w:val="19"/>
                          <w:highlight w:val="white"/>
                        </w:rPr>
                        <w:t xml:space="preserve"> = </w:t>
                      </w:r>
                      <w:proofErr w:type="spellStart"/>
                      <w:r>
                        <w:rPr>
                          <w:rFonts w:ascii="Cascadia Mono" w:hAnsi="Cascadia Mono" w:cs="Cascadia Mono"/>
                          <w:color w:val="0000FF"/>
                          <w:sz w:val="19"/>
                          <w:szCs w:val="19"/>
                          <w:highlight w:val="white"/>
                        </w:rPr>
                        <w:t>new</w:t>
                      </w:r>
                      <w:proofErr w:type="spellEnd"/>
                      <w:r>
                        <w:rPr>
                          <w:rFonts w:ascii="Cascadia Mono" w:hAnsi="Cascadia Mono" w:cs="Cascadia Mono"/>
                          <w:color w:val="000000"/>
                          <w:sz w:val="19"/>
                          <w:szCs w:val="19"/>
                          <w:highlight w:val="white"/>
                        </w:rPr>
                        <w:t xml:space="preserve"> </w:t>
                      </w:r>
                      <w:proofErr w:type="spellStart"/>
                      <w:proofErr w:type="gramStart"/>
                      <w:r>
                        <w:rPr>
                          <w:rFonts w:ascii="Cascadia Mono" w:hAnsi="Cascadia Mono" w:cs="Cascadia Mono"/>
                          <w:color w:val="2B91AF"/>
                          <w:sz w:val="19"/>
                          <w:szCs w:val="19"/>
                          <w:highlight w:val="white"/>
                        </w:rPr>
                        <w:t>HttpClient</w:t>
                      </w:r>
                      <w:proofErr w:type="spellEnd"/>
                      <w:r>
                        <w:rPr>
                          <w:rFonts w:ascii="Cascadia Mono" w:hAnsi="Cascadia Mono" w:cs="Cascadia Mono"/>
                          <w:color w:val="1A94FF"/>
                          <w:sz w:val="19"/>
                          <w:szCs w:val="19"/>
                          <w:highlight w:val="white"/>
                        </w:rPr>
                        <w:t>(</w:t>
                      </w:r>
                      <w:proofErr w:type="gramEnd"/>
                      <w:r>
                        <w:rPr>
                          <w:rFonts w:ascii="Cascadia Mono" w:hAnsi="Cascadia Mono" w:cs="Cascadia Mono"/>
                          <w:color w:val="1A94FF"/>
                          <w:sz w:val="19"/>
                          <w:szCs w:val="19"/>
                          <w:highlight w:val="white"/>
                        </w:rPr>
                        <w:t>)</w:t>
                      </w:r>
                      <w:r>
                        <w:rPr>
                          <w:rFonts w:ascii="Cascadia Mono" w:hAnsi="Cascadia Mono" w:cs="Cascadia Mono"/>
                          <w:color w:val="000000"/>
                          <w:sz w:val="19"/>
                          <w:szCs w:val="19"/>
                          <w:highlight w:val="white"/>
                        </w:rPr>
                        <w:t>;</w:t>
                      </w:r>
                    </w:p>
                    <w:p w14:paraId="7B368646" w14:textId="77777777" w:rsidR="00346009" w:rsidRDefault="00346009"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xml:space="preserve">//var </w:t>
                      </w:r>
                      <w:proofErr w:type="spellStart"/>
                      <w:r>
                        <w:rPr>
                          <w:rFonts w:ascii="Cascadia Mono" w:hAnsi="Cascadia Mono" w:cs="Cascadia Mono"/>
                          <w:color w:val="008000"/>
                          <w:sz w:val="19"/>
                          <w:szCs w:val="19"/>
                          <w:highlight w:val="white"/>
                        </w:rPr>
                        <w:t>content</w:t>
                      </w:r>
                      <w:proofErr w:type="spellEnd"/>
                      <w:r>
                        <w:rPr>
                          <w:rFonts w:ascii="Cascadia Mono" w:hAnsi="Cascadia Mono" w:cs="Cascadia Mono"/>
                          <w:color w:val="008000"/>
                          <w:sz w:val="19"/>
                          <w:szCs w:val="19"/>
                          <w:highlight w:val="white"/>
                        </w:rPr>
                        <w:t xml:space="preserve"> = </w:t>
                      </w:r>
                      <w:proofErr w:type="spellStart"/>
                      <w:r>
                        <w:rPr>
                          <w:rFonts w:ascii="Cascadia Mono" w:hAnsi="Cascadia Mono" w:cs="Cascadia Mono"/>
                          <w:color w:val="008000"/>
                          <w:sz w:val="19"/>
                          <w:szCs w:val="19"/>
                          <w:highlight w:val="white"/>
                        </w:rPr>
                        <w:t>new</w:t>
                      </w:r>
                      <w:proofErr w:type="spellEnd"/>
                      <w:r>
                        <w:rPr>
                          <w:rFonts w:ascii="Cascadia Mono" w:hAnsi="Cascadia Mono" w:cs="Cascadia Mono"/>
                          <w:color w:val="008000"/>
                          <w:sz w:val="19"/>
                          <w:szCs w:val="19"/>
                          <w:highlight w:val="white"/>
                        </w:rPr>
                        <w:t xml:space="preserve"> </w:t>
                      </w:r>
                      <w:proofErr w:type="spellStart"/>
                      <w:r>
                        <w:rPr>
                          <w:rFonts w:ascii="Cascadia Mono" w:hAnsi="Cascadia Mono" w:cs="Cascadia Mono"/>
                          <w:color w:val="008000"/>
                          <w:sz w:val="19"/>
                          <w:szCs w:val="19"/>
                          <w:highlight w:val="white"/>
                        </w:rPr>
                        <w:t>FormUrlEncodedContent</w:t>
                      </w:r>
                      <w:proofErr w:type="spellEnd"/>
                      <w:r>
                        <w:rPr>
                          <w:rFonts w:ascii="Cascadia Mono" w:hAnsi="Cascadia Mono" w:cs="Cascadia Mono"/>
                          <w:color w:val="008000"/>
                          <w:sz w:val="19"/>
                          <w:szCs w:val="19"/>
                          <w:highlight w:val="white"/>
                        </w:rPr>
                        <w:t>(</w:t>
                      </w:r>
                      <w:proofErr w:type="spellStart"/>
                      <w:r>
                        <w:rPr>
                          <w:rFonts w:ascii="Cascadia Mono" w:hAnsi="Cascadia Mono" w:cs="Cascadia Mono"/>
                          <w:color w:val="008000"/>
                          <w:sz w:val="19"/>
                          <w:szCs w:val="19"/>
                          <w:highlight w:val="white"/>
                        </w:rPr>
                        <w:t>args</w:t>
                      </w:r>
                      <w:proofErr w:type="spellEnd"/>
                      <w:r>
                        <w:rPr>
                          <w:rFonts w:ascii="Cascadia Mono" w:hAnsi="Cascadia Mono" w:cs="Cascadia Mono"/>
                          <w:color w:val="008000"/>
                          <w:sz w:val="19"/>
                          <w:szCs w:val="19"/>
                          <w:highlight w:val="white"/>
                        </w:rPr>
                        <w:t>);</w:t>
                      </w:r>
                    </w:p>
                    <w:p w14:paraId="75CA147A" w14:textId="77777777" w:rsidR="00346009" w:rsidRDefault="00346009"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FF"/>
                          <w:sz w:val="19"/>
                          <w:szCs w:val="19"/>
                          <w:highlight w:val="white"/>
                        </w:rPr>
                        <w:t>string</w:t>
                      </w:r>
                      <w:proofErr w:type="spellEnd"/>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parameters</w:t>
                      </w:r>
                      <w:proofErr w:type="spellEnd"/>
                      <w:r>
                        <w:rPr>
                          <w:rFonts w:ascii="Cascadia Mono" w:hAnsi="Cascadia Mono" w:cs="Cascadia Mono"/>
                          <w:color w:val="000000"/>
                          <w:sz w:val="19"/>
                          <w:szCs w:val="19"/>
                          <w:highlight w:val="white"/>
                        </w:rPr>
                        <w:t xml:space="preserve"> = </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w:t>
                      </w:r>
                    </w:p>
                    <w:p w14:paraId="64807FA2" w14:textId="77777777" w:rsidR="00346009" w:rsidRDefault="00346009"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spellStart"/>
                      <w:proofErr w:type="gramStart"/>
                      <w:r>
                        <w:rPr>
                          <w:rFonts w:ascii="Cascadia Mono" w:hAnsi="Cascadia Mono" w:cs="Cascadia Mono"/>
                          <w:color w:val="0000FF"/>
                          <w:sz w:val="19"/>
                          <w:szCs w:val="19"/>
                          <w:highlight w:val="white"/>
                        </w:rPr>
                        <w:t>foreach</w:t>
                      </w:r>
                      <w:proofErr w:type="spellEnd"/>
                      <w:r>
                        <w:rPr>
                          <w:rFonts w:ascii="Cascadia Mono" w:hAnsi="Cascadia Mono" w:cs="Cascadia Mono"/>
                          <w:color w:val="1A94FF"/>
                          <w:sz w:val="19"/>
                          <w:szCs w:val="19"/>
                          <w:highlight w:val="white"/>
                        </w:rPr>
                        <w:t>(</w:t>
                      </w:r>
                      <w:proofErr w:type="spellStart"/>
                      <w:proofErr w:type="gramEnd"/>
                      <w:r>
                        <w:rPr>
                          <w:rFonts w:ascii="Cascadia Mono" w:hAnsi="Cascadia Mono" w:cs="Cascadia Mono"/>
                          <w:color w:val="2B91AF"/>
                          <w:sz w:val="19"/>
                          <w:szCs w:val="19"/>
                          <w:highlight w:val="white"/>
                        </w:rPr>
                        <w:t>KeyValuePair</w:t>
                      </w:r>
                      <w:proofErr w:type="spellEnd"/>
                      <w:r>
                        <w:rPr>
                          <w:rFonts w:ascii="Cascadia Mono" w:hAnsi="Cascadia Mono" w:cs="Cascadia Mono"/>
                          <w:color w:val="FFD702"/>
                          <w:sz w:val="19"/>
                          <w:szCs w:val="19"/>
                          <w:highlight w:val="white"/>
                        </w:rPr>
                        <w:t>&lt;</w:t>
                      </w:r>
                      <w:proofErr w:type="spellStart"/>
                      <w:r>
                        <w:rPr>
                          <w:rFonts w:ascii="Cascadia Mono" w:hAnsi="Cascadia Mono" w:cs="Cascadia Mono"/>
                          <w:color w:val="0000FF"/>
                          <w:sz w:val="19"/>
                          <w:szCs w:val="19"/>
                          <w:highlight w:val="white"/>
                        </w:rPr>
                        <w:t>string</w:t>
                      </w:r>
                      <w:proofErr w:type="spellEnd"/>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FF"/>
                          <w:sz w:val="19"/>
                          <w:szCs w:val="19"/>
                          <w:highlight w:val="white"/>
                        </w:rPr>
                        <w:t>string</w:t>
                      </w:r>
                      <w:proofErr w:type="spellEnd"/>
                      <w:r>
                        <w:rPr>
                          <w:rFonts w:ascii="Cascadia Mono" w:hAnsi="Cascadia Mono" w:cs="Cascadia Mono"/>
                          <w:color w:val="FFD702"/>
                          <w:sz w:val="19"/>
                          <w:szCs w:val="19"/>
                          <w:highlight w:val="white"/>
                        </w:rPr>
                        <w:t>&gt;</w:t>
                      </w:r>
                      <w:r>
                        <w:rPr>
                          <w:rFonts w:ascii="Cascadia Mono" w:hAnsi="Cascadia Mono" w:cs="Cascadia Mono"/>
                          <w:color w:val="000000"/>
                          <w:sz w:val="19"/>
                          <w:szCs w:val="19"/>
                          <w:highlight w:val="white"/>
                        </w:rPr>
                        <w:t xml:space="preserve"> line </w:t>
                      </w:r>
                      <w:r>
                        <w:rPr>
                          <w:rFonts w:ascii="Cascadia Mono" w:hAnsi="Cascadia Mono" w:cs="Cascadia Mono"/>
                          <w:color w:val="0000FF"/>
                          <w:sz w:val="19"/>
                          <w:szCs w:val="19"/>
                          <w:highlight w:val="white"/>
                        </w:rPr>
                        <w:t>in</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args</w:t>
                      </w:r>
                      <w:proofErr w:type="spellEnd"/>
                      <w:r>
                        <w:rPr>
                          <w:rFonts w:ascii="Cascadia Mono" w:hAnsi="Cascadia Mono" w:cs="Cascadia Mono"/>
                          <w:color w:val="1A94FF"/>
                          <w:sz w:val="19"/>
                          <w:szCs w:val="19"/>
                          <w:highlight w:val="white"/>
                        </w:rPr>
                        <w:t>)</w:t>
                      </w:r>
                    </w:p>
                    <w:p w14:paraId="30AD58AC" w14:textId="77777777" w:rsidR="00346009" w:rsidRDefault="00346009"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1A94FF"/>
                          <w:sz w:val="19"/>
                          <w:szCs w:val="19"/>
                          <w:highlight w:val="white"/>
                        </w:rPr>
                        <w:t>{</w:t>
                      </w:r>
                    </w:p>
                    <w:p w14:paraId="052F8AC4" w14:textId="77777777" w:rsidR="00346009" w:rsidRDefault="00346009"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parameters</w:t>
                      </w:r>
                      <w:proofErr w:type="spellEnd"/>
                      <w:r>
                        <w:rPr>
                          <w:rFonts w:ascii="Cascadia Mono" w:hAnsi="Cascadia Mono" w:cs="Cascadia Mono"/>
                          <w:color w:val="000000"/>
                          <w:sz w:val="19"/>
                          <w:szCs w:val="19"/>
                          <w:highlight w:val="white"/>
                        </w:rPr>
                        <w:t xml:space="preserve"> += </w:t>
                      </w:r>
                      <w:r>
                        <w:rPr>
                          <w:rFonts w:ascii="Cascadia Mono" w:hAnsi="Cascadia Mono" w:cs="Cascadia Mono"/>
                          <w:color w:val="A31515"/>
                          <w:sz w:val="19"/>
                          <w:szCs w:val="19"/>
                          <w:highlight w:val="white"/>
                        </w:rPr>
                        <w:t>$"</w:t>
                      </w:r>
                      <w:r>
                        <w:rPr>
                          <w:rFonts w:ascii="Cascadia Mono" w:hAnsi="Cascadia Mono" w:cs="Cascadia Mono"/>
                          <w:color w:val="FFD702"/>
                          <w:sz w:val="19"/>
                          <w:szCs w:val="19"/>
                          <w:highlight w:val="white"/>
                        </w:rPr>
                        <w:t>{</w:t>
                      </w:r>
                      <w:proofErr w:type="spellStart"/>
                      <w:proofErr w:type="gramStart"/>
                      <w:r>
                        <w:rPr>
                          <w:rFonts w:ascii="Cascadia Mono" w:hAnsi="Cascadia Mono" w:cs="Cascadia Mono"/>
                          <w:color w:val="000000"/>
                          <w:sz w:val="19"/>
                          <w:szCs w:val="19"/>
                          <w:highlight w:val="white"/>
                        </w:rPr>
                        <w:t>line.Key</w:t>
                      </w:r>
                      <w:proofErr w:type="spellEnd"/>
                      <w:proofErr w:type="gramEnd"/>
                      <w:r>
                        <w:rPr>
                          <w:rFonts w:ascii="Cascadia Mono" w:hAnsi="Cascadia Mono" w:cs="Cascadia Mono"/>
                          <w:color w:val="FFD702"/>
                          <w:sz w:val="19"/>
                          <w:szCs w:val="19"/>
                          <w:highlight w:val="white"/>
                        </w:rPr>
                        <w:t>}</w:t>
                      </w:r>
                      <w:r>
                        <w:rPr>
                          <w:rFonts w:ascii="Cascadia Mono" w:hAnsi="Cascadia Mono" w:cs="Cascadia Mono"/>
                          <w:color w:val="A31515"/>
                          <w:sz w:val="19"/>
                          <w:szCs w:val="19"/>
                          <w:highlight w:val="white"/>
                        </w:rPr>
                        <w:t>=</w:t>
                      </w:r>
                      <w:r>
                        <w:rPr>
                          <w:rFonts w:ascii="Cascadia Mono" w:hAnsi="Cascadia Mono" w:cs="Cascadia Mono"/>
                          <w:color w:val="FFD702"/>
                          <w:sz w:val="19"/>
                          <w:szCs w:val="19"/>
                          <w:highlight w:val="white"/>
                        </w:rPr>
                        <w:t>{</w:t>
                      </w:r>
                      <w:proofErr w:type="spellStart"/>
                      <w:r>
                        <w:rPr>
                          <w:rFonts w:ascii="Cascadia Mono" w:hAnsi="Cascadia Mono" w:cs="Cascadia Mono"/>
                          <w:color w:val="000000"/>
                          <w:sz w:val="19"/>
                          <w:szCs w:val="19"/>
                          <w:highlight w:val="white"/>
                        </w:rPr>
                        <w:t>line.Value</w:t>
                      </w:r>
                      <w:proofErr w:type="spellEnd"/>
                      <w:r>
                        <w:rPr>
                          <w:rFonts w:ascii="Cascadia Mono" w:hAnsi="Cascadia Mono" w:cs="Cascadia Mono"/>
                          <w:color w:val="FFD702"/>
                          <w:sz w:val="19"/>
                          <w:szCs w:val="19"/>
                          <w:highlight w:val="white"/>
                        </w:rPr>
                        <w:t>}</w:t>
                      </w:r>
                      <w:r>
                        <w:rPr>
                          <w:rFonts w:ascii="Cascadia Mono" w:hAnsi="Cascadia Mono" w:cs="Cascadia Mono"/>
                          <w:color w:val="A31515"/>
                          <w:sz w:val="19"/>
                          <w:szCs w:val="19"/>
                          <w:highlight w:val="white"/>
                        </w:rPr>
                        <w:t>&amp;"</w:t>
                      </w:r>
                      <w:r>
                        <w:rPr>
                          <w:rFonts w:ascii="Cascadia Mono" w:hAnsi="Cascadia Mono" w:cs="Cascadia Mono"/>
                          <w:color w:val="000000"/>
                          <w:sz w:val="19"/>
                          <w:szCs w:val="19"/>
                          <w:highlight w:val="white"/>
                        </w:rPr>
                        <w:t>;</w:t>
                      </w:r>
                    </w:p>
                    <w:p w14:paraId="0BEB313C" w14:textId="77777777" w:rsidR="00346009" w:rsidRDefault="00346009"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1A94FF"/>
                          <w:sz w:val="19"/>
                          <w:szCs w:val="19"/>
                          <w:highlight w:val="white"/>
                        </w:rPr>
                        <w:t>}</w:t>
                      </w:r>
                    </w:p>
                    <w:p w14:paraId="58CC8ED5" w14:textId="77777777" w:rsidR="00346009" w:rsidRDefault="00346009"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spellStart"/>
                      <w:proofErr w:type="gramStart"/>
                      <w:r>
                        <w:rPr>
                          <w:rFonts w:ascii="Cascadia Mono" w:hAnsi="Cascadia Mono" w:cs="Cascadia Mono"/>
                          <w:color w:val="000000"/>
                          <w:sz w:val="19"/>
                          <w:szCs w:val="19"/>
                          <w:highlight w:val="white"/>
                        </w:rPr>
                        <w:t>parameters.Remove</w:t>
                      </w:r>
                      <w:proofErr w:type="spellEnd"/>
                      <w:proofErr w:type="gramEnd"/>
                      <w:r>
                        <w:rPr>
                          <w:rFonts w:ascii="Cascadia Mono" w:hAnsi="Cascadia Mono" w:cs="Cascadia Mono"/>
                          <w:color w:val="1A94FF"/>
                          <w:sz w:val="19"/>
                          <w:szCs w:val="19"/>
                          <w:highlight w:val="white"/>
                        </w:rPr>
                        <w:t>(</w:t>
                      </w:r>
                      <w:proofErr w:type="spellStart"/>
                      <w:r>
                        <w:rPr>
                          <w:rFonts w:ascii="Cascadia Mono" w:hAnsi="Cascadia Mono" w:cs="Cascadia Mono"/>
                          <w:color w:val="000000"/>
                          <w:sz w:val="19"/>
                          <w:szCs w:val="19"/>
                          <w:highlight w:val="white"/>
                        </w:rPr>
                        <w:t>parameters.Length</w:t>
                      </w:r>
                      <w:proofErr w:type="spellEnd"/>
                      <w:r>
                        <w:rPr>
                          <w:rFonts w:ascii="Cascadia Mono" w:hAnsi="Cascadia Mono" w:cs="Cascadia Mono"/>
                          <w:color w:val="000000"/>
                          <w:sz w:val="19"/>
                          <w:szCs w:val="19"/>
                          <w:highlight w:val="white"/>
                        </w:rPr>
                        <w:t xml:space="preserve"> - 1</w:t>
                      </w:r>
                      <w:r>
                        <w:rPr>
                          <w:rFonts w:ascii="Cascadia Mono" w:hAnsi="Cascadia Mono" w:cs="Cascadia Mono"/>
                          <w:color w:val="1A94FF"/>
                          <w:sz w:val="19"/>
                          <w:szCs w:val="19"/>
                          <w:highlight w:val="white"/>
                        </w:rPr>
                        <w:t>)</w:t>
                      </w:r>
                      <w:r>
                        <w:rPr>
                          <w:rFonts w:ascii="Cascadia Mono" w:hAnsi="Cascadia Mono" w:cs="Cascadia Mono"/>
                          <w:color w:val="000000"/>
                          <w:sz w:val="19"/>
                          <w:szCs w:val="19"/>
                          <w:highlight w:val="white"/>
                        </w:rPr>
                        <w:t>;</w:t>
                      </w:r>
                    </w:p>
                    <w:p w14:paraId="3A905885" w14:textId="77777777" w:rsidR="00346009" w:rsidRDefault="00346009"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content</w:t>
                      </w:r>
                      <w:proofErr w:type="spellEnd"/>
                      <w:r>
                        <w:rPr>
                          <w:rFonts w:ascii="Cascadia Mono" w:hAnsi="Cascadia Mono" w:cs="Cascadia Mono"/>
                          <w:color w:val="000000"/>
                          <w:sz w:val="19"/>
                          <w:szCs w:val="19"/>
                          <w:highlight w:val="white"/>
                        </w:rPr>
                        <w:t xml:space="preserve"> = </w:t>
                      </w:r>
                      <w:proofErr w:type="spellStart"/>
                      <w:r>
                        <w:rPr>
                          <w:rFonts w:ascii="Cascadia Mono" w:hAnsi="Cascadia Mono" w:cs="Cascadia Mono"/>
                          <w:color w:val="0000FF"/>
                          <w:sz w:val="19"/>
                          <w:szCs w:val="19"/>
                          <w:highlight w:val="white"/>
                        </w:rPr>
                        <w:t>new</w:t>
                      </w:r>
                      <w:proofErr w:type="spellEnd"/>
                      <w:r>
                        <w:rPr>
                          <w:rFonts w:ascii="Cascadia Mono" w:hAnsi="Cascadia Mono" w:cs="Cascadia Mono"/>
                          <w:color w:val="000000"/>
                          <w:sz w:val="19"/>
                          <w:szCs w:val="19"/>
                          <w:highlight w:val="white"/>
                        </w:rPr>
                        <w:t xml:space="preserve"> </w:t>
                      </w:r>
                      <w:proofErr w:type="spellStart"/>
                      <w:proofErr w:type="gramStart"/>
                      <w:r>
                        <w:rPr>
                          <w:rFonts w:ascii="Cascadia Mono" w:hAnsi="Cascadia Mono" w:cs="Cascadia Mono"/>
                          <w:color w:val="2B91AF"/>
                          <w:sz w:val="19"/>
                          <w:szCs w:val="19"/>
                          <w:highlight w:val="white"/>
                        </w:rPr>
                        <w:t>StringContent</w:t>
                      </w:r>
                      <w:proofErr w:type="spellEnd"/>
                      <w:r>
                        <w:rPr>
                          <w:rFonts w:ascii="Cascadia Mono" w:hAnsi="Cascadia Mono" w:cs="Cascadia Mono"/>
                          <w:color w:val="1A94FF"/>
                          <w:sz w:val="19"/>
                          <w:szCs w:val="19"/>
                          <w:highlight w:val="white"/>
                        </w:rPr>
                        <w:t>(</w:t>
                      </w:r>
                      <w:proofErr w:type="spellStart"/>
                      <w:proofErr w:type="gramEnd"/>
                      <w:r>
                        <w:rPr>
                          <w:rFonts w:ascii="Cascadia Mono" w:hAnsi="Cascadia Mono" w:cs="Cascadia Mono"/>
                          <w:color w:val="000000"/>
                          <w:sz w:val="19"/>
                          <w:szCs w:val="19"/>
                          <w:highlight w:val="white"/>
                        </w:rPr>
                        <w:t>parameters</w:t>
                      </w:r>
                      <w:proofErr w:type="spellEnd"/>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Encoding</w:t>
                      </w:r>
                      <w:r>
                        <w:rPr>
                          <w:rFonts w:ascii="Cascadia Mono" w:hAnsi="Cascadia Mono" w:cs="Cascadia Mono"/>
                          <w:color w:val="000000"/>
                          <w:sz w:val="19"/>
                          <w:szCs w:val="19"/>
                          <w:highlight w:val="white"/>
                        </w:rPr>
                        <w:t xml:space="preserve">.UTF8, </w:t>
                      </w:r>
                      <w:r>
                        <w:rPr>
                          <w:rFonts w:ascii="Cascadia Mono" w:hAnsi="Cascadia Mono" w:cs="Cascadia Mono"/>
                          <w:color w:val="A31515"/>
                          <w:sz w:val="19"/>
                          <w:szCs w:val="19"/>
                          <w:highlight w:val="white"/>
                        </w:rPr>
                        <w:t>"</w:t>
                      </w:r>
                      <w:proofErr w:type="spellStart"/>
                      <w:r>
                        <w:rPr>
                          <w:rFonts w:ascii="Cascadia Mono" w:hAnsi="Cascadia Mono" w:cs="Cascadia Mono"/>
                          <w:color w:val="A31515"/>
                          <w:sz w:val="19"/>
                          <w:szCs w:val="19"/>
                          <w:highlight w:val="white"/>
                        </w:rPr>
                        <w:t>application</w:t>
                      </w:r>
                      <w:proofErr w:type="spellEnd"/>
                      <w:r>
                        <w:rPr>
                          <w:rFonts w:ascii="Cascadia Mono" w:hAnsi="Cascadia Mono" w:cs="Cascadia Mono"/>
                          <w:color w:val="A31515"/>
                          <w:sz w:val="19"/>
                          <w:szCs w:val="19"/>
                          <w:highlight w:val="white"/>
                        </w:rPr>
                        <w:t>/</w:t>
                      </w:r>
                      <w:proofErr w:type="spellStart"/>
                      <w:r>
                        <w:rPr>
                          <w:rFonts w:ascii="Cascadia Mono" w:hAnsi="Cascadia Mono" w:cs="Cascadia Mono"/>
                          <w:color w:val="A31515"/>
                          <w:sz w:val="19"/>
                          <w:szCs w:val="19"/>
                          <w:highlight w:val="white"/>
                        </w:rPr>
                        <w:t>x-www-form-urlencoded</w:t>
                      </w:r>
                      <w:proofErr w:type="spellEnd"/>
                      <w:r>
                        <w:rPr>
                          <w:rFonts w:ascii="Cascadia Mono" w:hAnsi="Cascadia Mono" w:cs="Cascadia Mono"/>
                          <w:color w:val="A31515"/>
                          <w:sz w:val="19"/>
                          <w:szCs w:val="19"/>
                          <w:highlight w:val="white"/>
                        </w:rPr>
                        <w:t>"</w:t>
                      </w:r>
                      <w:r>
                        <w:rPr>
                          <w:rFonts w:ascii="Cascadia Mono" w:hAnsi="Cascadia Mono" w:cs="Cascadia Mono"/>
                          <w:color w:val="1A94FF"/>
                          <w:sz w:val="19"/>
                          <w:szCs w:val="19"/>
                          <w:highlight w:val="white"/>
                        </w:rPr>
                        <w:t>)</w:t>
                      </w:r>
                      <w:r>
                        <w:rPr>
                          <w:rFonts w:ascii="Cascadia Mono" w:hAnsi="Cascadia Mono" w:cs="Cascadia Mono"/>
                          <w:color w:val="000000"/>
                          <w:sz w:val="19"/>
                          <w:szCs w:val="19"/>
                          <w:highlight w:val="white"/>
                        </w:rPr>
                        <w:t>;</w:t>
                      </w:r>
                    </w:p>
                    <w:p w14:paraId="4EA0C9AC" w14:textId="77777777" w:rsidR="00346009" w:rsidRDefault="00346009"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response</w:t>
                      </w:r>
                      <w:proofErr w:type="spellEnd"/>
                      <w:r>
                        <w:rPr>
                          <w:rFonts w:ascii="Cascadia Mono" w:hAnsi="Cascadia Mono" w:cs="Cascadia Mono"/>
                          <w:color w:val="000000"/>
                          <w:sz w:val="19"/>
                          <w:szCs w:val="19"/>
                          <w:highlight w:val="white"/>
                        </w:rPr>
                        <w:t xml:space="preserve"> = </w:t>
                      </w:r>
                      <w:proofErr w:type="spellStart"/>
                      <w:r>
                        <w:rPr>
                          <w:rFonts w:ascii="Cascadia Mono" w:hAnsi="Cascadia Mono" w:cs="Cascadia Mono"/>
                          <w:color w:val="0000FF"/>
                          <w:sz w:val="19"/>
                          <w:szCs w:val="19"/>
                          <w:highlight w:val="white"/>
                        </w:rPr>
                        <w:t>await</w:t>
                      </w:r>
                      <w:proofErr w:type="spellEnd"/>
                      <w:r>
                        <w:rPr>
                          <w:rFonts w:ascii="Cascadia Mono" w:hAnsi="Cascadia Mono" w:cs="Cascadia Mono"/>
                          <w:color w:val="000000"/>
                          <w:sz w:val="19"/>
                          <w:szCs w:val="19"/>
                          <w:highlight w:val="white"/>
                        </w:rPr>
                        <w:t xml:space="preserve"> </w:t>
                      </w:r>
                      <w:proofErr w:type="spellStart"/>
                      <w:proofErr w:type="gramStart"/>
                      <w:r>
                        <w:rPr>
                          <w:rFonts w:ascii="Cascadia Mono" w:hAnsi="Cascadia Mono" w:cs="Cascadia Mono"/>
                          <w:color w:val="000000"/>
                          <w:sz w:val="19"/>
                          <w:szCs w:val="19"/>
                          <w:highlight w:val="white"/>
                        </w:rPr>
                        <w:t>client.PostAsync</w:t>
                      </w:r>
                      <w:proofErr w:type="spellEnd"/>
                      <w:proofErr w:type="gramEnd"/>
                      <w:r>
                        <w:rPr>
                          <w:rFonts w:ascii="Cascadia Mono" w:hAnsi="Cascadia Mono" w:cs="Cascadia Mono"/>
                          <w:color w:val="1A94FF"/>
                          <w:sz w:val="19"/>
                          <w:szCs w:val="19"/>
                          <w:highlight w:val="white"/>
                        </w:rPr>
                        <w:t>(</w:t>
                      </w:r>
                      <w:r>
                        <w:rPr>
                          <w:rFonts w:ascii="Cascadia Mono" w:hAnsi="Cascadia Mono" w:cs="Cascadia Mono"/>
                          <w:color w:val="A31515"/>
                          <w:sz w:val="19"/>
                          <w:szCs w:val="19"/>
                          <w:highlight w:val="white"/>
                        </w:rPr>
                        <w:t>"http://localhost:8000/BACKEND/</w:t>
                      </w:r>
                      <w:proofErr w:type="spellStart"/>
                      <w:r>
                        <w:rPr>
                          <w:rFonts w:ascii="Cascadia Mono" w:hAnsi="Cascadia Mono" w:cs="Cascadia Mono"/>
                          <w:color w:val="A31515"/>
                          <w:sz w:val="19"/>
                          <w:szCs w:val="19"/>
                          <w:highlight w:val="white"/>
                        </w:rPr>
                        <w:t>api.php</w:t>
                      </w:r>
                      <w:proofErr w:type="spellEnd"/>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content</w:t>
                      </w:r>
                      <w:proofErr w:type="spellEnd"/>
                      <w:r>
                        <w:rPr>
                          <w:rFonts w:ascii="Cascadia Mono" w:hAnsi="Cascadia Mono" w:cs="Cascadia Mono"/>
                          <w:color w:val="1A94FF"/>
                          <w:sz w:val="19"/>
                          <w:szCs w:val="19"/>
                          <w:highlight w:val="white"/>
                        </w:rPr>
                        <w:t>)</w:t>
                      </w:r>
                      <w:r>
                        <w:rPr>
                          <w:rFonts w:ascii="Cascadia Mono" w:hAnsi="Cascadia Mono" w:cs="Cascadia Mono"/>
                          <w:color w:val="000000"/>
                          <w:sz w:val="19"/>
                          <w:szCs w:val="19"/>
                          <w:highlight w:val="white"/>
                        </w:rPr>
                        <w:t>;</w:t>
                      </w:r>
                    </w:p>
                    <w:p w14:paraId="09659FC8" w14:textId="77777777" w:rsidR="00346009" w:rsidRDefault="00346009"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responseString</w:t>
                      </w:r>
                      <w:proofErr w:type="spellEnd"/>
                      <w:r>
                        <w:rPr>
                          <w:rFonts w:ascii="Cascadia Mono" w:hAnsi="Cascadia Mono" w:cs="Cascadia Mono"/>
                          <w:color w:val="000000"/>
                          <w:sz w:val="19"/>
                          <w:szCs w:val="19"/>
                          <w:highlight w:val="white"/>
                        </w:rPr>
                        <w:t xml:space="preserve"> = </w:t>
                      </w:r>
                      <w:proofErr w:type="spellStart"/>
                      <w:r>
                        <w:rPr>
                          <w:rFonts w:ascii="Cascadia Mono" w:hAnsi="Cascadia Mono" w:cs="Cascadia Mono"/>
                          <w:color w:val="0000FF"/>
                          <w:sz w:val="19"/>
                          <w:szCs w:val="19"/>
                          <w:highlight w:val="white"/>
                        </w:rPr>
                        <w:t>await</w:t>
                      </w:r>
                      <w:proofErr w:type="spellEnd"/>
                      <w:r>
                        <w:rPr>
                          <w:rFonts w:ascii="Cascadia Mono" w:hAnsi="Cascadia Mono" w:cs="Cascadia Mono"/>
                          <w:color w:val="000000"/>
                          <w:sz w:val="19"/>
                          <w:szCs w:val="19"/>
                          <w:highlight w:val="white"/>
                        </w:rPr>
                        <w:t xml:space="preserve"> </w:t>
                      </w:r>
                      <w:proofErr w:type="spellStart"/>
                      <w:proofErr w:type="gramStart"/>
                      <w:r>
                        <w:rPr>
                          <w:rFonts w:ascii="Cascadia Mono" w:hAnsi="Cascadia Mono" w:cs="Cascadia Mono"/>
                          <w:color w:val="000000"/>
                          <w:sz w:val="19"/>
                          <w:szCs w:val="19"/>
                          <w:highlight w:val="white"/>
                        </w:rPr>
                        <w:t>response.Content.ReadAsStringAsync</w:t>
                      </w:r>
                      <w:proofErr w:type="spellEnd"/>
                      <w:proofErr w:type="gramEnd"/>
                      <w:r>
                        <w:rPr>
                          <w:rFonts w:ascii="Cascadia Mono" w:hAnsi="Cascadia Mono" w:cs="Cascadia Mono"/>
                          <w:color w:val="1A94FF"/>
                          <w:sz w:val="19"/>
                          <w:szCs w:val="19"/>
                          <w:highlight w:val="white"/>
                        </w:rPr>
                        <w:t>()</w:t>
                      </w:r>
                      <w:r>
                        <w:rPr>
                          <w:rFonts w:ascii="Cascadia Mono" w:hAnsi="Cascadia Mono" w:cs="Cascadia Mono"/>
                          <w:color w:val="000000"/>
                          <w:sz w:val="19"/>
                          <w:szCs w:val="19"/>
                          <w:highlight w:val="white"/>
                        </w:rPr>
                        <w:t>;</w:t>
                      </w:r>
                    </w:p>
                    <w:p w14:paraId="1AAF7C66" w14:textId="77777777" w:rsidR="00346009" w:rsidRDefault="00346009"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spellStart"/>
                      <w:r>
                        <w:rPr>
                          <w:rFonts w:ascii="Cascadia Mono" w:hAnsi="Cascadia Mono" w:cs="Cascadia Mono"/>
                          <w:color w:val="2B91AF"/>
                          <w:sz w:val="19"/>
                          <w:szCs w:val="19"/>
                          <w:highlight w:val="white"/>
                        </w:rPr>
                        <w:t>JavaScriptSerializer</w:t>
                      </w:r>
                      <w:proofErr w:type="spellEnd"/>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serializer</w:t>
                      </w:r>
                      <w:proofErr w:type="spellEnd"/>
                      <w:r>
                        <w:rPr>
                          <w:rFonts w:ascii="Cascadia Mono" w:hAnsi="Cascadia Mono" w:cs="Cascadia Mono"/>
                          <w:color w:val="000000"/>
                          <w:sz w:val="19"/>
                          <w:szCs w:val="19"/>
                          <w:highlight w:val="white"/>
                        </w:rPr>
                        <w:t xml:space="preserve"> = </w:t>
                      </w:r>
                      <w:proofErr w:type="spellStart"/>
                      <w:r>
                        <w:rPr>
                          <w:rFonts w:ascii="Cascadia Mono" w:hAnsi="Cascadia Mono" w:cs="Cascadia Mono"/>
                          <w:color w:val="0000FF"/>
                          <w:sz w:val="19"/>
                          <w:szCs w:val="19"/>
                          <w:highlight w:val="white"/>
                        </w:rPr>
                        <w:t>new</w:t>
                      </w:r>
                      <w:proofErr w:type="spellEnd"/>
                      <w:r>
                        <w:rPr>
                          <w:rFonts w:ascii="Cascadia Mono" w:hAnsi="Cascadia Mono" w:cs="Cascadia Mono"/>
                          <w:color w:val="000000"/>
                          <w:sz w:val="19"/>
                          <w:szCs w:val="19"/>
                          <w:highlight w:val="white"/>
                        </w:rPr>
                        <w:t xml:space="preserve"> </w:t>
                      </w:r>
                      <w:proofErr w:type="spellStart"/>
                      <w:proofErr w:type="gramStart"/>
                      <w:r>
                        <w:rPr>
                          <w:rFonts w:ascii="Cascadia Mono" w:hAnsi="Cascadia Mono" w:cs="Cascadia Mono"/>
                          <w:color w:val="2B91AF"/>
                          <w:sz w:val="19"/>
                          <w:szCs w:val="19"/>
                          <w:highlight w:val="white"/>
                        </w:rPr>
                        <w:t>JavaScriptSerializer</w:t>
                      </w:r>
                      <w:proofErr w:type="spellEnd"/>
                      <w:r>
                        <w:rPr>
                          <w:rFonts w:ascii="Cascadia Mono" w:hAnsi="Cascadia Mono" w:cs="Cascadia Mono"/>
                          <w:color w:val="1A94FF"/>
                          <w:sz w:val="19"/>
                          <w:szCs w:val="19"/>
                          <w:highlight w:val="white"/>
                        </w:rPr>
                        <w:t>(</w:t>
                      </w:r>
                      <w:proofErr w:type="gramEnd"/>
                      <w:r>
                        <w:rPr>
                          <w:rFonts w:ascii="Cascadia Mono" w:hAnsi="Cascadia Mono" w:cs="Cascadia Mono"/>
                          <w:color w:val="1A94FF"/>
                          <w:sz w:val="19"/>
                          <w:szCs w:val="19"/>
                          <w:highlight w:val="white"/>
                        </w:rPr>
                        <w:t>)</w:t>
                      </w:r>
                      <w:r>
                        <w:rPr>
                          <w:rFonts w:ascii="Cascadia Mono" w:hAnsi="Cascadia Mono" w:cs="Cascadia Mono"/>
                          <w:color w:val="000000"/>
                          <w:sz w:val="19"/>
                          <w:szCs w:val="19"/>
                          <w:highlight w:val="white"/>
                        </w:rPr>
                        <w:t>;</w:t>
                      </w:r>
                    </w:p>
                    <w:p w14:paraId="59440622" w14:textId="77777777" w:rsidR="00346009" w:rsidRDefault="00346009"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responseDir</w:t>
                      </w:r>
                      <w:proofErr w:type="spellEnd"/>
                      <w:r>
                        <w:rPr>
                          <w:rFonts w:ascii="Cascadia Mono" w:hAnsi="Cascadia Mono" w:cs="Cascadia Mono"/>
                          <w:color w:val="000000"/>
                          <w:sz w:val="19"/>
                          <w:szCs w:val="19"/>
                          <w:highlight w:val="white"/>
                        </w:rPr>
                        <w:t xml:space="preserve"> = </w:t>
                      </w:r>
                      <w:proofErr w:type="spellStart"/>
                      <w:proofErr w:type="gramStart"/>
                      <w:r>
                        <w:rPr>
                          <w:rFonts w:ascii="Cascadia Mono" w:hAnsi="Cascadia Mono" w:cs="Cascadia Mono"/>
                          <w:color w:val="000000"/>
                          <w:sz w:val="19"/>
                          <w:szCs w:val="19"/>
                          <w:highlight w:val="white"/>
                        </w:rPr>
                        <w:t>serializer.Deserialize</w:t>
                      </w:r>
                      <w:proofErr w:type="spellEnd"/>
                      <w:proofErr w:type="gramEnd"/>
                      <w:r>
                        <w:rPr>
                          <w:rFonts w:ascii="Cascadia Mono" w:hAnsi="Cascadia Mono" w:cs="Cascadia Mono"/>
                          <w:color w:val="1A94FF"/>
                          <w:sz w:val="19"/>
                          <w:szCs w:val="19"/>
                          <w:highlight w:val="white"/>
                        </w:rPr>
                        <w:t>(</w:t>
                      </w:r>
                      <w:proofErr w:type="spellStart"/>
                      <w:r>
                        <w:rPr>
                          <w:rFonts w:ascii="Cascadia Mono" w:hAnsi="Cascadia Mono" w:cs="Cascadia Mono"/>
                          <w:color w:val="000000"/>
                          <w:sz w:val="19"/>
                          <w:szCs w:val="19"/>
                          <w:highlight w:val="white"/>
                        </w:rPr>
                        <w:t>responseString</w:t>
                      </w:r>
                      <w:proofErr w:type="spellEnd"/>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FF"/>
                          <w:sz w:val="19"/>
                          <w:szCs w:val="19"/>
                          <w:highlight w:val="white"/>
                        </w:rPr>
                        <w:t>typeof</w:t>
                      </w:r>
                      <w:proofErr w:type="spellEnd"/>
                      <w:r>
                        <w:rPr>
                          <w:rFonts w:ascii="Cascadia Mono" w:hAnsi="Cascadia Mono" w:cs="Cascadia Mono"/>
                          <w:color w:val="FFD702"/>
                          <w:sz w:val="19"/>
                          <w:szCs w:val="19"/>
                          <w:highlight w:val="white"/>
                        </w:rPr>
                        <w:t>(</w:t>
                      </w:r>
                      <w:r>
                        <w:rPr>
                          <w:rFonts w:ascii="Cascadia Mono" w:hAnsi="Cascadia Mono" w:cs="Cascadia Mono"/>
                          <w:color w:val="2B91AF"/>
                          <w:sz w:val="19"/>
                          <w:szCs w:val="19"/>
                          <w:highlight w:val="white"/>
                        </w:rPr>
                        <w:t>List</w:t>
                      </w:r>
                      <w:r>
                        <w:rPr>
                          <w:rFonts w:ascii="Cascadia Mono" w:hAnsi="Cascadia Mono" w:cs="Cascadia Mono"/>
                          <w:color w:val="D86AC2"/>
                          <w:sz w:val="19"/>
                          <w:szCs w:val="19"/>
                          <w:highlight w:val="white"/>
                        </w:rPr>
                        <w:t>&lt;</w:t>
                      </w:r>
                      <w:proofErr w:type="spellStart"/>
                      <w:r>
                        <w:rPr>
                          <w:rFonts w:ascii="Cascadia Mono" w:hAnsi="Cascadia Mono" w:cs="Cascadia Mono"/>
                          <w:color w:val="2B91AF"/>
                          <w:sz w:val="19"/>
                          <w:szCs w:val="19"/>
                          <w:highlight w:val="white"/>
                        </w:rPr>
                        <w:t>Dictionary</w:t>
                      </w:r>
                      <w:proofErr w:type="spellEnd"/>
                      <w:r>
                        <w:rPr>
                          <w:rFonts w:ascii="Cascadia Mono" w:hAnsi="Cascadia Mono" w:cs="Cascadia Mono"/>
                          <w:color w:val="1A94FF"/>
                          <w:sz w:val="19"/>
                          <w:szCs w:val="19"/>
                          <w:highlight w:val="white"/>
                        </w:rPr>
                        <w:t>&lt;</w:t>
                      </w:r>
                      <w:proofErr w:type="spellStart"/>
                      <w:r>
                        <w:rPr>
                          <w:rFonts w:ascii="Cascadia Mono" w:hAnsi="Cascadia Mono" w:cs="Cascadia Mono"/>
                          <w:color w:val="0000FF"/>
                          <w:sz w:val="19"/>
                          <w:szCs w:val="19"/>
                          <w:highlight w:val="white"/>
                        </w:rPr>
                        <w:t>string</w:t>
                      </w:r>
                      <w:proofErr w:type="spellEnd"/>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FF"/>
                          <w:sz w:val="19"/>
                          <w:szCs w:val="19"/>
                          <w:highlight w:val="white"/>
                        </w:rPr>
                        <w:t>string</w:t>
                      </w:r>
                      <w:proofErr w:type="spellEnd"/>
                      <w:r>
                        <w:rPr>
                          <w:rFonts w:ascii="Cascadia Mono" w:hAnsi="Cascadia Mono" w:cs="Cascadia Mono"/>
                          <w:color w:val="1A94FF"/>
                          <w:sz w:val="19"/>
                          <w:szCs w:val="19"/>
                          <w:highlight w:val="white"/>
                        </w:rPr>
                        <w:t>&gt;</w:t>
                      </w:r>
                      <w:r>
                        <w:rPr>
                          <w:rFonts w:ascii="Cascadia Mono" w:hAnsi="Cascadia Mono" w:cs="Cascadia Mono"/>
                          <w:color w:val="D86AC2"/>
                          <w:sz w:val="19"/>
                          <w:szCs w:val="19"/>
                          <w:highlight w:val="white"/>
                        </w:rPr>
                        <w:t>&gt;</w:t>
                      </w:r>
                      <w:r>
                        <w:rPr>
                          <w:rFonts w:ascii="Cascadia Mono" w:hAnsi="Cascadia Mono" w:cs="Cascadia Mono"/>
                          <w:color w:val="FFD702"/>
                          <w:sz w:val="19"/>
                          <w:szCs w:val="19"/>
                          <w:highlight w:val="white"/>
                        </w:rPr>
                        <w:t>)</w:t>
                      </w:r>
                      <w:r>
                        <w:rPr>
                          <w:rFonts w:ascii="Cascadia Mono" w:hAnsi="Cascadia Mono" w:cs="Cascadia Mono"/>
                          <w:color w:val="1A94FF"/>
                          <w:sz w:val="19"/>
                          <w:szCs w:val="19"/>
                          <w:highlight w:val="white"/>
                        </w:rPr>
                        <w:t>)</w:t>
                      </w:r>
                      <w:r>
                        <w:rPr>
                          <w:rFonts w:ascii="Cascadia Mono" w:hAnsi="Cascadia Mono" w:cs="Cascadia Mono"/>
                          <w:color w:val="000000"/>
                          <w:sz w:val="19"/>
                          <w:szCs w:val="19"/>
                          <w:highlight w:val="white"/>
                        </w:rPr>
                        <w:t>;</w:t>
                      </w:r>
                    </w:p>
                    <w:p w14:paraId="21AC1F38" w14:textId="77777777" w:rsidR="00346009" w:rsidRDefault="00346009"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spellStart"/>
                      <w:proofErr w:type="gramStart"/>
                      <w:r>
                        <w:rPr>
                          <w:rFonts w:ascii="Cascadia Mono" w:hAnsi="Cascadia Mono" w:cs="Cascadia Mono"/>
                          <w:color w:val="000000"/>
                          <w:sz w:val="19"/>
                          <w:szCs w:val="19"/>
                          <w:highlight w:val="white"/>
                        </w:rPr>
                        <w:t>client.Dispose</w:t>
                      </w:r>
                      <w:proofErr w:type="spellEnd"/>
                      <w:proofErr w:type="gramEnd"/>
                      <w:r>
                        <w:rPr>
                          <w:rFonts w:ascii="Cascadia Mono" w:hAnsi="Cascadia Mono" w:cs="Cascadia Mono"/>
                          <w:color w:val="1A94FF"/>
                          <w:sz w:val="19"/>
                          <w:szCs w:val="19"/>
                          <w:highlight w:val="white"/>
                        </w:rPr>
                        <w:t>()</w:t>
                      </w:r>
                      <w:r>
                        <w:rPr>
                          <w:rFonts w:ascii="Cascadia Mono" w:hAnsi="Cascadia Mono" w:cs="Cascadia Mono"/>
                          <w:color w:val="000000"/>
                          <w:sz w:val="19"/>
                          <w:szCs w:val="19"/>
                          <w:highlight w:val="white"/>
                        </w:rPr>
                        <w:t>;</w:t>
                      </w:r>
                    </w:p>
                    <w:p w14:paraId="63366B27" w14:textId="77777777" w:rsidR="00346009" w:rsidRDefault="00346009" w:rsidP="0083232E">
                      <w:pPr>
                        <w:autoSpaceDE w:val="0"/>
                        <w:autoSpaceDN w:val="0"/>
                        <w:adjustRightInd w:val="0"/>
                        <w:rPr>
                          <w:rFonts w:ascii="Cascadia Mono" w:hAnsi="Cascadia Mono" w:cs="Cascadia Mono"/>
                          <w:color w:val="000000"/>
                          <w:sz w:val="19"/>
                          <w:szCs w:val="19"/>
                          <w:highlight w:val="white"/>
                        </w:rPr>
                      </w:pPr>
                    </w:p>
                    <w:p w14:paraId="39B99FC5" w14:textId="77777777" w:rsidR="00346009" w:rsidRDefault="00346009"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FF"/>
                          <w:sz w:val="19"/>
                          <w:szCs w:val="19"/>
                          <w:highlight w:val="white"/>
                        </w:rPr>
                        <w:t>return</w:t>
                      </w:r>
                      <w:proofErr w:type="spellEnd"/>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responseDir</w:t>
                      </w:r>
                      <w:proofErr w:type="spellEnd"/>
                      <w:r>
                        <w:rPr>
                          <w:rFonts w:ascii="Cascadia Mono" w:hAnsi="Cascadia Mono" w:cs="Cascadia Mono"/>
                          <w:color w:val="000000"/>
                          <w:sz w:val="19"/>
                          <w:szCs w:val="19"/>
                          <w:highlight w:val="white"/>
                        </w:rPr>
                        <w:t>;</w:t>
                      </w:r>
                    </w:p>
                    <w:p w14:paraId="213311EC" w14:textId="77777777" w:rsidR="00346009" w:rsidRDefault="00346009"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D86AC2"/>
                          <w:sz w:val="19"/>
                          <w:szCs w:val="19"/>
                          <w:highlight w:val="white"/>
                        </w:rPr>
                        <w:t>}</w:t>
                      </w:r>
                    </w:p>
                    <w:p w14:paraId="3F435DE8" w14:textId="77777777" w:rsidR="00346009" w:rsidRDefault="00346009"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FFD702"/>
                          <w:sz w:val="19"/>
                          <w:szCs w:val="19"/>
                          <w:highlight w:val="white"/>
                        </w:rPr>
                        <w:t>}</w:t>
                      </w:r>
                    </w:p>
                    <w:p w14:paraId="16765896" w14:textId="77777777" w:rsidR="00346009" w:rsidRDefault="00346009"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1A94FF"/>
                          <w:sz w:val="19"/>
                          <w:szCs w:val="19"/>
                          <w:highlight w:val="white"/>
                        </w:rPr>
                        <w:t>}</w:t>
                      </w:r>
                    </w:p>
                    <w:p w14:paraId="55313B06" w14:textId="77777777" w:rsidR="00346009" w:rsidRDefault="00346009" w:rsidP="0083232E">
                      <w:pPr>
                        <w:autoSpaceDE w:val="0"/>
                        <w:autoSpaceDN w:val="0"/>
                        <w:adjustRightInd w:val="0"/>
                        <w:rPr>
                          <w:rFonts w:ascii="Cascadia Mono" w:hAnsi="Cascadia Mono" w:cs="Cascadia Mono"/>
                          <w:color w:val="000000"/>
                          <w:sz w:val="19"/>
                          <w:szCs w:val="19"/>
                          <w:highlight w:val="white"/>
                        </w:rPr>
                      </w:pPr>
                    </w:p>
                    <w:p w14:paraId="5CB2286C" w14:textId="77777777" w:rsidR="00346009" w:rsidRDefault="00346009" w:rsidP="0083232E"/>
                  </w:txbxContent>
                </v:textbox>
                <w10:anchorlock/>
              </v:shape>
            </w:pict>
          </mc:Fallback>
        </mc:AlternateContent>
      </w:r>
    </w:p>
    <w:p w14:paraId="4C5056D2" w14:textId="77777777" w:rsidR="0083232E" w:rsidRPr="009661B9" w:rsidRDefault="0083232E" w:rsidP="0083232E">
      <w:pPr>
        <w:jc w:val="both"/>
      </w:pPr>
      <w:r w:rsidRPr="009661B9">
        <w:t>Ez a metódus egy „</w:t>
      </w:r>
      <w:proofErr w:type="spellStart"/>
      <w:r w:rsidRPr="009661B9">
        <w:t>Dictionary</w:t>
      </w:r>
      <w:proofErr w:type="spellEnd"/>
      <w:r w:rsidRPr="009661B9">
        <w:t>&lt;</w:t>
      </w:r>
      <w:proofErr w:type="spellStart"/>
      <w:r w:rsidRPr="009661B9">
        <w:t>string</w:t>
      </w:r>
      <w:proofErr w:type="spellEnd"/>
      <w:r w:rsidRPr="009661B9">
        <w:t xml:space="preserve">, </w:t>
      </w:r>
      <w:proofErr w:type="spellStart"/>
      <w:r w:rsidRPr="009661B9">
        <w:t>string</w:t>
      </w:r>
      <w:proofErr w:type="spellEnd"/>
      <w:r w:rsidRPr="009661B9">
        <w:t xml:space="preserve">&gt;” típusú </w:t>
      </w:r>
      <w:proofErr w:type="spellStart"/>
      <w:r w:rsidRPr="009661B9">
        <w:t>szótárat</w:t>
      </w:r>
      <w:proofErr w:type="spellEnd"/>
      <w:r w:rsidRPr="009661B9">
        <w:t xml:space="preserve"> kér argumentumként, ami a POST kérés változóit és azok értékeit tartalmazza. A kérés megformálásáért NEM a </w:t>
      </w:r>
      <w:proofErr w:type="spellStart"/>
      <w:r w:rsidRPr="009661B9">
        <w:t>FormUrlEncodedContent</w:t>
      </w:r>
      <w:proofErr w:type="spellEnd"/>
      <w:r w:rsidRPr="009661B9">
        <w:t xml:space="preserve"> metódus felelős, mert kép feltöltése esetén túl nagyok voltak a paraméterek. Ennek orvoslása végett a POST </w:t>
      </w:r>
      <w:proofErr w:type="spellStart"/>
      <w:r w:rsidRPr="009661B9">
        <w:t>request-et</w:t>
      </w:r>
      <w:proofErr w:type="spellEnd"/>
      <w:r w:rsidRPr="009661B9">
        <w:t xml:space="preserve"> a metódus rakja össze magának, így csak a XAMPP beállításai korlátozzák egy POST kérés méreteit. A kérés formátuma és visszatérési értékei a fejlesztői dokumentáció adatbázis részénél található. Választ JSON </w:t>
      </w:r>
      <w:r w:rsidRPr="009661B9">
        <w:lastRenderedPageBreak/>
        <w:t>formátumban kap, amit dekódol és visszaküldi „List&lt;</w:t>
      </w:r>
      <w:proofErr w:type="spellStart"/>
      <w:r w:rsidRPr="009661B9">
        <w:t>Dictionary</w:t>
      </w:r>
      <w:proofErr w:type="spellEnd"/>
      <w:r w:rsidRPr="009661B9">
        <w:t>&lt;</w:t>
      </w:r>
      <w:proofErr w:type="spellStart"/>
      <w:proofErr w:type="gramStart"/>
      <w:r w:rsidRPr="009661B9">
        <w:t>string,string</w:t>
      </w:r>
      <w:proofErr w:type="spellEnd"/>
      <w:proofErr w:type="gramEnd"/>
      <w:r w:rsidRPr="009661B9">
        <w:t xml:space="preserve">&gt;&gt; ” típusú formátumban. </w:t>
      </w:r>
    </w:p>
    <w:p w14:paraId="411F935A" w14:textId="77777777" w:rsidR="0083232E" w:rsidRPr="009661B9" w:rsidRDefault="0083232E" w:rsidP="003F5211">
      <w:pPr>
        <w:pStyle w:val="Cmsor3"/>
      </w:pPr>
      <w:bookmarkStart w:id="17" w:name="_Toc194844911"/>
      <w:r w:rsidRPr="009661B9">
        <w:t>Kinézeti elemek</w:t>
      </w:r>
      <w:bookmarkEnd w:id="17"/>
      <w:r w:rsidRPr="009661B9">
        <w:t xml:space="preserve"> </w:t>
      </w:r>
    </w:p>
    <w:p w14:paraId="7364C519" w14:textId="77777777" w:rsidR="0083232E" w:rsidRPr="009661B9" w:rsidRDefault="0083232E" w:rsidP="0083232E">
      <w:pPr>
        <w:jc w:val="both"/>
      </w:pPr>
      <w:r w:rsidRPr="009661B9">
        <w:t xml:space="preserve">Az alkalmazásban található összes bemeneti mező saját fejlesztés nem az alapértelmezett verzió. Elsősorban a kinézet testreszabhatósága végett készültek ezek az elemek. </w:t>
      </w:r>
    </w:p>
    <w:p w14:paraId="7BEA5560" w14:textId="77777777" w:rsidR="0083232E" w:rsidRPr="009661B9" w:rsidRDefault="0083232E" w:rsidP="003F5211">
      <w:pPr>
        <w:pStyle w:val="Cmsor3"/>
      </w:pPr>
      <w:bookmarkStart w:id="18" w:name="_Toc194844912"/>
      <w:r w:rsidRPr="009661B9">
        <w:t>Bejelentkezés</w:t>
      </w:r>
      <w:bookmarkEnd w:id="18"/>
    </w:p>
    <w:p w14:paraId="67DA4978" w14:textId="77777777" w:rsidR="0083232E" w:rsidRPr="009661B9" w:rsidRDefault="0083232E" w:rsidP="0083232E">
      <w:pPr>
        <w:jc w:val="both"/>
      </w:pPr>
      <w:r w:rsidRPr="009661B9">
        <w:t>A program indításakor a „</w:t>
      </w:r>
      <w:proofErr w:type="spellStart"/>
      <w:r w:rsidRPr="009661B9">
        <w:t>loginForm.cs</w:t>
      </w:r>
      <w:proofErr w:type="spellEnd"/>
      <w:r w:rsidRPr="009661B9">
        <w:t xml:space="preserve">” lesz meghívva a felhasználó bejelentkeztetése mellet ez tárolja a bejelentkezett alkalmazott adatait, illetve az alkalmazás </w:t>
      </w:r>
      <w:proofErr w:type="spellStart"/>
      <w:r w:rsidRPr="009661B9">
        <w:t>MainFrom-jának</w:t>
      </w:r>
      <w:proofErr w:type="spellEnd"/>
      <w:r w:rsidRPr="009661B9">
        <w:t xml:space="preserve"> a referenciáját is itt lehet találni. </w:t>
      </w:r>
    </w:p>
    <w:p w14:paraId="3C417BB4" w14:textId="77777777" w:rsidR="0083232E" w:rsidRPr="009661B9" w:rsidRDefault="0083232E" w:rsidP="001451DB">
      <w:pPr>
        <w:pStyle w:val="Cmsor3"/>
      </w:pPr>
      <w:bookmarkStart w:id="19" w:name="_Toc194844913"/>
      <w:r w:rsidRPr="009661B9">
        <w:t>Főoldal</w:t>
      </w:r>
      <w:bookmarkEnd w:id="19"/>
    </w:p>
    <w:p w14:paraId="37336C94" w14:textId="77777777" w:rsidR="0083232E" w:rsidRPr="009661B9" w:rsidRDefault="0083232E" w:rsidP="0083232E">
      <w:pPr>
        <w:jc w:val="both"/>
        <w:rPr>
          <w:noProof/>
        </w:rPr>
      </w:pPr>
      <w:r w:rsidRPr="009661B9">
        <w:t>Bejelentkezést követően a „</w:t>
      </w:r>
      <w:proofErr w:type="spellStart"/>
      <w:r w:rsidRPr="009661B9">
        <w:t>MainForm.cs</w:t>
      </w:r>
      <w:proofErr w:type="spellEnd"/>
      <w:r w:rsidRPr="009661B9">
        <w:t xml:space="preserve">” mindig látható lesz, itt található a menü és a többi </w:t>
      </w:r>
      <w:proofErr w:type="spellStart"/>
      <w:r w:rsidRPr="009661B9">
        <w:t>form</w:t>
      </w:r>
      <w:proofErr w:type="spellEnd"/>
      <w:r w:rsidRPr="009661B9">
        <w:t xml:space="preserve"> is ezen belül fog megnyílni az „</w:t>
      </w:r>
      <w:proofErr w:type="spellStart"/>
      <w:r w:rsidRPr="009661B9">
        <w:t>OpenChildForm</w:t>
      </w:r>
      <w:proofErr w:type="spellEnd"/>
      <w:r w:rsidRPr="009661B9">
        <w:t>” metódus segítségével.</w:t>
      </w:r>
      <w:r w:rsidRPr="009661B9">
        <w:rPr>
          <w:noProof/>
        </w:rPr>
        <w:t xml:space="preserve"> </w:t>
      </w:r>
    </w:p>
    <w:p w14:paraId="6471282C" w14:textId="77777777" w:rsidR="00FB72C2" w:rsidRDefault="0083232E" w:rsidP="0083232E">
      <w:pPr>
        <w:jc w:val="both"/>
      </w:pPr>
      <w:r w:rsidRPr="009661B9">
        <w:rPr>
          <w:noProof/>
        </w:rPr>
        <mc:AlternateContent>
          <mc:Choice Requires="wps">
            <w:drawing>
              <wp:inline distT="0" distB="0" distL="0" distR="0" wp14:anchorId="7CE3D417" wp14:editId="4B4C80E6">
                <wp:extent cx="5760720" cy="4138930"/>
                <wp:effectExtent l="0" t="0" r="11430" b="13970"/>
                <wp:docPr id="21"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4138930"/>
                        </a:xfrm>
                        <a:prstGeom prst="rect">
                          <a:avLst/>
                        </a:prstGeom>
                        <a:solidFill>
                          <a:srgbClr val="FFFFFF"/>
                        </a:solidFill>
                        <a:ln w="9525">
                          <a:solidFill>
                            <a:srgbClr val="000000"/>
                          </a:solidFill>
                          <a:miter lim="800000"/>
                          <a:headEnd/>
                          <a:tailEnd/>
                        </a:ln>
                      </wps:spPr>
                      <wps:txbx>
                        <w:txbxContent>
                          <w:p w14:paraId="6FF8C26B" w14:textId="77777777" w:rsidR="00346009" w:rsidRDefault="00346009" w:rsidP="0083232E">
                            <w:pPr>
                              <w:autoSpaceDE w:val="0"/>
                              <w:autoSpaceDN w:val="0"/>
                              <w:adjustRightInd w:val="0"/>
                              <w:rPr>
                                <w:rFonts w:ascii="Cascadia Mono" w:hAnsi="Cascadia Mono" w:cs="Cascadia Mono"/>
                                <w:color w:val="D86AC2"/>
                                <w:sz w:val="19"/>
                                <w:szCs w:val="19"/>
                                <w:highlight w:val="white"/>
                              </w:rPr>
                            </w:pPr>
                            <w:proofErr w:type="spellStart"/>
                            <w:r>
                              <w:rPr>
                                <w:rFonts w:ascii="Cascadia Mono" w:hAnsi="Cascadia Mono" w:cs="Cascadia Mono"/>
                                <w:color w:val="0000FF"/>
                                <w:sz w:val="19"/>
                                <w:szCs w:val="19"/>
                                <w:highlight w:val="white"/>
                              </w:rPr>
                              <w:t>public</w:t>
                            </w:r>
                            <w:proofErr w:type="spellEnd"/>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FF"/>
                                <w:sz w:val="19"/>
                                <w:szCs w:val="19"/>
                                <w:highlight w:val="white"/>
                              </w:rPr>
                              <w:t>void</w:t>
                            </w:r>
                            <w:proofErr w:type="spellEnd"/>
                            <w:r>
                              <w:rPr>
                                <w:rFonts w:ascii="Cascadia Mono" w:hAnsi="Cascadia Mono" w:cs="Cascadia Mono"/>
                                <w:color w:val="000000"/>
                                <w:sz w:val="19"/>
                                <w:szCs w:val="19"/>
                                <w:highlight w:val="white"/>
                              </w:rPr>
                              <w:t xml:space="preserve"> </w:t>
                            </w:r>
                            <w:proofErr w:type="spellStart"/>
                            <w:proofErr w:type="gramStart"/>
                            <w:r>
                              <w:rPr>
                                <w:rFonts w:ascii="Cascadia Mono" w:hAnsi="Cascadia Mono" w:cs="Cascadia Mono"/>
                                <w:color w:val="000000"/>
                                <w:sz w:val="19"/>
                                <w:szCs w:val="19"/>
                                <w:highlight w:val="white"/>
                              </w:rPr>
                              <w:t>OpenChildForm</w:t>
                            </w:r>
                            <w:proofErr w:type="spellEnd"/>
                            <w:r>
                              <w:rPr>
                                <w:rFonts w:ascii="Cascadia Mono" w:hAnsi="Cascadia Mono" w:cs="Cascadia Mono"/>
                                <w:color w:val="D86AC2"/>
                                <w:sz w:val="19"/>
                                <w:szCs w:val="19"/>
                                <w:highlight w:val="white"/>
                              </w:rPr>
                              <w:t>(</w:t>
                            </w:r>
                            <w:proofErr w:type="spellStart"/>
                            <w:proofErr w:type="gramEnd"/>
                            <w:r>
                              <w:rPr>
                                <w:rFonts w:ascii="Cascadia Mono" w:hAnsi="Cascadia Mono" w:cs="Cascadia Mono"/>
                                <w:color w:val="2B91AF"/>
                                <w:sz w:val="19"/>
                                <w:szCs w:val="19"/>
                                <w:highlight w:val="white"/>
                              </w:rPr>
                              <w:t>Form</w:t>
                            </w:r>
                            <w:proofErr w:type="spellEnd"/>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childForm</w:t>
                            </w:r>
                            <w:proofErr w:type="spellEnd"/>
                            <w:r>
                              <w:rPr>
                                <w:rFonts w:ascii="Cascadia Mono" w:hAnsi="Cascadia Mono" w:cs="Cascadia Mono"/>
                                <w:color w:val="D86AC2"/>
                                <w:sz w:val="19"/>
                                <w:szCs w:val="19"/>
                                <w:highlight w:val="white"/>
                              </w:rPr>
                              <w:t>)</w:t>
                            </w:r>
                          </w:p>
                          <w:p w14:paraId="35477CDB" w14:textId="77777777" w:rsidR="00346009" w:rsidRDefault="00346009" w:rsidP="0083232E">
                            <w:pPr>
                              <w:autoSpaceDE w:val="0"/>
                              <w:autoSpaceDN w:val="0"/>
                              <w:adjustRightInd w:val="0"/>
                              <w:rPr>
                                <w:rFonts w:ascii="Cascadia Mono" w:hAnsi="Cascadia Mono" w:cs="Cascadia Mono"/>
                                <w:color w:val="D86AC2"/>
                                <w:sz w:val="19"/>
                                <w:szCs w:val="19"/>
                                <w:highlight w:val="white"/>
                              </w:rPr>
                            </w:pPr>
                            <w:r>
                              <w:rPr>
                                <w:rFonts w:ascii="Cascadia Mono" w:hAnsi="Cascadia Mono" w:cs="Cascadia Mono"/>
                                <w:color w:val="D86AC2"/>
                                <w:sz w:val="19"/>
                                <w:szCs w:val="19"/>
                                <w:highlight w:val="white"/>
                              </w:rPr>
                              <w:t>{</w:t>
                            </w:r>
                          </w:p>
                          <w:p w14:paraId="128DAC50" w14:textId="77777777" w:rsidR="00346009" w:rsidRDefault="00346009"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01828DD" w14:textId="77777777" w:rsidR="00346009" w:rsidRDefault="00346009" w:rsidP="0083232E">
                            <w:pPr>
                              <w:autoSpaceDE w:val="0"/>
                              <w:autoSpaceDN w:val="0"/>
                              <w:adjustRightInd w:val="0"/>
                              <w:rPr>
                                <w:rFonts w:ascii="Cascadia Mono" w:hAnsi="Cascadia Mono" w:cs="Cascadia Mono"/>
                                <w:color w:val="1A94FF"/>
                                <w:sz w:val="19"/>
                                <w:szCs w:val="19"/>
                                <w:highlight w:val="white"/>
                              </w:rPr>
                            </w:pP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FF"/>
                                <w:sz w:val="19"/>
                                <w:szCs w:val="19"/>
                                <w:highlight w:val="white"/>
                              </w:rPr>
                              <w:t>if</w:t>
                            </w:r>
                            <w:proofErr w:type="spellEnd"/>
                            <w:r>
                              <w:rPr>
                                <w:rFonts w:ascii="Cascadia Mono" w:hAnsi="Cascadia Mono" w:cs="Cascadia Mono"/>
                                <w:color w:val="000000"/>
                                <w:sz w:val="19"/>
                                <w:szCs w:val="19"/>
                                <w:highlight w:val="white"/>
                              </w:rPr>
                              <w:t xml:space="preserve"> </w:t>
                            </w:r>
                            <w:r>
                              <w:rPr>
                                <w:rFonts w:ascii="Cascadia Mono" w:hAnsi="Cascadia Mono" w:cs="Cascadia Mono"/>
                                <w:color w:val="1A94FF"/>
                                <w:sz w:val="19"/>
                                <w:szCs w:val="19"/>
                                <w:highlight w:val="white"/>
                              </w:rPr>
                              <w:t>(</w:t>
                            </w:r>
                            <w:proofErr w:type="spellStart"/>
                            <w:proofErr w:type="gramStart"/>
                            <w:r>
                              <w:rPr>
                                <w:rFonts w:ascii="Cascadia Mono" w:hAnsi="Cascadia Mono" w:cs="Cascadia Mono"/>
                                <w:color w:val="000000"/>
                                <w:sz w:val="19"/>
                                <w:szCs w:val="19"/>
                                <w:highlight w:val="white"/>
                              </w:rPr>
                              <w:t>activeForm</w:t>
                            </w:r>
                            <w:proofErr w:type="spellEnd"/>
                            <w:r>
                              <w:rPr>
                                <w:rFonts w:ascii="Cascadia Mono" w:hAnsi="Cascadia Mono" w:cs="Cascadia Mono"/>
                                <w:color w:val="000000"/>
                                <w:sz w:val="19"/>
                                <w:szCs w:val="19"/>
                                <w:highlight w:val="white"/>
                              </w:rPr>
                              <w:t xml:space="preserve"> !</w:t>
                            </w:r>
                            <w:proofErr w:type="gramEnd"/>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null</w:t>
                            </w:r>
                            <w:r>
                              <w:rPr>
                                <w:rFonts w:ascii="Cascadia Mono" w:hAnsi="Cascadia Mono" w:cs="Cascadia Mono"/>
                                <w:color w:val="1A94FF"/>
                                <w:sz w:val="19"/>
                                <w:szCs w:val="19"/>
                                <w:highlight w:val="white"/>
                              </w:rPr>
                              <w:t>)</w:t>
                            </w:r>
                          </w:p>
                          <w:p w14:paraId="19E4A225" w14:textId="77777777" w:rsidR="00346009" w:rsidRDefault="00346009" w:rsidP="0083232E">
                            <w:pPr>
                              <w:autoSpaceDE w:val="0"/>
                              <w:autoSpaceDN w:val="0"/>
                              <w:adjustRightInd w:val="0"/>
                              <w:rPr>
                                <w:rFonts w:ascii="Cascadia Mono" w:hAnsi="Cascadia Mono" w:cs="Cascadia Mono"/>
                                <w:color w:val="1A94FF"/>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1A94FF"/>
                                <w:sz w:val="19"/>
                                <w:szCs w:val="19"/>
                                <w:highlight w:val="white"/>
                              </w:rPr>
                              <w:t>{</w:t>
                            </w:r>
                          </w:p>
                          <w:p w14:paraId="732D2295" w14:textId="77777777" w:rsidR="00346009" w:rsidRDefault="00346009" w:rsidP="0083232E">
                            <w:pPr>
                              <w:autoSpaceDE w:val="0"/>
                              <w:autoSpaceDN w:val="0"/>
                              <w:adjustRightInd w:val="0"/>
                              <w:rPr>
                                <w:rFonts w:ascii="Cascadia Mono" w:hAnsi="Cascadia Mono" w:cs="Cascadia Mono"/>
                                <w:color w:val="FFD702"/>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proofErr w:type="spellStart"/>
                            <w:r>
                              <w:rPr>
                                <w:rFonts w:ascii="Cascadia Mono" w:hAnsi="Cascadia Mono" w:cs="Cascadia Mono"/>
                                <w:color w:val="0000FF"/>
                                <w:sz w:val="19"/>
                                <w:szCs w:val="19"/>
                                <w:highlight w:val="white"/>
                              </w:rPr>
                              <w:t>if</w:t>
                            </w:r>
                            <w:proofErr w:type="spellEnd"/>
                            <w:r>
                              <w:rPr>
                                <w:rFonts w:ascii="Cascadia Mono" w:hAnsi="Cascadia Mono" w:cs="Cascadia Mono"/>
                                <w:color w:val="000000"/>
                                <w:sz w:val="19"/>
                                <w:szCs w:val="19"/>
                                <w:highlight w:val="white"/>
                              </w:rPr>
                              <w:t xml:space="preserve"> </w:t>
                            </w:r>
                            <w:r>
                              <w:rPr>
                                <w:rFonts w:ascii="Cascadia Mono" w:hAnsi="Cascadia Mono" w:cs="Cascadia Mono"/>
                                <w:color w:val="FFD702"/>
                                <w:sz w:val="19"/>
                                <w:szCs w:val="19"/>
                                <w:highlight w:val="white"/>
                              </w:rPr>
                              <w:t>(</w:t>
                            </w:r>
                            <w:proofErr w:type="spellStart"/>
                            <w:r>
                              <w:rPr>
                                <w:rFonts w:ascii="Cascadia Mono" w:hAnsi="Cascadia Mono" w:cs="Cascadia Mono"/>
                                <w:color w:val="000000"/>
                                <w:sz w:val="19"/>
                                <w:szCs w:val="19"/>
                                <w:highlight w:val="white"/>
                              </w:rPr>
                              <w:t>activeForm</w:t>
                            </w:r>
                            <w:proofErr w:type="spellEnd"/>
                            <w:r>
                              <w:rPr>
                                <w:rFonts w:ascii="Cascadia Mono" w:hAnsi="Cascadia Mono" w:cs="Cascadia Mono"/>
                                <w:color w:val="000000"/>
                                <w:sz w:val="19"/>
                                <w:szCs w:val="19"/>
                                <w:highlight w:val="white"/>
                              </w:rPr>
                              <w:t xml:space="preserve"> == </w:t>
                            </w:r>
                            <w:proofErr w:type="spellStart"/>
                            <w:r>
                              <w:rPr>
                                <w:rFonts w:ascii="Cascadia Mono" w:hAnsi="Cascadia Mono" w:cs="Cascadia Mono"/>
                                <w:color w:val="000000"/>
                                <w:sz w:val="19"/>
                                <w:szCs w:val="19"/>
                                <w:highlight w:val="white"/>
                              </w:rPr>
                              <w:t>usersPage</w:t>
                            </w:r>
                            <w:proofErr w:type="spellEnd"/>
                            <w:r>
                              <w:rPr>
                                <w:rFonts w:ascii="Cascadia Mono" w:hAnsi="Cascadia Mono" w:cs="Cascadia Mono"/>
                                <w:color w:val="000000"/>
                                <w:sz w:val="19"/>
                                <w:szCs w:val="19"/>
                                <w:highlight w:val="white"/>
                              </w:rPr>
                              <w:t xml:space="preserve"> || </w:t>
                            </w:r>
                            <w:proofErr w:type="spellStart"/>
                            <w:r>
                              <w:rPr>
                                <w:rFonts w:ascii="Cascadia Mono" w:hAnsi="Cascadia Mono" w:cs="Cascadia Mono"/>
                                <w:color w:val="000000"/>
                                <w:sz w:val="19"/>
                                <w:szCs w:val="19"/>
                                <w:highlight w:val="white"/>
                              </w:rPr>
                              <w:t>activeForm</w:t>
                            </w:r>
                            <w:proofErr w:type="spellEnd"/>
                            <w:r>
                              <w:rPr>
                                <w:rFonts w:ascii="Cascadia Mono" w:hAnsi="Cascadia Mono" w:cs="Cascadia Mono"/>
                                <w:color w:val="000000"/>
                                <w:sz w:val="19"/>
                                <w:szCs w:val="19"/>
                                <w:highlight w:val="white"/>
                              </w:rPr>
                              <w:t xml:space="preserve"> == </w:t>
                            </w:r>
                            <w:proofErr w:type="spellStart"/>
                            <w:r>
                              <w:rPr>
                                <w:rFonts w:ascii="Cascadia Mono" w:hAnsi="Cascadia Mono" w:cs="Cascadia Mono"/>
                                <w:color w:val="000000"/>
                                <w:sz w:val="19"/>
                                <w:szCs w:val="19"/>
                                <w:highlight w:val="white"/>
                              </w:rPr>
                              <w:t>allBooksPage</w:t>
                            </w:r>
                            <w:proofErr w:type="spellEnd"/>
                            <w:r>
                              <w:rPr>
                                <w:rFonts w:ascii="Cascadia Mono" w:hAnsi="Cascadia Mono" w:cs="Cascadia Mono"/>
                                <w:color w:val="FFD702"/>
                                <w:sz w:val="19"/>
                                <w:szCs w:val="19"/>
                                <w:highlight w:val="white"/>
                              </w:rPr>
                              <w:t>)</w:t>
                            </w:r>
                          </w:p>
                          <w:p w14:paraId="2594905D" w14:textId="77777777" w:rsidR="00346009" w:rsidRDefault="00346009" w:rsidP="0083232E">
                            <w:pPr>
                              <w:autoSpaceDE w:val="0"/>
                              <w:autoSpaceDN w:val="0"/>
                              <w:adjustRightInd w:val="0"/>
                              <w:rPr>
                                <w:rFonts w:ascii="Cascadia Mono" w:hAnsi="Cascadia Mono" w:cs="Cascadia Mono"/>
                                <w:color w:val="FFD702"/>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FFD702"/>
                                <w:sz w:val="19"/>
                                <w:szCs w:val="19"/>
                                <w:highlight w:val="white"/>
                              </w:rPr>
                              <w:t>{</w:t>
                            </w:r>
                          </w:p>
                          <w:p w14:paraId="4F72F85B" w14:textId="77777777" w:rsidR="00346009" w:rsidRDefault="00346009"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proofErr w:type="spellStart"/>
                            <w:r>
                              <w:rPr>
                                <w:rFonts w:ascii="Cascadia Mono" w:hAnsi="Cascadia Mono" w:cs="Cascadia Mono"/>
                                <w:color w:val="000000"/>
                                <w:sz w:val="19"/>
                                <w:szCs w:val="19"/>
                                <w:highlight w:val="white"/>
                              </w:rPr>
                              <w:t>activeForm.Hide</w:t>
                            </w:r>
                            <w:proofErr w:type="spellEnd"/>
                            <w:r>
                              <w:rPr>
                                <w:rFonts w:ascii="Cascadia Mono" w:hAnsi="Cascadia Mono" w:cs="Cascadia Mono"/>
                                <w:color w:val="D86AC2"/>
                                <w:sz w:val="19"/>
                                <w:szCs w:val="19"/>
                                <w:highlight w:val="white"/>
                              </w:rPr>
                              <w:t>()</w:t>
                            </w:r>
                            <w:r>
                              <w:rPr>
                                <w:rFonts w:ascii="Cascadia Mono" w:hAnsi="Cascadia Mono" w:cs="Cascadia Mono"/>
                                <w:color w:val="000000"/>
                                <w:sz w:val="19"/>
                                <w:szCs w:val="19"/>
                                <w:highlight w:val="white"/>
                              </w:rPr>
                              <w:t>;</w:t>
                            </w:r>
                          </w:p>
                          <w:p w14:paraId="08AE9A39" w14:textId="77777777" w:rsidR="00346009" w:rsidRDefault="00346009"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p>
                          <w:p w14:paraId="2D5F240C" w14:textId="77777777" w:rsidR="00346009" w:rsidRDefault="00346009" w:rsidP="0083232E">
                            <w:pPr>
                              <w:autoSpaceDE w:val="0"/>
                              <w:autoSpaceDN w:val="0"/>
                              <w:adjustRightInd w:val="0"/>
                              <w:rPr>
                                <w:rFonts w:ascii="Cascadia Mono" w:hAnsi="Cascadia Mono" w:cs="Cascadia Mono"/>
                                <w:color w:val="FFD702"/>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FFD702"/>
                                <w:sz w:val="19"/>
                                <w:szCs w:val="19"/>
                                <w:highlight w:val="white"/>
                              </w:rPr>
                              <w:t>}</w:t>
                            </w:r>
                          </w:p>
                          <w:p w14:paraId="35F6A1B3" w14:textId="77777777" w:rsidR="00346009" w:rsidRDefault="00346009" w:rsidP="0083232E">
                            <w:pPr>
                              <w:autoSpaceDE w:val="0"/>
                              <w:autoSpaceDN w:val="0"/>
                              <w:adjustRightInd w:val="0"/>
                              <w:rPr>
                                <w:rFonts w:ascii="Cascadia Mono" w:hAnsi="Cascadia Mono" w:cs="Cascadia Mono"/>
                                <w:color w:val="0000FF"/>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proofErr w:type="spellStart"/>
                            <w:r>
                              <w:rPr>
                                <w:rFonts w:ascii="Cascadia Mono" w:hAnsi="Cascadia Mono" w:cs="Cascadia Mono"/>
                                <w:color w:val="0000FF"/>
                                <w:sz w:val="19"/>
                                <w:szCs w:val="19"/>
                                <w:highlight w:val="white"/>
                              </w:rPr>
                              <w:t>else</w:t>
                            </w:r>
                            <w:proofErr w:type="spellEnd"/>
                          </w:p>
                          <w:p w14:paraId="51A6127D" w14:textId="77777777" w:rsidR="00346009" w:rsidRDefault="00346009" w:rsidP="0083232E">
                            <w:pPr>
                              <w:autoSpaceDE w:val="0"/>
                              <w:autoSpaceDN w:val="0"/>
                              <w:adjustRightInd w:val="0"/>
                              <w:rPr>
                                <w:rFonts w:ascii="Cascadia Mono" w:hAnsi="Cascadia Mono" w:cs="Cascadia Mono"/>
                                <w:color w:val="FFD702"/>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FFD702"/>
                                <w:sz w:val="19"/>
                                <w:szCs w:val="19"/>
                                <w:highlight w:val="white"/>
                              </w:rPr>
                              <w:t>{</w:t>
                            </w:r>
                          </w:p>
                          <w:p w14:paraId="6B2023AB" w14:textId="77777777" w:rsidR="00346009" w:rsidRDefault="00346009"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proofErr w:type="spellStart"/>
                            <w:r>
                              <w:rPr>
                                <w:rFonts w:ascii="Cascadia Mono" w:hAnsi="Cascadia Mono" w:cs="Cascadia Mono"/>
                                <w:color w:val="000000"/>
                                <w:sz w:val="19"/>
                                <w:szCs w:val="19"/>
                                <w:highlight w:val="white"/>
                              </w:rPr>
                              <w:t>activeForm.Close</w:t>
                            </w:r>
                            <w:proofErr w:type="spellEnd"/>
                            <w:r>
                              <w:rPr>
                                <w:rFonts w:ascii="Cascadia Mono" w:hAnsi="Cascadia Mono" w:cs="Cascadia Mono"/>
                                <w:color w:val="D86AC2"/>
                                <w:sz w:val="19"/>
                                <w:szCs w:val="19"/>
                                <w:highlight w:val="white"/>
                              </w:rPr>
                              <w:t>()</w:t>
                            </w:r>
                            <w:r>
                              <w:rPr>
                                <w:rFonts w:ascii="Cascadia Mono" w:hAnsi="Cascadia Mono" w:cs="Cascadia Mono"/>
                                <w:color w:val="000000"/>
                                <w:sz w:val="19"/>
                                <w:szCs w:val="19"/>
                                <w:highlight w:val="white"/>
                              </w:rPr>
                              <w:t>;</w:t>
                            </w:r>
                          </w:p>
                          <w:p w14:paraId="4B05444B" w14:textId="77777777" w:rsidR="00346009" w:rsidRDefault="00346009" w:rsidP="0083232E">
                            <w:pPr>
                              <w:autoSpaceDE w:val="0"/>
                              <w:autoSpaceDN w:val="0"/>
                              <w:adjustRightInd w:val="0"/>
                              <w:rPr>
                                <w:rFonts w:ascii="Cascadia Mono" w:hAnsi="Cascadia Mono" w:cs="Cascadia Mono"/>
                                <w:color w:val="FFD702"/>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FFD702"/>
                                <w:sz w:val="19"/>
                                <w:szCs w:val="19"/>
                                <w:highlight w:val="white"/>
                              </w:rPr>
                              <w:t>}</w:t>
                            </w:r>
                          </w:p>
                          <w:p w14:paraId="2419BDC0" w14:textId="77777777" w:rsidR="00346009" w:rsidRDefault="00346009" w:rsidP="0083232E">
                            <w:pPr>
                              <w:autoSpaceDE w:val="0"/>
                              <w:autoSpaceDN w:val="0"/>
                              <w:adjustRightInd w:val="0"/>
                              <w:rPr>
                                <w:rFonts w:ascii="Cascadia Mono" w:hAnsi="Cascadia Mono" w:cs="Cascadia Mono"/>
                                <w:color w:val="1A94FF"/>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1A94FF"/>
                                <w:sz w:val="19"/>
                                <w:szCs w:val="19"/>
                                <w:highlight w:val="white"/>
                              </w:rPr>
                              <w:t>}</w:t>
                            </w:r>
                          </w:p>
                          <w:p w14:paraId="0A9133B0" w14:textId="77777777" w:rsidR="00346009" w:rsidRDefault="00346009"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proofErr w:type="spellStart"/>
                            <w:r>
                              <w:rPr>
                                <w:rFonts w:ascii="Cascadia Mono" w:hAnsi="Cascadia Mono" w:cs="Cascadia Mono"/>
                                <w:color w:val="000000"/>
                                <w:sz w:val="19"/>
                                <w:szCs w:val="19"/>
                                <w:highlight w:val="white"/>
                              </w:rPr>
                              <w:t>prev</w:t>
                            </w:r>
                            <w:proofErr w:type="spellEnd"/>
                            <w:r>
                              <w:rPr>
                                <w:rFonts w:ascii="Cascadia Mono" w:hAnsi="Cascadia Mono" w:cs="Cascadia Mono"/>
                                <w:color w:val="000000"/>
                                <w:sz w:val="19"/>
                                <w:szCs w:val="19"/>
                                <w:highlight w:val="white"/>
                              </w:rPr>
                              <w:t xml:space="preserve"> = </w:t>
                            </w:r>
                            <w:proofErr w:type="spellStart"/>
                            <w:r>
                              <w:rPr>
                                <w:rFonts w:ascii="Cascadia Mono" w:hAnsi="Cascadia Mono" w:cs="Cascadia Mono"/>
                                <w:color w:val="000000"/>
                                <w:sz w:val="19"/>
                                <w:szCs w:val="19"/>
                                <w:highlight w:val="white"/>
                              </w:rPr>
                              <w:t>activeForm</w:t>
                            </w:r>
                            <w:proofErr w:type="spellEnd"/>
                            <w:r>
                              <w:rPr>
                                <w:rFonts w:ascii="Cascadia Mono" w:hAnsi="Cascadia Mono" w:cs="Cascadia Mono"/>
                                <w:color w:val="000000"/>
                                <w:sz w:val="19"/>
                                <w:szCs w:val="19"/>
                                <w:highlight w:val="white"/>
                              </w:rPr>
                              <w:t>;</w:t>
                            </w:r>
                          </w:p>
                          <w:p w14:paraId="7F789E9B" w14:textId="77777777" w:rsidR="00346009" w:rsidRDefault="00346009"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roundedCornerPanel_</w:t>
                            </w:r>
                            <w:proofErr w:type="gramStart"/>
                            <w:r>
                              <w:rPr>
                                <w:rFonts w:ascii="Cascadia Mono" w:hAnsi="Cascadia Mono" w:cs="Cascadia Mono"/>
                                <w:color w:val="000000"/>
                                <w:sz w:val="19"/>
                                <w:szCs w:val="19"/>
                                <w:highlight w:val="white"/>
                              </w:rPr>
                              <w:t>PageContainer.Controls.Remove</w:t>
                            </w:r>
                            <w:proofErr w:type="spellEnd"/>
                            <w:proofErr w:type="gramEnd"/>
                            <w:r>
                              <w:rPr>
                                <w:rFonts w:ascii="Cascadia Mono" w:hAnsi="Cascadia Mono" w:cs="Cascadia Mono"/>
                                <w:color w:val="1A94FF"/>
                                <w:sz w:val="19"/>
                                <w:szCs w:val="19"/>
                                <w:highlight w:val="white"/>
                              </w:rPr>
                              <w:t>(</w:t>
                            </w:r>
                            <w:proofErr w:type="spellStart"/>
                            <w:r>
                              <w:rPr>
                                <w:rFonts w:ascii="Cascadia Mono" w:hAnsi="Cascadia Mono" w:cs="Cascadia Mono"/>
                                <w:color w:val="000000"/>
                                <w:sz w:val="19"/>
                                <w:szCs w:val="19"/>
                                <w:highlight w:val="white"/>
                              </w:rPr>
                              <w:t>activeForm</w:t>
                            </w:r>
                            <w:proofErr w:type="spellEnd"/>
                            <w:r>
                              <w:rPr>
                                <w:rFonts w:ascii="Cascadia Mono" w:hAnsi="Cascadia Mono" w:cs="Cascadia Mono"/>
                                <w:color w:val="1A94FF"/>
                                <w:sz w:val="19"/>
                                <w:szCs w:val="19"/>
                                <w:highlight w:val="white"/>
                              </w:rPr>
                              <w:t>)</w:t>
                            </w:r>
                            <w:r>
                              <w:rPr>
                                <w:rFonts w:ascii="Cascadia Mono" w:hAnsi="Cascadia Mono" w:cs="Cascadia Mono"/>
                                <w:color w:val="000000"/>
                                <w:sz w:val="19"/>
                                <w:szCs w:val="19"/>
                                <w:highlight w:val="white"/>
                              </w:rPr>
                              <w:t>;</w:t>
                            </w:r>
                          </w:p>
                          <w:p w14:paraId="51699EF0" w14:textId="77777777" w:rsidR="00346009" w:rsidRDefault="00346009"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activeForm</w:t>
                            </w:r>
                            <w:proofErr w:type="spellEnd"/>
                            <w:r>
                              <w:rPr>
                                <w:rFonts w:ascii="Cascadia Mono" w:hAnsi="Cascadia Mono" w:cs="Cascadia Mono"/>
                                <w:color w:val="000000"/>
                                <w:sz w:val="19"/>
                                <w:szCs w:val="19"/>
                                <w:highlight w:val="white"/>
                              </w:rPr>
                              <w:t xml:space="preserve"> = </w:t>
                            </w:r>
                            <w:proofErr w:type="spellStart"/>
                            <w:r>
                              <w:rPr>
                                <w:rFonts w:ascii="Cascadia Mono" w:hAnsi="Cascadia Mono" w:cs="Cascadia Mono"/>
                                <w:color w:val="000000"/>
                                <w:sz w:val="19"/>
                                <w:szCs w:val="19"/>
                                <w:highlight w:val="white"/>
                              </w:rPr>
                              <w:t>childForm</w:t>
                            </w:r>
                            <w:proofErr w:type="spellEnd"/>
                            <w:r>
                              <w:rPr>
                                <w:rFonts w:ascii="Cascadia Mono" w:hAnsi="Cascadia Mono" w:cs="Cascadia Mono"/>
                                <w:color w:val="000000"/>
                                <w:sz w:val="19"/>
                                <w:szCs w:val="19"/>
                                <w:highlight w:val="white"/>
                              </w:rPr>
                              <w:t>;</w:t>
                            </w:r>
                          </w:p>
                          <w:p w14:paraId="5C033620" w14:textId="77777777" w:rsidR="00346009" w:rsidRDefault="00346009"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proofErr w:type="spellStart"/>
                            <w:r>
                              <w:rPr>
                                <w:rFonts w:ascii="Cascadia Mono" w:hAnsi="Cascadia Mono" w:cs="Cascadia Mono"/>
                                <w:color w:val="000000"/>
                                <w:sz w:val="19"/>
                                <w:szCs w:val="19"/>
                                <w:highlight w:val="white"/>
                              </w:rPr>
                              <w:t>childForm.TopLevel</w:t>
                            </w:r>
                            <w:proofErr w:type="spellEnd"/>
                            <w:r>
                              <w:rPr>
                                <w:rFonts w:ascii="Cascadia Mono" w:hAnsi="Cascadia Mono" w:cs="Cascadia Mono"/>
                                <w:color w:val="000000"/>
                                <w:sz w:val="19"/>
                                <w:szCs w:val="19"/>
                                <w:highlight w:val="white"/>
                              </w:rPr>
                              <w:t xml:space="preserve"> = </w:t>
                            </w:r>
                            <w:proofErr w:type="spellStart"/>
                            <w:r>
                              <w:rPr>
                                <w:rFonts w:ascii="Cascadia Mono" w:hAnsi="Cascadia Mono" w:cs="Cascadia Mono"/>
                                <w:color w:val="0000FF"/>
                                <w:sz w:val="19"/>
                                <w:szCs w:val="19"/>
                                <w:highlight w:val="white"/>
                              </w:rPr>
                              <w:t>false</w:t>
                            </w:r>
                            <w:proofErr w:type="spellEnd"/>
                            <w:r>
                              <w:rPr>
                                <w:rFonts w:ascii="Cascadia Mono" w:hAnsi="Cascadia Mono" w:cs="Cascadia Mono"/>
                                <w:color w:val="000000"/>
                                <w:sz w:val="19"/>
                                <w:szCs w:val="19"/>
                                <w:highlight w:val="white"/>
                              </w:rPr>
                              <w:t>;</w:t>
                            </w:r>
                          </w:p>
                          <w:p w14:paraId="02405AC5" w14:textId="77777777" w:rsidR="00346009" w:rsidRDefault="00346009"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proofErr w:type="spellStart"/>
                            <w:r>
                              <w:rPr>
                                <w:rFonts w:ascii="Cascadia Mono" w:hAnsi="Cascadia Mono" w:cs="Cascadia Mono"/>
                                <w:color w:val="000000"/>
                                <w:sz w:val="19"/>
                                <w:szCs w:val="19"/>
                                <w:highlight w:val="white"/>
                              </w:rPr>
                              <w:t>childForm.FormBorderStyle</w:t>
                            </w:r>
                            <w:proofErr w:type="spellEnd"/>
                            <w:r>
                              <w:rPr>
                                <w:rFonts w:ascii="Cascadia Mono" w:hAnsi="Cascadia Mono" w:cs="Cascadia Mono"/>
                                <w:color w:val="000000"/>
                                <w:sz w:val="19"/>
                                <w:szCs w:val="19"/>
                                <w:highlight w:val="white"/>
                              </w:rPr>
                              <w:t xml:space="preserve"> = </w:t>
                            </w:r>
                            <w:proofErr w:type="spellStart"/>
                            <w:r>
                              <w:rPr>
                                <w:rFonts w:ascii="Cascadia Mono" w:hAnsi="Cascadia Mono" w:cs="Cascadia Mono"/>
                                <w:color w:val="2B91AF"/>
                                <w:sz w:val="19"/>
                                <w:szCs w:val="19"/>
                                <w:highlight w:val="white"/>
                              </w:rPr>
                              <w:t>FormBorderStyle</w:t>
                            </w:r>
                            <w:r>
                              <w:rPr>
                                <w:rFonts w:ascii="Cascadia Mono" w:hAnsi="Cascadia Mono" w:cs="Cascadia Mono"/>
                                <w:color w:val="000000"/>
                                <w:sz w:val="19"/>
                                <w:szCs w:val="19"/>
                                <w:highlight w:val="white"/>
                              </w:rPr>
                              <w:t>.None</w:t>
                            </w:r>
                            <w:proofErr w:type="spellEnd"/>
                            <w:r>
                              <w:rPr>
                                <w:rFonts w:ascii="Cascadia Mono" w:hAnsi="Cascadia Mono" w:cs="Cascadia Mono"/>
                                <w:color w:val="000000"/>
                                <w:sz w:val="19"/>
                                <w:szCs w:val="19"/>
                                <w:highlight w:val="white"/>
                              </w:rPr>
                              <w:t>;</w:t>
                            </w:r>
                          </w:p>
                          <w:p w14:paraId="79E6F5AE" w14:textId="77777777" w:rsidR="00346009" w:rsidRDefault="00346009"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proofErr w:type="spellStart"/>
                            <w:r>
                              <w:rPr>
                                <w:rFonts w:ascii="Cascadia Mono" w:hAnsi="Cascadia Mono" w:cs="Cascadia Mono"/>
                                <w:color w:val="000000"/>
                                <w:sz w:val="19"/>
                                <w:szCs w:val="19"/>
                                <w:highlight w:val="white"/>
                              </w:rPr>
                              <w:t>childForm.Dock</w:t>
                            </w:r>
                            <w:proofErr w:type="spellEnd"/>
                            <w:r>
                              <w:rPr>
                                <w:rFonts w:ascii="Cascadia Mono" w:hAnsi="Cascadia Mono" w:cs="Cascadia Mono"/>
                                <w:color w:val="000000"/>
                                <w:sz w:val="19"/>
                                <w:szCs w:val="19"/>
                                <w:highlight w:val="white"/>
                              </w:rPr>
                              <w:t xml:space="preserve"> = </w:t>
                            </w:r>
                            <w:proofErr w:type="spellStart"/>
                            <w:r>
                              <w:rPr>
                                <w:rFonts w:ascii="Cascadia Mono" w:hAnsi="Cascadia Mono" w:cs="Cascadia Mono"/>
                                <w:color w:val="2B91AF"/>
                                <w:sz w:val="19"/>
                                <w:szCs w:val="19"/>
                                <w:highlight w:val="white"/>
                              </w:rPr>
                              <w:t>DockStyle</w:t>
                            </w:r>
                            <w:r>
                              <w:rPr>
                                <w:rFonts w:ascii="Cascadia Mono" w:hAnsi="Cascadia Mono" w:cs="Cascadia Mono"/>
                                <w:color w:val="000000"/>
                                <w:sz w:val="19"/>
                                <w:szCs w:val="19"/>
                                <w:highlight w:val="white"/>
                              </w:rPr>
                              <w:t>.Fill</w:t>
                            </w:r>
                            <w:proofErr w:type="spellEnd"/>
                            <w:r>
                              <w:rPr>
                                <w:rFonts w:ascii="Cascadia Mono" w:hAnsi="Cascadia Mono" w:cs="Cascadia Mono"/>
                                <w:color w:val="000000"/>
                                <w:sz w:val="19"/>
                                <w:szCs w:val="19"/>
                                <w:highlight w:val="white"/>
                              </w:rPr>
                              <w:t>;</w:t>
                            </w:r>
                          </w:p>
                          <w:p w14:paraId="2C6C044F" w14:textId="77777777" w:rsidR="00346009" w:rsidRDefault="00346009"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proofErr w:type="spellStart"/>
                            <w:r>
                              <w:rPr>
                                <w:rFonts w:ascii="Cascadia Mono" w:hAnsi="Cascadia Mono" w:cs="Cascadia Mono"/>
                                <w:color w:val="000000"/>
                                <w:sz w:val="19"/>
                                <w:szCs w:val="19"/>
                                <w:highlight w:val="white"/>
                              </w:rPr>
                              <w:t>roundedCornerPanel_</w:t>
                            </w:r>
                            <w:proofErr w:type="gramStart"/>
                            <w:r>
                              <w:rPr>
                                <w:rFonts w:ascii="Cascadia Mono" w:hAnsi="Cascadia Mono" w:cs="Cascadia Mono"/>
                                <w:color w:val="000000"/>
                                <w:sz w:val="19"/>
                                <w:szCs w:val="19"/>
                                <w:highlight w:val="white"/>
                              </w:rPr>
                              <w:t>PageContainer.Controls.Add</w:t>
                            </w:r>
                            <w:proofErr w:type="spellEnd"/>
                            <w:proofErr w:type="gramEnd"/>
                            <w:r>
                              <w:rPr>
                                <w:rFonts w:ascii="Cascadia Mono" w:hAnsi="Cascadia Mono" w:cs="Cascadia Mono"/>
                                <w:color w:val="1A94FF"/>
                                <w:sz w:val="19"/>
                                <w:szCs w:val="19"/>
                                <w:highlight w:val="white"/>
                              </w:rPr>
                              <w:t>(</w:t>
                            </w:r>
                            <w:proofErr w:type="spellStart"/>
                            <w:r>
                              <w:rPr>
                                <w:rFonts w:ascii="Cascadia Mono" w:hAnsi="Cascadia Mono" w:cs="Cascadia Mono"/>
                                <w:color w:val="000000"/>
                                <w:sz w:val="19"/>
                                <w:szCs w:val="19"/>
                                <w:highlight w:val="white"/>
                              </w:rPr>
                              <w:t>childForm</w:t>
                            </w:r>
                            <w:proofErr w:type="spellEnd"/>
                            <w:r>
                              <w:rPr>
                                <w:rFonts w:ascii="Cascadia Mono" w:hAnsi="Cascadia Mono" w:cs="Cascadia Mono"/>
                                <w:color w:val="1A94FF"/>
                                <w:sz w:val="19"/>
                                <w:szCs w:val="19"/>
                                <w:highlight w:val="white"/>
                              </w:rPr>
                              <w:t>)</w:t>
                            </w:r>
                            <w:r>
                              <w:rPr>
                                <w:rFonts w:ascii="Cascadia Mono" w:hAnsi="Cascadia Mono" w:cs="Cascadia Mono"/>
                                <w:color w:val="000000"/>
                                <w:sz w:val="19"/>
                                <w:szCs w:val="19"/>
                                <w:highlight w:val="white"/>
                              </w:rPr>
                              <w:t>;</w:t>
                            </w:r>
                          </w:p>
                          <w:p w14:paraId="46EE0B10" w14:textId="77777777" w:rsidR="00346009" w:rsidRDefault="00346009"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proofErr w:type="spellStart"/>
                            <w:r>
                              <w:rPr>
                                <w:rFonts w:ascii="Cascadia Mono" w:hAnsi="Cascadia Mono" w:cs="Cascadia Mono"/>
                                <w:color w:val="000000"/>
                                <w:sz w:val="19"/>
                                <w:szCs w:val="19"/>
                                <w:highlight w:val="white"/>
                              </w:rPr>
                              <w:t>roundedCornerPanel_PageContainer.Tag</w:t>
                            </w:r>
                            <w:proofErr w:type="spellEnd"/>
                            <w:r>
                              <w:rPr>
                                <w:rFonts w:ascii="Cascadia Mono" w:hAnsi="Cascadia Mono" w:cs="Cascadia Mono"/>
                                <w:color w:val="000000"/>
                                <w:sz w:val="19"/>
                                <w:szCs w:val="19"/>
                                <w:highlight w:val="white"/>
                              </w:rPr>
                              <w:t xml:space="preserve"> = </w:t>
                            </w:r>
                            <w:proofErr w:type="spellStart"/>
                            <w:r>
                              <w:rPr>
                                <w:rFonts w:ascii="Cascadia Mono" w:hAnsi="Cascadia Mono" w:cs="Cascadia Mono"/>
                                <w:color w:val="000000"/>
                                <w:sz w:val="19"/>
                                <w:szCs w:val="19"/>
                                <w:highlight w:val="white"/>
                              </w:rPr>
                              <w:t>childForm</w:t>
                            </w:r>
                            <w:proofErr w:type="spellEnd"/>
                            <w:r>
                              <w:rPr>
                                <w:rFonts w:ascii="Cascadia Mono" w:hAnsi="Cascadia Mono" w:cs="Cascadia Mono"/>
                                <w:color w:val="000000"/>
                                <w:sz w:val="19"/>
                                <w:szCs w:val="19"/>
                                <w:highlight w:val="white"/>
                              </w:rPr>
                              <w:t>;</w:t>
                            </w:r>
                          </w:p>
                          <w:p w14:paraId="352B3FC7" w14:textId="77777777" w:rsidR="00346009" w:rsidRDefault="00346009"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spellStart"/>
                            <w:r>
                              <w:rPr>
                                <w:rFonts w:ascii="Cascadia Mono" w:hAnsi="Cascadia Mono" w:cs="Cascadia Mono"/>
                                <w:color w:val="2B91AF"/>
                                <w:sz w:val="19"/>
                                <w:szCs w:val="19"/>
                                <w:highlight w:val="white"/>
                              </w:rPr>
                              <w:t>ThemeManager</w:t>
                            </w:r>
                            <w:r>
                              <w:rPr>
                                <w:rFonts w:ascii="Cascadia Mono" w:hAnsi="Cascadia Mono" w:cs="Cascadia Mono"/>
                                <w:color w:val="000000"/>
                                <w:sz w:val="19"/>
                                <w:szCs w:val="19"/>
                                <w:highlight w:val="white"/>
                              </w:rPr>
                              <w:t>.ApplyThemeToAllForms</w:t>
                            </w:r>
                            <w:proofErr w:type="spellEnd"/>
                            <w:r>
                              <w:rPr>
                                <w:rFonts w:ascii="Cascadia Mono" w:hAnsi="Cascadia Mono" w:cs="Cascadia Mono"/>
                                <w:color w:val="1A94FF"/>
                                <w:sz w:val="19"/>
                                <w:szCs w:val="19"/>
                                <w:highlight w:val="white"/>
                              </w:rPr>
                              <w:t>()</w:t>
                            </w:r>
                            <w:r>
                              <w:rPr>
                                <w:rFonts w:ascii="Cascadia Mono" w:hAnsi="Cascadia Mono" w:cs="Cascadia Mono"/>
                                <w:color w:val="000000"/>
                                <w:sz w:val="19"/>
                                <w:szCs w:val="19"/>
                                <w:highlight w:val="white"/>
                              </w:rPr>
                              <w:t>;</w:t>
                            </w:r>
                          </w:p>
                          <w:p w14:paraId="573A7C66" w14:textId="77777777" w:rsidR="00346009" w:rsidRDefault="00346009"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childForm.BringToFront</w:t>
                            </w:r>
                            <w:proofErr w:type="spellEnd"/>
                            <w:r>
                              <w:rPr>
                                <w:rFonts w:ascii="Cascadia Mono" w:hAnsi="Cascadia Mono" w:cs="Cascadia Mono"/>
                                <w:color w:val="1A94FF"/>
                                <w:sz w:val="19"/>
                                <w:szCs w:val="19"/>
                                <w:highlight w:val="white"/>
                              </w:rPr>
                              <w:t>()</w:t>
                            </w:r>
                            <w:r>
                              <w:rPr>
                                <w:rFonts w:ascii="Cascadia Mono" w:hAnsi="Cascadia Mono" w:cs="Cascadia Mono"/>
                                <w:color w:val="000000"/>
                                <w:sz w:val="19"/>
                                <w:szCs w:val="19"/>
                                <w:highlight w:val="white"/>
                              </w:rPr>
                              <w:t>;</w:t>
                            </w:r>
                          </w:p>
                          <w:p w14:paraId="79C33D5A" w14:textId="77777777" w:rsidR="00346009" w:rsidRDefault="00346009"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proofErr w:type="spellStart"/>
                            <w:r>
                              <w:rPr>
                                <w:rFonts w:ascii="Cascadia Mono" w:hAnsi="Cascadia Mono" w:cs="Cascadia Mono"/>
                                <w:color w:val="000000"/>
                                <w:sz w:val="19"/>
                                <w:szCs w:val="19"/>
                                <w:highlight w:val="white"/>
                              </w:rPr>
                              <w:t>childForm.Show</w:t>
                            </w:r>
                            <w:proofErr w:type="spellEnd"/>
                            <w:r>
                              <w:rPr>
                                <w:rFonts w:ascii="Cascadia Mono" w:hAnsi="Cascadia Mono" w:cs="Cascadia Mono"/>
                                <w:color w:val="1A94FF"/>
                                <w:sz w:val="19"/>
                                <w:szCs w:val="19"/>
                                <w:highlight w:val="white"/>
                              </w:rPr>
                              <w:t>()</w:t>
                            </w:r>
                            <w:r>
                              <w:rPr>
                                <w:rFonts w:ascii="Cascadia Mono" w:hAnsi="Cascadia Mono" w:cs="Cascadia Mono"/>
                                <w:color w:val="000000"/>
                                <w:sz w:val="19"/>
                                <w:szCs w:val="19"/>
                                <w:highlight w:val="white"/>
                              </w:rPr>
                              <w:t>;</w:t>
                            </w:r>
                          </w:p>
                          <w:p w14:paraId="52159FE7" w14:textId="77777777" w:rsidR="00346009" w:rsidRDefault="00346009"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proofErr w:type="spellStart"/>
                            <w:r>
                              <w:rPr>
                                <w:rFonts w:ascii="Cascadia Mono" w:hAnsi="Cascadia Mono" w:cs="Cascadia Mono"/>
                                <w:color w:val="000000"/>
                                <w:sz w:val="19"/>
                                <w:szCs w:val="19"/>
                                <w:highlight w:val="white"/>
                              </w:rPr>
                              <w:t>childForm.Visible</w:t>
                            </w:r>
                            <w:proofErr w:type="spellEnd"/>
                            <w:r>
                              <w:rPr>
                                <w:rFonts w:ascii="Cascadia Mono" w:hAnsi="Cascadia Mono" w:cs="Cascadia Mono"/>
                                <w:color w:val="000000"/>
                                <w:sz w:val="19"/>
                                <w:szCs w:val="19"/>
                                <w:highlight w:val="white"/>
                              </w:rPr>
                              <w:t xml:space="preserve"> = </w:t>
                            </w:r>
                            <w:proofErr w:type="spellStart"/>
                            <w:r>
                              <w:rPr>
                                <w:rFonts w:ascii="Cascadia Mono" w:hAnsi="Cascadia Mono" w:cs="Cascadia Mono"/>
                                <w:color w:val="0000FF"/>
                                <w:sz w:val="19"/>
                                <w:szCs w:val="19"/>
                                <w:highlight w:val="white"/>
                              </w:rPr>
                              <w:t>true</w:t>
                            </w:r>
                            <w:proofErr w:type="spellEnd"/>
                            <w:r>
                              <w:rPr>
                                <w:rFonts w:ascii="Cascadia Mono" w:hAnsi="Cascadia Mono" w:cs="Cascadia Mono"/>
                                <w:color w:val="000000"/>
                                <w:sz w:val="19"/>
                                <w:szCs w:val="19"/>
                                <w:highlight w:val="white"/>
                              </w:rPr>
                              <w:t>;</w:t>
                            </w:r>
                          </w:p>
                          <w:p w14:paraId="22A444A6" w14:textId="77777777" w:rsidR="00346009" w:rsidRDefault="00346009" w:rsidP="0083232E">
                            <w:r>
                              <w:rPr>
                                <w:rFonts w:ascii="Cascadia Mono" w:hAnsi="Cascadia Mono" w:cs="Cascadia Mono"/>
                                <w:color w:val="D86AC2"/>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7CE3D417" id="_x0000_s1027" type="#_x0000_t202" style="width:453.6pt;height:325.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">
                <v:textbox style="mso-fit-shape-to-text:t">
                  <w:txbxContent>
                    <w:p w14:paraId="6FF8C26B" w14:textId="77777777" w:rsidR="00346009" w:rsidRDefault="00346009" w:rsidP="0083232E">
                      <w:pPr>
                        <w:autoSpaceDE w:val="0"/>
                        <w:autoSpaceDN w:val="0"/>
                        <w:adjustRightInd w:val="0"/>
                        <w:rPr>
                          <w:rFonts w:ascii="Cascadia Mono" w:hAnsi="Cascadia Mono" w:cs="Cascadia Mono"/>
                          <w:color w:val="D86AC2"/>
                          <w:sz w:val="19"/>
                          <w:szCs w:val="19"/>
                          <w:highlight w:val="white"/>
                        </w:rPr>
                      </w:pPr>
                      <w:proofErr w:type="spellStart"/>
                      <w:r>
                        <w:rPr>
                          <w:rFonts w:ascii="Cascadia Mono" w:hAnsi="Cascadia Mono" w:cs="Cascadia Mono"/>
                          <w:color w:val="0000FF"/>
                          <w:sz w:val="19"/>
                          <w:szCs w:val="19"/>
                          <w:highlight w:val="white"/>
                        </w:rPr>
                        <w:t>public</w:t>
                      </w:r>
                      <w:proofErr w:type="spellEnd"/>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FF"/>
                          <w:sz w:val="19"/>
                          <w:szCs w:val="19"/>
                          <w:highlight w:val="white"/>
                        </w:rPr>
                        <w:t>void</w:t>
                      </w:r>
                      <w:proofErr w:type="spellEnd"/>
                      <w:r>
                        <w:rPr>
                          <w:rFonts w:ascii="Cascadia Mono" w:hAnsi="Cascadia Mono" w:cs="Cascadia Mono"/>
                          <w:color w:val="000000"/>
                          <w:sz w:val="19"/>
                          <w:szCs w:val="19"/>
                          <w:highlight w:val="white"/>
                        </w:rPr>
                        <w:t xml:space="preserve"> </w:t>
                      </w:r>
                      <w:proofErr w:type="spellStart"/>
                      <w:proofErr w:type="gramStart"/>
                      <w:r>
                        <w:rPr>
                          <w:rFonts w:ascii="Cascadia Mono" w:hAnsi="Cascadia Mono" w:cs="Cascadia Mono"/>
                          <w:color w:val="000000"/>
                          <w:sz w:val="19"/>
                          <w:szCs w:val="19"/>
                          <w:highlight w:val="white"/>
                        </w:rPr>
                        <w:t>OpenChildForm</w:t>
                      </w:r>
                      <w:proofErr w:type="spellEnd"/>
                      <w:r>
                        <w:rPr>
                          <w:rFonts w:ascii="Cascadia Mono" w:hAnsi="Cascadia Mono" w:cs="Cascadia Mono"/>
                          <w:color w:val="D86AC2"/>
                          <w:sz w:val="19"/>
                          <w:szCs w:val="19"/>
                          <w:highlight w:val="white"/>
                        </w:rPr>
                        <w:t>(</w:t>
                      </w:r>
                      <w:proofErr w:type="spellStart"/>
                      <w:proofErr w:type="gramEnd"/>
                      <w:r>
                        <w:rPr>
                          <w:rFonts w:ascii="Cascadia Mono" w:hAnsi="Cascadia Mono" w:cs="Cascadia Mono"/>
                          <w:color w:val="2B91AF"/>
                          <w:sz w:val="19"/>
                          <w:szCs w:val="19"/>
                          <w:highlight w:val="white"/>
                        </w:rPr>
                        <w:t>Form</w:t>
                      </w:r>
                      <w:proofErr w:type="spellEnd"/>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childForm</w:t>
                      </w:r>
                      <w:proofErr w:type="spellEnd"/>
                      <w:r>
                        <w:rPr>
                          <w:rFonts w:ascii="Cascadia Mono" w:hAnsi="Cascadia Mono" w:cs="Cascadia Mono"/>
                          <w:color w:val="D86AC2"/>
                          <w:sz w:val="19"/>
                          <w:szCs w:val="19"/>
                          <w:highlight w:val="white"/>
                        </w:rPr>
                        <w:t>)</w:t>
                      </w:r>
                    </w:p>
                    <w:p w14:paraId="35477CDB" w14:textId="77777777" w:rsidR="00346009" w:rsidRDefault="00346009" w:rsidP="0083232E">
                      <w:pPr>
                        <w:autoSpaceDE w:val="0"/>
                        <w:autoSpaceDN w:val="0"/>
                        <w:adjustRightInd w:val="0"/>
                        <w:rPr>
                          <w:rFonts w:ascii="Cascadia Mono" w:hAnsi="Cascadia Mono" w:cs="Cascadia Mono"/>
                          <w:color w:val="D86AC2"/>
                          <w:sz w:val="19"/>
                          <w:szCs w:val="19"/>
                          <w:highlight w:val="white"/>
                        </w:rPr>
                      </w:pPr>
                      <w:r>
                        <w:rPr>
                          <w:rFonts w:ascii="Cascadia Mono" w:hAnsi="Cascadia Mono" w:cs="Cascadia Mono"/>
                          <w:color w:val="D86AC2"/>
                          <w:sz w:val="19"/>
                          <w:szCs w:val="19"/>
                          <w:highlight w:val="white"/>
                        </w:rPr>
                        <w:t>{</w:t>
                      </w:r>
                    </w:p>
                    <w:p w14:paraId="128DAC50" w14:textId="77777777" w:rsidR="00346009" w:rsidRDefault="00346009"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01828DD" w14:textId="77777777" w:rsidR="00346009" w:rsidRDefault="00346009" w:rsidP="0083232E">
                      <w:pPr>
                        <w:autoSpaceDE w:val="0"/>
                        <w:autoSpaceDN w:val="0"/>
                        <w:adjustRightInd w:val="0"/>
                        <w:rPr>
                          <w:rFonts w:ascii="Cascadia Mono" w:hAnsi="Cascadia Mono" w:cs="Cascadia Mono"/>
                          <w:color w:val="1A94FF"/>
                          <w:sz w:val="19"/>
                          <w:szCs w:val="19"/>
                          <w:highlight w:val="white"/>
                        </w:rPr>
                      </w:pP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FF"/>
                          <w:sz w:val="19"/>
                          <w:szCs w:val="19"/>
                          <w:highlight w:val="white"/>
                        </w:rPr>
                        <w:t>if</w:t>
                      </w:r>
                      <w:proofErr w:type="spellEnd"/>
                      <w:r>
                        <w:rPr>
                          <w:rFonts w:ascii="Cascadia Mono" w:hAnsi="Cascadia Mono" w:cs="Cascadia Mono"/>
                          <w:color w:val="000000"/>
                          <w:sz w:val="19"/>
                          <w:szCs w:val="19"/>
                          <w:highlight w:val="white"/>
                        </w:rPr>
                        <w:t xml:space="preserve"> </w:t>
                      </w:r>
                      <w:r>
                        <w:rPr>
                          <w:rFonts w:ascii="Cascadia Mono" w:hAnsi="Cascadia Mono" w:cs="Cascadia Mono"/>
                          <w:color w:val="1A94FF"/>
                          <w:sz w:val="19"/>
                          <w:szCs w:val="19"/>
                          <w:highlight w:val="white"/>
                        </w:rPr>
                        <w:t>(</w:t>
                      </w:r>
                      <w:proofErr w:type="spellStart"/>
                      <w:proofErr w:type="gramStart"/>
                      <w:r>
                        <w:rPr>
                          <w:rFonts w:ascii="Cascadia Mono" w:hAnsi="Cascadia Mono" w:cs="Cascadia Mono"/>
                          <w:color w:val="000000"/>
                          <w:sz w:val="19"/>
                          <w:szCs w:val="19"/>
                          <w:highlight w:val="white"/>
                        </w:rPr>
                        <w:t>activeForm</w:t>
                      </w:r>
                      <w:proofErr w:type="spellEnd"/>
                      <w:r>
                        <w:rPr>
                          <w:rFonts w:ascii="Cascadia Mono" w:hAnsi="Cascadia Mono" w:cs="Cascadia Mono"/>
                          <w:color w:val="000000"/>
                          <w:sz w:val="19"/>
                          <w:szCs w:val="19"/>
                          <w:highlight w:val="white"/>
                        </w:rPr>
                        <w:t xml:space="preserve"> !</w:t>
                      </w:r>
                      <w:proofErr w:type="gramEnd"/>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null</w:t>
                      </w:r>
                      <w:r>
                        <w:rPr>
                          <w:rFonts w:ascii="Cascadia Mono" w:hAnsi="Cascadia Mono" w:cs="Cascadia Mono"/>
                          <w:color w:val="1A94FF"/>
                          <w:sz w:val="19"/>
                          <w:szCs w:val="19"/>
                          <w:highlight w:val="white"/>
                        </w:rPr>
                        <w:t>)</w:t>
                      </w:r>
                    </w:p>
                    <w:p w14:paraId="19E4A225" w14:textId="77777777" w:rsidR="00346009" w:rsidRDefault="00346009" w:rsidP="0083232E">
                      <w:pPr>
                        <w:autoSpaceDE w:val="0"/>
                        <w:autoSpaceDN w:val="0"/>
                        <w:adjustRightInd w:val="0"/>
                        <w:rPr>
                          <w:rFonts w:ascii="Cascadia Mono" w:hAnsi="Cascadia Mono" w:cs="Cascadia Mono"/>
                          <w:color w:val="1A94FF"/>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1A94FF"/>
                          <w:sz w:val="19"/>
                          <w:szCs w:val="19"/>
                          <w:highlight w:val="white"/>
                        </w:rPr>
                        <w:t>{</w:t>
                      </w:r>
                    </w:p>
                    <w:p w14:paraId="732D2295" w14:textId="77777777" w:rsidR="00346009" w:rsidRDefault="00346009" w:rsidP="0083232E">
                      <w:pPr>
                        <w:autoSpaceDE w:val="0"/>
                        <w:autoSpaceDN w:val="0"/>
                        <w:adjustRightInd w:val="0"/>
                        <w:rPr>
                          <w:rFonts w:ascii="Cascadia Mono" w:hAnsi="Cascadia Mono" w:cs="Cascadia Mono"/>
                          <w:color w:val="FFD702"/>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proofErr w:type="spellStart"/>
                      <w:r>
                        <w:rPr>
                          <w:rFonts w:ascii="Cascadia Mono" w:hAnsi="Cascadia Mono" w:cs="Cascadia Mono"/>
                          <w:color w:val="0000FF"/>
                          <w:sz w:val="19"/>
                          <w:szCs w:val="19"/>
                          <w:highlight w:val="white"/>
                        </w:rPr>
                        <w:t>if</w:t>
                      </w:r>
                      <w:proofErr w:type="spellEnd"/>
                      <w:r>
                        <w:rPr>
                          <w:rFonts w:ascii="Cascadia Mono" w:hAnsi="Cascadia Mono" w:cs="Cascadia Mono"/>
                          <w:color w:val="000000"/>
                          <w:sz w:val="19"/>
                          <w:szCs w:val="19"/>
                          <w:highlight w:val="white"/>
                        </w:rPr>
                        <w:t xml:space="preserve"> </w:t>
                      </w:r>
                      <w:r>
                        <w:rPr>
                          <w:rFonts w:ascii="Cascadia Mono" w:hAnsi="Cascadia Mono" w:cs="Cascadia Mono"/>
                          <w:color w:val="FFD702"/>
                          <w:sz w:val="19"/>
                          <w:szCs w:val="19"/>
                          <w:highlight w:val="white"/>
                        </w:rPr>
                        <w:t>(</w:t>
                      </w:r>
                      <w:proofErr w:type="spellStart"/>
                      <w:r>
                        <w:rPr>
                          <w:rFonts w:ascii="Cascadia Mono" w:hAnsi="Cascadia Mono" w:cs="Cascadia Mono"/>
                          <w:color w:val="000000"/>
                          <w:sz w:val="19"/>
                          <w:szCs w:val="19"/>
                          <w:highlight w:val="white"/>
                        </w:rPr>
                        <w:t>activeForm</w:t>
                      </w:r>
                      <w:proofErr w:type="spellEnd"/>
                      <w:r>
                        <w:rPr>
                          <w:rFonts w:ascii="Cascadia Mono" w:hAnsi="Cascadia Mono" w:cs="Cascadia Mono"/>
                          <w:color w:val="000000"/>
                          <w:sz w:val="19"/>
                          <w:szCs w:val="19"/>
                          <w:highlight w:val="white"/>
                        </w:rPr>
                        <w:t xml:space="preserve"> == </w:t>
                      </w:r>
                      <w:proofErr w:type="spellStart"/>
                      <w:r>
                        <w:rPr>
                          <w:rFonts w:ascii="Cascadia Mono" w:hAnsi="Cascadia Mono" w:cs="Cascadia Mono"/>
                          <w:color w:val="000000"/>
                          <w:sz w:val="19"/>
                          <w:szCs w:val="19"/>
                          <w:highlight w:val="white"/>
                        </w:rPr>
                        <w:t>usersPage</w:t>
                      </w:r>
                      <w:proofErr w:type="spellEnd"/>
                      <w:r>
                        <w:rPr>
                          <w:rFonts w:ascii="Cascadia Mono" w:hAnsi="Cascadia Mono" w:cs="Cascadia Mono"/>
                          <w:color w:val="000000"/>
                          <w:sz w:val="19"/>
                          <w:szCs w:val="19"/>
                          <w:highlight w:val="white"/>
                        </w:rPr>
                        <w:t xml:space="preserve"> || </w:t>
                      </w:r>
                      <w:proofErr w:type="spellStart"/>
                      <w:r>
                        <w:rPr>
                          <w:rFonts w:ascii="Cascadia Mono" w:hAnsi="Cascadia Mono" w:cs="Cascadia Mono"/>
                          <w:color w:val="000000"/>
                          <w:sz w:val="19"/>
                          <w:szCs w:val="19"/>
                          <w:highlight w:val="white"/>
                        </w:rPr>
                        <w:t>activeForm</w:t>
                      </w:r>
                      <w:proofErr w:type="spellEnd"/>
                      <w:r>
                        <w:rPr>
                          <w:rFonts w:ascii="Cascadia Mono" w:hAnsi="Cascadia Mono" w:cs="Cascadia Mono"/>
                          <w:color w:val="000000"/>
                          <w:sz w:val="19"/>
                          <w:szCs w:val="19"/>
                          <w:highlight w:val="white"/>
                        </w:rPr>
                        <w:t xml:space="preserve"> == </w:t>
                      </w:r>
                      <w:proofErr w:type="spellStart"/>
                      <w:r>
                        <w:rPr>
                          <w:rFonts w:ascii="Cascadia Mono" w:hAnsi="Cascadia Mono" w:cs="Cascadia Mono"/>
                          <w:color w:val="000000"/>
                          <w:sz w:val="19"/>
                          <w:szCs w:val="19"/>
                          <w:highlight w:val="white"/>
                        </w:rPr>
                        <w:t>allBooksPage</w:t>
                      </w:r>
                      <w:proofErr w:type="spellEnd"/>
                      <w:r>
                        <w:rPr>
                          <w:rFonts w:ascii="Cascadia Mono" w:hAnsi="Cascadia Mono" w:cs="Cascadia Mono"/>
                          <w:color w:val="FFD702"/>
                          <w:sz w:val="19"/>
                          <w:szCs w:val="19"/>
                          <w:highlight w:val="white"/>
                        </w:rPr>
                        <w:t>)</w:t>
                      </w:r>
                    </w:p>
                    <w:p w14:paraId="2594905D" w14:textId="77777777" w:rsidR="00346009" w:rsidRDefault="00346009" w:rsidP="0083232E">
                      <w:pPr>
                        <w:autoSpaceDE w:val="0"/>
                        <w:autoSpaceDN w:val="0"/>
                        <w:adjustRightInd w:val="0"/>
                        <w:rPr>
                          <w:rFonts w:ascii="Cascadia Mono" w:hAnsi="Cascadia Mono" w:cs="Cascadia Mono"/>
                          <w:color w:val="FFD702"/>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FFD702"/>
                          <w:sz w:val="19"/>
                          <w:szCs w:val="19"/>
                          <w:highlight w:val="white"/>
                        </w:rPr>
                        <w:t>{</w:t>
                      </w:r>
                    </w:p>
                    <w:p w14:paraId="4F72F85B" w14:textId="77777777" w:rsidR="00346009" w:rsidRDefault="00346009"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proofErr w:type="spellStart"/>
                      <w:r>
                        <w:rPr>
                          <w:rFonts w:ascii="Cascadia Mono" w:hAnsi="Cascadia Mono" w:cs="Cascadia Mono"/>
                          <w:color w:val="000000"/>
                          <w:sz w:val="19"/>
                          <w:szCs w:val="19"/>
                          <w:highlight w:val="white"/>
                        </w:rPr>
                        <w:t>activeForm.Hide</w:t>
                      </w:r>
                      <w:proofErr w:type="spellEnd"/>
                      <w:r>
                        <w:rPr>
                          <w:rFonts w:ascii="Cascadia Mono" w:hAnsi="Cascadia Mono" w:cs="Cascadia Mono"/>
                          <w:color w:val="D86AC2"/>
                          <w:sz w:val="19"/>
                          <w:szCs w:val="19"/>
                          <w:highlight w:val="white"/>
                        </w:rPr>
                        <w:t>()</w:t>
                      </w:r>
                      <w:r>
                        <w:rPr>
                          <w:rFonts w:ascii="Cascadia Mono" w:hAnsi="Cascadia Mono" w:cs="Cascadia Mono"/>
                          <w:color w:val="000000"/>
                          <w:sz w:val="19"/>
                          <w:szCs w:val="19"/>
                          <w:highlight w:val="white"/>
                        </w:rPr>
                        <w:t>;</w:t>
                      </w:r>
                    </w:p>
                    <w:p w14:paraId="08AE9A39" w14:textId="77777777" w:rsidR="00346009" w:rsidRDefault="00346009"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p>
                    <w:p w14:paraId="2D5F240C" w14:textId="77777777" w:rsidR="00346009" w:rsidRDefault="00346009" w:rsidP="0083232E">
                      <w:pPr>
                        <w:autoSpaceDE w:val="0"/>
                        <w:autoSpaceDN w:val="0"/>
                        <w:adjustRightInd w:val="0"/>
                        <w:rPr>
                          <w:rFonts w:ascii="Cascadia Mono" w:hAnsi="Cascadia Mono" w:cs="Cascadia Mono"/>
                          <w:color w:val="FFD702"/>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FFD702"/>
                          <w:sz w:val="19"/>
                          <w:szCs w:val="19"/>
                          <w:highlight w:val="white"/>
                        </w:rPr>
                        <w:t>}</w:t>
                      </w:r>
                    </w:p>
                    <w:p w14:paraId="35F6A1B3" w14:textId="77777777" w:rsidR="00346009" w:rsidRDefault="00346009" w:rsidP="0083232E">
                      <w:pPr>
                        <w:autoSpaceDE w:val="0"/>
                        <w:autoSpaceDN w:val="0"/>
                        <w:adjustRightInd w:val="0"/>
                        <w:rPr>
                          <w:rFonts w:ascii="Cascadia Mono" w:hAnsi="Cascadia Mono" w:cs="Cascadia Mono"/>
                          <w:color w:val="0000FF"/>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proofErr w:type="spellStart"/>
                      <w:r>
                        <w:rPr>
                          <w:rFonts w:ascii="Cascadia Mono" w:hAnsi="Cascadia Mono" w:cs="Cascadia Mono"/>
                          <w:color w:val="0000FF"/>
                          <w:sz w:val="19"/>
                          <w:szCs w:val="19"/>
                          <w:highlight w:val="white"/>
                        </w:rPr>
                        <w:t>else</w:t>
                      </w:r>
                      <w:proofErr w:type="spellEnd"/>
                    </w:p>
                    <w:p w14:paraId="51A6127D" w14:textId="77777777" w:rsidR="00346009" w:rsidRDefault="00346009" w:rsidP="0083232E">
                      <w:pPr>
                        <w:autoSpaceDE w:val="0"/>
                        <w:autoSpaceDN w:val="0"/>
                        <w:adjustRightInd w:val="0"/>
                        <w:rPr>
                          <w:rFonts w:ascii="Cascadia Mono" w:hAnsi="Cascadia Mono" w:cs="Cascadia Mono"/>
                          <w:color w:val="FFD702"/>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FFD702"/>
                          <w:sz w:val="19"/>
                          <w:szCs w:val="19"/>
                          <w:highlight w:val="white"/>
                        </w:rPr>
                        <w:t>{</w:t>
                      </w:r>
                    </w:p>
                    <w:p w14:paraId="6B2023AB" w14:textId="77777777" w:rsidR="00346009" w:rsidRDefault="00346009"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proofErr w:type="spellStart"/>
                      <w:r>
                        <w:rPr>
                          <w:rFonts w:ascii="Cascadia Mono" w:hAnsi="Cascadia Mono" w:cs="Cascadia Mono"/>
                          <w:color w:val="000000"/>
                          <w:sz w:val="19"/>
                          <w:szCs w:val="19"/>
                          <w:highlight w:val="white"/>
                        </w:rPr>
                        <w:t>activeForm.Close</w:t>
                      </w:r>
                      <w:proofErr w:type="spellEnd"/>
                      <w:r>
                        <w:rPr>
                          <w:rFonts w:ascii="Cascadia Mono" w:hAnsi="Cascadia Mono" w:cs="Cascadia Mono"/>
                          <w:color w:val="D86AC2"/>
                          <w:sz w:val="19"/>
                          <w:szCs w:val="19"/>
                          <w:highlight w:val="white"/>
                        </w:rPr>
                        <w:t>()</w:t>
                      </w:r>
                      <w:r>
                        <w:rPr>
                          <w:rFonts w:ascii="Cascadia Mono" w:hAnsi="Cascadia Mono" w:cs="Cascadia Mono"/>
                          <w:color w:val="000000"/>
                          <w:sz w:val="19"/>
                          <w:szCs w:val="19"/>
                          <w:highlight w:val="white"/>
                        </w:rPr>
                        <w:t>;</w:t>
                      </w:r>
                    </w:p>
                    <w:p w14:paraId="4B05444B" w14:textId="77777777" w:rsidR="00346009" w:rsidRDefault="00346009" w:rsidP="0083232E">
                      <w:pPr>
                        <w:autoSpaceDE w:val="0"/>
                        <w:autoSpaceDN w:val="0"/>
                        <w:adjustRightInd w:val="0"/>
                        <w:rPr>
                          <w:rFonts w:ascii="Cascadia Mono" w:hAnsi="Cascadia Mono" w:cs="Cascadia Mono"/>
                          <w:color w:val="FFD702"/>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FFD702"/>
                          <w:sz w:val="19"/>
                          <w:szCs w:val="19"/>
                          <w:highlight w:val="white"/>
                        </w:rPr>
                        <w:t>}</w:t>
                      </w:r>
                    </w:p>
                    <w:p w14:paraId="2419BDC0" w14:textId="77777777" w:rsidR="00346009" w:rsidRDefault="00346009" w:rsidP="0083232E">
                      <w:pPr>
                        <w:autoSpaceDE w:val="0"/>
                        <w:autoSpaceDN w:val="0"/>
                        <w:adjustRightInd w:val="0"/>
                        <w:rPr>
                          <w:rFonts w:ascii="Cascadia Mono" w:hAnsi="Cascadia Mono" w:cs="Cascadia Mono"/>
                          <w:color w:val="1A94FF"/>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1A94FF"/>
                          <w:sz w:val="19"/>
                          <w:szCs w:val="19"/>
                          <w:highlight w:val="white"/>
                        </w:rPr>
                        <w:t>}</w:t>
                      </w:r>
                    </w:p>
                    <w:p w14:paraId="0A9133B0" w14:textId="77777777" w:rsidR="00346009" w:rsidRDefault="00346009"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proofErr w:type="spellStart"/>
                      <w:r>
                        <w:rPr>
                          <w:rFonts w:ascii="Cascadia Mono" w:hAnsi="Cascadia Mono" w:cs="Cascadia Mono"/>
                          <w:color w:val="000000"/>
                          <w:sz w:val="19"/>
                          <w:szCs w:val="19"/>
                          <w:highlight w:val="white"/>
                        </w:rPr>
                        <w:t>prev</w:t>
                      </w:r>
                      <w:proofErr w:type="spellEnd"/>
                      <w:r>
                        <w:rPr>
                          <w:rFonts w:ascii="Cascadia Mono" w:hAnsi="Cascadia Mono" w:cs="Cascadia Mono"/>
                          <w:color w:val="000000"/>
                          <w:sz w:val="19"/>
                          <w:szCs w:val="19"/>
                          <w:highlight w:val="white"/>
                        </w:rPr>
                        <w:t xml:space="preserve"> = </w:t>
                      </w:r>
                      <w:proofErr w:type="spellStart"/>
                      <w:r>
                        <w:rPr>
                          <w:rFonts w:ascii="Cascadia Mono" w:hAnsi="Cascadia Mono" w:cs="Cascadia Mono"/>
                          <w:color w:val="000000"/>
                          <w:sz w:val="19"/>
                          <w:szCs w:val="19"/>
                          <w:highlight w:val="white"/>
                        </w:rPr>
                        <w:t>activeForm</w:t>
                      </w:r>
                      <w:proofErr w:type="spellEnd"/>
                      <w:r>
                        <w:rPr>
                          <w:rFonts w:ascii="Cascadia Mono" w:hAnsi="Cascadia Mono" w:cs="Cascadia Mono"/>
                          <w:color w:val="000000"/>
                          <w:sz w:val="19"/>
                          <w:szCs w:val="19"/>
                          <w:highlight w:val="white"/>
                        </w:rPr>
                        <w:t>;</w:t>
                      </w:r>
                    </w:p>
                    <w:p w14:paraId="7F789E9B" w14:textId="77777777" w:rsidR="00346009" w:rsidRDefault="00346009"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roundedCornerPanel_</w:t>
                      </w:r>
                      <w:proofErr w:type="gramStart"/>
                      <w:r>
                        <w:rPr>
                          <w:rFonts w:ascii="Cascadia Mono" w:hAnsi="Cascadia Mono" w:cs="Cascadia Mono"/>
                          <w:color w:val="000000"/>
                          <w:sz w:val="19"/>
                          <w:szCs w:val="19"/>
                          <w:highlight w:val="white"/>
                        </w:rPr>
                        <w:t>PageContainer.Controls.Remove</w:t>
                      </w:r>
                      <w:proofErr w:type="spellEnd"/>
                      <w:proofErr w:type="gramEnd"/>
                      <w:r>
                        <w:rPr>
                          <w:rFonts w:ascii="Cascadia Mono" w:hAnsi="Cascadia Mono" w:cs="Cascadia Mono"/>
                          <w:color w:val="1A94FF"/>
                          <w:sz w:val="19"/>
                          <w:szCs w:val="19"/>
                          <w:highlight w:val="white"/>
                        </w:rPr>
                        <w:t>(</w:t>
                      </w:r>
                      <w:proofErr w:type="spellStart"/>
                      <w:r>
                        <w:rPr>
                          <w:rFonts w:ascii="Cascadia Mono" w:hAnsi="Cascadia Mono" w:cs="Cascadia Mono"/>
                          <w:color w:val="000000"/>
                          <w:sz w:val="19"/>
                          <w:szCs w:val="19"/>
                          <w:highlight w:val="white"/>
                        </w:rPr>
                        <w:t>activeForm</w:t>
                      </w:r>
                      <w:proofErr w:type="spellEnd"/>
                      <w:r>
                        <w:rPr>
                          <w:rFonts w:ascii="Cascadia Mono" w:hAnsi="Cascadia Mono" w:cs="Cascadia Mono"/>
                          <w:color w:val="1A94FF"/>
                          <w:sz w:val="19"/>
                          <w:szCs w:val="19"/>
                          <w:highlight w:val="white"/>
                        </w:rPr>
                        <w:t>)</w:t>
                      </w:r>
                      <w:r>
                        <w:rPr>
                          <w:rFonts w:ascii="Cascadia Mono" w:hAnsi="Cascadia Mono" w:cs="Cascadia Mono"/>
                          <w:color w:val="000000"/>
                          <w:sz w:val="19"/>
                          <w:szCs w:val="19"/>
                          <w:highlight w:val="white"/>
                        </w:rPr>
                        <w:t>;</w:t>
                      </w:r>
                    </w:p>
                    <w:p w14:paraId="51699EF0" w14:textId="77777777" w:rsidR="00346009" w:rsidRDefault="00346009"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activeForm</w:t>
                      </w:r>
                      <w:proofErr w:type="spellEnd"/>
                      <w:r>
                        <w:rPr>
                          <w:rFonts w:ascii="Cascadia Mono" w:hAnsi="Cascadia Mono" w:cs="Cascadia Mono"/>
                          <w:color w:val="000000"/>
                          <w:sz w:val="19"/>
                          <w:szCs w:val="19"/>
                          <w:highlight w:val="white"/>
                        </w:rPr>
                        <w:t xml:space="preserve"> = </w:t>
                      </w:r>
                      <w:proofErr w:type="spellStart"/>
                      <w:r>
                        <w:rPr>
                          <w:rFonts w:ascii="Cascadia Mono" w:hAnsi="Cascadia Mono" w:cs="Cascadia Mono"/>
                          <w:color w:val="000000"/>
                          <w:sz w:val="19"/>
                          <w:szCs w:val="19"/>
                          <w:highlight w:val="white"/>
                        </w:rPr>
                        <w:t>childForm</w:t>
                      </w:r>
                      <w:proofErr w:type="spellEnd"/>
                      <w:r>
                        <w:rPr>
                          <w:rFonts w:ascii="Cascadia Mono" w:hAnsi="Cascadia Mono" w:cs="Cascadia Mono"/>
                          <w:color w:val="000000"/>
                          <w:sz w:val="19"/>
                          <w:szCs w:val="19"/>
                          <w:highlight w:val="white"/>
                        </w:rPr>
                        <w:t>;</w:t>
                      </w:r>
                    </w:p>
                    <w:p w14:paraId="5C033620" w14:textId="77777777" w:rsidR="00346009" w:rsidRDefault="00346009"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proofErr w:type="spellStart"/>
                      <w:r>
                        <w:rPr>
                          <w:rFonts w:ascii="Cascadia Mono" w:hAnsi="Cascadia Mono" w:cs="Cascadia Mono"/>
                          <w:color w:val="000000"/>
                          <w:sz w:val="19"/>
                          <w:szCs w:val="19"/>
                          <w:highlight w:val="white"/>
                        </w:rPr>
                        <w:t>childForm.TopLevel</w:t>
                      </w:r>
                      <w:proofErr w:type="spellEnd"/>
                      <w:r>
                        <w:rPr>
                          <w:rFonts w:ascii="Cascadia Mono" w:hAnsi="Cascadia Mono" w:cs="Cascadia Mono"/>
                          <w:color w:val="000000"/>
                          <w:sz w:val="19"/>
                          <w:szCs w:val="19"/>
                          <w:highlight w:val="white"/>
                        </w:rPr>
                        <w:t xml:space="preserve"> = </w:t>
                      </w:r>
                      <w:proofErr w:type="spellStart"/>
                      <w:r>
                        <w:rPr>
                          <w:rFonts w:ascii="Cascadia Mono" w:hAnsi="Cascadia Mono" w:cs="Cascadia Mono"/>
                          <w:color w:val="0000FF"/>
                          <w:sz w:val="19"/>
                          <w:szCs w:val="19"/>
                          <w:highlight w:val="white"/>
                        </w:rPr>
                        <w:t>false</w:t>
                      </w:r>
                      <w:proofErr w:type="spellEnd"/>
                      <w:r>
                        <w:rPr>
                          <w:rFonts w:ascii="Cascadia Mono" w:hAnsi="Cascadia Mono" w:cs="Cascadia Mono"/>
                          <w:color w:val="000000"/>
                          <w:sz w:val="19"/>
                          <w:szCs w:val="19"/>
                          <w:highlight w:val="white"/>
                        </w:rPr>
                        <w:t>;</w:t>
                      </w:r>
                    </w:p>
                    <w:p w14:paraId="02405AC5" w14:textId="77777777" w:rsidR="00346009" w:rsidRDefault="00346009"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proofErr w:type="spellStart"/>
                      <w:r>
                        <w:rPr>
                          <w:rFonts w:ascii="Cascadia Mono" w:hAnsi="Cascadia Mono" w:cs="Cascadia Mono"/>
                          <w:color w:val="000000"/>
                          <w:sz w:val="19"/>
                          <w:szCs w:val="19"/>
                          <w:highlight w:val="white"/>
                        </w:rPr>
                        <w:t>childForm.FormBorderStyle</w:t>
                      </w:r>
                      <w:proofErr w:type="spellEnd"/>
                      <w:r>
                        <w:rPr>
                          <w:rFonts w:ascii="Cascadia Mono" w:hAnsi="Cascadia Mono" w:cs="Cascadia Mono"/>
                          <w:color w:val="000000"/>
                          <w:sz w:val="19"/>
                          <w:szCs w:val="19"/>
                          <w:highlight w:val="white"/>
                        </w:rPr>
                        <w:t xml:space="preserve"> = </w:t>
                      </w:r>
                      <w:proofErr w:type="spellStart"/>
                      <w:r>
                        <w:rPr>
                          <w:rFonts w:ascii="Cascadia Mono" w:hAnsi="Cascadia Mono" w:cs="Cascadia Mono"/>
                          <w:color w:val="2B91AF"/>
                          <w:sz w:val="19"/>
                          <w:szCs w:val="19"/>
                          <w:highlight w:val="white"/>
                        </w:rPr>
                        <w:t>FormBorderStyle</w:t>
                      </w:r>
                      <w:r>
                        <w:rPr>
                          <w:rFonts w:ascii="Cascadia Mono" w:hAnsi="Cascadia Mono" w:cs="Cascadia Mono"/>
                          <w:color w:val="000000"/>
                          <w:sz w:val="19"/>
                          <w:szCs w:val="19"/>
                          <w:highlight w:val="white"/>
                        </w:rPr>
                        <w:t>.None</w:t>
                      </w:r>
                      <w:proofErr w:type="spellEnd"/>
                      <w:r>
                        <w:rPr>
                          <w:rFonts w:ascii="Cascadia Mono" w:hAnsi="Cascadia Mono" w:cs="Cascadia Mono"/>
                          <w:color w:val="000000"/>
                          <w:sz w:val="19"/>
                          <w:szCs w:val="19"/>
                          <w:highlight w:val="white"/>
                        </w:rPr>
                        <w:t>;</w:t>
                      </w:r>
                    </w:p>
                    <w:p w14:paraId="79E6F5AE" w14:textId="77777777" w:rsidR="00346009" w:rsidRDefault="00346009"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proofErr w:type="spellStart"/>
                      <w:r>
                        <w:rPr>
                          <w:rFonts w:ascii="Cascadia Mono" w:hAnsi="Cascadia Mono" w:cs="Cascadia Mono"/>
                          <w:color w:val="000000"/>
                          <w:sz w:val="19"/>
                          <w:szCs w:val="19"/>
                          <w:highlight w:val="white"/>
                        </w:rPr>
                        <w:t>childForm.Dock</w:t>
                      </w:r>
                      <w:proofErr w:type="spellEnd"/>
                      <w:r>
                        <w:rPr>
                          <w:rFonts w:ascii="Cascadia Mono" w:hAnsi="Cascadia Mono" w:cs="Cascadia Mono"/>
                          <w:color w:val="000000"/>
                          <w:sz w:val="19"/>
                          <w:szCs w:val="19"/>
                          <w:highlight w:val="white"/>
                        </w:rPr>
                        <w:t xml:space="preserve"> = </w:t>
                      </w:r>
                      <w:proofErr w:type="spellStart"/>
                      <w:r>
                        <w:rPr>
                          <w:rFonts w:ascii="Cascadia Mono" w:hAnsi="Cascadia Mono" w:cs="Cascadia Mono"/>
                          <w:color w:val="2B91AF"/>
                          <w:sz w:val="19"/>
                          <w:szCs w:val="19"/>
                          <w:highlight w:val="white"/>
                        </w:rPr>
                        <w:t>DockStyle</w:t>
                      </w:r>
                      <w:r>
                        <w:rPr>
                          <w:rFonts w:ascii="Cascadia Mono" w:hAnsi="Cascadia Mono" w:cs="Cascadia Mono"/>
                          <w:color w:val="000000"/>
                          <w:sz w:val="19"/>
                          <w:szCs w:val="19"/>
                          <w:highlight w:val="white"/>
                        </w:rPr>
                        <w:t>.Fill</w:t>
                      </w:r>
                      <w:proofErr w:type="spellEnd"/>
                      <w:r>
                        <w:rPr>
                          <w:rFonts w:ascii="Cascadia Mono" w:hAnsi="Cascadia Mono" w:cs="Cascadia Mono"/>
                          <w:color w:val="000000"/>
                          <w:sz w:val="19"/>
                          <w:szCs w:val="19"/>
                          <w:highlight w:val="white"/>
                        </w:rPr>
                        <w:t>;</w:t>
                      </w:r>
                    </w:p>
                    <w:p w14:paraId="2C6C044F" w14:textId="77777777" w:rsidR="00346009" w:rsidRDefault="00346009"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proofErr w:type="spellStart"/>
                      <w:r>
                        <w:rPr>
                          <w:rFonts w:ascii="Cascadia Mono" w:hAnsi="Cascadia Mono" w:cs="Cascadia Mono"/>
                          <w:color w:val="000000"/>
                          <w:sz w:val="19"/>
                          <w:szCs w:val="19"/>
                          <w:highlight w:val="white"/>
                        </w:rPr>
                        <w:t>roundedCornerPanel_</w:t>
                      </w:r>
                      <w:proofErr w:type="gramStart"/>
                      <w:r>
                        <w:rPr>
                          <w:rFonts w:ascii="Cascadia Mono" w:hAnsi="Cascadia Mono" w:cs="Cascadia Mono"/>
                          <w:color w:val="000000"/>
                          <w:sz w:val="19"/>
                          <w:szCs w:val="19"/>
                          <w:highlight w:val="white"/>
                        </w:rPr>
                        <w:t>PageContainer.Controls.Add</w:t>
                      </w:r>
                      <w:proofErr w:type="spellEnd"/>
                      <w:proofErr w:type="gramEnd"/>
                      <w:r>
                        <w:rPr>
                          <w:rFonts w:ascii="Cascadia Mono" w:hAnsi="Cascadia Mono" w:cs="Cascadia Mono"/>
                          <w:color w:val="1A94FF"/>
                          <w:sz w:val="19"/>
                          <w:szCs w:val="19"/>
                          <w:highlight w:val="white"/>
                        </w:rPr>
                        <w:t>(</w:t>
                      </w:r>
                      <w:proofErr w:type="spellStart"/>
                      <w:r>
                        <w:rPr>
                          <w:rFonts w:ascii="Cascadia Mono" w:hAnsi="Cascadia Mono" w:cs="Cascadia Mono"/>
                          <w:color w:val="000000"/>
                          <w:sz w:val="19"/>
                          <w:szCs w:val="19"/>
                          <w:highlight w:val="white"/>
                        </w:rPr>
                        <w:t>childForm</w:t>
                      </w:r>
                      <w:proofErr w:type="spellEnd"/>
                      <w:r>
                        <w:rPr>
                          <w:rFonts w:ascii="Cascadia Mono" w:hAnsi="Cascadia Mono" w:cs="Cascadia Mono"/>
                          <w:color w:val="1A94FF"/>
                          <w:sz w:val="19"/>
                          <w:szCs w:val="19"/>
                          <w:highlight w:val="white"/>
                        </w:rPr>
                        <w:t>)</w:t>
                      </w:r>
                      <w:r>
                        <w:rPr>
                          <w:rFonts w:ascii="Cascadia Mono" w:hAnsi="Cascadia Mono" w:cs="Cascadia Mono"/>
                          <w:color w:val="000000"/>
                          <w:sz w:val="19"/>
                          <w:szCs w:val="19"/>
                          <w:highlight w:val="white"/>
                        </w:rPr>
                        <w:t>;</w:t>
                      </w:r>
                    </w:p>
                    <w:p w14:paraId="46EE0B10" w14:textId="77777777" w:rsidR="00346009" w:rsidRDefault="00346009"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proofErr w:type="spellStart"/>
                      <w:r>
                        <w:rPr>
                          <w:rFonts w:ascii="Cascadia Mono" w:hAnsi="Cascadia Mono" w:cs="Cascadia Mono"/>
                          <w:color w:val="000000"/>
                          <w:sz w:val="19"/>
                          <w:szCs w:val="19"/>
                          <w:highlight w:val="white"/>
                        </w:rPr>
                        <w:t>roundedCornerPanel_PageContainer.Tag</w:t>
                      </w:r>
                      <w:proofErr w:type="spellEnd"/>
                      <w:r>
                        <w:rPr>
                          <w:rFonts w:ascii="Cascadia Mono" w:hAnsi="Cascadia Mono" w:cs="Cascadia Mono"/>
                          <w:color w:val="000000"/>
                          <w:sz w:val="19"/>
                          <w:szCs w:val="19"/>
                          <w:highlight w:val="white"/>
                        </w:rPr>
                        <w:t xml:space="preserve"> = </w:t>
                      </w:r>
                      <w:proofErr w:type="spellStart"/>
                      <w:r>
                        <w:rPr>
                          <w:rFonts w:ascii="Cascadia Mono" w:hAnsi="Cascadia Mono" w:cs="Cascadia Mono"/>
                          <w:color w:val="000000"/>
                          <w:sz w:val="19"/>
                          <w:szCs w:val="19"/>
                          <w:highlight w:val="white"/>
                        </w:rPr>
                        <w:t>childForm</w:t>
                      </w:r>
                      <w:proofErr w:type="spellEnd"/>
                      <w:r>
                        <w:rPr>
                          <w:rFonts w:ascii="Cascadia Mono" w:hAnsi="Cascadia Mono" w:cs="Cascadia Mono"/>
                          <w:color w:val="000000"/>
                          <w:sz w:val="19"/>
                          <w:szCs w:val="19"/>
                          <w:highlight w:val="white"/>
                        </w:rPr>
                        <w:t>;</w:t>
                      </w:r>
                    </w:p>
                    <w:p w14:paraId="352B3FC7" w14:textId="77777777" w:rsidR="00346009" w:rsidRDefault="00346009"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spellStart"/>
                      <w:r>
                        <w:rPr>
                          <w:rFonts w:ascii="Cascadia Mono" w:hAnsi="Cascadia Mono" w:cs="Cascadia Mono"/>
                          <w:color w:val="2B91AF"/>
                          <w:sz w:val="19"/>
                          <w:szCs w:val="19"/>
                          <w:highlight w:val="white"/>
                        </w:rPr>
                        <w:t>ThemeManager</w:t>
                      </w:r>
                      <w:r>
                        <w:rPr>
                          <w:rFonts w:ascii="Cascadia Mono" w:hAnsi="Cascadia Mono" w:cs="Cascadia Mono"/>
                          <w:color w:val="000000"/>
                          <w:sz w:val="19"/>
                          <w:szCs w:val="19"/>
                          <w:highlight w:val="white"/>
                        </w:rPr>
                        <w:t>.ApplyThemeToAllForms</w:t>
                      </w:r>
                      <w:proofErr w:type="spellEnd"/>
                      <w:r>
                        <w:rPr>
                          <w:rFonts w:ascii="Cascadia Mono" w:hAnsi="Cascadia Mono" w:cs="Cascadia Mono"/>
                          <w:color w:val="1A94FF"/>
                          <w:sz w:val="19"/>
                          <w:szCs w:val="19"/>
                          <w:highlight w:val="white"/>
                        </w:rPr>
                        <w:t>()</w:t>
                      </w:r>
                      <w:r>
                        <w:rPr>
                          <w:rFonts w:ascii="Cascadia Mono" w:hAnsi="Cascadia Mono" w:cs="Cascadia Mono"/>
                          <w:color w:val="000000"/>
                          <w:sz w:val="19"/>
                          <w:szCs w:val="19"/>
                          <w:highlight w:val="white"/>
                        </w:rPr>
                        <w:t>;</w:t>
                      </w:r>
                    </w:p>
                    <w:p w14:paraId="573A7C66" w14:textId="77777777" w:rsidR="00346009" w:rsidRDefault="00346009"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childForm.BringToFront</w:t>
                      </w:r>
                      <w:proofErr w:type="spellEnd"/>
                      <w:r>
                        <w:rPr>
                          <w:rFonts w:ascii="Cascadia Mono" w:hAnsi="Cascadia Mono" w:cs="Cascadia Mono"/>
                          <w:color w:val="1A94FF"/>
                          <w:sz w:val="19"/>
                          <w:szCs w:val="19"/>
                          <w:highlight w:val="white"/>
                        </w:rPr>
                        <w:t>()</w:t>
                      </w:r>
                      <w:r>
                        <w:rPr>
                          <w:rFonts w:ascii="Cascadia Mono" w:hAnsi="Cascadia Mono" w:cs="Cascadia Mono"/>
                          <w:color w:val="000000"/>
                          <w:sz w:val="19"/>
                          <w:szCs w:val="19"/>
                          <w:highlight w:val="white"/>
                        </w:rPr>
                        <w:t>;</w:t>
                      </w:r>
                    </w:p>
                    <w:p w14:paraId="79C33D5A" w14:textId="77777777" w:rsidR="00346009" w:rsidRDefault="00346009"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proofErr w:type="spellStart"/>
                      <w:r>
                        <w:rPr>
                          <w:rFonts w:ascii="Cascadia Mono" w:hAnsi="Cascadia Mono" w:cs="Cascadia Mono"/>
                          <w:color w:val="000000"/>
                          <w:sz w:val="19"/>
                          <w:szCs w:val="19"/>
                          <w:highlight w:val="white"/>
                        </w:rPr>
                        <w:t>childForm.Show</w:t>
                      </w:r>
                      <w:proofErr w:type="spellEnd"/>
                      <w:r>
                        <w:rPr>
                          <w:rFonts w:ascii="Cascadia Mono" w:hAnsi="Cascadia Mono" w:cs="Cascadia Mono"/>
                          <w:color w:val="1A94FF"/>
                          <w:sz w:val="19"/>
                          <w:szCs w:val="19"/>
                          <w:highlight w:val="white"/>
                        </w:rPr>
                        <w:t>()</w:t>
                      </w:r>
                      <w:r>
                        <w:rPr>
                          <w:rFonts w:ascii="Cascadia Mono" w:hAnsi="Cascadia Mono" w:cs="Cascadia Mono"/>
                          <w:color w:val="000000"/>
                          <w:sz w:val="19"/>
                          <w:szCs w:val="19"/>
                          <w:highlight w:val="white"/>
                        </w:rPr>
                        <w:t>;</w:t>
                      </w:r>
                    </w:p>
                    <w:p w14:paraId="52159FE7" w14:textId="77777777" w:rsidR="00346009" w:rsidRDefault="00346009"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proofErr w:type="spellStart"/>
                      <w:r>
                        <w:rPr>
                          <w:rFonts w:ascii="Cascadia Mono" w:hAnsi="Cascadia Mono" w:cs="Cascadia Mono"/>
                          <w:color w:val="000000"/>
                          <w:sz w:val="19"/>
                          <w:szCs w:val="19"/>
                          <w:highlight w:val="white"/>
                        </w:rPr>
                        <w:t>childForm.Visible</w:t>
                      </w:r>
                      <w:proofErr w:type="spellEnd"/>
                      <w:r>
                        <w:rPr>
                          <w:rFonts w:ascii="Cascadia Mono" w:hAnsi="Cascadia Mono" w:cs="Cascadia Mono"/>
                          <w:color w:val="000000"/>
                          <w:sz w:val="19"/>
                          <w:szCs w:val="19"/>
                          <w:highlight w:val="white"/>
                        </w:rPr>
                        <w:t xml:space="preserve"> = </w:t>
                      </w:r>
                      <w:proofErr w:type="spellStart"/>
                      <w:r>
                        <w:rPr>
                          <w:rFonts w:ascii="Cascadia Mono" w:hAnsi="Cascadia Mono" w:cs="Cascadia Mono"/>
                          <w:color w:val="0000FF"/>
                          <w:sz w:val="19"/>
                          <w:szCs w:val="19"/>
                          <w:highlight w:val="white"/>
                        </w:rPr>
                        <w:t>true</w:t>
                      </w:r>
                      <w:proofErr w:type="spellEnd"/>
                      <w:r>
                        <w:rPr>
                          <w:rFonts w:ascii="Cascadia Mono" w:hAnsi="Cascadia Mono" w:cs="Cascadia Mono"/>
                          <w:color w:val="000000"/>
                          <w:sz w:val="19"/>
                          <w:szCs w:val="19"/>
                          <w:highlight w:val="white"/>
                        </w:rPr>
                        <w:t>;</w:t>
                      </w:r>
                    </w:p>
                    <w:p w14:paraId="22A444A6" w14:textId="77777777" w:rsidR="00346009" w:rsidRDefault="00346009" w:rsidP="0083232E">
                      <w:r>
                        <w:rPr>
                          <w:rFonts w:ascii="Cascadia Mono" w:hAnsi="Cascadia Mono" w:cs="Cascadia Mono"/>
                          <w:color w:val="D86AC2"/>
                          <w:sz w:val="19"/>
                          <w:szCs w:val="19"/>
                          <w:highlight w:val="white"/>
                        </w:rPr>
                        <w:t>}</w:t>
                      </w:r>
                    </w:p>
                  </w:txbxContent>
                </v:textbox>
                <w10:anchorlock/>
              </v:shape>
            </w:pict>
          </mc:Fallback>
        </mc:AlternateContent>
      </w:r>
      <w:r w:rsidRPr="009661B9">
        <w:t xml:space="preserve"> </w:t>
      </w:r>
    </w:p>
    <w:p w14:paraId="4AD9287B" w14:textId="7E0F925E" w:rsidR="0083232E" w:rsidRPr="009661B9" w:rsidRDefault="0083232E" w:rsidP="0083232E">
      <w:pPr>
        <w:jc w:val="both"/>
      </w:pPr>
      <w:r w:rsidRPr="009661B9">
        <w:t xml:space="preserve">A felhasználói élmény növelésének érdekében a leggyakrabban használt kilistázó </w:t>
      </w:r>
      <w:proofErr w:type="spellStart"/>
      <w:r w:rsidRPr="009661B9">
        <w:t>form-okat</w:t>
      </w:r>
      <w:proofErr w:type="spellEnd"/>
      <w:r w:rsidRPr="009661B9">
        <w:t xml:space="preserve"> nem bezárjuk, hanem csak eltüntetjük, hogy a keresési szűrő megmaradjon és így kényelmesebb legyen a használat. Erről az oldalról indítjuk automatikus funkcióikat is, például a lejárt foglalások küldését vagy az új foglalások keresését. Ezek a törlések minden indításkor </w:t>
      </w:r>
      <w:r w:rsidRPr="009661B9">
        <w:lastRenderedPageBreak/>
        <w:t>futnak le és csak egy egyszerű</w:t>
      </w:r>
      <w:r w:rsidR="00346009">
        <w:t xml:space="preserve"> </w:t>
      </w:r>
      <w:proofErr w:type="spellStart"/>
      <w:r w:rsidR="00346009">
        <w:t>api</w:t>
      </w:r>
      <w:proofErr w:type="spellEnd"/>
      <w:r w:rsidRPr="009661B9">
        <w:t xml:space="preserve"> hívás. Ilyenkor indul el az automatikus „</w:t>
      </w:r>
      <w:proofErr w:type="spellStart"/>
      <w:r w:rsidRPr="009661B9">
        <w:t>CheckForBookings</w:t>
      </w:r>
      <w:proofErr w:type="spellEnd"/>
      <w:r w:rsidRPr="009661B9">
        <w:t xml:space="preserve">” </w:t>
      </w:r>
      <w:r w:rsidRPr="009661B9">
        <w:rPr>
          <w:noProof/>
        </w:rPr>
        <mc:AlternateContent>
          <mc:Choice Requires="wps">
            <w:drawing>
              <wp:anchor distT="45720" distB="45720" distL="114300" distR="114300" simplePos="0" relativeHeight="251680768" behindDoc="0" locked="0" layoutInCell="1" allowOverlap="1" wp14:anchorId="50F9CBD9" wp14:editId="1A0E2AF0">
                <wp:simplePos x="0" y="0"/>
                <wp:positionH relativeFrom="margin">
                  <wp:align>right</wp:align>
                </wp:positionH>
                <wp:positionV relativeFrom="margin">
                  <wp:posOffset>2964180</wp:posOffset>
                </wp:positionV>
                <wp:extent cx="5736590" cy="1404620"/>
                <wp:effectExtent l="0" t="0" r="16510" b="27305"/>
                <wp:wrapSquare wrapText="bothSides"/>
                <wp:docPr id="22"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6921" cy="1404620"/>
                        </a:xfrm>
                        <a:prstGeom prst="rect">
                          <a:avLst/>
                        </a:prstGeom>
                        <a:solidFill>
                          <a:srgbClr val="FFFFFF"/>
                        </a:solidFill>
                        <a:ln w="9525">
                          <a:solidFill>
                            <a:srgbClr val="000000"/>
                          </a:solidFill>
                          <a:miter lim="800000"/>
                          <a:headEnd/>
                          <a:tailEnd/>
                        </a:ln>
                      </wps:spPr>
                      <wps:txbx>
                        <w:txbxContent>
                          <w:p w14:paraId="453482C3" w14:textId="77777777" w:rsidR="00346009" w:rsidRDefault="00346009" w:rsidP="0083232E">
                            <w:pPr>
                              <w:autoSpaceDE w:val="0"/>
                              <w:autoSpaceDN w:val="0"/>
                              <w:adjustRightInd w:val="0"/>
                              <w:rPr>
                                <w:rFonts w:ascii="Cascadia Mono" w:hAnsi="Cascadia Mono" w:cs="Cascadia Mono"/>
                                <w:color w:val="D86AC2"/>
                                <w:sz w:val="19"/>
                                <w:szCs w:val="19"/>
                                <w:highlight w:val="white"/>
                              </w:rPr>
                            </w:pPr>
                            <w:proofErr w:type="spellStart"/>
                            <w:r>
                              <w:rPr>
                                <w:rFonts w:ascii="Cascadia Mono" w:hAnsi="Cascadia Mono" w:cs="Cascadia Mono"/>
                                <w:color w:val="0000FF"/>
                                <w:sz w:val="19"/>
                                <w:szCs w:val="19"/>
                                <w:highlight w:val="white"/>
                              </w:rPr>
                              <w:t>public</w:t>
                            </w:r>
                            <w:proofErr w:type="spellEnd"/>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FF"/>
                                <w:sz w:val="19"/>
                                <w:szCs w:val="19"/>
                                <w:highlight w:val="white"/>
                              </w:rPr>
                              <w:t>async</w:t>
                            </w:r>
                            <w:proofErr w:type="spellEnd"/>
                            <w:r>
                              <w:rPr>
                                <w:rFonts w:ascii="Cascadia Mono" w:hAnsi="Cascadia Mono" w:cs="Cascadia Mono"/>
                                <w:color w:val="000000"/>
                                <w:sz w:val="19"/>
                                <w:szCs w:val="19"/>
                                <w:highlight w:val="white"/>
                              </w:rPr>
                              <w:t xml:space="preserve"> </w:t>
                            </w:r>
                            <w:proofErr w:type="spellStart"/>
                            <w:r>
                              <w:rPr>
                                <w:rFonts w:ascii="Cascadia Mono" w:hAnsi="Cascadia Mono" w:cs="Cascadia Mono"/>
                                <w:color w:val="2B91AF"/>
                                <w:sz w:val="19"/>
                                <w:szCs w:val="19"/>
                                <w:highlight w:val="white"/>
                              </w:rPr>
                              <w:t>Task</w:t>
                            </w:r>
                            <w:proofErr w:type="spellEnd"/>
                            <w:r>
                              <w:rPr>
                                <w:rFonts w:ascii="Cascadia Mono" w:hAnsi="Cascadia Mono" w:cs="Cascadia Mono"/>
                                <w:color w:val="000000"/>
                                <w:sz w:val="19"/>
                                <w:szCs w:val="19"/>
                                <w:highlight w:val="white"/>
                              </w:rPr>
                              <w:t xml:space="preserve"> </w:t>
                            </w:r>
                            <w:proofErr w:type="spellStart"/>
                            <w:proofErr w:type="gramStart"/>
                            <w:r>
                              <w:rPr>
                                <w:rFonts w:ascii="Cascadia Mono" w:hAnsi="Cascadia Mono" w:cs="Cascadia Mono"/>
                                <w:color w:val="000000"/>
                                <w:sz w:val="19"/>
                                <w:szCs w:val="19"/>
                                <w:highlight w:val="white"/>
                              </w:rPr>
                              <w:t>CheckForBookings</w:t>
                            </w:r>
                            <w:proofErr w:type="spellEnd"/>
                            <w:r>
                              <w:rPr>
                                <w:rFonts w:ascii="Cascadia Mono" w:hAnsi="Cascadia Mono" w:cs="Cascadia Mono"/>
                                <w:color w:val="D86AC2"/>
                                <w:sz w:val="19"/>
                                <w:szCs w:val="19"/>
                                <w:highlight w:val="white"/>
                              </w:rPr>
                              <w:t>(</w:t>
                            </w:r>
                            <w:proofErr w:type="spellStart"/>
                            <w:proofErr w:type="gramEnd"/>
                            <w:r>
                              <w:rPr>
                                <w:rFonts w:ascii="Cascadia Mono" w:hAnsi="Cascadia Mono" w:cs="Cascadia Mono"/>
                                <w:color w:val="0000FF"/>
                                <w:sz w:val="19"/>
                                <w:szCs w:val="19"/>
                                <w:highlight w:val="white"/>
                              </w:rPr>
                              <w:t>bool</w:t>
                            </w:r>
                            <w:proofErr w:type="spellEnd"/>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now</w:t>
                            </w:r>
                            <w:proofErr w:type="spellEnd"/>
                            <w:r>
                              <w:rPr>
                                <w:rFonts w:ascii="Cascadia Mono" w:hAnsi="Cascadia Mono" w:cs="Cascadia Mono"/>
                                <w:color w:val="D86AC2"/>
                                <w:sz w:val="19"/>
                                <w:szCs w:val="19"/>
                                <w:highlight w:val="white"/>
                              </w:rPr>
                              <w:t>)</w:t>
                            </w:r>
                          </w:p>
                          <w:p w14:paraId="0A894C28" w14:textId="77777777" w:rsidR="00346009" w:rsidRDefault="00346009" w:rsidP="0083232E">
                            <w:pPr>
                              <w:autoSpaceDE w:val="0"/>
                              <w:autoSpaceDN w:val="0"/>
                              <w:adjustRightInd w:val="0"/>
                              <w:rPr>
                                <w:rFonts w:ascii="Cascadia Mono" w:hAnsi="Cascadia Mono" w:cs="Cascadia Mono"/>
                                <w:color w:val="D86AC2"/>
                                <w:sz w:val="19"/>
                                <w:szCs w:val="19"/>
                                <w:highlight w:val="white"/>
                              </w:rPr>
                            </w:pPr>
                            <w:r>
                              <w:rPr>
                                <w:rFonts w:ascii="Cascadia Mono" w:hAnsi="Cascadia Mono" w:cs="Cascadia Mono"/>
                                <w:color w:val="D86AC2"/>
                                <w:sz w:val="19"/>
                                <w:szCs w:val="19"/>
                                <w:highlight w:val="white"/>
                              </w:rPr>
                              <w:t>{</w:t>
                            </w:r>
                          </w:p>
                          <w:p w14:paraId="503B61CA" w14:textId="77777777" w:rsidR="00346009" w:rsidRDefault="00346009" w:rsidP="0083232E">
                            <w:pPr>
                              <w:autoSpaceDE w:val="0"/>
                              <w:autoSpaceDN w:val="0"/>
                              <w:adjustRightInd w:val="0"/>
                              <w:rPr>
                                <w:rFonts w:ascii="Cascadia Mono" w:hAnsi="Cascadia Mono" w:cs="Cascadia Mono"/>
                                <w:color w:val="1A94FF"/>
                                <w:sz w:val="19"/>
                                <w:szCs w:val="19"/>
                                <w:highlight w:val="white"/>
                              </w:rPr>
                            </w:pPr>
                            <w:r>
                              <w:rPr>
                                <w:rFonts w:ascii="Cascadia Mono" w:hAnsi="Cascadia Mono" w:cs="Cascadia Mono"/>
                                <w:color w:val="000000"/>
                                <w:sz w:val="19"/>
                                <w:szCs w:val="19"/>
                                <w:highlight w:val="white"/>
                              </w:rPr>
                              <w:tab/>
                            </w:r>
                            <w:proofErr w:type="spellStart"/>
                            <w:r>
                              <w:rPr>
                                <w:rFonts w:ascii="Cascadia Mono" w:hAnsi="Cascadia Mono" w:cs="Cascadia Mono"/>
                                <w:color w:val="0000FF"/>
                                <w:sz w:val="19"/>
                                <w:szCs w:val="19"/>
                                <w:highlight w:val="white"/>
                              </w:rPr>
                              <w:t>if</w:t>
                            </w:r>
                            <w:proofErr w:type="spellEnd"/>
                            <w:r>
                              <w:rPr>
                                <w:rFonts w:ascii="Cascadia Mono" w:hAnsi="Cascadia Mono" w:cs="Cascadia Mono"/>
                                <w:color w:val="000000"/>
                                <w:sz w:val="19"/>
                                <w:szCs w:val="19"/>
                                <w:highlight w:val="white"/>
                              </w:rPr>
                              <w:t xml:space="preserve"> </w:t>
                            </w:r>
                            <w:proofErr w:type="gramStart"/>
                            <w:r>
                              <w:rPr>
                                <w:rFonts w:ascii="Cascadia Mono" w:hAnsi="Cascadia Mono" w:cs="Cascadia Mono"/>
                                <w:color w:val="1A94FF"/>
                                <w:sz w:val="19"/>
                                <w:szCs w:val="19"/>
                                <w:highlight w:val="white"/>
                              </w:rPr>
                              <w:t>(</w:t>
                            </w:r>
                            <w:r>
                              <w:rPr>
                                <w:rFonts w:ascii="Cascadia Mono" w:hAnsi="Cascadia Mono" w:cs="Cascadia Mono"/>
                                <w:color w:val="000000"/>
                                <w:sz w:val="19"/>
                                <w:szCs w:val="19"/>
                                <w:highlight w:val="white"/>
                              </w:rPr>
                              <w:t>!</w:t>
                            </w:r>
                            <w:proofErr w:type="spellStart"/>
                            <w:r>
                              <w:rPr>
                                <w:rFonts w:ascii="Cascadia Mono" w:hAnsi="Cascadia Mono" w:cs="Cascadia Mono"/>
                                <w:color w:val="000000"/>
                                <w:sz w:val="19"/>
                                <w:szCs w:val="19"/>
                                <w:highlight w:val="white"/>
                              </w:rPr>
                              <w:t>now</w:t>
                            </w:r>
                            <w:proofErr w:type="spellEnd"/>
                            <w:proofErr w:type="gramEnd"/>
                            <w:r>
                              <w:rPr>
                                <w:rFonts w:ascii="Cascadia Mono" w:hAnsi="Cascadia Mono" w:cs="Cascadia Mono"/>
                                <w:color w:val="1A94FF"/>
                                <w:sz w:val="19"/>
                                <w:szCs w:val="19"/>
                                <w:highlight w:val="white"/>
                              </w:rPr>
                              <w:t>)</w:t>
                            </w:r>
                          </w:p>
                          <w:p w14:paraId="11235242" w14:textId="77777777" w:rsidR="00346009" w:rsidRDefault="00346009" w:rsidP="0083232E">
                            <w:pPr>
                              <w:autoSpaceDE w:val="0"/>
                              <w:autoSpaceDN w:val="0"/>
                              <w:adjustRightInd w:val="0"/>
                              <w:rPr>
                                <w:rFonts w:ascii="Cascadia Mono" w:hAnsi="Cascadia Mono" w:cs="Cascadia Mono"/>
                                <w:color w:val="1A94FF"/>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1A94FF"/>
                                <w:sz w:val="19"/>
                                <w:szCs w:val="19"/>
                                <w:highlight w:val="white"/>
                              </w:rPr>
                              <w:t>{</w:t>
                            </w:r>
                          </w:p>
                          <w:p w14:paraId="13177995" w14:textId="77777777" w:rsidR="00346009" w:rsidRDefault="00346009" w:rsidP="0083232E">
                            <w:pPr>
                              <w:autoSpaceDE w:val="0"/>
                              <w:autoSpaceDN w:val="0"/>
                              <w:adjustRightInd w:val="0"/>
                              <w:rPr>
                                <w:rFonts w:ascii="Cascadia Mono" w:hAnsi="Cascadia Mono" w:cs="Cascadia Mono"/>
                                <w:color w:val="FFD702"/>
                                <w:sz w:val="19"/>
                                <w:szCs w:val="19"/>
                                <w:highlight w:val="white"/>
                              </w:rPr>
                            </w:pP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FF"/>
                                <w:sz w:val="19"/>
                                <w:szCs w:val="19"/>
                                <w:highlight w:val="white"/>
                              </w:rPr>
                              <w:t>while</w:t>
                            </w:r>
                            <w:proofErr w:type="spellEnd"/>
                            <w:r>
                              <w:rPr>
                                <w:rFonts w:ascii="Cascadia Mono" w:hAnsi="Cascadia Mono" w:cs="Cascadia Mono"/>
                                <w:color w:val="000000"/>
                                <w:sz w:val="19"/>
                                <w:szCs w:val="19"/>
                                <w:highlight w:val="white"/>
                              </w:rPr>
                              <w:t xml:space="preserve"> </w:t>
                            </w:r>
                            <w:r>
                              <w:rPr>
                                <w:rFonts w:ascii="Cascadia Mono" w:hAnsi="Cascadia Mono" w:cs="Cascadia Mono"/>
                                <w:color w:val="FFD702"/>
                                <w:sz w:val="19"/>
                                <w:szCs w:val="19"/>
                                <w:highlight w:val="white"/>
                              </w:rPr>
                              <w:t>(</w:t>
                            </w:r>
                            <w:proofErr w:type="spellStart"/>
                            <w:r>
                              <w:rPr>
                                <w:rFonts w:ascii="Cascadia Mono" w:hAnsi="Cascadia Mono" w:cs="Cascadia Mono"/>
                                <w:color w:val="0000FF"/>
                                <w:sz w:val="19"/>
                                <w:szCs w:val="19"/>
                                <w:highlight w:val="white"/>
                              </w:rPr>
                              <w:t>true</w:t>
                            </w:r>
                            <w:proofErr w:type="spellEnd"/>
                            <w:r>
                              <w:rPr>
                                <w:rFonts w:ascii="Cascadia Mono" w:hAnsi="Cascadia Mono" w:cs="Cascadia Mono"/>
                                <w:color w:val="FFD702"/>
                                <w:sz w:val="19"/>
                                <w:szCs w:val="19"/>
                                <w:highlight w:val="white"/>
                              </w:rPr>
                              <w:t>)</w:t>
                            </w:r>
                          </w:p>
                          <w:p w14:paraId="06A0072C" w14:textId="77777777" w:rsidR="00346009" w:rsidRDefault="00346009" w:rsidP="0083232E">
                            <w:pPr>
                              <w:autoSpaceDE w:val="0"/>
                              <w:autoSpaceDN w:val="0"/>
                              <w:adjustRightInd w:val="0"/>
                              <w:rPr>
                                <w:rFonts w:ascii="Cascadia Mono" w:hAnsi="Cascadia Mono" w:cs="Cascadia Mono"/>
                                <w:color w:val="FFD702"/>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FFD702"/>
                                <w:sz w:val="19"/>
                                <w:szCs w:val="19"/>
                                <w:highlight w:val="white"/>
                              </w:rPr>
                              <w:t>{</w:t>
                            </w:r>
                          </w:p>
                          <w:p w14:paraId="443FE5BF" w14:textId="77777777" w:rsidR="00346009" w:rsidRDefault="00346009"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List</w:t>
                            </w:r>
                            <w:r>
                              <w:rPr>
                                <w:rFonts w:ascii="Cascadia Mono" w:hAnsi="Cascadia Mono" w:cs="Cascadia Mono"/>
                                <w:color w:val="D86AC2"/>
                                <w:sz w:val="19"/>
                                <w:szCs w:val="19"/>
                                <w:highlight w:val="white"/>
                              </w:rPr>
                              <w:t>&lt;</w:t>
                            </w:r>
                            <w:proofErr w:type="spellStart"/>
                            <w:r>
                              <w:rPr>
                                <w:rFonts w:ascii="Cascadia Mono" w:hAnsi="Cascadia Mono" w:cs="Cascadia Mono"/>
                                <w:color w:val="2B91AF"/>
                                <w:sz w:val="19"/>
                                <w:szCs w:val="19"/>
                                <w:highlight w:val="white"/>
                              </w:rPr>
                              <w:t>Dictionary</w:t>
                            </w:r>
                            <w:proofErr w:type="spellEnd"/>
                            <w:r>
                              <w:rPr>
                                <w:rFonts w:ascii="Cascadia Mono" w:hAnsi="Cascadia Mono" w:cs="Cascadia Mono"/>
                                <w:color w:val="1A94FF"/>
                                <w:sz w:val="19"/>
                                <w:szCs w:val="19"/>
                                <w:highlight w:val="white"/>
                              </w:rPr>
                              <w:t>&lt;</w:t>
                            </w:r>
                            <w:proofErr w:type="spellStart"/>
                            <w:r>
                              <w:rPr>
                                <w:rFonts w:ascii="Cascadia Mono" w:hAnsi="Cascadia Mono" w:cs="Cascadia Mono"/>
                                <w:color w:val="0000FF"/>
                                <w:sz w:val="19"/>
                                <w:szCs w:val="19"/>
                                <w:highlight w:val="white"/>
                              </w:rPr>
                              <w:t>string</w:t>
                            </w:r>
                            <w:proofErr w:type="spellEnd"/>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FF"/>
                                <w:sz w:val="19"/>
                                <w:szCs w:val="19"/>
                                <w:highlight w:val="white"/>
                              </w:rPr>
                              <w:t>string</w:t>
                            </w:r>
                            <w:proofErr w:type="spellEnd"/>
                            <w:r>
                              <w:rPr>
                                <w:rFonts w:ascii="Cascadia Mono" w:hAnsi="Cascadia Mono" w:cs="Cascadia Mono"/>
                                <w:color w:val="1A94FF"/>
                                <w:sz w:val="19"/>
                                <w:szCs w:val="19"/>
                                <w:highlight w:val="white"/>
                              </w:rPr>
                              <w:t>&gt;</w:t>
                            </w:r>
                            <w:r>
                              <w:rPr>
                                <w:rFonts w:ascii="Cascadia Mono" w:hAnsi="Cascadia Mono" w:cs="Cascadia Mono"/>
                                <w:color w:val="D86AC2"/>
                                <w:sz w:val="19"/>
                                <w:szCs w:val="19"/>
                                <w:highlight w:val="white"/>
                              </w:rPr>
                              <w:t>&gt;</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resp</w:t>
                            </w:r>
                            <w:proofErr w:type="spellEnd"/>
                            <w:r>
                              <w:rPr>
                                <w:rFonts w:ascii="Cascadia Mono" w:hAnsi="Cascadia Mono" w:cs="Cascadia Mono"/>
                                <w:color w:val="000000"/>
                                <w:sz w:val="19"/>
                                <w:szCs w:val="19"/>
                                <w:highlight w:val="white"/>
                              </w:rPr>
                              <w:t xml:space="preserve"> = </w:t>
                            </w:r>
                            <w:r>
                              <w:rPr>
                                <w:rFonts w:ascii="Cascadia Mono" w:hAnsi="Cascadia Mono" w:cs="Cascadia Mono"/>
                                <w:color w:val="D86AC2"/>
                                <w:sz w:val="19"/>
                                <w:szCs w:val="19"/>
                                <w:highlight w:val="white"/>
                              </w:rPr>
                              <w:t>(</w:t>
                            </w:r>
                            <w:r>
                              <w:rPr>
                                <w:rFonts w:ascii="Cascadia Mono" w:hAnsi="Cascadia Mono" w:cs="Cascadia Mono"/>
                                <w:color w:val="2B91AF"/>
                                <w:sz w:val="19"/>
                                <w:szCs w:val="19"/>
                                <w:highlight w:val="white"/>
                              </w:rPr>
                              <w:t>List</w:t>
                            </w:r>
                            <w:r>
                              <w:rPr>
                                <w:rFonts w:ascii="Cascadia Mono" w:hAnsi="Cascadia Mono" w:cs="Cascadia Mono"/>
                                <w:color w:val="1A94FF"/>
                                <w:sz w:val="19"/>
                                <w:szCs w:val="19"/>
                                <w:highlight w:val="white"/>
                              </w:rPr>
                              <w:t>&lt;</w:t>
                            </w:r>
                            <w:proofErr w:type="spellStart"/>
                            <w:r>
                              <w:rPr>
                                <w:rFonts w:ascii="Cascadia Mono" w:hAnsi="Cascadia Mono" w:cs="Cascadia Mono"/>
                                <w:color w:val="2B91AF"/>
                                <w:sz w:val="19"/>
                                <w:szCs w:val="19"/>
                                <w:highlight w:val="white"/>
                              </w:rPr>
                              <w:t>Dictionary</w:t>
                            </w:r>
                            <w:proofErr w:type="spellEnd"/>
                            <w:r>
                              <w:rPr>
                                <w:rFonts w:ascii="Cascadia Mono" w:hAnsi="Cascadia Mono" w:cs="Cascadia Mono"/>
                                <w:color w:val="FFD702"/>
                                <w:sz w:val="19"/>
                                <w:szCs w:val="19"/>
                                <w:highlight w:val="white"/>
                              </w:rPr>
                              <w:t>&lt;</w:t>
                            </w:r>
                            <w:proofErr w:type="spellStart"/>
                            <w:r>
                              <w:rPr>
                                <w:rFonts w:ascii="Cascadia Mono" w:hAnsi="Cascadia Mono" w:cs="Cascadia Mono"/>
                                <w:color w:val="0000FF"/>
                                <w:sz w:val="19"/>
                                <w:szCs w:val="19"/>
                                <w:highlight w:val="white"/>
                              </w:rPr>
                              <w:t>string</w:t>
                            </w:r>
                            <w:proofErr w:type="spellEnd"/>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FF"/>
                                <w:sz w:val="19"/>
                                <w:szCs w:val="19"/>
                                <w:highlight w:val="white"/>
                              </w:rPr>
                              <w:t>string</w:t>
                            </w:r>
                            <w:proofErr w:type="spellEnd"/>
                            <w:r>
                              <w:rPr>
                                <w:rFonts w:ascii="Cascadia Mono" w:hAnsi="Cascadia Mono" w:cs="Cascadia Mono"/>
                                <w:color w:val="FFD702"/>
                                <w:sz w:val="19"/>
                                <w:szCs w:val="19"/>
                                <w:highlight w:val="white"/>
                              </w:rPr>
                              <w:t>&gt;</w:t>
                            </w:r>
                            <w:proofErr w:type="gramStart"/>
                            <w:r>
                              <w:rPr>
                                <w:rFonts w:ascii="Cascadia Mono" w:hAnsi="Cascadia Mono" w:cs="Cascadia Mono"/>
                                <w:color w:val="1A94FF"/>
                                <w:sz w:val="19"/>
                                <w:szCs w:val="19"/>
                                <w:highlight w:val="white"/>
                              </w:rPr>
                              <w:t>&gt;</w:t>
                            </w:r>
                            <w:r>
                              <w:rPr>
                                <w:rFonts w:ascii="Cascadia Mono" w:hAnsi="Cascadia Mono" w:cs="Cascadia Mono"/>
                                <w:color w:val="D86AC2"/>
                                <w:sz w:val="19"/>
                                <w:szCs w:val="19"/>
                                <w:highlight w:val="white"/>
                              </w:rPr>
                              <w:t>)</w:t>
                            </w:r>
                            <w:proofErr w:type="spellStart"/>
                            <w:r>
                              <w:rPr>
                                <w:rFonts w:ascii="Cascadia Mono" w:hAnsi="Cascadia Mono" w:cs="Cascadia Mono"/>
                                <w:color w:val="0000FF"/>
                                <w:sz w:val="19"/>
                                <w:szCs w:val="19"/>
                                <w:highlight w:val="white"/>
                              </w:rPr>
                              <w:t>await</w:t>
                            </w:r>
                            <w:proofErr w:type="spellEnd"/>
                            <w:proofErr w:type="gramEnd"/>
                            <w:r>
                              <w:rPr>
                                <w:rFonts w:ascii="Cascadia Mono" w:hAnsi="Cascadia Mono" w:cs="Cascadia Mono"/>
                                <w:color w:val="000000"/>
                                <w:sz w:val="19"/>
                                <w:szCs w:val="19"/>
                                <w:highlight w:val="white"/>
                              </w:rPr>
                              <w:t xml:space="preserve"> </w:t>
                            </w:r>
                            <w:proofErr w:type="spellStart"/>
                            <w:r>
                              <w:rPr>
                                <w:rFonts w:ascii="Cascadia Mono" w:hAnsi="Cascadia Mono" w:cs="Cascadia Mono"/>
                                <w:color w:val="2B91AF"/>
                                <w:sz w:val="19"/>
                                <w:szCs w:val="19"/>
                                <w:highlight w:val="white"/>
                              </w:rPr>
                              <w:t>ApiComm</w:t>
                            </w:r>
                            <w:r>
                              <w:rPr>
                                <w:rFonts w:ascii="Cascadia Mono" w:hAnsi="Cascadia Mono" w:cs="Cascadia Mono"/>
                                <w:color w:val="000000"/>
                                <w:sz w:val="19"/>
                                <w:szCs w:val="19"/>
                                <w:highlight w:val="white"/>
                              </w:rPr>
                              <w:t>.SendPost</w:t>
                            </w:r>
                            <w:proofErr w:type="spellEnd"/>
                            <w:r>
                              <w:rPr>
                                <w:rFonts w:ascii="Cascadia Mono" w:hAnsi="Cascadia Mono" w:cs="Cascadia Mono"/>
                                <w:color w:val="D86AC2"/>
                                <w:sz w:val="19"/>
                                <w:szCs w:val="19"/>
                                <w:highlight w:val="white"/>
                              </w:rPr>
                              <w:t>(</w:t>
                            </w:r>
                            <w:proofErr w:type="spellStart"/>
                            <w:r>
                              <w:rPr>
                                <w:rFonts w:ascii="Cascadia Mono" w:hAnsi="Cascadia Mono" w:cs="Cascadia Mono"/>
                                <w:color w:val="0000FF"/>
                                <w:sz w:val="19"/>
                                <w:szCs w:val="19"/>
                                <w:highlight w:val="white"/>
                              </w:rPr>
                              <w:t>new</w:t>
                            </w:r>
                            <w:proofErr w:type="spellEnd"/>
                            <w:r>
                              <w:rPr>
                                <w:rFonts w:ascii="Cascadia Mono" w:hAnsi="Cascadia Mono" w:cs="Cascadia Mono"/>
                                <w:color w:val="000000"/>
                                <w:sz w:val="19"/>
                                <w:szCs w:val="19"/>
                                <w:highlight w:val="white"/>
                              </w:rPr>
                              <w:t xml:space="preserve"> </w:t>
                            </w:r>
                            <w:proofErr w:type="spellStart"/>
                            <w:r>
                              <w:rPr>
                                <w:rFonts w:ascii="Cascadia Mono" w:hAnsi="Cascadia Mono" w:cs="Cascadia Mono"/>
                                <w:color w:val="2B91AF"/>
                                <w:sz w:val="19"/>
                                <w:szCs w:val="19"/>
                                <w:highlight w:val="white"/>
                              </w:rPr>
                              <w:t>Dictionary</w:t>
                            </w:r>
                            <w:proofErr w:type="spellEnd"/>
                            <w:r>
                              <w:rPr>
                                <w:rFonts w:ascii="Cascadia Mono" w:hAnsi="Cascadia Mono" w:cs="Cascadia Mono"/>
                                <w:color w:val="1A94FF"/>
                                <w:sz w:val="19"/>
                                <w:szCs w:val="19"/>
                                <w:highlight w:val="white"/>
                              </w:rPr>
                              <w:t>&lt;</w:t>
                            </w:r>
                            <w:proofErr w:type="spellStart"/>
                            <w:r>
                              <w:rPr>
                                <w:rFonts w:ascii="Cascadia Mono" w:hAnsi="Cascadia Mono" w:cs="Cascadia Mono"/>
                                <w:color w:val="0000FF"/>
                                <w:sz w:val="19"/>
                                <w:szCs w:val="19"/>
                                <w:highlight w:val="white"/>
                              </w:rPr>
                              <w:t>string</w:t>
                            </w:r>
                            <w:proofErr w:type="spellEnd"/>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FF"/>
                                <w:sz w:val="19"/>
                                <w:szCs w:val="19"/>
                                <w:highlight w:val="white"/>
                              </w:rPr>
                              <w:t>string</w:t>
                            </w:r>
                            <w:proofErr w:type="spellEnd"/>
                            <w:r>
                              <w:rPr>
                                <w:rFonts w:ascii="Cascadia Mono" w:hAnsi="Cascadia Mono" w:cs="Cascadia Mono"/>
                                <w:color w:val="1A94FF"/>
                                <w:sz w:val="19"/>
                                <w:szCs w:val="19"/>
                                <w:highlight w:val="white"/>
                              </w:rPr>
                              <w:t>&gt;</w:t>
                            </w:r>
                            <w:r>
                              <w:rPr>
                                <w:rFonts w:ascii="Cascadia Mono" w:hAnsi="Cascadia Mono" w:cs="Cascadia Mono"/>
                                <w:color w:val="000000"/>
                                <w:sz w:val="19"/>
                                <w:szCs w:val="19"/>
                                <w:highlight w:val="white"/>
                              </w:rPr>
                              <w:t xml:space="preserve"> </w:t>
                            </w:r>
                            <w:r>
                              <w:rPr>
                                <w:rFonts w:ascii="Cascadia Mono" w:hAnsi="Cascadia Mono" w:cs="Cascadia Mono"/>
                                <w:color w:val="1A94FF"/>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FFD702"/>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w:t>
                            </w:r>
                            <w:proofErr w:type="spellStart"/>
                            <w:r>
                              <w:rPr>
                                <w:rFonts w:ascii="Cascadia Mono" w:hAnsi="Cascadia Mono" w:cs="Cascadia Mono"/>
                                <w:color w:val="A31515"/>
                                <w:sz w:val="19"/>
                                <w:szCs w:val="19"/>
                                <w:highlight w:val="white"/>
                              </w:rPr>
                              <w:t>type</w:t>
                            </w:r>
                            <w:proofErr w:type="spellEnd"/>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w:t>
                            </w:r>
                            <w:proofErr w:type="spellStart"/>
                            <w:r>
                              <w:rPr>
                                <w:rFonts w:ascii="Cascadia Mono" w:hAnsi="Cascadia Mono" w:cs="Cascadia Mono"/>
                                <w:color w:val="A31515"/>
                                <w:sz w:val="19"/>
                                <w:szCs w:val="19"/>
                                <w:highlight w:val="white"/>
                              </w:rPr>
                              <w:t>checkForBookings</w:t>
                            </w:r>
                            <w:proofErr w:type="spellEnd"/>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FFD702"/>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1A94FF"/>
                                <w:sz w:val="19"/>
                                <w:szCs w:val="19"/>
                                <w:highlight w:val="white"/>
                              </w:rPr>
                              <w:t>}</w:t>
                            </w:r>
                            <w:r>
                              <w:rPr>
                                <w:rFonts w:ascii="Cascadia Mono" w:hAnsi="Cascadia Mono" w:cs="Cascadia Mono"/>
                                <w:color w:val="D86AC2"/>
                                <w:sz w:val="19"/>
                                <w:szCs w:val="19"/>
                                <w:highlight w:val="white"/>
                              </w:rPr>
                              <w:t>)</w:t>
                            </w:r>
                            <w:r>
                              <w:rPr>
                                <w:rFonts w:ascii="Cascadia Mono" w:hAnsi="Cascadia Mono" w:cs="Cascadia Mono"/>
                                <w:color w:val="000000"/>
                                <w:sz w:val="19"/>
                                <w:szCs w:val="19"/>
                                <w:highlight w:val="white"/>
                              </w:rPr>
                              <w:t>;</w:t>
                            </w:r>
                          </w:p>
                          <w:p w14:paraId="625DA428" w14:textId="77777777" w:rsidR="00346009" w:rsidRDefault="00346009" w:rsidP="0083232E">
                            <w:pPr>
                              <w:autoSpaceDE w:val="0"/>
                              <w:autoSpaceDN w:val="0"/>
                              <w:adjustRightInd w:val="0"/>
                              <w:rPr>
                                <w:rFonts w:ascii="Cascadia Mono" w:hAnsi="Cascadia Mono" w:cs="Cascadia Mono"/>
                                <w:color w:val="D86AC2"/>
                                <w:sz w:val="19"/>
                                <w:szCs w:val="19"/>
                                <w:highlight w:val="white"/>
                              </w:rPr>
                            </w:pP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FF"/>
                                <w:sz w:val="19"/>
                                <w:szCs w:val="19"/>
                                <w:highlight w:val="white"/>
                              </w:rPr>
                              <w:t>if</w:t>
                            </w:r>
                            <w:proofErr w:type="spellEnd"/>
                            <w:r>
                              <w:rPr>
                                <w:rFonts w:ascii="Cascadia Mono" w:hAnsi="Cascadia Mono" w:cs="Cascadia Mono"/>
                                <w:color w:val="000000"/>
                                <w:sz w:val="19"/>
                                <w:szCs w:val="19"/>
                                <w:highlight w:val="white"/>
                              </w:rPr>
                              <w:t xml:space="preserve"> </w:t>
                            </w:r>
                            <w:r>
                              <w:rPr>
                                <w:rFonts w:ascii="Cascadia Mono" w:hAnsi="Cascadia Mono" w:cs="Cascadia Mono"/>
                                <w:color w:val="D86AC2"/>
                                <w:sz w:val="19"/>
                                <w:szCs w:val="19"/>
                                <w:highlight w:val="white"/>
                              </w:rPr>
                              <w:t>(</w:t>
                            </w:r>
                            <w:proofErr w:type="spellStart"/>
                            <w:proofErr w:type="gramStart"/>
                            <w:r>
                              <w:rPr>
                                <w:rFonts w:ascii="Cascadia Mono" w:hAnsi="Cascadia Mono" w:cs="Cascadia Mono"/>
                                <w:color w:val="000000"/>
                                <w:sz w:val="19"/>
                                <w:szCs w:val="19"/>
                                <w:highlight w:val="white"/>
                              </w:rPr>
                              <w:t>resp.First</w:t>
                            </w:r>
                            <w:proofErr w:type="spellEnd"/>
                            <w:proofErr w:type="gramEnd"/>
                            <w:r>
                              <w:rPr>
                                <w:rFonts w:ascii="Cascadia Mono" w:hAnsi="Cascadia Mono" w:cs="Cascadia Mono"/>
                                <w:color w:val="1A94FF"/>
                                <w:sz w:val="19"/>
                                <w:szCs w:val="19"/>
                                <w:highlight w:val="white"/>
                              </w:rPr>
                              <w:t>()[</w:t>
                            </w:r>
                            <w:r>
                              <w:rPr>
                                <w:rFonts w:ascii="Cascadia Mono" w:hAnsi="Cascadia Mono" w:cs="Cascadia Mono"/>
                                <w:color w:val="A31515"/>
                                <w:sz w:val="19"/>
                                <w:szCs w:val="19"/>
                                <w:highlight w:val="white"/>
                              </w:rPr>
                              <w:t>"</w:t>
                            </w:r>
                            <w:proofErr w:type="spellStart"/>
                            <w:r>
                              <w:rPr>
                                <w:rFonts w:ascii="Cascadia Mono" w:hAnsi="Cascadia Mono" w:cs="Cascadia Mono"/>
                                <w:color w:val="A31515"/>
                                <w:sz w:val="19"/>
                                <w:szCs w:val="19"/>
                                <w:highlight w:val="white"/>
                              </w:rPr>
                              <w:t>result</w:t>
                            </w:r>
                            <w:proofErr w:type="spellEnd"/>
                            <w:r>
                              <w:rPr>
                                <w:rFonts w:ascii="Cascadia Mono" w:hAnsi="Cascadia Mono" w:cs="Cascadia Mono"/>
                                <w:color w:val="A31515"/>
                                <w:sz w:val="19"/>
                                <w:szCs w:val="19"/>
                                <w:highlight w:val="white"/>
                              </w:rPr>
                              <w:t>"</w:t>
                            </w:r>
                            <w:r>
                              <w:rPr>
                                <w:rFonts w:ascii="Cascadia Mono" w:hAnsi="Cascadia Mono" w:cs="Cascadia Mono"/>
                                <w:color w:val="1A94FF"/>
                                <w:sz w:val="19"/>
                                <w:szCs w:val="19"/>
                                <w:highlight w:val="white"/>
                              </w:rPr>
                              <w:t>]</w:t>
                            </w:r>
                            <w:r>
                              <w:rPr>
                                <w:rFonts w:ascii="Cascadia Mono" w:hAnsi="Cascadia Mono" w:cs="Cascadia Mono"/>
                                <w:color w:val="000000"/>
                                <w:sz w:val="19"/>
                                <w:szCs w:val="19"/>
                                <w:highlight w:val="white"/>
                              </w:rPr>
                              <w:t xml:space="preserve"> == </w:t>
                            </w:r>
                            <w:r>
                              <w:rPr>
                                <w:rFonts w:ascii="Cascadia Mono" w:hAnsi="Cascadia Mono" w:cs="Cascadia Mono"/>
                                <w:color w:val="A31515"/>
                                <w:sz w:val="19"/>
                                <w:szCs w:val="19"/>
                                <w:highlight w:val="white"/>
                              </w:rPr>
                              <w:t>"</w:t>
                            </w:r>
                            <w:proofErr w:type="spellStart"/>
                            <w:r>
                              <w:rPr>
                                <w:rFonts w:ascii="Cascadia Mono" w:hAnsi="Cascadia Mono" w:cs="Cascadia Mono"/>
                                <w:color w:val="A31515"/>
                                <w:sz w:val="19"/>
                                <w:szCs w:val="19"/>
                                <w:highlight w:val="white"/>
                              </w:rPr>
                              <w:t>true</w:t>
                            </w:r>
                            <w:proofErr w:type="spellEnd"/>
                            <w:r>
                              <w:rPr>
                                <w:rFonts w:ascii="Cascadia Mono" w:hAnsi="Cascadia Mono" w:cs="Cascadia Mono"/>
                                <w:color w:val="A31515"/>
                                <w:sz w:val="19"/>
                                <w:szCs w:val="19"/>
                                <w:highlight w:val="white"/>
                              </w:rPr>
                              <w:t>"</w:t>
                            </w:r>
                            <w:r>
                              <w:rPr>
                                <w:rFonts w:ascii="Cascadia Mono" w:hAnsi="Cascadia Mono" w:cs="Cascadia Mono"/>
                                <w:color w:val="D86AC2"/>
                                <w:sz w:val="19"/>
                                <w:szCs w:val="19"/>
                                <w:highlight w:val="white"/>
                              </w:rPr>
                              <w:t>)</w:t>
                            </w:r>
                          </w:p>
                          <w:p w14:paraId="3D6F6F38" w14:textId="77777777" w:rsidR="00346009" w:rsidRDefault="00346009" w:rsidP="0083232E">
                            <w:pPr>
                              <w:autoSpaceDE w:val="0"/>
                              <w:autoSpaceDN w:val="0"/>
                              <w:adjustRightInd w:val="0"/>
                              <w:rPr>
                                <w:rFonts w:ascii="Cascadia Mono" w:hAnsi="Cascadia Mono" w:cs="Cascadia Mono"/>
                                <w:color w:val="D86AC2"/>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D86AC2"/>
                                <w:sz w:val="19"/>
                                <w:szCs w:val="19"/>
                                <w:highlight w:val="white"/>
                              </w:rPr>
                              <w:t>{</w:t>
                            </w:r>
                          </w:p>
                          <w:p w14:paraId="770A8544" w14:textId="77777777" w:rsidR="00346009" w:rsidRDefault="00346009"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pbNewBookings.Visible</w:t>
                            </w:r>
                            <w:proofErr w:type="spellEnd"/>
                            <w:r>
                              <w:rPr>
                                <w:rFonts w:ascii="Cascadia Mono" w:hAnsi="Cascadia Mono" w:cs="Cascadia Mono"/>
                                <w:color w:val="000000"/>
                                <w:sz w:val="19"/>
                                <w:szCs w:val="19"/>
                                <w:highlight w:val="white"/>
                              </w:rPr>
                              <w:t xml:space="preserve"> = </w:t>
                            </w:r>
                            <w:proofErr w:type="spellStart"/>
                            <w:r>
                              <w:rPr>
                                <w:rFonts w:ascii="Cascadia Mono" w:hAnsi="Cascadia Mono" w:cs="Cascadia Mono"/>
                                <w:color w:val="0000FF"/>
                                <w:sz w:val="19"/>
                                <w:szCs w:val="19"/>
                                <w:highlight w:val="white"/>
                              </w:rPr>
                              <w:t>true</w:t>
                            </w:r>
                            <w:proofErr w:type="spellEnd"/>
                            <w:r>
                              <w:rPr>
                                <w:rFonts w:ascii="Cascadia Mono" w:hAnsi="Cascadia Mono" w:cs="Cascadia Mono"/>
                                <w:color w:val="000000"/>
                                <w:sz w:val="19"/>
                                <w:szCs w:val="19"/>
                                <w:highlight w:val="white"/>
                              </w:rPr>
                              <w:t>;</w:t>
                            </w:r>
                          </w:p>
                          <w:p w14:paraId="69A77E4F" w14:textId="77777777" w:rsidR="00346009" w:rsidRDefault="00346009" w:rsidP="0083232E">
                            <w:pPr>
                              <w:autoSpaceDE w:val="0"/>
                              <w:autoSpaceDN w:val="0"/>
                              <w:adjustRightInd w:val="0"/>
                              <w:rPr>
                                <w:rFonts w:ascii="Cascadia Mono" w:hAnsi="Cascadia Mono" w:cs="Cascadia Mono"/>
                                <w:color w:val="D86AC2"/>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D86AC2"/>
                                <w:sz w:val="19"/>
                                <w:szCs w:val="19"/>
                                <w:highlight w:val="white"/>
                              </w:rPr>
                              <w:t>}</w:t>
                            </w:r>
                          </w:p>
                          <w:p w14:paraId="59A5793C" w14:textId="77777777" w:rsidR="00346009" w:rsidRDefault="00346009"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FF"/>
                                <w:sz w:val="19"/>
                                <w:szCs w:val="19"/>
                                <w:highlight w:val="white"/>
                              </w:rPr>
                              <w:t>await</w:t>
                            </w:r>
                            <w:proofErr w:type="spellEnd"/>
                            <w:r>
                              <w:rPr>
                                <w:rFonts w:ascii="Cascadia Mono" w:hAnsi="Cascadia Mono" w:cs="Cascadia Mono"/>
                                <w:color w:val="000000"/>
                                <w:sz w:val="19"/>
                                <w:szCs w:val="19"/>
                                <w:highlight w:val="white"/>
                              </w:rPr>
                              <w:t xml:space="preserve"> </w:t>
                            </w:r>
                            <w:proofErr w:type="spellStart"/>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.Delay</w:t>
                            </w:r>
                            <w:proofErr w:type="spellEnd"/>
                            <w:r>
                              <w:rPr>
                                <w:rFonts w:ascii="Cascadia Mono" w:hAnsi="Cascadia Mono" w:cs="Cascadia Mono"/>
                                <w:color w:val="D86AC2"/>
                                <w:sz w:val="19"/>
                                <w:szCs w:val="19"/>
                                <w:highlight w:val="white"/>
                              </w:rPr>
                              <w:t>(</w:t>
                            </w:r>
                            <w:proofErr w:type="spellStart"/>
                            <w:r>
                              <w:rPr>
                                <w:rFonts w:ascii="Cascadia Mono" w:hAnsi="Cascadia Mono" w:cs="Cascadia Mono"/>
                                <w:color w:val="2B91AF"/>
                                <w:sz w:val="19"/>
                                <w:szCs w:val="19"/>
                                <w:highlight w:val="white"/>
                              </w:rPr>
                              <w:t>TimeSpan</w:t>
                            </w:r>
                            <w:r>
                              <w:rPr>
                                <w:rFonts w:ascii="Cascadia Mono" w:hAnsi="Cascadia Mono" w:cs="Cascadia Mono"/>
                                <w:color w:val="000000"/>
                                <w:sz w:val="19"/>
                                <w:szCs w:val="19"/>
                                <w:highlight w:val="white"/>
                              </w:rPr>
                              <w:t>.FromMinutes</w:t>
                            </w:r>
                            <w:proofErr w:type="spellEnd"/>
                            <w:r>
                              <w:rPr>
                                <w:rFonts w:ascii="Cascadia Mono" w:hAnsi="Cascadia Mono" w:cs="Cascadia Mono"/>
                                <w:color w:val="1A94FF"/>
                                <w:sz w:val="19"/>
                                <w:szCs w:val="19"/>
                                <w:highlight w:val="white"/>
                              </w:rPr>
                              <w:t>(</w:t>
                            </w:r>
                            <w:r>
                              <w:rPr>
                                <w:rFonts w:ascii="Cascadia Mono" w:hAnsi="Cascadia Mono" w:cs="Cascadia Mono"/>
                                <w:color w:val="000000"/>
                                <w:sz w:val="19"/>
                                <w:szCs w:val="19"/>
                                <w:highlight w:val="white"/>
                              </w:rPr>
                              <w:t>15</w:t>
                            </w:r>
                            <w:r>
                              <w:rPr>
                                <w:rFonts w:ascii="Cascadia Mono" w:hAnsi="Cascadia Mono" w:cs="Cascadia Mono"/>
                                <w:color w:val="1A94FF"/>
                                <w:sz w:val="19"/>
                                <w:szCs w:val="19"/>
                                <w:highlight w:val="white"/>
                              </w:rPr>
                              <w:t>)</w:t>
                            </w:r>
                            <w:r>
                              <w:rPr>
                                <w:rFonts w:ascii="Cascadia Mono" w:hAnsi="Cascadia Mono" w:cs="Cascadia Mono"/>
                                <w:color w:val="D86AC2"/>
                                <w:sz w:val="19"/>
                                <w:szCs w:val="19"/>
                                <w:highlight w:val="white"/>
                              </w:rPr>
                              <w:t>)</w:t>
                            </w:r>
                            <w:r>
                              <w:rPr>
                                <w:rFonts w:ascii="Cascadia Mono" w:hAnsi="Cascadia Mono" w:cs="Cascadia Mono"/>
                                <w:color w:val="000000"/>
                                <w:sz w:val="19"/>
                                <w:szCs w:val="19"/>
                                <w:highlight w:val="white"/>
                              </w:rPr>
                              <w:t>;</w:t>
                            </w:r>
                          </w:p>
                          <w:p w14:paraId="3C28D926" w14:textId="77777777" w:rsidR="00346009" w:rsidRDefault="00346009" w:rsidP="0083232E">
                            <w:pPr>
                              <w:autoSpaceDE w:val="0"/>
                              <w:autoSpaceDN w:val="0"/>
                              <w:adjustRightInd w:val="0"/>
                              <w:rPr>
                                <w:rFonts w:ascii="Cascadia Mono" w:hAnsi="Cascadia Mono" w:cs="Cascadia Mono"/>
                                <w:color w:val="FFD702"/>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FFD702"/>
                                <w:sz w:val="19"/>
                                <w:szCs w:val="19"/>
                                <w:highlight w:val="white"/>
                              </w:rPr>
                              <w:t>}</w:t>
                            </w:r>
                          </w:p>
                          <w:p w14:paraId="061F654B" w14:textId="77777777" w:rsidR="00346009" w:rsidRDefault="00346009" w:rsidP="0083232E">
                            <w:pPr>
                              <w:autoSpaceDE w:val="0"/>
                              <w:autoSpaceDN w:val="0"/>
                              <w:adjustRightInd w:val="0"/>
                              <w:rPr>
                                <w:rFonts w:ascii="Cascadia Mono" w:hAnsi="Cascadia Mono" w:cs="Cascadia Mono"/>
                                <w:color w:val="1A94FF"/>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1A94FF"/>
                                <w:sz w:val="19"/>
                                <w:szCs w:val="19"/>
                                <w:highlight w:val="white"/>
                              </w:rPr>
                              <w:t>}</w:t>
                            </w:r>
                          </w:p>
                          <w:p w14:paraId="7D7DA397" w14:textId="77777777" w:rsidR="00346009" w:rsidRDefault="00346009" w:rsidP="0083232E">
                            <w:pPr>
                              <w:autoSpaceDE w:val="0"/>
                              <w:autoSpaceDN w:val="0"/>
                              <w:adjustRightInd w:val="0"/>
                              <w:rPr>
                                <w:rFonts w:ascii="Cascadia Mono" w:hAnsi="Cascadia Mono" w:cs="Cascadia Mono"/>
                                <w:color w:val="0000FF"/>
                                <w:sz w:val="19"/>
                                <w:szCs w:val="19"/>
                                <w:highlight w:val="white"/>
                              </w:rPr>
                            </w:pPr>
                            <w:r>
                              <w:rPr>
                                <w:rFonts w:ascii="Cascadia Mono" w:hAnsi="Cascadia Mono" w:cs="Cascadia Mono"/>
                                <w:color w:val="000000"/>
                                <w:sz w:val="19"/>
                                <w:szCs w:val="19"/>
                                <w:highlight w:val="white"/>
                              </w:rPr>
                              <w:tab/>
                            </w:r>
                            <w:proofErr w:type="spellStart"/>
                            <w:r>
                              <w:rPr>
                                <w:rFonts w:ascii="Cascadia Mono" w:hAnsi="Cascadia Mono" w:cs="Cascadia Mono"/>
                                <w:color w:val="0000FF"/>
                                <w:sz w:val="19"/>
                                <w:szCs w:val="19"/>
                                <w:highlight w:val="white"/>
                              </w:rPr>
                              <w:t>else</w:t>
                            </w:r>
                            <w:proofErr w:type="spellEnd"/>
                          </w:p>
                          <w:p w14:paraId="57F9E4A5" w14:textId="77777777" w:rsidR="00346009" w:rsidRDefault="00346009" w:rsidP="0083232E">
                            <w:pPr>
                              <w:autoSpaceDE w:val="0"/>
                              <w:autoSpaceDN w:val="0"/>
                              <w:adjustRightInd w:val="0"/>
                              <w:rPr>
                                <w:rFonts w:ascii="Cascadia Mono" w:hAnsi="Cascadia Mono" w:cs="Cascadia Mono"/>
                                <w:color w:val="1A94FF"/>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1A94FF"/>
                                <w:sz w:val="19"/>
                                <w:szCs w:val="19"/>
                                <w:highlight w:val="white"/>
                              </w:rPr>
                              <w:t>{</w:t>
                            </w:r>
                          </w:p>
                          <w:p w14:paraId="28C57379" w14:textId="77777777" w:rsidR="00346009" w:rsidRDefault="00346009"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List</w:t>
                            </w:r>
                            <w:r>
                              <w:rPr>
                                <w:rFonts w:ascii="Cascadia Mono" w:hAnsi="Cascadia Mono" w:cs="Cascadia Mono"/>
                                <w:color w:val="FFD702"/>
                                <w:sz w:val="19"/>
                                <w:szCs w:val="19"/>
                                <w:highlight w:val="white"/>
                              </w:rPr>
                              <w:t>&lt;</w:t>
                            </w:r>
                            <w:proofErr w:type="spellStart"/>
                            <w:r>
                              <w:rPr>
                                <w:rFonts w:ascii="Cascadia Mono" w:hAnsi="Cascadia Mono" w:cs="Cascadia Mono"/>
                                <w:color w:val="2B91AF"/>
                                <w:sz w:val="19"/>
                                <w:szCs w:val="19"/>
                                <w:highlight w:val="white"/>
                              </w:rPr>
                              <w:t>Dictionary</w:t>
                            </w:r>
                            <w:proofErr w:type="spellEnd"/>
                            <w:r>
                              <w:rPr>
                                <w:rFonts w:ascii="Cascadia Mono" w:hAnsi="Cascadia Mono" w:cs="Cascadia Mono"/>
                                <w:color w:val="D86AC2"/>
                                <w:sz w:val="19"/>
                                <w:szCs w:val="19"/>
                                <w:highlight w:val="white"/>
                              </w:rPr>
                              <w:t>&lt;</w:t>
                            </w:r>
                            <w:proofErr w:type="spellStart"/>
                            <w:r>
                              <w:rPr>
                                <w:rFonts w:ascii="Cascadia Mono" w:hAnsi="Cascadia Mono" w:cs="Cascadia Mono"/>
                                <w:color w:val="0000FF"/>
                                <w:sz w:val="19"/>
                                <w:szCs w:val="19"/>
                                <w:highlight w:val="white"/>
                              </w:rPr>
                              <w:t>string</w:t>
                            </w:r>
                            <w:proofErr w:type="spellEnd"/>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FF"/>
                                <w:sz w:val="19"/>
                                <w:szCs w:val="19"/>
                                <w:highlight w:val="white"/>
                              </w:rPr>
                              <w:t>string</w:t>
                            </w:r>
                            <w:proofErr w:type="spellEnd"/>
                            <w:r>
                              <w:rPr>
                                <w:rFonts w:ascii="Cascadia Mono" w:hAnsi="Cascadia Mono" w:cs="Cascadia Mono"/>
                                <w:color w:val="D86AC2"/>
                                <w:sz w:val="19"/>
                                <w:szCs w:val="19"/>
                                <w:highlight w:val="white"/>
                              </w:rPr>
                              <w:t>&gt;</w:t>
                            </w:r>
                            <w:r>
                              <w:rPr>
                                <w:rFonts w:ascii="Cascadia Mono" w:hAnsi="Cascadia Mono" w:cs="Cascadia Mono"/>
                                <w:color w:val="FFD702"/>
                                <w:sz w:val="19"/>
                                <w:szCs w:val="19"/>
                                <w:highlight w:val="white"/>
                              </w:rPr>
                              <w:t>&gt;</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resp</w:t>
                            </w:r>
                            <w:proofErr w:type="spellEnd"/>
                            <w:r>
                              <w:rPr>
                                <w:rFonts w:ascii="Cascadia Mono" w:hAnsi="Cascadia Mono" w:cs="Cascadia Mono"/>
                                <w:color w:val="000000"/>
                                <w:sz w:val="19"/>
                                <w:szCs w:val="19"/>
                                <w:highlight w:val="white"/>
                              </w:rPr>
                              <w:t xml:space="preserve"> = </w:t>
                            </w:r>
                            <w:r>
                              <w:rPr>
                                <w:rFonts w:ascii="Cascadia Mono" w:hAnsi="Cascadia Mono" w:cs="Cascadia Mono"/>
                                <w:color w:val="FFD702"/>
                                <w:sz w:val="19"/>
                                <w:szCs w:val="19"/>
                                <w:highlight w:val="white"/>
                              </w:rPr>
                              <w:t>(</w:t>
                            </w:r>
                            <w:r>
                              <w:rPr>
                                <w:rFonts w:ascii="Cascadia Mono" w:hAnsi="Cascadia Mono" w:cs="Cascadia Mono"/>
                                <w:color w:val="2B91AF"/>
                                <w:sz w:val="19"/>
                                <w:szCs w:val="19"/>
                                <w:highlight w:val="white"/>
                              </w:rPr>
                              <w:t>List</w:t>
                            </w:r>
                            <w:r>
                              <w:rPr>
                                <w:rFonts w:ascii="Cascadia Mono" w:hAnsi="Cascadia Mono" w:cs="Cascadia Mono"/>
                                <w:color w:val="D86AC2"/>
                                <w:sz w:val="19"/>
                                <w:szCs w:val="19"/>
                                <w:highlight w:val="white"/>
                              </w:rPr>
                              <w:t>&lt;</w:t>
                            </w:r>
                            <w:proofErr w:type="spellStart"/>
                            <w:r>
                              <w:rPr>
                                <w:rFonts w:ascii="Cascadia Mono" w:hAnsi="Cascadia Mono" w:cs="Cascadia Mono"/>
                                <w:color w:val="2B91AF"/>
                                <w:sz w:val="19"/>
                                <w:szCs w:val="19"/>
                                <w:highlight w:val="white"/>
                              </w:rPr>
                              <w:t>Dictionary</w:t>
                            </w:r>
                            <w:proofErr w:type="spellEnd"/>
                            <w:r>
                              <w:rPr>
                                <w:rFonts w:ascii="Cascadia Mono" w:hAnsi="Cascadia Mono" w:cs="Cascadia Mono"/>
                                <w:color w:val="1A94FF"/>
                                <w:sz w:val="19"/>
                                <w:szCs w:val="19"/>
                                <w:highlight w:val="white"/>
                              </w:rPr>
                              <w:t>&lt;</w:t>
                            </w:r>
                            <w:proofErr w:type="spellStart"/>
                            <w:r>
                              <w:rPr>
                                <w:rFonts w:ascii="Cascadia Mono" w:hAnsi="Cascadia Mono" w:cs="Cascadia Mono"/>
                                <w:color w:val="0000FF"/>
                                <w:sz w:val="19"/>
                                <w:szCs w:val="19"/>
                                <w:highlight w:val="white"/>
                              </w:rPr>
                              <w:t>string</w:t>
                            </w:r>
                            <w:proofErr w:type="spellEnd"/>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FF"/>
                                <w:sz w:val="19"/>
                                <w:szCs w:val="19"/>
                                <w:highlight w:val="white"/>
                              </w:rPr>
                              <w:t>string</w:t>
                            </w:r>
                            <w:proofErr w:type="spellEnd"/>
                            <w:r>
                              <w:rPr>
                                <w:rFonts w:ascii="Cascadia Mono" w:hAnsi="Cascadia Mono" w:cs="Cascadia Mono"/>
                                <w:color w:val="1A94FF"/>
                                <w:sz w:val="19"/>
                                <w:szCs w:val="19"/>
                                <w:highlight w:val="white"/>
                              </w:rPr>
                              <w:t>&gt;</w:t>
                            </w:r>
                            <w:proofErr w:type="gramStart"/>
                            <w:r>
                              <w:rPr>
                                <w:rFonts w:ascii="Cascadia Mono" w:hAnsi="Cascadia Mono" w:cs="Cascadia Mono"/>
                                <w:color w:val="D86AC2"/>
                                <w:sz w:val="19"/>
                                <w:szCs w:val="19"/>
                                <w:highlight w:val="white"/>
                              </w:rPr>
                              <w:t>&gt;</w:t>
                            </w:r>
                            <w:r>
                              <w:rPr>
                                <w:rFonts w:ascii="Cascadia Mono" w:hAnsi="Cascadia Mono" w:cs="Cascadia Mono"/>
                                <w:color w:val="FFD702"/>
                                <w:sz w:val="19"/>
                                <w:szCs w:val="19"/>
                                <w:highlight w:val="white"/>
                              </w:rPr>
                              <w:t>)</w:t>
                            </w:r>
                            <w:proofErr w:type="spellStart"/>
                            <w:r>
                              <w:rPr>
                                <w:rFonts w:ascii="Cascadia Mono" w:hAnsi="Cascadia Mono" w:cs="Cascadia Mono"/>
                                <w:color w:val="0000FF"/>
                                <w:sz w:val="19"/>
                                <w:szCs w:val="19"/>
                                <w:highlight w:val="white"/>
                              </w:rPr>
                              <w:t>await</w:t>
                            </w:r>
                            <w:proofErr w:type="spellEnd"/>
                            <w:proofErr w:type="gramEnd"/>
                            <w:r>
                              <w:rPr>
                                <w:rFonts w:ascii="Cascadia Mono" w:hAnsi="Cascadia Mono" w:cs="Cascadia Mono"/>
                                <w:color w:val="000000"/>
                                <w:sz w:val="19"/>
                                <w:szCs w:val="19"/>
                                <w:highlight w:val="white"/>
                              </w:rPr>
                              <w:t xml:space="preserve"> </w:t>
                            </w:r>
                            <w:proofErr w:type="spellStart"/>
                            <w:r>
                              <w:rPr>
                                <w:rFonts w:ascii="Cascadia Mono" w:hAnsi="Cascadia Mono" w:cs="Cascadia Mono"/>
                                <w:color w:val="2B91AF"/>
                                <w:sz w:val="19"/>
                                <w:szCs w:val="19"/>
                                <w:highlight w:val="white"/>
                              </w:rPr>
                              <w:t>ApiComm</w:t>
                            </w:r>
                            <w:r>
                              <w:rPr>
                                <w:rFonts w:ascii="Cascadia Mono" w:hAnsi="Cascadia Mono" w:cs="Cascadia Mono"/>
                                <w:color w:val="000000"/>
                                <w:sz w:val="19"/>
                                <w:szCs w:val="19"/>
                                <w:highlight w:val="white"/>
                              </w:rPr>
                              <w:t>.SendPost</w:t>
                            </w:r>
                            <w:proofErr w:type="spellEnd"/>
                            <w:r>
                              <w:rPr>
                                <w:rFonts w:ascii="Cascadia Mono" w:hAnsi="Cascadia Mono" w:cs="Cascadia Mono"/>
                                <w:color w:val="FFD702"/>
                                <w:sz w:val="19"/>
                                <w:szCs w:val="19"/>
                                <w:highlight w:val="white"/>
                              </w:rPr>
                              <w:t>(</w:t>
                            </w:r>
                            <w:proofErr w:type="spellStart"/>
                            <w:r>
                              <w:rPr>
                                <w:rFonts w:ascii="Cascadia Mono" w:hAnsi="Cascadia Mono" w:cs="Cascadia Mono"/>
                                <w:color w:val="0000FF"/>
                                <w:sz w:val="19"/>
                                <w:szCs w:val="19"/>
                                <w:highlight w:val="white"/>
                              </w:rPr>
                              <w:t>new</w:t>
                            </w:r>
                            <w:proofErr w:type="spellEnd"/>
                            <w:r>
                              <w:rPr>
                                <w:rFonts w:ascii="Cascadia Mono" w:hAnsi="Cascadia Mono" w:cs="Cascadia Mono"/>
                                <w:color w:val="000000"/>
                                <w:sz w:val="19"/>
                                <w:szCs w:val="19"/>
                                <w:highlight w:val="white"/>
                              </w:rPr>
                              <w:t xml:space="preserve"> </w:t>
                            </w:r>
                            <w:proofErr w:type="spellStart"/>
                            <w:r>
                              <w:rPr>
                                <w:rFonts w:ascii="Cascadia Mono" w:hAnsi="Cascadia Mono" w:cs="Cascadia Mono"/>
                                <w:color w:val="2B91AF"/>
                                <w:sz w:val="19"/>
                                <w:szCs w:val="19"/>
                                <w:highlight w:val="white"/>
                              </w:rPr>
                              <w:t>Dictionary</w:t>
                            </w:r>
                            <w:proofErr w:type="spellEnd"/>
                            <w:r>
                              <w:rPr>
                                <w:rFonts w:ascii="Cascadia Mono" w:hAnsi="Cascadia Mono" w:cs="Cascadia Mono"/>
                                <w:color w:val="D86AC2"/>
                                <w:sz w:val="19"/>
                                <w:szCs w:val="19"/>
                                <w:highlight w:val="white"/>
                              </w:rPr>
                              <w:t>&lt;</w:t>
                            </w:r>
                            <w:proofErr w:type="spellStart"/>
                            <w:r>
                              <w:rPr>
                                <w:rFonts w:ascii="Cascadia Mono" w:hAnsi="Cascadia Mono" w:cs="Cascadia Mono"/>
                                <w:color w:val="0000FF"/>
                                <w:sz w:val="19"/>
                                <w:szCs w:val="19"/>
                                <w:highlight w:val="white"/>
                              </w:rPr>
                              <w:t>string</w:t>
                            </w:r>
                            <w:proofErr w:type="spellEnd"/>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FF"/>
                                <w:sz w:val="19"/>
                                <w:szCs w:val="19"/>
                                <w:highlight w:val="white"/>
                              </w:rPr>
                              <w:t>string</w:t>
                            </w:r>
                            <w:proofErr w:type="spellEnd"/>
                            <w:r>
                              <w:rPr>
                                <w:rFonts w:ascii="Cascadia Mono" w:hAnsi="Cascadia Mono" w:cs="Cascadia Mono"/>
                                <w:color w:val="D86AC2"/>
                                <w:sz w:val="19"/>
                                <w:szCs w:val="19"/>
                                <w:highlight w:val="white"/>
                              </w:rPr>
                              <w:t>&gt;</w:t>
                            </w:r>
                            <w:r>
                              <w:rPr>
                                <w:rFonts w:ascii="Cascadia Mono" w:hAnsi="Cascadia Mono" w:cs="Cascadia Mono"/>
                                <w:color w:val="000000"/>
                                <w:sz w:val="19"/>
                                <w:szCs w:val="19"/>
                                <w:highlight w:val="white"/>
                              </w:rPr>
                              <w:t xml:space="preserve"> </w:t>
                            </w:r>
                            <w:r>
                              <w:rPr>
                                <w:rFonts w:ascii="Cascadia Mono" w:hAnsi="Cascadia Mono" w:cs="Cascadia Mono"/>
                                <w:color w:val="D86AC2"/>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1A94FF"/>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w:t>
                            </w:r>
                            <w:proofErr w:type="spellStart"/>
                            <w:r>
                              <w:rPr>
                                <w:rFonts w:ascii="Cascadia Mono" w:hAnsi="Cascadia Mono" w:cs="Cascadia Mono"/>
                                <w:color w:val="A31515"/>
                                <w:sz w:val="19"/>
                                <w:szCs w:val="19"/>
                                <w:highlight w:val="white"/>
                              </w:rPr>
                              <w:t>type</w:t>
                            </w:r>
                            <w:proofErr w:type="spellEnd"/>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w:t>
                            </w:r>
                            <w:proofErr w:type="spellStart"/>
                            <w:r>
                              <w:rPr>
                                <w:rFonts w:ascii="Cascadia Mono" w:hAnsi="Cascadia Mono" w:cs="Cascadia Mono"/>
                                <w:color w:val="A31515"/>
                                <w:sz w:val="19"/>
                                <w:szCs w:val="19"/>
                                <w:highlight w:val="white"/>
                              </w:rPr>
                              <w:t>checkForBookings</w:t>
                            </w:r>
                            <w:proofErr w:type="spellEnd"/>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1A94FF"/>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D86AC2"/>
                                <w:sz w:val="19"/>
                                <w:szCs w:val="19"/>
                                <w:highlight w:val="white"/>
                              </w:rPr>
                              <w:t>}</w:t>
                            </w:r>
                            <w:r>
                              <w:rPr>
                                <w:rFonts w:ascii="Cascadia Mono" w:hAnsi="Cascadia Mono" w:cs="Cascadia Mono"/>
                                <w:color w:val="FFD702"/>
                                <w:sz w:val="19"/>
                                <w:szCs w:val="19"/>
                                <w:highlight w:val="white"/>
                              </w:rPr>
                              <w:t>)</w:t>
                            </w:r>
                            <w:r>
                              <w:rPr>
                                <w:rFonts w:ascii="Cascadia Mono" w:hAnsi="Cascadia Mono" w:cs="Cascadia Mono"/>
                                <w:color w:val="000000"/>
                                <w:sz w:val="19"/>
                                <w:szCs w:val="19"/>
                                <w:highlight w:val="white"/>
                              </w:rPr>
                              <w:t>;</w:t>
                            </w:r>
                          </w:p>
                          <w:p w14:paraId="39EBA127" w14:textId="77777777" w:rsidR="00346009" w:rsidRDefault="00346009" w:rsidP="0083232E">
                            <w:pPr>
                              <w:autoSpaceDE w:val="0"/>
                              <w:autoSpaceDN w:val="0"/>
                              <w:adjustRightInd w:val="0"/>
                              <w:rPr>
                                <w:rFonts w:ascii="Cascadia Mono" w:hAnsi="Cascadia Mono" w:cs="Cascadia Mono"/>
                                <w:color w:val="FFD702"/>
                                <w:sz w:val="19"/>
                                <w:szCs w:val="19"/>
                                <w:highlight w:val="white"/>
                              </w:rPr>
                            </w:pP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FF"/>
                                <w:sz w:val="19"/>
                                <w:szCs w:val="19"/>
                                <w:highlight w:val="white"/>
                              </w:rPr>
                              <w:t>if</w:t>
                            </w:r>
                            <w:proofErr w:type="spellEnd"/>
                            <w:r>
                              <w:rPr>
                                <w:rFonts w:ascii="Cascadia Mono" w:hAnsi="Cascadia Mono" w:cs="Cascadia Mono"/>
                                <w:color w:val="000000"/>
                                <w:sz w:val="19"/>
                                <w:szCs w:val="19"/>
                                <w:highlight w:val="white"/>
                              </w:rPr>
                              <w:t xml:space="preserve"> </w:t>
                            </w:r>
                            <w:r>
                              <w:rPr>
                                <w:rFonts w:ascii="Cascadia Mono" w:hAnsi="Cascadia Mono" w:cs="Cascadia Mono"/>
                                <w:color w:val="FFD702"/>
                                <w:sz w:val="19"/>
                                <w:szCs w:val="19"/>
                                <w:highlight w:val="white"/>
                              </w:rPr>
                              <w:t>(</w:t>
                            </w:r>
                            <w:proofErr w:type="spellStart"/>
                            <w:proofErr w:type="gramStart"/>
                            <w:r>
                              <w:rPr>
                                <w:rFonts w:ascii="Cascadia Mono" w:hAnsi="Cascadia Mono" w:cs="Cascadia Mono"/>
                                <w:color w:val="000000"/>
                                <w:sz w:val="19"/>
                                <w:szCs w:val="19"/>
                                <w:highlight w:val="white"/>
                              </w:rPr>
                              <w:t>resp.First</w:t>
                            </w:r>
                            <w:proofErr w:type="spellEnd"/>
                            <w:proofErr w:type="gramEnd"/>
                            <w:r>
                              <w:rPr>
                                <w:rFonts w:ascii="Cascadia Mono" w:hAnsi="Cascadia Mono" w:cs="Cascadia Mono"/>
                                <w:color w:val="D86AC2"/>
                                <w:sz w:val="19"/>
                                <w:szCs w:val="19"/>
                                <w:highlight w:val="white"/>
                              </w:rPr>
                              <w:t>()[</w:t>
                            </w:r>
                            <w:r>
                              <w:rPr>
                                <w:rFonts w:ascii="Cascadia Mono" w:hAnsi="Cascadia Mono" w:cs="Cascadia Mono"/>
                                <w:color w:val="A31515"/>
                                <w:sz w:val="19"/>
                                <w:szCs w:val="19"/>
                                <w:highlight w:val="white"/>
                              </w:rPr>
                              <w:t>"</w:t>
                            </w:r>
                            <w:proofErr w:type="spellStart"/>
                            <w:r>
                              <w:rPr>
                                <w:rFonts w:ascii="Cascadia Mono" w:hAnsi="Cascadia Mono" w:cs="Cascadia Mono"/>
                                <w:color w:val="A31515"/>
                                <w:sz w:val="19"/>
                                <w:szCs w:val="19"/>
                                <w:highlight w:val="white"/>
                              </w:rPr>
                              <w:t>result</w:t>
                            </w:r>
                            <w:proofErr w:type="spellEnd"/>
                            <w:r>
                              <w:rPr>
                                <w:rFonts w:ascii="Cascadia Mono" w:hAnsi="Cascadia Mono" w:cs="Cascadia Mono"/>
                                <w:color w:val="A31515"/>
                                <w:sz w:val="19"/>
                                <w:szCs w:val="19"/>
                                <w:highlight w:val="white"/>
                              </w:rPr>
                              <w:t>"</w:t>
                            </w:r>
                            <w:r>
                              <w:rPr>
                                <w:rFonts w:ascii="Cascadia Mono" w:hAnsi="Cascadia Mono" w:cs="Cascadia Mono"/>
                                <w:color w:val="D86AC2"/>
                                <w:sz w:val="19"/>
                                <w:szCs w:val="19"/>
                                <w:highlight w:val="white"/>
                              </w:rPr>
                              <w:t>]</w:t>
                            </w:r>
                            <w:r>
                              <w:rPr>
                                <w:rFonts w:ascii="Cascadia Mono" w:hAnsi="Cascadia Mono" w:cs="Cascadia Mono"/>
                                <w:color w:val="000000"/>
                                <w:sz w:val="19"/>
                                <w:szCs w:val="19"/>
                                <w:highlight w:val="white"/>
                              </w:rPr>
                              <w:t xml:space="preserve"> == </w:t>
                            </w:r>
                            <w:r>
                              <w:rPr>
                                <w:rFonts w:ascii="Cascadia Mono" w:hAnsi="Cascadia Mono" w:cs="Cascadia Mono"/>
                                <w:color w:val="A31515"/>
                                <w:sz w:val="19"/>
                                <w:szCs w:val="19"/>
                                <w:highlight w:val="white"/>
                              </w:rPr>
                              <w:t>"</w:t>
                            </w:r>
                            <w:proofErr w:type="spellStart"/>
                            <w:r>
                              <w:rPr>
                                <w:rFonts w:ascii="Cascadia Mono" w:hAnsi="Cascadia Mono" w:cs="Cascadia Mono"/>
                                <w:color w:val="A31515"/>
                                <w:sz w:val="19"/>
                                <w:szCs w:val="19"/>
                                <w:highlight w:val="white"/>
                              </w:rPr>
                              <w:t>true</w:t>
                            </w:r>
                            <w:proofErr w:type="spellEnd"/>
                            <w:r>
                              <w:rPr>
                                <w:rFonts w:ascii="Cascadia Mono" w:hAnsi="Cascadia Mono" w:cs="Cascadia Mono"/>
                                <w:color w:val="A31515"/>
                                <w:sz w:val="19"/>
                                <w:szCs w:val="19"/>
                                <w:highlight w:val="white"/>
                              </w:rPr>
                              <w:t>"</w:t>
                            </w:r>
                            <w:r>
                              <w:rPr>
                                <w:rFonts w:ascii="Cascadia Mono" w:hAnsi="Cascadia Mono" w:cs="Cascadia Mono"/>
                                <w:color w:val="FFD702"/>
                                <w:sz w:val="19"/>
                                <w:szCs w:val="19"/>
                                <w:highlight w:val="white"/>
                              </w:rPr>
                              <w:t>)</w:t>
                            </w:r>
                          </w:p>
                          <w:p w14:paraId="1F9237DA" w14:textId="77777777" w:rsidR="00346009" w:rsidRDefault="00346009" w:rsidP="0083232E">
                            <w:pPr>
                              <w:autoSpaceDE w:val="0"/>
                              <w:autoSpaceDN w:val="0"/>
                              <w:adjustRightInd w:val="0"/>
                              <w:rPr>
                                <w:rFonts w:ascii="Cascadia Mono" w:hAnsi="Cascadia Mono" w:cs="Cascadia Mono"/>
                                <w:color w:val="FFD702"/>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FFD702"/>
                                <w:sz w:val="19"/>
                                <w:szCs w:val="19"/>
                                <w:highlight w:val="white"/>
                              </w:rPr>
                              <w:t>{</w:t>
                            </w:r>
                          </w:p>
                          <w:p w14:paraId="47756223" w14:textId="77777777" w:rsidR="00346009" w:rsidRDefault="00346009"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pbNewBookings.Visible</w:t>
                            </w:r>
                            <w:proofErr w:type="spellEnd"/>
                            <w:r>
                              <w:rPr>
                                <w:rFonts w:ascii="Cascadia Mono" w:hAnsi="Cascadia Mono" w:cs="Cascadia Mono"/>
                                <w:color w:val="000000"/>
                                <w:sz w:val="19"/>
                                <w:szCs w:val="19"/>
                                <w:highlight w:val="white"/>
                              </w:rPr>
                              <w:t xml:space="preserve"> = </w:t>
                            </w:r>
                            <w:proofErr w:type="spellStart"/>
                            <w:r>
                              <w:rPr>
                                <w:rFonts w:ascii="Cascadia Mono" w:hAnsi="Cascadia Mono" w:cs="Cascadia Mono"/>
                                <w:color w:val="0000FF"/>
                                <w:sz w:val="19"/>
                                <w:szCs w:val="19"/>
                                <w:highlight w:val="white"/>
                              </w:rPr>
                              <w:t>true</w:t>
                            </w:r>
                            <w:proofErr w:type="spellEnd"/>
                            <w:r>
                              <w:rPr>
                                <w:rFonts w:ascii="Cascadia Mono" w:hAnsi="Cascadia Mono" w:cs="Cascadia Mono"/>
                                <w:color w:val="000000"/>
                                <w:sz w:val="19"/>
                                <w:szCs w:val="19"/>
                                <w:highlight w:val="white"/>
                              </w:rPr>
                              <w:t>;</w:t>
                            </w:r>
                          </w:p>
                          <w:p w14:paraId="7D42BE8A" w14:textId="77777777" w:rsidR="00346009" w:rsidRDefault="00346009" w:rsidP="0083232E">
                            <w:pPr>
                              <w:autoSpaceDE w:val="0"/>
                              <w:autoSpaceDN w:val="0"/>
                              <w:adjustRightInd w:val="0"/>
                              <w:rPr>
                                <w:rFonts w:ascii="Cascadia Mono" w:hAnsi="Cascadia Mono" w:cs="Cascadia Mono"/>
                                <w:color w:val="FFD702"/>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FFD702"/>
                                <w:sz w:val="19"/>
                                <w:szCs w:val="19"/>
                                <w:highlight w:val="white"/>
                              </w:rPr>
                              <w:t>}</w:t>
                            </w:r>
                          </w:p>
                          <w:p w14:paraId="0494AE92" w14:textId="77777777" w:rsidR="00346009" w:rsidRPr="00A42C51" w:rsidRDefault="00346009" w:rsidP="0083232E">
                            <w:pPr>
                              <w:autoSpaceDE w:val="0"/>
                              <w:autoSpaceDN w:val="0"/>
                              <w:adjustRightInd w:val="0"/>
                              <w:rPr>
                                <w:rFonts w:ascii="Cascadia Mono" w:hAnsi="Cascadia Mono" w:cs="Cascadia Mono"/>
                                <w:color w:val="1A94F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1A94FF"/>
                                <w:sz w:val="19"/>
                                <w:szCs w:val="19"/>
                                <w:highlight w:val="white"/>
                              </w:rPr>
                              <w:t>}</w:t>
                            </w:r>
                          </w:p>
                          <w:p w14:paraId="56F9C305" w14:textId="77777777" w:rsidR="00346009" w:rsidRDefault="00346009" w:rsidP="0083232E">
                            <w:r>
                              <w:rPr>
                                <w:rFonts w:ascii="Cascadia Mono" w:hAnsi="Cascadia Mono" w:cs="Cascadia Mono"/>
                                <w:color w:val="D86AC2"/>
                                <w:sz w:val="19"/>
                                <w:szCs w:val="19"/>
                                <w:highlight w:val="white"/>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0F9CBD9" id="_x0000_s1028" type="#_x0000_t202" style="position:absolute;left:0;text-align:left;margin-left:400.5pt;margin-top:233.4pt;width:451.7pt;height:110.6pt;z-index:251680768;visibility:visible;mso-wrap-style:square;mso-width-percent:0;mso-height-percent:200;mso-wrap-distance-left:9pt;mso-wrap-distance-top:3.6pt;mso-wrap-distance-right:9pt;mso-wrap-distance-bottom:3.6pt;mso-position-horizontal:right;mso-position-horizontal-relative:margin;mso-position-vertical:absolute;mso-position-vertical-relative:margin;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">
                <v:textbox style="mso-fit-shape-to-text:t">
                  <w:txbxContent>
                    <w:p w14:paraId="453482C3" w14:textId="77777777" w:rsidR="00346009" w:rsidRDefault="00346009" w:rsidP="0083232E">
                      <w:pPr>
                        <w:autoSpaceDE w:val="0"/>
                        <w:autoSpaceDN w:val="0"/>
                        <w:adjustRightInd w:val="0"/>
                        <w:rPr>
                          <w:rFonts w:ascii="Cascadia Mono" w:hAnsi="Cascadia Mono" w:cs="Cascadia Mono"/>
                          <w:color w:val="D86AC2"/>
                          <w:sz w:val="19"/>
                          <w:szCs w:val="19"/>
                          <w:highlight w:val="white"/>
                        </w:rPr>
                      </w:pPr>
                      <w:proofErr w:type="spellStart"/>
                      <w:r>
                        <w:rPr>
                          <w:rFonts w:ascii="Cascadia Mono" w:hAnsi="Cascadia Mono" w:cs="Cascadia Mono"/>
                          <w:color w:val="0000FF"/>
                          <w:sz w:val="19"/>
                          <w:szCs w:val="19"/>
                          <w:highlight w:val="white"/>
                        </w:rPr>
                        <w:t>public</w:t>
                      </w:r>
                      <w:proofErr w:type="spellEnd"/>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FF"/>
                          <w:sz w:val="19"/>
                          <w:szCs w:val="19"/>
                          <w:highlight w:val="white"/>
                        </w:rPr>
                        <w:t>async</w:t>
                      </w:r>
                      <w:proofErr w:type="spellEnd"/>
                      <w:r>
                        <w:rPr>
                          <w:rFonts w:ascii="Cascadia Mono" w:hAnsi="Cascadia Mono" w:cs="Cascadia Mono"/>
                          <w:color w:val="000000"/>
                          <w:sz w:val="19"/>
                          <w:szCs w:val="19"/>
                          <w:highlight w:val="white"/>
                        </w:rPr>
                        <w:t xml:space="preserve"> </w:t>
                      </w:r>
                      <w:proofErr w:type="spellStart"/>
                      <w:r>
                        <w:rPr>
                          <w:rFonts w:ascii="Cascadia Mono" w:hAnsi="Cascadia Mono" w:cs="Cascadia Mono"/>
                          <w:color w:val="2B91AF"/>
                          <w:sz w:val="19"/>
                          <w:szCs w:val="19"/>
                          <w:highlight w:val="white"/>
                        </w:rPr>
                        <w:t>Task</w:t>
                      </w:r>
                      <w:proofErr w:type="spellEnd"/>
                      <w:r>
                        <w:rPr>
                          <w:rFonts w:ascii="Cascadia Mono" w:hAnsi="Cascadia Mono" w:cs="Cascadia Mono"/>
                          <w:color w:val="000000"/>
                          <w:sz w:val="19"/>
                          <w:szCs w:val="19"/>
                          <w:highlight w:val="white"/>
                        </w:rPr>
                        <w:t xml:space="preserve"> </w:t>
                      </w:r>
                      <w:proofErr w:type="spellStart"/>
                      <w:proofErr w:type="gramStart"/>
                      <w:r>
                        <w:rPr>
                          <w:rFonts w:ascii="Cascadia Mono" w:hAnsi="Cascadia Mono" w:cs="Cascadia Mono"/>
                          <w:color w:val="000000"/>
                          <w:sz w:val="19"/>
                          <w:szCs w:val="19"/>
                          <w:highlight w:val="white"/>
                        </w:rPr>
                        <w:t>CheckForBookings</w:t>
                      </w:r>
                      <w:proofErr w:type="spellEnd"/>
                      <w:r>
                        <w:rPr>
                          <w:rFonts w:ascii="Cascadia Mono" w:hAnsi="Cascadia Mono" w:cs="Cascadia Mono"/>
                          <w:color w:val="D86AC2"/>
                          <w:sz w:val="19"/>
                          <w:szCs w:val="19"/>
                          <w:highlight w:val="white"/>
                        </w:rPr>
                        <w:t>(</w:t>
                      </w:r>
                      <w:proofErr w:type="spellStart"/>
                      <w:proofErr w:type="gramEnd"/>
                      <w:r>
                        <w:rPr>
                          <w:rFonts w:ascii="Cascadia Mono" w:hAnsi="Cascadia Mono" w:cs="Cascadia Mono"/>
                          <w:color w:val="0000FF"/>
                          <w:sz w:val="19"/>
                          <w:szCs w:val="19"/>
                          <w:highlight w:val="white"/>
                        </w:rPr>
                        <w:t>bool</w:t>
                      </w:r>
                      <w:proofErr w:type="spellEnd"/>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now</w:t>
                      </w:r>
                      <w:proofErr w:type="spellEnd"/>
                      <w:r>
                        <w:rPr>
                          <w:rFonts w:ascii="Cascadia Mono" w:hAnsi="Cascadia Mono" w:cs="Cascadia Mono"/>
                          <w:color w:val="D86AC2"/>
                          <w:sz w:val="19"/>
                          <w:szCs w:val="19"/>
                          <w:highlight w:val="white"/>
                        </w:rPr>
                        <w:t>)</w:t>
                      </w:r>
                    </w:p>
                    <w:p w14:paraId="0A894C28" w14:textId="77777777" w:rsidR="00346009" w:rsidRDefault="00346009" w:rsidP="0083232E">
                      <w:pPr>
                        <w:autoSpaceDE w:val="0"/>
                        <w:autoSpaceDN w:val="0"/>
                        <w:adjustRightInd w:val="0"/>
                        <w:rPr>
                          <w:rFonts w:ascii="Cascadia Mono" w:hAnsi="Cascadia Mono" w:cs="Cascadia Mono"/>
                          <w:color w:val="D86AC2"/>
                          <w:sz w:val="19"/>
                          <w:szCs w:val="19"/>
                          <w:highlight w:val="white"/>
                        </w:rPr>
                      </w:pPr>
                      <w:r>
                        <w:rPr>
                          <w:rFonts w:ascii="Cascadia Mono" w:hAnsi="Cascadia Mono" w:cs="Cascadia Mono"/>
                          <w:color w:val="D86AC2"/>
                          <w:sz w:val="19"/>
                          <w:szCs w:val="19"/>
                          <w:highlight w:val="white"/>
                        </w:rPr>
                        <w:t>{</w:t>
                      </w:r>
                    </w:p>
                    <w:p w14:paraId="503B61CA" w14:textId="77777777" w:rsidR="00346009" w:rsidRDefault="00346009" w:rsidP="0083232E">
                      <w:pPr>
                        <w:autoSpaceDE w:val="0"/>
                        <w:autoSpaceDN w:val="0"/>
                        <w:adjustRightInd w:val="0"/>
                        <w:rPr>
                          <w:rFonts w:ascii="Cascadia Mono" w:hAnsi="Cascadia Mono" w:cs="Cascadia Mono"/>
                          <w:color w:val="1A94FF"/>
                          <w:sz w:val="19"/>
                          <w:szCs w:val="19"/>
                          <w:highlight w:val="white"/>
                        </w:rPr>
                      </w:pPr>
                      <w:r>
                        <w:rPr>
                          <w:rFonts w:ascii="Cascadia Mono" w:hAnsi="Cascadia Mono" w:cs="Cascadia Mono"/>
                          <w:color w:val="000000"/>
                          <w:sz w:val="19"/>
                          <w:szCs w:val="19"/>
                          <w:highlight w:val="white"/>
                        </w:rPr>
                        <w:tab/>
                      </w:r>
                      <w:proofErr w:type="spellStart"/>
                      <w:r>
                        <w:rPr>
                          <w:rFonts w:ascii="Cascadia Mono" w:hAnsi="Cascadia Mono" w:cs="Cascadia Mono"/>
                          <w:color w:val="0000FF"/>
                          <w:sz w:val="19"/>
                          <w:szCs w:val="19"/>
                          <w:highlight w:val="white"/>
                        </w:rPr>
                        <w:t>if</w:t>
                      </w:r>
                      <w:proofErr w:type="spellEnd"/>
                      <w:r>
                        <w:rPr>
                          <w:rFonts w:ascii="Cascadia Mono" w:hAnsi="Cascadia Mono" w:cs="Cascadia Mono"/>
                          <w:color w:val="000000"/>
                          <w:sz w:val="19"/>
                          <w:szCs w:val="19"/>
                          <w:highlight w:val="white"/>
                        </w:rPr>
                        <w:t xml:space="preserve"> </w:t>
                      </w:r>
                      <w:proofErr w:type="gramStart"/>
                      <w:r>
                        <w:rPr>
                          <w:rFonts w:ascii="Cascadia Mono" w:hAnsi="Cascadia Mono" w:cs="Cascadia Mono"/>
                          <w:color w:val="1A94FF"/>
                          <w:sz w:val="19"/>
                          <w:szCs w:val="19"/>
                          <w:highlight w:val="white"/>
                        </w:rPr>
                        <w:t>(</w:t>
                      </w:r>
                      <w:r>
                        <w:rPr>
                          <w:rFonts w:ascii="Cascadia Mono" w:hAnsi="Cascadia Mono" w:cs="Cascadia Mono"/>
                          <w:color w:val="000000"/>
                          <w:sz w:val="19"/>
                          <w:szCs w:val="19"/>
                          <w:highlight w:val="white"/>
                        </w:rPr>
                        <w:t>!</w:t>
                      </w:r>
                      <w:proofErr w:type="spellStart"/>
                      <w:r>
                        <w:rPr>
                          <w:rFonts w:ascii="Cascadia Mono" w:hAnsi="Cascadia Mono" w:cs="Cascadia Mono"/>
                          <w:color w:val="000000"/>
                          <w:sz w:val="19"/>
                          <w:szCs w:val="19"/>
                          <w:highlight w:val="white"/>
                        </w:rPr>
                        <w:t>now</w:t>
                      </w:r>
                      <w:proofErr w:type="spellEnd"/>
                      <w:proofErr w:type="gramEnd"/>
                      <w:r>
                        <w:rPr>
                          <w:rFonts w:ascii="Cascadia Mono" w:hAnsi="Cascadia Mono" w:cs="Cascadia Mono"/>
                          <w:color w:val="1A94FF"/>
                          <w:sz w:val="19"/>
                          <w:szCs w:val="19"/>
                          <w:highlight w:val="white"/>
                        </w:rPr>
                        <w:t>)</w:t>
                      </w:r>
                    </w:p>
                    <w:p w14:paraId="11235242" w14:textId="77777777" w:rsidR="00346009" w:rsidRDefault="00346009" w:rsidP="0083232E">
                      <w:pPr>
                        <w:autoSpaceDE w:val="0"/>
                        <w:autoSpaceDN w:val="0"/>
                        <w:adjustRightInd w:val="0"/>
                        <w:rPr>
                          <w:rFonts w:ascii="Cascadia Mono" w:hAnsi="Cascadia Mono" w:cs="Cascadia Mono"/>
                          <w:color w:val="1A94FF"/>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1A94FF"/>
                          <w:sz w:val="19"/>
                          <w:szCs w:val="19"/>
                          <w:highlight w:val="white"/>
                        </w:rPr>
                        <w:t>{</w:t>
                      </w:r>
                    </w:p>
                    <w:p w14:paraId="13177995" w14:textId="77777777" w:rsidR="00346009" w:rsidRDefault="00346009" w:rsidP="0083232E">
                      <w:pPr>
                        <w:autoSpaceDE w:val="0"/>
                        <w:autoSpaceDN w:val="0"/>
                        <w:adjustRightInd w:val="0"/>
                        <w:rPr>
                          <w:rFonts w:ascii="Cascadia Mono" w:hAnsi="Cascadia Mono" w:cs="Cascadia Mono"/>
                          <w:color w:val="FFD702"/>
                          <w:sz w:val="19"/>
                          <w:szCs w:val="19"/>
                          <w:highlight w:val="white"/>
                        </w:rPr>
                      </w:pP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FF"/>
                          <w:sz w:val="19"/>
                          <w:szCs w:val="19"/>
                          <w:highlight w:val="white"/>
                        </w:rPr>
                        <w:t>while</w:t>
                      </w:r>
                      <w:proofErr w:type="spellEnd"/>
                      <w:r>
                        <w:rPr>
                          <w:rFonts w:ascii="Cascadia Mono" w:hAnsi="Cascadia Mono" w:cs="Cascadia Mono"/>
                          <w:color w:val="000000"/>
                          <w:sz w:val="19"/>
                          <w:szCs w:val="19"/>
                          <w:highlight w:val="white"/>
                        </w:rPr>
                        <w:t xml:space="preserve"> </w:t>
                      </w:r>
                      <w:r>
                        <w:rPr>
                          <w:rFonts w:ascii="Cascadia Mono" w:hAnsi="Cascadia Mono" w:cs="Cascadia Mono"/>
                          <w:color w:val="FFD702"/>
                          <w:sz w:val="19"/>
                          <w:szCs w:val="19"/>
                          <w:highlight w:val="white"/>
                        </w:rPr>
                        <w:t>(</w:t>
                      </w:r>
                      <w:proofErr w:type="spellStart"/>
                      <w:r>
                        <w:rPr>
                          <w:rFonts w:ascii="Cascadia Mono" w:hAnsi="Cascadia Mono" w:cs="Cascadia Mono"/>
                          <w:color w:val="0000FF"/>
                          <w:sz w:val="19"/>
                          <w:szCs w:val="19"/>
                          <w:highlight w:val="white"/>
                        </w:rPr>
                        <w:t>true</w:t>
                      </w:r>
                      <w:proofErr w:type="spellEnd"/>
                      <w:r>
                        <w:rPr>
                          <w:rFonts w:ascii="Cascadia Mono" w:hAnsi="Cascadia Mono" w:cs="Cascadia Mono"/>
                          <w:color w:val="FFD702"/>
                          <w:sz w:val="19"/>
                          <w:szCs w:val="19"/>
                          <w:highlight w:val="white"/>
                        </w:rPr>
                        <w:t>)</w:t>
                      </w:r>
                    </w:p>
                    <w:p w14:paraId="06A0072C" w14:textId="77777777" w:rsidR="00346009" w:rsidRDefault="00346009" w:rsidP="0083232E">
                      <w:pPr>
                        <w:autoSpaceDE w:val="0"/>
                        <w:autoSpaceDN w:val="0"/>
                        <w:adjustRightInd w:val="0"/>
                        <w:rPr>
                          <w:rFonts w:ascii="Cascadia Mono" w:hAnsi="Cascadia Mono" w:cs="Cascadia Mono"/>
                          <w:color w:val="FFD702"/>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FFD702"/>
                          <w:sz w:val="19"/>
                          <w:szCs w:val="19"/>
                          <w:highlight w:val="white"/>
                        </w:rPr>
                        <w:t>{</w:t>
                      </w:r>
                    </w:p>
                    <w:p w14:paraId="443FE5BF" w14:textId="77777777" w:rsidR="00346009" w:rsidRDefault="00346009"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List</w:t>
                      </w:r>
                      <w:r>
                        <w:rPr>
                          <w:rFonts w:ascii="Cascadia Mono" w:hAnsi="Cascadia Mono" w:cs="Cascadia Mono"/>
                          <w:color w:val="D86AC2"/>
                          <w:sz w:val="19"/>
                          <w:szCs w:val="19"/>
                          <w:highlight w:val="white"/>
                        </w:rPr>
                        <w:t>&lt;</w:t>
                      </w:r>
                      <w:proofErr w:type="spellStart"/>
                      <w:r>
                        <w:rPr>
                          <w:rFonts w:ascii="Cascadia Mono" w:hAnsi="Cascadia Mono" w:cs="Cascadia Mono"/>
                          <w:color w:val="2B91AF"/>
                          <w:sz w:val="19"/>
                          <w:szCs w:val="19"/>
                          <w:highlight w:val="white"/>
                        </w:rPr>
                        <w:t>Dictionary</w:t>
                      </w:r>
                      <w:proofErr w:type="spellEnd"/>
                      <w:r>
                        <w:rPr>
                          <w:rFonts w:ascii="Cascadia Mono" w:hAnsi="Cascadia Mono" w:cs="Cascadia Mono"/>
                          <w:color w:val="1A94FF"/>
                          <w:sz w:val="19"/>
                          <w:szCs w:val="19"/>
                          <w:highlight w:val="white"/>
                        </w:rPr>
                        <w:t>&lt;</w:t>
                      </w:r>
                      <w:proofErr w:type="spellStart"/>
                      <w:r>
                        <w:rPr>
                          <w:rFonts w:ascii="Cascadia Mono" w:hAnsi="Cascadia Mono" w:cs="Cascadia Mono"/>
                          <w:color w:val="0000FF"/>
                          <w:sz w:val="19"/>
                          <w:szCs w:val="19"/>
                          <w:highlight w:val="white"/>
                        </w:rPr>
                        <w:t>string</w:t>
                      </w:r>
                      <w:proofErr w:type="spellEnd"/>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FF"/>
                          <w:sz w:val="19"/>
                          <w:szCs w:val="19"/>
                          <w:highlight w:val="white"/>
                        </w:rPr>
                        <w:t>string</w:t>
                      </w:r>
                      <w:proofErr w:type="spellEnd"/>
                      <w:r>
                        <w:rPr>
                          <w:rFonts w:ascii="Cascadia Mono" w:hAnsi="Cascadia Mono" w:cs="Cascadia Mono"/>
                          <w:color w:val="1A94FF"/>
                          <w:sz w:val="19"/>
                          <w:szCs w:val="19"/>
                          <w:highlight w:val="white"/>
                        </w:rPr>
                        <w:t>&gt;</w:t>
                      </w:r>
                      <w:r>
                        <w:rPr>
                          <w:rFonts w:ascii="Cascadia Mono" w:hAnsi="Cascadia Mono" w:cs="Cascadia Mono"/>
                          <w:color w:val="D86AC2"/>
                          <w:sz w:val="19"/>
                          <w:szCs w:val="19"/>
                          <w:highlight w:val="white"/>
                        </w:rPr>
                        <w:t>&gt;</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resp</w:t>
                      </w:r>
                      <w:proofErr w:type="spellEnd"/>
                      <w:r>
                        <w:rPr>
                          <w:rFonts w:ascii="Cascadia Mono" w:hAnsi="Cascadia Mono" w:cs="Cascadia Mono"/>
                          <w:color w:val="000000"/>
                          <w:sz w:val="19"/>
                          <w:szCs w:val="19"/>
                          <w:highlight w:val="white"/>
                        </w:rPr>
                        <w:t xml:space="preserve"> = </w:t>
                      </w:r>
                      <w:r>
                        <w:rPr>
                          <w:rFonts w:ascii="Cascadia Mono" w:hAnsi="Cascadia Mono" w:cs="Cascadia Mono"/>
                          <w:color w:val="D86AC2"/>
                          <w:sz w:val="19"/>
                          <w:szCs w:val="19"/>
                          <w:highlight w:val="white"/>
                        </w:rPr>
                        <w:t>(</w:t>
                      </w:r>
                      <w:r>
                        <w:rPr>
                          <w:rFonts w:ascii="Cascadia Mono" w:hAnsi="Cascadia Mono" w:cs="Cascadia Mono"/>
                          <w:color w:val="2B91AF"/>
                          <w:sz w:val="19"/>
                          <w:szCs w:val="19"/>
                          <w:highlight w:val="white"/>
                        </w:rPr>
                        <w:t>List</w:t>
                      </w:r>
                      <w:r>
                        <w:rPr>
                          <w:rFonts w:ascii="Cascadia Mono" w:hAnsi="Cascadia Mono" w:cs="Cascadia Mono"/>
                          <w:color w:val="1A94FF"/>
                          <w:sz w:val="19"/>
                          <w:szCs w:val="19"/>
                          <w:highlight w:val="white"/>
                        </w:rPr>
                        <w:t>&lt;</w:t>
                      </w:r>
                      <w:proofErr w:type="spellStart"/>
                      <w:r>
                        <w:rPr>
                          <w:rFonts w:ascii="Cascadia Mono" w:hAnsi="Cascadia Mono" w:cs="Cascadia Mono"/>
                          <w:color w:val="2B91AF"/>
                          <w:sz w:val="19"/>
                          <w:szCs w:val="19"/>
                          <w:highlight w:val="white"/>
                        </w:rPr>
                        <w:t>Dictionary</w:t>
                      </w:r>
                      <w:proofErr w:type="spellEnd"/>
                      <w:r>
                        <w:rPr>
                          <w:rFonts w:ascii="Cascadia Mono" w:hAnsi="Cascadia Mono" w:cs="Cascadia Mono"/>
                          <w:color w:val="FFD702"/>
                          <w:sz w:val="19"/>
                          <w:szCs w:val="19"/>
                          <w:highlight w:val="white"/>
                        </w:rPr>
                        <w:t>&lt;</w:t>
                      </w:r>
                      <w:proofErr w:type="spellStart"/>
                      <w:r>
                        <w:rPr>
                          <w:rFonts w:ascii="Cascadia Mono" w:hAnsi="Cascadia Mono" w:cs="Cascadia Mono"/>
                          <w:color w:val="0000FF"/>
                          <w:sz w:val="19"/>
                          <w:szCs w:val="19"/>
                          <w:highlight w:val="white"/>
                        </w:rPr>
                        <w:t>string</w:t>
                      </w:r>
                      <w:proofErr w:type="spellEnd"/>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FF"/>
                          <w:sz w:val="19"/>
                          <w:szCs w:val="19"/>
                          <w:highlight w:val="white"/>
                        </w:rPr>
                        <w:t>string</w:t>
                      </w:r>
                      <w:proofErr w:type="spellEnd"/>
                      <w:r>
                        <w:rPr>
                          <w:rFonts w:ascii="Cascadia Mono" w:hAnsi="Cascadia Mono" w:cs="Cascadia Mono"/>
                          <w:color w:val="FFD702"/>
                          <w:sz w:val="19"/>
                          <w:szCs w:val="19"/>
                          <w:highlight w:val="white"/>
                        </w:rPr>
                        <w:t>&gt;</w:t>
                      </w:r>
                      <w:proofErr w:type="gramStart"/>
                      <w:r>
                        <w:rPr>
                          <w:rFonts w:ascii="Cascadia Mono" w:hAnsi="Cascadia Mono" w:cs="Cascadia Mono"/>
                          <w:color w:val="1A94FF"/>
                          <w:sz w:val="19"/>
                          <w:szCs w:val="19"/>
                          <w:highlight w:val="white"/>
                        </w:rPr>
                        <w:t>&gt;</w:t>
                      </w:r>
                      <w:r>
                        <w:rPr>
                          <w:rFonts w:ascii="Cascadia Mono" w:hAnsi="Cascadia Mono" w:cs="Cascadia Mono"/>
                          <w:color w:val="D86AC2"/>
                          <w:sz w:val="19"/>
                          <w:szCs w:val="19"/>
                          <w:highlight w:val="white"/>
                        </w:rPr>
                        <w:t>)</w:t>
                      </w:r>
                      <w:proofErr w:type="spellStart"/>
                      <w:r>
                        <w:rPr>
                          <w:rFonts w:ascii="Cascadia Mono" w:hAnsi="Cascadia Mono" w:cs="Cascadia Mono"/>
                          <w:color w:val="0000FF"/>
                          <w:sz w:val="19"/>
                          <w:szCs w:val="19"/>
                          <w:highlight w:val="white"/>
                        </w:rPr>
                        <w:t>await</w:t>
                      </w:r>
                      <w:proofErr w:type="spellEnd"/>
                      <w:proofErr w:type="gramEnd"/>
                      <w:r>
                        <w:rPr>
                          <w:rFonts w:ascii="Cascadia Mono" w:hAnsi="Cascadia Mono" w:cs="Cascadia Mono"/>
                          <w:color w:val="000000"/>
                          <w:sz w:val="19"/>
                          <w:szCs w:val="19"/>
                          <w:highlight w:val="white"/>
                        </w:rPr>
                        <w:t xml:space="preserve"> </w:t>
                      </w:r>
                      <w:proofErr w:type="spellStart"/>
                      <w:r>
                        <w:rPr>
                          <w:rFonts w:ascii="Cascadia Mono" w:hAnsi="Cascadia Mono" w:cs="Cascadia Mono"/>
                          <w:color w:val="2B91AF"/>
                          <w:sz w:val="19"/>
                          <w:szCs w:val="19"/>
                          <w:highlight w:val="white"/>
                        </w:rPr>
                        <w:t>ApiComm</w:t>
                      </w:r>
                      <w:r>
                        <w:rPr>
                          <w:rFonts w:ascii="Cascadia Mono" w:hAnsi="Cascadia Mono" w:cs="Cascadia Mono"/>
                          <w:color w:val="000000"/>
                          <w:sz w:val="19"/>
                          <w:szCs w:val="19"/>
                          <w:highlight w:val="white"/>
                        </w:rPr>
                        <w:t>.SendPost</w:t>
                      </w:r>
                      <w:proofErr w:type="spellEnd"/>
                      <w:r>
                        <w:rPr>
                          <w:rFonts w:ascii="Cascadia Mono" w:hAnsi="Cascadia Mono" w:cs="Cascadia Mono"/>
                          <w:color w:val="D86AC2"/>
                          <w:sz w:val="19"/>
                          <w:szCs w:val="19"/>
                          <w:highlight w:val="white"/>
                        </w:rPr>
                        <w:t>(</w:t>
                      </w:r>
                      <w:proofErr w:type="spellStart"/>
                      <w:r>
                        <w:rPr>
                          <w:rFonts w:ascii="Cascadia Mono" w:hAnsi="Cascadia Mono" w:cs="Cascadia Mono"/>
                          <w:color w:val="0000FF"/>
                          <w:sz w:val="19"/>
                          <w:szCs w:val="19"/>
                          <w:highlight w:val="white"/>
                        </w:rPr>
                        <w:t>new</w:t>
                      </w:r>
                      <w:proofErr w:type="spellEnd"/>
                      <w:r>
                        <w:rPr>
                          <w:rFonts w:ascii="Cascadia Mono" w:hAnsi="Cascadia Mono" w:cs="Cascadia Mono"/>
                          <w:color w:val="000000"/>
                          <w:sz w:val="19"/>
                          <w:szCs w:val="19"/>
                          <w:highlight w:val="white"/>
                        </w:rPr>
                        <w:t xml:space="preserve"> </w:t>
                      </w:r>
                      <w:proofErr w:type="spellStart"/>
                      <w:r>
                        <w:rPr>
                          <w:rFonts w:ascii="Cascadia Mono" w:hAnsi="Cascadia Mono" w:cs="Cascadia Mono"/>
                          <w:color w:val="2B91AF"/>
                          <w:sz w:val="19"/>
                          <w:szCs w:val="19"/>
                          <w:highlight w:val="white"/>
                        </w:rPr>
                        <w:t>Dictionary</w:t>
                      </w:r>
                      <w:proofErr w:type="spellEnd"/>
                      <w:r>
                        <w:rPr>
                          <w:rFonts w:ascii="Cascadia Mono" w:hAnsi="Cascadia Mono" w:cs="Cascadia Mono"/>
                          <w:color w:val="1A94FF"/>
                          <w:sz w:val="19"/>
                          <w:szCs w:val="19"/>
                          <w:highlight w:val="white"/>
                        </w:rPr>
                        <w:t>&lt;</w:t>
                      </w:r>
                      <w:proofErr w:type="spellStart"/>
                      <w:r>
                        <w:rPr>
                          <w:rFonts w:ascii="Cascadia Mono" w:hAnsi="Cascadia Mono" w:cs="Cascadia Mono"/>
                          <w:color w:val="0000FF"/>
                          <w:sz w:val="19"/>
                          <w:szCs w:val="19"/>
                          <w:highlight w:val="white"/>
                        </w:rPr>
                        <w:t>string</w:t>
                      </w:r>
                      <w:proofErr w:type="spellEnd"/>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FF"/>
                          <w:sz w:val="19"/>
                          <w:szCs w:val="19"/>
                          <w:highlight w:val="white"/>
                        </w:rPr>
                        <w:t>string</w:t>
                      </w:r>
                      <w:proofErr w:type="spellEnd"/>
                      <w:r>
                        <w:rPr>
                          <w:rFonts w:ascii="Cascadia Mono" w:hAnsi="Cascadia Mono" w:cs="Cascadia Mono"/>
                          <w:color w:val="1A94FF"/>
                          <w:sz w:val="19"/>
                          <w:szCs w:val="19"/>
                          <w:highlight w:val="white"/>
                        </w:rPr>
                        <w:t>&gt;</w:t>
                      </w:r>
                      <w:r>
                        <w:rPr>
                          <w:rFonts w:ascii="Cascadia Mono" w:hAnsi="Cascadia Mono" w:cs="Cascadia Mono"/>
                          <w:color w:val="000000"/>
                          <w:sz w:val="19"/>
                          <w:szCs w:val="19"/>
                          <w:highlight w:val="white"/>
                        </w:rPr>
                        <w:t xml:space="preserve"> </w:t>
                      </w:r>
                      <w:r>
                        <w:rPr>
                          <w:rFonts w:ascii="Cascadia Mono" w:hAnsi="Cascadia Mono" w:cs="Cascadia Mono"/>
                          <w:color w:val="1A94FF"/>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FFD702"/>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w:t>
                      </w:r>
                      <w:proofErr w:type="spellStart"/>
                      <w:r>
                        <w:rPr>
                          <w:rFonts w:ascii="Cascadia Mono" w:hAnsi="Cascadia Mono" w:cs="Cascadia Mono"/>
                          <w:color w:val="A31515"/>
                          <w:sz w:val="19"/>
                          <w:szCs w:val="19"/>
                          <w:highlight w:val="white"/>
                        </w:rPr>
                        <w:t>type</w:t>
                      </w:r>
                      <w:proofErr w:type="spellEnd"/>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w:t>
                      </w:r>
                      <w:proofErr w:type="spellStart"/>
                      <w:r>
                        <w:rPr>
                          <w:rFonts w:ascii="Cascadia Mono" w:hAnsi="Cascadia Mono" w:cs="Cascadia Mono"/>
                          <w:color w:val="A31515"/>
                          <w:sz w:val="19"/>
                          <w:szCs w:val="19"/>
                          <w:highlight w:val="white"/>
                        </w:rPr>
                        <w:t>checkForBookings</w:t>
                      </w:r>
                      <w:proofErr w:type="spellEnd"/>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FFD702"/>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1A94FF"/>
                          <w:sz w:val="19"/>
                          <w:szCs w:val="19"/>
                          <w:highlight w:val="white"/>
                        </w:rPr>
                        <w:t>}</w:t>
                      </w:r>
                      <w:r>
                        <w:rPr>
                          <w:rFonts w:ascii="Cascadia Mono" w:hAnsi="Cascadia Mono" w:cs="Cascadia Mono"/>
                          <w:color w:val="D86AC2"/>
                          <w:sz w:val="19"/>
                          <w:szCs w:val="19"/>
                          <w:highlight w:val="white"/>
                        </w:rPr>
                        <w:t>)</w:t>
                      </w:r>
                      <w:r>
                        <w:rPr>
                          <w:rFonts w:ascii="Cascadia Mono" w:hAnsi="Cascadia Mono" w:cs="Cascadia Mono"/>
                          <w:color w:val="000000"/>
                          <w:sz w:val="19"/>
                          <w:szCs w:val="19"/>
                          <w:highlight w:val="white"/>
                        </w:rPr>
                        <w:t>;</w:t>
                      </w:r>
                    </w:p>
                    <w:p w14:paraId="625DA428" w14:textId="77777777" w:rsidR="00346009" w:rsidRDefault="00346009" w:rsidP="0083232E">
                      <w:pPr>
                        <w:autoSpaceDE w:val="0"/>
                        <w:autoSpaceDN w:val="0"/>
                        <w:adjustRightInd w:val="0"/>
                        <w:rPr>
                          <w:rFonts w:ascii="Cascadia Mono" w:hAnsi="Cascadia Mono" w:cs="Cascadia Mono"/>
                          <w:color w:val="D86AC2"/>
                          <w:sz w:val="19"/>
                          <w:szCs w:val="19"/>
                          <w:highlight w:val="white"/>
                        </w:rPr>
                      </w:pP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FF"/>
                          <w:sz w:val="19"/>
                          <w:szCs w:val="19"/>
                          <w:highlight w:val="white"/>
                        </w:rPr>
                        <w:t>if</w:t>
                      </w:r>
                      <w:proofErr w:type="spellEnd"/>
                      <w:r>
                        <w:rPr>
                          <w:rFonts w:ascii="Cascadia Mono" w:hAnsi="Cascadia Mono" w:cs="Cascadia Mono"/>
                          <w:color w:val="000000"/>
                          <w:sz w:val="19"/>
                          <w:szCs w:val="19"/>
                          <w:highlight w:val="white"/>
                        </w:rPr>
                        <w:t xml:space="preserve"> </w:t>
                      </w:r>
                      <w:r>
                        <w:rPr>
                          <w:rFonts w:ascii="Cascadia Mono" w:hAnsi="Cascadia Mono" w:cs="Cascadia Mono"/>
                          <w:color w:val="D86AC2"/>
                          <w:sz w:val="19"/>
                          <w:szCs w:val="19"/>
                          <w:highlight w:val="white"/>
                        </w:rPr>
                        <w:t>(</w:t>
                      </w:r>
                      <w:proofErr w:type="spellStart"/>
                      <w:proofErr w:type="gramStart"/>
                      <w:r>
                        <w:rPr>
                          <w:rFonts w:ascii="Cascadia Mono" w:hAnsi="Cascadia Mono" w:cs="Cascadia Mono"/>
                          <w:color w:val="000000"/>
                          <w:sz w:val="19"/>
                          <w:szCs w:val="19"/>
                          <w:highlight w:val="white"/>
                        </w:rPr>
                        <w:t>resp.First</w:t>
                      </w:r>
                      <w:proofErr w:type="spellEnd"/>
                      <w:proofErr w:type="gramEnd"/>
                      <w:r>
                        <w:rPr>
                          <w:rFonts w:ascii="Cascadia Mono" w:hAnsi="Cascadia Mono" w:cs="Cascadia Mono"/>
                          <w:color w:val="1A94FF"/>
                          <w:sz w:val="19"/>
                          <w:szCs w:val="19"/>
                          <w:highlight w:val="white"/>
                        </w:rPr>
                        <w:t>()[</w:t>
                      </w:r>
                      <w:r>
                        <w:rPr>
                          <w:rFonts w:ascii="Cascadia Mono" w:hAnsi="Cascadia Mono" w:cs="Cascadia Mono"/>
                          <w:color w:val="A31515"/>
                          <w:sz w:val="19"/>
                          <w:szCs w:val="19"/>
                          <w:highlight w:val="white"/>
                        </w:rPr>
                        <w:t>"</w:t>
                      </w:r>
                      <w:proofErr w:type="spellStart"/>
                      <w:r>
                        <w:rPr>
                          <w:rFonts w:ascii="Cascadia Mono" w:hAnsi="Cascadia Mono" w:cs="Cascadia Mono"/>
                          <w:color w:val="A31515"/>
                          <w:sz w:val="19"/>
                          <w:szCs w:val="19"/>
                          <w:highlight w:val="white"/>
                        </w:rPr>
                        <w:t>result</w:t>
                      </w:r>
                      <w:proofErr w:type="spellEnd"/>
                      <w:r>
                        <w:rPr>
                          <w:rFonts w:ascii="Cascadia Mono" w:hAnsi="Cascadia Mono" w:cs="Cascadia Mono"/>
                          <w:color w:val="A31515"/>
                          <w:sz w:val="19"/>
                          <w:szCs w:val="19"/>
                          <w:highlight w:val="white"/>
                        </w:rPr>
                        <w:t>"</w:t>
                      </w:r>
                      <w:r>
                        <w:rPr>
                          <w:rFonts w:ascii="Cascadia Mono" w:hAnsi="Cascadia Mono" w:cs="Cascadia Mono"/>
                          <w:color w:val="1A94FF"/>
                          <w:sz w:val="19"/>
                          <w:szCs w:val="19"/>
                          <w:highlight w:val="white"/>
                        </w:rPr>
                        <w:t>]</w:t>
                      </w:r>
                      <w:r>
                        <w:rPr>
                          <w:rFonts w:ascii="Cascadia Mono" w:hAnsi="Cascadia Mono" w:cs="Cascadia Mono"/>
                          <w:color w:val="000000"/>
                          <w:sz w:val="19"/>
                          <w:szCs w:val="19"/>
                          <w:highlight w:val="white"/>
                        </w:rPr>
                        <w:t xml:space="preserve"> == </w:t>
                      </w:r>
                      <w:r>
                        <w:rPr>
                          <w:rFonts w:ascii="Cascadia Mono" w:hAnsi="Cascadia Mono" w:cs="Cascadia Mono"/>
                          <w:color w:val="A31515"/>
                          <w:sz w:val="19"/>
                          <w:szCs w:val="19"/>
                          <w:highlight w:val="white"/>
                        </w:rPr>
                        <w:t>"</w:t>
                      </w:r>
                      <w:proofErr w:type="spellStart"/>
                      <w:r>
                        <w:rPr>
                          <w:rFonts w:ascii="Cascadia Mono" w:hAnsi="Cascadia Mono" w:cs="Cascadia Mono"/>
                          <w:color w:val="A31515"/>
                          <w:sz w:val="19"/>
                          <w:szCs w:val="19"/>
                          <w:highlight w:val="white"/>
                        </w:rPr>
                        <w:t>true</w:t>
                      </w:r>
                      <w:proofErr w:type="spellEnd"/>
                      <w:r>
                        <w:rPr>
                          <w:rFonts w:ascii="Cascadia Mono" w:hAnsi="Cascadia Mono" w:cs="Cascadia Mono"/>
                          <w:color w:val="A31515"/>
                          <w:sz w:val="19"/>
                          <w:szCs w:val="19"/>
                          <w:highlight w:val="white"/>
                        </w:rPr>
                        <w:t>"</w:t>
                      </w:r>
                      <w:r>
                        <w:rPr>
                          <w:rFonts w:ascii="Cascadia Mono" w:hAnsi="Cascadia Mono" w:cs="Cascadia Mono"/>
                          <w:color w:val="D86AC2"/>
                          <w:sz w:val="19"/>
                          <w:szCs w:val="19"/>
                          <w:highlight w:val="white"/>
                        </w:rPr>
                        <w:t>)</w:t>
                      </w:r>
                    </w:p>
                    <w:p w14:paraId="3D6F6F38" w14:textId="77777777" w:rsidR="00346009" w:rsidRDefault="00346009" w:rsidP="0083232E">
                      <w:pPr>
                        <w:autoSpaceDE w:val="0"/>
                        <w:autoSpaceDN w:val="0"/>
                        <w:adjustRightInd w:val="0"/>
                        <w:rPr>
                          <w:rFonts w:ascii="Cascadia Mono" w:hAnsi="Cascadia Mono" w:cs="Cascadia Mono"/>
                          <w:color w:val="D86AC2"/>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D86AC2"/>
                          <w:sz w:val="19"/>
                          <w:szCs w:val="19"/>
                          <w:highlight w:val="white"/>
                        </w:rPr>
                        <w:t>{</w:t>
                      </w:r>
                    </w:p>
                    <w:p w14:paraId="770A8544" w14:textId="77777777" w:rsidR="00346009" w:rsidRDefault="00346009"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pbNewBookings.Visible</w:t>
                      </w:r>
                      <w:proofErr w:type="spellEnd"/>
                      <w:r>
                        <w:rPr>
                          <w:rFonts w:ascii="Cascadia Mono" w:hAnsi="Cascadia Mono" w:cs="Cascadia Mono"/>
                          <w:color w:val="000000"/>
                          <w:sz w:val="19"/>
                          <w:szCs w:val="19"/>
                          <w:highlight w:val="white"/>
                        </w:rPr>
                        <w:t xml:space="preserve"> = </w:t>
                      </w:r>
                      <w:proofErr w:type="spellStart"/>
                      <w:r>
                        <w:rPr>
                          <w:rFonts w:ascii="Cascadia Mono" w:hAnsi="Cascadia Mono" w:cs="Cascadia Mono"/>
                          <w:color w:val="0000FF"/>
                          <w:sz w:val="19"/>
                          <w:szCs w:val="19"/>
                          <w:highlight w:val="white"/>
                        </w:rPr>
                        <w:t>true</w:t>
                      </w:r>
                      <w:proofErr w:type="spellEnd"/>
                      <w:r>
                        <w:rPr>
                          <w:rFonts w:ascii="Cascadia Mono" w:hAnsi="Cascadia Mono" w:cs="Cascadia Mono"/>
                          <w:color w:val="000000"/>
                          <w:sz w:val="19"/>
                          <w:szCs w:val="19"/>
                          <w:highlight w:val="white"/>
                        </w:rPr>
                        <w:t>;</w:t>
                      </w:r>
                    </w:p>
                    <w:p w14:paraId="69A77E4F" w14:textId="77777777" w:rsidR="00346009" w:rsidRDefault="00346009" w:rsidP="0083232E">
                      <w:pPr>
                        <w:autoSpaceDE w:val="0"/>
                        <w:autoSpaceDN w:val="0"/>
                        <w:adjustRightInd w:val="0"/>
                        <w:rPr>
                          <w:rFonts w:ascii="Cascadia Mono" w:hAnsi="Cascadia Mono" w:cs="Cascadia Mono"/>
                          <w:color w:val="D86AC2"/>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D86AC2"/>
                          <w:sz w:val="19"/>
                          <w:szCs w:val="19"/>
                          <w:highlight w:val="white"/>
                        </w:rPr>
                        <w:t>}</w:t>
                      </w:r>
                    </w:p>
                    <w:p w14:paraId="59A5793C" w14:textId="77777777" w:rsidR="00346009" w:rsidRDefault="00346009"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FF"/>
                          <w:sz w:val="19"/>
                          <w:szCs w:val="19"/>
                          <w:highlight w:val="white"/>
                        </w:rPr>
                        <w:t>await</w:t>
                      </w:r>
                      <w:proofErr w:type="spellEnd"/>
                      <w:r>
                        <w:rPr>
                          <w:rFonts w:ascii="Cascadia Mono" w:hAnsi="Cascadia Mono" w:cs="Cascadia Mono"/>
                          <w:color w:val="000000"/>
                          <w:sz w:val="19"/>
                          <w:szCs w:val="19"/>
                          <w:highlight w:val="white"/>
                        </w:rPr>
                        <w:t xml:space="preserve"> </w:t>
                      </w:r>
                      <w:proofErr w:type="spellStart"/>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.Delay</w:t>
                      </w:r>
                      <w:proofErr w:type="spellEnd"/>
                      <w:r>
                        <w:rPr>
                          <w:rFonts w:ascii="Cascadia Mono" w:hAnsi="Cascadia Mono" w:cs="Cascadia Mono"/>
                          <w:color w:val="D86AC2"/>
                          <w:sz w:val="19"/>
                          <w:szCs w:val="19"/>
                          <w:highlight w:val="white"/>
                        </w:rPr>
                        <w:t>(</w:t>
                      </w:r>
                      <w:proofErr w:type="spellStart"/>
                      <w:r>
                        <w:rPr>
                          <w:rFonts w:ascii="Cascadia Mono" w:hAnsi="Cascadia Mono" w:cs="Cascadia Mono"/>
                          <w:color w:val="2B91AF"/>
                          <w:sz w:val="19"/>
                          <w:szCs w:val="19"/>
                          <w:highlight w:val="white"/>
                        </w:rPr>
                        <w:t>TimeSpan</w:t>
                      </w:r>
                      <w:r>
                        <w:rPr>
                          <w:rFonts w:ascii="Cascadia Mono" w:hAnsi="Cascadia Mono" w:cs="Cascadia Mono"/>
                          <w:color w:val="000000"/>
                          <w:sz w:val="19"/>
                          <w:szCs w:val="19"/>
                          <w:highlight w:val="white"/>
                        </w:rPr>
                        <w:t>.FromMinutes</w:t>
                      </w:r>
                      <w:proofErr w:type="spellEnd"/>
                      <w:r>
                        <w:rPr>
                          <w:rFonts w:ascii="Cascadia Mono" w:hAnsi="Cascadia Mono" w:cs="Cascadia Mono"/>
                          <w:color w:val="1A94FF"/>
                          <w:sz w:val="19"/>
                          <w:szCs w:val="19"/>
                          <w:highlight w:val="white"/>
                        </w:rPr>
                        <w:t>(</w:t>
                      </w:r>
                      <w:r>
                        <w:rPr>
                          <w:rFonts w:ascii="Cascadia Mono" w:hAnsi="Cascadia Mono" w:cs="Cascadia Mono"/>
                          <w:color w:val="000000"/>
                          <w:sz w:val="19"/>
                          <w:szCs w:val="19"/>
                          <w:highlight w:val="white"/>
                        </w:rPr>
                        <w:t>15</w:t>
                      </w:r>
                      <w:r>
                        <w:rPr>
                          <w:rFonts w:ascii="Cascadia Mono" w:hAnsi="Cascadia Mono" w:cs="Cascadia Mono"/>
                          <w:color w:val="1A94FF"/>
                          <w:sz w:val="19"/>
                          <w:szCs w:val="19"/>
                          <w:highlight w:val="white"/>
                        </w:rPr>
                        <w:t>)</w:t>
                      </w:r>
                      <w:r>
                        <w:rPr>
                          <w:rFonts w:ascii="Cascadia Mono" w:hAnsi="Cascadia Mono" w:cs="Cascadia Mono"/>
                          <w:color w:val="D86AC2"/>
                          <w:sz w:val="19"/>
                          <w:szCs w:val="19"/>
                          <w:highlight w:val="white"/>
                        </w:rPr>
                        <w:t>)</w:t>
                      </w:r>
                      <w:r>
                        <w:rPr>
                          <w:rFonts w:ascii="Cascadia Mono" w:hAnsi="Cascadia Mono" w:cs="Cascadia Mono"/>
                          <w:color w:val="000000"/>
                          <w:sz w:val="19"/>
                          <w:szCs w:val="19"/>
                          <w:highlight w:val="white"/>
                        </w:rPr>
                        <w:t>;</w:t>
                      </w:r>
                    </w:p>
                    <w:p w14:paraId="3C28D926" w14:textId="77777777" w:rsidR="00346009" w:rsidRDefault="00346009" w:rsidP="0083232E">
                      <w:pPr>
                        <w:autoSpaceDE w:val="0"/>
                        <w:autoSpaceDN w:val="0"/>
                        <w:adjustRightInd w:val="0"/>
                        <w:rPr>
                          <w:rFonts w:ascii="Cascadia Mono" w:hAnsi="Cascadia Mono" w:cs="Cascadia Mono"/>
                          <w:color w:val="FFD702"/>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FFD702"/>
                          <w:sz w:val="19"/>
                          <w:szCs w:val="19"/>
                          <w:highlight w:val="white"/>
                        </w:rPr>
                        <w:t>}</w:t>
                      </w:r>
                    </w:p>
                    <w:p w14:paraId="061F654B" w14:textId="77777777" w:rsidR="00346009" w:rsidRDefault="00346009" w:rsidP="0083232E">
                      <w:pPr>
                        <w:autoSpaceDE w:val="0"/>
                        <w:autoSpaceDN w:val="0"/>
                        <w:adjustRightInd w:val="0"/>
                        <w:rPr>
                          <w:rFonts w:ascii="Cascadia Mono" w:hAnsi="Cascadia Mono" w:cs="Cascadia Mono"/>
                          <w:color w:val="1A94FF"/>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1A94FF"/>
                          <w:sz w:val="19"/>
                          <w:szCs w:val="19"/>
                          <w:highlight w:val="white"/>
                        </w:rPr>
                        <w:t>}</w:t>
                      </w:r>
                    </w:p>
                    <w:p w14:paraId="7D7DA397" w14:textId="77777777" w:rsidR="00346009" w:rsidRDefault="00346009" w:rsidP="0083232E">
                      <w:pPr>
                        <w:autoSpaceDE w:val="0"/>
                        <w:autoSpaceDN w:val="0"/>
                        <w:adjustRightInd w:val="0"/>
                        <w:rPr>
                          <w:rFonts w:ascii="Cascadia Mono" w:hAnsi="Cascadia Mono" w:cs="Cascadia Mono"/>
                          <w:color w:val="0000FF"/>
                          <w:sz w:val="19"/>
                          <w:szCs w:val="19"/>
                          <w:highlight w:val="white"/>
                        </w:rPr>
                      </w:pPr>
                      <w:r>
                        <w:rPr>
                          <w:rFonts w:ascii="Cascadia Mono" w:hAnsi="Cascadia Mono" w:cs="Cascadia Mono"/>
                          <w:color w:val="000000"/>
                          <w:sz w:val="19"/>
                          <w:szCs w:val="19"/>
                          <w:highlight w:val="white"/>
                        </w:rPr>
                        <w:tab/>
                      </w:r>
                      <w:proofErr w:type="spellStart"/>
                      <w:r>
                        <w:rPr>
                          <w:rFonts w:ascii="Cascadia Mono" w:hAnsi="Cascadia Mono" w:cs="Cascadia Mono"/>
                          <w:color w:val="0000FF"/>
                          <w:sz w:val="19"/>
                          <w:szCs w:val="19"/>
                          <w:highlight w:val="white"/>
                        </w:rPr>
                        <w:t>else</w:t>
                      </w:r>
                      <w:proofErr w:type="spellEnd"/>
                    </w:p>
                    <w:p w14:paraId="57F9E4A5" w14:textId="77777777" w:rsidR="00346009" w:rsidRDefault="00346009" w:rsidP="0083232E">
                      <w:pPr>
                        <w:autoSpaceDE w:val="0"/>
                        <w:autoSpaceDN w:val="0"/>
                        <w:adjustRightInd w:val="0"/>
                        <w:rPr>
                          <w:rFonts w:ascii="Cascadia Mono" w:hAnsi="Cascadia Mono" w:cs="Cascadia Mono"/>
                          <w:color w:val="1A94FF"/>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1A94FF"/>
                          <w:sz w:val="19"/>
                          <w:szCs w:val="19"/>
                          <w:highlight w:val="white"/>
                        </w:rPr>
                        <w:t>{</w:t>
                      </w:r>
                    </w:p>
                    <w:p w14:paraId="28C57379" w14:textId="77777777" w:rsidR="00346009" w:rsidRDefault="00346009"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List</w:t>
                      </w:r>
                      <w:r>
                        <w:rPr>
                          <w:rFonts w:ascii="Cascadia Mono" w:hAnsi="Cascadia Mono" w:cs="Cascadia Mono"/>
                          <w:color w:val="FFD702"/>
                          <w:sz w:val="19"/>
                          <w:szCs w:val="19"/>
                          <w:highlight w:val="white"/>
                        </w:rPr>
                        <w:t>&lt;</w:t>
                      </w:r>
                      <w:proofErr w:type="spellStart"/>
                      <w:r>
                        <w:rPr>
                          <w:rFonts w:ascii="Cascadia Mono" w:hAnsi="Cascadia Mono" w:cs="Cascadia Mono"/>
                          <w:color w:val="2B91AF"/>
                          <w:sz w:val="19"/>
                          <w:szCs w:val="19"/>
                          <w:highlight w:val="white"/>
                        </w:rPr>
                        <w:t>Dictionary</w:t>
                      </w:r>
                      <w:proofErr w:type="spellEnd"/>
                      <w:r>
                        <w:rPr>
                          <w:rFonts w:ascii="Cascadia Mono" w:hAnsi="Cascadia Mono" w:cs="Cascadia Mono"/>
                          <w:color w:val="D86AC2"/>
                          <w:sz w:val="19"/>
                          <w:szCs w:val="19"/>
                          <w:highlight w:val="white"/>
                        </w:rPr>
                        <w:t>&lt;</w:t>
                      </w:r>
                      <w:proofErr w:type="spellStart"/>
                      <w:r>
                        <w:rPr>
                          <w:rFonts w:ascii="Cascadia Mono" w:hAnsi="Cascadia Mono" w:cs="Cascadia Mono"/>
                          <w:color w:val="0000FF"/>
                          <w:sz w:val="19"/>
                          <w:szCs w:val="19"/>
                          <w:highlight w:val="white"/>
                        </w:rPr>
                        <w:t>string</w:t>
                      </w:r>
                      <w:proofErr w:type="spellEnd"/>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FF"/>
                          <w:sz w:val="19"/>
                          <w:szCs w:val="19"/>
                          <w:highlight w:val="white"/>
                        </w:rPr>
                        <w:t>string</w:t>
                      </w:r>
                      <w:proofErr w:type="spellEnd"/>
                      <w:r>
                        <w:rPr>
                          <w:rFonts w:ascii="Cascadia Mono" w:hAnsi="Cascadia Mono" w:cs="Cascadia Mono"/>
                          <w:color w:val="D86AC2"/>
                          <w:sz w:val="19"/>
                          <w:szCs w:val="19"/>
                          <w:highlight w:val="white"/>
                        </w:rPr>
                        <w:t>&gt;</w:t>
                      </w:r>
                      <w:r>
                        <w:rPr>
                          <w:rFonts w:ascii="Cascadia Mono" w:hAnsi="Cascadia Mono" w:cs="Cascadia Mono"/>
                          <w:color w:val="FFD702"/>
                          <w:sz w:val="19"/>
                          <w:szCs w:val="19"/>
                          <w:highlight w:val="white"/>
                        </w:rPr>
                        <w:t>&gt;</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resp</w:t>
                      </w:r>
                      <w:proofErr w:type="spellEnd"/>
                      <w:r>
                        <w:rPr>
                          <w:rFonts w:ascii="Cascadia Mono" w:hAnsi="Cascadia Mono" w:cs="Cascadia Mono"/>
                          <w:color w:val="000000"/>
                          <w:sz w:val="19"/>
                          <w:szCs w:val="19"/>
                          <w:highlight w:val="white"/>
                        </w:rPr>
                        <w:t xml:space="preserve"> = </w:t>
                      </w:r>
                      <w:r>
                        <w:rPr>
                          <w:rFonts w:ascii="Cascadia Mono" w:hAnsi="Cascadia Mono" w:cs="Cascadia Mono"/>
                          <w:color w:val="FFD702"/>
                          <w:sz w:val="19"/>
                          <w:szCs w:val="19"/>
                          <w:highlight w:val="white"/>
                        </w:rPr>
                        <w:t>(</w:t>
                      </w:r>
                      <w:r>
                        <w:rPr>
                          <w:rFonts w:ascii="Cascadia Mono" w:hAnsi="Cascadia Mono" w:cs="Cascadia Mono"/>
                          <w:color w:val="2B91AF"/>
                          <w:sz w:val="19"/>
                          <w:szCs w:val="19"/>
                          <w:highlight w:val="white"/>
                        </w:rPr>
                        <w:t>List</w:t>
                      </w:r>
                      <w:r>
                        <w:rPr>
                          <w:rFonts w:ascii="Cascadia Mono" w:hAnsi="Cascadia Mono" w:cs="Cascadia Mono"/>
                          <w:color w:val="D86AC2"/>
                          <w:sz w:val="19"/>
                          <w:szCs w:val="19"/>
                          <w:highlight w:val="white"/>
                        </w:rPr>
                        <w:t>&lt;</w:t>
                      </w:r>
                      <w:proofErr w:type="spellStart"/>
                      <w:r>
                        <w:rPr>
                          <w:rFonts w:ascii="Cascadia Mono" w:hAnsi="Cascadia Mono" w:cs="Cascadia Mono"/>
                          <w:color w:val="2B91AF"/>
                          <w:sz w:val="19"/>
                          <w:szCs w:val="19"/>
                          <w:highlight w:val="white"/>
                        </w:rPr>
                        <w:t>Dictionary</w:t>
                      </w:r>
                      <w:proofErr w:type="spellEnd"/>
                      <w:r>
                        <w:rPr>
                          <w:rFonts w:ascii="Cascadia Mono" w:hAnsi="Cascadia Mono" w:cs="Cascadia Mono"/>
                          <w:color w:val="1A94FF"/>
                          <w:sz w:val="19"/>
                          <w:szCs w:val="19"/>
                          <w:highlight w:val="white"/>
                        </w:rPr>
                        <w:t>&lt;</w:t>
                      </w:r>
                      <w:proofErr w:type="spellStart"/>
                      <w:r>
                        <w:rPr>
                          <w:rFonts w:ascii="Cascadia Mono" w:hAnsi="Cascadia Mono" w:cs="Cascadia Mono"/>
                          <w:color w:val="0000FF"/>
                          <w:sz w:val="19"/>
                          <w:szCs w:val="19"/>
                          <w:highlight w:val="white"/>
                        </w:rPr>
                        <w:t>string</w:t>
                      </w:r>
                      <w:proofErr w:type="spellEnd"/>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FF"/>
                          <w:sz w:val="19"/>
                          <w:szCs w:val="19"/>
                          <w:highlight w:val="white"/>
                        </w:rPr>
                        <w:t>string</w:t>
                      </w:r>
                      <w:proofErr w:type="spellEnd"/>
                      <w:r>
                        <w:rPr>
                          <w:rFonts w:ascii="Cascadia Mono" w:hAnsi="Cascadia Mono" w:cs="Cascadia Mono"/>
                          <w:color w:val="1A94FF"/>
                          <w:sz w:val="19"/>
                          <w:szCs w:val="19"/>
                          <w:highlight w:val="white"/>
                        </w:rPr>
                        <w:t>&gt;</w:t>
                      </w:r>
                      <w:proofErr w:type="gramStart"/>
                      <w:r>
                        <w:rPr>
                          <w:rFonts w:ascii="Cascadia Mono" w:hAnsi="Cascadia Mono" w:cs="Cascadia Mono"/>
                          <w:color w:val="D86AC2"/>
                          <w:sz w:val="19"/>
                          <w:szCs w:val="19"/>
                          <w:highlight w:val="white"/>
                        </w:rPr>
                        <w:t>&gt;</w:t>
                      </w:r>
                      <w:r>
                        <w:rPr>
                          <w:rFonts w:ascii="Cascadia Mono" w:hAnsi="Cascadia Mono" w:cs="Cascadia Mono"/>
                          <w:color w:val="FFD702"/>
                          <w:sz w:val="19"/>
                          <w:szCs w:val="19"/>
                          <w:highlight w:val="white"/>
                        </w:rPr>
                        <w:t>)</w:t>
                      </w:r>
                      <w:proofErr w:type="spellStart"/>
                      <w:r>
                        <w:rPr>
                          <w:rFonts w:ascii="Cascadia Mono" w:hAnsi="Cascadia Mono" w:cs="Cascadia Mono"/>
                          <w:color w:val="0000FF"/>
                          <w:sz w:val="19"/>
                          <w:szCs w:val="19"/>
                          <w:highlight w:val="white"/>
                        </w:rPr>
                        <w:t>await</w:t>
                      </w:r>
                      <w:proofErr w:type="spellEnd"/>
                      <w:proofErr w:type="gramEnd"/>
                      <w:r>
                        <w:rPr>
                          <w:rFonts w:ascii="Cascadia Mono" w:hAnsi="Cascadia Mono" w:cs="Cascadia Mono"/>
                          <w:color w:val="000000"/>
                          <w:sz w:val="19"/>
                          <w:szCs w:val="19"/>
                          <w:highlight w:val="white"/>
                        </w:rPr>
                        <w:t xml:space="preserve"> </w:t>
                      </w:r>
                      <w:proofErr w:type="spellStart"/>
                      <w:r>
                        <w:rPr>
                          <w:rFonts w:ascii="Cascadia Mono" w:hAnsi="Cascadia Mono" w:cs="Cascadia Mono"/>
                          <w:color w:val="2B91AF"/>
                          <w:sz w:val="19"/>
                          <w:szCs w:val="19"/>
                          <w:highlight w:val="white"/>
                        </w:rPr>
                        <w:t>ApiComm</w:t>
                      </w:r>
                      <w:r>
                        <w:rPr>
                          <w:rFonts w:ascii="Cascadia Mono" w:hAnsi="Cascadia Mono" w:cs="Cascadia Mono"/>
                          <w:color w:val="000000"/>
                          <w:sz w:val="19"/>
                          <w:szCs w:val="19"/>
                          <w:highlight w:val="white"/>
                        </w:rPr>
                        <w:t>.SendPost</w:t>
                      </w:r>
                      <w:proofErr w:type="spellEnd"/>
                      <w:r>
                        <w:rPr>
                          <w:rFonts w:ascii="Cascadia Mono" w:hAnsi="Cascadia Mono" w:cs="Cascadia Mono"/>
                          <w:color w:val="FFD702"/>
                          <w:sz w:val="19"/>
                          <w:szCs w:val="19"/>
                          <w:highlight w:val="white"/>
                        </w:rPr>
                        <w:t>(</w:t>
                      </w:r>
                      <w:proofErr w:type="spellStart"/>
                      <w:r>
                        <w:rPr>
                          <w:rFonts w:ascii="Cascadia Mono" w:hAnsi="Cascadia Mono" w:cs="Cascadia Mono"/>
                          <w:color w:val="0000FF"/>
                          <w:sz w:val="19"/>
                          <w:szCs w:val="19"/>
                          <w:highlight w:val="white"/>
                        </w:rPr>
                        <w:t>new</w:t>
                      </w:r>
                      <w:proofErr w:type="spellEnd"/>
                      <w:r>
                        <w:rPr>
                          <w:rFonts w:ascii="Cascadia Mono" w:hAnsi="Cascadia Mono" w:cs="Cascadia Mono"/>
                          <w:color w:val="000000"/>
                          <w:sz w:val="19"/>
                          <w:szCs w:val="19"/>
                          <w:highlight w:val="white"/>
                        </w:rPr>
                        <w:t xml:space="preserve"> </w:t>
                      </w:r>
                      <w:proofErr w:type="spellStart"/>
                      <w:r>
                        <w:rPr>
                          <w:rFonts w:ascii="Cascadia Mono" w:hAnsi="Cascadia Mono" w:cs="Cascadia Mono"/>
                          <w:color w:val="2B91AF"/>
                          <w:sz w:val="19"/>
                          <w:szCs w:val="19"/>
                          <w:highlight w:val="white"/>
                        </w:rPr>
                        <w:t>Dictionary</w:t>
                      </w:r>
                      <w:proofErr w:type="spellEnd"/>
                      <w:r>
                        <w:rPr>
                          <w:rFonts w:ascii="Cascadia Mono" w:hAnsi="Cascadia Mono" w:cs="Cascadia Mono"/>
                          <w:color w:val="D86AC2"/>
                          <w:sz w:val="19"/>
                          <w:szCs w:val="19"/>
                          <w:highlight w:val="white"/>
                        </w:rPr>
                        <w:t>&lt;</w:t>
                      </w:r>
                      <w:proofErr w:type="spellStart"/>
                      <w:r>
                        <w:rPr>
                          <w:rFonts w:ascii="Cascadia Mono" w:hAnsi="Cascadia Mono" w:cs="Cascadia Mono"/>
                          <w:color w:val="0000FF"/>
                          <w:sz w:val="19"/>
                          <w:szCs w:val="19"/>
                          <w:highlight w:val="white"/>
                        </w:rPr>
                        <w:t>string</w:t>
                      </w:r>
                      <w:proofErr w:type="spellEnd"/>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FF"/>
                          <w:sz w:val="19"/>
                          <w:szCs w:val="19"/>
                          <w:highlight w:val="white"/>
                        </w:rPr>
                        <w:t>string</w:t>
                      </w:r>
                      <w:proofErr w:type="spellEnd"/>
                      <w:r>
                        <w:rPr>
                          <w:rFonts w:ascii="Cascadia Mono" w:hAnsi="Cascadia Mono" w:cs="Cascadia Mono"/>
                          <w:color w:val="D86AC2"/>
                          <w:sz w:val="19"/>
                          <w:szCs w:val="19"/>
                          <w:highlight w:val="white"/>
                        </w:rPr>
                        <w:t>&gt;</w:t>
                      </w:r>
                      <w:r>
                        <w:rPr>
                          <w:rFonts w:ascii="Cascadia Mono" w:hAnsi="Cascadia Mono" w:cs="Cascadia Mono"/>
                          <w:color w:val="000000"/>
                          <w:sz w:val="19"/>
                          <w:szCs w:val="19"/>
                          <w:highlight w:val="white"/>
                        </w:rPr>
                        <w:t xml:space="preserve"> </w:t>
                      </w:r>
                      <w:r>
                        <w:rPr>
                          <w:rFonts w:ascii="Cascadia Mono" w:hAnsi="Cascadia Mono" w:cs="Cascadia Mono"/>
                          <w:color w:val="D86AC2"/>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1A94FF"/>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w:t>
                      </w:r>
                      <w:proofErr w:type="spellStart"/>
                      <w:r>
                        <w:rPr>
                          <w:rFonts w:ascii="Cascadia Mono" w:hAnsi="Cascadia Mono" w:cs="Cascadia Mono"/>
                          <w:color w:val="A31515"/>
                          <w:sz w:val="19"/>
                          <w:szCs w:val="19"/>
                          <w:highlight w:val="white"/>
                        </w:rPr>
                        <w:t>type</w:t>
                      </w:r>
                      <w:proofErr w:type="spellEnd"/>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w:t>
                      </w:r>
                      <w:proofErr w:type="spellStart"/>
                      <w:r>
                        <w:rPr>
                          <w:rFonts w:ascii="Cascadia Mono" w:hAnsi="Cascadia Mono" w:cs="Cascadia Mono"/>
                          <w:color w:val="A31515"/>
                          <w:sz w:val="19"/>
                          <w:szCs w:val="19"/>
                          <w:highlight w:val="white"/>
                        </w:rPr>
                        <w:t>checkForBookings</w:t>
                      </w:r>
                      <w:proofErr w:type="spellEnd"/>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1A94FF"/>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D86AC2"/>
                          <w:sz w:val="19"/>
                          <w:szCs w:val="19"/>
                          <w:highlight w:val="white"/>
                        </w:rPr>
                        <w:t>}</w:t>
                      </w:r>
                      <w:r>
                        <w:rPr>
                          <w:rFonts w:ascii="Cascadia Mono" w:hAnsi="Cascadia Mono" w:cs="Cascadia Mono"/>
                          <w:color w:val="FFD702"/>
                          <w:sz w:val="19"/>
                          <w:szCs w:val="19"/>
                          <w:highlight w:val="white"/>
                        </w:rPr>
                        <w:t>)</w:t>
                      </w:r>
                      <w:r>
                        <w:rPr>
                          <w:rFonts w:ascii="Cascadia Mono" w:hAnsi="Cascadia Mono" w:cs="Cascadia Mono"/>
                          <w:color w:val="000000"/>
                          <w:sz w:val="19"/>
                          <w:szCs w:val="19"/>
                          <w:highlight w:val="white"/>
                        </w:rPr>
                        <w:t>;</w:t>
                      </w:r>
                    </w:p>
                    <w:p w14:paraId="39EBA127" w14:textId="77777777" w:rsidR="00346009" w:rsidRDefault="00346009" w:rsidP="0083232E">
                      <w:pPr>
                        <w:autoSpaceDE w:val="0"/>
                        <w:autoSpaceDN w:val="0"/>
                        <w:adjustRightInd w:val="0"/>
                        <w:rPr>
                          <w:rFonts w:ascii="Cascadia Mono" w:hAnsi="Cascadia Mono" w:cs="Cascadia Mono"/>
                          <w:color w:val="FFD702"/>
                          <w:sz w:val="19"/>
                          <w:szCs w:val="19"/>
                          <w:highlight w:val="white"/>
                        </w:rPr>
                      </w:pP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FF"/>
                          <w:sz w:val="19"/>
                          <w:szCs w:val="19"/>
                          <w:highlight w:val="white"/>
                        </w:rPr>
                        <w:t>if</w:t>
                      </w:r>
                      <w:proofErr w:type="spellEnd"/>
                      <w:r>
                        <w:rPr>
                          <w:rFonts w:ascii="Cascadia Mono" w:hAnsi="Cascadia Mono" w:cs="Cascadia Mono"/>
                          <w:color w:val="000000"/>
                          <w:sz w:val="19"/>
                          <w:szCs w:val="19"/>
                          <w:highlight w:val="white"/>
                        </w:rPr>
                        <w:t xml:space="preserve"> </w:t>
                      </w:r>
                      <w:r>
                        <w:rPr>
                          <w:rFonts w:ascii="Cascadia Mono" w:hAnsi="Cascadia Mono" w:cs="Cascadia Mono"/>
                          <w:color w:val="FFD702"/>
                          <w:sz w:val="19"/>
                          <w:szCs w:val="19"/>
                          <w:highlight w:val="white"/>
                        </w:rPr>
                        <w:t>(</w:t>
                      </w:r>
                      <w:proofErr w:type="spellStart"/>
                      <w:proofErr w:type="gramStart"/>
                      <w:r>
                        <w:rPr>
                          <w:rFonts w:ascii="Cascadia Mono" w:hAnsi="Cascadia Mono" w:cs="Cascadia Mono"/>
                          <w:color w:val="000000"/>
                          <w:sz w:val="19"/>
                          <w:szCs w:val="19"/>
                          <w:highlight w:val="white"/>
                        </w:rPr>
                        <w:t>resp.First</w:t>
                      </w:r>
                      <w:proofErr w:type="spellEnd"/>
                      <w:proofErr w:type="gramEnd"/>
                      <w:r>
                        <w:rPr>
                          <w:rFonts w:ascii="Cascadia Mono" w:hAnsi="Cascadia Mono" w:cs="Cascadia Mono"/>
                          <w:color w:val="D86AC2"/>
                          <w:sz w:val="19"/>
                          <w:szCs w:val="19"/>
                          <w:highlight w:val="white"/>
                        </w:rPr>
                        <w:t>()[</w:t>
                      </w:r>
                      <w:r>
                        <w:rPr>
                          <w:rFonts w:ascii="Cascadia Mono" w:hAnsi="Cascadia Mono" w:cs="Cascadia Mono"/>
                          <w:color w:val="A31515"/>
                          <w:sz w:val="19"/>
                          <w:szCs w:val="19"/>
                          <w:highlight w:val="white"/>
                        </w:rPr>
                        <w:t>"</w:t>
                      </w:r>
                      <w:proofErr w:type="spellStart"/>
                      <w:r>
                        <w:rPr>
                          <w:rFonts w:ascii="Cascadia Mono" w:hAnsi="Cascadia Mono" w:cs="Cascadia Mono"/>
                          <w:color w:val="A31515"/>
                          <w:sz w:val="19"/>
                          <w:szCs w:val="19"/>
                          <w:highlight w:val="white"/>
                        </w:rPr>
                        <w:t>result</w:t>
                      </w:r>
                      <w:proofErr w:type="spellEnd"/>
                      <w:r>
                        <w:rPr>
                          <w:rFonts w:ascii="Cascadia Mono" w:hAnsi="Cascadia Mono" w:cs="Cascadia Mono"/>
                          <w:color w:val="A31515"/>
                          <w:sz w:val="19"/>
                          <w:szCs w:val="19"/>
                          <w:highlight w:val="white"/>
                        </w:rPr>
                        <w:t>"</w:t>
                      </w:r>
                      <w:r>
                        <w:rPr>
                          <w:rFonts w:ascii="Cascadia Mono" w:hAnsi="Cascadia Mono" w:cs="Cascadia Mono"/>
                          <w:color w:val="D86AC2"/>
                          <w:sz w:val="19"/>
                          <w:szCs w:val="19"/>
                          <w:highlight w:val="white"/>
                        </w:rPr>
                        <w:t>]</w:t>
                      </w:r>
                      <w:r>
                        <w:rPr>
                          <w:rFonts w:ascii="Cascadia Mono" w:hAnsi="Cascadia Mono" w:cs="Cascadia Mono"/>
                          <w:color w:val="000000"/>
                          <w:sz w:val="19"/>
                          <w:szCs w:val="19"/>
                          <w:highlight w:val="white"/>
                        </w:rPr>
                        <w:t xml:space="preserve"> == </w:t>
                      </w:r>
                      <w:r>
                        <w:rPr>
                          <w:rFonts w:ascii="Cascadia Mono" w:hAnsi="Cascadia Mono" w:cs="Cascadia Mono"/>
                          <w:color w:val="A31515"/>
                          <w:sz w:val="19"/>
                          <w:szCs w:val="19"/>
                          <w:highlight w:val="white"/>
                        </w:rPr>
                        <w:t>"</w:t>
                      </w:r>
                      <w:proofErr w:type="spellStart"/>
                      <w:r>
                        <w:rPr>
                          <w:rFonts w:ascii="Cascadia Mono" w:hAnsi="Cascadia Mono" w:cs="Cascadia Mono"/>
                          <w:color w:val="A31515"/>
                          <w:sz w:val="19"/>
                          <w:szCs w:val="19"/>
                          <w:highlight w:val="white"/>
                        </w:rPr>
                        <w:t>true</w:t>
                      </w:r>
                      <w:proofErr w:type="spellEnd"/>
                      <w:r>
                        <w:rPr>
                          <w:rFonts w:ascii="Cascadia Mono" w:hAnsi="Cascadia Mono" w:cs="Cascadia Mono"/>
                          <w:color w:val="A31515"/>
                          <w:sz w:val="19"/>
                          <w:szCs w:val="19"/>
                          <w:highlight w:val="white"/>
                        </w:rPr>
                        <w:t>"</w:t>
                      </w:r>
                      <w:r>
                        <w:rPr>
                          <w:rFonts w:ascii="Cascadia Mono" w:hAnsi="Cascadia Mono" w:cs="Cascadia Mono"/>
                          <w:color w:val="FFD702"/>
                          <w:sz w:val="19"/>
                          <w:szCs w:val="19"/>
                          <w:highlight w:val="white"/>
                        </w:rPr>
                        <w:t>)</w:t>
                      </w:r>
                    </w:p>
                    <w:p w14:paraId="1F9237DA" w14:textId="77777777" w:rsidR="00346009" w:rsidRDefault="00346009" w:rsidP="0083232E">
                      <w:pPr>
                        <w:autoSpaceDE w:val="0"/>
                        <w:autoSpaceDN w:val="0"/>
                        <w:adjustRightInd w:val="0"/>
                        <w:rPr>
                          <w:rFonts w:ascii="Cascadia Mono" w:hAnsi="Cascadia Mono" w:cs="Cascadia Mono"/>
                          <w:color w:val="FFD702"/>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FFD702"/>
                          <w:sz w:val="19"/>
                          <w:szCs w:val="19"/>
                          <w:highlight w:val="white"/>
                        </w:rPr>
                        <w:t>{</w:t>
                      </w:r>
                    </w:p>
                    <w:p w14:paraId="47756223" w14:textId="77777777" w:rsidR="00346009" w:rsidRDefault="00346009"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pbNewBookings.Visible</w:t>
                      </w:r>
                      <w:proofErr w:type="spellEnd"/>
                      <w:r>
                        <w:rPr>
                          <w:rFonts w:ascii="Cascadia Mono" w:hAnsi="Cascadia Mono" w:cs="Cascadia Mono"/>
                          <w:color w:val="000000"/>
                          <w:sz w:val="19"/>
                          <w:szCs w:val="19"/>
                          <w:highlight w:val="white"/>
                        </w:rPr>
                        <w:t xml:space="preserve"> = </w:t>
                      </w:r>
                      <w:proofErr w:type="spellStart"/>
                      <w:r>
                        <w:rPr>
                          <w:rFonts w:ascii="Cascadia Mono" w:hAnsi="Cascadia Mono" w:cs="Cascadia Mono"/>
                          <w:color w:val="0000FF"/>
                          <w:sz w:val="19"/>
                          <w:szCs w:val="19"/>
                          <w:highlight w:val="white"/>
                        </w:rPr>
                        <w:t>true</w:t>
                      </w:r>
                      <w:proofErr w:type="spellEnd"/>
                      <w:r>
                        <w:rPr>
                          <w:rFonts w:ascii="Cascadia Mono" w:hAnsi="Cascadia Mono" w:cs="Cascadia Mono"/>
                          <w:color w:val="000000"/>
                          <w:sz w:val="19"/>
                          <w:szCs w:val="19"/>
                          <w:highlight w:val="white"/>
                        </w:rPr>
                        <w:t>;</w:t>
                      </w:r>
                    </w:p>
                    <w:p w14:paraId="7D42BE8A" w14:textId="77777777" w:rsidR="00346009" w:rsidRDefault="00346009" w:rsidP="0083232E">
                      <w:pPr>
                        <w:autoSpaceDE w:val="0"/>
                        <w:autoSpaceDN w:val="0"/>
                        <w:adjustRightInd w:val="0"/>
                        <w:rPr>
                          <w:rFonts w:ascii="Cascadia Mono" w:hAnsi="Cascadia Mono" w:cs="Cascadia Mono"/>
                          <w:color w:val="FFD702"/>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FFD702"/>
                          <w:sz w:val="19"/>
                          <w:szCs w:val="19"/>
                          <w:highlight w:val="white"/>
                        </w:rPr>
                        <w:t>}</w:t>
                      </w:r>
                    </w:p>
                    <w:p w14:paraId="0494AE92" w14:textId="77777777" w:rsidR="00346009" w:rsidRPr="00A42C51" w:rsidRDefault="00346009" w:rsidP="0083232E">
                      <w:pPr>
                        <w:autoSpaceDE w:val="0"/>
                        <w:autoSpaceDN w:val="0"/>
                        <w:adjustRightInd w:val="0"/>
                        <w:rPr>
                          <w:rFonts w:ascii="Cascadia Mono" w:hAnsi="Cascadia Mono" w:cs="Cascadia Mono"/>
                          <w:color w:val="1A94F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1A94FF"/>
                          <w:sz w:val="19"/>
                          <w:szCs w:val="19"/>
                          <w:highlight w:val="white"/>
                        </w:rPr>
                        <w:t>}</w:t>
                      </w:r>
                    </w:p>
                    <w:p w14:paraId="56F9C305" w14:textId="77777777" w:rsidR="00346009" w:rsidRDefault="00346009" w:rsidP="0083232E">
                      <w:r>
                        <w:rPr>
                          <w:rFonts w:ascii="Cascadia Mono" w:hAnsi="Cascadia Mono" w:cs="Cascadia Mono"/>
                          <w:color w:val="D86AC2"/>
                          <w:sz w:val="19"/>
                          <w:szCs w:val="19"/>
                          <w:highlight w:val="white"/>
                        </w:rPr>
                        <w:t>}</w:t>
                      </w:r>
                    </w:p>
                  </w:txbxContent>
                </v:textbox>
                <w10:wrap type="square" anchorx="margin" anchory="margin"/>
              </v:shape>
            </w:pict>
          </mc:Fallback>
        </mc:AlternateContent>
      </w:r>
      <w:r w:rsidRPr="009661B9">
        <w:t>metódus is, ami a „</w:t>
      </w:r>
      <w:proofErr w:type="spellStart"/>
      <w:r w:rsidRPr="009661B9">
        <w:t>bookings</w:t>
      </w:r>
      <w:proofErr w:type="spellEnd"/>
      <w:r w:rsidRPr="009661B9">
        <w:t xml:space="preserve">” táblában levő változásokat keresi 15 percenként. </w:t>
      </w:r>
    </w:p>
    <w:p w14:paraId="07F2D1CD" w14:textId="77777777" w:rsidR="0083232E" w:rsidRPr="009661B9" w:rsidRDefault="0083232E" w:rsidP="0083232E">
      <w:pPr>
        <w:jc w:val="both"/>
      </w:pPr>
      <w:r w:rsidRPr="009661B9">
        <w:t>Két módja van, ha a „</w:t>
      </w:r>
      <w:proofErr w:type="spellStart"/>
      <w:r w:rsidRPr="009661B9">
        <w:t>now</w:t>
      </w:r>
      <w:proofErr w:type="spellEnd"/>
      <w:r w:rsidRPr="009661B9">
        <w:t xml:space="preserve">” paraméter hamis, akkor fogja a fix </w:t>
      </w:r>
      <w:proofErr w:type="spellStart"/>
      <w:r w:rsidRPr="009661B9">
        <w:t>intervallumonkénti</w:t>
      </w:r>
      <w:proofErr w:type="spellEnd"/>
      <w:r w:rsidRPr="009661B9">
        <w:t xml:space="preserve"> keresést indítani. Ha igaz a paraméter akkor a jelen pillanatban fogja megnézni, hogy történt-e változás. </w:t>
      </w:r>
    </w:p>
    <w:p w14:paraId="09675428" w14:textId="28040BFA" w:rsidR="0083232E" w:rsidRPr="009661B9" w:rsidRDefault="0083232E" w:rsidP="00110F6B">
      <w:pPr>
        <w:pStyle w:val="Cmsor3"/>
      </w:pPr>
      <w:bookmarkStart w:id="20" w:name="_Toc194844914"/>
      <w:r w:rsidRPr="009661B9">
        <w:rPr>
          <w:noProof/>
        </w:rPr>
        <mc:AlternateContent>
          <mc:Choice Requires="wps">
            <w:drawing>
              <wp:anchor distT="45720" distB="45720" distL="114300" distR="114300" simplePos="0" relativeHeight="251679744" behindDoc="0" locked="0" layoutInCell="1" allowOverlap="1" wp14:anchorId="2C91EA44" wp14:editId="2D6AEA64">
                <wp:simplePos x="0" y="0"/>
                <wp:positionH relativeFrom="margin">
                  <wp:align>left</wp:align>
                </wp:positionH>
                <wp:positionV relativeFrom="margin">
                  <wp:posOffset>8255</wp:posOffset>
                </wp:positionV>
                <wp:extent cx="5717540" cy="2385695"/>
                <wp:effectExtent l="0" t="0" r="16510" b="14605"/>
                <wp:wrapSquare wrapText="bothSides"/>
                <wp:docPr id="23"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7540" cy="2385695"/>
                        </a:xfrm>
                        <a:prstGeom prst="rect">
                          <a:avLst/>
                        </a:prstGeom>
                        <a:solidFill>
                          <a:srgbClr val="FFFFFF"/>
                        </a:solidFill>
                        <a:ln w="9525">
                          <a:solidFill>
                            <a:srgbClr val="000000"/>
                          </a:solidFill>
                          <a:miter lim="800000"/>
                          <a:headEnd/>
                          <a:tailEnd/>
                        </a:ln>
                      </wps:spPr>
                      <wps:txbx>
                        <w:txbxContent>
                          <w:p w14:paraId="2372A573" w14:textId="77777777" w:rsidR="00346009" w:rsidRDefault="00346009" w:rsidP="0083232E">
                            <w:pPr>
                              <w:autoSpaceDE w:val="0"/>
                              <w:autoSpaceDN w:val="0"/>
                              <w:adjustRightInd w:val="0"/>
                              <w:rPr>
                                <w:rFonts w:ascii="Cascadia Mono" w:hAnsi="Cascadia Mono" w:cs="Cascadia Mono"/>
                                <w:color w:val="D86AC2"/>
                                <w:sz w:val="19"/>
                                <w:szCs w:val="19"/>
                                <w:highlight w:val="white"/>
                              </w:rPr>
                            </w:pPr>
                            <w:proofErr w:type="spellStart"/>
                            <w:r>
                              <w:rPr>
                                <w:rFonts w:ascii="Cascadia Mono" w:hAnsi="Cascadia Mono" w:cs="Cascadia Mono"/>
                                <w:color w:val="0000FF"/>
                                <w:sz w:val="19"/>
                                <w:szCs w:val="19"/>
                                <w:highlight w:val="white"/>
                              </w:rPr>
                              <w:t>private</w:t>
                            </w:r>
                            <w:proofErr w:type="spellEnd"/>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FF"/>
                                <w:sz w:val="19"/>
                                <w:szCs w:val="19"/>
                                <w:highlight w:val="white"/>
                              </w:rPr>
                              <w:t>async</w:t>
                            </w:r>
                            <w:proofErr w:type="spellEnd"/>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FF"/>
                                <w:sz w:val="19"/>
                                <w:szCs w:val="19"/>
                                <w:highlight w:val="white"/>
                              </w:rPr>
                              <w:t>void</w:t>
                            </w:r>
                            <w:proofErr w:type="spellEnd"/>
                            <w:r>
                              <w:rPr>
                                <w:rFonts w:ascii="Cascadia Mono" w:hAnsi="Cascadia Mono" w:cs="Cascadia Mono"/>
                                <w:color w:val="000000"/>
                                <w:sz w:val="19"/>
                                <w:szCs w:val="19"/>
                                <w:highlight w:val="white"/>
                              </w:rPr>
                              <w:t xml:space="preserve"> Form1_</w:t>
                            </w:r>
                            <w:proofErr w:type="gramStart"/>
                            <w:r>
                              <w:rPr>
                                <w:rFonts w:ascii="Cascadia Mono" w:hAnsi="Cascadia Mono" w:cs="Cascadia Mono"/>
                                <w:color w:val="000000"/>
                                <w:sz w:val="19"/>
                                <w:szCs w:val="19"/>
                                <w:highlight w:val="white"/>
                              </w:rPr>
                              <w:t>Load</w:t>
                            </w:r>
                            <w:r>
                              <w:rPr>
                                <w:rFonts w:ascii="Cascadia Mono" w:hAnsi="Cascadia Mono" w:cs="Cascadia Mono"/>
                                <w:color w:val="D86AC2"/>
                                <w:sz w:val="19"/>
                                <w:szCs w:val="19"/>
                                <w:highlight w:val="white"/>
                              </w:rPr>
                              <w:t>(</w:t>
                            </w:r>
                            <w:proofErr w:type="spellStart"/>
                            <w:proofErr w:type="gramEnd"/>
                            <w:r>
                              <w:rPr>
                                <w:rFonts w:ascii="Cascadia Mono" w:hAnsi="Cascadia Mono" w:cs="Cascadia Mono"/>
                                <w:color w:val="0000FF"/>
                                <w:sz w:val="19"/>
                                <w:szCs w:val="19"/>
                                <w:highlight w:val="white"/>
                              </w:rPr>
                              <w:t>object</w:t>
                            </w:r>
                            <w:proofErr w:type="spellEnd"/>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sender</w:t>
                            </w:r>
                            <w:proofErr w:type="spellEnd"/>
                            <w:r>
                              <w:rPr>
                                <w:rFonts w:ascii="Cascadia Mono" w:hAnsi="Cascadia Mono" w:cs="Cascadia Mono"/>
                                <w:color w:val="000000"/>
                                <w:sz w:val="19"/>
                                <w:szCs w:val="19"/>
                                <w:highlight w:val="white"/>
                              </w:rPr>
                              <w:t xml:space="preserve">, </w:t>
                            </w:r>
                            <w:proofErr w:type="spellStart"/>
                            <w:r>
                              <w:rPr>
                                <w:rFonts w:ascii="Cascadia Mono" w:hAnsi="Cascadia Mono" w:cs="Cascadia Mono"/>
                                <w:color w:val="2B91AF"/>
                                <w:sz w:val="19"/>
                                <w:szCs w:val="19"/>
                                <w:highlight w:val="white"/>
                              </w:rPr>
                              <w:t>EventArgs</w:t>
                            </w:r>
                            <w:proofErr w:type="spellEnd"/>
                            <w:r>
                              <w:rPr>
                                <w:rFonts w:ascii="Cascadia Mono" w:hAnsi="Cascadia Mono" w:cs="Cascadia Mono"/>
                                <w:color w:val="000000"/>
                                <w:sz w:val="19"/>
                                <w:szCs w:val="19"/>
                                <w:highlight w:val="white"/>
                              </w:rPr>
                              <w:t xml:space="preserve"> e</w:t>
                            </w:r>
                            <w:r>
                              <w:rPr>
                                <w:rFonts w:ascii="Cascadia Mono" w:hAnsi="Cascadia Mono" w:cs="Cascadia Mono"/>
                                <w:color w:val="D86AC2"/>
                                <w:sz w:val="19"/>
                                <w:szCs w:val="19"/>
                                <w:highlight w:val="white"/>
                              </w:rPr>
                              <w:t>)</w:t>
                            </w:r>
                          </w:p>
                          <w:p w14:paraId="0041FBE8" w14:textId="77777777" w:rsidR="00346009" w:rsidRDefault="00346009" w:rsidP="0083232E">
                            <w:pPr>
                              <w:autoSpaceDE w:val="0"/>
                              <w:autoSpaceDN w:val="0"/>
                              <w:adjustRightInd w:val="0"/>
                              <w:rPr>
                                <w:rFonts w:ascii="Cascadia Mono" w:hAnsi="Cascadia Mono" w:cs="Cascadia Mono"/>
                                <w:color w:val="D86AC2"/>
                                <w:sz w:val="19"/>
                                <w:szCs w:val="19"/>
                                <w:highlight w:val="white"/>
                              </w:rPr>
                            </w:pPr>
                            <w:r>
                              <w:rPr>
                                <w:rFonts w:ascii="Cascadia Mono" w:hAnsi="Cascadia Mono" w:cs="Cascadia Mono"/>
                                <w:color w:val="D86AC2"/>
                                <w:sz w:val="19"/>
                                <w:szCs w:val="19"/>
                                <w:highlight w:val="white"/>
                              </w:rPr>
                              <w:t>{</w:t>
                            </w:r>
                          </w:p>
                          <w:p w14:paraId="7E699F8F" w14:textId="77777777" w:rsidR="00346009" w:rsidRDefault="00346009"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spellStart"/>
                            <w:proofErr w:type="gramStart"/>
                            <w:r>
                              <w:rPr>
                                <w:rFonts w:ascii="Cascadia Mono" w:hAnsi="Cascadia Mono" w:cs="Cascadia Mono"/>
                                <w:color w:val="000000"/>
                                <w:sz w:val="19"/>
                                <w:szCs w:val="19"/>
                                <w:highlight w:val="white"/>
                              </w:rPr>
                              <w:t>OpenChildForm</w:t>
                            </w:r>
                            <w:proofErr w:type="spellEnd"/>
                            <w:r>
                              <w:rPr>
                                <w:rFonts w:ascii="Cascadia Mono" w:hAnsi="Cascadia Mono" w:cs="Cascadia Mono"/>
                                <w:color w:val="1A94FF"/>
                                <w:sz w:val="19"/>
                                <w:szCs w:val="19"/>
                                <w:highlight w:val="white"/>
                              </w:rPr>
                              <w:t>(</w:t>
                            </w:r>
                            <w:proofErr w:type="spellStart"/>
                            <w:proofErr w:type="gramEnd"/>
                            <w:r>
                              <w:rPr>
                                <w:rFonts w:ascii="Cascadia Mono" w:hAnsi="Cascadia Mono" w:cs="Cascadia Mono"/>
                                <w:color w:val="0000FF"/>
                                <w:sz w:val="19"/>
                                <w:szCs w:val="19"/>
                                <w:highlight w:val="white"/>
                              </w:rPr>
                              <w:t>new</w:t>
                            </w:r>
                            <w:proofErr w:type="spellEnd"/>
                            <w:r>
                              <w:rPr>
                                <w:rFonts w:ascii="Cascadia Mono" w:hAnsi="Cascadia Mono" w:cs="Cascadia Mono"/>
                                <w:color w:val="000000"/>
                                <w:sz w:val="19"/>
                                <w:szCs w:val="19"/>
                                <w:highlight w:val="white"/>
                              </w:rPr>
                              <w:t xml:space="preserve"> </w:t>
                            </w:r>
                            <w:proofErr w:type="spellStart"/>
                            <w:r>
                              <w:rPr>
                                <w:rFonts w:ascii="Cascadia Mono" w:hAnsi="Cascadia Mono" w:cs="Cascadia Mono"/>
                                <w:color w:val="2B91AF"/>
                                <w:sz w:val="19"/>
                                <w:szCs w:val="19"/>
                                <w:highlight w:val="white"/>
                              </w:rPr>
                              <w:t>HomePage</w:t>
                            </w:r>
                            <w:proofErr w:type="spellEnd"/>
                            <w:r>
                              <w:rPr>
                                <w:rFonts w:ascii="Cascadia Mono" w:hAnsi="Cascadia Mono" w:cs="Cascadia Mono"/>
                                <w:color w:val="FFD702"/>
                                <w:sz w:val="19"/>
                                <w:szCs w:val="19"/>
                                <w:highlight w:val="white"/>
                              </w:rPr>
                              <w:t>()</w:t>
                            </w:r>
                            <w:r>
                              <w:rPr>
                                <w:rFonts w:ascii="Cascadia Mono" w:hAnsi="Cascadia Mono" w:cs="Cascadia Mono"/>
                                <w:color w:val="1A94FF"/>
                                <w:sz w:val="19"/>
                                <w:szCs w:val="19"/>
                                <w:highlight w:val="white"/>
                              </w:rPr>
                              <w:t>)</w:t>
                            </w:r>
                            <w:r>
                              <w:rPr>
                                <w:rFonts w:ascii="Cascadia Mono" w:hAnsi="Cascadia Mono" w:cs="Cascadia Mono"/>
                                <w:color w:val="000000"/>
                                <w:sz w:val="19"/>
                                <w:szCs w:val="19"/>
                                <w:highlight w:val="white"/>
                              </w:rPr>
                              <w:t>;</w:t>
                            </w:r>
                          </w:p>
                          <w:p w14:paraId="351B3E91" w14:textId="77777777" w:rsidR="00346009" w:rsidRDefault="00346009"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proofErr w:type="spellStart"/>
                            <w:r>
                              <w:rPr>
                                <w:rFonts w:ascii="Cascadia Mono" w:hAnsi="Cascadia Mono" w:cs="Cascadia Mono"/>
                                <w:color w:val="000000"/>
                                <w:sz w:val="19"/>
                                <w:szCs w:val="19"/>
                                <w:highlight w:val="white"/>
                              </w:rPr>
                              <w:t>lblEmplUname.Text</w:t>
                            </w:r>
                            <w:proofErr w:type="spellEnd"/>
                            <w:r>
                              <w:rPr>
                                <w:rFonts w:ascii="Cascadia Mono" w:hAnsi="Cascadia Mono" w:cs="Cascadia Mono"/>
                                <w:color w:val="000000"/>
                                <w:sz w:val="19"/>
                                <w:szCs w:val="19"/>
                                <w:highlight w:val="white"/>
                              </w:rPr>
                              <w:t xml:space="preserve"> = </w:t>
                            </w:r>
                            <w:proofErr w:type="spellStart"/>
                            <w:r>
                              <w:rPr>
                                <w:rFonts w:ascii="Cascadia Mono" w:hAnsi="Cascadia Mono" w:cs="Cascadia Mono"/>
                                <w:color w:val="2B91AF"/>
                                <w:sz w:val="19"/>
                                <w:szCs w:val="19"/>
                                <w:highlight w:val="white"/>
                              </w:rPr>
                              <w:t>LoginForm</w:t>
                            </w:r>
                            <w:r>
                              <w:rPr>
                                <w:rFonts w:ascii="Cascadia Mono" w:hAnsi="Cascadia Mono" w:cs="Cascadia Mono"/>
                                <w:color w:val="000000"/>
                                <w:sz w:val="19"/>
                                <w:szCs w:val="19"/>
                                <w:highlight w:val="white"/>
                              </w:rPr>
                              <w:t>.empl_uname</w:t>
                            </w:r>
                            <w:proofErr w:type="spellEnd"/>
                            <w:r>
                              <w:rPr>
                                <w:rFonts w:ascii="Cascadia Mono" w:hAnsi="Cascadia Mono" w:cs="Cascadia Mono"/>
                                <w:color w:val="000000"/>
                                <w:sz w:val="19"/>
                                <w:szCs w:val="19"/>
                                <w:highlight w:val="white"/>
                              </w:rPr>
                              <w:t>;</w:t>
                            </w:r>
                          </w:p>
                          <w:p w14:paraId="713C0E13" w14:textId="77777777" w:rsidR="00346009" w:rsidRDefault="00346009"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2B91AF"/>
                                <w:sz w:val="19"/>
                                <w:szCs w:val="19"/>
                                <w:highlight w:val="white"/>
                              </w:rPr>
                              <w:t>List</w:t>
                            </w:r>
                            <w:r>
                              <w:rPr>
                                <w:rFonts w:ascii="Cascadia Mono" w:hAnsi="Cascadia Mono" w:cs="Cascadia Mono"/>
                                <w:color w:val="1A94FF"/>
                                <w:sz w:val="19"/>
                                <w:szCs w:val="19"/>
                                <w:highlight w:val="white"/>
                              </w:rPr>
                              <w:t>&lt;</w:t>
                            </w:r>
                            <w:proofErr w:type="spellStart"/>
                            <w:r>
                              <w:rPr>
                                <w:rFonts w:ascii="Cascadia Mono" w:hAnsi="Cascadia Mono" w:cs="Cascadia Mono"/>
                                <w:color w:val="2B91AF"/>
                                <w:sz w:val="19"/>
                                <w:szCs w:val="19"/>
                                <w:highlight w:val="white"/>
                              </w:rPr>
                              <w:t>Dictionary</w:t>
                            </w:r>
                            <w:proofErr w:type="spellEnd"/>
                            <w:r>
                              <w:rPr>
                                <w:rFonts w:ascii="Cascadia Mono" w:hAnsi="Cascadia Mono" w:cs="Cascadia Mono"/>
                                <w:color w:val="FFD702"/>
                                <w:sz w:val="19"/>
                                <w:szCs w:val="19"/>
                                <w:highlight w:val="white"/>
                              </w:rPr>
                              <w:t>&lt;</w:t>
                            </w:r>
                            <w:proofErr w:type="spellStart"/>
                            <w:r>
                              <w:rPr>
                                <w:rFonts w:ascii="Cascadia Mono" w:hAnsi="Cascadia Mono" w:cs="Cascadia Mono"/>
                                <w:color w:val="0000FF"/>
                                <w:sz w:val="19"/>
                                <w:szCs w:val="19"/>
                                <w:highlight w:val="white"/>
                              </w:rPr>
                              <w:t>string</w:t>
                            </w:r>
                            <w:proofErr w:type="spellEnd"/>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FF"/>
                                <w:sz w:val="19"/>
                                <w:szCs w:val="19"/>
                                <w:highlight w:val="white"/>
                              </w:rPr>
                              <w:t>string</w:t>
                            </w:r>
                            <w:proofErr w:type="spellEnd"/>
                            <w:r>
                              <w:rPr>
                                <w:rFonts w:ascii="Cascadia Mono" w:hAnsi="Cascadia Mono" w:cs="Cascadia Mono"/>
                                <w:color w:val="FFD702"/>
                                <w:sz w:val="19"/>
                                <w:szCs w:val="19"/>
                                <w:highlight w:val="white"/>
                              </w:rPr>
                              <w:t>&gt;</w:t>
                            </w:r>
                            <w:r>
                              <w:rPr>
                                <w:rFonts w:ascii="Cascadia Mono" w:hAnsi="Cascadia Mono" w:cs="Cascadia Mono"/>
                                <w:color w:val="1A94FF"/>
                                <w:sz w:val="19"/>
                                <w:szCs w:val="19"/>
                                <w:highlight w:val="white"/>
                              </w:rPr>
                              <w:t>&gt;</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temp</w:t>
                            </w:r>
                            <w:proofErr w:type="spellEnd"/>
                            <w:r>
                              <w:rPr>
                                <w:rFonts w:ascii="Cascadia Mono" w:hAnsi="Cascadia Mono" w:cs="Cascadia Mono"/>
                                <w:color w:val="000000"/>
                                <w:sz w:val="19"/>
                                <w:szCs w:val="19"/>
                                <w:highlight w:val="white"/>
                              </w:rPr>
                              <w:t xml:space="preserve"> = </w:t>
                            </w:r>
                            <w:r>
                              <w:rPr>
                                <w:rFonts w:ascii="Cascadia Mono" w:hAnsi="Cascadia Mono" w:cs="Cascadia Mono"/>
                                <w:color w:val="1A94FF"/>
                                <w:sz w:val="19"/>
                                <w:szCs w:val="19"/>
                                <w:highlight w:val="white"/>
                              </w:rPr>
                              <w:t>(</w:t>
                            </w:r>
                            <w:r>
                              <w:rPr>
                                <w:rFonts w:ascii="Cascadia Mono" w:hAnsi="Cascadia Mono" w:cs="Cascadia Mono"/>
                                <w:color w:val="2B91AF"/>
                                <w:sz w:val="19"/>
                                <w:szCs w:val="19"/>
                                <w:highlight w:val="white"/>
                              </w:rPr>
                              <w:t>List</w:t>
                            </w:r>
                            <w:r>
                              <w:rPr>
                                <w:rFonts w:ascii="Cascadia Mono" w:hAnsi="Cascadia Mono" w:cs="Cascadia Mono"/>
                                <w:color w:val="FFD702"/>
                                <w:sz w:val="19"/>
                                <w:szCs w:val="19"/>
                                <w:highlight w:val="white"/>
                              </w:rPr>
                              <w:t>&lt;</w:t>
                            </w:r>
                            <w:proofErr w:type="spellStart"/>
                            <w:r>
                              <w:rPr>
                                <w:rFonts w:ascii="Cascadia Mono" w:hAnsi="Cascadia Mono" w:cs="Cascadia Mono"/>
                                <w:color w:val="2B91AF"/>
                                <w:sz w:val="19"/>
                                <w:szCs w:val="19"/>
                                <w:highlight w:val="white"/>
                              </w:rPr>
                              <w:t>Dictionary</w:t>
                            </w:r>
                            <w:proofErr w:type="spellEnd"/>
                            <w:r>
                              <w:rPr>
                                <w:rFonts w:ascii="Cascadia Mono" w:hAnsi="Cascadia Mono" w:cs="Cascadia Mono"/>
                                <w:color w:val="D86AC2"/>
                                <w:sz w:val="19"/>
                                <w:szCs w:val="19"/>
                                <w:highlight w:val="white"/>
                              </w:rPr>
                              <w:t>&lt;</w:t>
                            </w:r>
                            <w:proofErr w:type="spellStart"/>
                            <w:r>
                              <w:rPr>
                                <w:rFonts w:ascii="Cascadia Mono" w:hAnsi="Cascadia Mono" w:cs="Cascadia Mono"/>
                                <w:color w:val="0000FF"/>
                                <w:sz w:val="19"/>
                                <w:szCs w:val="19"/>
                                <w:highlight w:val="white"/>
                              </w:rPr>
                              <w:t>string</w:t>
                            </w:r>
                            <w:proofErr w:type="spellEnd"/>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FF"/>
                                <w:sz w:val="19"/>
                                <w:szCs w:val="19"/>
                                <w:highlight w:val="white"/>
                              </w:rPr>
                              <w:t>string</w:t>
                            </w:r>
                            <w:proofErr w:type="spellEnd"/>
                            <w:r>
                              <w:rPr>
                                <w:rFonts w:ascii="Cascadia Mono" w:hAnsi="Cascadia Mono" w:cs="Cascadia Mono"/>
                                <w:color w:val="D86AC2"/>
                                <w:sz w:val="19"/>
                                <w:szCs w:val="19"/>
                                <w:highlight w:val="white"/>
                              </w:rPr>
                              <w:t>&gt;</w:t>
                            </w:r>
                            <w:proofErr w:type="gramStart"/>
                            <w:r>
                              <w:rPr>
                                <w:rFonts w:ascii="Cascadia Mono" w:hAnsi="Cascadia Mono" w:cs="Cascadia Mono"/>
                                <w:color w:val="FFD702"/>
                                <w:sz w:val="19"/>
                                <w:szCs w:val="19"/>
                                <w:highlight w:val="white"/>
                              </w:rPr>
                              <w:t>&gt;</w:t>
                            </w:r>
                            <w:r>
                              <w:rPr>
                                <w:rFonts w:ascii="Cascadia Mono" w:hAnsi="Cascadia Mono" w:cs="Cascadia Mono"/>
                                <w:color w:val="1A94FF"/>
                                <w:sz w:val="19"/>
                                <w:szCs w:val="19"/>
                                <w:highlight w:val="white"/>
                              </w:rPr>
                              <w:t>)</w:t>
                            </w:r>
                            <w:proofErr w:type="spellStart"/>
                            <w:r>
                              <w:rPr>
                                <w:rFonts w:ascii="Cascadia Mono" w:hAnsi="Cascadia Mono" w:cs="Cascadia Mono"/>
                                <w:color w:val="0000FF"/>
                                <w:sz w:val="19"/>
                                <w:szCs w:val="19"/>
                                <w:highlight w:val="white"/>
                              </w:rPr>
                              <w:t>await</w:t>
                            </w:r>
                            <w:proofErr w:type="spellEnd"/>
                            <w:proofErr w:type="gramEnd"/>
                            <w:r>
                              <w:rPr>
                                <w:rFonts w:ascii="Cascadia Mono" w:hAnsi="Cascadia Mono" w:cs="Cascadia Mono"/>
                                <w:color w:val="000000"/>
                                <w:sz w:val="19"/>
                                <w:szCs w:val="19"/>
                                <w:highlight w:val="white"/>
                              </w:rPr>
                              <w:t xml:space="preserve"> </w:t>
                            </w:r>
                            <w:proofErr w:type="spellStart"/>
                            <w:r>
                              <w:rPr>
                                <w:rFonts w:ascii="Cascadia Mono" w:hAnsi="Cascadia Mono" w:cs="Cascadia Mono"/>
                                <w:color w:val="2B91AF"/>
                                <w:sz w:val="19"/>
                                <w:szCs w:val="19"/>
                                <w:highlight w:val="white"/>
                              </w:rPr>
                              <w:t>ApiComm</w:t>
                            </w:r>
                            <w:r>
                              <w:rPr>
                                <w:rFonts w:ascii="Cascadia Mono" w:hAnsi="Cascadia Mono" w:cs="Cascadia Mono"/>
                                <w:color w:val="000000"/>
                                <w:sz w:val="19"/>
                                <w:szCs w:val="19"/>
                                <w:highlight w:val="white"/>
                              </w:rPr>
                              <w:t>.SendPost</w:t>
                            </w:r>
                            <w:proofErr w:type="spellEnd"/>
                            <w:r>
                              <w:rPr>
                                <w:rFonts w:ascii="Cascadia Mono" w:hAnsi="Cascadia Mono" w:cs="Cascadia Mono"/>
                                <w:color w:val="1A94FF"/>
                                <w:sz w:val="19"/>
                                <w:szCs w:val="19"/>
                                <w:highlight w:val="white"/>
                              </w:rPr>
                              <w:t>(</w:t>
                            </w:r>
                            <w:proofErr w:type="spellStart"/>
                            <w:r>
                              <w:rPr>
                                <w:rFonts w:ascii="Cascadia Mono" w:hAnsi="Cascadia Mono" w:cs="Cascadia Mono"/>
                                <w:color w:val="0000FF"/>
                                <w:sz w:val="19"/>
                                <w:szCs w:val="19"/>
                                <w:highlight w:val="white"/>
                              </w:rPr>
                              <w:t>new</w:t>
                            </w:r>
                            <w:proofErr w:type="spellEnd"/>
                            <w:r>
                              <w:rPr>
                                <w:rFonts w:ascii="Cascadia Mono" w:hAnsi="Cascadia Mono" w:cs="Cascadia Mono"/>
                                <w:color w:val="000000"/>
                                <w:sz w:val="19"/>
                                <w:szCs w:val="19"/>
                                <w:highlight w:val="white"/>
                              </w:rPr>
                              <w:t xml:space="preserve"> </w:t>
                            </w:r>
                            <w:proofErr w:type="spellStart"/>
                            <w:r>
                              <w:rPr>
                                <w:rFonts w:ascii="Cascadia Mono" w:hAnsi="Cascadia Mono" w:cs="Cascadia Mono"/>
                                <w:color w:val="2B91AF"/>
                                <w:sz w:val="19"/>
                                <w:szCs w:val="19"/>
                                <w:highlight w:val="white"/>
                              </w:rPr>
                              <w:t>Dictionary</w:t>
                            </w:r>
                            <w:proofErr w:type="spellEnd"/>
                            <w:r>
                              <w:rPr>
                                <w:rFonts w:ascii="Cascadia Mono" w:hAnsi="Cascadia Mono" w:cs="Cascadia Mono"/>
                                <w:color w:val="FFD702"/>
                                <w:sz w:val="19"/>
                                <w:szCs w:val="19"/>
                                <w:highlight w:val="white"/>
                              </w:rPr>
                              <w:t>&lt;</w:t>
                            </w:r>
                            <w:proofErr w:type="spellStart"/>
                            <w:r>
                              <w:rPr>
                                <w:rFonts w:ascii="Cascadia Mono" w:hAnsi="Cascadia Mono" w:cs="Cascadia Mono"/>
                                <w:color w:val="0000FF"/>
                                <w:sz w:val="19"/>
                                <w:szCs w:val="19"/>
                                <w:highlight w:val="white"/>
                              </w:rPr>
                              <w:t>string</w:t>
                            </w:r>
                            <w:proofErr w:type="spellEnd"/>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FF"/>
                                <w:sz w:val="19"/>
                                <w:szCs w:val="19"/>
                                <w:highlight w:val="white"/>
                              </w:rPr>
                              <w:t>string</w:t>
                            </w:r>
                            <w:proofErr w:type="spellEnd"/>
                            <w:r>
                              <w:rPr>
                                <w:rFonts w:ascii="Cascadia Mono" w:hAnsi="Cascadia Mono" w:cs="Cascadia Mono"/>
                                <w:color w:val="FFD702"/>
                                <w:sz w:val="19"/>
                                <w:szCs w:val="19"/>
                                <w:highlight w:val="white"/>
                              </w:rPr>
                              <w:t>&gt;</w:t>
                            </w:r>
                            <w:r>
                              <w:rPr>
                                <w:rFonts w:ascii="Cascadia Mono" w:hAnsi="Cascadia Mono" w:cs="Cascadia Mono"/>
                                <w:color w:val="000000"/>
                                <w:sz w:val="19"/>
                                <w:szCs w:val="19"/>
                                <w:highlight w:val="white"/>
                              </w:rPr>
                              <w:t xml:space="preserve"> </w:t>
                            </w:r>
                            <w:r>
                              <w:rPr>
                                <w:rFonts w:ascii="Cascadia Mono" w:hAnsi="Cascadia Mono" w:cs="Cascadia Mono"/>
                                <w:color w:val="FFD702"/>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D86AC2"/>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w:t>
                            </w:r>
                            <w:proofErr w:type="spellStart"/>
                            <w:r>
                              <w:rPr>
                                <w:rFonts w:ascii="Cascadia Mono" w:hAnsi="Cascadia Mono" w:cs="Cascadia Mono"/>
                                <w:color w:val="A31515"/>
                                <w:sz w:val="19"/>
                                <w:szCs w:val="19"/>
                                <w:highlight w:val="white"/>
                              </w:rPr>
                              <w:t>type</w:t>
                            </w:r>
                            <w:proofErr w:type="spellEnd"/>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w:t>
                            </w:r>
                            <w:proofErr w:type="spellStart"/>
                            <w:r>
                              <w:rPr>
                                <w:rFonts w:ascii="Cascadia Mono" w:hAnsi="Cascadia Mono" w:cs="Cascadia Mono"/>
                                <w:color w:val="A31515"/>
                                <w:sz w:val="19"/>
                                <w:szCs w:val="19"/>
                                <w:highlight w:val="white"/>
                              </w:rPr>
                              <w:t>getSystemSettings</w:t>
                            </w:r>
                            <w:proofErr w:type="spellEnd"/>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D86AC2"/>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FFD702"/>
                                <w:sz w:val="19"/>
                                <w:szCs w:val="19"/>
                                <w:highlight w:val="white"/>
                              </w:rPr>
                              <w:t>}</w:t>
                            </w:r>
                            <w:r>
                              <w:rPr>
                                <w:rFonts w:ascii="Cascadia Mono" w:hAnsi="Cascadia Mono" w:cs="Cascadia Mono"/>
                                <w:color w:val="1A94FF"/>
                                <w:sz w:val="19"/>
                                <w:szCs w:val="19"/>
                                <w:highlight w:val="white"/>
                              </w:rPr>
                              <w:t>)</w:t>
                            </w:r>
                            <w:r>
                              <w:rPr>
                                <w:rFonts w:ascii="Cascadia Mono" w:hAnsi="Cascadia Mono" w:cs="Cascadia Mono"/>
                                <w:color w:val="000000"/>
                                <w:sz w:val="19"/>
                                <w:szCs w:val="19"/>
                                <w:highlight w:val="white"/>
                              </w:rPr>
                              <w:t>;</w:t>
                            </w:r>
                          </w:p>
                          <w:p w14:paraId="27F4E118" w14:textId="77777777" w:rsidR="00346009" w:rsidRDefault="00346009"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proofErr w:type="spellStart"/>
                            <w:r>
                              <w:rPr>
                                <w:rFonts w:ascii="Cascadia Mono" w:hAnsi="Cascadia Mono" w:cs="Cascadia Mono"/>
                                <w:color w:val="000000"/>
                                <w:sz w:val="19"/>
                                <w:szCs w:val="19"/>
                                <w:highlight w:val="white"/>
                              </w:rPr>
                              <w:t>system_settings</w:t>
                            </w:r>
                            <w:proofErr w:type="spellEnd"/>
                            <w:r>
                              <w:rPr>
                                <w:rFonts w:ascii="Cascadia Mono" w:hAnsi="Cascadia Mono" w:cs="Cascadia Mono"/>
                                <w:color w:val="000000"/>
                                <w:sz w:val="19"/>
                                <w:szCs w:val="19"/>
                                <w:highlight w:val="white"/>
                              </w:rPr>
                              <w:t xml:space="preserve"> = </w:t>
                            </w:r>
                            <w:proofErr w:type="spellStart"/>
                            <w:proofErr w:type="gramStart"/>
                            <w:r>
                              <w:rPr>
                                <w:rFonts w:ascii="Cascadia Mono" w:hAnsi="Cascadia Mono" w:cs="Cascadia Mono"/>
                                <w:color w:val="000000"/>
                                <w:sz w:val="19"/>
                                <w:szCs w:val="19"/>
                                <w:highlight w:val="white"/>
                              </w:rPr>
                              <w:t>temp.First</w:t>
                            </w:r>
                            <w:proofErr w:type="spellEnd"/>
                            <w:proofErr w:type="gramEnd"/>
                            <w:r>
                              <w:rPr>
                                <w:rFonts w:ascii="Cascadia Mono" w:hAnsi="Cascadia Mono" w:cs="Cascadia Mono"/>
                                <w:color w:val="1A94FF"/>
                                <w:sz w:val="19"/>
                                <w:szCs w:val="19"/>
                                <w:highlight w:val="white"/>
                              </w:rPr>
                              <w:t>()</w:t>
                            </w:r>
                            <w:r>
                              <w:rPr>
                                <w:rFonts w:ascii="Cascadia Mono" w:hAnsi="Cascadia Mono" w:cs="Cascadia Mono"/>
                                <w:color w:val="000000"/>
                                <w:sz w:val="19"/>
                                <w:szCs w:val="19"/>
                                <w:highlight w:val="white"/>
                              </w:rPr>
                              <w:t>;</w:t>
                            </w:r>
                          </w:p>
                          <w:p w14:paraId="786C28A9" w14:textId="77777777" w:rsidR="00346009" w:rsidRDefault="00346009"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proofErr w:type="spellStart"/>
                            <w:r>
                              <w:rPr>
                                <w:rFonts w:ascii="Cascadia Mono" w:hAnsi="Cascadia Mono" w:cs="Cascadia Mono"/>
                                <w:color w:val="000000"/>
                                <w:sz w:val="19"/>
                                <w:szCs w:val="19"/>
                                <w:highlight w:val="white"/>
                              </w:rPr>
                              <w:t>CheckForBookings</w:t>
                            </w:r>
                            <w:proofErr w:type="spellEnd"/>
                            <w:r>
                              <w:rPr>
                                <w:rFonts w:ascii="Cascadia Mono" w:hAnsi="Cascadia Mono" w:cs="Cascadia Mono"/>
                                <w:color w:val="1A94FF"/>
                                <w:sz w:val="19"/>
                                <w:szCs w:val="19"/>
                                <w:highlight w:val="white"/>
                              </w:rPr>
                              <w:t>(</w:t>
                            </w:r>
                            <w:proofErr w:type="spellStart"/>
                            <w:r>
                              <w:rPr>
                                <w:rFonts w:ascii="Cascadia Mono" w:hAnsi="Cascadia Mono" w:cs="Cascadia Mono"/>
                                <w:color w:val="0000FF"/>
                                <w:sz w:val="19"/>
                                <w:szCs w:val="19"/>
                                <w:highlight w:val="white"/>
                              </w:rPr>
                              <w:t>false</w:t>
                            </w:r>
                            <w:proofErr w:type="spellEnd"/>
                            <w:r>
                              <w:rPr>
                                <w:rFonts w:ascii="Cascadia Mono" w:hAnsi="Cascadia Mono" w:cs="Cascadia Mono"/>
                                <w:color w:val="1A94FF"/>
                                <w:sz w:val="19"/>
                                <w:szCs w:val="19"/>
                                <w:highlight w:val="white"/>
                              </w:rPr>
                              <w:t>)</w:t>
                            </w:r>
                            <w:r>
                              <w:rPr>
                                <w:rFonts w:ascii="Cascadia Mono" w:hAnsi="Cascadia Mono" w:cs="Cascadia Mono"/>
                                <w:color w:val="000000"/>
                                <w:sz w:val="19"/>
                                <w:szCs w:val="19"/>
                                <w:highlight w:val="white"/>
                              </w:rPr>
                              <w:t>;</w:t>
                            </w:r>
                          </w:p>
                          <w:p w14:paraId="6860DE84" w14:textId="77777777" w:rsidR="00346009" w:rsidRPr="00B34091" w:rsidRDefault="00346009"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2B91AF"/>
                                <w:sz w:val="19"/>
                                <w:szCs w:val="19"/>
                                <w:highlight w:val="white"/>
                              </w:rPr>
                              <w:t>List</w:t>
                            </w:r>
                            <w:r>
                              <w:rPr>
                                <w:rFonts w:ascii="Cascadia Mono" w:hAnsi="Cascadia Mono" w:cs="Cascadia Mono"/>
                                <w:color w:val="1A94FF"/>
                                <w:sz w:val="19"/>
                                <w:szCs w:val="19"/>
                                <w:highlight w:val="white"/>
                              </w:rPr>
                              <w:t>&lt;</w:t>
                            </w:r>
                            <w:proofErr w:type="spellStart"/>
                            <w:r>
                              <w:rPr>
                                <w:rFonts w:ascii="Cascadia Mono" w:hAnsi="Cascadia Mono" w:cs="Cascadia Mono"/>
                                <w:color w:val="2B91AF"/>
                                <w:sz w:val="19"/>
                                <w:szCs w:val="19"/>
                                <w:highlight w:val="white"/>
                              </w:rPr>
                              <w:t>Dictionary</w:t>
                            </w:r>
                            <w:proofErr w:type="spellEnd"/>
                            <w:r>
                              <w:rPr>
                                <w:rFonts w:ascii="Cascadia Mono" w:hAnsi="Cascadia Mono" w:cs="Cascadia Mono"/>
                                <w:color w:val="FFD702"/>
                                <w:sz w:val="19"/>
                                <w:szCs w:val="19"/>
                                <w:highlight w:val="white"/>
                              </w:rPr>
                              <w:t>&lt;</w:t>
                            </w:r>
                            <w:proofErr w:type="spellStart"/>
                            <w:r>
                              <w:rPr>
                                <w:rFonts w:ascii="Cascadia Mono" w:hAnsi="Cascadia Mono" w:cs="Cascadia Mono"/>
                                <w:color w:val="0000FF"/>
                                <w:sz w:val="19"/>
                                <w:szCs w:val="19"/>
                                <w:highlight w:val="white"/>
                              </w:rPr>
                              <w:t>string</w:t>
                            </w:r>
                            <w:proofErr w:type="spellEnd"/>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FF"/>
                                <w:sz w:val="19"/>
                                <w:szCs w:val="19"/>
                                <w:highlight w:val="white"/>
                              </w:rPr>
                              <w:t>string</w:t>
                            </w:r>
                            <w:proofErr w:type="spellEnd"/>
                            <w:r>
                              <w:rPr>
                                <w:rFonts w:ascii="Cascadia Mono" w:hAnsi="Cascadia Mono" w:cs="Cascadia Mono"/>
                                <w:color w:val="FFD702"/>
                                <w:sz w:val="19"/>
                                <w:szCs w:val="19"/>
                                <w:highlight w:val="white"/>
                              </w:rPr>
                              <w:t>&gt;</w:t>
                            </w:r>
                            <w:r>
                              <w:rPr>
                                <w:rFonts w:ascii="Cascadia Mono" w:hAnsi="Cascadia Mono" w:cs="Cascadia Mono"/>
                                <w:color w:val="1A94FF"/>
                                <w:sz w:val="19"/>
                                <w:szCs w:val="19"/>
                                <w:highlight w:val="white"/>
                              </w:rPr>
                              <w:t>&gt;</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reservationResult</w:t>
                            </w:r>
                            <w:proofErr w:type="spellEnd"/>
                            <w:r>
                              <w:rPr>
                                <w:rFonts w:ascii="Cascadia Mono" w:hAnsi="Cascadia Mono" w:cs="Cascadia Mono"/>
                                <w:color w:val="000000"/>
                                <w:sz w:val="19"/>
                                <w:szCs w:val="19"/>
                                <w:highlight w:val="white"/>
                              </w:rPr>
                              <w:t xml:space="preserve"> = </w:t>
                            </w:r>
                            <w:r>
                              <w:rPr>
                                <w:rFonts w:ascii="Cascadia Mono" w:hAnsi="Cascadia Mono" w:cs="Cascadia Mono"/>
                                <w:color w:val="1A94FF"/>
                                <w:sz w:val="19"/>
                                <w:szCs w:val="19"/>
                                <w:highlight w:val="white"/>
                              </w:rPr>
                              <w:t>(</w:t>
                            </w:r>
                            <w:r>
                              <w:rPr>
                                <w:rFonts w:ascii="Cascadia Mono" w:hAnsi="Cascadia Mono" w:cs="Cascadia Mono"/>
                                <w:color w:val="2B91AF"/>
                                <w:sz w:val="19"/>
                                <w:szCs w:val="19"/>
                                <w:highlight w:val="white"/>
                              </w:rPr>
                              <w:t>List</w:t>
                            </w:r>
                            <w:r>
                              <w:rPr>
                                <w:rFonts w:ascii="Cascadia Mono" w:hAnsi="Cascadia Mono" w:cs="Cascadia Mono"/>
                                <w:color w:val="FFD702"/>
                                <w:sz w:val="19"/>
                                <w:szCs w:val="19"/>
                                <w:highlight w:val="white"/>
                              </w:rPr>
                              <w:t>&lt;</w:t>
                            </w:r>
                            <w:proofErr w:type="spellStart"/>
                            <w:r>
                              <w:rPr>
                                <w:rFonts w:ascii="Cascadia Mono" w:hAnsi="Cascadia Mono" w:cs="Cascadia Mono"/>
                                <w:color w:val="2B91AF"/>
                                <w:sz w:val="19"/>
                                <w:szCs w:val="19"/>
                                <w:highlight w:val="white"/>
                              </w:rPr>
                              <w:t>Dictionary</w:t>
                            </w:r>
                            <w:proofErr w:type="spellEnd"/>
                            <w:r>
                              <w:rPr>
                                <w:rFonts w:ascii="Cascadia Mono" w:hAnsi="Cascadia Mono" w:cs="Cascadia Mono"/>
                                <w:color w:val="D86AC2"/>
                                <w:sz w:val="19"/>
                                <w:szCs w:val="19"/>
                                <w:highlight w:val="white"/>
                              </w:rPr>
                              <w:t>&lt;</w:t>
                            </w:r>
                            <w:proofErr w:type="spellStart"/>
                            <w:r>
                              <w:rPr>
                                <w:rFonts w:ascii="Cascadia Mono" w:hAnsi="Cascadia Mono" w:cs="Cascadia Mono"/>
                                <w:color w:val="0000FF"/>
                                <w:sz w:val="19"/>
                                <w:szCs w:val="19"/>
                                <w:highlight w:val="white"/>
                              </w:rPr>
                              <w:t>string</w:t>
                            </w:r>
                            <w:proofErr w:type="spellEnd"/>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FF"/>
                                <w:sz w:val="19"/>
                                <w:szCs w:val="19"/>
                                <w:highlight w:val="white"/>
                              </w:rPr>
                              <w:t>string</w:t>
                            </w:r>
                            <w:proofErr w:type="spellEnd"/>
                            <w:r>
                              <w:rPr>
                                <w:rFonts w:ascii="Cascadia Mono" w:hAnsi="Cascadia Mono" w:cs="Cascadia Mono"/>
                                <w:color w:val="D86AC2"/>
                                <w:sz w:val="19"/>
                                <w:szCs w:val="19"/>
                                <w:highlight w:val="white"/>
                              </w:rPr>
                              <w:t>&gt;</w:t>
                            </w:r>
                            <w:proofErr w:type="gramStart"/>
                            <w:r>
                              <w:rPr>
                                <w:rFonts w:ascii="Cascadia Mono" w:hAnsi="Cascadia Mono" w:cs="Cascadia Mono"/>
                                <w:color w:val="FFD702"/>
                                <w:sz w:val="19"/>
                                <w:szCs w:val="19"/>
                                <w:highlight w:val="white"/>
                              </w:rPr>
                              <w:t>&gt;</w:t>
                            </w:r>
                            <w:r>
                              <w:rPr>
                                <w:rFonts w:ascii="Cascadia Mono" w:hAnsi="Cascadia Mono" w:cs="Cascadia Mono"/>
                                <w:color w:val="1A94FF"/>
                                <w:sz w:val="19"/>
                                <w:szCs w:val="19"/>
                                <w:highlight w:val="white"/>
                              </w:rPr>
                              <w:t>)</w:t>
                            </w:r>
                            <w:proofErr w:type="spellStart"/>
                            <w:r>
                              <w:rPr>
                                <w:rFonts w:ascii="Cascadia Mono" w:hAnsi="Cascadia Mono" w:cs="Cascadia Mono"/>
                                <w:color w:val="0000FF"/>
                                <w:sz w:val="19"/>
                                <w:szCs w:val="19"/>
                                <w:highlight w:val="white"/>
                              </w:rPr>
                              <w:t>await</w:t>
                            </w:r>
                            <w:proofErr w:type="spellEnd"/>
                            <w:proofErr w:type="gramEnd"/>
                            <w:r>
                              <w:rPr>
                                <w:rFonts w:ascii="Cascadia Mono" w:hAnsi="Cascadia Mono" w:cs="Cascadia Mono"/>
                                <w:color w:val="000000"/>
                                <w:sz w:val="19"/>
                                <w:szCs w:val="19"/>
                                <w:highlight w:val="white"/>
                              </w:rPr>
                              <w:t xml:space="preserve"> </w:t>
                            </w:r>
                            <w:proofErr w:type="spellStart"/>
                            <w:r>
                              <w:rPr>
                                <w:rFonts w:ascii="Cascadia Mono" w:hAnsi="Cascadia Mono" w:cs="Cascadia Mono"/>
                                <w:color w:val="2B91AF"/>
                                <w:sz w:val="19"/>
                                <w:szCs w:val="19"/>
                                <w:highlight w:val="white"/>
                              </w:rPr>
                              <w:t>ApiComm</w:t>
                            </w:r>
                            <w:r>
                              <w:rPr>
                                <w:rFonts w:ascii="Cascadia Mono" w:hAnsi="Cascadia Mono" w:cs="Cascadia Mono"/>
                                <w:color w:val="000000"/>
                                <w:sz w:val="19"/>
                                <w:szCs w:val="19"/>
                                <w:highlight w:val="white"/>
                              </w:rPr>
                              <w:t>.SendPost</w:t>
                            </w:r>
                            <w:proofErr w:type="spellEnd"/>
                            <w:r>
                              <w:rPr>
                                <w:rFonts w:ascii="Cascadia Mono" w:hAnsi="Cascadia Mono" w:cs="Cascadia Mono"/>
                                <w:color w:val="1A94FF"/>
                                <w:sz w:val="19"/>
                                <w:szCs w:val="19"/>
                                <w:highlight w:val="white"/>
                              </w:rPr>
                              <w:t>(</w:t>
                            </w:r>
                            <w:proofErr w:type="spellStart"/>
                            <w:r>
                              <w:rPr>
                                <w:rFonts w:ascii="Cascadia Mono" w:hAnsi="Cascadia Mono" w:cs="Cascadia Mono"/>
                                <w:color w:val="0000FF"/>
                                <w:sz w:val="19"/>
                                <w:szCs w:val="19"/>
                                <w:highlight w:val="white"/>
                              </w:rPr>
                              <w:t>new</w:t>
                            </w:r>
                            <w:proofErr w:type="spellEnd"/>
                            <w:r>
                              <w:rPr>
                                <w:rFonts w:ascii="Cascadia Mono" w:hAnsi="Cascadia Mono" w:cs="Cascadia Mono"/>
                                <w:color w:val="000000"/>
                                <w:sz w:val="19"/>
                                <w:szCs w:val="19"/>
                                <w:highlight w:val="white"/>
                              </w:rPr>
                              <w:t xml:space="preserve"> </w:t>
                            </w:r>
                            <w:proofErr w:type="spellStart"/>
                            <w:r>
                              <w:rPr>
                                <w:rFonts w:ascii="Cascadia Mono" w:hAnsi="Cascadia Mono" w:cs="Cascadia Mono"/>
                                <w:color w:val="2B91AF"/>
                                <w:sz w:val="19"/>
                                <w:szCs w:val="19"/>
                                <w:highlight w:val="white"/>
                              </w:rPr>
                              <w:t>Dictionary</w:t>
                            </w:r>
                            <w:proofErr w:type="spellEnd"/>
                            <w:r>
                              <w:rPr>
                                <w:rFonts w:ascii="Cascadia Mono" w:hAnsi="Cascadia Mono" w:cs="Cascadia Mono"/>
                                <w:color w:val="FFD702"/>
                                <w:sz w:val="19"/>
                                <w:szCs w:val="19"/>
                                <w:highlight w:val="white"/>
                              </w:rPr>
                              <w:t>&lt;</w:t>
                            </w:r>
                            <w:proofErr w:type="spellStart"/>
                            <w:r>
                              <w:rPr>
                                <w:rFonts w:ascii="Cascadia Mono" w:hAnsi="Cascadia Mono" w:cs="Cascadia Mono"/>
                                <w:color w:val="0000FF"/>
                                <w:sz w:val="19"/>
                                <w:szCs w:val="19"/>
                                <w:highlight w:val="white"/>
                              </w:rPr>
                              <w:t>string</w:t>
                            </w:r>
                            <w:proofErr w:type="spellEnd"/>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FF"/>
                                <w:sz w:val="19"/>
                                <w:szCs w:val="19"/>
                                <w:highlight w:val="white"/>
                              </w:rPr>
                              <w:t>string</w:t>
                            </w:r>
                            <w:proofErr w:type="spellEnd"/>
                            <w:r>
                              <w:rPr>
                                <w:rFonts w:ascii="Cascadia Mono" w:hAnsi="Cascadia Mono" w:cs="Cascadia Mono"/>
                                <w:color w:val="FFD702"/>
                                <w:sz w:val="19"/>
                                <w:szCs w:val="19"/>
                                <w:highlight w:val="white"/>
                              </w:rPr>
                              <w:t>&gt;()</w:t>
                            </w:r>
                            <w:r>
                              <w:rPr>
                                <w:rFonts w:ascii="Cascadia Mono" w:hAnsi="Cascadia Mono" w:cs="Cascadia Mono"/>
                                <w:color w:val="000000"/>
                                <w:sz w:val="19"/>
                                <w:szCs w:val="19"/>
                                <w:highlight w:val="white"/>
                              </w:rPr>
                              <w:t xml:space="preserve"> </w:t>
                            </w:r>
                            <w:r>
                              <w:rPr>
                                <w:rFonts w:ascii="Cascadia Mono" w:hAnsi="Cascadia Mono" w:cs="Cascadia Mono"/>
                                <w:color w:val="FFD702"/>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D86AC2"/>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w:t>
                            </w:r>
                            <w:proofErr w:type="spellStart"/>
                            <w:r>
                              <w:rPr>
                                <w:rFonts w:ascii="Cascadia Mono" w:hAnsi="Cascadia Mono" w:cs="Cascadia Mono"/>
                                <w:color w:val="A31515"/>
                                <w:sz w:val="19"/>
                                <w:szCs w:val="19"/>
                                <w:highlight w:val="white"/>
                              </w:rPr>
                              <w:t>type</w:t>
                            </w:r>
                            <w:proofErr w:type="spellEnd"/>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w:t>
                            </w:r>
                            <w:proofErr w:type="spellStart"/>
                            <w:r>
                              <w:rPr>
                                <w:rFonts w:ascii="Cascadia Mono" w:hAnsi="Cascadia Mono" w:cs="Cascadia Mono"/>
                                <w:color w:val="A31515"/>
                                <w:sz w:val="19"/>
                                <w:szCs w:val="19"/>
                                <w:highlight w:val="white"/>
                              </w:rPr>
                              <w:t>deleteExpiredReservations</w:t>
                            </w:r>
                            <w:proofErr w:type="spellEnd"/>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D86AC2"/>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FFD702"/>
                                <w:sz w:val="19"/>
                                <w:szCs w:val="19"/>
                                <w:highlight w:val="white"/>
                              </w:rPr>
                              <w:t>}</w:t>
                            </w:r>
                            <w:r>
                              <w:rPr>
                                <w:rFonts w:ascii="Cascadia Mono" w:hAnsi="Cascadia Mono" w:cs="Cascadia Mono"/>
                                <w:color w:val="1A94FF"/>
                                <w:sz w:val="19"/>
                                <w:szCs w:val="19"/>
                                <w:highlight w:val="white"/>
                              </w:rPr>
                              <w:t>)</w:t>
                            </w:r>
                            <w:r>
                              <w:rPr>
                                <w:rFonts w:ascii="Cascadia Mono" w:hAnsi="Cascadia Mono" w:cs="Cascadia Mono"/>
                                <w:color w:val="000000"/>
                                <w:sz w:val="19"/>
                                <w:szCs w:val="19"/>
                                <w:highlight w:val="white"/>
                              </w:rPr>
                              <w:t>;</w:t>
                            </w:r>
                          </w:p>
                          <w:p w14:paraId="6745695C" w14:textId="77777777" w:rsidR="00346009" w:rsidRPr="00B34091" w:rsidRDefault="00346009"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2B91AF"/>
                                <w:sz w:val="19"/>
                                <w:szCs w:val="19"/>
                                <w:highlight w:val="white"/>
                              </w:rPr>
                              <w:t>List</w:t>
                            </w:r>
                            <w:r>
                              <w:rPr>
                                <w:rFonts w:ascii="Cascadia Mono" w:hAnsi="Cascadia Mono" w:cs="Cascadia Mono"/>
                                <w:color w:val="1A94FF"/>
                                <w:sz w:val="19"/>
                                <w:szCs w:val="19"/>
                                <w:highlight w:val="white"/>
                              </w:rPr>
                              <w:t>&lt;</w:t>
                            </w:r>
                            <w:proofErr w:type="spellStart"/>
                            <w:r>
                              <w:rPr>
                                <w:rFonts w:ascii="Cascadia Mono" w:hAnsi="Cascadia Mono" w:cs="Cascadia Mono"/>
                                <w:color w:val="2B91AF"/>
                                <w:sz w:val="19"/>
                                <w:szCs w:val="19"/>
                                <w:highlight w:val="white"/>
                              </w:rPr>
                              <w:t>Dictionary</w:t>
                            </w:r>
                            <w:proofErr w:type="spellEnd"/>
                            <w:r>
                              <w:rPr>
                                <w:rFonts w:ascii="Cascadia Mono" w:hAnsi="Cascadia Mono" w:cs="Cascadia Mono"/>
                                <w:color w:val="FFD702"/>
                                <w:sz w:val="19"/>
                                <w:szCs w:val="19"/>
                                <w:highlight w:val="white"/>
                              </w:rPr>
                              <w:t>&lt;</w:t>
                            </w:r>
                            <w:proofErr w:type="spellStart"/>
                            <w:r>
                              <w:rPr>
                                <w:rFonts w:ascii="Cascadia Mono" w:hAnsi="Cascadia Mono" w:cs="Cascadia Mono"/>
                                <w:color w:val="0000FF"/>
                                <w:sz w:val="19"/>
                                <w:szCs w:val="19"/>
                                <w:highlight w:val="white"/>
                              </w:rPr>
                              <w:t>string</w:t>
                            </w:r>
                            <w:proofErr w:type="spellEnd"/>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FF"/>
                                <w:sz w:val="19"/>
                                <w:szCs w:val="19"/>
                                <w:highlight w:val="white"/>
                              </w:rPr>
                              <w:t>string</w:t>
                            </w:r>
                            <w:proofErr w:type="spellEnd"/>
                            <w:r>
                              <w:rPr>
                                <w:rFonts w:ascii="Cascadia Mono" w:hAnsi="Cascadia Mono" w:cs="Cascadia Mono"/>
                                <w:color w:val="FFD702"/>
                                <w:sz w:val="19"/>
                                <w:szCs w:val="19"/>
                                <w:highlight w:val="white"/>
                              </w:rPr>
                              <w:t>&gt;</w:t>
                            </w:r>
                            <w:r>
                              <w:rPr>
                                <w:rFonts w:ascii="Cascadia Mono" w:hAnsi="Cascadia Mono" w:cs="Cascadia Mono"/>
                                <w:color w:val="1A94FF"/>
                                <w:sz w:val="19"/>
                                <w:szCs w:val="19"/>
                                <w:highlight w:val="white"/>
                              </w:rPr>
                              <w:t>&gt;</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bookingResult</w:t>
                            </w:r>
                            <w:proofErr w:type="spellEnd"/>
                            <w:r>
                              <w:rPr>
                                <w:rFonts w:ascii="Cascadia Mono" w:hAnsi="Cascadia Mono" w:cs="Cascadia Mono"/>
                                <w:color w:val="000000"/>
                                <w:sz w:val="19"/>
                                <w:szCs w:val="19"/>
                                <w:highlight w:val="white"/>
                              </w:rPr>
                              <w:t xml:space="preserve"> = </w:t>
                            </w:r>
                            <w:r>
                              <w:rPr>
                                <w:rFonts w:ascii="Cascadia Mono" w:hAnsi="Cascadia Mono" w:cs="Cascadia Mono"/>
                                <w:color w:val="1A94FF"/>
                                <w:sz w:val="19"/>
                                <w:szCs w:val="19"/>
                                <w:highlight w:val="white"/>
                              </w:rPr>
                              <w:t>(</w:t>
                            </w:r>
                            <w:r>
                              <w:rPr>
                                <w:rFonts w:ascii="Cascadia Mono" w:hAnsi="Cascadia Mono" w:cs="Cascadia Mono"/>
                                <w:color w:val="2B91AF"/>
                                <w:sz w:val="19"/>
                                <w:szCs w:val="19"/>
                                <w:highlight w:val="white"/>
                              </w:rPr>
                              <w:t>List</w:t>
                            </w:r>
                            <w:r>
                              <w:rPr>
                                <w:rFonts w:ascii="Cascadia Mono" w:hAnsi="Cascadia Mono" w:cs="Cascadia Mono"/>
                                <w:color w:val="FFD702"/>
                                <w:sz w:val="19"/>
                                <w:szCs w:val="19"/>
                                <w:highlight w:val="white"/>
                              </w:rPr>
                              <w:t>&lt;</w:t>
                            </w:r>
                            <w:proofErr w:type="spellStart"/>
                            <w:r>
                              <w:rPr>
                                <w:rFonts w:ascii="Cascadia Mono" w:hAnsi="Cascadia Mono" w:cs="Cascadia Mono"/>
                                <w:color w:val="2B91AF"/>
                                <w:sz w:val="19"/>
                                <w:szCs w:val="19"/>
                                <w:highlight w:val="white"/>
                              </w:rPr>
                              <w:t>Dictionary</w:t>
                            </w:r>
                            <w:proofErr w:type="spellEnd"/>
                            <w:r>
                              <w:rPr>
                                <w:rFonts w:ascii="Cascadia Mono" w:hAnsi="Cascadia Mono" w:cs="Cascadia Mono"/>
                                <w:color w:val="D86AC2"/>
                                <w:sz w:val="19"/>
                                <w:szCs w:val="19"/>
                                <w:highlight w:val="white"/>
                              </w:rPr>
                              <w:t>&lt;</w:t>
                            </w:r>
                            <w:proofErr w:type="spellStart"/>
                            <w:r>
                              <w:rPr>
                                <w:rFonts w:ascii="Cascadia Mono" w:hAnsi="Cascadia Mono" w:cs="Cascadia Mono"/>
                                <w:color w:val="0000FF"/>
                                <w:sz w:val="19"/>
                                <w:szCs w:val="19"/>
                                <w:highlight w:val="white"/>
                              </w:rPr>
                              <w:t>string</w:t>
                            </w:r>
                            <w:proofErr w:type="spellEnd"/>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FF"/>
                                <w:sz w:val="19"/>
                                <w:szCs w:val="19"/>
                                <w:highlight w:val="white"/>
                              </w:rPr>
                              <w:t>string</w:t>
                            </w:r>
                            <w:proofErr w:type="spellEnd"/>
                            <w:r>
                              <w:rPr>
                                <w:rFonts w:ascii="Cascadia Mono" w:hAnsi="Cascadia Mono" w:cs="Cascadia Mono"/>
                                <w:color w:val="D86AC2"/>
                                <w:sz w:val="19"/>
                                <w:szCs w:val="19"/>
                                <w:highlight w:val="white"/>
                              </w:rPr>
                              <w:t>&gt;</w:t>
                            </w:r>
                            <w:proofErr w:type="gramStart"/>
                            <w:r>
                              <w:rPr>
                                <w:rFonts w:ascii="Cascadia Mono" w:hAnsi="Cascadia Mono" w:cs="Cascadia Mono"/>
                                <w:color w:val="FFD702"/>
                                <w:sz w:val="19"/>
                                <w:szCs w:val="19"/>
                                <w:highlight w:val="white"/>
                              </w:rPr>
                              <w:t>&gt;</w:t>
                            </w:r>
                            <w:r>
                              <w:rPr>
                                <w:rFonts w:ascii="Cascadia Mono" w:hAnsi="Cascadia Mono" w:cs="Cascadia Mono"/>
                                <w:color w:val="1A94FF"/>
                                <w:sz w:val="19"/>
                                <w:szCs w:val="19"/>
                                <w:highlight w:val="white"/>
                              </w:rPr>
                              <w:t>)</w:t>
                            </w:r>
                            <w:proofErr w:type="spellStart"/>
                            <w:r>
                              <w:rPr>
                                <w:rFonts w:ascii="Cascadia Mono" w:hAnsi="Cascadia Mono" w:cs="Cascadia Mono"/>
                                <w:color w:val="0000FF"/>
                                <w:sz w:val="19"/>
                                <w:szCs w:val="19"/>
                                <w:highlight w:val="white"/>
                              </w:rPr>
                              <w:t>await</w:t>
                            </w:r>
                            <w:proofErr w:type="spellEnd"/>
                            <w:proofErr w:type="gramEnd"/>
                            <w:r>
                              <w:rPr>
                                <w:rFonts w:ascii="Cascadia Mono" w:hAnsi="Cascadia Mono" w:cs="Cascadia Mono"/>
                                <w:color w:val="000000"/>
                                <w:sz w:val="19"/>
                                <w:szCs w:val="19"/>
                                <w:highlight w:val="white"/>
                              </w:rPr>
                              <w:t xml:space="preserve"> </w:t>
                            </w:r>
                            <w:proofErr w:type="spellStart"/>
                            <w:r>
                              <w:rPr>
                                <w:rFonts w:ascii="Cascadia Mono" w:hAnsi="Cascadia Mono" w:cs="Cascadia Mono"/>
                                <w:color w:val="2B91AF"/>
                                <w:sz w:val="19"/>
                                <w:szCs w:val="19"/>
                                <w:highlight w:val="white"/>
                              </w:rPr>
                              <w:t>ApiComm</w:t>
                            </w:r>
                            <w:r>
                              <w:rPr>
                                <w:rFonts w:ascii="Cascadia Mono" w:hAnsi="Cascadia Mono" w:cs="Cascadia Mono"/>
                                <w:color w:val="000000"/>
                                <w:sz w:val="19"/>
                                <w:szCs w:val="19"/>
                                <w:highlight w:val="white"/>
                              </w:rPr>
                              <w:t>.SendPost</w:t>
                            </w:r>
                            <w:proofErr w:type="spellEnd"/>
                            <w:r>
                              <w:rPr>
                                <w:rFonts w:ascii="Cascadia Mono" w:hAnsi="Cascadia Mono" w:cs="Cascadia Mono"/>
                                <w:color w:val="1A94FF"/>
                                <w:sz w:val="19"/>
                                <w:szCs w:val="19"/>
                                <w:highlight w:val="white"/>
                              </w:rPr>
                              <w:t>(</w:t>
                            </w:r>
                            <w:proofErr w:type="spellStart"/>
                            <w:r>
                              <w:rPr>
                                <w:rFonts w:ascii="Cascadia Mono" w:hAnsi="Cascadia Mono" w:cs="Cascadia Mono"/>
                                <w:color w:val="0000FF"/>
                                <w:sz w:val="19"/>
                                <w:szCs w:val="19"/>
                                <w:highlight w:val="white"/>
                              </w:rPr>
                              <w:t>new</w:t>
                            </w:r>
                            <w:proofErr w:type="spellEnd"/>
                            <w:r>
                              <w:rPr>
                                <w:rFonts w:ascii="Cascadia Mono" w:hAnsi="Cascadia Mono" w:cs="Cascadia Mono"/>
                                <w:color w:val="000000"/>
                                <w:sz w:val="19"/>
                                <w:szCs w:val="19"/>
                                <w:highlight w:val="white"/>
                              </w:rPr>
                              <w:t xml:space="preserve"> </w:t>
                            </w:r>
                            <w:proofErr w:type="spellStart"/>
                            <w:r>
                              <w:rPr>
                                <w:rFonts w:ascii="Cascadia Mono" w:hAnsi="Cascadia Mono" w:cs="Cascadia Mono"/>
                                <w:color w:val="2B91AF"/>
                                <w:sz w:val="19"/>
                                <w:szCs w:val="19"/>
                                <w:highlight w:val="white"/>
                              </w:rPr>
                              <w:t>Dictionary</w:t>
                            </w:r>
                            <w:proofErr w:type="spellEnd"/>
                            <w:r>
                              <w:rPr>
                                <w:rFonts w:ascii="Cascadia Mono" w:hAnsi="Cascadia Mono" w:cs="Cascadia Mono"/>
                                <w:color w:val="FFD702"/>
                                <w:sz w:val="19"/>
                                <w:szCs w:val="19"/>
                                <w:highlight w:val="white"/>
                              </w:rPr>
                              <w:t>&lt;</w:t>
                            </w:r>
                            <w:proofErr w:type="spellStart"/>
                            <w:r>
                              <w:rPr>
                                <w:rFonts w:ascii="Cascadia Mono" w:hAnsi="Cascadia Mono" w:cs="Cascadia Mono"/>
                                <w:color w:val="0000FF"/>
                                <w:sz w:val="19"/>
                                <w:szCs w:val="19"/>
                                <w:highlight w:val="white"/>
                              </w:rPr>
                              <w:t>string</w:t>
                            </w:r>
                            <w:proofErr w:type="spellEnd"/>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FF"/>
                                <w:sz w:val="19"/>
                                <w:szCs w:val="19"/>
                                <w:highlight w:val="white"/>
                              </w:rPr>
                              <w:t>string</w:t>
                            </w:r>
                            <w:proofErr w:type="spellEnd"/>
                            <w:r>
                              <w:rPr>
                                <w:rFonts w:ascii="Cascadia Mono" w:hAnsi="Cascadia Mono" w:cs="Cascadia Mono"/>
                                <w:color w:val="FFD702"/>
                                <w:sz w:val="19"/>
                                <w:szCs w:val="19"/>
                                <w:highlight w:val="white"/>
                              </w:rPr>
                              <w:t>&gt;()</w:t>
                            </w:r>
                            <w:r>
                              <w:rPr>
                                <w:rFonts w:ascii="Cascadia Mono" w:hAnsi="Cascadia Mono" w:cs="Cascadia Mono"/>
                                <w:color w:val="000000"/>
                                <w:sz w:val="19"/>
                                <w:szCs w:val="19"/>
                                <w:highlight w:val="white"/>
                              </w:rPr>
                              <w:t xml:space="preserve"> </w:t>
                            </w:r>
                            <w:r>
                              <w:rPr>
                                <w:rFonts w:ascii="Cascadia Mono" w:hAnsi="Cascadia Mono" w:cs="Cascadia Mono"/>
                                <w:color w:val="FFD702"/>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D86AC2"/>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w:t>
                            </w:r>
                            <w:proofErr w:type="spellStart"/>
                            <w:r>
                              <w:rPr>
                                <w:rFonts w:ascii="Cascadia Mono" w:hAnsi="Cascadia Mono" w:cs="Cascadia Mono"/>
                                <w:color w:val="A31515"/>
                                <w:sz w:val="19"/>
                                <w:szCs w:val="19"/>
                                <w:highlight w:val="white"/>
                              </w:rPr>
                              <w:t>type</w:t>
                            </w:r>
                            <w:proofErr w:type="spellEnd"/>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w:t>
                            </w:r>
                            <w:proofErr w:type="spellStart"/>
                            <w:r>
                              <w:rPr>
                                <w:rFonts w:ascii="Cascadia Mono" w:hAnsi="Cascadia Mono" w:cs="Cascadia Mono"/>
                                <w:color w:val="A31515"/>
                                <w:sz w:val="19"/>
                                <w:szCs w:val="19"/>
                                <w:highlight w:val="white"/>
                              </w:rPr>
                              <w:t>deleteExpiredBookings</w:t>
                            </w:r>
                            <w:proofErr w:type="spellEnd"/>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D86AC2"/>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FFD702"/>
                                <w:sz w:val="19"/>
                                <w:szCs w:val="19"/>
                                <w:highlight w:val="white"/>
                              </w:rPr>
                              <w:t>}</w:t>
                            </w:r>
                            <w:r>
                              <w:rPr>
                                <w:rFonts w:ascii="Cascadia Mono" w:hAnsi="Cascadia Mono" w:cs="Cascadia Mono"/>
                                <w:color w:val="1A94FF"/>
                                <w:sz w:val="19"/>
                                <w:szCs w:val="19"/>
                                <w:highlight w:val="white"/>
                              </w:rPr>
                              <w:t>)</w:t>
                            </w:r>
                            <w:r>
                              <w:rPr>
                                <w:rFonts w:ascii="Cascadia Mono" w:hAnsi="Cascadia Mono" w:cs="Cascadia Mono"/>
                                <w:color w:val="000000"/>
                                <w:sz w:val="19"/>
                                <w:szCs w:val="19"/>
                                <w:highlight w:val="white"/>
                              </w:rPr>
                              <w:t>;</w:t>
                            </w:r>
                          </w:p>
                          <w:p w14:paraId="6CE7CE7A" w14:textId="77777777" w:rsidR="00346009" w:rsidRDefault="00346009" w:rsidP="0083232E">
                            <w:r>
                              <w:rPr>
                                <w:rFonts w:ascii="Cascadia Mono" w:hAnsi="Cascadia Mono" w:cs="Cascadia Mono"/>
                                <w:color w:val="D86AC2"/>
                                <w:sz w:val="19"/>
                                <w:szCs w:val="19"/>
                                <w:highlight w:val="white"/>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91EA44" id="_x0000_s1029" type="#_x0000_t202" style="position:absolute;margin-left:0;margin-top:.65pt;width:450.2pt;height:187.85pt;z-index:251679744;visibility:visible;mso-wrap-style:square;mso-width-percent:0;mso-height-percent:0;mso-wrap-distance-left:9pt;mso-wrap-distance-top:3.6pt;mso-wrap-distance-right:9pt;mso-wrap-distance-bottom:3.6pt;mso-position-horizontal:left;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">
                <v:textbox>
                  <w:txbxContent>
                    <w:p w14:paraId="2372A573" w14:textId="77777777" w:rsidR="00346009" w:rsidRDefault="00346009" w:rsidP="0083232E">
                      <w:pPr>
                        <w:autoSpaceDE w:val="0"/>
                        <w:autoSpaceDN w:val="0"/>
                        <w:adjustRightInd w:val="0"/>
                        <w:rPr>
                          <w:rFonts w:ascii="Cascadia Mono" w:hAnsi="Cascadia Mono" w:cs="Cascadia Mono"/>
                          <w:color w:val="D86AC2"/>
                          <w:sz w:val="19"/>
                          <w:szCs w:val="19"/>
                          <w:highlight w:val="white"/>
                        </w:rPr>
                      </w:pPr>
                      <w:proofErr w:type="spellStart"/>
                      <w:r>
                        <w:rPr>
                          <w:rFonts w:ascii="Cascadia Mono" w:hAnsi="Cascadia Mono" w:cs="Cascadia Mono"/>
                          <w:color w:val="0000FF"/>
                          <w:sz w:val="19"/>
                          <w:szCs w:val="19"/>
                          <w:highlight w:val="white"/>
                        </w:rPr>
                        <w:t>private</w:t>
                      </w:r>
                      <w:proofErr w:type="spellEnd"/>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FF"/>
                          <w:sz w:val="19"/>
                          <w:szCs w:val="19"/>
                          <w:highlight w:val="white"/>
                        </w:rPr>
                        <w:t>async</w:t>
                      </w:r>
                      <w:proofErr w:type="spellEnd"/>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FF"/>
                          <w:sz w:val="19"/>
                          <w:szCs w:val="19"/>
                          <w:highlight w:val="white"/>
                        </w:rPr>
                        <w:t>void</w:t>
                      </w:r>
                      <w:proofErr w:type="spellEnd"/>
                      <w:r>
                        <w:rPr>
                          <w:rFonts w:ascii="Cascadia Mono" w:hAnsi="Cascadia Mono" w:cs="Cascadia Mono"/>
                          <w:color w:val="000000"/>
                          <w:sz w:val="19"/>
                          <w:szCs w:val="19"/>
                          <w:highlight w:val="white"/>
                        </w:rPr>
                        <w:t xml:space="preserve"> Form1_</w:t>
                      </w:r>
                      <w:proofErr w:type="gramStart"/>
                      <w:r>
                        <w:rPr>
                          <w:rFonts w:ascii="Cascadia Mono" w:hAnsi="Cascadia Mono" w:cs="Cascadia Mono"/>
                          <w:color w:val="000000"/>
                          <w:sz w:val="19"/>
                          <w:szCs w:val="19"/>
                          <w:highlight w:val="white"/>
                        </w:rPr>
                        <w:t>Load</w:t>
                      </w:r>
                      <w:r>
                        <w:rPr>
                          <w:rFonts w:ascii="Cascadia Mono" w:hAnsi="Cascadia Mono" w:cs="Cascadia Mono"/>
                          <w:color w:val="D86AC2"/>
                          <w:sz w:val="19"/>
                          <w:szCs w:val="19"/>
                          <w:highlight w:val="white"/>
                        </w:rPr>
                        <w:t>(</w:t>
                      </w:r>
                      <w:proofErr w:type="spellStart"/>
                      <w:proofErr w:type="gramEnd"/>
                      <w:r>
                        <w:rPr>
                          <w:rFonts w:ascii="Cascadia Mono" w:hAnsi="Cascadia Mono" w:cs="Cascadia Mono"/>
                          <w:color w:val="0000FF"/>
                          <w:sz w:val="19"/>
                          <w:szCs w:val="19"/>
                          <w:highlight w:val="white"/>
                        </w:rPr>
                        <w:t>object</w:t>
                      </w:r>
                      <w:proofErr w:type="spellEnd"/>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sender</w:t>
                      </w:r>
                      <w:proofErr w:type="spellEnd"/>
                      <w:r>
                        <w:rPr>
                          <w:rFonts w:ascii="Cascadia Mono" w:hAnsi="Cascadia Mono" w:cs="Cascadia Mono"/>
                          <w:color w:val="000000"/>
                          <w:sz w:val="19"/>
                          <w:szCs w:val="19"/>
                          <w:highlight w:val="white"/>
                        </w:rPr>
                        <w:t xml:space="preserve">, </w:t>
                      </w:r>
                      <w:proofErr w:type="spellStart"/>
                      <w:r>
                        <w:rPr>
                          <w:rFonts w:ascii="Cascadia Mono" w:hAnsi="Cascadia Mono" w:cs="Cascadia Mono"/>
                          <w:color w:val="2B91AF"/>
                          <w:sz w:val="19"/>
                          <w:szCs w:val="19"/>
                          <w:highlight w:val="white"/>
                        </w:rPr>
                        <w:t>EventArgs</w:t>
                      </w:r>
                      <w:proofErr w:type="spellEnd"/>
                      <w:r>
                        <w:rPr>
                          <w:rFonts w:ascii="Cascadia Mono" w:hAnsi="Cascadia Mono" w:cs="Cascadia Mono"/>
                          <w:color w:val="000000"/>
                          <w:sz w:val="19"/>
                          <w:szCs w:val="19"/>
                          <w:highlight w:val="white"/>
                        </w:rPr>
                        <w:t xml:space="preserve"> e</w:t>
                      </w:r>
                      <w:r>
                        <w:rPr>
                          <w:rFonts w:ascii="Cascadia Mono" w:hAnsi="Cascadia Mono" w:cs="Cascadia Mono"/>
                          <w:color w:val="D86AC2"/>
                          <w:sz w:val="19"/>
                          <w:szCs w:val="19"/>
                          <w:highlight w:val="white"/>
                        </w:rPr>
                        <w:t>)</w:t>
                      </w:r>
                    </w:p>
                    <w:p w14:paraId="0041FBE8" w14:textId="77777777" w:rsidR="00346009" w:rsidRDefault="00346009" w:rsidP="0083232E">
                      <w:pPr>
                        <w:autoSpaceDE w:val="0"/>
                        <w:autoSpaceDN w:val="0"/>
                        <w:adjustRightInd w:val="0"/>
                        <w:rPr>
                          <w:rFonts w:ascii="Cascadia Mono" w:hAnsi="Cascadia Mono" w:cs="Cascadia Mono"/>
                          <w:color w:val="D86AC2"/>
                          <w:sz w:val="19"/>
                          <w:szCs w:val="19"/>
                          <w:highlight w:val="white"/>
                        </w:rPr>
                      </w:pPr>
                      <w:r>
                        <w:rPr>
                          <w:rFonts w:ascii="Cascadia Mono" w:hAnsi="Cascadia Mono" w:cs="Cascadia Mono"/>
                          <w:color w:val="D86AC2"/>
                          <w:sz w:val="19"/>
                          <w:szCs w:val="19"/>
                          <w:highlight w:val="white"/>
                        </w:rPr>
                        <w:t>{</w:t>
                      </w:r>
                    </w:p>
                    <w:p w14:paraId="7E699F8F" w14:textId="77777777" w:rsidR="00346009" w:rsidRDefault="00346009"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spellStart"/>
                      <w:proofErr w:type="gramStart"/>
                      <w:r>
                        <w:rPr>
                          <w:rFonts w:ascii="Cascadia Mono" w:hAnsi="Cascadia Mono" w:cs="Cascadia Mono"/>
                          <w:color w:val="000000"/>
                          <w:sz w:val="19"/>
                          <w:szCs w:val="19"/>
                          <w:highlight w:val="white"/>
                        </w:rPr>
                        <w:t>OpenChildForm</w:t>
                      </w:r>
                      <w:proofErr w:type="spellEnd"/>
                      <w:r>
                        <w:rPr>
                          <w:rFonts w:ascii="Cascadia Mono" w:hAnsi="Cascadia Mono" w:cs="Cascadia Mono"/>
                          <w:color w:val="1A94FF"/>
                          <w:sz w:val="19"/>
                          <w:szCs w:val="19"/>
                          <w:highlight w:val="white"/>
                        </w:rPr>
                        <w:t>(</w:t>
                      </w:r>
                      <w:proofErr w:type="spellStart"/>
                      <w:proofErr w:type="gramEnd"/>
                      <w:r>
                        <w:rPr>
                          <w:rFonts w:ascii="Cascadia Mono" w:hAnsi="Cascadia Mono" w:cs="Cascadia Mono"/>
                          <w:color w:val="0000FF"/>
                          <w:sz w:val="19"/>
                          <w:szCs w:val="19"/>
                          <w:highlight w:val="white"/>
                        </w:rPr>
                        <w:t>new</w:t>
                      </w:r>
                      <w:proofErr w:type="spellEnd"/>
                      <w:r>
                        <w:rPr>
                          <w:rFonts w:ascii="Cascadia Mono" w:hAnsi="Cascadia Mono" w:cs="Cascadia Mono"/>
                          <w:color w:val="000000"/>
                          <w:sz w:val="19"/>
                          <w:szCs w:val="19"/>
                          <w:highlight w:val="white"/>
                        </w:rPr>
                        <w:t xml:space="preserve"> </w:t>
                      </w:r>
                      <w:proofErr w:type="spellStart"/>
                      <w:r>
                        <w:rPr>
                          <w:rFonts w:ascii="Cascadia Mono" w:hAnsi="Cascadia Mono" w:cs="Cascadia Mono"/>
                          <w:color w:val="2B91AF"/>
                          <w:sz w:val="19"/>
                          <w:szCs w:val="19"/>
                          <w:highlight w:val="white"/>
                        </w:rPr>
                        <w:t>HomePage</w:t>
                      </w:r>
                      <w:proofErr w:type="spellEnd"/>
                      <w:r>
                        <w:rPr>
                          <w:rFonts w:ascii="Cascadia Mono" w:hAnsi="Cascadia Mono" w:cs="Cascadia Mono"/>
                          <w:color w:val="FFD702"/>
                          <w:sz w:val="19"/>
                          <w:szCs w:val="19"/>
                          <w:highlight w:val="white"/>
                        </w:rPr>
                        <w:t>()</w:t>
                      </w:r>
                      <w:r>
                        <w:rPr>
                          <w:rFonts w:ascii="Cascadia Mono" w:hAnsi="Cascadia Mono" w:cs="Cascadia Mono"/>
                          <w:color w:val="1A94FF"/>
                          <w:sz w:val="19"/>
                          <w:szCs w:val="19"/>
                          <w:highlight w:val="white"/>
                        </w:rPr>
                        <w:t>)</w:t>
                      </w:r>
                      <w:r>
                        <w:rPr>
                          <w:rFonts w:ascii="Cascadia Mono" w:hAnsi="Cascadia Mono" w:cs="Cascadia Mono"/>
                          <w:color w:val="000000"/>
                          <w:sz w:val="19"/>
                          <w:szCs w:val="19"/>
                          <w:highlight w:val="white"/>
                        </w:rPr>
                        <w:t>;</w:t>
                      </w:r>
                    </w:p>
                    <w:p w14:paraId="351B3E91" w14:textId="77777777" w:rsidR="00346009" w:rsidRDefault="00346009"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proofErr w:type="spellStart"/>
                      <w:r>
                        <w:rPr>
                          <w:rFonts w:ascii="Cascadia Mono" w:hAnsi="Cascadia Mono" w:cs="Cascadia Mono"/>
                          <w:color w:val="000000"/>
                          <w:sz w:val="19"/>
                          <w:szCs w:val="19"/>
                          <w:highlight w:val="white"/>
                        </w:rPr>
                        <w:t>lblEmplUname.Text</w:t>
                      </w:r>
                      <w:proofErr w:type="spellEnd"/>
                      <w:r>
                        <w:rPr>
                          <w:rFonts w:ascii="Cascadia Mono" w:hAnsi="Cascadia Mono" w:cs="Cascadia Mono"/>
                          <w:color w:val="000000"/>
                          <w:sz w:val="19"/>
                          <w:szCs w:val="19"/>
                          <w:highlight w:val="white"/>
                        </w:rPr>
                        <w:t xml:space="preserve"> = </w:t>
                      </w:r>
                      <w:proofErr w:type="spellStart"/>
                      <w:r>
                        <w:rPr>
                          <w:rFonts w:ascii="Cascadia Mono" w:hAnsi="Cascadia Mono" w:cs="Cascadia Mono"/>
                          <w:color w:val="2B91AF"/>
                          <w:sz w:val="19"/>
                          <w:szCs w:val="19"/>
                          <w:highlight w:val="white"/>
                        </w:rPr>
                        <w:t>LoginForm</w:t>
                      </w:r>
                      <w:r>
                        <w:rPr>
                          <w:rFonts w:ascii="Cascadia Mono" w:hAnsi="Cascadia Mono" w:cs="Cascadia Mono"/>
                          <w:color w:val="000000"/>
                          <w:sz w:val="19"/>
                          <w:szCs w:val="19"/>
                          <w:highlight w:val="white"/>
                        </w:rPr>
                        <w:t>.empl_uname</w:t>
                      </w:r>
                      <w:proofErr w:type="spellEnd"/>
                      <w:r>
                        <w:rPr>
                          <w:rFonts w:ascii="Cascadia Mono" w:hAnsi="Cascadia Mono" w:cs="Cascadia Mono"/>
                          <w:color w:val="000000"/>
                          <w:sz w:val="19"/>
                          <w:szCs w:val="19"/>
                          <w:highlight w:val="white"/>
                        </w:rPr>
                        <w:t>;</w:t>
                      </w:r>
                    </w:p>
                    <w:p w14:paraId="713C0E13" w14:textId="77777777" w:rsidR="00346009" w:rsidRDefault="00346009"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2B91AF"/>
                          <w:sz w:val="19"/>
                          <w:szCs w:val="19"/>
                          <w:highlight w:val="white"/>
                        </w:rPr>
                        <w:t>List</w:t>
                      </w:r>
                      <w:r>
                        <w:rPr>
                          <w:rFonts w:ascii="Cascadia Mono" w:hAnsi="Cascadia Mono" w:cs="Cascadia Mono"/>
                          <w:color w:val="1A94FF"/>
                          <w:sz w:val="19"/>
                          <w:szCs w:val="19"/>
                          <w:highlight w:val="white"/>
                        </w:rPr>
                        <w:t>&lt;</w:t>
                      </w:r>
                      <w:proofErr w:type="spellStart"/>
                      <w:r>
                        <w:rPr>
                          <w:rFonts w:ascii="Cascadia Mono" w:hAnsi="Cascadia Mono" w:cs="Cascadia Mono"/>
                          <w:color w:val="2B91AF"/>
                          <w:sz w:val="19"/>
                          <w:szCs w:val="19"/>
                          <w:highlight w:val="white"/>
                        </w:rPr>
                        <w:t>Dictionary</w:t>
                      </w:r>
                      <w:proofErr w:type="spellEnd"/>
                      <w:r>
                        <w:rPr>
                          <w:rFonts w:ascii="Cascadia Mono" w:hAnsi="Cascadia Mono" w:cs="Cascadia Mono"/>
                          <w:color w:val="FFD702"/>
                          <w:sz w:val="19"/>
                          <w:szCs w:val="19"/>
                          <w:highlight w:val="white"/>
                        </w:rPr>
                        <w:t>&lt;</w:t>
                      </w:r>
                      <w:proofErr w:type="spellStart"/>
                      <w:r>
                        <w:rPr>
                          <w:rFonts w:ascii="Cascadia Mono" w:hAnsi="Cascadia Mono" w:cs="Cascadia Mono"/>
                          <w:color w:val="0000FF"/>
                          <w:sz w:val="19"/>
                          <w:szCs w:val="19"/>
                          <w:highlight w:val="white"/>
                        </w:rPr>
                        <w:t>string</w:t>
                      </w:r>
                      <w:proofErr w:type="spellEnd"/>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FF"/>
                          <w:sz w:val="19"/>
                          <w:szCs w:val="19"/>
                          <w:highlight w:val="white"/>
                        </w:rPr>
                        <w:t>string</w:t>
                      </w:r>
                      <w:proofErr w:type="spellEnd"/>
                      <w:r>
                        <w:rPr>
                          <w:rFonts w:ascii="Cascadia Mono" w:hAnsi="Cascadia Mono" w:cs="Cascadia Mono"/>
                          <w:color w:val="FFD702"/>
                          <w:sz w:val="19"/>
                          <w:szCs w:val="19"/>
                          <w:highlight w:val="white"/>
                        </w:rPr>
                        <w:t>&gt;</w:t>
                      </w:r>
                      <w:r>
                        <w:rPr>
                          <w:rFonts w:ascii="Cascadia Mono" w:hAnsi="Cascadia Mono" w:cs="Cascadia Mono"/>
                          <w:color w:val="1A94FF"/>
                          <w:sz w:val="19"/>
                          <w:szCs w:val="19"/>
                          <w:highlight w:val="white"/>
                        </w:rPr>
                        <w:t>&gt;</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temp</w:t>
                      </w:r>
                      <w:proofErr w:type="spellEnd"/>
                      <w:r>
                        <w:rPr>
                          <w:rFonts w:ascii="Cascadia Mono" w:hAnsi="Cascadia Mono" w:cs="Cascadia Mono"/>
                          <w:color w:val="000000"/>
                          <w:sz w:val="19"/>
                          <w:szCs w:val="19"/>
                          <w:highlight w:val="white"/>
                        </w:rPr>
                        <w:t xml:space="preserve"> = </w:t>
                      </w:r>
                      <w:r>
                        <w:rPr>
                          <w:rFonts w:ascii="Cascadia Mono" w:hAnsi="Cascadia Mono" w:cs="Cascadia Mono"/>
                          <w:color w:val="1A94FF"/>
                          <w:sz w:val="19"/>
                          <w:szCs w:val="19"/>
                          <w:highlight w:val="white"/>
                        </w:rPr>
                        <w:t>(</w:t>
                      </w:r>
                      <w:r>
                        <w:rPr>
                          <w:rFonts w:ascii="Cascadia Mono" w:hAnsi="Cascadia Mono" w:cs="Cascadia Mono"/>
                          <w:color w:val="2B91AF"/>
                          <w:sz w:val="19"/>
                          <w:szCs w:val="19"/>
                          <w:highlight w:val="white"/>
                        </w:rPr>
                        <w:t>List</w:t>
                      </w:r>
                      <w:r>
                        <w:rPr>
                          <w:rFonts w:ascii="Cascadia Mono" w:hAnsi="Cascadia Mono" w:cs="Cascadia Mono"/>
                          <w:color w:val="FFD702"/>
                          <w:sz w:val="19"/>
                          <w:szCs w:val="19"/>
                          <w:highlight w:val="white"/>
                        </w:rPr>
                        <w:t>&lt;</w:t>
                      </w:r>
                      <w:proofErr w:type="spellStart"/>
                      <w:r>
                        <w:rPr>
                          <w:rFonts w:ascii="Cascadia Mono" w:hAnsi="Cascadia Mono" w:cs="Cascadia Mono"/>
                          <w:color w:val="2B91AF"/>
                          <w:sz w:val="19"/>
                          <w:szCs w:val="19"/>
                          <w:highlight w:val="white"/>
                        </w:rPr>
                        <w:t>Dictionary</w:t>
                      </w:r>
                      <w:proofErr w:type="spellEnd"/>
                      <w:r>
                        <w:rPr>
                          <w:rFonts w:ascii="Cascadia Mono" w:hAnsi="Cascadia Mono" w:cs="Cascadia Mono"/>
                          <w:color w:val="D86AC2"/>
                          <w:sz w:val="19"/>
                          <w:szCs w:val="19"/>
                          <w:highlight w:val="white"/>
                        </w:rPr>
                        <w:t>&lt;</w:t>
                      </w:r>
                      <w:proofErr w:type="spellStart"/>
                      <w:r>
                        <w:rPr>
                          <w:rFonts w:ascii="Cascadia Mono" w:hAnsi="Cascadia Mono" w:cs="Cascadia Mono"/>
                          <w:color w:val="0000FF"/>
                          <w:sz w:val="19"/>
                          <w:szCs w:val="19"/>
                          <w:highlight w:val="white"/>
                        </w:rPr>
                        <w:t>string</w:t>
                      </w:r>
                      <w:proofErr w:type="spellEnd"/>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FF"/>
                          <w:sz w:val="19"/>
                          <w:szCs w:val="19"/>
                          <w:highlight w:val="white"/>
                        </w:rPr>
                        <w:t>string</w:t>
                      </w:r>
                      <w:proofErr w:type="spellEnd"/>
                      <w:r>
                        <w:rPr>
                          <w:rFonts w:ascii="Cascadia Mono" w:hAnsi="Cascadia Mono" w:cs="Cascadia Mono"/>
                          <w:color w:val="D86AC2"/>
                          <w:sz w:val="19"/>
                          <w:szCs w:val="19"/>
                          <w:highlight w:val="white"/>
                        </w:rPr>
                        <w:t>&gt;</w:t>
                      </w:r>
                      <w:proofErr w:type="gramStart"/>
                      <w:r>
                        <w:rPr>
                          <w:rFonts w:ascii="Cascadia Mono" w:hAnsi="Cascadia Mono" w:cs="Cascadia Mono"/>
                          <w:color w:val="FFD702"/>
                          <w:sz w:val="19"/>
                          <w:szCs w:val="19"/>
                          <w:highlight w:val="white"/>
                        </w:rPr>
                        <w:t>&gt;</w:t>
                      </w:r>
                      <w:r>
                        <w:rPr>
                          <w:rFonts w:ascii="Cascadia Mono" w:hAnsi="Cascadia Mono" w:cs="Cascadia Mono"/>
                          <w:color w:val="1A94FF"/>
                          <w:sz w:val="19"/>
                          <w:szCs w:val="19"/>
                          <w:highlight w:val="white"/>
                        </w:rPr>
                        <w:t>)</w:t>
                      </w:r>
                      <w:proofErr w:type="spellStart"/>
                      <w:r>
                        <w:rPr>
                          <w:rFonts w:ascii="Cascadia Mono" w:hAnsi="Cascadia Mono" w:cs="Cascadia Mono"/>
                          <w:color w:val="0000FF"/>
                          <w:sz w:val="19"/>
                          <w:szCs w:val="19"/>
                          <w:highlight w:val="white"/>
                        </w:rPr>
                        <w:t>await</w:t>
                      </w:r>
                      <w:proofErr w:type="spellEnd"/>
                      <w:proofErr w:type="gramEnd"/>
                      <w:r>
                        <w:rPr>
                          <w:rFonts w:ascii="Cascadia Mono" w:hAnsi="Cascadia Mono" w:cs="Cascadia Mono"/>
                          <w:color w:val="000000"/>
                          <w:sz w:val="19"/>
                          <w:szCs w:val="19"/>
                          <w:highlight w:val="white"/>
                        </w:rPr>
                        <w:t xml:space="preserve"> </w:t>
                      </w:r>
                      <w:proofErr w:type="spellStart"/>
                      <w:r>
                        <w:rPr>
                          <w:rFonts w:ascii="Cascadia Mono" w:hAnsi="Cascadia Mono" w:cs="Cascadia Mono"/>
                          <w:color w:val="2B91AF"/>
                          <w:sz w:val="19"/>
                          <w:szCs w:val="19"/>
                          <w:highlight w:val="white"/>
                        </w:rPr>
                        <w:t>ApiComm</w:t>
                      </w:r>
                      <w:r>
                        <w:rPr>
                          <w:rFonts w:ascii="Cascadia Mono" w:hAnsi="Cascadia Mono" w:cs="Cascadia Mono"/>
                          <w:color w:val="000000"/>
                          <w:sz w:val="19"/>
                          <w:szCs w:val="19"/>
                          <w:highlight w:val="white"/>
                        </w:rPr>
                        <w:t>.SendPost</w:t>
                      </w:r>
                      <w:proofErr w:type="spellEnd"/>
                      <w:r>
                        <w:rPr>
                          <w:rFonts w:ascii="Cascadia Mono" w:hAnsi="Cascadia Mono" w:cs="Cascadia Mono"/>
                          <w:color w:val="1A94FF"/>
                          <w:sz w:val="19"/>
                          <w:szCs w:val="19"/>
                          <w:highlight w:val="white"/>
                        </w:rPr>
                        <w:t>(</w:t>
                      </w:r>
                      <w:proofErr w:type="spellStart"/>
                      <w:r>
                        <w:rPr>
                          <w:rFonts w:ascii="Cascadia Mono" w:hAnsi="Cascadia Mono" w:cs="Cascadia Mono"/>
                          <w:color w:val="0000FF"/>
                          <w:sz w:val="19"/>
                          <w:szCs w:val="19"/>
                          <w:highlight w:val="white"/>
                        </w:rPr>
                        <w:t>new</w:t>
                      </w:r>
                      <w:proofErr w:type="spellEnd"/>
                      <w:r>
                        <w:rPr>
                          <w:rFonts w:ascii="Cascadia Mono" w:hAnsi="Cascadia Mono" w:cs="Cascadia Mono"/>
                          <w:color w:val="000000"/>
                          <w:sz w:val="19"/>
                          <w:szCs w:val="19"/>
                          <w:highlight w:val="white"/>
                        </w:rPr>
                        <w:t xml:space="preserve"> </w:t>
                      </w:r>
                      <w:proofErr w:type="spellStart"/>
                      <w:r>
                        <w:rPr>
                          <w:rFonts w:ascii="Cascadia Mono" w:hAnsi="Cascadia Mono" w:cs="Cascadia Mono"/>
                          <w:color w:val="2B91AF"/>
                          <w:sz w:val="19"/>
                          <w:szCs w:val="19"/>
                          <w:highlight w:val="white"/>
                        </w:rPr>
                        <w:t>Dictionary</w:t>
                      </w:r>
                      <w:proofErr w:type="spellEnd"/>
                      <w:r>
                        <w:rPr>
                          <w:rFonts w:ascii="Cascadia Mono" w:hAnsi="Cascadia Mono" w:cs="Cascadia Mono"/>
                          <w:color w:val="FFD702"/>
                          <w:sz w:val="19"/>
                          <w:szCs w:val="19"/>
                          <w:highlight w:val="white"/>
                        </w:rPr>
                        <w:t>&lt;</w:t>
                      </w:r>
                      <w:proofErr w:type="spellStart"/>
                      <w:r>
                        <w:rPr>
                          <w:rFonts w:ascii="Cascadia Mono" w:hAnsi="Cascadia Mono" w:cs="Cascadia Mono"/>
                          <w:color w:val="0000FF"/>
                          <w:sz w:val="19"/>
                          <w:szCs w:val="19"/>
                          <w:highlight w:val="white"/>
                        </w:rPr>
                        <w:t>string</w:t>
                      </w:r>
                      <w:proofErr w:type="spellEnd"/>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FF"/>
                          <w:sz w:val="19"/>
                          <w:szCs w:val="19"/>
                          <w:highlight w:val="white"/>
                        </w:rPr>
                        <w:t>string</w:t>
                      </w:r>
                      <w:proofErr w:type="spellEnd"/>
                      <w:r>
                        <w:rPr>
                          <w:rFonts w:ascii="Cascadia Mono" w:hAnsi="Cascadia Mono" w:cs="Cascadia Mono"/>
                          <w:color w:val="FFD702"/>
                          <w:sz w:val="19"/>
                          <w:szCs w:val="19"/>
                          <w:highlight w:val="white"/>
                        </w:rPr>
                        <w:t>&gt;</w:t>
                      </w:r>
                      <w:r>
                        <w:rPr>
                          <w:rFonts w:ascii="Cascadia Mono" w:hAnsi="Cascadia Mono" w:cs="Cascadia Mono"/>
                          <w:color w:val="000000"/>
                          <w:sz w:val="19"/>
                          <w:szCs w:val="19"/>
                          <w:highlight w:val="white"/>
                        </w:rPr>
                        <w:t xml:space="preserve"> </w:t>
                      </w:r>
                      <w:r>
                        <w:rPr>
                          <w:rFonts w:ascii="Cascadia Mono" w:hAnsi="Cascadia Mono" w:cs="Cascadia Mono"/>
                          <w:color w:val="FFD702"/>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D86AC2"/>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w:t>
                      </w:r>
                      <w:proofErr w:type="spellStart"/>
                      <w:r>
                        <w:rPr>
                          <w:rFonts w:ascii="Cascadia Mono" w:hAnsi="Cascadia Mono" w:cs="Cascadia Mono"/>
                          <w:color w:val="A31515"/>
                          <w:sz w:val="19"/>
                          <w:szCs w:val="19"/>
                          <w:highlight w:val="white"/>
                        </w:rPr>
                        <w:t>type</w:t>
                      </w:r>
                      <w:proofErr w:type="spellEnd"/>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w:t>
                      </w:r>
                      <w:proofErr w:type="spellStart"/>
                      <w:r>
                        <w:rPr>
                          <w:rFonts w:ascii="Cascadia Mono" w:hAnsi="Cascadia Mono" w:cs="Cascadia Mono"/>
                          <w:color w:val="A31515"/>
                          <w:sz w:val="19"/>
                          <w:szCs w:val="19"/>
                          <w:highlight w:val="white"/>
                        </w:rPr>
                        <w:t>getSystemSettings</w:t>
                      </w:r>
                      <w:proofErr w:type="spellEnd"/>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D86AC2"/>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FFD702"/>
                          <w:sz w:val="19"/>
                          <w:szCs w:val="19"/>
                          <w:highlight w:val="white"/>
                        </w:rPr>
                        <w:t>}</w:t>
                      </w:r>
                      <w:r>
                        <w:rPr>
                          <w:rFonts w:ascii="Cascadia Mono" w:hAnsi="Cascadia Mono" w:cs="Cascadia Mono"/>
                          <w:color w:val="1A94FF"/>
                          <w:sz w:val="19"/>
                          <w:szCs w:val="19"/>
                          <w:highlight w:val="white"/>
                        </w:rPr>
                        <w:t>)</w:t>
                      </w:r>
                      <w:r>
                        <w:rPr>
                          <w:rFonts w:ascii="Cascadia Mono" w:hAnsi="Cascadia Mono" w:cs="Cascadia Mono"/>
                          <w:color w:val="000000"/>
                          <w:sz w:val="19"/>
                          <w:szCs w:val="19"/>
                          <w:highlight w:val="white"/>
                        </w:rPr>
                        <w:t>;</w:t>
                      </w:r>
                    </w:p>
                    <w:p w14:paraId="27F4E118" w14:textId="77777777" w:rsidR="00346009" w:rsidRDefault="00346009"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proofErr w:type="spellStart"/>
                      <w:r>
                        <w:rPr>
                          <w:rFonts w:ascii="Cascadia Mono" w:hAnsi="Cascadia Mono" w:cs="Cascadia Mono"/>
                          <w:color w:val="000000"/>
                          <w:sz w:val="19"/>
                          <w:szCs w:val="19"/>
                          <w:highlight w:val="white"/>
                        </w:rPr>
                        <w:t>system_settings</w:t>
                      </w:r>
                      <w:proofErr w:type="spellEnd"/>
                      <w:r>
                        <w:rPr>
                          <w:rFonts w:ascii="Cascadia Mono" w:hAnsi="Cascadia Mono" w:cs="Cascadia Mono"/>
                          <w:color w:val="000000"/>
                          <w:sz w:val="19"/>
                          <w:szCs w:val="19"/>
                          <w:highlight w:val="white"/>
                        </w:rPr>
                        <w:t xml:space="preserve"> = </w:t>
                      </w:r>
                      <w:proofErr w:type="spellStart"/>
                      <w:proofErr w:type="gramStart"/>
                      <w:r>
                        <w:rPr>
                          <w:rFonts w:ascii="Cascadia Mono" w:hAnsi="Cascadia Mono" w:cs="Cascadia Mono"/>
                          <w:color w:val="000000"/>
                          <w:sz w:val="19"/>
                          <w:szCs w:val="19"/>
                          <w:highlight w:val="white"/>
                        </w:rPr>
                        <w:t>temp.First</w:t>
                      </w:r>
                      <w:proofErr w:type="spellEnd"/>
                      <w:proofErr w:type="gramEnd"/>
                      <w:r>
                        <w:rPr>
                          <w:rFonts w:ascii="Cascadia Mono" w:hAnsi="Cascadia Mono" w:cs="Cascadia Mono"/>
                          <w:color w:val="1A94FF"/>
                          <w:sz w:val="19"/>
                          <w:szCs w:val="19"/>
                          <w:highlight w:val="white"/>
                        </w:rPr>
                        <w:t>()</w:t>
                      </w:r>
                      <w:r>
                        <w:rPr>
                          <w:rFonts w:ascii="Cascadia Mono" w:hAnsi="Cascadia Mono" w:cs="Cascadia Mono"/>
                          <w:color w:val="000000"/>
                          <w:sz w:val="19"/>
                          <w:szCs w:val="19"/>
                          <w:highlight w:val="white"/>
                        </w:rPr>
                        <w:t>;</w:t>
                      </w:r>
                    </w:p>
                    <w:p w14:paraId="786C28A9" w14:textId="77777777" w:rsidR="00346009" w:rsidRDefault="00346009"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proofErr w:type="spellStart"/>
                      <w:r>
                        <w:rPr>
                          <w:rFonts w:ascii="Cascadia Mono" w:hAnsi="Cascadia Mono" w:cs="Cascadia Mono"/>
                          <w:color w:val="000000"/>
                          <w:sz w:val="19"/>
                          <w:szCs w:val="19"/>
                          <w:highlight w:val="white"/>
                        </w:rPr>
                        <w:t>CheckForBookings</w:t>
                      </w:r>
                      <w:proofErr w:type="spellEnd"/>
                      <w:r>
                        <w:rPr>
                          <w:rFonts w:ascii="Cascadia Mono" w:hAnsi="Cascadia Mono" w:cs="Cascadia Mono"/>
                          <w:color w:val="1A94FF"/>
                          <w:sz w:val="19"/>
                          <w:szCs w:val="19"/>
                          <w:highlight w:val="white"/>
                        </w:rPr>
                        <w:t>(</w:t>
                      </w:r>
                      <w:proofErr w:type="spellStart"/>
                      <w:r>
                        <w:rPr>
                          <w:rFonts w:ascii="Cascadia Mono" w:hAnsi="Cascadia Mono" w:cs="Cascadia Mono"/>
                          <w:color w:val="0000FF"/>
                          <w:sz w:val="19"/>
                          <w:szCs w:val="19"/>
                          <w:highlight w:val="white"/>
                        </w:rPr>
                        <w:t>false</w:t>
                      </w:r>
                      <w:proofErr w:type="spellEnd"/>
                      <w:r>
                        <w:rPr>
                          <w:rFonts w:ascii="Cascadia Mono" w:hAnsi="Cascadia Mono" w:cs="Cascadia Mono"/>
                          <w:color w:val="1A94FF"/>
                          <w:sz w:val="19"/>
                          <w:szCs w:val="19"/>
                          <w:highlight w:val="white"/>
                        </w:rPr>
                        <w:t>)</w:t>
                      </w:r>
                      <w:r>
                        <w:rPr>
                          <w:rFonts w:ascii="Cascadia Mono" w:hAnsi="Cascadia Mono" w:cs="Cascadia Mono"/>
                          <w:color w:val="000000"/>
                          <w:sz w:val="19"/>
                          <w:szCs w:val="19"/>
                          <w:highlight w:val="white"/>
                        </w:rPr>
                        <w:t>;</w:t>
                      </w:r>
                    </w:p>
                    <w:p w14:paraId="6860DE84" w14:textId="77777777" w:rsidR="00346009" w:rsidRPr="00B34091" w:rsidRDefault="00346009"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2B91AF"/>
                          <w:sz w:val="19"/>
                          <w:szCs w:val="19"/>
                          <w:highlight w:val="white"/>
                        </w:rPr>
                        <w:t>List</w:t>
                      </w:r>
                      <w:r>
                        <w:rPr>
                          <w:rFonts w:ascii="Cascadia Mono" w:hAnsi="Cascadia Mono" w:cs="Cascadia Mono"/>
                          <w:color w:val="1A94FF"/>
                          <w:sz w:val="19"/>
                          <w:szCs w:val="19"/>
                          <w:highlight w:val="white"/>
                        </w:rPr>
                        <w:t>&lt;</w:t>
                      </w:r>
                      <w:proofErr w:type="spellStart"/>
                      <w:r>
                        <w:rPr>
                          <w:rFonts w:ascii="Cascadia Mono" w:hAnsi="Cascadia Mono" w:cs="Cascadia Mono"/>
                          <w:color w:val="2B91AF"/>
                          <w:sz w:val="19"/>
                          <w:szCs w:val="19"/>
                          <w:highlight w:val="white"/>
                        </w:rPr>
                        <w:t>Dictionary</w:t>
                      </w:r>
                      <w:proofErr w:type="spellEnd"/>
                      <w:r>
                        <w:rPr>
                          <w:rFonts w:ascii="Cascadia Mono" w:hAnsi="Cascadia Mono" w:cs="Cascadia Mono"/>
                          <w:color w:val="FFD702"/>
                          <w:sz w:val="19"/>
                          <w:szCs w:val="19"/>
                          <w:highlight w:val="white"/>
                        </w:rPr>
                        <w:t>&lt;</w:t>
                      </w:r>
                      <w:proofErr w:type="spellStart"/>
                      <w:r>
                        <w:rPr>
                          <w:rFonts w:ascii="Cascadia Mono" w:hAnsi="Cascadia Mono" w:cs="Cascadia Mono"/>
                          <w:color w:val="0000FF"/>
                          <w:sz w:val="19"/>
                          <w:szCs w:val="19"/>
                          <w:highlight w:val="white"/>
                        </w:rPr>
                        <w:t>string</w:t>
                      </w:r>
                      <w:proofErr w:type="spellEnd"/>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FF"/>
                          <w:sz w:val="19"/>
                          <w:szCs w:val="19"/>
                          <w:highlight w:val="white"/>
                        </w:rPr>
                        <w:t>string</w:t>
                      </w:r>
                      <w:proofErr w:type="spellEnd"/>
                      <w:r>
                        <w:rPr>
                          <w:rFonts w:ascii="Cascadia Mono" w:hAnsi="Cascadia Mono" w:cs="Cascadia Mono"/>
                          <w:color w:val="FFD702"/>
                          <w:sz w:val="19"/>
                          <w:szCs w:val="19"/>
                          <w:highlight w:val="white"/>
                        </w:rPr>
                        <w:t>&gt;</w:t>
                      </w:r>
                      <w:r>
                        <w:rPr>
                          <w:rFonts w:ascii="Cascadia Mono" w:hAnsi="Cascadia Mono" w:cs="Cascadia Mono"/>
                          <w:color w:val="1A94FF"/>
                          <w:sz w:val="19"/>
                          <w:szCs w:val="19"/>
                          <w:highlight w:val="white"/>
                        </w:rPr>
                        <w:t>&gt;</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reservationResult</w:t>
                      </w:r>
                      <w:proofErr w:type="spellEnd"/>
                      <w:r>
                        <w:rPr>
                          <w:rFonts w:ascii="Cascadia Mono" w:hAnsi="Cascadia Mono" w:cs="Cascadia Mono"/>
                          <w:color w:val="000000"/>
                          <w:sz w:val="19"/>
                          <w:szCs w:val="19"/>
                          <w:highlight w:val="white"/>
                        </w:rPr>
                        <w:t xml:space="preserve"> = </w:t>
                      </w:r>
                      <w:r>
                        <w:rPr>
                          <w:rFonts w:ascii="Cascadia Mono" w:hAnsi="Cascadia Mono" w:cs="Cascadia Mono"/>
                          <w:color w:val="1A94FF"/>
                          <w:sz w:val="19"/>
                          <w:szCs w:val="19"/>
                          <w:highlight w:val="white"/>
                        </w:rPr>
                        <w:t>(</w:t>
                      </w:r>
                      <w:r>
                        <w:rPr>
                          <w:rFonts w:ascii="Cascadia Mono" w:hAnsi="Cascadia Mono" w:cs="Cascadia Mono"/>
                          <w:color w:val="2B91AF"/>
                          <w:sz w:val="19"/>
                          <w:szCs w:val="19"/>
                          <w:highlight w:val="white"/>
                        </w:rPr>
                        <w:t>List</w:t>
                      </w:r>
                      <w:r>
                        <w:rPr>
                          <w:rFonts w:ascii="Cascadia Mono" w:hAnsi="Cascadia Mono" w:cs="Cascadia Mono"/>
                          <w:color w:val="FFD702"/>
                          <w:sz w:val="19"/>
                          <w:szCs w:val="19"/>
                          <w:highlight w:val="white"/>
                        </w:rPr>
                        <w:t>&lt;</w:t>
                      </w:r>
                      <w:proofErr w:type="spellStart"/>
                      <w:r>
                        <w:rPr>
                          <w:rFonts w:ascii="Cascadia Mono" w:hAnsi="Cascadia Mono" w:cs="Cascadia Mono"/>
                          <w:color w:val="2B91AF"/>
                          <w:sz w:val="19"/>
                          <w:szCs w:val="19"/>
                          <w:highlight w:val="white"/>
                        </w:rPr>
                        <w:t>Dictionary</w:t>
                      </w:r>
                      <w:proofErr w:type="spellEnd"/>
                      <w:r>
                        <w:rPr>
                          <w:rFonts w:ascii="Cascadia Mono" w:hAnsi="Cascadia Mono" w:cs="Cascadia Mono"/>
                          <w:color w:val="D86AC2"/>
                          <w:sz w:val="19"/>
                          <w:szCs w:val="19"/>
                          <w:highlight w:val="white"/>
                        </w:rPr>
                        <w:t>&lt;</w:t>
                      </w:r>
                      <w:proofErr w:type="spellStart"/>
                      <w:r>
                        <w:rPr>
                          <w:rFonts w:ascii="Cascadia Mono" w:hAnsi="Cascadia Mono" w:cs="Cascadia Mono"/>
                          <w:color w:val="0000FF"/>
                          <w:sz w:val="19"/>
                          <w:szCs w:val="19"/>
                          <w:highlight w:val="white"/>
                        </w:rPr>
                        <w:t>string</w:t>
                      </w:r>
                      <w:proofErr w:type="spellEnd"/>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FF"/>
                          <w:sz w:val="19"/>
                          <w:szCs w:val="19"/>
                          <w:highlight w:val="white"/>
                        </w:rPr>
                        <w:t>string</w:t>
                      </w:r>
                      <w:proofErr w:type="spellEnd"/>
                      <w:r>
                        <w:rPr>
                          <w:rFonts w:ascii="Cascadia Mono" w:hAnsi="Cascadia Mono" w:cs="Cascadia Mono"/>
                          <w:color w:val="D86AC2"/>
                          <w:sz w:val="19"/>
                          <w:szCs w:val="19"/>
                          <w:highlight w:val="white"/>
                        </w:rPr>
                        <w:t>&gt;</w:t>
                      </w:r>
                      <w:proofErr w:type="gramStart"/>
                      <w:r>
                        <w:rPr>
                          <w:rFonts w:ascii="Cascadia Mono" w:hAnsi="Cascadia Mono" w:cs="Cascadia Mono"/>
                          <w:color w:val="FFD702"/>
                          <w:sz w:val="19"/>
                          <w:szCs w:val="19"/>
                          <w:highlight w:val="white"/>
                        </w:rPr>
                        <w:t>&gt;</w:t>
                      </w:r>
                      <w:r>
                        <w:rPr>
                          <w:rFonts w:ascii="Cascadia Mono" w:hAnsi="Cascadia Mono" w:cs="Cascadia Mono"/>
                          <w:color w:val="1A94FF"/>
                          <w:sz w:val="19"/>
                          <w:szCs w:val="19"/>
                          <w:highlight w:val="white"/>
                        </w:rPr>
                        <w:t>)</w:t>
                      </w:r>
                      <w:proofErr w:type="spellStart"/>
                      <w:r>
                        <w:rPr>
                          <w:rFonts w:ascii="Cascadia Mono" w:hAnsi="Cascadia Mono" w:cs="Cascadia Mono"/>
                          <w:color w:val="0000FF"/>
                          <w:sz w:val="19"/>
                          <w:szCs w:val="19"/>
                          <w:highlight w:val="white"/>
                        </w:rPr>
                        <w:t>await</w:t>
                      </w:r>
                      <w:proofErr w:type="spellEnd"/>
                      <w:proofErr w:type="gramEnd"/>
                      <w:r>
                        <w:rPr>
                          <w:rFonts w:ascii="Cascadia Mono" w:hAnsi="Cascadia Mono" w:cs="Cascadia Mono"/>
                          <w:color w:val="000000"/>
                          <w:sz w:val="19"/>
                          <w:szCs w:val="19"/>
                          <w:highlight w:val="white"/>
                        </w:rPr>
                        <w:t xml:space="preserve"> </w:t>
                      </w:r>
                      <w:proofErr w:type="spellStart"/>
                      <w:r>
                        <w:rPr>
                          <w:rFonts w:ascii="Cascadia Mono" w:hAnsi="Cascadia Mono" w:cs="Cascadia Mono"/>
                          <w:color w:val="2B91AF"/>
                          <w:sz w:val="19"/>
                          <w:szCs w:val="19"/>
                          <w:highlight w:val="white"/>
                        </w:rPr>
                        <w:t>ApiComm</w:t>
                      </w:r>
                      <w:r>
                        <w:rPr>
                          <w:rFonts w:ascii="Cascadia Mono" w:hAnsi="Cascadia Mono" w:cs="Cascadia Mono"/>
                          <w:color w:val="000000"/>
                          <w:sz w:val="19"/>
                          <w:szCs w:val="19"/>
                          <w:highlight w:val="white"/>
                        </w:rPr>
                        <w:t>.SendPost</w:t>
                      </w:r>
                      <w:proofErr w:type="spellEnd"/>
                      <w:r>
                        <w:rPr>
                          <w:rFonts w:ascii="Cascadia Mono" w:hAnsi="Cascadia Mono" w:cs="Cascadia Mono"/>
                          <w:color w:val="1A94FF"/>
                          <w:sz w:val="19"/>
                          <w:szCs w:val="19"/>
                          <w:highlight w:val="white"/>
                        </w:rPr>
                        <w:t>(</w:t>
                      </w:r>
                      <w:proofErr w:type="spellStart"/>
                      <w:r>
                        <w:rPr>
                          <w:rFonts w:ascii="Cascadia Mono" w:hAnsi="Cascadia Mono" w:cs="Cascadia Mono"/>
                          <w:color w:val="0000FF"/>
                          <w:sz w:val="19"/>
                          <w:szCs w:val="19"/>
                          <w:highlight w:val="white"/>
                        </w:rPr>
                        <w:t>new</w:t>
                      </w:r>
                      <w:proofErr w:type="spellEnd"/>
                      <w:r>
                        <w:rPr>
                          <w:rFonts w:ascii="Cascadia Mono" w:hAnsi="Cascadia Mono" w:cs="Cascadia Mono"/>
                          <w:color w:val="000000"/>
                          <w:sz w:val="19"/>
                          <w:szCs w:val="19"/>
                          <w:highlight w:val="white"/>
                        </w:rPr>
                        <w:t xml:space="preserve"> </w:t>
                      </w:r>
                      <w:proofErr w:type="spellStart"/>
                      <w:r>
                        <w:rPr>
                          <w:rFonts w:ascii="Cascadia Mono" w:hAnsi="Cascadia Mono" w:cs="Cascadia Mono"/>
                          <w:color w:val="2B91AF"/>
                          <w:sz w:val="19"/>
                          <w:szCs w:val="19"/>
                          <w:highlight w:val="white"/>
                        </w:rPr>
                        <w:t>Dictionary</w:t>
                      </w:r>
                      <w:proofErr w:type="spellEnd"/>
                      <w:r>
                        <w:rPr>
                          <w:rFonts w:ascii="Cascadia Mono" w:hAnsi="Cascadia Mono" w:cs="Cascadia Mono"/>
                          <w:color w:val="FFD702"/>
                          <w:sz w:val="19"/>
                          <w:szCs w:val="19"/>
                          <w:highlight w:val="white"/>
                        </w:rPr>
                        <w:t>&lt;</w:t>
                      </w:r>
                      <w:proofErr w:type="spellStart"/>
                      <w:r>
                        <w:rPr>
                          <w:rFonts w:ascii="Cascadia Mono" w:hAnsi="Cascadia Mono" w:cs="Cascadia Mono"/>
                          <w:color w:val="0000FF"/>
                          <w:sz w:val="19"/>
                          <w:szCs w:val="19"/>
                          <w:highlight w:val="white"/>
                        </w:rPr>
                        <w:t>string</w:t>
                      </w:r>
                      <w:proofErr w:type="spellEnd"/>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FF"/>
                          <w:sz w:val="19"/>
                          <w:szCs w:val="19"/>
                          <w:highlight w:val="white"/>
                        </w:rPr>
                        <w:t>string</w:t>
                      </w:r>
                      <w:proofErr w:type="spellEnd"/>
                      <w:r>
                        <w:rPr>
                          <w:rFonts w:ascii="Cascadia Mono" w:hAnsi="Cascadia Mono" w:cs="Cascadia Mono"/>
                          <w:color w:val="FFD702"/>
                          <w:sz w:val="19"/>
                          <w:szCs w:val="19"/>
                          <w:highlight w:val="white"/>
                        </w:rPr>
                        <w:t>&gt;()</w:t>
                      </w:r>
                      <w:r>
                        <w:rPr>
                          <w:rFonts w:ascii="Cascadia Mono" w:hAnsi="Cascadia Mono" w:cs="Cascadia Mono"/>
                          <w:color w:val="000000"/>
                          <w:sz w:val="19"/>
                          <w:szCs w:val="19"/>
                          <w:highlight w:val="white"/>
                        </w:rPr>
                        <w:t xml:space="preserve"> </w:t>
                      </w:r>
                      <w:r>
                        <w:rPr>
                          <w:rFonts w:ascii="Cascadia Mono" w:hAnsi="Cascadia Mono" w:cs="Cascadia Mono"/>
                          <w:color w:val="FFD702"/>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D86AC2"/>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w:t>
                      </w:r>
                      <w:proofErr w:type="spellStart"/>
                      <w:r>
                        <w:rPr>
                          <w:rFonts w:ascii="Cascadia Mono" w:hAnsi="Cascadia Mono" w:cs="Cascadia Mono"/>
                          <w:color w:val="A31515"/>
                          <w:sz w:val="19"/>
                          <w:szCs w:val="19"/>
                          <w:highlight w:val="white"/>
                        </w:rPr>
                        <w:t>type</w:t>
                      </w:r>
                      <w:proofErr w:type="spellEnd"/>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w:t>
                      </w:r>
                      <w:proofErr w:type="spellStart"/>
                      <w:r>
                        <w:rPr>
                          <w:rFonts w:ascii="Cascadia Mono" w:hAnsi="Cascadia Mono" w:cs="Cascadia Mono"/>
                          <w:color w:val="A31515"/>
                          <w:sz w:val="19"/>
                          <w:szCs w:val="19"/>
                          <w:highlight w:val="white"/>
                        </w:rPr>
                        <w:t>deleteExpiredReservations</w:t>
                      </w:r>
                      <w:proofErr w:type="spellEnd"/>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D86AC2"/>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FFD702"/>
                          <w:sz w:val="19"/>
                          <w:szCs w:val="19"/>
                          <w:highlight w:val="white"/>
                        </w:rPr>
                        <w:t>}</w:t>
                      </w:r>
                      <w:r>
                        <w:rPr>
                          <w:rFonts w:ascii="Cascadia Mono" w:hAnsi="Cascadia Mono" w:cs="Cascadia Mono"/>
                          <w:color w:val="1A94FF"/>
                          <w:sz w:val="19"/>
                          <w:szCs w:val="19"/>
                          <w:highlight w:val="white"/>
                        </w:rPr>
                        <w:t>)</w:t>
                      </w:r>
                      <w:r>
                        <w:rPr>
                          <w:rFonts w:ascii="Cascadia Mono" w:hAnsi="Cascadia Mono" w:cs="Cascadia Mono"/>
                          <w:color w:val="000000"/>
                          <w:sz w:val="19"/>
                          <w:szCs w:val="19"/>
                          <w:highlight w:val="white"/>
                        </w:rPr>
                        <w:t>;</w:t>
                      </w:r>
                    </w:p>
                    <w:p w14:paraId="6745695C" w14:textId="77777777" w:rsidR="00346009" w:rsidRPr="00B34091" w:rsidRDefault="00346009"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2B91AF"/>
                          <w:sz w:val="19"/>
                          <w:szCs w:val="19"/>
                          <w:highlight w:val="white"/>
                        </w:rPr>
                        <w:t>List</w:t>
                      </w:r>
                      <w:r>
                        <w:rPr>
                          <w:rFonts w:ascii="Cascadia Mono" w:hAnsi="Cascadia Mono" w:cs="Cascadia Mono"/>
                          <w:color w:val="1A94FF"/>
                          <w:sz w:val="19"/>
                          <w:szCs w:val="19"/>
                          <w:highlight w:val="white"/>
                        </w:rPr>
                        <w:t>&lt;</w:t>
                      </w:r>
                      <w:proofErr w:type="spellStart"/>
                      <w:r>
                        <w:rPr>
                          <w:rFonts w:ascii="Cascadia Mono" w:hAnsi="Cascadia Mono" w:cs="Cascadia Mono"/>
                          <w:color w:val="2B91AF"/>
                          <w:sz w:val="19"/>
                          <w:szCs w:val="19"/>
                          <w:highlight w:val="white"/>
                        </w:rPr>
                        <w:t>Dictionary</w:t>
                      </w:r>
                      <w:proofErr w:type="spellEnd"/>
                      <w:r>
                        <w:rPr>
                          <w:rFonts w:ascii="Cascadia Mono" w:hAnsi="Cascadia Mono" w:cs="Cascadia Mono"/>
                          <w:color w:val="FFD702"/>
                          <w:sz w:val="19"/>
                          <w:szCs w:val="19"/>
                          <w:highlight w:val="white"/>
                        </w:rPr>
                        <w:t>&lt;</w:t>
                      </w:r>
                      <w:proofErr w:type="spellStart"/>
                      <w:r>
                        <w:rPr>
                          <w:rFonts w:ascii="Cascadia Mono" w:hAnsi="Cascadia Mono" w:cs="Cascadia Mono"/>
                          <w:color w:val="0000FF"/>
                          <w:sz w:val="19"/>
                          <w:szCs w:val="19"/>
                          <w:highlight w:val="white"/>
                        </w:rPr>
                        <w:t>string</w:t>
                      </w:r>
                      <w:proofErr w:type="spellEnd"/>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FF"/>
                          <w:sz w:val="19"/>
                          <w:szCs w:val="19"/>
                          <w:highlight w:val="white"/>
                        </w:rPr>
                        <w:t>string</w:t>
                      </w:r>
                      <w:proofErr w:type="spellEnd"/>
                      <w:r>
                        <w:rPr>
                          <w:rFonts w:ascii="Cascadia Mono" w:hAnsi="Cascadia Mono" w:cs="Cascadia Mono"/>
                          <w:color w:val="FFD702"/>
                          <w:sz w:val="19"/>
                          <w:szCs w:val="19"/>
                          <w:highlight w:val="white"/>
                        </w:rPr>
                        <w:t>&gt;</w:t>
                      </w:r>
                      <w:r>
                        <w:rPr>
                          <w:rFonts w:ascii="Cascadia Mono" w:hAnsi="Cascadia Mono" w:cs="Cascadia Mono"/>
                          <w:color w:val="1A94FF"/>
                          <w:sz w:val="19"/>
                          <w:szCs w:val="19"/>
                          <w:highlight w:val="white"/>
                        </w:rPr>
                        <w:t>&gt;</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bookingResult</w:t>
                      </w:r>
                      <w:proofErr w:type="spellEnd"/>
                      <w:r>
                        <w:rPr>
                          <w:rFonts w:ascii="Cascadia Mono" w:hAnsi="Cascadia Mono" w:cs="Cascadia Mono"/>
                          <w:color w:val="000000"/>
                          <w:sz w:val="19"/>
                          <w:szCs w:val="19"/>
                          <w:highlight w:val="white"/>
                        </w:rPr>
                        <w:t xml:space="preserve"> = </w:t>
                      </w:r>
                      <w:r>
                        <w:rPr>
                          <w:rFonts w:ascii="Cascadia Mono" w:hAnsi="Cascadia Mono" w:cs="Cascadia Mono"/>
                          <w:color w:val="1A94FF"/>
                          <w:sz w:val="19"/>
                          <w:szCs w:val="19"/>
                          <w:highlight w:val="white"/>
                        </w:rPr>
                        <w:t>(</w:t>
                      </w:r>
                      <w:r>
                        <w:rPr>
                          <w:rFonts w:ascii="Cascadia Mono" w:hAnsi="Cascadia Mono" w:cs="Cascadia Mono"/>
                          <w:color w:val="2B91AF"/>
                          <w:sz w:val="19"/>
                          <w:szCs w:val="19"/>
                          <w:highlight w:val="white"/>
                        </w:rPr>
                        <w:t>List</w:t>
                      </w:r>
                      <w:r>
                        <w:rPr>
                          <w:rFonts w:ascii="Cascadia Mono" w:hAnsi="Cascadia Mono" w:cs="Cascadia Mono"/>
                          <w:color w:val="FFD702"/>
                          <w:sz w:val="19"/>
                          <w:szCs w:val="19"/>
                          <w:highlight w:val="white"/>
                        </w:rPr>
                        <w:t>&lt;</w:t>
                      </w:r>
                      <w:proofErr w:type="spellStart"/>
                      <w:r>
                        <w:rPr>
                          <w:rFonts w:ascii="Cascadia Mono" w:hAnsi="Cascadia Mono" w:cs="Cascadia Mono"/>
                          <w:color w:val="2B91AF"/>
                          <w:sz w:val="19"/>
                          <w:szCs w:val="19"/>
                          <w:highlight w:val="white"/>
                        </w:rPr>
                        <w:t>Dictionary</w:t>
                      </w:r>
                      <w:proofErr w:type="spellEnd"/>
                      <w:r>
                        <w:rPr>
                          <w:rFonts w:ascii="Cascadia Mono" w:hAnsi="Cascadia Mono" w:cs="Cascadia Mono"/>
                          <w:color w:val="D86AC2"/>
                          <w:sz w:val="19"/>
                          <w:szCs w:val="19"/>
                          <w:highlight w:val="white"/>
                        </w:rPr>
                        <w:t>&lt;</w:t>
                      </w:r>
                      <w:proofErr w:type="spellStart"/>
                      <w:r>
                        <w:rPr>
                          <w:rFonts w:ascii="Cascadia Mono" w:hAnsi="Cascadia Mono" w:cs="Cascadia Mono"/>
                          <w:color w:val="0000FF"/>
                          <w:sz w:val="19"/>
                          <w:szCs w:val="19"/>
                          <w:highlight w:val="white"/>
                        </w:rPr>
                        <w:t>string</w:t>
                      </w:r>
                      <w:proofErr w:type="spellEnd"/>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FF"/>
                          <w:sz w:val="19"/>
                          <w:szCs w:val="19"/>
                          <w:highlight w:val="white"/>
                        </w:rPr>
                        <w:t>string</w:t>
                      </w:r>
                      <w:proofErr w:type="spellEnd"/>
                      <w:r>
                        <w:rPr>
                          <w:rFonts w:ascii="Cascadia Mono" w:hAnsi="Cascadia Mono" w:cs="Cascadia Mono"/>
                          <w:color w:val="D86AC2"/>
                          <w:sz w:val="19"/>
                          <w:szCs w:val="19"/>
                          <w:highlight w:val="white"/>
                        </w:rPr>
                        <w:t>&gt;</w:t>
                      </w:r>
                      <w:proofErr w:type="gramStart"/>
                      <w:r>
                        <w:rPr>
                          <w:rFonts w:ascii="Cascadia Mono" w:hAnsi="Cascadia Mono" w:cs="Cascadia Mono"/>
                          <w:color w:val="FFD702"/>
                          <w:sz w:val="19"/>
                          <w:szCs w:val="19"/>
                          <w:highlight w:val="white"/>
                        </w:rPr>
                        <w:t>&gt;</w:t>
                      </w:r>
                      <w:r>
                        <w:rPr>
                          <w:rFonts w:ascii="Cascadia Mono" w:hAnsi="Cascadia Mono" w:cs="Cascadia Mono"/>
                          <w:color w:val="1A94FF"/>
                          <w:sz w:val="19"/>
                          <w:szCs w:val="19"/>
                          <w:highlight w:val="white"/>
                        </w:rPr>
                        <w:t>)</w:t>
                      </w:r>
                      <w:proofErr w:type="spellStart"/>
                      <w:r>
                        <w:rPr>
                          <w:rFonts w:ascii="Cascadia Mono" w:hAnsi="Cascadia Mono" w:cs="Cascadia Mono"/>
                          <w:color w:val="0000FF"/>
                          <w:sz w:val="19"/>
                          <w:szCs w:val="19"/>
                          <w:highlight w:val="white"/>
                        </w:rPr>
                        <w:t>await</w:t>
                      </w:r>
                      <w:proofErr w:type="spellEnd"/>
                      <w:proofErr w:type="gramEnd"/>
                      <w:r>
                        <w:rPr>
                          <w:rFonts w:ascii="Cascadia Mono" w:hAnsi="Cascadia Mono" w:cs="Cascadia Mono"/>
                          <w:color w:val="000000"/>
                          <w:sz w:val="19"/>
                          <w:szCs w:val="19"/>
                          <w:highlight w:val="white"/>
                        </w:rPr>
                        <w:t xml:space="preserve"> </w:t>
                      </w:r>
                      <w:proofErr w:type="spellStart"/>
                      <w:r>
                        <w:rPr>
                          <w:rFonts w:ascii="Cascadia Mono" w:hAnsi="Cascadia Mono" w:cs="Cascadia Mono"/>
                          <w:color w:val="2B91AF"/>
                          <w:sz w:val="19"/>
                          <w:szCs w:val="19"/>
                          <w:highlight w:val="white"/>
                        </w:rPr>
                        <w:t>ApiComm</w:t>
                      </w:r>
                      <w:r>
                        <w:rPr>
                          <w:rFonts w:ascii="Cascadia Mono" w:hAnsi="Cascadia Mono" w:cs="Cascadia Mono"/>
                          <w:color w:val="000000"/>
                          <w:sz w:val="19"/>
                          <w:szCs w:val="19"/>
                          <w:highlight w:val="white"/>
                        </w:rPr>
                        <w:t>.SendPost</w:t>
                      </w:r>
                      <w:proofErr w:type="spellEnd"/>
                      <w:r>
                        <w:rPr>
                          <w:rFonts w:ascii="Cascadia Mono" w:hAnsi="Cascadia Mono" w:cs="Cascadia Mono"/>
                          <w:color w:val="1A94FF"/>
                          <w:sz w:val="19"/>
                          <w:szCs w:val="19"/>
                          <w:highlight w:val="white"/>
                        </w:rPr>
                        <w:t>(</w:t>
                      </w:r>
                      <w:proofErr w:type="spellStart"/>
                      <w:r>
                        <w:rPr>
                          <w:rFonts w:ascii="Cascadia Mono" w:hAnsi="Cascadia Mono" w:cs="Cascadia Mono"/>
                          <w:color w:val="0000FF"/>
                          <w:sz w:val="19"/>
                          <w:szCs w:val="19"/>
                          <w:highlight w:val="white"/>
                        </w:rPr>
                        <w:t>new</w:t>
                      </w:r>
                      <w:proofErr w:type="spellEnd"/>
                      <w:r>
                        <w:rPr>
                          <w:rFonts w:ascii="Cascadia Mono" w:hAnsi="Cascadia Mono" w:cs="Cascadia Mono"/>
                          <w:color w:val="000000"/>
                          <w:sz w:val="19"/>
                          <w:szCs w:val="19"/>
                          <w:highlight w:val="white"/>
                        </w:rPr>
                        <w:t xml:space="preserve"> </w:t>
                      </w:r>
                      <w:proofErr w:type="spellStart"/>
                      <w:r>
                        <w:rPr>
                          <w:rFonts w:ascii="Cascadia Mono" w:hAnsi="Cascadia Mono" w:cs="Cascadia Mono"/>
                          <w:color w:val="2B91AF"/>
                          <w:sz w:val="19"/>
                          <w:szCs w:val="19"/>
                          <w:highlight w:val="white"/>
                        </w:rPr>
                        <w:t>Dictionary</w:t>
                      </w:r>
                      <w:proofErr w:type="spellEnd"/>
                      <w:r>
                        <w:rPr>
                          <w:rFonts w:ascii="Cascadia Mono" w:hAnsi="Cascadia Mono" w:cs="Cascadia Mono"/>
                          <w:color w:val="FFD702"/>
                          <w:sz w:val="19"/>
                          <w:szCs w:val="19"/>
                          <w:highlight w:val="white"/>
                        </w:rPr>
                        <w:t>&lt;</w:t>
                      </w:r>
                      <w:proofErr w:type="spellStart"/>
                      <w:r>
                        <w:rPr>
                          <w:rFonts w:ascii="Cascadia Mono" w:hAnsi="Cascadia Mono" w:cs="Cascadia Mono"/>
                          <w:color w:val="0000FF"/>
                          <w:sz w:val="19"/>
                          <w:szCs w:val="19"/>
                          <w:highlight w:val="white"/>
                        </w:rPr>
                        <w:t>string</w:t>
                      </w:r>
                      <w:proofErr w:type="spellEnd"/>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FF"/>
                          <w:sz w:val="19"/>
                          <w:szCs w:val="19"/>
                          <w:highlight w:val="white"/>
                        </w:rPr>
                        <w:t>string</w:t>
                      </w:r>
                      <w:proofErr w:type="spellEnd"/>
                      <w:r>
                        <w:rPr>
                          <w:rFonts w:ascii="Cascadia Mono" w:hAnsi="Cascadia Mono" w:cs="Cascadia Mono"/>
                          <w:color w:val="FFD702"/>
                          <w:sz w:val="19"/>
                          <w:szCs w:val="19"/>
                          <w:highlight w:val="white"/>
                        </w:rPr>
                        <w:t>&gt;()</w:t>
                      </w:r>
                      <w:r>
                        <w:rPr>
                          <w:rFonts w:ascii="Cascadia Mono" w:hAnsi="Cascadia Mono" w:cs="Cascadia Mono"/>
                          <w:color w:val="000000"/>
                          <w:sz w:val="19"/>
                          <w:szCs w:val="19"/>
                          <w:highlight w:val="white"/>
                        </w:rPr>
                        <w:t xml:space="preserve"> </w:t>
                      </w:r>
                      <w:r>
                        <w:rPr>
                          <w:rFonts w:ascii="Cascadia Mono" w:hAnsi="Cascadia Mono" w:cs="Cascadia Mono"/>
                          <w:color w:val="FFD702"/>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D86AC2"/>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w:t>
                      </w:r>
                      <w:proofErr w:type="spellStart"/>
                      <w:r>
                        <w:rPr>
                          <w:rFonts w:ascii="Cascadia Mono" w:hAnsi="Cascadia Mono" w:cs="Cascadia Mono"/>
                          <w:color w:val="A31515"/>
                          <w:sz w:val="19"/>
                          <w:szCs w:val="19"/>
                          <w:highlight w:val="white"/>
                        </w:rPr>
                        <w:t>type</w:t>
                      </w:r>
                      <w:proofErr w:type="spellEnd"/>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w:t>
                      </w:r>
                      <w:proofErr w:type="spellStart"/>
                      <w:r>
                        <w:rPr>
                          <w:rFonts w:ascii="Cascadia Mono" w:hAnsi="Cascadia Mono" w:cs="Cascadia Mono"/>
                          <w:color w:val="A31515"/>
                          <w:sz w:val="19"/>
                          <w:szCs w:val="19"/>
                          <w:highlight w:val="white"/>
                        </w:rPr>
                        <w:t>deleteExpiredBookings</w:t>
                      </w:r>
                      <w:proofErr w:type="spellEnd"/>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D86AC2"/>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FFD702"/>
                          <w:sz w:val="19"/>
                          <w:szCs w:val="19"/>
                          <w:highlight w:val="white"/>
                        </w:rPr>
                        <w:t>}</w:t>
                      </w:r>
                      <w:r>
                        <w:rPr>
                          <w:rFonts w:ascii="Cascadia Mono" w:hAnsi="Cascadia Mono" w:cs="Cascadia Mono"/>
                          <w:color w:val="1A94FF"/>
                          <w:sz w:val="19"/>
                          <w:szCs w:val="19"/>
                          <w:highlight w:val="white"/>
                        </w:rPr>
                        <w:t>)</w:t>
                      </w:r>
                      <w:r>
                        <w:rPr>
                          <w:rFonts w:ascii="Cascadia Mono" w:hAnsi="Cascadia Mono" w:cs="Cascadia Mono"/>
                          <w:color w:val="000000"/>
                          <w:sz w:val="19"/>
                          <w:szCs w:val="19"/>
                          <w:highlight w:val="white"/>
                        </w:rPr>
                        <w:t>;</w:t>
                      </w:r>
                    </w:p>
                    <w:p w14:paraId="6CE7CE7A" w14:textId="77777777" w:rsidR="00346009" w:rsidRDefault="00346009" w:rsidP="0083232E">
                      <w:r>
                        <w:rPr>
                          <w:rFonts w:ascii="Cascadia Mono" w:hAnsi="Cascadia Mono" w:cs="Cascadia Mono"/>
                          <w:color w:val="D86AC2"/>
                          <w:sz w:val="19"/>
                          <w:szCs w:val="19"/>
                          <w:highlight w:val="white"/>
                        </w:rPr>
                        <w:t>}</w:t>
                      </w:r>
                    </w:p>
                  </w:txbxContent>
                </v:textbox>
                <w10:wrap type="square" anchorx="margin" anchory="margin"/>
              </v:shape>
            </w:pict>
          </mc:Fallback>
        </mc:AlternateContent>
      </w:r>
      <w:r w:rsidRPr="009661B9">
        <w:t xml:space="preserve">Részletes </w:t>
      </w:r>
      <w:proofErr w:type="spellStart"/>
      <w:r w:rsidRPr="009661B9">
        <w:t>formok</w:t>
      </w:r>
      <w:bookmarkEnd w:id="20"/>
      <w:proofErr w:type="spellEnd"/>
    </w:p>
    <w:p w14:paraId="5C143C3A" w14:textId="77777777" w:rsidR="0083232E" w:rsidRPr="009661B9" w:rsidRDefault="0083232E" w:rsidP="0083232E">
      <w:pPr>
        <w:jc w:val="both"/>
      </w:pPr>
      <w:r w:rsidRPr="009661B9">
        <w:t>Két részletes oldal van „</w:t>
      </w:r>
      <w:proofErr w:type="spellStart"/>
      <w:r w:rsidRPr="009661B9">
        <w:t>bookDetailedPage.cs</w:t>
      </w:r>
      <w:proofErr w:type="spellEnd"/>
      <w:r w:rsidRPr="009661B9">
        <w:t>” és „</w:t>
      </w:r>
      <w:proofErr w:type="spellStart"/>
      <w:r w:rsidRPr="009661B9">
        <w:t>userDetailedPage</w:t>
      </w:r>
      <w:proofErr w:type="spellEnd"/>
      <w:r w:rsidRPr="009661B9">
        <w:t xml:space="preserve">” itt. Ezeken az oldalakon az adott tábla összes adatát módosítani lehet, illetve extra műveleteket is lehet az oldalakon csinálni (pl.: egy felhasználó részletes oldalán a tagságát lehet </w:t>
      </w:r>
      <w:proofErr w:type="spellStart"/>
      <w:r w:rsidRPr="009661B9">
        <w:t>meghosszabítani</w:t>
      </w:r>
      <w:proofErr w:type="spellEnd"/>
      <w:r w:rsidRPr="009661B9">
        <w:t xml:space="preserve">). A </w:t>
      </w:r>
      <w:proofErr w:type="spellStart"/>
      <w:r w:rsidRPr="009661B9">
        <w:t>form</w:t>
      </w:r>
      <w:proofErr w:type="spellEnd"/>
      <w:r w:rsidRPr="009661B9">
        <w:t xml:space="preserve"> érzékeli, ha változás történt az adatokban úgy, hogy eltárolja az eredeti betöltött adatokat, és ha különbözik a jelenlegi adatoktól akkor történt változás. Figyelmeztet is ha be szeretnénk zárni az adott részletes oldalt. A „</w:t>
      </w:r>
      <w:proofErr w:type="spellStart"/>
      <w:r w:rsidRPr="009661B9">
        <w:t>bookDetailedPage.cs</w:t>
      </w:r>
      <w:proofErr w:type="spellEnd"/>
      <w:r w:rsidRPr="009661B9">
        <w:t xml:space="preserve">” is egyedi, mivel pontosan úgy, mint a </w:t>
      </w:r>
      <w:r w:rsidRPr="009661B9">
        <w:lastRenderedPageBreak/>
        <w:t>„</w:t>
      </w:r>
      <w:proofErr w:type="spellStart"/>
      <w:r w:rsidRPr="009661B9">
        <w:t>PopupSelect.cs</w:t>
      </w:r>
      <w:proofErr w:type="spellEnd"/>
      <w:r w:rsidRPr="009661B9">
        <w:t xml:space="preserve">” két különböző módban indítható el. Az elsőben, ahogy már említve volt módosítani lehet egy könyvet, a második módjában könyvtípust lehet vele hozzáadni. </w:t>
      </w:r>
    </w:p>
    <w:p w14:paraId="0F5751AB" w14:textId="77777777" w:rsidR="0083232E" w:rsidRPr="009661B9" w:rsidRDefault="0083232E" w:rsidP="00FC56A1">
      <w:pPr>
        <w:pStyle w:val="Cmsor3"/>
      </w:pPr>
      <w:bookmarkStart w:id="21" w:name="_Toc194844915"/>
      <w:r w:rsidRPr="009661B9">
        <w:t xml:space="preserve">Hozzáadós </w:t>
      </w:r>
      <w:proofErr w:type="spellStart"/>
      <w:r w:rsidRPr="009661B9">
        <w:t>formok</w:t>
      </w:r>
      <w:bookmarkEnd w:id="21"/>
      <w:proofErr w:type="spellEnd"/>
    </w:p>
    <w:p w14:paraId="23E4C35F" w14:textId="423F29D6" w:rsidR="0083232E" w:rsidRPr="009661B9" w:rsidRDefault="0083232E" w:rsidP="0083232E">
      <w:pPr>
        <w:jc w:val="both"/>
      </w:pPr>
      <w:r w:rsidRPr="009661B9">
        <w:t xml:space="preserve">Két hozzáadós </w:t>
      </w:r>
      <w:proofErr w:type="spellStart"/>
      <w:r w:rsidRPr="009661B9">
        <w:t>form</w:t>
      </w:r>
      <w:proofErr w:type="spellEnd"/>
      <w:r w:rsidRPr="009661B9">
        <w:t xml:space="preserve"> fajta van, mindegyiknek egyetlen lényege, hogy egy új példányt adjanak hozzá a megfelelő táblához. A kétfajta között a legfőbb különbség a kinézet. Az első fajtába tartozik az „</w:t>
      </w:r>
      <w:proofErr w:type="spellStart"/>
      <w:r w:rsidRPr="009661B9">
        <w:t>addEmployee.cs</w:t>
      </w:r>
      <w:proofErr w:type="spellEnd"/>
      <w:r w:rsidRPr="009661B9">
        <w:t>”, „</w:t>
      </w:r>
      <w:proofErr w:type="spellStart"/>
      <w:r w:rsidRPr="009661B9">
        <w:t>addPublisher.cs</w:t>
      </w:r>
      <w:proofErr w:type="spellEnd"/>
      <w:r w:rsidRPr="009661B9">
        <w:t>” és az „</w:t>
      </w:r>
      <w:proofErr w:type="spellStart"/>
      <w:r w:rsidRPr="009661B9">
        <w:t>addUser.cs</w:t>
      </w:r>
      <w:proofErr w:type="spellEnd"/>
      <w:r w:rsidRPr="009661B9">
        <w:t xml:space="preserve">”. Egyszerű hozzáadási </w:t>
      </w:r>
      <w:proofErr w:type="spellStart"/>
      <w:r w:rsidRPr="009661B9">
        <w:t>formok</w:t>
      </w:r>
      <w:proofErr w:type="spellEnd"/>
      <w:r w:rsidRPr="009661B9">
        <w:t xml:space="preserve"> bemeneti mezőkkel. A másik fajta pedig a „</w:t>
      </w:r>
      <w:proofErr w:type="spellStart"/>
      <w:r w:rsidRPr="009661B9">
        <w:t>bookLendingPage.cs</w:t>
      </w:r>
      <w:proofErr w:type="spellEnd"/>
      <w:r w:rsidRPr="009661B9">
        <w:t xml:space="preserve">”, amivel előjegyezni és kivenni lehet könyveket. Két gomb két </w:t>
      </w:r>
      <w:proofErr w:type="spellStart"/>
      <w:r w:rsidRPr="009661B9">
        <w:t>popup</w:t>
      </w:r>
      <w:proofErr w:type="spellEnd"/>
      <w:r w:rsidRPr="009661B9">
        <w:t xml:space="preserve"> </w:t>
      </w:r>
      <w:proofErr w:type="spellStart"/>
      <w:r w:rsidRPr="009661B9">
        <w:t>select-et</w:t>
      </w:r>
      <w:proofErr w:type="spellEnd"/>
      <w:r w:rsidRPr="009661B9">
        <w:t xml:space="preserve"> nyit meg amikkel ki kell választani a könyvet és az olvasót. Itt az dönti el, hogy előjegyzést vagy kivételt add hozzá, hogy melyik </w:t>
      </w:r>
      <w:proofErr w:type="spellStart"/>
      <w:r w:rsidRPr="009661B9">
        <w:t>form</w:t>
      </w:r>
      <w:proofErr w:type="spellEnd"/>
      <w:r w:rsidRPr="009661B9">
        <w:t xml:space="preserve"> hívja meg és milyen paraméterrel, szóval itt is van a konstruktorban egy paraméter, hogy mit fog csinálni. Ehhez a </w:t>
      </w:r>
      <w:proofErr w:type="spellStart"/>
      <w:r w:rsidRPr="009661B9">
        <w:t>formhoz</w:t>
      </w:r>
      <w:proofErr w:type="spellEnd"/>
      <w:r w:rsidRPr="009661B9">
        <w:t xml:space="preserve"> tartozik még egy extra funkcióként azt is megjeleníti, hogy mikor olvasta legutóbb az adott könyvet az olvasó.</w:t>
      </w:r>
    </w:p>
    <w:p w14:paraId="1A27DA79" w14:textId="77777777" w:rsidR="0083232E" w:rsidRPr="009661B9" w:rsidRDefault="0083232E" w:rsidP="00BA6475">
      <w:pPr>
        <w:pStyle w:val="Cmsor3"/>
      </w:pPr>
      <w:bookmarkStart w:id="22" w:name="_Toc194844916"/>
      <w:r w:rsidRPr="009661B9">
        <w:t xml:space="preserve">Visszavevő </w:t>
      </w:r>
      <w:proofErr w:type="spellStart"/>
      <w:r w:rsidRPr="009661B9">
        <w:t>form</w:t>
      </w:r>
      <w:bookmarkEnd w:id="22"/>
      <w:proofErr w:type="spellEnd"/>
    </w:p>
    <w:p w14:paraId="05F507F6" w14:textId="77777777" w:rsidR="0083232E" w:rsidRPr="009661B9" w:rsidRDefault="0083232E" w:rsidP="0083232E">
      <w:pPr>
        <w:jc w:val="both"/>
      </w:pPr>
      <w:r w:rsidRPr="009661B9">
        <w:t>Amikor visszavesznek egy könyvet, a „</w:t>
      </w:r>
      <w:proofErr w:type="spellStart"/>
      <w:r w:rsidRPr="009661B9">
        <w:t>bookTakebackPage.cs</w:t>
      </w:r>
      <w:proofErr w:type="spellEnd"/>
      <w:r w:rsidRPr="009661B9">
        <w:t>” lesz meghívva, ami összesíti a késedelmet és egy végső jóváhagyást kér visszavétel előtt. Amikor a felhasználó oldaláról vesznek vissza könyvet ez nem fog megjelenni, mert ott egyszerre több könyvet is vissza lehet venni.</w:t>
      </w:r>
    </w:p>
    <w:p w14:paraId="243F1E18" w14:textId="77777777" w:rsidR="0083232E" w:rsidRPr="009661B9" w:rsidRDefault="0083232E" w:rsidP="00F41C77">
      <w:pPr>
        <w:pStyle w:val="Cmsor3"/>
      </w:pPr>
      <w:r w:rsidRPr="009661B9">
        <w:t xml:space="preserve"> </w:t>
      </w:r>
      <w:bookmarkStart w:id="23" w:name="_Toc194844917"/>
      <w:r w:rsidRPr="009661B9">
        <w:t>Alkalmazottak</w:t>
      </w:r>
      <w:bookmarkEnd w:id="23"/>
      <w:r w:rsidRPr="009661B9">
        <w:t xml:space="preserve"> </w:t>
      </w:r>
    </w:p>
    <w:p w14:paraId="24723B43" w14:textId="77777777" w:rsidR="0083232E" w:rsidRPr="009661B9" w:rsidRDefault="0083232E" w:rsidP="0083232E">
      <w:pPr>
        <w:jc w:val="both"/>
      </w:pPr>
      <w:r w:rsidRPr="009661B9">
        <w:t>Az „</w:t>
      </w:r>
      <w:proofErr w:type="spellStart"/>
      <w:r w:rsidRPr="009661B9">
        <w:t>EmployeeDetailed.cs</w:t>
      </w:r>
      <w:proofErr w:type="spellEnd"/>
      <w:r w:rsidRPr="009661B9">
        <w:t xml:space="preserve">” az jelenleg bejelentkezett alkalmazott adatait tölti be. A jelszóváltoztatás itt nem olyan biztonságos, mint a felhasználók jelszóváltoztatása, itt csak </w:t>
      </w:r>
      <w:proofErr w:type="spellStart"/>
      <w:r w:rsidRPr="009661B9">
        <w:t>összehasonlíja</w:t>
      </w:r>
      <w:proofErr w:type="spellEnd"/>
      <w:r w:rsidRPr="009661B9">
        <w:t xml:space="preserve"> a régi jelszót az újjal, illetve az új ismétlésével és ki is cseréli. Itt is van a konstruktorban egy paraméter, ami meghatározza milyen módban indul el. Itt, ha a felhasználó </w:t>
      </w:r>
      <w:proofErr w:type="spellStart"/>
      <w:r w:rsidRPr="009661B9">
        <w:t>admin</w:t>
      </w:r>
      <w:proofErr w:type="spellEnd"/>
      <w:r w:rsidRPr="009661B9">
        <w:t xml:space="preserve"> jogosultsággal rendelkezik a rendszer adatait és az alkalmazottakat is tudja felügyelni módosítani. </w:t>
      </w:r>
    </w:p>
    <w:p w14:paraId="4D584A30" w14:textId="77777777" w:rsidR="0083232E" w:rsidRPr="009661B9" w:rsidRDefault="0083232E" w:rsidP="00821DF7">
      <w:pPr>
        <w:pStyle w:val="Cmsor3"/>
      </w:pPr>
      <w:bookmarkStart w:id="24" w:name="_Toc194844918"/>
      <w:r w:rsidRPr="009661B9">
        <w:t xml:space="preserve">Kilistázó </w:t>
      </w:r>
      <w:proofErr w:type="spellStart"/>
      <w:r w:rsidRPr="009661B9">
        <w:t>formok</w:t>
      </w:r>
      <w:bookmarkEnd w:id="24"/>
      <w:proofErr w:type="spellEnd"/>
    </w:p>
    <w:p w14:paraId="4F22ECE7" w14:textId="77777777" w:rsidR="0083232E" w:rsidRPr="009661B9" w:rsidRDefault="0083232E" w:rsidP="0083232E">
      <w:pPr>
        <w:jc w:val="both"/>
      </w:pPr>
      <w:r w:rsidRPr="009661B9">
        <w:t>Ebbe a kategóriába tartozik a „</w:t>
      </w:r>
      <w:proofErr w:type="spellStart"/>
      <w:r w:rsidRPr="009661B9">
        <w:t>AllBooksPage.cs</w:t>
      </w:r>
      <w:proofErr w:type="spellEnd"/>
      <w:r w:rsidRPr="009661B9">
        <w:t>”, „</w:t>
      </w:r>
      <w:proofErr w:type="spellStart"/>
      <w:r w:rsidRPr="009661B9">
        <w:t>BookingsPage.cs</w:t>
      </w:r>
      <w:proofErr w:type="spellEnd"/>
      <w:r w:rsidRPr="009661B9">
        <w:t>”, „</w:t>
      </w:r>
      <w:proofErr w:type="spellStart"/>
      <w:r w:rsidRPr="009661B9">
        <w:t>BorrowingsPage.cs</w:t>
      </w:r>
      <w:proofErr w:type="spellEnd"/>
      <w:r w:rsidRPr="009661B9">
        <w:t>”, „</w:t>
      </w:r>
      <w:proofErr w:type="spellStart"/>
      <w:r w:rsidRPr="009661B9">
        <w:t>PublishersPage.cs</w:t>
      </w:r>
      <w:proofErr w:type="spellEnd"/>
      <w:r w:rsidRPr="009661B9">
        <w:t>”, „</w:t>
      </w:r>
      <w:proofErr w:type="spellStart"/>
      <w:r w:rsidRPr="009661B9">
        <w:t>ReservationsPage.cs</w:t>
      </w:r>
      <w:proofErr w:type="spellEnd"/>
      <w:r w:rsidRPr="009661B9">
        <w:t>”, „</w:t>
      </w:r>
      <w:proofErr w:type="spellStart"/>
      <w:r w:rsidRPr="009661B9">
        <w:t>UsersPage.cs</w:t>
      </w:r>
      <w:proofErr w:type="spellEnd"/>
      <w:r w:rsidRPr="009661B9">
        <w:t>” és gyakorlatilag a „</w:t>
      </w:r>
      <w:proofErr w:type="spellStart"/>
      <w:r w:rsidRPr="009661B9">
        <w:t>PopupSelect.cs</w:t>
      </w:r>
      <w:proofErr w:type="spellEnd"/>
      <w:r w:rsidRPr="009661B9">
        <w:t xml:space="preserve">” is de arról egy másik pontban részletesebben is lesz írva. Az összes ilyen </w:t>
      </w:r>
      <w:proofErr w:type="spellStart"/>
      <w:r w:rsidRPr="009661B9">
        <w:t>form</w:t>
      </w:r>
      <w:proofErr w:type="spellEnd"/>
      <w:r w:rsidRPr="009661B9">
        <w:t xml:space="preserve"> gyakorlatilag az adatbázis valamelyik tábláját jeleníti meg egy </w:t>
      </w:r>
      <w:proofErr w:type="spellStart"/>
      <w:r w:rsidRPr="009661B9">
        <w:t>datagridview</w:t>
      </w:r>
      <w:proofErr w:type="spellEnd"/>
      <w:r w:rsidRPr="009661B9">
        <w:t xml:space="preserve">-ben és onnan lehet további műveleteket végezni specifikus sorokkal, hozzáadni újat, meglévőt módosítani, illetve meglévőt törölni. Mindegyik hasonló frissítő metódust használ, de sosem ugyanazt.  </w:t>
      </w:r>
    </w:p>
    <w:p w14:paraId="09E72F1D" w14:textId="77777777" w:rsidR="0083232E" w:rsidRPr="009661B9" w:rsidRDefault="0083232E" w:rsidP="0083232E">
      <w:pPr>
        <w:jc w:val="both"/>
      </w:pPr>
      <w:r w:rsidRPr="009661B9">
        <w:rPr>
          <w:noProof/>
        </w:rPr>
        <w:lastRenderedPageBreak/>
        <mc:AlternateContent>
          <mc:Choice Requires="wps">
            <w:drawing>
              <wp:anchor distT="0" distB="0" distL="114300" distR="114300" simplePos="0" relativeHeight="251678720" behindDoc="0" locked="0" layoutInCell="1" allowOverlap="1" wp14:anchorId="2C29A3DA" wp14:editId="547FA482">
                <wp:simplePos x="902335" y="902335"/>
                <wp:positionH relativeFrom="margin">
                  <wp:align>center</wp:align>
                </wp:positionH>
                <wp:positionV relativeFrom="margin">
                  <wp:align>center</wp:align>
                </wp:positionV>
                <wp:extent cx="5760720" cy="8625840"/>
                <wp:effectExtent l="0" t="0" r="11430" b="22860"/>
                <wp:wrapSquare wrapText="bothSides"/>
                <wp:docPr id="24" name="Szövegdoboz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8625840"/>
                        </a:xfrm>
                        <a:prstGeom prst="rect">
                          <a:avLst/>
                        </a:prstGeom>
                        <a:solidFill>
                          <a:srgbClr val="FFFFFF"/>
                        </a:solidFill>
                        <a:ln w="9525">
                          <a:solidFill>
                            <a:srgbClr val="000000"/>
                          </a:solidFill>
                          <a:miter lim="800000"/>
                          <a:headEnd/>
                          <a:tailEnd/>
                        </a:ln>
                      </wps:spPr>
                      <wps:txbx>
                        <w:txbxContent>
                          <w:p w14:paraId="707B957A" w14:textId="77777777" w:rsidR="00346009" w:rsidRDefault="00346009" w:rsidP="0083232E">
                            <w:pPr>
                              <w:autoSpaceDE w:val="0"/>
                              <w:autoSpaceDN w:val="0"/>
                              <w:adjustRightInd w:val="0"/>
                              <w:rPr>
                                <w:rFonts w:ascii="Cascadia Mono" w:hAnsi="Cascadia Mono" w:cs="Cascadia Mono"/>
                                <w:color w:val="000000"/>
                                <w:sz w:val="19"/>
                                <w:szCs w:val="19"/>
                              </w:rPr>
                            </w:pPr>
                            <w:proofErr w:type="spellStart"/>
                            <w:r>
                              <w:rPr>
                                <w:rFonts w:ascii="Cascadia Mono" w:hAnsi="Cascadia Mono" w:cs="Cascadia Mono"/>
                                <w:color w:val="0000FF"/>
                                <w:sz w:val="19"/>
                                <w:szCs w:val="19"/>
                              </w:rPr>
                              <w:t>private</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async</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void</w:t>
                            </w:r>
                            <w:proofErr w:type="spellEnd"/>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updateBooksDgv</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0000FF"/>
                                <w:sz w:val="19"/>
                                <w:szCs w:val="19"/>
                              </w:rPr>
                              <w:t>string</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search</w:t>
                            </w:r>
                            <w:proofErr w:type="spellEnd"/>
                            <w:r>
                              <w:rPr>
                                <w:rFonts w:ascii="Cascadia Mono" w:hAnsi="Cascadia Mono" w:cs="Cascadia Mono"/>
                                <w:color w:val="000000"/>
                                <w:sz w:val="19"/>
                                <w:szCs w:val="19"/>
                              </w:rPr>
                              <w:t>)</w:t>
                            </w:r>
                          </w:p>
                          <w:p w14:paraId="50225D9C" w14:textId="77777777" w:rsidR="00346009" w:rsidRDefault="00346009"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w:t>
                            </w:r>
                          </w:p>
                          <w:p w14:paraId="516DFFEA" w14:textId="77777777" w:rsidR="00346009" w:rsidRDefault="00346009"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ab/>
                            </w:r>
                            <w:proofErr w:type="spellStart"/>
                            <w:r>
                              <w:rPr>
                                <w:rFonts w:ascii="Cascadia Mono" w:hAnsi="Cascadia Mono" w:cs="Cascadia Mono"/>
                                <w:color w:val="000000"/>
                                <w:sz w:val="19"/>
                                <w:szCs w:val="19"/>
                              </w:rPr>
                              <w:t>cdgvBooks.DataSource</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03FF9079" w14:textId="77777777" w:rsidR="00346009" w:rsidRDefault="00346009"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cdgvBooks.Columns.Clear</w:t>
                            </w:r>
                            <w:proofErr w:type="spellEnd"/>
                            <w:proofErr w:type="gramEnd"/>
                            <w:r>
                              <w:rPr>
                                <w:rFonts w:ascii="Cascadia Mono" w:hAnsi="Cascadia Mono" w:cs="Cascadia Mono"/>
                                <w:color w:val="000000"/>
                                <w:sz w:val="19"/>
                                <w:szCs w:val="19"/>
                              </w:rPr>
                              <w:t>();</w:t>
                            </w:r>
                          </w:p>
                          <w:p w14:paraId="7E562AF9" w14:textId="77777777" w:rsidR="00346009" w:rsidRDefault="00346009"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ids.Clear</w:t>
                            </w:r>
                            <w:proofErr w:type="spellEnd"/>
                            <w:proofErr w:type="gramEnd"/>
                            <w:r>
                              <w:rPr>
                                <w:rFonts w:ascii="Cascadia Mono" w:hAnsi="Cascadia Mono" w:cs="Cascadia Mono"/>
                                <w:color w:val="000000"/>
                                <w:sz w:val="19"/>
                                <w:szCs w:val="19"/>
                              </w:rPr>
                              <w:t>();</w:t>
                            </w:r>
                          </w:p>
                          <w:p w14:paraId="4ABB9B6D" w14:textId="77777777" w:rsidR="00346009" w:rsidRDefault="00346009"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List&lt;</w:t>
                            </w:r>
                            <w:proofErr w:type="spellStart"/>
                            <w:r>
                              <w:rPr>
                                <w:rFonts w:ascii="Cascadia Mono" w:hAnsi="Cascadia Mono" w:cs="Cascadia Mono"/>
                                <w:color w:val="000000"/>
                                <w:sz w:val="19"/>
                                <w:szCs w:val="19"/>
                              </w:rPr>
                              <w:t>Dictionary</w:t>
                            </w:r>
                            <w:proofErr w:type="spellEnd"/>
                            <w:r>
                              <w:rPr>
                                <w:rFonts w:ascii="Cascadia Mono" w:hAnsi="Cascadia Mono" w:cs="Cascadia Mono"/>
                                <w:color w:val="000000"/>
                                <w:sz w:val="19"/>
                                <w:szCs w:val="19"/>
                              </w:rPr>
                              <w:t>&lt;</w:t>
                            </w:r>
                            <w:proofErr w:type="spellStart"/>
                            <w:r>
                              <w:rPr>
                                <w:rFonts w:ascii="Cascadia Mono" w:hAnsi="Cascadia Mono" w:cs="Cascadia Mono"/>
                                <w:color w:val="0000FF"/>
                                <w:sz w:val="19"/>
                                <w:szCs w:val="19"/>
                              </w:rPr>
                              <w:t>string</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string</w:t>
                            </w:r>
                            <w:proofErr w:type="spellEnd"/>
                            <w:r>
                              <w:rPr>
                                <w:rFonts w:ascii="Cascadia Mono" w:hAnsi="Cascadia Mono" w:cs="Cascadia Mono"/>
                                <w:color w:val="000000"/>
                                <w:sz w:val="19"/>
                                <w:szCs w:val="19"/>
                              </w:rPr>
                              <w:t xml:space="preserve">&gt;&gt; </w:t>
                            </w:r>
                            <w:proofErr w:type="spellStart"/>
                            <w:r>
                              <w:rPr>
                                <w:rFonts w:ascii="Cascadia Mono" w:hAnsi="Cascadia Mono" w:cs="Cascadia Mono"/>
                                <w:color w:val="000000"/>
                                <w:sz w:val="19"/>
                                <w:szCs w:val="19"/>
                              </w:rPr>
                              <w:t>response</w:t>
                            </w:r>
                            <w:proofErr w:type="spellEnd"/>
                            <w:r>
                              <w:rPr>
                                <w:rFonts w:ascii="Cascadia Mono" w:hAnsi="Cascadia Mono" w:cs="Cascadia Mono"/>
                                <w:color w:val="000000"/>
                                <w:sz w:val="19"/>
                                <w:szCs w:val="19"/>
                              </w:rPr>
                              <w:t xml:space="preserve"> = (List&lt;</w:t>
                            </w:r>
                            <w:proofErr w:type="spellStart"/>
                            <w:r>
                              <w:rPr>
                                <w:rFonts w:ascii="Cascadia Mono" w:hAnsi="Cascadia Mono" w:cs="Cascadia Mono"/>
                                <w:color w:val="000000"/>
                                <w:sz w:val="19"/>
                                <w:szCs w:val="19"/>
                              </w:rPr>
                              <w:t>Dictionary</w:t>
                            </w:r>
                            <w:proofErr w:type="spellEnd"/>
                            <w:r>
                              <w:rPr>
                                <w:rFonts w:ascii="Cascadia Mono" w:hAnsi="Cascadia Mono" w:cs="Cascadia Mono"/>
                                <w:color w:val="000000"/>
                                <w:sz w:val="19"/>
                                <w:szCs w:val="19"/>
                              </w:rPr>
                              <w:t>&lt;</w:t>
                            </w:r>
                            <w:proofErr w:type="spellStart"/>
                            <w:r>
                              <w:rPr>
                                <w:rFonts w:ascii="Cascadia Mono" w:hAnsi="Cascadia Mono" w:cs="Cascadia Mono"/>
                                <w:color w:val="0000FF"/>
                                <w:sz w:val="19"/>
                                <w:szCs w:val="19"/>
                              </w:rPr>
                              <w:t>string</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string</w:t>
                            </w:r>
                            <w:proofErr w:type="spellEnd"/>
                            <w:r>
                              <w:rPr>
                                <w:rFonts w:ascii="Cascadia Mono" w:hAnsi="Cascadia Mono" w:cs="Cascadia Mono"/>
                                <w:color w:val="000000"/>
                                <w:sz w:val="19"/>
                                <w:szCs w:val="19"/>
                              </w:rPr>
                              <w:t>&gt;</w:t>
                            </w:r>
                            <w:proofErr w:type="gramStart"/>
                            <w:r>
                              <w:rPr>
                                <w:rFonts w:ascii="Cascadia Mono" w:hAnsi="Cascadia Mono" w:cs="Cascadia Mono"/>
                                <w:color w:val="000000"/>
                                <w:sz w:val="19"/>
                                <w:szCs w:val="19"/>
                              </w:rPr>
                              <w:t>&gt;)</w:t>
                            </w:r>
                            <w:proofErr w:type="spellStart"/>
                            <w:r>
                              <w:rPr>
                                <w:rFonts w:ascii="Cascadia Mono" w:hAnsi="Cascadia Mono" w:cs="Cascadia Mono"/>
                                <w:color w:val="0000FF"/>
                                <w:sz w:val="19"/>
                                <w:szCs w:val="19"/>
                              </w:rPr>
                              <w:t>await</w:t>
                            </w:r>
                            <w:proofErr w:type="spellEnd"/>
                            <w:proofErr w:type="gram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ApiComm.SendPost</w:t>
                            </w:r>
                            <w:proofErr w:type="spellEnd"/>
                            <w:r>
                              <w:rPr>
                                <w:rFonts w:ascii="Cascadia Mono" w:hAnsi="Cascadia Mono" w:cs="Cascadia Mono"/>
                                <w:color w:val="000000"/>
                                <w:sz w:val="19"/>
                                <w:szCs w:val="19"/>
                              </w:rPr>
                              <w:t>(</w:t>
                            </w:r>
                            <w:proofErr w:type="spellStart"/>
                            <w:r>
                              <w:rPr>
                                <w:rFonts w:ascii="Cascadia Mono" w:hAnsi="Cascadia Mono" w:cs="Cascadia Mono"/>
                                <w:color w:val="0000FF"/>
                                <w:sz w:val="19"/>
                                <w:szCs w:val="19"/>
                              </w:rPr>
                              <w:t>new</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Dictionary</w:t>
                            </w:r>
                            <w:proofErr w:type="spellEnd"/>
                            <w:r>
                              <w:rPr>
                                <w:rFonts w:ascii="Cascadia Mono" w:hAnsi="Cascadia Mono" w:cs="Cascadia Mono"/>
                                <w:color w:val="000000"/>
                                <w:sz w:val="19"/>
                                <w:szCs w:val="19"/>
                              </w:rPr>
                              <w:t>&lt;</w:t>
                            </w:r>
                            <w:proofErr w:type="spellStart"/>
                            <w:r>
                              <w:rPr>
                                <w:rFonts w:ascii="Cascadia Mono" w:hAnsi="Cascadia Mono" w:cs="Cascadia Mono"/>
                                <w:color w:val="0000FF"/>
                                <w:sz w:val="19"/>
                                <w:szCs w:val="19"/>
                              </w:rPr>
                              <w:t>string</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string</w:t>
                            </w:r>
                            <w:proofErr w:type="spellEnd"/>
                            <w:r>
                              <w:rPr>
                                <w:rFonts w:ascii="Cascadia Mono" w:hAnsi="Cascadia Mono" w:cs="Cascadia Mono"/>
                                <w:color w:val="000000"/>
                                <w:sz w:val="19"/>
                                <w:szCs w:val="19"/>
                              </w:rPr>
                              <w:t xml:space="preserve">&gt; { { </w:t>
                            </w:r>
                            <w:r>
                              <w:rPr>
                                <w:rFonts w:ascii="Cascadia Mono" w:hAnsi="Cascadia Mono" w:cs="Cascadia Mono"/>
                                <w:color w:val="A31515"/>
                                <w:sz w:val="19"/>
                                <w:szCs w:val="19"/>
                              </w:rPr>
                              <w:t>"</w:t>
                            </w:r>
                            <w:proofErr w:type="spellStart"/>
                            <w:r>
                              <w:rPr>
                                <w:rFonts w:ascii="Cascadia Mono" w:hAnsi="Cascadia Mono" w:cs="Cascadia Mono"/>
                                <w:color w:val="A31515"/>
                                <w:sz w:val="19"/>
                                <w:szCs w:val="19"/>
                              </w:rPr>
                              <w:t>type</w:t>
                            </w:r>
                            <w:proofErr w:type="spellEnd"/>
                            <w:r>
                              <w:rPr>
                                <w:rFonts w:ascii="Cascadia Mono" w:hAnsi="Cascadia Mono" w:cs="Cascadia Mono"/>
                                <w:color w:val="A31515"/>
                                <w:sz w:val="19"/>
                                <w:szCs w:val="19"/>
                              </w:rPr>
                              <w:t>"</w:t>
                            </w:r>
                            <w:r>
                              <w:rPr>
                                <w:rFonts w:ascii="Cascadia Mono" w:hAnsi="Cascadia Mono" w:cs="Cascadia Mono"/>
                                <w:color w:val="000000"/>
                                <w:sz w:val="19"/>
                                <w:szCs w:val="19"/>
                              </w:rPr>
                              <w:t xml:space="preserve">, </w:t>
                            </w:r>
                            <w:r>
                              <w:rPr>
                                <w:rFonts w:ascii="Cascadia Mono" w:hAnsi="Cascadia Mono" w:cs="Cascadia Mono"/>
                                <w:color w:val="A31515"/>
                                <w:sz w:val="19"/>
                                <w:szCs w:val="19"/>
                              </w:rPr>
                              <w:t>"</w:t>
                            </w:r>
                            <w:proofErr w:type="spellStart"/>
                            <w:r>
                              <w:rPr>
                                <w:rFonts w:ascii="Cascadia Mono" w:hAnsi="Cascadia Mono" w:cs="Cascadia Mono"/>
                                <w:color w:val="A31515"/>
                                <w:sz w:val="19"/>
                                <w:szCs w:val="19"/>
                              </w:rPr>
                              <w:t>getBooks</w:t>
                            </w:r>
                            <w:proofErr w:type="spellEnd"/>
                            <w:r>
                              <w:rPr>
                                <w:rFonts w:ascii="Cascadia Mono" w:hAnsi="Cascadia Mono" w:cs="Cascadia Mono"/>
                                <w:color w:val="A31515"/>
                                <w:sz w:val="19"/>
                                <w:szCs w:val="19"/>
                              </w:rPr>
                              <w:t>"</w:t>
                            </w:r>
                            <w:r>
                              <w:rPr>
                                <w:rFonts w:ascii="Cascadia Mono" w:hAnsi="Cascadia Mono" w:cs="Cascadia Mono"/>
                                <w:color w:val="000000"/>
                                <w:sz w:val="19"/>
                                <w:szCs w:val="19"/>
                              </w:rPr>
                              <w:t xml:space="preserve"> }, { </w:t>
                            </w:r>
                            <w:r>
                              <w:rPr>
                                <w:rFonts w:ascii="Cascadia Mono" w:hAnsi="Cascadia Mono" w:cs="Cascadia Mono"/>
                                <w:color w:val="A31515"/>
                                <w:sz w:val="19"/>
                                <w:szCs w:val="19"/>
                              </w:rPr>
                              <w:t>"</w:t>
                            </w:r>
                            <w:proofErr w:type="spellStart"/>
                            <w:r>
                              <w:rPr>
                                <w:rFonts w:ascii="Cascadia Mono" w:hAnsi="Cascadia Mono" w:cs="Cascadia Mono"/>
                                <w:color w:val="A31515"/>
                                <w:sz w:val="19"/>
                                <w:szCs w:val="19"/>
                              </w:rPr>
                              <w:t>search</w:t>
                            </w:r>
                            <w:proofErr w:type="spellEnd"/>
                            <w:r>
                              <w:rPr>
                                <w:rFonts w:ascii="Cascadia Mono" w:hAnsi="Cascadia Mono" w:cs="Cascadia Mono"/>
                                <w:color w:val="A31515"/>
                                <w:sz w:val="19"/>
                                <w:szCs w:val="19"/>
                              </w:rPr>
                              <w: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search</w:t>
                            </w:r>
                            <w:proofErr w:type="spellEnd"/>
                            <w:r>
                              <w:rPr>
                                <w:rFonts w:ascii="Cascadia Mono" w:hAnsi="Cascadia Mono" w:cs="Cascadia Mono"/>
                                <w:color w:val="000000"/>
                                <w:sz w:val="19"/>
                                <w:szCs w:val="19"/>
                              </w:rPr>
                              <w:t xml:space="preserve"> } });</w:t>
                            </w:r>
                          </w:p>
                          <w:p w14:paraId="1A467FF0" w14:textId="77777777" w:rsidR="00346009" w:rsidRDefault="00346009"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if</w:t>
                            </w:r>
                            <w:proofErr w:type="spellEnd"/>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response.Count</w:t>
                            </w:r>
                            <w:proofErr w:type="spellEnd"/>
                            <w:proofErr w:type="gramEnd"/>
                            <w:r>
                              <w:rPr>
                                <w:rFonts w:ascii="Cascadia Mono" w:hAnsi="Cascadia Mono" w:cs="Cascadia Mono"/>
                                <w:color w:val="000000"/>
                                <w:sz w:val="19"/>
                                <w:szCs w:val="19"/>
                              </w:rPr>
                              <w:t>&gt;0)</w:t>
                            </w:r>
                          </w:p>
                          <w:p w14:paraId="1DA6DDC6" w14:textId="77777777" w:rsidR="00346009" w:rsidRDefault="00346009"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596C8A0" w14:textId="77777777" w:rsidR="00346009" w:rsidRDefault="00346009"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DataTable</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dt</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FF"/>
                                <w:sz w:val="19"/>
                                <w:szCs w:val="19"/>
                              </w:rPr>
                              <w:t>new</w:t>
                            </w:r>
                            <w:proofErr w:type="spellEnd"/>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DataTable</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w:t>
                            </w:r>
                          </w:p>
                          <w:p w14:paraId="249B77D8" w14:textId="77777777" w:rsidR="00346009" w:rsidRDefault="00346009"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DataColumn</w:t>
                            </w:r>
                            <w:proofErr w:type="spellEnd"/>
                            <w:r>
                              <w:rPr>
                                <w:rFonts w:ascii="Cascadia Mono" w:hAnsi="Cascadia Mono" w:cs="Cascadia Mono"/>
                                <w:color w:val="000000"/>
                                <w:sz w:val="19"/>
                                <w:szCs w:val="19"/>
                              </w:rPr>
                              <w:t xml:space="preserve"> col;</w:t>
                            </w:r>
                          </w:p>
                          <w:p w14:paraId="7B516B83" w14:textId="77777777" w:rsidR="00346009" w:rsidRDefault="00346009"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DataRow</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row</w:t>
                            </w:r>
                            <w:proofErr w:type="spellEnd"/>
                            <w:r>
                              <w:rPr>
                                <w:rFonts w:ascii="Cascadia Mono" w:hAnsi="Cascadia Mono" w:cs="Cascadia Mono"/>
                                <w:color w:val="000000"/>
                                <w:sz w:val="19"/>
                                <w:szCs w:val="19"/>
                              </w:rPr>
                              <w:t>;</w:t>
                            </w:r>
                          </w:p>
                          <w:p w14:paraId="7D967CD1" w14:textId="77777777" w:rsidR="00346009" w:rsidRDefault="00346009" w:rsidP="0083232E">
                            <w:pPr>
                              <w:autoSpaceDE w:val="0"/>
                              <w:autoSpaceDN w:val="0"/>
                              <w:adjustRightInd w:val="0"/>
                              <w:rPr>
                                <w:rFonts w:ascii="Cascadia Mono" w:hAnsi="Cascadia Mono" w:cs="Cascadia Mono"/>
                                <w:color w:val="008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w:t>
                            </w:r>
                            <w:proofErr w:type="spellStart"/>
                            <w:r>
                              <w:rPr>
                                <w:rFonts w:ascii="Cascadia Mono" w:hAnsi="Cascadia Mono" w:cs="Cascadia Mono"/>
                                <w:color w:val="008000"/>
                                <w:sz w:val="19"/>
                                <w:szCs w:val="19"/>
                              </w:rPr>
                              <w:t>make</w:t>
                            </w:r>
                            <w:proofErr w:type="spellEnd"/>
                            <w:r>
                              <w:rPr>
                                <w:rFonts w:ascii="Cascadia Mono" w:hAnsi="Cascadia Mono" w:cs="Cascadia Mono"/>
                                <w:color w:val="008000"/>
                                <w:sz w:val="19"/>
                                <w:szCs w:val="19"/>
                              </w:rPr>
                              <w:t xml:space="preserve"> </w:t>
                            </w:r>
                            <w:proofErr w:type="spellStart"/>
                            <w:r>
                              <w:rPr>
                                <w:rFonts w:ascii="Cascadia Mono" w:hAnsi="Cascadia Mono" w:cs="Cascadia Mono"/>
                                <w:color w:val="008000"/>
                                <w:sz w:val="19"/>
                                <w:szCs w:val="19"/>
                              </w:rPr>
                              <w:t>the</w:t>
                            </w:r>
                            <w:proofErr w:type="spellEnd"/>
                            <w:r>
                              <w:rPr>
                                <w:rFonts w:ascii="Cascadia Mono" w:hAnsi="Cascadia Mono" w:cs="Cascadia Mono"/>
                                <w:color w:val="008000"/>
                                <w:sz w:val="19"/>
                                <w:szCs w:val="19"/>
                              </w:rPr>
                              <w:t xml:space="preserve"> </w:t>
                            </w:r>
                            <w:proofErr w:type="spellStart"/>
                            <w:r>
                              <w:rPr>
                                <w:rFonts w:ascii="Cascadia Mono" w:hAnsi="Cascadia Mono" w:cs="Cascadia Mono"/>
                                <w:color w:val="008000"/>
                                <w:sz w:val="19"/>
                                <w:szCs w:val="19"/>
                              </w:rPr>
                              <w:t>dataset</w:t>
                            </w:r>
                            <w:proofErr w:type="spellEnd"/>
                            <w:r>
                              <w:rPr>
                                <w:rFonts w:ascii="Cascadia Mono" w:hAnsi="Cascadia Mono" w:cs="Cascadia Mono"/>
                                <w:color w:val="008000"/>
                                <w:sz w:val="19"/>
                                <w:szCs w:val="19"/>
                              </w:rPr>
                              <w:t xml:space="preserve"> </w:t>
                            </w:r>
                            <w:proofErr w:type="spellStart"/>
                            <w:r>
                              <w:rPr>
                                <w:rFonts w:ascii="Cascadia Mono" w:hAnsi="Cascadia Mono" w:cs="Cascadia Mono"/>
                                <w:color w:val="008000"/>
                                <w:sz w:val="19"/>
                                <w:szCs w:val="19"/>
                              </w:rPr>
                              <w:t>columns</w:t>
                            </w:r>
                            <w:proofErr w:type="spellEnd"/>
                          </w:p>
                          <w:p w14:paraId="113F646D" w14:textId="77777777" w:rsidR="00346009" w:rsidRDefault="00346009"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foreach</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KeyValuePair</w:t>
                            </w:r>
                            <w:proofErr w:type="spellEnd"/>
                            <w:r>
                              <w:rPr>
                                <w:rFonts w:ascii="Cascadia Mono" w:hAnsi="Cascadia Mono" w:cs="Cascadia Mono"/>
                                <w:color w:val="000000"/>
                                <w:sz w:val="19"/>
                                <w:szCs w:val="19"/>
                              </w:rPr>
                              <w:t>&lt;</w:t>
                            </w:r>
                            <w:proofErr w:type="spellStart"/>
                            <w:r>
                              <w:rPr>
                                <w:rFonts w:ascii="Cascadia Mono" w:hAnsi="Cascadia Mono" w:cs="Cascadia Mono"/>
                                <w:color w:val="0000FF"/>
                                <w:sz w:val="19"/>
                                <w:szCs w:val="19"/>
                              </w:rPr>
                              <w:t>string</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string</w:t>
                            </w:r>
                            <w:proofErr w:type="spellEnd"/>
                            <w:r>
                              <w:rPr>
                                <w:rFonts w:ascii="Cascadia Mono" w:hAnsi="Cascadia Mono" w:cs="Cascadia Mono"/>
                                <w:color w:val="000000"/>
                                <w:sz w:val="19"/>
                                <w:szCs w:val="19"/>
                              </w:rPr>
                              <w:t xml:space="preserve">&gt; </w:t>
                            </w:r>
                            <w:proofErr w:type="spellStart"/>
                            <w:r>
                              <w:rPr>
                                <w:rFonts w:ascii="Cascadia Mono" w:hAnsi="Cascadia Mono" w:cs="Cascadia Mono"/>
                                <w:color w:val="000000"/>
                                <w:sz w:val="19"/>
                                <w:szCs w:val="19"/>
                              </w:rPr>
                              <w:t>item</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in</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response</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0])</w:t>
                            </w:r>
                          </w:p>
                          <w:p w14:paraId="47FC5EDF" w14:textId="77777777" w:rsidR="00346009" w:rsidRDefault="00346009"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7D07079" w14:textId="77777777" w:rsidR="00346009" w:rsidRDefault="00346009"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if</w:t>
                            </w:r>
                            <w:proofErr w:type="spellEnd"/>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item.Key</w:t>
                            </w:r>
                            <w:proofErr w:type="spellEnd"/>
                            <w:proofErr w:type="gramEnd"/>
                            <w:r>
                              <w:rPr>
                                <w:rFonts w:ascii="Cascadia Mono" w:hAnsi="Cascadia Mono" w:cs="Cascadia Mono"/>
                                <w:color w:val="000000"/>
                                <w:sz w:val="19"/>
                                <w:szCs w:val="19"/>
                              </w:rPr>
                              <w:t xml:space="preserve"> != </w:t>
                            </w:r>
                            <w:r>
                              <w:rPr>
                                <w:rFonts w:ascii="Cascadia Mono" w:hAnsi="Cascadia Mono" w:cs="Cascadia Mono"/>
                                <w:color w:val="A31515"/>
                                <w:sz w:val="19"/>
                                <w:szCs w:val="19"/>
                              </w:rPr>
                              <w:t>"</w:t>
                            </w:r>
                            <w:proofErr w:type="spellStart"/>
                            <w:r>
                              <w:rPr>
                                <w:rFonts w:ascii="Cascadia Mono" w:hAnsi="Cascadia Mono" w:cs="Cascadia Mono"/>
                                <w:color w:val="A31515"/>
                                <w:sz w:val="19"/>
                                <w:szCs w:val="19"/>
                              </w:rPr>
                              <w:t>book_id</w:t>
                            </w:r>
                            <w:proofErr w:type="spellEnd"/>
                            <w:r>
                              <w:rPr>
                                <w:rFonts w:ascii="Cascadia Mono" w:hAnsi="Cascadia Mono" w:cs="Cascadia Mono"/>
                                <w:color w:val="A31515"/>
                                <w:sz w:val="19"/>
                                <w:szCs w:val="19"/>
                              </w:rPr>
                              <w:t>"</w:t>
                            </w:r>
                            <w:r>
                              <w:rPr>
                                <w:rFonts w:ascii="Cascadia Mono" w:hAnsi="Cascadia Mono" w:cs="Cascadia Mono"/>
                                <w:color w:val="000000"/>
                                <w:sz w:val="19"/>
                                <w:szCs w:val="19"/>
                              </w:rPr>
                              <w:t xml:space="preserve"> &amp;&amp; </w:t>
                            </w:r>
                            <w:proofErr w:type="spellStart"/>
                            <w:r>
                              <w:rPr>
                                <w:rFonts w:ascii="Cascadia Mono" w:hAnsi="Cascadia Mono" w:cs="Cascadia Mono"/>
                                <w:color w:val="000000"/>
                                <w:sz w:val="19"/>
                                <w:szCs w:val="19"/>
                              </w:rPr>
                              <w:t>item.Key</w:t>
                            </w:r>
                            <w:proofErr w:type="spellEnd"/>
                            <w:r>
                              <w:rPr>
                                <w:rFonts w:ascii="Cascadia Mono" w:hAnsi="Cascadia Mono" w:cs="Cascadia Mono"/>
                                <w:color w:val="000000"/>
                                <w:sz w:val="19"/>
                                <w:szCs w:val="19"/>
                              </w:rPr>
                              <w:t xml:space="preserve"> != </w:t>
                            </w:r>
                            <w:r>
                              <w:rPr>
                                <w:rFonts w:ascii="Cascadia Mono" w:hAnsi="Cascadia Mono" w:cs="Cascadia Mono"/>
                                <w:color w:val="A31515"/>
                                <w:sz w:val="19"/>
                                <w:szCs w:val="19"/>
                              </w:rPr>
                              <w:t>"</w:t>
                            </w:r>
                            <w:proofErr w:type="spellStart"/>
                            <w:r>
                              <w:rPr>
                                <w:rFonts w:ascii="Cascadia Mono" w:hAnsi="Cascadia Mono" w:cs="Cascadia Mono"/>
                                <w:color w:val="A31515"/>
                                <w:sz w:val="19"/>
                                <w:szCs w:val="19"/>
                              </w:rPr>
                              <w:t>available</w:t>
                            </w:r>
                            <w:proofErr w:type="spellEnd"/>
                            <w:r>
                              <w:rPr>
                                <w:rFonts w:ascii="Cascadia Mono" w:hAnsi="Cascadia Mono" w:cs="Cascadia Mono"/>
                                <w:color w:val="A31515"/>
                                <w:sz w:val="19"/>
                                <w:szCs w:val="19"/>
                              </w:rPr>
                              <w:t>"</w:t>
                            </w:r>
                            <w:r>
                              <w:rPr>
                                <w:rFonts w:ascii="Cascadia Mono" w:hAnsi="Cascadia Mono" w:cs="Cascadia Mono"/>
                                <w:color w:val="000000"/>
                                <w:sz w:val="19"/>
                                <w:szCs w:val="19"/>
                              </w:rPr>
                              <w:t>)</w:t>
                            </w:r>
                          </w:p>
                          <w:p w14:paraId="5277952B" w14:textId="77777777" w:rsidR="00346009" w:rsidRDefault="00346009"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0A269D6" w14:textId="77777777" w:rsidR="00346009" w:rsidRDefault="00346009"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col = </w:t>
                            </w:r>
                            <w:proofErr w:type="spellStart"/>
                            <w:r>
                              <w:rPr>
                                <w:rFonts w:ascii="Cascadia Mono" w:hAnsi="Cascadia Mono" w:cs="Cascadia Mono"/>
                                <w:color w:val="0000FF"/>
                                <w:sz w:val="19"/>
                                <w:szCs w:val="19"/>
                              </w:rPr>
                              <w:t>new</w:t>
                            </w:r>
                            <w:proofErr w:type="spellEnd"/>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DataColumn</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w:t>
                            </w:r>
                          </w:p>
                          <w:p w14:paraId="01C32112" w14:textId="77777777" w:rsidR="00346009" w:rsidRDefault="00346009"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col.DataType</w:t>
                            </w:r>
                            <w:proofErr w:type="spellEnd"/>
                            <w:proofErr w:type="gramEnd"/>
                            <w:r>
                              <w:rPr>
                                <w:rFonts w:ascii="Cascadia Mono" w:hAnsi="Cascadia Mono" w:cs="Cascadia Mono"/>
                                <w:color w:val="000000"/>
                                <w:sz w:val="19"/>
                                <w:szCs w:val="19"/>
                              </w:rPr>
                              <w:t xml:space="preserve"> = </w:t>
                            </w:r>
                            <w:proofErr w:type="spellStart"/>
                            <w:r>
                              <w:rPr>
                                <w:rFonts w:ascii="Cascadia Mono" w:hAnsi="Cascadia Mono" w:cs="Cascadia Mono"/>
                                <w:color w:val="0000FF"/>
                                <w:sz w:val="19"/>
                                <w:szCs w:val="19"/>
                              </w:rPr>
                              <w:t>typeof</w:t>
                            </w:r>
                            <w:proofErr w:type="spellEnd"/>
                            <w:r>
                              <w:rPr>
                                <w:rFonts w:ascii="Cascadia Mono" w:hAnsi="Cascadia Mono" w:cs="Cascadia Mono"/>
                                <w:color w:val="000000"/>
                                <w:sz w:val="19"/>
                                <w:szCs w:val="19"/>
                              </w:rPr>
                              <w:t>(</w:t>
                            </w:r>
                            <w:proofErr w:type="spellStart"/>
                            <w:r>
                              <w:rPr>
                                <w:rFonts w:ascii="Cascadia Mono" w:hAnsi="Cascadia Mono" w:cs="Cascadia Mono"/>
                                <w:color w:val="0000FF"/>
                                <w:sz w:val="19"/>
                                <w:szCs w:val="19"/>
                              </w:rPr>
                              <w:t>string</w:t>
                            </w:r>
                            <w:proofErr w:type="spellEnd"/>
                            <w:r>
                              <w:rPr>
                                <w:rFonts w:ascii="Cascadia Mono" w:hAnsi="Cascadia Mono" w:cs="Cascadia Mono"/>
                                <w:color w:val="000000"/>
                                <w:sz w:val="19"/>
                                <w:szCs w:val="19"/>
                              </w:rPr>
                              <w:t>);</w:t>
                            </w:r>
                          </w:p>
                          <w:p w14:paraId="35D8595A" w14:textId="77777777" w:rsidR="00346009" w:rsidRDefault="00346009"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col.ReadOnly</w:t>
                            </w:r>
                            <w:proofErr w:type="spellEnd"/>
                            <w:proofErr w:type="gramEnd"/>
                            <w:r>
                              <w:rPr>
                                <w:rFonts w:ascii="Cascadia Mono" w:hAnsi="Cascadia Mono" w:cs="Cascadia Mono"/>
                                <w:color w:val="000000"/>
                                <w:sz w:val="19"/>
                                <w:szCs w:val="19"/>
                              </w:rPr>
                              <w:t xml:space="preserve"> = </w:t>
                            </w:r>
                            <w:proofErr w:type="spellStart"/>
                            <w:r>
                              <w:rPr>
                                <w:rFonts w:ascii="Cascadia Mono" w:hAnsi="Cascadia Mono" w:cs="Cascadia Mono"/>
                                <w:color w:val="0000FF"/>
                                <w:sz w:val="19"/>
                                <w:szCs w:val="19"/>
                              </w:rPr>
                              <w:t>true</w:t>
                            </w:r>
                            <w:proofErr w:type="spellEnd"/>
                            <w:r>
                              <w:rPr>
                                <w:rFonts w:ascii="Cascadia Mono" w:hAnsi="Cascadia Mono" w:cs="Cascadia Mono"/>
                                <w:color w:val="000000"/>
                                <w:sz w:val="19"/>
                                <w:szCs w:val="19"/>
                              </w:rPr>
                              <w:t>;</w:t>
                            </w:r>
                          </w:p>
                          <w:p w14:paraId="47E892CF" w14:textId="77777777" w:rsidR="00346009" w:rsidRDefault="00346009"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col.ColumnName</w:t>
                            </w:r>
                            <w:proofErr w:type="spellEnd"/>
                            <w:proofErr w:type="gram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item.Key</w:t>
                            </w:r>
                            <w:proofErr w:type="spellEnd"/>
                            <w:r>
                              <w:rPr>
                                <w:rFonts w:ascii="Cascadia Mono" w:hAnsi="Cascadia Mono" w:cs="Cascadia Mono"/>
                                <w:color w:val="000000"/>
                                <w:sz w:val="19"/>
                                <w:szCs w:val="19"/>
                              </w:rPr>
                              <w:t>;</w:t>
                            </w:r>
                          </w:p>
                          <w:p w14:paraId="4054FA1F" w14:textId="77777777" w:rsidR="00346009" w:rsidRDefault="00346009"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col.Caption</w:t>
                            </w:r>
                            <w:proofErr w:type="spellEnd"/>
                            <w:proofErr w:type="gram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item.Key</w:t>
                            </w:r>
                            <w:proofErr w:type="spellEnd"/>
                            <w:r>
                              <w:rPr>
                                <w:rFonts w:ascii="Cascadia Mono" w:hAnsi="Cascadia Mono" w:cs="Cascadia Mono"/>
                                <w:color w:val="000000"/>
                                <w:sz w:val="19"/>
                                <w:szCs w:val="19"/>
                              </w:rPr>
                              <w:t>;</w:t>
                            </w:r>
                          </w:p>
                          <w:p w14:paraId="170C58D2" w14:textId="77777777" w:rsidR="00346009" w:rsidRDefault="00346009"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dt.Columns.Add</w:t>
                            </w:r>
                            <w:proofErr w:type="spellEnd"/>
                            <w:proofErr w:type="gramEnd"/>
                            <w:r>
                              <w:rPr>
                                <w:rFonts w:ascii="Cascadia Mono" w:hAnsi="Cascadia Mono" w:cs="Cascadia Mono"/>
                                <w:color w:val="000000"/>
                                <w:sz w:val="19"/>
                                <w:szCs w:val="19"/>
                              </w:rPr>
                              <w:t>(col);</w:t>
                            </w:r>
                          </w:p>
                          <w:p w14:paraId="4FB836CC" w14:textId="77777777" w:rsidR="00346009" w:rsidRDefault="00346009"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 </w:t>
                            </w:r>
                          </w:p>
                          <w:p w14:paraId="691B0706" w14:textId="77777777" w:rsidR="00346009" w:rsidRDefault="00346009"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CE965FE" w14:textId="77777777" w:rsidR="00346009" w:rsidRDefault="00346009" w:rsidP="0083232E">
                            <w:pPr>
                              <w:autoSpaceDE w:val="0"/>
                              <w:autoSpaceDN w:val="0"/>
                              <w:adjustRightInd w:val="0"/>
                              <w:rPr>
                                <w:rFonts w:ascii="Cascadia Mono" w:hAnsi="Cascadia Mono" w:cs="Cascadia Mono"/>
                                <w:color w:val="008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//add </w:t>
                            </w:r>
                            <w:proofErr w:type="spellStart"/>
                            <w:r>
                              <w:rPr>
                                <w:rFonts w:ascii="Cascadia Mono" w:hAnsi="Cascadia Mono" w:cs="Cascadia Mono"/>
                                <w:color w:val="008000"/>
                                <w:sz w:val="19"/>
                                <w:szCs w:val="19"/>
                              </w:rPr>
                              <w:t>button</w:t>
                            </w:r>
                            <w:proofErr w:type="spellEnd"/>
                            <w:r>
                              <w:rPr>
                                <w:rFonts w:ascii="Cascadia Mono" w:hAnsi="Cascadia Mono" w:cs="Cascadia Mono"/>
                                <w:color w:val="008000"/>
                                <w:sz w:val="19"/>
                                <w:szCs w:val="19"/>
                              </w:rPr>
                              <w:t xml:space="preserve"> </w:t>
                            </w:r>
                            <w:proofErr w:type="spellStart"/>
                            <w:r>
                              <w:rPr>
                                <w:rFonts w:ascii="Cascadia Mono" w:hAnsi="Cascadia Mono" w:cs="Cascadia Mono"/>
                                <w:color w:val="008000"/>
                                <w:sz w:val="19"/>
                                <w:szCs w:val="19"/>
                              </w:rPr>
                              <w:t>row</w:t>
                            </w:r>
                            <w:proofErr w:type="spellEnd"/>
                            <w:r>
                              <w:rPr>
                                <w:rFonts w:ascii="Cascadia Mono" w:hAnsi="Cascadia Mono" w:cs="Cascadia Mono"/>
                                <w:color w:val="008000"/>
                                <w:sz w:val="19"/>
                                <w:szCs w:val="19"/>
                              </w:rPr>
                              <w:t xml:space="preserve"> </w:t>
                            </w:r>
                            <w:proofErr w:type="spellStart"/>
                            <w:r>
                              <w:rPr>
                                <w:rFonts w:ascii="Cascadia Mono" w:hAnsi="Cascadia Mono" w:cs="Cascadia Mono"/>
                                <w:color w:val="008000"/>
                                <w:sz w:val="19"/>
                                <w:szCs w:val="19"/>
                              </w:rPr>
                              <w:t>for</w:t>
                            </w:r>
                            <w:proofErr w:type="spellEnd"/>
                            <w:r>
                              <w:rPr>
                                <w:rFonts w:ascii="Cascadia Mono" w:hAnsi="Cascadia Mono" w:cs="Cascadia Mono"/>
                                <w:color w:val="008000"/>
                                <w:sz w:val="19"/>
                                <w:szCs w:val="19"/>
                              </w:rPr>
                              <w:t xml:space="preserve"> </w:t>
                            </w:r>
                            <w:proofErr w:type="spellStart"/>
                            <w:r>
                              <w:rPr>
                                <w:rFonts w:ascii="Cascadia Mono" w:hAnsi="Cascadia Mono" w:cs="Cascadia Mono"/>
                                <w:color w:val="008000"/>
                                <w:sz w:val="19"/>
                                <w:szCs w:val="19"/>
                              </w:rPr>
                              <w:t>detailed</w:t>
                            </w:r>
                            <w:proofErr w:type="spellEnd"/>
                            <w:r>
                              <w:rPr>
                                <w:rFonts w:ascii="Cascadia Mono" w:hAnsi="Cascadia Mono" w:cs="Cascadia Mono"/>
                                <w:color w:val="008000"/>
                                <w:sz w:val="19"/>
                                <w:szCs w:val="19"/>
                              </w:rPr>
                              <w:t xml:space="preserve"> </w:t>
                            </w:r>
                            <w:proofErr w:type="spellStart"/>
                            <w:r>
                              <w:rPr>
                                <w:rFonts w:ascii="Cascadia Mono" w:hAnsi="Cascadia Mono" w:cs="Cascadia Mono"/>
                                <w:color w:val="008000"/>
                                <w:sz w:val="19"/>
                                <w:szCs w:val="19"/>
                              </w:rPr>
                              <w:t>page</w:t>
                            </w:r>
                            <w:proofErr w:type="spellEnd"/>
                          </w:p>
                          <w:p w14:paraId="30FAA1EF" w14:textId="77777777" w:rsidR="00346009" w:rsidRDefault="00346009"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DataGridViewButtonColumn</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btns</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FF"/>
                                <w:sz w:val="19"/>
                                <w:szCs w:val="19"/>
                              </w:rPr>
                              <w:t>new</w:t>
                            </w:r>
                            <w:proofErr w:type="spellEnd"/>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DataGridViewButtonColumn</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w:t>
                            </w:r>
                          </w:p>
                          <w:p w14:paraId="1A230D71" w14:textId="77777777" w:rsidR="00346009" w:rsidRDefault="00346009"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btns.Name</w:t>
                            </w:r>
                            <w:proofErr w:type="spellEnd"/>
                            <w:proofErr w:type="gramEnd"/>
                            <w:r>
                              <w:rPr>
                                <w:rFonts w:ascii="Cascadia Mono" w:hAnsi="Cascadia Mono" w:cs="Cascadia Mono"/>
                                <w:color w:val="000000"/>
                                <w:sz w:val="19"/>
                                <w:szCs w:val="19"/>
                              </w:rPr>
                              <w:t xml:space="preserve"> = </w:t>
                            </w:r>
                            <w:r>
                              <w:rPr>
                                <w:rFonts w:ascii="Cascadia Mono" w:hAnsi="Cascadia Mono" w:cs="Cascadia Mono"/>
                                <w:color w:val="A31515"/>
                                <w:sz w:val="19"/>
                                <w:szCs w:val="19"/>
                              </w:rPr>
                              <w:t>"Részletesen"</w:t>
                            </w:r>
                            <w:r>
                              <w:rPr>
                                <w:rFonts w:ascii="Cascadia Mono" w:hAnsi="Cascadia Mono" w:cs="Cascadia Mono"/>
                                <w:color w:val="000000"/>
                                <w:sz w:val="19"/>
                                <w:szCs w:val="19"/>
                              </w:rPr>
                              <w:t>;</w:t>
                            </w:r>
                          </w:p>
                          <w:p w14:paraId="4DC763B1" w14:textId="77777777" w:rsidR="00346009" w:rsidRDefault="00346009"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btns.Text</w:t>
                            </w:r>
                            <w:proofErr w:type="spellEnd"/>
                            <w:proofErr w:type="gramEnd"/>
                            <w:r>
                              <w:rPr>
                                <w:rFonts w:ascii="Cascadia Mono" w:hAnsi="Cascadia Mono" w:cs="Cascadia Mono"/>
                                <w:color w:val="000000"/>
                                <w:sz w:val="19"/>
                                <w:szCs w:val="19"/>
                              </w:rPr>
                              <w:t xml:space="preserve"> = </w:t>
                            </w:r>
                            <w:r>
                              <w:rPr>
                                <w:rFonts w:ascii="Cascadia Mono" w:hAnsi="Cascadia Mono" w:cs="Cascadia Mono"/>
                                <w:color w:val="A31515"/>
                                <w:sz w:val="19"/>
                                <w:szCs w:val="19"/>
                              </w:rPr>
                              <w:t>"Részletes"</w:t>
                            </w:r>
                            <w:r>
                              <w:rPr>
                                <w:rFonts w:ascii="Cascadia Mono" w:hAnsi="Cascadia Mono" w:cs="Cascadia Mono"/>
                                <w:color w:val="000000"/>
                                <w:sz w:val="19"/>
                                <w:szCs w:val="19"/>
                              </w:rPr>
                              <w:t>;</w:t>
                            </w:r>
                          </w:p>
                          <w:p w14:paraId="75486D9E" w14:textId="77777777" w:rsidR="00346009" w:rsidRDefault="00346009"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btns.UseColumnTextForButtonValue</w:t>
                            </w:r>
                            <w:proofErr w:type="spellEnd"/>
                            <w:proofErr w:type="gramEnd"/>
                            <w:r>
                              <w:rPr>
                                <w:rFonts w:ascii="Cascadia Mono" w:hAnsi="Cascadia Mono" w:cs="Cascadia Mono"/>
                                <w:color w:val="000000"/>
                                <w:sz w:val="19"/>
                                <w:szCs w:val="19"/>
                              </w:rPr>
                              <w:t xml:space="preserve"> = </w:t>
                            </w:r>
                            <w:proofErr w:type="spellStart"/>
                            <w:r>
                              <w:rPr>
                                <w:rFonts w:ascii="Cascadia Mono" w:hAnsi="Cascadia Mono" w:cs="Cascadia Mono"/>
                                <w:color w:val="0000FF"/>
                                <w:sz w:val="19"/>
                                <w:szCs w:val="19"/>
                              </w:rPr>
                              <w:t>true</w:t>
                            </w:r>
                            <w:proofErr w:type="spellEnd"/>
                            <w:r>
                              <w:rPr>
                                <w:rFonts w:ascii="Cascadia Mono" w:hAnsi="Cascadia Mono" w:cs="Cascadia Mono"/>
                                <w:color w:val="000000"/>
                                <w:sz w:val="19"/>
                                <w:szCs w:val="19"/>
                              </w:rPr>
                              <w:t>;</w:t>
                            </w:r>
                          </w:p>
                          <w:p w14:paraId="76A22AF3" w14:textId="77777777" w:rsidR="00346009" w:rsidRDefault="00346009" w:rsidP="0083232E">
                            <w:pPr>
                              <w:autoSpaceDE w:val="0"/>
                              <w:autoSpaceDN w:val="0"/>
                              <w:adjustRightInd w:val="0"/>
                              <w:rPr>
                                <w:rFonts w:ascii="Cascadia Mono" w:hAnsi="Cascadia Mono" w:cs="Cascadia Mono"/>
                                <w:color w:val="008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//add </w:t>
                            </w:r>
                            <w:proofErr w:type="spellStart"/>
                            <w:r>
                              <w:rPr>
                                <w:rFonts w:ascii="Cascadia Mono" w:hAnsi="Cascadia Mono" w:cs="Cascadia Mono"/>
                                <w:color w:val="008000"/>
                                <w:sz w:val="19"/>
                                <w:szCs w:val="19"/>
                              </w:rPr>
                              <w:t>button</w:t>
                            </w:r>
                            <w:proofErr w:type="spellEnd"/>
                            <w:r>
                              <w:rPr>
                                <w:rFonts w:ascii="Cascadia Mono" w:hAnsi="Cascadia Mono" w:cs="Cascadia Mono"/>
                                <w:color w:val="008000"/>
                                <w:sz w:val="19"/>
                                <w:szCs w:val="19"/>
                              </w:rPr>
                              <w:t xml:space="preserve"> </w:t>
                            </w:r>
                            <w:proofErr w:type="spellStart"/>
                            <w:r>
                              <w:rPr>
                                <w:rFonts w:ascii="Cascadia Mono" w:hAnsi="Cascadia Mono" w:cs="Cascadia Mono"/>
                                <w:color w:val="008000"/>
                                <w:sz w:val="19"/>
                                <w:szCs w:val="19"/>
                              </w:rPr>
                              <w:t>column</w:t>
                            </w:r>
                            <w:proofErr w:type="spellEnd"/>
                            <w:r>
                              <w:rPr>
                                <w:rFonts w:ascii="Cascadia Mono" w:hAnsi="Cascadia Mono" w:cs="Cascadia Mono"/>
                                <w:color w:val="008000"/>
                                <w:sz w:val="19"/>
                                <w:szCs w:val="19"/>
                              </w:rPr>
                              <w:t xml:space="preserve"> </w:t>
                            </w:r>
                            <w:proofErr w:type="spellStart"/>
                            <w:r>
                              <w:rPr>
                                <w:rFonts w:ascii="Cascadia Mono" w:hAnsi="Cascadia Mono" w:cs="Cascadia Mono"/>
                                <w:color w:val="008000"/>
                                <w:sz w:val="19"/>
                                <w:szCs w:val="19"/>
                              </w:rPr>
                              <w:t>for</w:t>
                            </w:r>
                            <w:proofErr w:type="spellEnd"/>
                            <w:r>
                              <w:rPr>
                                <w:rFonts w:ascii="Cascadia Mono" w:hAnsi="Cascadia Mono" w:cs="Cascadia Mono"/>
                                <w:color w:val="008000"/>
                                <w:sz w:val="19"/>
                                <w:szCs w:val="19"/>
                              </w:rPr>
                              <w:t xml:space="preserve"> </w:t>
                            </w:r>
                            <w:proofErr w:type="spellStart"/>
                            <w:r>
                              <w:rPr>
                                <w:rFonts w:ascii="Cascadia Mono" w:hAnsi="Cascadia Mono" w:cs="Cascadia Mono"/>
                                <w:color w:val="008000"/>
                                <w:sz w:val="19"/>
                                <w:szCs w:val="19"/>
                              </w:rPr>
                              <w:t>booking</w:t>
                            </w:r>
                            <w:proofErr w:type="spellEnd"/>
                            <w:r>
                              <w:rPr>
                                <w:rFonts w:ascii="Cascadia Mono" w:hAnsi="Cascadia Mono" w:cs="Cascadia Mono"/>
                                <w:color w:val="008000"/>
                                <w:sz w:val="19"/>
                                <w:szCs w:val="19"/>
                              </w:rPr>
                              <w:t>/</w:t>
                            </w:r>
                            <w:proofErr w:type="spellStart"/>
                            <w:r>
                              <w:rPr>
                                <w:rFonts w:ascii="Cascadia Mono" w:hAnsi="Cascadia Mono" w:cs="Cascadia Mono"/>
                                <w:color w:val="008000"/>
                                <w:sz w:val="19"/>
                                <w:szCs w:val="19"/>
                              </w:rPr>
                              <w:t>available</w:t>
                            </w:r>
                            <w:proofErr w:type="spellEnd"/>
                            <w:r>
                              <w:rPr>
                                <w:rFonts w:ascii="Cascadia Mono" w:hAnsi="Cascadia Mono" w:cs="Cascadia Mono"/>
                                <w:color w:val="008000"/>
                                <w:sz w:val="19"/>
                                <w:szCs w:val="19"/>
                              </w:rPr>
                              <w:t>/</w:t>
                            </w:r>
                            <w:proofErr w:type="spellStart"/>
                            <w:r>
                              <w:rPr>
                                <w:rFonts w:ascii="Cascadia Mono" w:hAnsi="Cascadia Mono" w:cs="Cascadia Mono"/>
                                <w:color w:val="008000"/>
                                <w:sz w:val="19"/>
                                <w:szCs w:val="19"/>
                              </w:rPr>
                              <w:t>borrowed</w:t>
                            </w:r>
                            <w:proofErr w:type="spellEnd"/>
                          </w:p>
                          <w:p w14:paraId="4656A37D" w14:textId="77777777" w:rsidR="00346009" w:rsidRDefault="00346009"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DataGridViewButtonColumn</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btncol</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FF"/>
                                <w:sz w:val="19"/>
                                <w:szCs w:val="19"/>
                              </w:rPr>
                              <w:t>new</w:t>
                            </w:r>
                            <w:proofErr w:type="spellEnd"/>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DataGridViewButtonColumn</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w:t>
                            </w:r>
                          </w:p>
                          <w:p w14:paraId="04CACBF4" w14:textId="77777777" w:rsidR="00346009" w:rsidRDefault="00346009"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btncol.Name</w:t>
                            </w:r>
                            <w:proofErr w:type="spellEnd"/>
                            <w:proofErr w:type="gramEnd"/>
                            <w:r>
                              <w:rPr>
                                <w:rFonts w:ascii="Cascadia Mono" w:hAnsi="Cascadia Mono" w:cs="Cascadia Mono"/>
                                <w:color w:val="000000"/>
                                <w:sz w:val="19"/>
                                <w:szCs w:val="19"/>
                              </w:rPr>
                              <w:t xml:space="preserve"> = </w:t>
                            </w:r>
                            <w:r>
                              <w:rPr>
                                <w:rFonts w:ascii="Cascadia Mono" w:hAnsi="Cascadia Mono" w:cs="Cascadia Mono"/>
                                <w:color w:val="A31515"/>
                                <w:sz w:val="19"/>
                                <w:szCs w:val="19"/>
                              </w:rPr>
                              <w:t>"Műveletek"</w:t>
                            </w:r>
                            <w:r>
                              <w:rPr>
                                <w:rFonts w:ascii="Cascadia Mono" w:hAnsi="Cascadia Mono" w:cs="Cascadia Mono"/>
                                <w:color w:val="000000"/>
                                <w:sz w:val="19"/>
                                <w:szCs w:val="19"/>
                              </w:rPr>
                              <w:t>;</w:t>
                            </w:r>
                          </w:p>
                          <w:p w14:paraId="72FF0570" w14:textId="77777777" w:rsidR="00346009" w:rsidRDefault="00346009" w:rsidP="0083232E">
                            <w:pPr>
                              <w:autoSpaceDE w:val="0"/>
                              <w:autoSpaceDN w:val="0"/>
                              <w:adjustRightInd w:val="0"/>
                              <w:rPr>
                                <w:rFonts w:ascii="Cascadia Mono" w:hAnsi="Cascadia Mono" w:cs="Cascadia Mono"/>
                                <w:color w:val="008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w:t>
                            </w:r>
                            <w:proofErr w:type="spellStart"/>
                            <w:r>
                              <w:rPr>
                                <w:rFonts w:ascii="Cascadia Mono" w:hAnsi="Cascadia Mono" w:cs="Cascadia Mono"/>
                                <w:color w:val="008000"/>
                                <w:sz w:val="19"/>
                                <w:szCs w:val="19"/>
                              </w:rPr>
                              <w:t>make</w:t>
                            </w:r>
                            <w:proofErr w:type="spellEnd"/>
                            <w:r>
                              <w:rPr>
                                <w:rFonts w:ascii="Cascadia Mono" w:hAnsi="Cascadia Mono" w:cs="Cascadia Mono"/>
                                <w:color w:val="008000"/>
                                <w:sz w:val="19"/>
                                <w:szCs w:val="19"/>
                              </w:rPr>
                              <w:t xml:space="preserve"> </w:t>
                            </w:r>
                            <w:proofErr w:type="spellStart"/>
                            <w:r>
                              <w:rPr>
                                <w:rFonts w:ascii="Cascadia Mono" w:hAnsi="Cascadia Mono" w:cs="Cascadia Mono"/>
                                <w:color w:val="008000"/>
                                <w:sz w:val="19"/>
                                <w:szCs w:val="19"/>
                              </w:rPr>
                              <w:t>rows</w:t>
                            </w:r>
                            <w:proofErr w:type="spellEnd"/>
                          </w:p>
                          <w:p w14:paraId="3C808390" w14:textId="77777777" w:rsidR="00346009" w:rsidRDefault="00346009"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for</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 = 0; i </w:t>
                            </w:r>
                            <w:proofErr w:type="gramStart"/>
                            <w:r>
                              <w:rPr>
                                <w:rFonts w:ascii="Cascadia Mono" w:hAnsi="Cascadia Mono" w:cs="Cascadia Mono"/>
                                <w:color w:val="000000"/>
                                <w:sz w:val="19"/>
                                <w:szCs w:val="19"/>
                              </w:rPr>
                              <w:t xml:space="preserve">&lt; </w:t>
                            </w:r>
                            <w:proofErr w:type="spellStart"/>
                            <w:r>
                              <w:rPr>
                                <w:rFonts w:ascii="Cascadia Mono" w:hAnsi="Cascadia Mono" w:cs="Cascadia Mono"/>
                                <w:color w:val="000000"/>
                                <w:sz w:val="19"/>
                                <w:szCs w:val="19"/>
                              </w:rPr>
                              <w:t>response</w:t>
                            </w:r>
                            <w:proofErr w:type="gramEnd"/>
                            <w:r>
                              <w:rPr>
                                <w:rFonts w:ascii="Cascadia Mono" w:hAnsi="Cascadia Mono" w:cs="Cascadia Mono"/>
                                <w:color w:val="000000"/>
                                <w:sz w:val="19"/>
                                <w:szCs w:val="19"/>
                              </w:rPr>
                              <w:t>.Count</w:t>
                            </w:r>
                            <w:proofErr w:type="spellEnd"/>
                            <w:r>
                              <w:rPr>
                                <w:rFonts w:ascii="Cascadia Mono" w:hAnsi="Cascadia Mono" w:cs="Cascadia Mono"/>
                                <w:color w:val="000000"/>
                                <w:sz w:val="19"/>
                                <w:szCs w:val="19"/>
                              </w:rPr>
                              <w:t>(); i++)</w:t>
                            </w:r>
                          </w:p>
                          <w:p w14:paraId="2943F81E" w14:textId="77777777" w:rsidR="00346009" w:rsidRDefault="00346009"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F925158" w14:textId="77777777" w:rsidR="00346009" w:rsidRDefault="00346009"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row</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dt.NewRow</w:t>
                            </w:r>
                            <w:proofErr w:type="spellEnd"/>
                            <w:r>
                              <w:rPr>
                                <w:rFonts w:ascii="Cascadia Mono" w:hAnsi="Cascadia Mono" w:cs="Cascadia Mono"/>
                                <w:color w:val="000000"/>
                                <w:sz w:val="19"/>
                                <w:szCs w:val="19"/>
                              </w:rPr>
                              <w:t>();</w:t>
                            </w:r>
                          </w:p>
                          <w:p w14:paraId="1B476A86" w14:textId="77777777" w:rsidR="00346009" w:rsidRDefault="00346009"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foreach</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KeyValuePair</w:t>
                            </w:r>
                            <w:proofErr w:type="spellEnd"/>
                            <w:r>
                              <w:rPr>
                                <w:rFonts w:ascii="Cascadia Mono" w:hAnsi="Cascadia Mono" w:cs="Cascadia Mono"/>
                                <w:color w:val="000000"/>
                                <w:sz w:val="19"/>
                                <w:szCs w:val="19"/>
                              </w:rPr>
                              <w:t>&lt;</w:t>
                            </w:r>
                            <w:proofErr w:type="spellStart"/>
                            <w:r>
                              <w:rPr>
                                <w:rFonts w:ascii="Cascadia Mono" w:hAnsi="Cascadia Mono" w:cs="Cascadia Mono"/>
                                <w:color w:val="0000FF"/>
                                <w:sz w:val="19"/>
                                <w:szCs w:val="19"/>
                              </w:rPr>
                              <w:t>string</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string</w:t>
                            </w:r>
                            <w:proofErr w:type="spellEnd"/>
                            <w:r>
                              <w:rPr>
                                <w:rFonts w:ascii="Cascadia Mono" w:hAnsi="Cascadia Mono" w:cs="Cascadia Mono"/>
                                <w:color w:val="000000"/>
                                <w:sz w:val="19"/>
                                <w:szCs w:val="19"/>
                              </w:rPr>
                              <w:t xml:space="preserve">&gt; </w:t>
                            </w:r>
                            <w:proofErr w:type="spellStart"/>
                            <w:r>
                              <w:rPr>
                                <w:rFonts w:ascii="Cascadia Mono" w:hAnsi="Cascadia Mono" w:cs="Cascadia Mono"/>
                                <w:color w:val="000000"/>
                                <w:sz w:val="19"/>
                                <w:szCs w:val="19"/>
                              </w:rPr>
                              <w:t>item</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in</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response</w:t>
                            </w:r>
                            <w:proofErr w:type="spellEnd"/>
                            <w:r>
                              <w:rPr>
                                <w:rFonts w:ascii="Cascadia Mono" w:hAnsi="Cascadia Mono" w:cs="Cascadia Mono"/>
                                <w:color w:val="000000"/>
                                <w:sz w:val="19"/>
                                <w:szCs w:val="19"/>
                              </w:rPr>
                              <w:t>[i])</w:t>
                            </w:r>
                          </w:p>
                          <w:p w14:paraId="1DCE4A15" w14:textId="77777777" w:rsidR="00346009" w:rsidRDefault="00346009"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DFCD256" w14:textId="77777777" w:rsidR="00346009" w:rsidRDefault="00346009"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if</w:t>
                            </w:r>
                            <w:proofErr w:type="spellEnd"/>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item.Key</w:t>
                            </w:r>
                            <w:proofErr w:type="spellEnd"/>
                            <w:proofErr w:type="gramEnd"/>
                            <w:r>
                              <w:rPr>
                                <w:rFonts w:ascii="Cascadia Mono" w:hAnsi="Cascadia Mono" w:cs="Cascadia Mono"/>
                                <w:color w:val="000000"/>
                                <w:sz w:val="19"/>
                                <w:szCs w:val="19"/>
                              </w:rPr>
                              <w:t xml:space="preserve"> == </w:t>
                            </w:r>
                            <w:r>
                              <w:rPr>
                                <w:rFonts w:ascii="Cascadia Mono" w:hAnsi="Cascadia Mono" w:cs="Cascadia Mono"/>
                                <w:color w:val="A31515"/>
                                <w:sz w:val="19"/>
                                <w:szCs w:val="19"/>
                              </w:rPr>
                              <w:t>"</w:t>
                            </w:r>
                            <w:proofErr w:type="spellStart"/>
                            <w:r>
                              <w:rPr>
                                <w:rFonts w:ascii="Cascadia Mono" w:hAnsi="Cascadia Mono" w:cs="Cascadia Mono"/>
                                <w:color w:val="A31515"/>
                                <w:sz w:val="19"/>
                                <w:szCs w:val="19"/>
                              </w:rPr>
                              <w:t>book_id</w:t>
                            </w:r>
                            <w:proofErr w:type="spellEnd"/>
                            <w:r>
                              <w:rPr>
                                <w:rFonts w:ascii="Cascadia Mono" w:hAnsi="Cascadia Mono" w:cs="Cascadia Mono"/>
                                <w:color w:val="A31515"/>
                                <w:sz w:val="19"/>
                                <w:szCs w:val="19"/>
                              </w:rPr>
                              <w:t>"</w:t>
                            </w:r>
                            <w:r>
                              <w:rPr>
                                <w:rFonts w:ascii="Cascadia Mono" w:hAnsi="Cascadia Mono" w:cs="Cascadia Mono"/>
                                <w:color w:val="000000"/>
                                <w:sz w:val="19"/>
                                <w:szCs w:val="19"/>
                              </w:rPr>
                              <w:t>)</w:t>
                            </w:r>
                          </w:p>
                          <w:p w14:paraId="371DE464" w14:textId="77777777" w:rsidR="00346009" w:rsidRDefault="00346009"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0CF9E2F" w14:textId="77777777" w:rsidR="00346009" w:rsidRDefault="00346009"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ids.Add</w:t>
                            </w:r>
                            <w:proofErr w:type="spellEnd"/>
                            <w:proofErr w:type="gram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item.Value</w:t>
                            </w:r>
                            <w:proofErr w:type="spellEnd"/>
                            <w:r>
                              <w:rPr>
                                <w:rFonts w:ascii="Cascadia Mono" w:hAnsi="Cascadia Mono" w:cs="Cascadia Mono"/>
                                <w:color w:val="000000"/>
                                <w:sz w:val="19"/>
                                <w:szCs w:val="19"/>
                              </w:rPr>
                              <w:t>);</w:t>
                            </w:r>
                          </w:p>
                          <w:p w14:paraId="07F419FD" w14:textId="77777777" w:rsidR="00346009" w:rsidRDefault="00346009"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A95B921" w14:textId="77777777" w:rsidR="00346009" w:rsidRDefault="00346009"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else</w:t>
                            </w:r>
                            <w:proofErr w:type="spellEnd"/>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FF"/>
                                <w:sz w:val="19"/>
                                <w:szCs w:val="19"/>
                              </w:rPr>
                              <w:t>if</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000000"/>
                                <w:sz w:val="19"/>
                                <w:szCs w:val="19"/>
                              </w:rPr>
                              <w:t>item.Key</w:t>
                            </w:r>
                            <w:proofErr w:type="spellEnd"/>
                            <w:r>
                              <w:rPr>
                                <w:rFonts w:ascii="Cascadia Mono" w:hAnsi="Cascadia Mono" w:cs="Cascadia Mono"/>
                                <w:color w:val="000000"/>
                                <w:sz w:val="19"/>
                                <w:szCs w:val="19"/>
                              </w:rPr>
                              <w:t xml:space="preserve"> != </w:t>
                            </w:r>
                            <w:r>
                              <w:rPr>
                                <w:rFonts w:ascii="Cascadia Mono" w:hAnsi="Cascadia Mono" w:cs="Cascadia Mono"/>
                                <w:color w:val="A31515"/>
                                <w:sz w:val="19"/>
                                <w:szCs w:val="19"/>
                              </w:rPr>
                              <w:t>"</w:t>
                            </w:r>
                            <w:proofErr w:type="spellStart"/>
                            <w:r>
                              <w:rPr>
                                <w:rFonts w:ascii="Cascadia Mono" w:hAnsi="Cascadia Mono" w:cs="Cascadia Mono"/>
                                <w:color w:val="A31515"/>
                                <w:sz w:val="19"/>
                                <w:szCs w:val="19"/>
                              </w:rPr>
                              <w:t>available</w:t>
                            </w:r>
                            <w:proofErr w:type="spellEnd"/>
                            <w:r>
                              <w:rPr>
                                <w:rFonts w:ascii="Cascadia Mono" w:hAnsi="Cascadia Mono" w:cs="Cascadia Mono"/>
                                <w:color w:val="A31515"/>
                                <w:sz w:val="19"/>
                                <w:szCs w:val="19"/>
                              </w:rPr>
                              <w:t>"</w:t>
                            </w:r>
                            <w:r>
                              <w:rPr>
                                <w:rFonts w:ascii="Cascadia Mono" w:hAnsi="Cascadia Mono" w:cs="Cascadia Mono"/>
                                <w:color w:val="000000"/>
                                <w:sz w:val="19"/>
                                <w:szCs w:val="19"/>
                              </w:rPr>
                              <w:t>)</w:t>
                            </w:r>
                          </w:p>
                          <w:p w14:paraId="1CEC0600" w14:textId="77777777" w:rsidR="00346009" w:rsidRDefault="00346009"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5AEEDC4" w14:textId="77777777" w:rsidR="00346009" w:rsidRDefault="00346009"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row</w:t>
                            </w:r>
                            <w:proofErr w:type="spellEnd"/>
                            <w:r>
                              <w:rPr>
                                <w:rFonts w:ascii="Cascadia Mono" w:hAnsi="Cascadia Mono" w:cs="Cascadia Mono"/>
                                <w:color w:val="000000"/>
                                <w:sz w:val="19"/>
                                <w:szCs w:val="19"/>
                              </w:rPr>
                              <w:t>[</w:t>
                            </w:r>
                            <w:proofErr w:type="spellStart"/>
                            <w:proofErr w:type="gramStart"/>
                            <w:r>
                              <w:rPr>
                                <w:rFonts w:ascii="Cascadia Mono" w:hAnsi="Cascadia Mono" w:cs="Cascadia Mono"/>
                                <w:color w:val="000000"/>
                                <w:sz w:val="19"/>
                                <w:szCs w:val="19"/>
                              </w:rPr>
                              <w:t>item.Key</w:t>
                            </w:r>
                            <w:proofErr w:type="spellEnd"/>
                            <w:proofErr w:type="gram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item.Value</w:t>
                            </w:r>
                            <w:proofErr w:type="spellEnd"/>
                            <w:r>
                              <w:rPr>
                                <w:rFonts w:ascii="Cascadia Mono" w:hAnsi="Cascadia Mono" w:cs="Cascadia Mono"/>
                                <w:color w:val="000000"/>
                                <w:sz w:val="19"/>
                                <w:szCs w:val="19"/>
                              </w:rPr>
                              <w:t>;</w:t>
                            </w:r>
                          </w:p>
                          <w:p w14:paraId="42E441C8" w14:textId="77777777" w:rsidR="00346009" w:rsidRDefault="00346009"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 </w:t>
                            </w:r>
                          </w:p>
                          <w:p w14:paraId="49BC7DBB" w14:textId="77777777" w:rsidR="00346009" w:rsidRDefault="00346009"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F30543C" w14:textId="77777777" w:rsidR="00346009" w:rsidRDefault="00346009"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dt.Rows.Add</w:t>
                            </w:r>
                            <w:proofErr w:type="spellEnd"/>
                            <w:proofErr w:type="gram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row</w:t>
                            </w:r>
                            <w:proofErr w:type="spellEnd"/>
                            <w:r>
                              <w:rPr>
                                <w:rFonts w:ascii="Cascadia Mono" w:hAnsi="Cascadia Mono" w:cs="Cascadia Mono"/>
                                <w:color w:val="000000"/>
                                <w:sz w:val="19"/>
                                <w:szCs w:val="19"/>
                              </w:rPr>
                              <w:t>);</w:t>
                            </w:r>
                          </w:p>
                          <w:p w14:paraId="5C1C71D0" w14:textId="77777777" w:rsidR="00346009" w:rsidRDefault="00346009"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 </w:t>
                            </w:r>
                          </w:p>
                          <w:p w14:paraId="4A47279B" w14:textId="77777777" w:rsidR="00346009" w:rsidRDefault="00346009"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cdgvBooks.DataSource</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dt</w:t>
                            </w:r>
                            <w:proofErr w:type="spellEnd"/>
                            <w:r>
                              <w:rPr>
                                <w:rFonts w:ascii="Cascadia Mono" w:hAnsi="Cascadia Mono" w:cs="Cascadia Mono"/>
                                <w:color w:val="000000"/>
                                <w:sz w:val="19"/>
                                <w:szCs w:val="19"/>
                              </w:rPr>
                              <w:t>;</w:t>
                            </w:r>
                          </w:p>
                          <w:p w14:paraId="26C7467E" w14:textId="77777777" w:rsidR="00346009" w:rsidRDefault="00346009"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cdgvBooks.Columns.Add</w:t>
                            </w:r>
                            <w:proofErr w:type="spellEnd"/>
                            <w:proofErr w:type="gram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btns</w:t>
                            </w:r>
                            <w:proofErr w:type="spellEnd"/>
                            <w:r>
                              <w:rPr>
                                <w:rFonts w:ascii="Cascadia Mono" w:hAnsi="Cascadia Mono" w:cs="Cascadia Mono"/>
                                <w:color w:val="000000"/>
                                <w:sz w:val="19"/>
                                <w:szCs w:val="19"/>
                              </w:rPr>
                              <w:t>);</w:t>
                            </w:r>
                          </w:p>
                          <w:p w14:paraId="45E819CD" w14:textId="77777777" w:rsidR="00346009" w:rsidRDefault="00346009" w:rsidP="0083232E">
                            <w:pPr>
                              <w:autoSpaceDE w:val="0"/>
                              <w:autoSpaceDN w:val="0"/>
                              <w:adjustRightInd w:val="0"/>
                              <w:rPr>
                                <w:rFonts w:ascii="Cascadia Mono" w:hAnsi="Cascadia Mono" w:cs="Cascadia Mono"/>
                                <w:color w:val="008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cdgvBooks.Columns.Add</w:t>
                            </w:r>
                            <w:proofErr w:type="spellEnd"/>
                            <w:proofErr w:type="gram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btncol</w:t>
                            </w:r>
                            <w:proofErr w:type="spellEnd"/>
                            <w:r>
                              <w:rPr>
                                <w:rFonts w:ascii="Cascadia Mono" w:hAnsi="Cascadia Mono" w:cs="Cascadia Mono"/>
                                <w:color w:val="000000"/>
                                <w:sz w:val="19"/>
                                <w:szCs w:val="19"/>
                              </w:rPr>
                              <w:t>);</w:t>
                            </w:r>
                          </w:p>
                          <w:p w14:paraId="7432B8FE" w14:textId="77777777" w:rsidR="00346009" w:rsidRDefault="00346009"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foreach</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DataGridViewColumn</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column</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in</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cdgvBooks.Columns</w:t>
                            </w:r>
                            <w:proofErr w:type="spellEnd"/>
                            <w:r>
                              <w:rPr>
                                <w:rFonts w:ascii="Cascadia Mono" w:hAnsi="Cascadia Mono" w:cs="Cascadia Mono"/>
                                <w:color w:val="000000"/>
                                <w:sz w:val="19"/>
                                <w:szCs w:val="19"/>
                              </w:rPr>
                              <w:t>)</w:t>
                            </w:r>
                          </w:p>
                          <w:p w14:paraId="58EFDB36" w14:textId="77777777" w:rsidR="00346009" w:rsidRDefault="00346009"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4B99909" w14:textId="77777777" w:rsidR="00346009" w:rsidRDefault="00346009"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column.SortMode</w:t>
                            </w:r>
                            <w:proofErr w:type="spellEnd"/>
                            <w:proofErr w:type="gram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DataGridViewColumnSortMode.NotSortable</w:t>
                            </w:r>
                            <w:proofErr w:type="spellEnd"/>
                            <w:r>
                              <w:rPr>
                                <w:rFonts w:ascii="Cascadia Mono" w:hAnsi="Cascadia Mono" w:cs="Cascadia Mono"/>
                                <w:color w:val="000000"/>
                                <w:sz w:val="19"/>
                                <w:szCs w:val="19"/>
                              </w:rPr>
                              <w:t>;</w:t>
                            </w:r>
                          </w:p>
                          <w:p w14:paraId="5F30AFC1" w14:textId="77777777" w:rsidR="00346009" w:rsidRDefault="00346009"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9D375DF" w14:textId="77777777" w:rsidR="00346009" w:rsidRDefault="00346009"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addBtnTextsManual</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w:t>
                            </w:r>
                          </w:p>
                          <w:p w14:paraId="705DE864" w14:textId="77777777" w:rsidR="00346009" w:rsidRDefault="00346009" w:rsidP="0083232E">
                            <w:r>
                              <w:rPr>
                                <w:rFonts w:ascii="Cascadia Mono" w:hAnsi="Cascadia Mono" w:cs="Cascadia Mono"/>
                                <w:color w:val="000000"/>
                                <w:sz w:val="19"/>
                                <w:szCs w:val="19"/>
                              </w:rPr>
                              <w:t xml:space="preserve">    }</w:t>
                            </w:r>
                          </w:p>
                        </w:txbxContent>
                      </wps:txbx>
                      <wps:bodyPr rot="0" vert="horz" wrap="square" lIns="91440" tIns="45720" rIns="91440" bIns="45720" anchor="t" anchorCtr="0">
                        <a:spAutoFit/>
                      </wps:bodyPr>
                    </wps:wsp>
                  </a:graphicData>
                </a:graphic>
              </wp:anchor>
            </w:drawing>
          </mc:Choice>
          <mc:Fallback>
            <w:pict>
              <v:shape w14:anchorId="2C29A3DA" id="Szövegdoboz 24" o:spid="_x0000_s1030" type="#_x0000_t202" style="position:absolute;left:0;text-align:left;margin-left:0;margin-top:0;width:453.6pt;height:679.2pt;z-index:251678720;visibility:visible;mso-wrap-style:square;mso-wrap-distance-left:9pt;mso-wrap-distance-top:0;mso-wrap-distance-right:9pt;mso-wrap-distance-bottom:0;mso-position-horizontal:center;mso-position-horizontal-relative:margin;mso-position-vertical:center;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">
                <v:textbox style="mso-fit-shape-to-text:t">
                  <w:txbxContent>
                    <w:p w14:paraId="707B957A" w14:textId="77777777" w:rsidR="00346009" w:rsidRDefault="00346009" w:rsidP="0083232E">
                      <w:pPr>
                        <w:autoSpaceDE w:val="0"/>
                        <w:autoSpaceDN w:val="0"/>
                        <w:adjustRightInd w:val="0"/>
                        <w:rPr>
                          <w:rFonts w:ascii="Cascadia Mono" w:hAnsi="Cascadia Mono" w:cs="Cascadia Mono"/>
                          <w:color w:val="000000"/>
                          <w:sz w:val="19"/>
                          <w:szCs w:val="19"/>
                        </w:rPr>
                      </w:pPr>
                      <w:proofErr w:type="spellStart"/>
                      <w:r>
                        <w:rPr>
                          <w:rFonts w:ascii="Cascadia Mono" w:hAnsi="Cascadia Mono" w:cs="Cascadia Mono"/>
                          <w:color w:val="0000FF"/>
                          <w:sz w:val="19"/>
                          <w:szCs w:val="19"/>
                        </w:rPr>
                        <w:t>private</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async</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void</w:t>
                      </w:r>
                      <w:proofErr w:type="spellEnd"/>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updateBooksDgv</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0000FF"/>
                          <w:sz w:val="19"/>
                          <w:szCs w:val="19"/>
                        </w:rPr>
                        <w:t>string</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search</w:t>
                      </w:r>
                      <w:proofErr w:type="spellEnd"/>
                      <w:r>
                        <w:rPr>
                          <w:rFonts w:ascii="Cascadia Mono" w:hAnsi="Cascadia Mono" w:cs="Cascadia Mono"/>
                          <w:color w:val="000000"/>
                          <w:sz w:val="19"/>
                          <w:szCs w:val="19"/>
                        </w:rPr>
                        <w:t>)</w:t>
                      </w:r>
                    </w:p>
                    <w:p w14:paraId="50225D9C" w14:textId="77777777" w:rsidR="00346009" w:rsidRDefault="00346009"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w:t>
                      </w:r>
                    </w:p>
                    <w:p w14:paraId="516DFFEA" w14:textId="77777777" w:rsidR="00346009" w:rsidRDefault="00346009"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ab/>
                      </w:r>
                      <w:proofErr w:type="spellStart"/>
                      <w:r>
                        <w:rPr>
                          <w:rFonts w:ascii="Cascadia Mono" w:hAnsi="Cascadia Mono" w:cs="Cascadia Mono"/>
                          <w:color w:val="000000"/>
                          <w:sz w:val="19"/>
                          <w:szCs w:val="19"/>
                        </w:rPr>
                        <w:t>cdgvBooks.DataSource</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03FF9079" w14:textId="77777777" w:rsidR="00346009" w:rsidRDefault="00346009"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cdgvBooks.Columns.Clear</w:t>
                      </w:r>
                      <w:proofErr w:type="spellEnd"/>
                      <w:proofErr w:type="gramEnd"/>
                      <w:r>
                        <w:rPr>
                          <w:rFonts w:ascii="Cascadia Mono" w:hAnsi="Cascadia Mono" w:cs="Cascadia Mono"/>
                          <w:color w:val="000000"/>
                          <w:sz w:val="19"/>
                          <w:szCs w:val="19"/>
                        </w:rPr>
                        <w:t>();</w:t>
                      </w:r>
                    </w:p>
                    <w:p w14:paraId="7E562AF9" w14:textId="77777777" w:rsidR="00346009" w:rsidRDefault="00346009"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ids.Clear</w:t>
                      </w:r>
                      <w:proofErr w:type="spellEnd"/>
                      <w:proofErr w:type="gramEnd"/>
                      <w:r>
                        <w:rPr>
                          <w:rFonts w:ascii="Cascadia Mono" w:hAnsi="Cascadia Mono" w:cs="Cascadia Mono"/>
                          <w:color w:val="000000"/>
                          <w:sz w:val="19"/>
                          <w:szCs w:val="19"/>
                        </w:rPr>
                        <w:t>();</w:t>
                      </w:r>
                    </w:p>
                    <w:p w14:paraId="4ABB9B6D" w14:textId="77777777" w:rsidR="00346009" w:rsidRDefault="00346009"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List&lt;</w:t>
                      </w:r>
                      <w:proofErr w:type="spellStart"/>
                      <w:r>
                        <w:rPr>
                          <w:rFonts w:ascii="Cascadia Mono" w:hAnsi="Cascadia Mono" w:cs="Cascadia Mono"/>
                          <w:color w:val="000000"/>
                          <w:sz w:val="19"/>
                          <w:szCs w:val="19"/>
                        </w:rPr>
                        <w:t>Dictionary</w:t>
                      </w:r>
                      <w:proofErr w:type="spellEnd"/>
                      <w:r>
                        <w:rPr>
                          <w:rFonts w:ascii="Cascadia Mono" w:hAnsi="Cascadia Mono" w:cs="Cascadia Mono"/>
                          <w:color w:val="000000"/>
                          <w:sz w:val="19"/>
                          <w:szCs w:val="19"/>
                        </w:rPr>
                        <w:t>&lt;</w:t>
                      </w:r>
                      <w:proofErr w:type="spellStart"/>
                      <w:r>
                        <w:rPr>
                          <w:rFonts w:ascii="Cascadia Mono" w:hAnsi="Cascadia Mono" w:cs="Cascadia Mono"/>
                          <w:color w:val="0000FF"/>
                          <w:sz w:val="19"/>
                          <w:szCs w:val="19"/>
                        </w:rPr>
                        <w:t>string</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string</w:t>
                      </w:r>
                      <w:proofErr w:type="spellEnd"/>
                      <w:r>
                        <w:rPr>
                          <w:rFonts w:ascii="Cascadia Mono" w:hAnsi="Cascadia Mono" w:cs="Cascadia Mono"/>
                          <w:color w:val="000000"/>
                          <w:sz w:val="19"/>
                          <w:szCs w:val="19"/>
                        </w:rPr>
                        <w:t xml:space="preserve">&gt;&gt; </w:t>
                      </w:r>
                      <w:proofErr w:type="spellStart"/>
                      <w:r>
                        <w:rPr>
                          <w:rFonts w:ascii="Cascadia Mono" w:hAnsi="Cascadia Mono" w:cs="Cascadia Mono"/>
                          <w:color w:val="000000"/>
                          <w:sz w:val="19"/>
                          <w:szCs w:val="19"/>
                        </w:rPr>
                        <w:t>response</w:t>
                      </w:r>
                      <w:proofErr w:type="spellEnd"/>
                      <w:r>
                        <w:rPr>
                          <w:rFonts w:ascii="Cascadia Mono" w:hAnsi="Cascadia Mono" w:cs="Cascadia Mono"/>
                          <w:color w:val="000000"/>
                          <w:sz w:val="19"/>
                          <w:szCs w:val="19"/>
                        </w:rPr>
                        <w:t xml:space="preserve"> = (List&lt;</w:t>
                      </w:r>
                      <w:proofErr w:type="spellStart"/>
                      <w:r>
                        <w:rPr>
                          <w:rFonts w:ascii="Cascadia Mono" w:hAnsi="Cascadia Mono" w:cs="Cascadia Mono"/>
                          <w:color w:val="000000"/>
                          <w:sz w:val="19"/>
                          <w:szCs w:val="19"/>
                        </w:rPr>
                        <w:t>Dictionary</w:t>
                      </w:r>
                      <w:proofErr w:type="spellEnd"/>
                      <w:r>
                        <w:rPr>
                          <w:rFonts w:ascii="Cascadia Mono" w:hAnsi="Cascadia Mono" w:cs="Cascadia Mono"/>
                          <w:color w:val="000000"/>
                          <w:sz w:val="19"/>
                          <w:szCs w:val="19"/>
                        </w:rPr>
                        <w:t>&lt;</w:t>
                      </w:r>
                      <w:proofErr w:type="spellStart"/>
                      <w:r>
                        <w:rPr>
                          <w:rFonts w:ascii="Cascadia Mono" w:hAnsi="Cascadia Mono" w:cs="Cascadia Mono"/>
                          <w:color w:val="0000FF"/>
                          <w:sz w:val="19"/>
                          <w:szCs w:val="19"/>
                        </w:rPr>
                        <w:t>string</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string</w:t>
                      </w:r>
                      <w:proofErr w:type="spellEnd"/>
                      <w:r>
                        <w:rPr>
                          <w:rFonts w:ascii="Cascadia Mono" w:hAnsi="Cascadia Mono" w:cs="Cascadia Mono"/>
                          <w:color w:val="000000"/>
                          <w:sz w:val="19"/>
                          <w:szCs w:val="19"/>
                        </w:rPr>
                        <w:t>&gt;</w:t>
                      </w:r>
                      <w:proofErr w:type="gramStart"/>
                      <w:r>
                        <w:rPr>
                          <w:rFonts w:ascii="Cascadia Mono" w:hAnsi="Cascadia Mono" w:cs="Cascadia Mono"/>
                          <w:color w:val="000000"/>
                          <w:sz w:val="19"/>
                          <w:szCs w:val="19"/>
                        </w:rPr>
                        <w:t>&gt;)</w:t>
                      </w:r>
                      <w:proofErr w:type="spellStart"/>
                      <w:r>
                        <w:rPr>
                          <w:rFonts w:ascii="Cascadia Mono" w:hAnsi="Cascadia Mono" w:cs="Cascadia Mono"/>
                          <w:color w:val="0000FF"/>
                          <w:sz w:val="19"/>
                          <w:szCs w:val="19"/>
                        </w:rPr>
                        <w:t>await</w:t>
                      </w:r>
                      <w:proofErr w:type="spellEnd"/>
                      <w:proofErr w:type="gram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ApiComm.SendPost</w:t>
                      </w:r>
                      <w:proofErr w:type="spellEnd"/>
                      <w:r>
                        <w:rPr>
                          <w:rFonts w:ascii="Cascadia Mono" w:hAnsi="Cascadia Mono" w:cs="Cascadia Mono"/>
                          <w:color w:val="000000"/>
                          <w:sz w:val="19"/>
                          <w:szCs w:val="19"/>
                        </w:rPr>
                        <w:t>(</w:t>
                      </w:r>
                      <w:proofErr w:type="spellStart"/>
                      <w:r>
                        <w:rPr>
                          <w:rFonts w:ascii="Cascadia Mono" w:hAnsi="Cascadia Mono" w:cs="Cascadia Mono"/>
                          <w:color w:val="0000FF"/>
                          <w:sz w:val="19"/>
                          <w:szCs w:val="19"/>
                        </w:rPr>
                        <w:t>new</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Dictionary</w:t>
                      </w:r>
                      <w:proofErr w:type="spellEnd"/>
                      <w:r>
                        <w:rPr>
                          <w:rFonts w:ascii="Cascadia Mono" w:hAnsi="Cascadia Mono" w:cs="Cascadia Mono"/>
                          <w:color w:val="000000"/>
                          <w:sz w:val="19"/>
                          <w:szCs w:val="19"/>
                        </w:rPr>
                        <w:t>&lt;</w:t>
                      </w:r>
                      <w:proofErr w:type="spellStart"/>
                      <w:r>
                        <w:rPr>
                          <w:rFonts w:ascii="Cascadia Mono" w:hAnsi="Cascadia Mono" w:cs="Cascadia Mono"/>
                          <w:color w:val="0000FF"/>
                          <w:sz w:val="19"/>
                          <w:szCs w:val="19"/>
                        </w:rPr>
                        <w:t>string</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string</w:t>
                      </w:r>
                      <w:proofErr w:type="spellEnd"/>
                      <w:r>
                        <w:rPr>
                          <w:rFonts w:ascii="Cascadia Mono" w:hAnsi="Cascadia Mono" w:cs="Cascadia Mono"/>
                          <w:color w:val="000000"/>
                          <w:sz w:val="19"/>
                          <w:szCs w:val="19"/>
                        </w:rPr>
                        <w:t xml:space="preserve">&gt; { { </w:t>
                      </w:r>
                      <w:r>
                        <w:rPr>
                          <w:rFonts w:ascii="Cascadia Mono" w:hAnsi="Cascadia Mono" w:cs="Cascadia Mono"/>
                          <w:color w:val="A31515"/>
                          <w:sz w:val="19"/>
                          <w:szCs w:val="19"/>
                        </w:rPr>
                        <w:t>"</w:t>
                      </w:r>
                      <w:proofErr w:type="spellStart"/>
                      <w:r>
                        <w:rPr>
                          <w:rFonts w:ascii="Cascadia Mono" w:hAnsi="Cascadia Mono" w:cs="Cascadia Mono"/>
                          <w:color w:val="A31515"/>
                          <w:sz w:val="19"/>
                          <w:szCs w:val="19"/>
                        </w:rPr>
                        <w:t>type</w:t>
                      </w:r>
                      <w:proofErr w:type="spellEnd"/>
                      <w:r>
                        <w:rPr>
                          <w:rFonts w:ascii="Cascadia Mono" w:hAnsi="Cascadia Mono" w:cs="Cascadia Mono"/>
                          <w:color w:val="A31515"/>
                          <w:sz w:val="19"/>
                          <w:szCs w:val="19"/>
                        </w:rPr>
                        <w:t>"</w:t>
                      </w:r>
                      <w:r>
                        <w:rPr>
                          <w:rFonts w:ascii="Cascadia Mono" w:hAnsi="Cascadia Mono" w:cs="Cascadia Mono"/>
                          <w:color w:val="000000"/>
                          <w:sz w:val="19"/>
                          <w:szCs w:val="19"/>
                        </w:rPr>
                        <w:t xml:space="preserve">, </w:t>
                      </w:r>
                      <w:r>
                        <w:rPr>
                          <w:rFonts w:ascii="Cascadia Mono" w:hAnsi="Cascadia Mono" w:cs="Cascadia Mono"/>
                          <w:color w:val="A31515"/>
                          <w:sz w:val="19"/>
                          <w:szCs w:val="19"/>
                        </w:rPr>
                        <w:t>"</w:t>
                      </w:r>
                      <w:proofErr w:type="spellStart"/>
                      <w:r>
                        <w:rPr>
                          <w:rFonts w:ascii="Cascadia Mono" w:hAnsi="Cascadia Mono" w:cs="Cascadia Mono"/>
                          <w:color w:val="A31515"/>
                          <w:sz w:val="19"/>
                          <w:szCs w:val="19"/>
                        </w:rPr>
                        <w:t>getBooks</w:t>
                      </w:r>
                      <w:proofErr w:type="spellEnd"/>
                      <w:r>
                        <w:rPr>
                          <w:rFonts w:ascii="Cascadia Mono" w:hAnsi="Cascadia Mono" w:cs="Cascadia Mono"/>
                          <w:color w:val="A31515"/>
                          <w:sz w:val="19"/>
                          <w:szCs w:val="19"/>
                        </w:rPr>
                        <w:t>"</w:t>
                      </w:r>
                      <w:r>
                        <w:rPr>
                          <w:rFonts w:ascii="Cascadia Mono" w:hAnsi="Cascadia Mono" w:cs="Cascadia Mono"/>
                          <w:color w:val="000000"/>
                          <w:sz w:val="19"/>
                          <w:szCs w:val="19"/>
                        </w:rPr>
                        <w:t xml:space="preserve"> }, { </w:t>
                      </w:r>
                      <w:r>
                        <w:rPr>
                          <w:rFonts w:ascii="Cascadia Mono" w:hAnsi="Cascadia Mono" w:cs="Cascadia Mono"/>
                          <w:color w:val="A31515"/>
                          <w:sz w:val="19"/>
                          <w:szCs w:val="19"/>
                        </w:rPr>
                        <w:t>"</w:t>
                      </w:r>
                      <w:proofErr w:type="spellStart"/>
                      <w:r>
                        <w:rPr>
                          <w:rFonts w:ascii="Cascadia Mono" w:hAnsi="Cascadia Mono" w:cs="Cascadia Mono"/>
                          <w:color w:val="A31515"/>
                          <w:sz w:val="19"/>
                          <w:szCs w:val="19"/>
                        </w:rPr>
                        <w:t>search</w:t>
                      </w:r>
                      <w:proofErr w:type="spellEnd"/>
                      <w:r>
                        <w:rPr>
                          <w:rFonts w:ascii="Cascadia Mono" w:hAnsi="Cascadia Mono" w:cs="Cascadia Mono"/>
                          <w:color w:val="A31515"/>
                          <w:sz w:val="19"/>
                          <w:szCs w:val="19"/>
                        </w:rPr>
                        <w: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search</w:t>
                      </w:r>
                      <w:proofErr w:type="spellEnd"/>
                      <w:r>
                        <w:rPr>
                          <w:rFonts w:ascii="Cascadia Mono" w:hAnsi="Cascadia Mono" w:cs="Cascadia Mono"/>
                          <w:color w:val="000000"/>
                          <w:sz w:val="19"/>
                          <w:szCs w:val="19"/>
                        </w:rPr>
                        <w:t xml:space="preserve"> } });</w:t>
                      </w:r>
                    </w:p>
                    <w:p w14:paraId="1A467FF0" w14:textId="77777777" w:rsidR="00346009" w:rsidRDefault="00346009"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if</w:t>
                      </w:r>
                      <w:proofErr w:type="spellEnd"/>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response.Count</w:t>
                      </w:r>
                      <w:proofErr w:type="spellEnd"/>
                      <w:proofErr w:type="gramEnd"/>
                      <w:r>
                        <w:rPr>
                          <w:rFonts w:ascii="Cascadia Mono" w:hAnsi="Cascadia Mono" w:cs="Cascadia Mono"/>
                          <w:color w:val="000000"/>
                          <w:sz w:val="19"/>
                          <w:szCs w:val="19"/>
                        </w:rPr>
                        <w:t>&gt;0)</w:t>
                      </w:r>
                    </w:p>
                    <w:p w14:paraId="1DA6DDC6" w14:textId="77777777" w:rsidR="00346009" w:rsidRDefault="00346009"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596C8A0" w14:textId="77777777" w:rsidR="00346009" w:rsidRDefault="00346009"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DataTable</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dt</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FF"/>
                          <w:sz w:val="19"/>
                          <w:szCs w:val="19"/>
                        </w:rPr>
                        <w:t>new</w:t>
                      </w:r>
                      <w:proofErr w:type="spellEnd"/>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DataTable</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w:t>
                      </w:r>
                    </w:p>
                    <w:p w14:paraId="249B77D8" w14:textId="77777777" w:rsidR="00346009" w:rsidRDefault="00346009"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DataColumn</w:t>
                      </w:r>
                      <w:proofErr w:type="spellEnd"/>
                      <w:r>
                        <w:rPr>
                          <w:rFonts w:ascii="Cascadia Mono" w:hAnsi="Cascadia Mono" w:cs="Cascadia Mono"/>
                          <w:color w:val="000000"/>
                          <w:sz w:val="19"/>
                          <w:szCs w:val="19"/>
                        </w:rPr>
                        <w:t xml:space="preserve"> col;</w:t>
                      </w:r>
                    </w:p>
                    <w:p w14:paraId="7B516B83" w14:textId="77777777" w:rsidR="00346009" w:rsidRDefault="00346009"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DataRow</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row</w:t>
                      </w:r>
                      <w:proofErr w:type="spellEnd"/>
                      <w:r>
                        <w:rPr>
                          <w:rFonts w:ascii="Cascadia Mono" w:hAnsi="Cascadia Mono" w:cs="Cascadia Mono"/>
                          <w:color w:val="000000"/>
                          <w:sz w:val="19"/>
                          <w:szCs w:val="19"/>
                        </w:rPr>
                        <w:t>;</w:t>
                      </w:r>
                    </w:p>
                    <w:p w14:paraId="7D967CD1" w14:textId="77777777" w:rsidR="00346009" w:rsidRDefault="00346009" w:rsidP="0083232E">
                      <w:pPr>
                        <w:autoSpaceDE w:val="0"/>
                        <w:autoSpaceDN w:val="0"/>
                        <w:adjustRightInd w:val="0"/>
                        <w:rPr>
                          <w:rFonts w:ascii="Cascadia Mono" w:hAnsi="Cascadia Mono" w:cs="Cascadia Mono"/>
                          <w:color w:val="008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w:t>
                      </w:r>
                      <w:proofErr w:type="spellStart"/>
                      <w:r>
                        <w:rPr>
                          <w:rFonts w:ascii="Cascadia Mono" w:hAnsi="Cascadia Mono" w:cs="Cascadia Mono"/>
                          <w:color w:val="008000"/>
                          <w:sz w:val="19"/>
                          <w:szCs w:val="19"/>
                        </w:rPr>
                        <w:t>make</w:t>
                      </w:r>
                      <w:proofErr w:type="spellEnd"/>
                      <w:r>
                        <w:rPr>
                          <w:rFonts w:ascii="Cascadia Mono" w:hAnsi="Cascadia Mono" w:cs="Cascadia Mono"/>
                          <w:color w:val="008000"/>
                          <w:sz w:val="19"/>
                          <w:szCs w:val="19"/>
                        </w:rPr>
                        <w:t xml:space="preserve"> </w:t>
                      </w:r>
                      <w:proofErr w:type="spellStart"/>
                      <w:r>
                        <w:rPr>
                          <w:rFonts w:ascii="Cascadia Mono" w:hAnsi="Cascadia Mono" w:cs="Cascadia Mono"/>
                          <w:color w:val="008000"/>
                          <w:sz w:val="19"/>
                          <w:szCs w:val="19"/>
                        </w:rPr>
                        <w:t>the</w:t>
                      </w:r>
                      <w:proofErr w:type="spellEnd"/>
                      <w:r>
                        <w:rPr>
                          <w:rFonts w:ascii="Cascadia Mono" w:hAnsi="Cascadia Mono" w:cs="Cascadia Mono"/>
                          <w:color w:val="008000"/>
                          <w:sz w:val="19"/>
                          <w:szCs w:val="19"/>
                        </w:rPr>
                        <w:t xml:space="preserve"> </w:t>
                      </w:r>
                      <w:proofErr w:type="spellStart"/>
                      <w:r>
                        <w:rPr>
                          <w:rFonts w:ascii="Cascadia Mono" w:hAnsi="Cascadia Mono" w:cs="Cascadia Mono"/>
                          <w:color w:val="008000"/>
                          <w:sz w:val="19"/>
                          <w:szCs w:val="19"/>
                        </w:rPr>
                        <w:t>dataset</w:t>
                      </w:r>
                      <w:proofErr w:type="spellEnd"/>
                      <w:r>
                        <w:rPr>
                          <w:rFonts w:ascii="Cascadia Mono" w:hAnsi="Cascadia Mono" w:cs="Cascadia Mono"/>
                          <w:color w:val="008000"/>
                          <w:sz w:val="19"/>
                          <w:szCs w:val="19"/>
                        </w:rPr>
                        <w:t xml:space="preserve"> </w:t>
                      </w:r>
                      <w:proofErr w:type="spellStart"/>
                      <w:r>
                        <w:rPr>
                          <w:rFonts w:ascii="Cascadia Mono" w:hAnsi="Cascadia Mono" w:cs="Cascadia Mono"/>
                          <w:color w:val="008000"/>
                          <w:sz w:val="19"/>
                          <w:szCs w:val="19"/>
                        </w:rPr>
                        <w:t>columns</w:t>
                      </w:r>
                      <w:proofErr w:type="spellEnd"/>
                    </w:p>
                    <w:p w14:paraId="113F646D" w14:textId="77777777" w:rsidR="00346009" w:rsidRDefault="00346009"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foreach</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KeyValuePair</w:t>
                      </w:r>
                      <w:proofErr w:type="spellEnd"/>
                      <w:r>
                        <w:rPr>
                          <w:rFonts w:ascii="Cascadia Mono" w:hAnsi="Cascadia Mono" w:cs="Cascadia Mono"/>
                          <w:color w:val="000000"/>
                          <w:sz w:val="19"/>
                          <w:szCs w:val="19"/>
                        </w:rPr>
                        <w:t>&lt;</w:t>
                      </w:r>
                      <w:proofErr w:type="spellStart"/>
                      <w:r>
                        <w:rPr>
                          <w:rFonts w:ascii="Cascadia Mono" w:hAnsi="Cascadia Mono" w:cs="Cascadia Mono"/>
                          <w:color w:val="0000FF"/>
                          <w:sz w:val="19"/>
                          <w:szCs w:val="19"/>
                        </w:rPr>
                        <w:t>string</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string</w:t>
                      </w:r>
                      <w:proofErr w:type="spellEnd"/>
                      <w:r>
                        <w:rPr>
                          <w:rFonts w:ascii="Cascadia Mono" w:hAnsi="Cascadia Mono" w:cs="Cascadia Mono"/>
                          <w:color w:val="000000"/>
                          <w:sz w:val="19"/>
                          <w:szCs w:val="19"/>
                        </w:rPr>
                        <w:t xml:space="preserve">&gt; </w:t>
                      </w:r>
                      <w:proofErr w:type="spellStart"/>
                      <w:r>
                        <w:rPr>
                          <w:rFonts w:ascii="Cascadia Mono" w:hAnsi="Cascadia Mono" w:cs="Cascadia Mono"/>
                          <w:color w:val="000000"/>
                          <w:sz w:val="19"/>
                          <w:szCs w:val="19"/>
                        </w:rPr>
                        <w:t>item</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in</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response</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0])</w:t>
                      </w:r>
                    </w:p>
                    <w:p w14:paraId="47FC5EDF" w14:textId="77777777" w:rsidR="00346009" w:rsidRDefault="00346009"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7D07079" w14:textId="77777777" w:rsidR="00346009" w:rsidRDefault="00346009"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if</w:t>
                      </w:r>
                      <w:proofErr w:type="spellEnd"/>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item.Key</w:t>
                      </w:r>
                      <w:proofErr w:type="spellEnd"/>
                      <w:proofErr w:type="gramEnd"/>
                      <w:r>
                        <w:rPr>
                          <w:rFonts w:ascii="Cascadia Mono" w:hAnsi="Cascadia Mono" w:cs="Cascadia Mono"/>
                          <w:color w:val="000000"/>
                          <w:sz w:val="19"/>
                          <w:szCs w:val="19"/>
                        </w:rPr>
                        <w:t xml:space="preserve"> != </w:t>
                      </w:r>
                      <w:r>
                        <w:rPr>
                          <w:rFonts w:ascii="Cascadia Mono" w:hAnsi="Cascadia Mono" w:cs="Cascadia Mono"/>
                          <w:color w:val="A31515"/>
                          <w:sz w:val="19"/>
                          <w:szCs w:val="19"/>
                        </w:rPr>
                        <w:t>"</w:t>
                      </w:r>
                      <w:proofErr w:type="spellStart"/>
                      <w:r>
                        <w:rPr>
                          <w:rFonts w:ascii="Cascadia Mono" w:hAnsi="Cascadia Mono" w:cs="Cascadia Mono"/>
                          <w:color w:val="A31515"/>
                          <w:sz w:val="19"/>
                          <w:szCs w:val="19"/>
                        </w:rPr>
                        <w:t>book_id</w:t>
                      </w:r>
                      <w:proofErr w:type="spellEnd"/>
                      <w:r>
                        <w:rPr>
                          <w:rFonts w:ascii="Cascadia Mono" w:hAnsi="Cascadia Mono" w:cs="Cascadia Mono"/>
                          <w:color w:val="A31515"/>
                          <w:sz w:val="19"/>
                          <w:szCs w:val="19"/>
                        </w:rPr>
                        <w:t>"</w:t>
                      </w:r>
                      <w:r>
                        <w:rPr>
                          <w:rFonts w:ascii="Cascadia Mono" w:hAnsi="Cascadia Mono" w:cs="Cascadia Mono"/>
                          <w:color w:val="000000"/>
                          <w:sz w:val="19"/>
                          <w:szCs w:val="19"/>
                        </w:rPr>
                        <w:t xml:space="preserve"> &amp;&amp; </w:t>
                      </w:r>
                      <w:proofErr w:type="spellStart"/>
                      <w:r>
                        <w:rPr>
                          <w:rFonts w:ascii="Cascadia Mono" w:hAnsi="Cascadia Mono" w:cs="Cascadia Mono"/>
                          <w:color w:val="000000"/>
                          <w:sz w:val="19"/>
                          <w:szCs w:val="19"/>
                        </w:rPr>
                        <w:t>item.Key</w:t>
                      </w:r>
                      <w:proofErr w:type="spellEnd"/>
                      <w:r>
                        <w:rPr>
                          <w:rFonts w:ascii="Cascadia Mono" w:hAnsi="Cascadia Mono" w:cs="Cascadia Mono"/>
                          <w:color w:val="000000"/>
                          <w:sz w:val="19"/>
                          <w:szCs w:val="19"/>
                        </w:rPr>
                        <w:t xml:space="preserve"> != </w:t>
                      </w:r>
                      <w:r>
                        <w:rPr>
                          <w:rFonts w:ascii="Cascadia Mono" w:hAnsi="Cascadia Mono" w:cs="Cascadia Mono"/>
                          <w:color w:val="A31515"/>
                          <w:sz w:val="19"/>
                          <w:szCs w:val="19"/>
                        </w:rPr>
                        <w:t>"</w:t>
                      </w:r>
                      <w:proofErr w:type="spellStart"/>
                      <w:r>
                        <w:rPr>
                          <w:rFonts w:ascii="Cascadia Mono" w:hAnsi="Cascadia Mono" w:cs="Cascadia Mono"/>
                          <w:color w:val="A31515"/>
                          <w:sz w:val="19"/>
                          <w:szCs w:val="19"/>
                        </w:rPr>
                        <w:t>available</w:t>
                      </w:r>
                      <w:proofErr w:type="spellEnd"/>
                      <w:r>
                        <w:rPr>
                          <w:rFonts w:ascii="Cascadia Mono" w:hAnsi="Cascadia Mono" w:cs="Cascadia Mono"/>
                          <w:color w:val="A31515"/>
                          <w:sz w:val="19"/>
                          <w:szCs w:val="19"/>
                        </w:rPr>
                        <w:t>"</w:t>
                      </w:r>
                      <w:r>
                        <w:rPr>
                          <w:rFonts w:ascii="Cascadia Mono" w:hAnsi="Cascadia Mono" w:cs="Cascadia Mono"/>
                          <w:color w:val="000000"/>
                          <w:sz w:val="19"/>
                          <w:szCs w:val="19"/>
                        </w:rPr>
                        <w:t>)</w:t>
                      </w:r>
                    </w:p>
                    <w:p w14:paraId="5277952B" w14:textId="77777777" w:rsidR="00346009" w:rsidRDefault="00346009"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0A269D6" w14:textId="77777777" w:rsidR="00346009" w:rsidRDefault="00346009"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col = </w:t>
                      </w:r>
                      <w:proofErr w:type="spellStart"/>
                      <w:r>
                        <w:rPr>
                          <w:rFonts w:ascii="Cascadia Mono" w:hAnsi="Cascadia Mono" w:cs="Cascadia Mono"/>
                          <w:color w:val="0000FF"/>
                          <w:sz w:val="19"/>
                          <w:szCs w:val="19"/>
                        </w:rPr>
                        <w:t>new</w:t>
                      </w:r>
                      <w:proofErr w:type="spellEnd"/>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DataColumn</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w:t>
                      </w:r>
                    </w:p>
                    <w:p w14:paraId="01C32112" w14:textId="77777777" w:rsidR="00346009" w:rsidRDefault="00346009"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col.DataType</w:t>
                      </w:r>
                      <w:proofErr w:type="spellEnd"/>
                      <w:proofErr w:type="gramEnd"/>
                      <w:r>
                        <w:rPr>
                          <w:rFonts w:ascii="Cascadia Mono" w:hAnsi="Cascadia Mono" w:cs="Cascadia Mono"/>
                          <w:color w:val="000000"/>
                          <w:sz w:val="19"/>
                          <w:szCs w:val="19"/>
                        </w:rPr>
                        <w:t xml:space="preserve"> = </w:t>
                      </w:r>
                      <w:proofErr w:type="spellStart"/>
                      <w:r>
                        <w:rPr>
                          <w:rFonts w:ascii="Cascadia Mono" w:hAnsi="Cascadia Mono" w:cs="Cascadia Mono"/>
                          <w:color w:val="0000FF"/>
                          <w:sz w:val="19"/>
                          <w:szCs w:val="19"/>
                        </w:rPr>
                        <w:t>typeof</w:t>
                      </w:r>
                      <w:proofErr w:type="spellEnd"/>
                      <w:r>
                        <w:rPr>
                          <w:rFonts w:ascii="Cascadia Mono" w:hAnsi="Cascadia Mono" w:cs="Cascadia Mono"/>
                          <w:color w:val="000000"/>
                          <w:sz w:val="19"/>
                          <w:szCs w:val="19"/>
                        </w:rPr>
                        <w:t>(</w:t>
                      </w:r>
                      <w:proofErr w:type="spellStart"/>
                      <w:r>
                        <w:rPr>
                          <w:rFonts w:ascii="Cascadia Mono" w:hAnsi="Cascadia Mono" w:cs="Cascadia Mono"/>
                          <w:color w:val="0000FF"/>
                          <w:sz w:val="19"/>
                          <w:szCs w:val="19"/>
                        </w:rPr>
                        <w:t>string</w:t>
                      </w:r>
                      <w:proofErr w:type="spellEnd"/>
                      <w:r>
                        <w:rPr>
                          <w:rFonts w:ascii="Cascadia Mono" w:hAnsi="Cascadia Mono" w:cs="Cascadia Mono"/>
                          <w:color w:val="000000"/>
                          <w:sz w:val="19"/>
                          <w:szCs w:val="19"/>
                        </w:rPr>
                        <w:t>);</w:t>
                      </w:r>
                    </w:p>
                    <w:p w14:paraId="35D8595A" w14:textId="77777777" w:rsidR="00346009" w:rsidRDefault="00346009"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col.ReadOnly</w:t>
                      </w:r>
                      <w:proofErr w:type="spellEnd"/>
                      <w:proofErr w:type="gramEnd"/>
                      <w:r>
                        <w:rPr>
                          <w:rFonts w:ascii="Cascadia Mono" w:hAnsi="Cascadia Mono" w:cs="Cascadia Mono"/>
                          <w:color w:val="000000"/>
                          <w:sz w:val="19"/>
                          <w:szCs w:val="19"/>
                        </w:rPr>
                        <w:t xml:space="preserve"> = </w:t>
                      </w:r>
                      <w:proofErr w:type="spellStart"/>
                      <w:r>
                        <w:rPr>
                          <w:rFonts w:ascii="Cascadia Mono" w:hAnsi="Cascadia Mono" w:cs="Cascadia Mono"/>
                          <w:color w:val="0000FF"/>
                          <w:sz w:val="19"/>
                          <w:szCs w:val="19"/>
                        </w:rPr>
                        <w:t>true</w:t>
                      </w:r>
                      <w:proofErr w:type="spellEnd"/>
                      <w:r>
                        <w:rPr>
                          <w:rFonts w:ascii="Cascadia Mono" w:hAnsi="Cascadia Mono" w:cs="Cascadia Mono"/>
                          <w:color w:val="000000"/>
                          <w:sz w:val="19"/>
                          <w:szCs w:val="19"/>
                        </w:rPr>
                        <w:t>;</w:t>
                      </w:r>
                    </w:p>
                    <w:p w14:paraId="47E892CF" w14:textId="77777777" w:rsidR="00346009" w:rsidRDefault="00346009"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col.ColumnName</w:t>
                      </w:r>
                      <w:proofErr w:type="spellEnd"/>
                      <w:proofErr w:type="gram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item.Key</w:t>
                      </w:r>
                      <w:proofErr w:type="spellEnd"/>
                      <w:r>
                        <w:rPr>
                          <w:rFonts w:ascii="Cascadia Mono" w:hAnsi="Cascadia Mono" w:cs="Cascadia Mono"/>
                          <w:color w:val="000000"/>
                          <w:sz w:val="19"/>
                          <w:szCs w:val="19"/>
                        </w:rPr>
                        <w:t>;</w:t>
                      </w:r>
                    </w:p>
                    <w:p w14:paraId="4054FA1F" w14:textId="77777777" w:rsidR="00346009" w:rsidRDefault="00346009"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col.Caption</w:t>
                      </w:r>
                      <w:proofErr w:type="spellEnd"/>
                      <w:proofErr w:type="gram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item.Key</w:t>
                      </w:r>
                      <w:proofErr w:type="spellEnd"/>
                      <w:r>
                        <w:rPr>
                          <w:rFonts w:ascii="Cascadia Mono" w:hAnsi="Cascadia Mono" w:cs="Cascadia Mono"/>
                          <w:color w:val="000000"/>
                          <w:sz w:val="19"/>
                          <w:szCs w:val="19"/>
                        </w:rPr>
                        <w:t>;</w:t>
                      </w:r>
                    </w:p>
                    <w:p w14:paraId="170C58D2" w14:textId="77777777" w:rsidR="00346009" w:rsidRDefault="00346009"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dt.Columns.Add</w:t>
                      </w:r>
                      <w:proofErr w:type="spellEnd"/>
                      <w:proofErr w:type="gramEnd"/>
                      <w:r>
                        <w:rPr>
                          <w:rFonts w:ascii="Cascadia Mono" w:hAnsi="Cascadia Mono" w:cs="Cascadia Mono"/>
                          <w:color w:val="000000"/>
                          <w:sz w:val="19"/>
                          <w:szCs w:val="19"/>
                        </w:rPr>
                        <w:t>(col);</w:t>
                      </w:r>
                    </w:p>
                    <w:p w14:paraId="4FB836CC" w14:textId="77777777" w:rsidR="00346009" w:rsidRDefault="00346009"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 </w:t>
                      </w:r>
                    </w:p>
                    <w:p w14:paraId="691B0706" w14:textId="77777777" w:rsidR="00346009" w:rsidRDefault="00346009"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CE965FE" w14:textId="77777777" w:rsidR="00346009" w:rsidRDefault="00346009" w:rsidP="0083232E">
                      <w:pPr>
                        <w:autoSpaceDE w:val="0"/>
                        <w:autoSpaceDN w:val="0"/>
                        <w:adjustRightInd w:val="0"/>
                        <w:rPr>
                          <w:rFonts w:ascii="Cascadia Mono" w:hAnsi="Cascadia Mono" w:cs="Cascadia Mono"/>
                          <w:color w:val="008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//add </w:t>
                      </w:r>
                      <w:proofErr w:type="spellStart"/>
                      <w:r>
                        <w:rPr>
                          <w:rFonts w:ascii="Cascadia Mono" w:hAnsi="Cascadia Mono" w:cs="Cascadia Mono"/>
                          <w:color w:val="008000"/>
                          <w:sz w:val="19"/>
                          <w:szCs w:val="19"/>
                        </w:rPr>
                        <w:t>button</w:t>
                      </w:r>
                      <w:proofErr w:type="spellEnd"/>
                      <w:r>
                        <w:rPr>
                          <w:rFonts w:ascii="Cascadia Mono" w:hAnsi="Cascadia Mono" w:cs="Cascadia Mono"/>
                          <w:color w:val="008000"/>
                          <w:sz w:val="19"/>
                          <w:szCs w:val="19"/>
                        </w:rPr>
                        <w:t xml:space="preserve"> </w:t>
                      </w:r>
                      <w:proofErr w:type="spellStart"/>
                      <w:r>
                        <w:rPr>
                          <w:rFonts w:ascii="Cascadia Mono" w:hAnsi="Cascadia Mono" w:cs="Cascadia Mono"/>
                          <w:color w:val="008000"/>
                          <w:sz w:val="19"/>
                          <w:szCs w:val="19"/>
                        </w:rPr>
                        <w:t>row</w:t>
                      </w:r>
                      <w:proofErr w:type="spellEnd"/>
                      <w:r>
                        <w:rPr>
                          <w:rFonts w:ascii="Cascadia Mono" w:hAnsi="Cascadia Mono" w:cs="Cascadia Mono"/>
                          <w:color w:val="008000"/>
                          <w:sz w:val="19"/>
                          <w:szCs w:val="19"/>
                        </w:rPr>
                        <w:t xml:space="preserve"> </w:t>
                      </w:r>
                      <w:proofErr w:type="spellStart"/>
                      <w:r>
                        <w:rPr>
                          <w:rFonts w:ascii="Cascadia Mono" w:hAnsi="Cascadia Mono" w:cs="Cascadia Mono"/>
                          <w:color w:val="008000"/>
                          <w:sz w:val="19"/>
                          <w:szCs w:val="19"/>
                        </w:rPr>
                        <w:t>for</w:t>
                      </w:r>
                      <w:proofErr w:type="spellEnd"/>
                      <w:r>
                        <w:rPr>
                          <w:rFonts w:ascii="Cascadia Mono" w:hAnsi="Cascadia Mono" w:cs="Cascadia Mono"/>
                          <w:color w:val="008000"/>
                          <w:sz w:val="19"/>
                          <w:szCs w:val="19"/>
                        </w:rPr>
                        <w:t xml:space="preserve"> </w:t>
                      </w:r>
                      <w:proofErr w:type="spellStart"/>
                      <w:r>
                        <w:rPr>
                          <w:rFonts w:ascii="Cascadia Mono" w:hAnsi="Cascadia Mono" w:cs="Cascadia Mono"/>
                          <w:color w:val="008000"/>
                          <w:sz w:val="19"/>
                          <w:szCs w:val="19"/>
                        </w:rPr>
                        <w:t>detailed</w:t>
                      </w:r>
                      <w:proofErr w:type="spellEnd"/>
                      <w:r>
                        <w:rPr>
                          <w:rFonts w:ascii="Cascadia Mono" w:hAnsi="Cascadia Mono" w:cs="Cascadia Mono"/>
                          <w:color w:val="008000"/>
                          <w:sz w:val="19"/>
                          <w:szCs w:val="19"/>
                        </w:rPr>
                        <w:t xml:space="preserve"> </w:t>
                      </w:r>
                      <w:proofErr w:type="spellStart"/>
                      <w:r>
                        <w:rPr>
                          <w:rFonts w:ascii="Cascadia Mono" w:hAnsi="Cascadia Mono" w:cs="Cascadia Mono"/>
                          <w:color w:val="008000"/>
                          <w:sz w:val="19"/>
                          <w:szCs w:val="19"/>
                        </w:rPr>
                        <w:t>page</w:t>
                      </w:r>
                      <w:proofErr w:type="spellEnd"/>
                    </w:p>
                    <w:p w14:paraId="30FAA1EF" w14:textId="77777777" w:rsidR="00346009" w:rsidRDefault="00346009"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DataGridViewButtonColumn</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btns</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FF"/>
                          <w:sz w:val="19"/>
                          <w:szCs w:val="19"/>
                        </w:rPr>
                        <w:t>new</w:t>
                      </w:r>
                      <w:proofErr w:type="spellEnd"/>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DataGridViewButtonColumn</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w:t>
                      </w:r>
                    </w:p>
                    <w:p w14:paraId="1A230D71" w14:textId="77777777" w:rsidR="00346009" w:rsidRDefault="00346009"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btns.Name</w:t>
                      </w:r>
                      <w:proofErr w:type="spellEnd"/>
                      <w:proofErr w:type="gramEnd"/>
                      <w:r>
                        <w:rPr>
                          <w:rFonts w:ascii="Cascadia Mono" w:hAnsi="Cascadia Mono" w:cs="Cascadia Mono"/>
                          <w:color w:val="000000"/>
                          <w:sz w:val="19"/>
                          <w:szCs w:val="19"/>
                        </w:rPr>
                        <w:t xml:space="preserve"> = </w:t>
                      </w:r>
                      <w:r>
                        <w:rPr>
                          <w:rFonts w:ascii="Cascadia Mono" w:hAnsi="Cascadia Mono" w:cs="Cascadia Mono"/>
                          <w:color w:val="A31515"/>
                          <w:sz w:val="19"/>
                          <w:szCs w:val="19"/>
                        </w:rPr>
                        <w:t>"Részletesen"</w:t>
                      </w:r>
                      <w:r>
                        <w:rPr>
                          <w:rFonts w:ascii="Cascadia Mono" w:hAnsi="Cascadia Mono" w:cs="Cascadia Mono"/>
                          <w:color w:val="000000"/>
                          <w:sz w:val="19"/>
                          <w:szCs w:val="19"/>
                        </w:rPr>
                        <w:t>;</w:t>
                      </w:r>
                    </w:p>
                    <w:p w14:paraId="4DC763B1" w14:textId="77777777" w:rsidR="00346009" w:rsidRDefault="00346009"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btns.Text</w:t>
                      </w:r>
                      <w:proofErr w:type="spellEnd"/>
                      <w:proofErr w:type="gramEnd"/>
                      <w:r>
                        <w:rPr>
                          <w:rFonts w:ascii="Cascadia Mono" w:hAnsi="Cascadia Mono" w:cs="Cascadia Mono"/>
                          <w:color w:val="000000"/>
                          <w:sz w:val="19"/>
                          <w:szCs w:val="19"/>
                        </w:rPr>
                        <w:t xml:space="preserve"> = </w:t>
                      </w:r>
                      <w:r>
                        <w:rPr>
                          <w:rFonts w:ascii="Cascadia Mono" w:hAnsi="Cascadia Mono" w:cs="Cascadia Mono"/>
                          <w:color w:val="A31515"/>
                          <w:sz w:val="19"/>
                          <w:szCs w:val="19"/>
                        </w:rPr>
                        <w:t>"Részletes"</w:t>
                      </w:r>
                      <w:r>
                        <w:rPr>
                          <w:rFonts w:ascii="Cascadia Mono" w:hAnsi="Cascadia Mono" w:cs="Cascadia Mono"/>
                          <w:color w:val="000000"/>
                          <w:sz w:val="19"/>
                          <w:szCs w:val="19"/>
                        </w:rPr>
                        <w:t>;</w:t>
                      </w:r>
                    </w:p>
                    <w:p w14:paraId="75486D9E" w14:textId="77777777" w:rsidR="00346009" w:rsidRDefault="00346009"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btns.UseColumnTextForButtonValue</w:t>
                      </w:r>
                      <w:proofErr w:type="spellEnd"/>
                      <w:proofErr w:type="gramEnd"/>
                      <w:r>
                        <w:rPr>
                          <w:rFonts w:ascii="Cascadia Mono" w:hAnsi="Cascadia Mono" w:cs="Cascadia Mono"/>
                          <w:color w:val="000000"/>
                          <w:sz w:val="19"/>
                          <w:szCs w:val="19"/>
                        </w:rPr>
                        <w:t xml:space="preserve"> = </w:t>
                      </w:r>
                      <w:proofErr w:type="spellStart"/>
                      <w:r>
                        <w:rPr>
                          <w:rFonts w:ascii="Cascadia Mono" w:hAnsi="Cascadia Mono" w:cs="Cascadia Mono"/>
                          <w:color w:val="0000FF"/>
                          <w:sz w:val="19"/>
                          <w:szCs w:val="19"/>
                        </w:rPr>
                        <w:t>true</w:t>
                      </w:r>
                      <w:proofErr w:type="spellEnd"/>
                      <w:r>
                        <w:rPr>
                          <w:rFonts w:ascii="Cascadia Mono" w:hAnsi="Cascadia Mono" w:cs="Cascadia Mono"/>
                          <w:color w:val="000000"/>
                          <w:sz w:val="19"/>
                          <w:szCs w:val="19"/>
                        </w:rPr>
                        <w:t>;</w:t>
                      </w:r>
                    </w:p>
                    <w:p w14:paraId="76A22AF3" w14:textId="77777777" w:rsidR="00346009" w:rsidRDefault="00346009" w:rsidP="0083232E">
                      <w:pPr>
                        <w:autoSpaceDE w:val="0"/>
                        <w:autoSpaceDN w:val="0"/>
                        <w:adjustRightInd w:val="0"/>
                        <w:rPr>
                          <w:rFonts w:ascii="Cascadia Mono" w:hAnsi="Cascadia Mono" w:cs="Cascadia Mono"/>
                          <w:color w:val="008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//add </w:t>
                      </w:r>
                      <w:proofErr w:type="spellStart"/>
                      <w:r>
                        <w:rPr>
                          <w:rFonts w:ascii="Cascadia Mono" w:hAnsi="Cascadia Mono" w:cs="Cascadia Mono"/>
                          <w:color w:val="008000"/>
                          <w:sz w:val="19"/>
                          <w:szCs w:val="19"/>
                        </w:rPr>
                        <w:t>button</w:t>
                      </w:r>
                      <w:proofErr w:type="spellEnd"/>
                      <w:r>
                        <w:rPr>
                          <w:rFonts w:ascii="Cascadia Mono" w:hAnsi="Cascadia Mono" w:cs="Cascadia Mono"/>
                          <w:color w:val="008000"/>
                          <w:sz w:val="19"/>
                          <w:szCs w:val="19"/>
                        </w:rPr>
                        <w:t xml:space="preserve"> </w:t>
                      </w:r>
                      <w:proofErr w:type="spellStart"/>
                      <w:r>
                        <w:rPr>
                          <w:rFonts w:ascii="Cascadia Mono" w:hAnsi="Cascadia Mono" w:cs="Cascadia Mono"/>
                          <w:color w:val="008000"/>
                          <w:sz w:val="19"/>
                          <w:szCs w:val="19"/>
                        </w:rPr>
                        <w:t>column</w:t>
                      </w:r>
                      <w:proofErr w:type="spellEnd"/>
                      <w:r>
                        <w:rPr>
                          <w:rFonts w:ascii="Cascadia Mono" w:hAnsi="Cascadia Mono" w:cs="Cascadia Mono"/>
                          <w:color w:val="008000"/>
                          <w:sz w:val="19"/>
                          <w:szCs w:val="19"/>
                        </w:rPr>
                        <w:t xml:space="preserve"> </w:t>
                      </w:r>
                      <w:proofErr w:type="spellStart"/>
                      <w:r>
                        <w:rPr>
                          <w:rFonts w:ascii="Cascadia Mono" w:hAnsi="Cascadia Mono" w:cs="Cascadia Mono"/>
                          <w:color w:val="008000"/>
                          <w:sz w:val="19"/>
                          <w:szCs w:val="19"/>
                        </w:rPr>
                        <w:t>for</w:t>
                      </w:r>
                      <w:proofErr w:type="spellEnd"/>
                      <w:r>
                        <w:rPr>
                          <w:rFonts w:ascii="Cascadia Mono" w:hAnsi="Cascadia Mono" w:cs="Cascadia Mono"/>
                          <w:color w:val="008000"/>
                          <w:sz w:val="19"/>
                          <w:szCs w:val="19"/>
                        </w:rPr>
                        <w:t xml:space="preserve"> </w:t>
                      </w:r>
                      <w:proofErr w:type="spellStart"/>
                      <w:r>
                        <w:rPr>
                          <w:rFonts w:ascii="Cascadia Mono" w:hAnsi="Cascadia Mono" w:cs="Cascadia Mono"/>
                          <w:color w:val="008000"/>
                          <w:sz w:val="19"/>
                          <w:szCs w:val="19"/>
                        </w:rPr>
                        <w:t>booking</w:t>
                      </w:r>
                      <w:proofErr w:type="spellEnd"/>
                      <w:r>
                        <w:rPr>
                          <w:rFonts w:ascii="Cascadia Mono" w:hAnsi="Cascadia Mono" w:cs="Cascadia Mono"/>
                          <w:color w:val="008000"/>
                          <w:sz w:val="19"/>
                          <w:szCs w:val="19"/>
                        </w:rPr>
                        <w:t>/</w:t>
                      </w:r>
                      <w:proofErr w:type="spellStart"/>
                      <w:r>
                        <w:rPr>
                          <w:rFonts w:ascii="Cascadia Mono" w:hAnsi="Cascadia Mono" w:cs="Cascadia Mono"/>
                          <w:color w:val="008000"/>
                          <w:sz w:val="19"/>
                          <w:szCs w:val="19"/>
                        </w:rPr>
                        <w:t>available</w:t>
                      </w:r>
                      <w:proofErr w:type="spellEnd"/>
                      <w:r>
                        <w:rPr>
                          <w:rFonts w:ascii="Cascadia Mono" w:hAnsi="Cascadia Mono" w:cs="Cascadia Mono"/>
                          <w:color w:val="008000"/>
                          <w:sz w:val="19"/>
                          <w:szCs w:val="19"/>
                        </w:rPr>
                        <w:t>/</w:t>
                      </w:r>
                      <w:proofErr w:type="spellStart"/>
                      <w:r>
                        <w:rPr>
                          <w:rFonts w:ascii="Cascadia Mono" w:hAnsi="Cascadia Mono" w:cs="Cascadia Mono"/>
                          <w:color w:val="008000"/>
                          <w:sz w:val="19"/>
                          <w:szCs w:val="19"/>
                        </w:rPr>
                        <w:t>borrowed</w:t>
                      </w:r>
                      <w:proofErr w:type="spellEnd"/>
                    </w:p>
                    <w:p w14:paraId="4656A37D" w14:textId="77777777" w:rsidR="00346009" w:rsidRDefault="00346009"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DataGridViewButtonColumn</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btncol</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FF"/>
                          <w:sz w:val="19"/>
                          <w:szCs w:val="19"/>
                        </w:rPr>
                        <w:t>new</w:t>
                      </w:r>
                      <w:proofErr w:type="spellEnd"/>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DataGridViewButtonColumn</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w:t>
                      </w:r>
                    </w:p>
                    <w:p w14:paraId="04CACBF4" w14:textId="77777777" w:rsidR="00346009" w:rsidRDefault="00346009"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btncol.Name</w:t>
                      </w:r>
                      <w:proofErr w:type="spellEnd"/>
                      <w:proofErr w:type="gramEnd"/>
                      <w:r>
                        <w:rPr>
                          <w:rFonts w:ascii="Cascadia Mono" w:hAnsi="Cascadia Mono" w:cs="Cascadia Mono"/>
                          <w:color w:val="000000"/>
                          <w:sz w:val="19"/>
                          <w:szCs w:val="19"/>
                        </w:rPr>
                        <w:t xml:space="preserve"> = </w:t>
                      </w:r>
                      <w:r>
                        <w:rPr>
                          <w:rFonts w:ascii="Cascadia Mono" w:hAnsi="Cascadia Mono" w:cs="Cascadia Mono"/>
                          <w:color w:val="A31515"/>
                          <w:sz w:val="19"/>
                          <w:szCs w:val="19"/>
                        </w:rPr>
                        <w:t>"Műveletek"</w:t>
                      </w:r>
                      <w:r>
                        <w:rPr>
                          <w:rFonts w:ascii="Cascadia Mono" w:hAnsi="Cascadia Mono" w:cs="Cascadia Mono"/>
                          <w:color w:val="000000"/>
                          <w:sz w:val="19"/>
                          <w:szCs w:val="19"/>
                        </w:rPr>
                        <w:t>;</w:t>
                      </w:r>
                    </w:p>
                    <w:p w14:paraId="72FF0570" w14:textId="77777777" w:rsidR="00346009" w:rsidRDefault="00346009" w:rsidP="0083232E">
                      <w:pPr>
                        <w:autoSpaceDE w:val="0"/>
                        <w:autoSpaceDN w:val="0"/>
                        <w:adjustRightInd w:val="0"/>
                        <w:rPr>
                          <w:rFonts w:ascii="Cascadia Mono" w:hAnsi="Cascadia Mono" w:cs="Cascadia Mono"/>
                          <w:color w:val="008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w:t>
                      </w:r>
                      <w:proofErr w:type="spellStart"/>
                      <w:r>
                        <w:rPr>
                          <w:rFonts w:ascii="Cascadia Mono" w:hAnsi="Cascadia Mono" w:cs="Cascadia Mono"/>
                          <w:color w:val="008000"/>
                          <w:sz w:val="19"/>
                          <w:szCs w:val="19"/>
                        </w:rPr>
                        <w:t>make</w:t>
                      </w:r>
                      <w:proofErr w:type="spellEnd"/>
                      <w:r>
                        <w:rPr>
                          <w:rFonts w:ascii="Cascadia Mono" w:hAnsi="Cascadia Mono" w:cs="Cascadia Mono"/>
                          <w:color w:val="008000"/>
                          <w:sz w:val="19"/>
                          <w:szCs w:val="19"/>
                        </w:rPr>
                        <w:t xml:space="preserve"> </w:t>
                      </w:r>
                      <w:proofErr w:type="spellStart"/>
                      <w:r>
                        <w:rPr>
                          <w:rFonts w:ascii="Cascadia Mono" w:hAnsi="Cascadia Mono" w:cs="Cascadia Mono"/>
                          <w:color w:val="008000"/>
                          <w:sz w:val="19"/>
                          <w:szCs w:val="19"/>
                        </w:rPr>
                        <w:t>rows</w:t>
                      </w:r>
                      <w:proofErr w:type="spellEnd"/>
                    </w:p>
                    <w:p w14:paraId="3C808390" w14:textId="77777777" w:rsidR="00346009" w:rsidRDefault="00346009"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for</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 = 0; i </w:t>
                      </w:r>
                      <w:proofErr w:type="gramStart"/>
                      <w:r>
                        <w:rPr>
                          <w:rFonts w:ascii="Cascadia Mono" w:hAnsi="Cascadia Mono" w:cs="Cascadia Mono"/>
                          <w:color w:val="000000"/>
                          <w:sz w:val="19"/>
                          <w:szCs w:val="19"/>
                        </w:rPr>
                        <w:t xml:space="preserve">&lt; </w:t>
                      </w:r>
                      <w:proofErr w:type="spellStart"/>
                      <w:r>
                        <w:rPr>
                          <w:rFonts w:ascii="Cascadia Mono" w:hAnsi="Cascadia Mono" w:cs="Cascadia Mono"/>
                          <w:color w:val="000000"/>
                          <w:sz w:val="19"/>
                          <w:szCs w:val="19"/>
                        </w:rPr>
                        <w:t>response</w:t>
                      </w:r>
                      <w:proofErr w:type="gramEnd"/>
                      <w:r>
                        <w:rPr>
                          <w:rFonts w:ascii="Cascadia Mono" w:hAnsi="Cascadia Mono" w:cs="Cascadia Mono"/>
                          <w:color w:val="000000"/>
                          <w:sz w:val="19"/>
                          <w:szCs w:val="19"/>
                        </w:rPr>
                        <w:t>.Count</w:t>
                      </w:r>
                      <w:proofErr w:type="spellEnd"/>
                      <w:r>
                        <w:rPr>
                          <w:rFonts w:ascii="Cascadia Mono" w:hAnsi="Cascadia Mono" w:cs="Cascadia Mono"/>
                          <w:color w:val="000000"/>
                          <w:sz w:val="19"/>
                          <w:szCs w:val="19"/>
                        </w:rPr>
                        <w:t>(); i++)</w:t>
                      </w:r>
                    </w:p>
                    <w:p w14:paraId="2943F81E" w14:textId="77777777" w:rsidR="00346009" w:rsidRDefault="00346009"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F925158" w14:textId="77777777" w:rsidR="00346009" w:rsidRDefault="00346009"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row</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dt.NewRow</w:t>
                      </w:r>
                      <w:proofErr w:type="spellEnd"/>
                      <w:r>
                        <w:rPr>
                          <w:rFonts w:ascii="Cascadia Mono" w:hAnsi="Cascadia Mono" w:cs="Cascadia Mono"/>
                          <w:color w:val="000000"/>
                          <w:sz w:val="19"/>
                          <w:szCs w:val="19"/>
                        </w:rPr>
                        <w:t>();</w:t>
                      </w:r>
                    </w:p>
                    <w:p w14:paraId="1B476A86" w14:textId="77777777" w:rsidR="00346009" w:rsidRDefault="00346009"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foreach</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KeyValuePair</w:t>
                      </w:r>
                      <w:proofErr w:type="spellEnd"/>
                      <w:r>
                        <w:rPr>
                          <w:rFonts w:ascii="Cascadia Mono" w:hAnsi="Cascadia Mono" w:cs="Cascadia Mono"/>
                          <w:color w:val="000000"/>
                          <w:sz w:val="19"/>
                          <w:szCs w:val="19"/>
                        </w:rPr>
                        <w:t>&lt;</w:t>
                      </w:r>
                      <w:proofErr w:type="spellStart"/>
                      <w:r>
                        <w:rPr>
                          <w:rFonts w:ascii="Cascadia Mono" w:hAnsi="Cascadia Mono" w:cs="Cascadia Mono"/>
                          <w:color w:val="0000FF"/>
                          <w:sz w:val="19"/>
                          <w:szCs w:val="19"/>
                        </w:rPr>
                        <w:t>string</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string</w:t>
                      </w:r>
                      <w:proofErr w:type="spellEnd"/>
                      <w:r>
                        <w:rPr>
                          <w:rFonts w:ascii="Cascadia Mono" w:hAnsi="Cascadia Mono" w:cs="Cascadia Mono"/>
                          <w:color w:val="000000"/>
                          <w:sz w:val="19"/>
                          <w:szCs w:val="19"/>
                        </w:rPr>
                        <w:t xml:space="preserve">&gt; </w:t>
                      </w:r>
                      <w:proofErr w:type="spellStart"/>
                      <w:r>
                        <w:rPr>
                          <w:rFonts w:ascii="Cascadia Mono" w:hAnsi="Cascadia Mono" w:cs="Cascadia Mono"/>
                          <w:color w:val="000000"/>
                          <w:sz w:val="19"/>
                          <w:szCs w:val="19"/>
                        </w:rPr>
                        <w:t>item</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in</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response</w:t>
                      </w:r>
                      <w:proofErr w:type="spellEnd"/>
                      <w:r>
                        <w:rPr>
                          <w:rFonts w:ascii="Cascadia Mono" w:hAnsi="Cascadia Mono" w:cs="Cascadia Mono"/>
                          <w:color w:val="000000"/>
                          <w:sz w:val="19"/>
                          <w:szCs w:val="19"/>
                        </w:rPr>
                        <w:t>[i])</w:t>
                      </w:r>
                    </w:p>
                    <w:p w14:paraId="1DCE4A15" w14:textId="77777777" w:rsidR="00346009" w:rsidRDefault="00346009"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DFCD256" w14:textId="77777777" w:rsidR="00346009" w:rsidRDefault="00346009"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if</w:t>
                      </w:r>
                      <w:proofErr w:type="spellEnd"/>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item.Key</w:t>
                      </w:r>
                      <w:proofErr w:type="spellEnd"/>
                      <w:proofErr w:type="gramEnd"/>
                      <w:r>
                        <w:rPr>
                          <w:rFonts w:ascii="Cascadia Mono" w:hAnsi="Cascadia Mono" w:cs="Cascadia Mono"/>
                          <w:color w:val="000000"/>
                          <w:sz w:val="19"/>
                          <w:szCs w:val="19"/>
                        </w:rPr>
                        <w:t xml:space="preserve"> == </w:t>
                      </w:r>
                      <w:r>
                        <w:rPr>
                          <w:rFonts w:ascii="Cascadia Mono" w:hAnsi="Cascadia Mono" w:cs="Cascadia Mono"/>
                          <w:color w:val="A31515"/>
                          <w:sz w:val="19"/>
                          <w:szCs w:val="19"/>
                        </w:rPr>
                        <w:t>"</w:t>
                      </w:r>
                      <w:proofErr w:type="spellStart"/>
                      <w:r>
                        <w:rPr>
                          <w:rFonts w:ascii="Cascadia Mono" w:hAnsi="Cascadia Mono" w:cs="Cascadia Mono"/>
                          <w:color w:val="A31515"/>
                          <w:sz w:val="19"/>
                          <w:szCs w:val="19"/>
                        </w:rPr>
                        <w:t>book_id</w:t>
                      </w:r>
                      <w:proofErr w:type="spellEnd"/>
                      <w:r>
                        <w:rPr>
                          <w:rFonts w:ascii="Cascadia Mono" w:hAnsi="Cascadia Mono" w:cs="Cascadia Mono"/>
                          <w:color w:val="A31515"/>
                          <w:sz w:val="19"/>
                          <w:szCs w:val="19"/>
                        </w:rPr>
                        <w:t>"</w:t>
                      </w:r>
                      <w:r>
                        <w:rPr>
                          <w:rFonts w:ascii="Cascadia Mono" w:hAnsi="Cascadia Mono" w:cs="Cascadia Mono"/>
                          <w:color w:val="000000"/>
                          <w:sz w:val="19"/>
                          <w:szCs w:val="19"/>
                        </w:rPr>
                        <w:t>)</w:t>
                      </w:r>
                    </w:p>
                    <w:p w14:paraId="371DE464" w14:textId="77777777" w:rsidR="00346009" w:rsidRDefault="00346009"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0CF9E2F" w14:textId="77777777" w:rsidR="00346009" w:rsidRDefault="00346009"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ids.Add</w:t>
                      </w:r>
                      <w:proofErr w:type="spellEnd"/>
                      <w:proofErr w:type="gram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item.Value</w:t>
                      </w:r>
                      <w:proofErr w:type="spellEnd"/>
                      <w:r>
                        <w:rPr>
                          <w:rFonts w:ascii="Cascadia Mono" w:hAnsi="Cascadia Mono" w:cs="Cascadia Mono"/>
                          <w:color w:val="000000"/>
                          <w:sz w:val="19"/>
                          <w:szCs w:val="19"/>
                        </w:rPr>
                        <w:t>);</w:t>
                      </w:r>
                    </w:p>
                    <w:p w14:paraId="07F419FD" w14:textId="77777777" w:rsidR="00346009" w:rsidRDefault="00346009"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A95B921" w14:textId="77777777" w:rsidR="00346009" w:rsidRDefault="00346009"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else</w:t>
                      </w:r>
                      <w:proofErr w:type="spellEnd"/>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FF"/>
                          <w:sz w:val="19"/>
                          <w:szCs w:val="19"/>
                        </w:rPr>
                        <w:t>if</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000000"/>
                          <w:sz w:val="19"/>
                          <w:szCs w:val="19"/>
                        </w:rPr>
                        <w:t>item.Key</w:t>
                      </w:r>
                      <w:proofErr w:type="spellEnd"/>
                      <w:r>
                        <w:rPr>
                          <w:rFonts w:ascii="Cascadia Mono" w:hAnsi="Cascadia Mono" w:cs="Cascadia Mono"/>
                          <w:color w:val="000000"/>
                          <w:sz w:val="19"/>
                          <w:szCs w:val="19"/>
                        </w:rPr>
                        <w:t xml:space="preserve"> != </w:t>
                      </w:r>
                      <w:r>
                        <w:rPr>
                          <w:rFonts w:ascii="Cascadia Mono" w:hAnsi="Cascadia Mono" w:cs="Cascadia Mono"/>
                          <w:color w:val="A31515"/>
                          <w:sz w:val="19"/>
                          <w:szCs w:val="19"/>
                        </w:rPr>
                        <w:t>"</w:t>
                      </w:r>
                      <w:proofErr w:type="spellStart"/>
                      <w:r>
                        <w:rPr>
                          <w:rFonts w:ascii="Cascadia Mono" w:hAnsi="Cascadia Mono" w:cs="Cascadia Mono"/>
                          <w:color w:val="A31515"/>
                          <w:sz w:val="19"/>
                          <w:szCs w:val="19"/>
                        </w:rPr>
                        <w:t>available</w:t>
                      </w:r>
                      <w:proofErr w:type="spellEnd"/>
                      <w:r>
                        <w:rPr>
                          <w:rFonts w:ascii="Cascadia Mono" w:hAnsi="Cascadia Mono" w:cs="Cascadia Mono"/>
                          <w:color w:val="A31515"/>
                          <w:sz w:val="19"/>
                          <w:szCs w:val="19"/>
                        </w:rPr>
                        <w:t>"</w:t>
                      </w:r>
                      <w:r>
                        <w:rPr>
                          <w:rFonts w:ascii="Cascadia Mono" w:hAnsi="Cascadia Mono" w:cs="Cascadia Mono"/>
                          <w:color w:val="000000"/>
                          <w:sz w:val="19"/>
                          <w:szCs w:val="19"/>
                        </w:rPr>
                        <w:t>)</w:t>
                      </w:r>
                    </w:p>
                    <w:p w14:paraId="1CEC0600" w14:textId="77777777" w:rsidR="00346009" w:rsidRDefault="00346009"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5AEEDC4" w14:textId="77777777" w:rsidR="00346009" w:rsidRDefault="00346009"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row</w:t>
                      </w:r>
                      <w:proofErr w:type="spellEnd"/>
                      <w:r>
                        <w:rPr>
                          <w:rFonts w:ascii="Cascadia Mono" w:hAnsi="Cascadia Mono" w:cs="Cascadia Mono"/>
                          <w:color w:val="000000"/>
                          <w:sz w:val="19"/>
                          <w:szCs w:val="19"/>
                        </w:rPr>
                        <w:t>[</w:t>
                      </w:r>
                      <w:proofErr w:type="spellStart"/>
                      <w:proofErr w:type="gramStart"/>
                      <w:r>
                        <w:rPr>
                          <w:rFonts w:ascii="Cascadia Mono" w:hAnsi="Cascadia Mono" w:cs="Cascadia Mono"/>
                          <w:color w:val="000000"/>
                          <w:sz w:val="19"/>
                          <w:szCs w:val="19"/>
                        </w:rPr>
                        <w:t>item.Key</w:t>
                      </w:r>
                      <w:proofErr w:type="spellEnd"/>
                      <w:proofErr w:type="gram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item.Value</w:t>
                      </w:r>
                      <w:proofErr w:type="spellEnd"/>
                      <w:r>
                        <w:rPr>
                          <w:rFonts w:ascii="Cascadia Mono" w:hAnsi="Cascadia Mono" w:cs="Cascadia Mono"/>
                          <w:color w:val="000000"/>
                          <w:sz w:val="19"/>
                          <w:szCs w:val="19"/>
                        </w:rPr>
                        <w:t>;</w:t>
                      </w:r>
                    </w:p>
                    <w:p w14:paraId="42E441C8" w14:textId="77777777" w:rsidR="00346009" w:rsidRDefault="00346009"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 </w:t>
                      </w:r>
                    </w:p>
                    <w:p w14:paraId="49BC7DBB" w14:textId="77777777" w:rsidR="00346009" w:rsidRDefault="00346009"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F30543C" w14:textId="77777777" w:rsidR="00346009" w:rsidRDefault="00346009"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dt.Rows.Add</w:t>
                      </w:r>
                      <w:proofErr w:type="spellEnd"/>
                      <w:proofErr w:type="gram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row</w:t>
                      </w:r>
                      <w:proofErr w:type="spellEnd"/>
                      <w:r>
                        <w:rPr>
                          <w:rFonts w:ascii="Cascadia Mono" w:hAnsi="Cascadia Mono" w:cs="Cascadia Mono"/>
                          <w:color w:val="000000"/>
                          <w:sz w:val="19"/>
                          <w:szCs w:val="19"/>
                        </w:rPr>
                        <w:t>);</w:t>
                      </w:r>
                    </w:p>
                    <w:p w14:paraId="5C1C71D0" w14:textId="77777777" w:rsidR="00346009" w:rsidRDefault="00346009"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 </w:t>
                      </w:r>
                    </w:p>
                    <w:p w14:paraId="4A47279B" w14:textId="77777777" w:rsidR="00346009" w:rsidRDefault="00346009"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cdgvBooks.DataSource</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dt</w:t>
                      </w:r>
                      <w:proofErr w:type="spellEnd"/>
                      <w:r>
                        <w:rPr>
                          <w:rFonts w:ascii="Cascadia Mono" w:hAnsi="Cascadia Mono" w:cs="Cascadia Mono"/>
                          <w:color w:val="000000"/>
                          <w:sz w:val="19"/>
                          <w:szCs w:val="19"/>
                        </w:rPr>
                        <w:t>;</w:t>
                      </w:r>
                    </w:p>
                    <w:p w14:paraId="26C7467E" w14:textId="77777777" w:rsidR="00346009" w:rsidRDefault="00346009"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cdgvBooks.Columns.Add</w:t>
                      </w:r>
                      <w:proofErr w:type="spellEnd"/>
                      <w:proofErr w:type="gram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btns</w:t>
                      </w:r>
                      <w:proofErr w:type="spellEnd"/>
                      <w:r>
                        <w:rPr>
                          <w:rFonts w:ascii="Cascadia Mono" w:hAnsi="Cascadia Mono" w:cs="Cascadia Mono"/>
                          <w:color w:val="000000"/>
                          <w:sz w:val="19"/>
                          <w:szCs w:val="19"/>
                        </w:rPr>
                        <w:t>);</w:t>
                      </w:r>
                    </w:p>
                    <w:p w14:paraId="45E819CD" w14:textId="77777777" w:rsidR="00346009" w:rsidRDefault="00346009" w:rsidP="0083232E">
                      <w:pPr>
                        <w:autoSpaceDE w:val="0"/>
                        <w:autoSpaceDN w:val="0"/>
                        <w:adjustRightInd w:val="0"/>
                        <w:rPr>
                          <w:rFonts w:ascii="Cascadia Mono" w:hAnsi="Cascadia Mono" w:cs="Cascadia Mono"/>
                          <w:color w:val="008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cdgvBooks.Columns.Add</w:t>
                      </w:r>
                      <w:proofErr w:type="spellEnd"/>
                      <w:proofErr w:type="gram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btncol</w:t>
                      </w:r>
                      <w:proofErr w:type="spellEnd"/>
                      <w:r>
                        <w:rPr>
                          <w:rFonts w:ascii="Cascadia Mono" w:hAnsi="Cascadia Mono" w:cs="Cascadia Mono"/>
                          <w:color w:val="000000"/>
                          <w:sz w:val="19"/>
                          <w:szCs w:val="19"/>
                        </w:rPr>
                        <w:t>);</w:t>
                      </w:r>
                    </w:p>
                    <w:p w14:paraId="7432B8FE" w14:textId="77777777" w:rsidR="00346009" w:rsidRDefault="00346009"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foreach</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DataGridViewColumn</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column</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in</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cdgvBooks.Columns</w:t>
                      </w:r>
                      <w:proofErr w:type="spellEnd"/>
                      <w:r>
                        <w:rPr>
                          <w:rFonts w:ascii="Cascadia Mono" w:hAnsi="Cascadia Mono" w:cs="Cascadia Mono"/>
                          <w:color w:val="000000"/>
                          <w:sz w:val="19"/>
                          <w:szCs w:val="19"/>
                        </w:rPr>
                        <w:t>)</w:t>
                      </w:r>
                    </w:p>
                    <w:p w14:paraId="58EFDB36" w14:textId="77777777" w:rsidR="00346009" w:rsidRDefault="00346009"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4B99909" w14:textId="77777777" w:rsidR="00346009" w:rsidRDefault="00346009"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column.SortMode</w:t>
                      </w:r>
                      <w:proofErr w:type="spellEnd"/>
                      <w:proofErr w:type="gram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DataGridViewColumnSortMode.NotSortable</w:t>
                      </w:r>
                      <w:proofErr w:type="spellEnd"/>
                      <w:r>
                        <w:rPr>
                          <w:rFonts w:ascii="Cascadia Mono" w:hAnsi="Cascadia Mono" w:cs="Cascadia Mono"/>
                          <w:color w:val="000000"/>
                          <w:sz w:val="19"/>
                          <w:szCs w:val="19"/>
                        </w:rPr>
                        <w:t>;</w:t>
                      </w:r>
                    </w:p>
                    <w:p w14:paraId="5F30AFC1" w14:textId="77777777" w:rsidR="00346009" w:rsidRDefault="00346009"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9D375DF" w14:textId="77777777" w:rsidR="00346009" w:rsidRDefault="00346009"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addBtnTextsManual</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w:t>
                      </w:r>
                    </w:p>
                    <w:p w14:paraId="705DE864" w14:textId="77777777" w:rsidR="00346009" w:rsidRDefault="00346009" w:rsidP="0083232E">
                      <w:r>
                        <w:rPr>
                          <w:rFonts w:ascii="Cascadia Mono" w:hAnsi="Cascadia Mono" w:cs="Cascadia Mono"/>
                          <w:color w:val="000000"/>
                          <w:sz w:val="19"/>
                          <w:szCs w:val="19"/>
                        </w:rPr>
                        <w:t xml:space="preserve">    }</w:t>
                      </w:r>
                    </w:p>
                  </w:txbxContent>
                </v:textbox>
                <w10:wrap type="square" anchorx="margin" anchory="margin"/>
              </v:shape>
            </w:pict>
          </mc:Fallback>
        </mc:AlternateContent>
      </w:r>
    </w:p>
    <w:p w14:paraId="0507332C" w14:textId="77777777" w:rsidR="0083232E" w:rsidRPr="009661B9" w:rsidRDefault="0083232E" w:rsidP="0083232E">
      <w:pPr>
        <w:jc w:val="both"/>
      </w:pPr>
    </w:p>
    <w:p w14:paraId="0042C4FA" w14:textId="77777777" w:rsidR="0083232E" w:rsidRPr="009661B9" w:rsidRDefault="0083232E" w:rsidP="0083232E">
      <w:pPr>
        <w:jc w:val="both"/>
      </w:pPr>
      <w:r w:rsidRPr="009661B9">
        <w:lastRenderedPageBreak/>
        <w:t xml:space="preserve">Feltölti a </w:t>
      </w:r>
      <w:proofErr w:type="spellStart"/>
      <w:r w:rsidRPr="009661B9">
        <w:t>datagridview</w:t>
      </w:r>
      <w:proofErr w:type="spellEnd"/>
      <w:r w:rsidRPr="009661B9">
        <w:t xml:space="preserve">-t a kapott adatokkal, a sorok azonosítóját nem jeleníti meg, de eltárolja egy listában. Majd </w:t>
      </w:r>
      <w:proofErr w:type="spellStart"/>
      <w:r w:rsidRPr="009661B9">
        <w:t>formtól</w:t>
      </w:r>
      <w:proofErr w:type="spellEnd"/>
      <w:r w:rsidRPr="009661B9">
        <w:t xml:space="preserve"> függően különböző gomb sorokat ad hozzá. </w:t>
      </w:r>
    </w:p>
    <w:p w14:paraId="1C8B61D2" w14:textId="77777777" w:rsidR="0083232E" w:rsidRPr="009661B9" w:rsidRDefault="0083232E" w:rsidP="005C7E08">
      <w:pPr>
        <w:pStyle w:val="Cmsor3"/>
      </w:pPr>
      <w:bookmarkStart w:id="25" w:name="_Toc194844919"/>
      <w:proofErr w:type="spellStart"/>
      <w:r w:rsidRPr="009661B9">
        <w:t>Popup</w:t>
      </w:r>
      <w:proofErr w:type="spellEnd"/>
      <w:r w:rsidRPr="009661B9">
        <w:t xml:space="preserve"> </w:t>
      </w:r>
      <w:proofErr w:type="spellStart"/>
      <w:r w:rsidRPr="009661B9">
        <w:t>select</w:t>
      </w:r>
      <w:bookmarkEnd w:id="25"/>
      <w:proofErr w:type="spellEnd"/>
    </w:p>
    <w:p w14:paraId="2A347535" w14:textId="77777777" w:rsidR="0083232E" w:rsidRPr="009661B9" w:rsidRDefault="0083232E" w:rsidP="0083232E">
      <w:pPr>
        <w:jc w:val="both"/>
      </w:pPr>
      <w:r w:rsidRPr="009661B9">
        <w:t xml:space="preserve">Ez a </w:t>
      </w:r>
      <w:proofErr w:type="spellStart"/>
      <w:r w:rsidRPr="009661B9">
        <w:t>form</w:t>
      </w:r>
      <w:proofErr w:type="spellEnd"/>
      <w:r w:rsidRPr="009661B9">
        <w:t xml:space="preserve"> azért speciális, mert nem csak egy funkciót lát el, hanem többet egyszerre. Mindig ez jelenik meg ha a felhasználónak választania kell valamit (pl.: kivételkor melyik könyvet szeretné kivenni az olvasó). Ezért először indítási módtól függően (ami az osztály konstruktorának paramétere) meghatározza, hogy mi fog megjelenni (pl.: nem minden esetben jelenik meg kereső mező), majd miután a felhasználó megtalálta a megfelelő elemet és kiválasztotta, a </w:t>
      </w:r>
      <w:proofErr w:type="spellStart"/>
      <w:r w:rsidRPr="009661B9">
        <w:t>form</w:t>
      </w:r>
      <w:proofErr w:type="spellEnd"/>
      <w:r w:rsidRPr="009661B9">
        <w:t xml:space="preserve"> visszaküldi az elem fontos paramétereit, amit a meghívó </w:t>
      </w:r>
      <w:proofErr w:type="spellStart"/>
      <w:r w:rsidRPr="009661B9">
        <w:t>form</w:t>
      </w:r>
      <w:proofErr w:type="spellEnd"/>
      <w:r w:rsidRPr="009661B9">
        <w:t xml:space="preserve"> fel fog dolgozni. A felhasználói élmény javítása végett bizonyos esetekben egyszerre több opciót is lehet választani (pl.: amikor egy könyvnek több kategóriája van ne egyesével kelljen kiválasztani mindegyiket).</w:t>
      </w:r>
    </w:p>
    <w:p w14:paraId="4EB9B125" w14:textId="42E1CAE8" w:rsidR="00F12DB1" w:rsidRPr="009661B9" w:rsidRDefault="00F12DB1" w:rsidP="00CB3258">
      <w:pPr>
        <w:pStyle w:val="Cmsor2"/>
      </w:pPr>
      <w:bookmarkStart w:id="26" w:name="_Toc194844920"/>
      <w:r w:rsidRPr="009661B9">
        <w:t>Weboldal fejlesztői dokumentáció</w:t>
      </w:r>
      <w:bookmarkEnd w:id="26"/>
    </w:p>
    <w:p w14:paraId="333E8B15" w14:textId="77777777" w:rsidR="00E70D08" w:rsidRPr="009661B9" w:rsidRDefault="00E70D08" w:rsidP="007F7CD0">
      <w:pPr>
        <w:pStyle w:val="Cmsor3"/>
      </w:pPr>
      <w:bookmarkStart w:id="27" w:name="_Toc194844921"/>
      <w:r w:rsidRPr="009661B9">
        <w:t>Alap tudnivalók a weboldal működéséről:</w:t>
      </w:r>
      <w:bookmarkEnd w:id="27"/>
    </w:p>
    <w:p w14:paraId="016A73D5" w14:textId="77777777" w:rsidR="00E70D08" w:rsidRPr="009661B9" w:rsidRDefault="00E70D08" w:rsidP="00E70D08">
      <w:r w:rsidRPr="009661B9">
        <w:t xml:space="preserve">Minden böngészőből megnyitott link, ami nem egy konkrét fájlra mutat, az </w:t>
      </w:r>
      <w:proofErr w:type="spellStart"/>
      <w:r w:rsidRPr="009661B9">
        <w:t>átirányítódik</w:t>
      </w:r>
      <w:proofErr w:type="spellEnd"/>
      <w:r w:rsidRPr="009661B9">
        <w:t xml:space="preserve"> az </w:t>
      </w:r>
      <w:proofErr w:type="spellStart"/>
      <w:r w:rsidRPr="009661B9">
        <w:t>index.php-ra</w:t>
      </w:r>
      <w:proofErr w:type="spellEnd"/>
      <w:r w:rsidRPr="009661B9">
        <w:t xml:space="preserve">. Ott dől el a beérkező URL alapján, hogy melyik fájl </w:t>
      </w:r>
      <w:proofErr w:type="spellStart"/>
      <w:r w:rsidRPr="009661B9">
        <w:t>jelenítődik</w:t>
      </w:r>
      <w:proofErr w:type="spellEnd"/>
      <w:r w:rsidRPr="009661B9">
        <w:t xml:space="preserve"> meg. Ennek az az előnye, hogy változtatni tudjuk, hogy mi legyen a linkben az adott oldalakon tartózkodás során, és nem kell hozzá például változtatni a fájlok nevét és helyét a fájlstruktúrában. Ezen felül még nagy előny, hogy minden bejelentkezéssel kapcsolatos ellenőrzésnek elég csak ebben az egy fájlban szerepelnie.</w:t>
      </w:r>
    </w:p>
    <w:p w14:paraId="6BEA65A1" w14:textId="77777777" w:rsidR="00E70D08" w:rsidRPr="009661B9" w:rsidRDefault="00E70D08" w:rsidP="00E70D08"/>
    <w:p w14:paraId="1A49B49F" w14:textId="77777777" w:rsidR="00E70D08" w:rsidRPr="009661B9" w:rsidRDefault="00E70D08" w:rsidP="007F7CD0">
      <w:pPr>
        <w:pStyle w:val="Cmsor3"/>
      </w:pPr>
      <w:bookmarkStart w:id="28" w:name="_Toc194844922"/>
      <w:r w:rsidRPr="009661B9">
        <w:t>Bejelentkezés és hozzákapcsolódó részek:</w:t>
      </w:r>
      <w:bookmarkEnd w:id="28"/>
    </w:p>
    <w:p w14:paraId="18A302C5" w14:textId="77777777" w:rsidR="00E70D08" w:rsidRPr="009661B9" w:rsidRDefault="00E70D08" w:rsidP="00E70D08">
      <w:r w:rsidRPr="009661B9">
        <w:t xml:space="preserve">Minden session indítás előtt beállítjuk a session </w:t>
      </w:r>
      <w:proofErr w:type="spellStart"/>
      <w:r w:rsidRPr="009661B9">
        <w:t>cookie</w:t>
      </w:r>
      <w:proofErr w:type="spellEnd"/>
      <w:r w:rsidRPr="009661B9">
        <w:t xml:space="preserve"> </w:t>
      </w:r>
      <w:proofErr w:type="gramStart"/>
      <w:r w:rsidRPr="009661B9">
        <w:t>tulajdonságait(</w:t>
      </w:r>
      <w:proofErr w:type="gramEnd"/>
      <w:r w:rsidRPr="009661B9">
        <w:t>mivel mindenhol így van ezért, későbbiekben nem kerül említésre), fontosabbak:</w:t>
      </w:r>
    </w:p>
    <w:p w14:paraId="40ADEC39" w14:textId="77777777" w:rsidR="00E70D08" w:rsidRPr="009661B9" w:rsidRDefault="00E70D08" w:rsidP="00E70D08">
      <w:pPr>
        <w:pStyle w:val="Listaszerbekezds"/>
        <w:numPr>
          <w:ilvl w:val="0"/>
          <w:numId w:val="25"/>
        </w:numPr>
        <w:spacing w:line="279" w:lineRule="auto"/>
        <w:ind w:left="360"/>
        <w:rPr>
          <w:rFonts w:ascii="Times New Roman" w:hAnsi="Times New Roman" w:cs="Times New Roman"/>
        </w:rPr>
      </w:pPr>
      <w:r w:rsidRPr="009661B9">
        <w:rPr>
          <w:rFonts w:ascii="Times New Roman" w:hAnsi="Times New Roman" w:cs="Times New Roman"/>
          <w:sz w:val="24"/>
          <w:szCs w:val="24"/>
        </w:rPr>
        <w:t>“</w:t>
      </w:r>
      <w:proofErr w:type="spellStart"/>
      <w:r w:rsidRPr="009661B9">
        <w:rPr>
          <w:rFonts w:ascii="Times New Roman" w:hAnsi="Times New Roman" w:cs="Times New Roman"/>
          <w:sz w:val="24"/>
          <w:szCs w:val="24"/>
        </w:rPr>
        <w:t>lifetime</w:t>
      </w:r>
      <w:proofErr w:type="spellEnd"/>
      <w:r w:rsidRPr="009661B9">
        <w:rPr>
          <w:rFonts w:ascii="Times New Roman" w:hAnsi="Times New Roman" w:cs="Times New Roman"/>
          <w:sz w:val="24"/>
          <w:szCs w:val="24"/>
        </w:rPr>
        <w:t>”: megadja, hogy mikor jár le, mivel azt szeretnénk, hogy a böngésző bezárásakor jelentkeztesse ki a felhasználót, ezért nulla értékre állítjuk</w:t>
      </w:r>
    </w:p>
    <w:p w14:paraId="6B4C2A6F" w14:textId="77777777" w:rsidR="00E70D08" w:rsidRPr="009661B9" w:rsidRDefault="00E70D08" w:rsidP="00E70D08">
      <w:pPr>
        <w:pStyle w:val="Listaszerbekezds"/>
        <w:numPr>
          <w:ilvl w:val="0"/>
          <w:numId w:val="25"/>
        </w:numPr>
        <w:spacing w:line="279" w:lineRule="auto"/>
        <w:ind w:left="360"/>
        <w:rPr>
          <w:rFonts w:ascii="Times New Roman" w:hAnsi="Times New Roman" w:cs="Times New Roman"/>
        </w:rPr>
      </w:pPr>
      <w:r w:rsidRPr="009661B9">
        <w:rPr>
          <w:rFonts w:ascii="Times New Roman" w:hAnsi="Times New Roman" w:cs="Times New Roman"/>
          <w:sz w:val="24"/>
          <w:szCs w:val="24"/>
        </w:rPr>
        <w:t>“</w:t>
      </w:r>
      <w:proofErr w:type="spellStart"/>
      <w:r w:rsidRPr="009661B9">
        <w:rPr>
          <w:rFonts w:ascii="Times New Roman" w:hAnsi="Times New Roman" w:cs="Times New Roman"/>
          <w:sz w:val="24"/>
          <w:szCs w:val="24"/>
        </w:rPr>
        <w:t>httponly</w:t>
      </w:r>
      <w:proofErr w:type="spellEnd"/>
      <w:r w:rsidRPr="009661B9">
        <w:rPr>
          <w:rFonts w:ascii="Times New Roman" w:hAnsi="Times New Roman" w:cs="Times New Roman"/>
          <w:sz w:val="24"/>
          <w:szCs w:val="24"/>
        </w:rPr>
        <w:t xml:space="preserve">”: igaz értékkor megakadályozza, hogy </w:t>
      </w:r>
      <w:proofErr w:type="spellStart"/>
      <w:r w:rsidRPr="009661B9">
        <w:rPr>
          <w:rFonts w:ascii="Times New Roman" w:hAnsi="Times New Roman" w:cs="Times New Roman"/>
          <w:sz w:val="24"/>
          <w:szCs w:val="24"/>
        </w:rPr>
        <w:t>javascript-ből</w:t>
      </w:r>
      <w:proofErr w:type="spellEnd"/>
      <w:r w:rsidRPr="009661B9">
        <w:rPr>
          <w:rFonts w:ascii="Times New Roman" w:hAnsi="Times New Roman" w:cs="Times New Roman"/>
          <w:sz w:val="24"/>
          <w:szCs w:val="24"/>
        </w:rPr>
        <w:t xml:space="preserve"> el lehessen érni a </w:t>
      </w:r>
      <w:proofErr w:type="spellStart"/>
      <w:r w:rsidRPr="009661B9">
        <w:rPr>
          <w:rFonts w:ascii="Times New Roman" w:hAnsi="Times New Roman" w:cs="Times New Roman"/>
          <w:sz w:val="24"/>
          <w:szCs w:val="24"/>
        </w:rPr>
        <w:t>cookie</w:t>
      </w:r>
      <w:proofErr w:type="spellEnd"/>
      <w:r w:rsidRPr="009661B9">
        <w:rPr>
          <w:rFonts w:ascii="Times New Roman" w:hAnsi="Times New Roman" w:cs="Times New Roman"/>
          <w:sz w:val="24"/>
          <w:szCs w:val="24"/>
        </w:rPr>
        <w:t>-t</w:t>
      </w:r>
    </w:p>
    <w:p w14:paraId="6404DB75" w14:textId="77777777" w:rsidR="00E70D08" w:rsidRPr="009661B9" w:rsidRDefault="00E70D08" w:rsidP="00E70D08">
      <w:pPr>
        <w:pStyle w:val="Listaszerbekezds"/>
        <w:numPr>
          <w:ilvl w:val="0"/>
          <w:numId w:val="25"/>
        </w:numPr>
        <w:spacing w:line="279" w:lineRule="auto"/>
        <w:ind w:left="360"/>
        <w:rPr>
          <w:rFonts w:ascii="Times New Roman" w:hAnsi="Times New Roman" w:cs="Times New Roman"/>
        </w:rPr>
      </w:pPr>
      <w:r w:rsidRPr="009661B9">
        <w:rPr>
          <w:rFonts w:ascii="Times New Roman" w:hAnsi="Times New Roman" w:cs="Times New Roman"/>
          <w:sz w:val="24"/>
          <w:szCs w:val="24"/>
        </w:rPr>
        <w:t>“</w:t>
      </w:r>
      <w:proofErr w:type="spellStart"/>
      <w:r w:rsidRPr="009661B9">
        <w:rPr>
          <w:rFonts w:ascii="Times New Roman" w:hAnsi="Times New Roman" w:cs="Times New Roman"/>
          <w:sz w:val="24"/>
          <w:szCs w:val="24"/>
        </w:rPr>
        <w:t>samesite</w:t>
      </w:r>
      <w:proofErr w:type="spellEnd"/>
      <w:r w:rsidRPr="009661B9">
        <w:rPr>
          <w:rFonts w:ascii="Times New Roman" w:hAnsi="Times New Roman" w:cs="Times New Roman"/>
          <w:sz w:val="24"/>
          <w:szCs w:val="24"/>
        </w:rPr>
        <w:t>”: “</w:t>
      </w:r>
      <w:proofErr w:type="spellStart"/>
      <w:r w:rsidRPr="009661B9">
        <w:rPr>
          <w:rFonts w:ascii="Times New Roman" w:hAnsi="Times New Roman" w:cs="Times New Roman"/>
          <w:sz w:val="24"/>
          <w:szCs w:val="24"/>
        </w:rPr>
        <w:t>Strict</w:t>
      </w:r>
      <w:proofErr w:type="spellEnd"/>
      <w:r w:rsidRPr="009661B9">
        <w:rPr>
          <w:rFonts w:ascii="Times New Roman" w:hAnsi="Times New Roman" w:cs="Times New Roman"/>
          <w:sz w:val="24"/>
          <w:szCs w:val="24"/>
        </w:rPr>
        <w:t>” értékre való állításakor védelmet biztosít CSRF (</w:t>
      </w:r>
      <w:proofErr w:type="spellStart"/>
      <w:r w:rsidRPr="009661B9">
        <w:rPr>
          <w:rFonts w:ascii="Times New Roman" w:hAnsi="Times New Roman" w:cs="Times New Roman"/>
          <w:sz w:val="24"/>
          <w:szCs w:val="24"/>
        </w:rPr>
        <w:t>Cross</w:t>
      </w:r>
      <w:proofErr w:type="spellEnd"/>
      <w:r w:rsidRPr="009661B9">
        <w:rPr>
          <w:rFonts w:ascii="Times New Roman" w:hAnsi="Times New Roman" w:cs="Times New Roman"/>
          <w:sz w:val="24"/>
          <w:szCs w:val="24"/>
        </w:rPr>
        <w:t xml:space="preserve">-site </w:t>
      </w:r>
      <w:proofErr w:type="spellStart"/>
      <w:r w:rsidRPr="009661B9">
        <w:rPr>
          <w:rFonts w:ascii="Times New Roman" w:hAnsi="Times New Roman" w:cs="Times New Roman"/>
          <w:sz w:val="24"/>
          <w:szCs w:val="24"/>
        </w:rPr>
        <w:t>request</w:t>
      </w:r>
      <w:proofErr w:type="spellEnd"/>
      <w:r w:rsidRPr="009661B9">
        <w:rPr>
          <w:rFonts w:ascii="Times New Roman" w:hAnsi="Times New Roman" w:cs="Times New Roman"/>
          <w:sz w:val="24"/>
          <w:szCs w:val="24"/>
        </w:rPr>
        <w:t xml:space="preserve"> </w:t>
      </w:r>
      <w:proofErr w:type="spellStart"/>
      <w:r w:rsidRPr="009661B9">
        <w:rPr>
          <w:rFonts w:ascii="Times New Roman" w:hAnsi="Times New Roman" w:cs="Times New Roman"/>
          <w:sz w:val="24"/>
          <w:szCs w:val="24"/>
        </w:rPr>
        <w:t>forgery</w:t>
      </w:r>
      <w:proofErr w:type="spellEnd"/>
      <w:r w:rsidRPr="009661B9">
        <w:rPr>
          <w:rFonts w:ascii="Times New Roman" w:hAnsi="Times New Roman" w:cs="Times New Roman"/>
          <w:sz w:val="24"/>
          <w:szCs w:val="24"/>
        </w:rPr>
        <w:t>) támadások ellen</w:t>
      </w:r>
    </w:p>
    <w:p w14:paraId="29641084" w14:textId="77777777" w:rsidR="00E70D08" w:rsidRPr="009661B9" w:rsidRDefault="00E70D08" w:rsidP="00E70D08"/>
    <w:p w14:paraId="7EDA58D6" w14:textId="77777777" w:rsidR="00E70D08" w:rsidRPr="009661B9" w:rsidRDefault="00E70D08" w:rsidP="0025151E">
      <w:pPr>
        <w:pStyle w:val="Cmsor3"/>
      </w:pPr>
      <w:bookmarkStart w:id="29" w:name="_Toc194844923"/>
      <w:proofErr w:type="spellStart"/>
      <w:r w:rsidRPr="009661B9">
        <w:t>Index.php</w:t>
      </w:r>
      <w:proofErr w:type="spellEnd"/>
      <w:r w:rsidRPr="009661B9">
        <w:t>-n történő folyamatok egy oldal megnyitásakor:</w:t>
      </w:r>
      <w:bookmarkEnd w:id="29"/>
    </w:p>
    <w:p w14:paraId="198F157C" w14:textId="77777777" w:rsidR="00E70D08" w:rsidRPr="009661B9" w:rsidRDefault="00E70D08" w:rsidP="00E70D08">
      <w:pPr>
        <w:pStyle w:val="Listaszerbekezds"/>
        <w:numPr>
          <w:ilvl w:val="0"/>
          <w:numId w:val="24"/>
        </w:numPr>
        <w:spacing w:line="279" w:lineRule="auto"/>
        <w:rPr>
          <w:rFonts w:ascii="Times New Roman" w:hAnsi="Times New Roman" w:cs="Times New Roman"/>
        </w:rPr>
      </w:pPr>
      <w:r w:rsidRPr="009661B9">
        <w:rPr>
          <w:rFonts w:ascii="Times New Roman" w:hAnsi="Times New Roman" w:cs="Times New Roman"/>
          <w:sz w:val="24"/>
          <w:szCs w:val="24"/>
        </w:rPr>
        <w:t>Elindul egy session</w:t>
      </w:r>
    </w:p>
    <w:p w14:paraId="213806BF" w14:textId="77777777" w:rsidR="00E70D08" w:rsidRPr="009661B9" w:rsidRDefault="00E70D08" w:rsidP="00E70D08">
      <w:pPr>
        <w:pStyle w:val="Listaszerbekezds"/>
        <w:numPr>
          <w:ilvl w:val="0"/>
          <w:numId w:val="24"/>
        </w:numPr>
        <w:spacing w:line="279" w:lineRule="auto"/>
        <w:rPr>
          <w:rFonts w:ascii="Times New Roman" w:hAnsi="Times New Roman" w:cs="Times New Roman"/>
        </w:rPr>
      </w:pPr>
      <w:r w:rsidRPr="009661B9">
        <w:rPr>
          <w:rFonts w:ascii="Times New Roman" w:hAnsi="Times New Roman" w:cs="Times New Roman"/>
          <w:sz w:val="24"/>
          <w:szCs w:val="24"/>
        </w:rPr>
        <w:t>Ellenőrzi a program, hogy mikor volt a legutóbbi aktivitás (API-</w:t>
      </w:r>
      <w:proofErr w:type="spellStart"/>
      <w:r w:rsidRPr="009661B9">
        <w:rPr>
          <w:rFonts w:ascii="Times New Roman" w:hAnsi="Times New Roman" w:cs="Times New Roman"/>
          <w:sz w:val="24"/>
          <w:szCs w:val="24"/>
        </w:rPr>
        <w:t>al</w:t>
      </w:r>
      <w:proofErr w:type="spellEnd"/>
      <w:r w:rsidRPr="009661B9">
        <w:rPr>
          <w:rFonts w:ascii="Times New Roman" w:hAnsi="Times New Roman" w:cs="Times New Roman"/>
          <w:sz w:val="24"/>
          <w:szCs w:val="24"/>
        </w:rPr>
        <w:t xml:space="preserve"> történő kommunikációnál, és egy másik oldalra való navigálásnál frissül az ideje), ha régebben volt, mint a megadott idő (jelen esetben 1800 másodperc -&gt; 30 perc), akkor törli a session-t és adatait, majd új session-t indít (ezzel kilépteti a felhasználót, ha be volt jelentkezve)</w:t>
      </w:r>
    </w:p>
    <w:p w14:paraId="7D6798E9" w14:textId="77777777" w:rsidR="00E70D08" w:rsidRPr="009661B9" w:rsidRDefault="00E70D08" w:rsidP="00E70D08">
      <w:pPr>
        <w:pStyle w:val="Listaszerbekezds"/>
        <w:numPr>
          <w:ilvl w:val="1"/>
          <w:numId w:val="24"/>
        </w:numPr>
        <w:spacing w:line="279" w:lineRule="auto"/>
        <w:rPr>
          <w:rFonts w:ascii="Times New Roman" w:hAnsi="Times New Roman" w:cs="Times New Roman"/>
        </w:rPr>
      </w:pPr>
      <w:r w:rsidRPr="009661B9">
        <w:rPr>
          <w:rFonts w:ascii="Times New Roman" w:hAnsi="Times New Roman" w:cs="Times New Roman"/>
          <w:sz w:val="24"/>
          <w:szCs w:val="24"/>
        </w:rPr>
        <w:t xml:space="preserve">Erre azért van szükség, mert vannak olyan böngészők, amik rendelkeznek olyan (vagy hasonló) funkcióval, hogy “Onnan folytatom, ahol abbahagytam”, ami visszaállítja a </w:t>
      </w:r>
      <w:proofErr w:type="spellStart"/>
      <w:r w:rsidRPr="009661B9">
        <w:rPr>
          <w:rFonts w:ascii="Times New Roman" w:hAnsi="Times New Roman" w:cs="Times New Roman"/>
          <w:sz w:val="24"/>
          <w:szCs w:val="24"/>
        </w:rPr>
        <w:t>cookie-kat</w:t>
      </w:r>
      <w:proofErr w:type="spellEnd"/>
      <w:r w:rsidRPr="009661B9">
        <w:rPr>
          <w:rFonts w:ascii="Times New Roman" w:hAnsi="Times New Roman" w:cs="Times New Roman"/>
          <w:sz w:val="24"/>
          <w:szCs w:val="24"/>
        </w:rPr>
        <w:t xml:space="preserve"> is, ezzel azt eredményezve, hogy bejelentkezve marad a felhasználó annak ellenére is, hogy be volt zárva a böngésző (hiába van beállítva a session </w:t>
      </w:r>
      <w:proofErr w:type="spellStart"/>
      <w:r w:rsidRPr="009661B9">
        <w:rPr>
          <w:rFonts w:ascii="Times New Roman" w:hAnsi="Times New Roman" w:cs="Times New Roman"/>
          <w:sz w:val="24"/>
          <w:szCs w:val="24"/>
        </w:rPr>
        <w:t>cookie</w:t>
      </w:r>
      <w:proofErr w:type="spellEnd"/>
      <w:r w:rsidRPr="009661B9">
        <w:rPr>
          <w:rFonts w:ascii="Times New Roman" w:hAnsi="Times New Roman" w:cs="Times New Roman"/>
          <w:sz w:val="24"/>
          <w:szCs w:val="24"/>
        </w:rPr>
        <w:t>, élettartama nullára), ami problémákat okozhatna.</w:t>
      </w:r>
    </w:p>
    <w:p w14:paraId="0A622672" w14:textId="77777777" w:rsidR="00E70D08" w:rsidRPr="009661B9" w:rsidRDefault="00E70D08" w:rsidP="00E70D08">
      <w:pPr>
        <w:pStyle w:val="Listaszerbekezds"/>
        <w:numPr>
          <w:ilvl w:val="0"/>
          <w:numId w:val="24"/>
        </w:numPr>
        <w:spacing w:line="279" w:lineRule="auto"/>
        <w:rPr>
          <w:rFonts w:ascii="Times New Roman" w:hAnsi="Times New Roman" w:cs="Times New Roman"/>
        </w:rPr>
      </w:pPr>
      <w:r w:rsidRPr="009661B9">
        <w:rPr>
          <w:rFonts w:ascii="Times New Roman" w:hAnsi="Times New Roman" w:cs="Times New Roman"/>
          <w:sz w:val="24"/>
          <w:szCs w:val="24"/>
        </w:rPr>
        <w:lastRenderedPageBreak/>
        <w:t>Beállítja a legutóbbi aktivitás idejét a jelen időre</w:t>
      </w:r>
    </w:p>
    <w:p w14:paraId="7269AA5E" w14:textId="77777777" w:rsidR="00E70D08" w:rsidRPr="009661B9" w:rsidRDefault="00E70D08" w:rsidP="00E70D08">
      <w:pPr>
        <w:pStyle w:val="Listaszerbekezds"/>
        <w:numPr>
          <w:ilvl w:val="0"/>
          <w:numId w:val="24"/>
        </w:numPr>
        <w:spacing w:line="279" w:lineRule="auto"/>
        <w:rPr>
          <w:rFonts w:ascii="Times New Roman" w:hAnsi="Times New Roman" w:cs="Times New Roman"/>
        </w:rPr>
      </w:pPr>
      <w:r w:rsidRPr="009661B9">
        <w:rPr>
          <w:rFonts w:ascii="Times New Roman" w:hAnsi="Times New Roman" w:cs="Times New Roman"/>
          <w:sz w:val="24"/>
          <w:szCs w:val="24"/>
        </w:rPr>
        <w:t xml:space="preserve">Ellenőrzi (ha jelenleg nincs bejelentkezve senki), hogy be van-e kapcsolva az “emlékezz rám” funkció, ha be van, akkor ellenőrzi, hogy az adatbázisban megtalálható-e a </w:t>
      </w:r>
      <w:proofErr w:type="spellStart"/>
      <w:r w:rsidRPr="009661B9">
        <w:rPr>
          <w:rFonts w:ascii="Times New Roman" w:hAnsi="Times New Roman" w:cs="Times New Roman"/>
          <w:sz w:val="24"/>
          <w:szCs w:val="24"/>
        </w:rPr>
        <w:t>cookie</w:t>
      </w:r>
      <w:proofErr w:type="spellEnd"/>
      <w:r w:rsidRPr="009661B9">
        <w:rPr>
          <w:rFonts w:ascii="Times New Roman" w:hAnsi="Times New Roman" w:cs="Times New Roman"/>
          <w:sz w:val="24"/>
          <w:szCs w:val="24"/>
        </w:rPr>
        <w:t xml:space="preserve">-ban található </w:t>
      </w:r>
      <w:proofErr w:type="spellStart"/>
      <w:r w:rsidRPr="009661B9">
        <w:rPr>
          <w:rFonts w:ascii="Times New Roman" w:hAnsi="Times New Roman" w:cs="Times New Roman"/>
          <w:sz w:val="24"/>
          <w:szCs w:val="24"/>
        </w:rPr>
        <w:t>token</w:t>
      </w:r>
      <w:proofErr w:type="spellEnd"/>
      <w:r w:rsidRPr="009661B9">
        <w:rPr>
          <w:rFonts w:ascii="Times New Roman" w:hAnsi="Times New Roman" w:cs="Times New Roman"/>
          <w:sz w:val="24"/>
          <w:szCs w:val="24"/>
        </w:rPr>
        <w:t xml:space="preserve"> és érvényes is, akkor új session </w:t>
      </w:r>
      <w:proofErr w:type="spellStart"/>
      <w:r w:rsidRPr="009661B9">
        <w:rPr>
          <w:rFonts w:ascii="Times New Roman" w:hAnsi="Times New Roman" w:cs="Times New Roman"/>
          <w:sz w:val="24"/>
          <w:szCs w:val="24"/>
        </w:rPr>
        <w:t>id</w:t>
      </w:r>
      <w:proofErr w:type="spellEnd"/>
      <w:r w:rsidRPr="009661B9">
        <w:rPr>
          <w:rFonts w:ascii="Times New Roman" w:hAnsi="Times New Roman" w:cs="Times New Roman"/>
          <w:sz w:val="24"/>
          <w:szCs w:val="24"/>
        </w:rPr>
        <w:t xml:space="preserve">-t, és “emlékezz rám” </w:t>
      </w:r>
      <w:proofErr w:type="spellStart"/>
      <w:r w:rsidRPr="009661B9">
        <w:rPr>
          <w:rFonts w:ascii="Times New Roman" w:hAnsi="Times New Roman" w:cs="Times New Roman"/>
          <w:sz w:val="24"/>
          <w:szCs w:val="24"/>
        </w:rPr>
        <w:t>tokent</w:t>
      </w:r>
      <w:proofErr w:type="spellEnd"/>
      <w:r w:rsidRPr="009661B9">
        <w:rPr>
          <w:rFonts w:ascii="Times New Roman" w:hAnsi="Times New Roman" w:cs="Times New Roman"/>
          <w:sz w:val="24"/>
          <w:szCs w:val="24"/>
        </w:rPr>
        <w:t xml:space="preserve"> generál, majd bejelentkezteti a felhasználót. Ha nincs egyezés az adatbázissal, akkor törli a </w:t>
      </w:r>
      <w:proofErr w:type="spellStart"/>
      <w:r w:rsidRPr="009661B9">
        <w:rPr>
          <w:rFonts w:ascii="Times New Roman" w:hAnsi="Times New Roman" w:cs="Times New Roman"/>
          <w:sz w:val="24"/>
          <w:szCs w:val="24"/>
        </w:rPr>
        <w:t>cookie</w:t>
      </w:r>
      <w:proofErr w:type="spellEnd"/>
      <w:r w:rsidRPr="009661B9">
        <w:rPr>
          <w:rFonts w:ascii="Times New Roman" w:hAnsi="Times New Roman" w:cs="Times New Roman"/>
          <w:sz w:val="24"/>
          <w:szCs w:val="24"/>
        </w:rPr>
        <w:t>-t.</w:t>
      </w:r>
    </w:p>
    <w:p w14:paraId="5AB9D8E0" w14:textId="77777777" w:rsidR="00E70D08" w:rsidRPr="009661B9" w:rsidRDefault="00E70D08" w:rsidP="00E70D08">
      <w:pPr>
        <w:pStyle w:val="Listaszerbekezds"/>
        <w:numPr>
          <w:ilvl w:val="0"/>
          <w:numId w:val="24"/>
        </w:numPr>
        <w:spacing w:line="279" w:lineRule="auto"/>
        <w:rPr>
          <w:rFonts w:ascii="Times New Roman" w:hAnsi="Times New Roman" w:cs="Times New Roman"/>
        </w:rPr>
      </w:pPr>
      <w:r w:rsidRPr="009661B9">
        <w:rPr>
          <w:rFonts w:ascii="Times New Roman" w:hAnsi="Times New Roman" w:cs="Times New Roman"/>
          <w:sz w:val="24"/>
          <w:szCs w:val="24"/>
        </w:rPr>
        <w:t>Megvizsgálja a kért linket, és az alapján (helyenként az oldalhoz szükséges feltételek vizsgálata után) eldönti, hogy melyik fájlt töltse be, vagy hova irányítsa át a kérést</w:t>
      </w:r>
    </w:p>
    <w:p w14:paraId="26C1E59D" w14:textId="77777777" w:rsidR="00E70D08" w:rsidRPr="009661B9" w:rsidRDefault="00E70D08" w:rsidP="00E70D08"/>
    <w:p w14:paraId="77928283" w14:textId="77777777" w:rsidR="00E70D08" w:rsidRPr="009661B9" w:rsidRDefault="00E70D08" w:rsidP="00E70D08">
      <w:r w:rsidRPr="009661B9">
        <w:t>Az “</w:t>
      </w:r>
      <w:proofErr w:type="spellStart"/>
      <w:proofErr w:type="gramStart"/>
      <w:r w:rsidRPr="009661B9">
        <w:t>elementCreators.php</w:t>
      </w:r>
      <w:proofErr w:type="spellEnd"/>
      <w:r w:rsidRPr="009661B9">
        <w:t>”-</w:t>
      </w:r>
      <w:proofErr w:type="gramEnd"/>
      <w:r w:rsidRPr="009661B9">
        <w:t xml:space="preserve">ben található metódusok </w:t>
      </w:r>
      <w:proofErr w:type="spellStart"/>
      <w:r w:rsidRPr="009661B9">
        <w:t>html</w:t>
      </w:r>
      <w:proofErr w:type="spellEnd"/>
      <w:r w:rsidRPr="009661B9">
        <w:t xml:space="preserve"> kódot készítenek a kapott paraméterek függvényében.</w:t>
      </w:r>
    </w:p>
    <w:p w14:paraId="4AA5CA8F" w14:textId="77777777" w:rsidR="00E70D08" w:rsidRPr="009661B9" w:rsidRDefault="00E70D08" w:rsidP="00E70D08"/>
    <w:p w14:paraId="5558AA3D" w14:textId="77777777" w:rsidR="00E70D08" w:rsidRPr="009661B9" w:rsidRDefault="00E70D08" w:rsidP="008D4C18">
      <w:pPr>
        <w:pStyle w:val="Cmsor3"/>
      </w:pPr>
      <w:bookmarkStart w:id="30" w:name="_Toc194844924"/>
      <w:r w:rsidRPr="009661B9">
        <w:t>Jelszó módosítás működése:</w:t>
      </w:r>
      <w:bookmarkEnd w:id="30"/>
    </w:p>
    <w:p w14:paraId="4587BB47" w14:textId="77777777" w:rsidR="00E70D08" w:rsidRPr="009661B9" w:rsidRDefault="00E70D08" w:rsidP="00E70D08">
      <w:pPr>
        <w:pStyle w:val="Listaszerbekezds"/>
        <w:numPr>
          <w:ilvl w:val="0"/>
          <w:numId w:val="23"/>
        </w:numPr>
        <w:spacing w:line="279" w:lineRule="auto"/>
        <w:rPr>
          <w:rFonts w:ascii="Times New Roman" w:hAnsi="Times New Roman" w:cs="Times New Roman"/>
        </w:rPr>
      </w:pPr>
      <w:r w:rsidRPr="009661B9">
        <w:rPr>
          <w:rFonts w:ascii="Times New Roman" w:hAnsi="Times New Roman" w:cs="Times New Roman"/>
          <w:sz w:val="24"/>
          <w:szCs w:val="24"/>
        </w:rPr>
        <w:t>Profil oldalról:</w:t>
      </w:r>
    </w:p>
    <w:p w14:paraId="032879D3" w14:textId="77777777" w:rsidR="00E70D08" w:rsidRPr="009661B9" w:rsidRDefault="00E70D08" w:rsidP="00E70D08">
      <w:pPr>
        <w:pStyle w:val="Listaszerbekezds"/>
        <w:numPr>
          <w:ilvl w:val="1"/>
          <w:numId w:val="23"/>
        </w:numPr>
        <w:spacing w:line="279" w:lineRule="auto"/>
        <w:rPr>
          <w:rFonts w:ascii="Times New Roman" w:hAnsi="Times New Roman" w:cs="Times New Roman"/>
        </w:rPr>
      </w:pPr>
      <w:proofErr w:type="spellStart"/>
      <w:r w:rsidRPr="009661B9">
        <w:rPr>
          <w:rFonts w:ascii="Times New Roman" w:hAnsi="Times New Roman" w:cs="Times New Roman"/>
          <w:sz w:val="24"/>
          <w:szCs w:val="24"/>
        </w:rPr>
        <w:t>Javascript</w:t>
      </w:r>
      <w:proofErr w:type="spellEnd"/>
      <w:r w:rsidRPr="009661B9">
        <w:rPr>
          <w:rFonts w:ascii="Times New Roman" w:hAnsi="Times New Roman" w:cs="Times New Roman"/>
          <w:sz w:val="24"/>
          <w:szCs w:val="24"/>
        </w:rPr>
        <w:t xml:space="preserve"> ellenőrzi, hogy minden feltételnek megfelel-e a megadott új jelszó, és megegyezik-e amikor megvan ismételve, csak ezután küldi el az API-</w:t>
      </w:r>
      <w:proofErr w:type="spellStart"/>
      <w:r w:rsidRPr="009661B9">
        <w:rPr>
          <w:rFonts w:ascii="Times New Roman" w:hAnsi="Times New Roman" w:cs="Times New Roman"/>
          <w:sz w:val="24"/>
          <w:szCs w:val="24"/>
        </w:rPr>
        <w:t>nak</w:t>
      </w:r>
      <w:proofErr w:type="spellEnd"/>
      <w:r w:rsidRPr="009661B9">
        <w:rPr>
          <w:rFonts w:ascii="Times New Roman" w:hAnsi="Times New Roman" w:cs="Times New Roman"/>
          <w:sz w:val="24"/>
          <w:szCs w:val="24"/>
        </w:rPr>
        <w:t xml:space="preserve">, az új és a régi jelszót. A kérés beérkezése után </w:t>
      </w:r>
      <w:proofErr w:type="spellStart"/>
      <w:r w:rsidRPr="009661B9">
        <w:rPr>
          <w:rFonts w:ascii="Times New Roman" w:hAnsi="Times New Roman" w:cs="Times New Roman"/>
          <w:sz w:val="24"/>
          <w:szCs w:val="24"/>
        </w:rPr>
        <w:t>ellenőrésre</w:t>
      </w:r>
      <w:proofErr w:type="spellEnd"/>
      <w:r w:rsidRPr="009661B9">
        <w:rPr>
          <w:rFonts w:ascii="Times New Roman" w:hAnsi="Times New Roman" w:cs="Times New Roman"/>
          <w:sz w:val="24"/>
          <w:szCs w:val="24"/>
        </w:rPr>
        <w:t xml:space="preserve"> kerül, hogy be van-e jelentkezve is a felhasználó, ha igen, akkor utána ellenőrzi a megadott </w:t>
      </w:r>
      <w:proofErr w:type="spellStart"/>
      <w:r w:rsidRPr="009661B9">
        <w:rPr>
          <w:rFonts w:ascii="Times New Roman" w:hAnsi="Times New Roman" w:cs="Times New Roman"/>
          <w:sz w:val="24"/>
          <w:szCs w:val="24"/>
        </w:rPr>
        <w:t>jelszavat</w:t>
      </w:r>
      <w:proofErr w:type="spellEnd"/>
      <w:r w:rsidRPr="009661B9">
        <w:rPr>
          <w:rFonts w:ascii="Times New Roman" w:hAnsi="Times New Roman" w:cs="Times New Roman"/>
          <w:sz w:val="24"/>
          <w:szCs w:val="24"/>
        </w:rPr>
        <w:t>, ha az érvényes, akkor kicseréli az újra, majd a biztonság kedvéért újra ellenőrizzük, hogy az új jelszóval be lehet-e jelentkezni.</w:t>
      </w:r>
    </w:p>
    <w:p w14:paraId="42D63DC3" w14:textId="77777777" w:rsidR="00E70D08" w:rsidRPr="009661B9" w:rsidRDefault="00E70D08" w:rsidP="00E70D08">
      <w:pPr>
        <w:pStyle w:val="Listaszerbekezds"/>
        <w:numPr>
          <w:ilvl w:val="0"/>
          <w:numId w:val="23"/>
        </w:numPr>
        <w:spacing w:line="279" w:lineRule="auto"/>
        <w:rPr>
          <w:rFonts w:ascii="Times New Roman" w:hAnsi="Times New Roman" w:cs="Times New Roman"/>
        </w:rPr>
      </w:pPr>
      <w:r w:rsidRPr="009661B9">
        <w:rPr>
          <w:rFonts w:ascii="Times New Roman" w:hAnsi="Times New Roman" w:cs="Times New Roman"/>
          <w:sz w:val="24"/>
          <w:szCs w:val="24"/>
        </w:rPr>
        <w:t xml:space="preserve">Emailben kapott “elfelejtettem a </w:t>
      </w:r>
      <w:proofErr w:type="spellStart"/>
      <w:r w:rsidRPr="009661B9">
        <w:rPr>
          <w:rFonts w:ascii="Times New Roman" w:hAnsi="Times New Roman" w:cs="Times New Roman"/>
          <w:sz w:val="24"/>
          <w:szCs w:val="24"/>
        </w:rPr>
        <w:t>jelszavamat</w:t>
      </w:r>
      <w:proofErr w:type="spellEnd"/>
      <w:r w:rsidRPr="009661B9">
        <w:rPr>
          <w:rFonts w:ascii="Times New Roman" w:hAnsi="Times New Roman" w:cs="Times New Roman"/>
          <w:sz w:val="24"/>
          <w:szCs w:val="24"/>
        </w:rPr>
        <w:t>” linkkel:</w:t>
      </w:r>
    </w:p>
    <w:p w14:paraId="67806DEB" w14:textId="5BD3EFF5" w:rsidR="0083232E" w:rsidRPr="009661B9" w:rsidRDefault="00E70D08" w:rsidP="00BA41EA">
      <w:pPr>
        <w:pStyle w:val="Listaszerbekezds"/>
        <w:numPr>
          <w:ilvl w:val="1"/>
          <w:numId w:val="23"/>
        </w:numPr>
        <w:spacing w:line="279" w:lineRule="auto"/>
        <w:rPr>
          <w:rFonts w:ascii="Times New Roman" w:hAnsi="Times New Roman" w:cs="Times New Roman"/>
        </w:rPr>
      </w:pPr>
      <w:r w:rsidRPr="009661B9">
        <w:rPr>
          <w:rFonts w:ascii="Times New Roman" w:hAnsi="Times New Roman" w:cs="Times New Roman"/>
          <w:sz w:val="24"/>
          <w:szCs w:val="24"/>
        </w:rPr>
        <w:t xml:space="preserve">Az oldalon megadott jelszavak egyezése esetén, </w:t>
      </w:r>
      <w:proofErr w:type="gramStart"/>
      <w:r w:rsidRPr="009661B9">
        <w:rPr>
          <w:rFonts w:ascii="Times New Roman" w:hAnsi="Times New Roman" w:cs="Times New Roman"/>
          <w:sz w:val="24"/>
          <w:szCs w:val="24"/>
        </w:rPr>
        <w:t>illetve</w:t>
      </w:r>
      <w:proofErr w:type="gramEnd"/>
      <w:r w:rsidRPr="009661B9">
        <w:rPr>
          <w:rFonts w:ascii="Times New Roman" w:hAnsi="Times New Roman" w:cs="Times New Roman"/>
          <w:sz w:val="24"/>
          <w:szCs w:val="24"/>
        </w:rPr>
        <w:t xml:space="preserve"> ha teljesül minden jelszóra vonatkozó feltétel, csak akkor megy ki a kérés az API-</w:t>
      </w:r>
      <w:proofErr w:type="spellStart"/>
      <w:r w:rsidRPr="009661B9">
        <w:rPr>
          <w:rFonts w:ascii="Times New Roman" w:hAnsi="Times New Roman" w:cs="Times New Roman"/>
          <w:sz w:val="24"/>
          <w:szCs w:val="24"/>
        </w:rPr>
        <w:t>nak</w:t>
      </w:r>
      <w:proofErr w:type="spellEnd"/>
      <w:r w:rsidRPr="009661B9">
        <w:rPr>
          <w:rFonts w:ascii="Times New Roman" w:hAnsi="Times New Roman" w:cs="Times New Roman"/>
          <w:sz w:val="24"/>
          <w:szCs w:val="24"/>
        </w:rPr>
        <w:t xml:space="preserve">. Ott ellenőrzésre kerül a linkben található </w:t>
      </w:r>
      <w:proofErr w:type="spellStart"/>
      <w:r w:rsidRPr="009661B9">
        <w:rPr>
          <w:rFonts w:ascii="Times New Roman" w:hAnsi="Times New Roman" w:cs="Times New Roman"/>
          <w:sz w:val="24"/>
          <w:szCs w:val="24"/>
        </w:rPr>
        <w:t>token</w:t>
      </w:r>
      <w:proofErr w:type="spellEnd"/>
      <w:r w:rsidRPr="009661B9">
        <w:rPr>
          <w:rFonts w:ascii="Times New Roman" w:hAnsi="Times New Roman" w:cs="Times New Roman"/>
          <w:sz w:val="24"/>
          <w:szCs w:val="24"/>
        </w:rPr>
        <w:t xml:space="preserve">. Ha lejárt, vagy fel lett már használva, akkor érvénytelenként </w:t>
      </w:r>
      <w:proofErr w:type="spellStart"/>
      <w:r w:rsidRPr="009661B9">
        <w:rPr>
          <w:rFonts w:ascii="Times New Roman" w:hAnsi="Times New Roman" w:cs="Times New Roman"/>
          <w:sz w:val="24"/>
          <w:szCs w:val="24"/>
        </w:rPr>
        <w:t>nyílvánítja</w:t>
      </w:r>
      <w:proofErr w:type="spellEnd"/>
      <w:r w:rsidRPr="009661B9">
        <w:rPr>
          <w:rFonts w:ascii="Times New Roman" w:hAnsi="Times New Roman" w:cs="Times New Roman"/>
          <w:sz w:val="24"/>
          <w:szCs w:val="24"/>
        </w:rPr>
        <w:t xml:space="preserve"> ki. Ha érvényes, akkor kicseréli a jelszót, majd </w:t>
      </w:r>
      <w:proofErr w:type="spellStart"/>
      <w:r w:rsidRPr="009661B9">
        <w:rPr>
          <w:rFonts w:ascii="Times New Roman" w:hAnsi="Times New Roman" w:cs="Times New Roman"/>
          <w:sz w:val="24"/>
          <w:szCs w:val="24"/>
        </w:rPr>
        <w:t>leellenőrzi</w:t>
      </w:r>
      <w:proofErr w:type="spellEnd"/>
      <w:r w:rsidRPr="009661B9">
        <w:rPr>
          <w:rFonts w:ascii="Times New Roman" w:hAnsi="Times New Roman" w:cs="Times New Roman"/>
          <w:sz w:val="24"/>
          <w:szCs w:val="24"/>
        </w:rPr>
        <w:t xml:space="preserve">, hogy az új jelszóval be lehet-e jelentkezni, ha be lehet, akkor törli a </w:t>
      </w:r>
      <w:proofErr w:type="spellStart"/>
      <w:r w:rsidRPr="009661B9">
        <w:rPr>
          <w:rFonts w:ascii="Times New Roman" w:hAnsi="Times New Roman" w:cs="Times New Roman"/>
          <w:sz w:val="24"/>
          <w:szCs w:val="24"/>
        </w:rPr>
        <w:t>tokent</w:t>
      </w:r>
      <w:proofErr w:type="spellEnd"/>
      <w:r w:rsidRPr="009661B9">
        <w:rPr>
          <w:rFonts w:ascii="Times New Roman" w:hAnsi="Times New Roman" w:cs="Times New Roman"/>
          <w:sz w:val="24"/>
          <w:szCs w:val="24"/>
        </w:rPr>
        <w:t xml:space="preserve"> az adatbázisból</w:t>
      </w:r>
    </w:p>
    <w:p w14:paraId="73EBB16E" w14:textId="77777777" w:rsidR="0083232E" w:rsidRPr="009661B9" w:rsidRDefault="0083232E">
      <w:pPr>
        <w:rPr>
          <w:b/>
          <w:caps/>
        </w:rPr>
      </w:pPr>
      <w:r w:rsidRPr="009661B9">
        <w:br w:type="page"/>
      </w:r>
    </w:p>
    <w:p w14:paraId="12A29181" w14:textId="4E7095F3" w:rsidR="00FF1307" w:rsidRPr="009661B9" w:rsidRDefault="00CE5AEF" w:rsidP="00836FEF">
      <w:pPr>
        <w:pStyle w:val="Cmsor2"/>
      </w:pPr>
      <w:bookmarkStart w:id="31" w:name="_Toc194844925"/>
      <w:r w:rsidRPr="009661B9">
        <w:lastRenderedPageBreak/>
        <w:t>Szerepkörök</w:t>
      </w:r>
      <w:bookmarkEnd w:id="31"/>
    </w:p>
    <w:p w14:paraId="7B0937B4" w14:textId="77777777" w:rsidR="00CE5AEF" w:rsidRPr="009661B9" w:rsidRDefault="00CE5AEF" w:rsidP="00B344F8">
      <w:pPr>
        <w:pStyle w:val="Cmsor3"/>
      </w:pPr>
      <w:bookmarkStart w:id="32" w:name="_Toc194844926"/>
      <w:r w:rsidRPr="009661B9">
        <w:t xml:space="preserve">Weboldalon </w:t>
      </w:r>
      <w:proofErr w:type="spellStart"/>
      <w:r w:rsidRPr="009661B9">
        <w:t>azonosítatlan</w:t>
      </w:r>
      <w:proofErr w:type="spellEnd"/>
      <w:r w:rsidRPr="009661B9">
        <w:t xml:space="preserve"> felhasználó (vendég):</w:t>
      </w:r>
      <w:bookmarkEnd w:id="32"/>
    </w:p>
    <w:p w14:paraId="2BAAEFE0" w14:textId="77777777" w:rsidR="00CE5AEF" w:rsidRPr="009661B9" w:rsidRDefault="00CE5AEF" w:rsidP="00922A04">
      <w:pPr>
        <w:pStyle w:val="Listaszerbekezds"/>
        <w:numPr>
          <w:ilvl w:val="0"/>
          <w:numId w:val="26"/>
        </w:numPr>
        <w:spacing w:line="279" w:lineRule="auto"/>
        <w:rPr>
          <w:rFonts w:ascii="Times New Roman" w:hAnsi="Times New Roman" w:cs="Times New Roman"/>
        </w:rPr>
      </w:pPr>
      <w:r w:rsidRPr="009661B9">
        <w:rPr>
          <w:rFonts w:ascii="Times New Roman" w:hAnsi="Times New Roman" w:cs="Times New Roman"/>
          <w:sz w:val="24"/>
          <w:szCs w:val="24"/>
        </w:rPr>
        <w:t>Bejelentkezés</w:t>
      </w:r>
    </w:p>
    <w:p w14:paraId="57C12509" w14:textId="220EA138" w:rsidR="00CE5AEF" w:rsidRPr="009661B9" w:rsidRDefault="00CE5AEF" w:rsidP="00922A04">
      <w:pPr>
        <w:pStyle w:val="Listaszerbekezds"/>
        <w:numPr>
          <w:ilvl w:val="0"/>
          <w:numId w:val="26"/>
        </w:numPr>
        <w:spacing w:line="279" w:lineRule="auto"/>
        <w:rPr>
          <w:rFonts w:ascii="Times New Roman" w:hAnsi="Times New Roman" w:cs="Times New Roman"/>
        </w:rPr>
      </w:pPr>
      <w:r w:rsidRPr="009661B9">
        <w:rPr>
          <w:rFonts w:ascii="Times New Roman" w:hAnsi="Times New Roman" w:cs="Times New Roman"/>
        </w:rPr>
        <w:t xml:space="preserve">Jelszó módosító link kérése e-mailben </w:t>
      </w:r>
      <w:r w:rsidRPr="009661B9">
        <w:rPr>
          <w:rFonts w:ascii="Times New Roman" w:hAnsi="Times New Roman" w:cs="Times New Roman"/>
          <w:sz w:val="24"/>
          <w:szCs w:val="24"/>
        </w:rPr>
        <w:t xml:space="preserve">(“Elfelejtettem a </w:t>
      </w:r>
      <w:proofErr w:type="spellStart"/>
      <w:r w:rsidRPr="009661B9">
        <w:rPr>
          <w:rFonts w:ascii="Times New Roman" w:hAnsi="Times New Roman" w:cs="Times New Roman"/>
          <w:sz w:val="24"/>
          <w:szCs w:val="24"/>
        </w:rPr>
        <w:t>jelszavam</w:t>
      </w:r>
      <w:proofErr w:type="spellEnd"/>
      <w:r w:rsidRPr="009661B9">
        <w:rPr>
          <w:rFonts w:ascii="Times New Roman" w:hAnsi="Times New Roman" w:cs="Times New Roman"/>
          <w:sz w:val="24"/>
          <w:szCs w:val="24"/>
        </w:rPr>
        <w:t>”)</w:t>
      </w:r>
    </w:p>
    <w:p w14:paraId="27B6C11C" w14:textId="77777777" w:rsidR="00CE5AEF" w:rsidRPr="009661B9" w:rsidRDefault="00CE5AEF" w:rsidP="00922A04">
      <w:pPr>
        <w:pStyle w:val="Listaszerbekezds"/>
        <w:numPr>
          <w:ilvl w:val="0"/>
          <w:numId w:val="26"/>
        </w:numPr>
        <w:spacing w:line="279" w:lineRule="auto"/>
        <w:rPr>
          <w:rFonts w:ascii="Times New Roman" w:hAnsi="Times New Roman" w:cs="Times New Roman"/>
        </w:rPr>
      </w:pPr>
      <w:r w:rsidRPr="009661B9">
        <w:rPr>
          <w:rFonts w:ascii="Times New Roman" w:hAnsi="Times New Roman" w:cs="Times New Roman"/>
          <w:sz w:val="24"/>
          <w:szCs w:val="24"/>
        </w:rPr>
        <w:t>Könyvtár katalógusának megtekintése</w:t>
      </w:r>
    </w:p>
    <w:p w14:paraId="291B05CC" w14:textId="77777777" w:rsidR="00CE5AEF" w:rsidRPr="009661B9" w:rsidRDefault="00CE5AEF" w:rsidP="00922A04">
      <w:pPr>
        <w:pStyle w:val="Listaszerbekezds"/>
        <w:numPr>
          <w:ilvl w:val="0"/>
          <w:numId w:val="26"/>
        </w:numPr>
        <w:spacing w:line="279" w:lineRule="auto"/>
        <w:rPr>
          <w:rFonts w:ascii="Times New Roman" w:hAnsi="Times New Roman" w:cs="Times New Roman"/>
        </w:rPr>
      </w:pPr>
      <w:r w:rsidRPr="009661B9">
        <w:rPr>
          <w:rFonts w:ascii="Times New Roman" w:hAnsi="Times New Roman" w:cs="Times New Roman"/>
          <w:sz w:val="24"/>
          <w:szCs w:val="24"/>
        </w:rPr>
        <w:t>Könyvek részleteinek megtekintése</w:t>
      </w:r>
    </w:p>
    <w:p w14:paraId="0CBA268C" w14:textId="77777777" w:rsidR="00CE5AEF" w:rsidRPr="009661B9" w:rsidRDefault="00CE5AEF" w:rsidP="00B344F8">
      <w:pPr>
        <w:pStyle w:val="Cmsor3"/>
      </w:pPr>
      <w:bookmarkStart w:id="33" w:name="_Toc194844927"/>
      <w:r w:rsidRPr="009661B9">
        <w:t>Weboldalon regisztrált felhasználó:</w:t>
      </w:r>
      <w:bookmarkEnd w:id="33"/>
    </w:p>
    <w:p w14:paraId="5C658E9E" w14:textId="77777777" w:rsidR="00CE5AEF" w:rsidRPr="009661B9" w:rsidRDefault="00CE5AEF" w:rsidP="008F66BB">
      <w:pPr>
        <w:pStyle w:val="Listaszerbekezds"/>
        <w:numPr>
          <w:ilvl w:val="0"/>
          <w:numId w:val="26"/>
        </w:numPr>
        <w:spacing w:line="279" w:lineRule="auto"/>
        <w:rPr>
          <w:rFonts w:ascii="Times New Roman" w:hAnsi="Times New Roman" w:cs="Times New Roman"/>
        </w:rPr>
      </w:pPr>
      <w:r w:rsidRPr="009661B9">
        <w:rPr>
          <w:rFonts w:ascii="Times New Roman" w:hAnsi="Times New Roman" w:cs="Times New Roman"/>
          <w:sz w:val="24"/>
          <w:szCs w:val="24"/>
        </w:rPr>
        <w:t>Könyvtár katalógusának megtekintése</w:t>
      </w:r>
    </w:p>
    <w:p w14:paraId="3F1D215C" w14:textId="77777777" w:rsidR="00CE5AEF" w:rsidRPr="009661B9" w:rsidRDefault="00CE5AEF" w:rsidP="008F66BB">
      <w:pPr>
        <w:pStyle w:val="Listaszerbekezds"/>
        <w:numPr>
          <w:ilvl w:val="0"/>
          <w:numId w:val="26"/>
        </w:numPr>
        <w:spacing w:line="279" w:lineRule="auto"/>
        <w:rPr>
          <w:rFonts w:ascii="Times New Roman" w:hAnsi="Times New Roman" w:cs="Times New Roman"/>
        </w:rPr>
      </w:pPr>
      <w:r w:rsidRPr="009661B9">
        <w:rPr>
          <w:rFonts w:ascii="Times New Roman" w:hAnsi="Times New Roman" w:cs="Times New Roman"/>
          <w:sz w:val="24"/>
          <w:szCs w:val="24"/>
        </w:rPr>
        <w:t>Könyvek részleteinek megtekintése</w:t>
      </w:r>
    </w:p>
    <w:p w14:paraId="5B9597B8" w14:textId="77777777" w:rsidR="00CE5AEF" w:rsidRPr="009661B9" w:rsidRDefault="00CE5AEF" w:rsidP="008F66BB">
      <w:pPr>
        <w:pStyle w:val="Listaszerbekezds"/>
        <w:numPr>
          <w:ilvl w:val="0"/>
          <w:numId w:val="26"/>
        </w:numPr>
        <w:spacing w:line="279" w:lineRule="auto"/>
        <w:rPr>
          <w:rFonts w:ascii="Times New Roman" w:hAnsi="Times New Roman" w:cs="Times New Roman"/>
        </w:rPr>
      </w:pPr>
      <w:r w:rsidRPr="009661B9">
        <w:rPr>
          <w:rFonts w:ascii="Times New Roman" w:hAnsi="Times New Roman" w:cs="Times New Roman"/>
          <w:sz w:val="24"/>
          <w:szCs w:val="24"/>
        </w:rPr>
        <w:t>Könyvek kedvencekhez adása, vagy levétele</w:t>
      </w:r>
    </w:p>
    <w:p w14:paraId="14EA4AC2" w14:textId="77777777" w:rsidR="00CE5AEF" w:rsidRPr="009661B9" w:rsidRDefault="00CE5AEF" w:rsidP="008F66BB">
      <w:pPr>
        <w:pStyle w:val="Listaszerbekezds"/>
        <w:numPr>
          <w:ilvl w:val="0"/>
          <w:numId w:val="26"/>
        </w:numPr>
        <w:spacing w:line="279" w:lineRule="auto"/>
        <w:rPr>
          <w:rFonts w:ascii="Times New Roman" w:hAnsi="Times New Roman" w:cs="Times New Roman"/>
        </w:rPr>
      </w:pPr>
      <w:r w:rsidRPr="009661B9">
        <w:rPr>
          <w:rFonts w:ascii="Times New Roman" w:hAnsi="Times New Roman" w:cs="Times New Roman"/>
          <w:sz w:val="24"/>
          <w:szCs w:val="24"/>
        </w:rPr>
        <w:t>Könyvek lefoglalása/előjegyzése (a könyv státuszától függően)</w:t>
      </w:r>
    </w:p>
    <w:p w14:paraId="7B42B0F1" w14:textId="77777777" w:rsidR="00CE5AEF" w:rsidRPr="009661B9" w:rsidRDefault="00CE5AEF" w:rsidP="008F66BB">
      <w:pPr>
        <w:pStyle w:val="Listaszerbekezds"/>
        <w:numPr>
          <w:ilvl w:val="0"/>
          <w:numId w:val="26"/>
        </w:numPr>
        <w:spacing w:line="279" w:lineRule="auto"/>
        <w:rPr>
          <w:rFonts w:ascii="Times New Roman" w:hAnsi="Times New Roman" w:cs="Times New Roman"/>
        </w:rPr>
      </w:pPr>
      <w:r w:rsidRPr="009661B9">
        <w:rPr>
          <w:rFonts w:ascii="Times New Roman" w:hAnsi="Times New Roman" w:cs="Times New Roman"/>
          <w:sz w:val="24"/>
          <w:szCs w:val="24"/>
        </w:rPr>
        <w:t>Felhasználói profil megtekintése</w:t>
      </w:r>
    </w:p>
    <w:p w14:paraId="488AFDCB" w14:textId="77777777" w:rsidR="00CE5AEF" w:rsidRPr="009661B9" w:rsidRDefault="00CE5AEF" w:rsidP="008F66BB">
      <w:pPr>
        <w:pStyle w:val="Listaszerbekezds"/>
        <w:numPr>
          <w:ilvl w:val="1"/>
          <w:numId w:val="26"/>
        </w:numPr>
        <w:spacing w:line="279" w:lineRule="auto"/>
        <w:rPr>
          <w:rFonts w:ascii="Times New Roman" w:hAnsi="Times New Roman" w:cs="Times New Roman"/>
        </w:rPr>
      </w:pPr>
      <w:r w:rsidRPr="009661B9">
        <w:rPr>
          <w:rFonts w:ascii="Times New Roman" w:hAnsi="Times New Roman" w:cs="Times New Roman"/>
          <w:sz w:val="24"/>
          <w:szCs w:val="24"/>
        </w:rPr>
        <w:t>Jelszó módosítás</w:t>
      </w:r>
    </w:p>
    <w:p w14:paraId="1737327C" w14:textId="77777777" w:rsidR="00CE5AEF" w:rsidRPr="009661B9" w:rsidRDefault="00CE5AEF" w:rsidP="008F66BB">
      <w:pPr>
        <w:pStyle w:val="Listaszerbekezds"/>
        <w:numPr>
          <w:ilvl w:val="1"/>
          <w:numId w:val="26"/>
        </w:numPr>
        <w:spacing w:line="279" w:lineRule="auto"/>
        <w:rPr>
          <w:rFonts w:ascii="Times New Roman" w:hAnsi="Times New Roman" w:cs="Times New Roman"/>
        </w:rPr>
      </w:pPr>
      <w:r w:rsidRPr="009661B9">
        <w:rPr>
          <w:rFonts w:ascii="Times New Roman" w:hAnsi="Times New Roman" w:cs="Times New Roman"/>
          <w:sz w:val="24"/>
          <w:szCs w:val="24"/>
        </w:rPr>
        <w:t>Kijelentkezés</w:t>
      </w:r>
    </w:p>
    <w:p w14:paraId="3B987B71" w14:textId="77777777" w:rsidR="00CE5AEF" w:rsidRPr="009661B9" w:rsidRDefault="00CE5AEF" w:rsidP="008F66BB">
      <w:pPr>
        <w:pStyle w:val="Listaszerbekezds"/>
        <w:numPr>
          <w:ilvl w:val="1"/>
          <w:numId w:val="26"/>
        </w:numPr>
        <w:spacing w:line="279" w:lineRule="auto"/>
        <w:rPr>
          <w:rFonts w:ascii="Times New Roman" w:hAnsi="Times New Roman" w:cs="Times New Roman"/>
        </w:rPr>
      </w:pPr>
      <w:r w:rsidRPr="009661B9">
        <w:rPr>
          <w:rFonts w:ascii="Times New Roman" w:hAnsi="Times New Roman" w:cs="Times New Roman"/>
          <w:sz w:val="24"/>
          <w:szCs w:val="24"/>
        </w:rPr>
        <w:t>Lefoglalt, előjegyzett könyveinek megtekintése, és azok törlése</w:t>
      </w:r>
    </w:p>
    <w:p w14:paraId="63C460F6" w14:textId="7C88AAD5" w:rsidR="00CE5AEF" w:rsidRPr="009661B9" w:rsidRDefault="00CE5AEF" w:rsidP="008F66BB">
      <w:pPr>
        <w:pStyle w:val="Listaszerbekezds"/>
        <w:numPr>
          <w:ilvl w:val="1"/>
          <w:numId w:val="26"/>
        </w:numPr>
        <w:spacing w:line="279" w:lineRule="auto"/>
        <w:rPr>
          <w:rFonts w:ascii="Times New Roman" w:hAnsi="Times New Roman" w:cs="Times New Roman"/>
        </w:rPr>
      </w:pPr>
      <w:r w:rsidRPr="009661B9">
        <w:rPr>
          <w:rFonts w:ascii="Times New Roman" w:hAnsi="Times New Roman" w:cs="Times New Roman"/>
          <w:sz w:val="24"/>
          <w:szCs w:val="24"/>
        </w:rPr>
        <w:t>Jelenleg a felhasználó által kivet könyvek</w:t>
      </w:r>
      <w:r w:rsidR="00FB72C2">
        <w:rPr>
          <w:rFonts w:ascii="Times New Roman" w:hAnsi="Times New Roman" w:cs="Times New Roman"/>
          <w:sz w:val="24"/>
          <w:szCs w:val="24"/>
        </w:rPr>
        <w:t xml:space="preserve"> </w:t>
      </w:r>
      <w:r w:rsidRPr="009661B9">
        <w:rPr>
          <w:rFonts w:ascii="Times New Roman" w:hAnsi="Times New Roman" w:cs="Times New Roman"/>
          <w:sz w:val="24"/>
          <w:szCs w:val="24"/>
        </w:rPr>
        <w:t xml:space="preserve">megtekintése és meghosszabbítása (állapottól függően maximum a </w:t>
      </w:r>
      <w:proofErr w:type="spellStart"/>
      <w:r w:rsidRPr="009661B9">
        <w:rPr>
          <w:rFonts w:ascii="Times New Roman" w:hAnsi="Times New Roman" w:cs="Times New Roman"/>
          <w:sz w:val="24"/>
          <w:szCs w:val="24"/>
        </w:rPr>
        <w:t>system_settings</w:t>
      </w:r>
      <w:proofErr w:type="spellEnd"/>
      <w:r w:rsidRPr="009661B9">
        <w:rPr>
          <w:rFonts w:ascii="Times New Roman" w:hAnsi="Times New Roman" w:cs="Times New Roman"/>
          <w:sz w:val="24"/>
          <w:szCs w:val="24"/>
        </w:rPr>
        <w:t xml:space="preserve"> adatbázis táblában meghatározott alkalommal)</w:t>
      </w:r>
    </w:p>
    <w:p w14:paraId="7FC89F12" w14:textId="77777777" w:rsidR="00CE5AEF" w:rsidRPr="009661B9" w:rsidRDefault="00CE5AEF" w:rsidP="008F66BB">
      <w:pPr>
        <w:pStyle w:val="Listaszerbekezds"/>
        <w:numPr>
          <w:ilvl w:val="1"/>
          <w:numId w:val="26"/>
        </w:numPr>
        <w:spacing w:line="279" w:lineRule="auto"/>
        <w:rPr>
          <w:rFonts w:ascii="Times New Roman" w:hAnsi="Times New Roman" w:cs="Times New Roman"/>
        </w:rPr>
      </w:pPr>
      <w:r w:rsidRPr="009661B9">
        <w:rPr>
          <w:rFonts w:ascii="Times New Roman" w:hAnsi="Times New Roman" w:cs="Times New Roman"/>
          <w:sz w:val="24"/>
          <w:szCs w:val="24"/>
        </w:rPr>
        <w:t>Korábban a felhasználó által kivett könyvek megtekintése</w:t>
      </w:r>
    </w:p>
    <w:p w14:paraId="4E8B7059" w14:textId="77777777" w:rsidR="00CE5AEF" w:rsidRPr="009661B9" w:rsidRDefault="00CE5AEF" w:rsidP="008F66BB">
      <w:pPr>
        <w:pStyle w:val="Listaszerbekezds"/>
        <w:numPr>
          <w:ilvl w:val="1"/>
          <w:numId w:val="26"/>
        </w:numPr>
        <w:spacing w:line="279" w:lineRule="auto"/>
        <w:rPr>
          <w:rFonts w:ascii="Times New Roman" w:hAnsi="Times New Roman" w:cs="Times New Roman"/>
        </w:rPr>
      </w:pPr>
      <w:r w:rsidRPr="009661B9">
        <w:rPr>
          <w:rFonts w:ascii="Times New Roman" w:hAnsi="Times New Roman" w:cs="Times New Roman"/>
          <w:sz w:val="24"/>
          <w:szCs w:val="24"/>
        </w:rPr>
        <w:t>Kedvencek megtekintése, és levétel a kedvencekről</w:t>
      </w:r>
    </w:p>
    <w:p w14:paraId="5661D515" w14:textId="77777777" w:rsidR="00CE5AEF" w:rsidRPr="009661B9" w:rsidRDefault="00CE5AEF" w:rsidP="00B344F8">
      <w:pPr>
        <w:pStyle w:val="Cmsor3"/>
      </w:pPr>
      <w:bookmarkStart w:id="34" w:name="_Toc194844928"/>
      <w:r w:rsidRPr="009661B9">
        <w:t xml:space="preserve">Weboldalon regisztrált felhasználó lejárt </w:t>
      </w:r>
      <w:proofErr w:type="spellStart"/>
      <w:r w:rsidRPr="009661B9">
        <w:t>taggsággal</w:t>
      </w:r>
      <w:proofErr w:type="spellEnd"/>
      <w:r w:rsidRPr="009661B9">
        <w:t>:</w:t>
      </w:r>
      <w:bookmarkEnd w:id="34"/>
    </w:p>
    <w:p w14:paraId="02385CCD" w14:textId="77777777" w:rsidR="00CE5AEF" w:rsidRPr="009661B9" w:rsidRDefault="00CE5AEF" w:rsidP="002B218D">
      <w:pPr>
        <w:pStyle w:val="Listaszerbekezds"/>
        <w:numPr>
          <w:ilvl w:val="0"/>
          <w:numId w:val="26"/>
        </w:numPr>
        <w:spacing w:line="279" w:lineRule="auto"/>
        <w:rPr>
          <w:rFonts w:ascii="Times New Roman" w:hAnsi="Times New Roman" w:cs="Times New Roman"/>
        </w:rPr>
      </w:pPr>
      <w:r w:rsidRPr="009661B9">
        <w:rPr>
          <w:rFonts w:ascii="Times New Roman" w:hAnsi="Times New Roman" w:cs="Times New Roman"/>
          <w:sz w:val="24"/>
          <w:szCs w:val="24"/>
        </w:rPr>
        <w:t xml:space="preserve">Az </w:t>
      </w:r>
      <w:proofErr w:type="spellStart"/>
      <w:r w:rsidRPr="009661B9">
        <w:rPr>
          <w:rFonts w:ascii="Times New Roman" w:hAnsi="Times New Roman" w:cs="Times New Roman"/>
          <w:sz w:val="24"/>
          <w:szCs w:val="24"/>
        </w:rPr>
        <w:t>azonosítatlan</w:t>
      </w:r>
      <w:proofErr w:type="spellEnd"/>
      <w:r w:rsidRPr="009661B9">
        <w:rPr>
          <w:rFonts w:ascii="Times New Roman" w:hAnsi="Times New Roman" w:cs="Times New Roman"/>
          <w:sz w:val="24"/>
          <w:szCs w:val="24"/>
        </w:rPr>
        <w:t xml:space="preserve"> felhasználó jogosultságain felül tud:</w:t>
      </w:r>
    </w:p>
    <w:p w14:paraId="474CD39A" w14:textId="77777777" w:rsidR="00CE5AEF" w:rsidRPr="009661B9" w:rsidRDefault="00CE5AEF" w:rsidP="002B218D">
      <w:pPr>
        <w:pStyle w:val="Listaszerbekezds"/>
        <w:numPr>
          <w:ilvl w:val="1"/>
          <w:numId w:val="26"/>
        </w:numPr>
        <w:spacing w:line="279" w:lineRule="auto"/>
        <w:rPr>
          <w:rFonts w:ascii="Times New Roman" w:hAnsi="Times New Roman" w:cs="Times New Roman"/>
        </w:rPr>
      </w:pPr>
      <w:r w:rsidRPr="009661B9">
        <w:rPr>
          <w:rFonts w:ascii="Times New Roman" w:hAnsi="Times New Roman" w:cs="Times New Roman"/>
          <w:sz w:val="24"/>
          <w:szCs w:val="24"/>
        </w:rPr>
        <w:t>Kedvencekhez adni könyveket</w:t>
      </w:r>
    </w:p>
    <w:p w14:paraId="695E9E73" w14:textId="5702F763" w:rsidR="00CE5AEF" w:rsidRPr="009661B9" w:rsidRDefault="00CE5AEF" w:rsidP="002B218D">
      <w:pPr>
        <w:pStyle w:val="Listaszerbekezds"/>
        <w:numPr>
          <w:ilvl w:val="1"/>
          <w:numId w:val="26"/>
        </w:numPr>
        <w:spacing w:line="279" w:lineRule="auto"/>
        <w:rPr>
          <w:rFonts w:ascii="Times New Roman" w:hAnsi="Times New Roman" w:cs="Times New Roman"/>
        </w:rPr>
      </w:pPr>
      <w:r w:rsidRPr="009661B9">
        <w:rPr>
          <w:rFonts w:ascii="Times New Roman" w:hAnsi="Times New Roman" w:cs="Times New Roman"/>
          <w:sz w:val="24"/>
          <w:szCs w:val="24"/>
        </w:rPr>
        <w:t>Profilján megtekinteni mindent</w:t>
      </w:r>
      <w:r w:rsidR="00FB72C2">
        <w:rPr>
          <w:rFonts w:ascii="Times New Roman" w:hAnsi="Times New Roman" w:cs="Times New Roman"/>
          <w:sz w:val="24"/>
          <w:szCs w:val="24"/>
        </w:rPr>
        <w:t>,</w:t>
      </w:r>
      <w:r w:rsidRPr="009661B9">
        <w:rPr>
          <w:rFonts w:ascii="Times New Roman" w:hAnsi="Times New Roman" w:cs="Times New Roman"/>
          <w:sz w:val="24"/>
          <w:szCs w:val="24"/>
        </w:rPr>
        <w:t xml:space="preserve"> amit érvényes </w:t>
      </w:r>
      <w:proofErr w:type="spellStart"/>
      <w:r w:rsidRPr="009661B9">
        <w:rPr>
          <w:rFonts w:ascii="Times New Roman" w:hAnsi="Times New Roman" w:cs="Times New Roman"/>
          <w:sz w:val="24"/>
          <w:szCs w:val="24"/>
        </w:rPr>
        <w:t>taggsággal</w:t>
      </w:r>
      <w:proofErr w:type="spellEnd"/>
      <w:r w:rsidRPr="009661B9">
        <w:rPr>
          <w:rFonts w:ascii="Times New Roman" w:hAnsi="Times New Roman" w:cs="Times New Roman"/>
          <w:sz w:val="24"/>
          <w:szCs w:val="24"/>
        </w:rPr>
        <w:t>, viszont nem tudja meghosszabbítani a kivett könyveit</w:t>
      </w:r>
    </w:p>
    <w:p w14:paraId="6DF19B02" w14:textId="77777777" w:rsidR="00CE5AEF" w:rsidRPr="009661B9" w:rsidRDefault="00CE5AEF" w:rsidP="00B344F8">
      <w:pPr>
        <w:pStyle w:val="Cmsor3"/>
      </w:pPr>
      <w:bookmarkStart w:id="35" w:name="_Toc194844929"/>
      <w:r w:rsidRPr="009661B9">
        <w:t>Asztali alkalmazásban normál dolgozói profil:</w:t>
      </w:r>
      <w:bookmarkEnd w:id="35"/>
    </w:p>
    <w:p w14:paraId="68D497E1" w14:textId="77777777" w:rsidR="00CE5AEF" w:rsidRPr="009661B9" w:rsidRDefault="00CE5AEF" w:rsidP="002B218D">
      <w:pPr>
        <w:pStyle w:val="Listaszerbekezds"/>
        <w:numPr>
          <w:ilvl w:val="0"/>
          <w:numId w:val="26"/>
        </w:numPr>
        <w:spacing w:line="279" w:lineRule="auto"/>
        <w:rPr>
          <w:rFonts w:ascii="Times New Roman" w:hAnsi="Times New Roman" w:cs="Times New Roman"/>
        </w:rPr>
      </w:pPr>
      <w:r w:rsidRPr="009661B9">
        <w:rPr>
          <w:rFonts w:ascii="Times New Roman" w:hAnsi="Times New Roman" w:cs="Times New Roman"/>
          <w:sz w:val="24"/>
          <w:szCs w:val="24"/>
        </w:rPr>
        <w:t>Téma váltás</w:t>
      </w:r>
    </w:p>
    <w:p w14:paraId="3ED39231" w14:textId="77777777" w:rsidR="00CE5AEF" w:rsidRPr="009661B9" w:rsidRDefault="00CE5AEF" w:rsidP="002B218D">
      <w:pPr>
        <w:pStyle w:val="Listaszerbekezds"/>
        <w:numPr>
          <w:ilvl w:val="0"/>
          <w:numId w:val="26"/>
        </w:numPr>
        <w:spacing w:line="279" w:lineRule="auto"/>
        <w:rPr>
          <w:rFonts w:ascii="Times New Roman" w:hAnsi="Times New Roman" w:cs="Times New Roman"/>
        </w:rPr>
      </w:pPr>
      <w:r w:rsidRPr="009661B9">
        <w:rPr>
          <w:rFonts w:ascii="Times New Roman" w:hAnsi="Times New Roman" w:cs="Times New Roman"/>
          <w:sz w:val="24"/>
          <w:szCs w:val="24"/>
        </w:rPr>
        <w:t>Felhasználók regisztrálása</w:t>
      </w:r>
    </w:p>
    <w:p w14:paraId="559C3A84" w14:textId="77777777" w:rsidR="00CE5AEF" w:rsidRPr="009661B9" w:rsidRDefault="00CE5AEF" w:rsidP="002B218D">
      <w:pPr>
        <w:pStyle w:val="Listaszerbekezds"/>
        <w:numPr>
          <w:ilvl w:val="0"/>
          <w:numId w:val="26"/>
        </w:numPr>
        <w:spacing w:line="279" w:lineRule="auto"/>
        <w:rPr>
          <w:rFonts w:ascii="Times New Roman" w:hAnsi="Times New Roman" w:cs="Times New Roman"/>
        </w:rPr>
      </w:pPr>
      <w:r w:rsidRPr="009661B9">
        <w:rPr>
          <w:rFonts w:ascii="Times New Roman" w:hAnsi="Times New Roman" w:cs="Times New Roman"/>
          <w:sz w:val="24"/>
          <w:szCs w:val="24"/>
        </w:rPr>
        <w:t>Könyvek</w:t>
      </w:r>
    </w:p>
    <w:p w14:paraId="657DB630" w14:textId="77777777" w:rsidR="00CE5AEF" w:rsidRPr="009661B9" w:rsidRDefault="00CE5AEF" w:rsidP="002B218D">
      <w:pPr>
        <w:pStyle w:val="Listaszerbekezds"/>
        <w:numPr>
          <w:ilvl w:val="1"/>
          <w:numId w:val="26"/>
        </w:numPr>
        <w:spacing w:line="279" w:lineRule="auto"/>
        <w:rPr>
          <w:rFonts w:ascii="Times New Roman" w:hAnsi="Times New Roman" w:cs="Times New Roman"/>
        </w:rPr>
      </w:pPr>
      <w:r w:rsidRPr="009661B9">
        <w:rPr>
          <w:rFonts w:ascii="Times New Roman" w:hAnsi="Times New Roman" w:cs="Times New Roman"/>
          <w:sz w:val="24"/>
          <w:szCs w:val="24"/>
        </w:rPr>
        <w:t>Adatainak módosítása</w:t>
      </w:r>
    </w:p>
    <w:p w14:paraId="22C34048" w14:textId="77777777" w:rsidR="00CE5AEF" w:rsidRPr="009661B9" w:rsidRDefault="00CE5AEF" w:rsidP="002B218D">
      <w:pPr>
        <w:pStyle w:val="Listaszerbekezds"/>
        <w:numPr>
          <w:ilvl w:val="1"/>
          <w:numId w:val="26"/>
        </w:numPr>
        <w:spacing w:line="279" w:lineRule="auto"/>
        <w:rPr>
          <w:rFonts w:ascii="Times New Roman" w:hAnsi="Times New Roman" w:cs="Times New Roman"/>
        </w:rPr>
      </w:pPr>
      <w:r w:rsidRPr="009661B9">
        <w:rPr>
          <w:rFonts w:ascii="Times New Roman" w:hAnsi="Times New Roman" w:cs="Times New Roman"/>
          <w:sz w:val="24"/>
          <w:szCs w:val="24"/>
        </w:rPr>
        <w:t>Kiadása</w:t>
      </w:r>
    </w:p>
    <w:p w14:paraId="3785D2C3" w14:textId="77777777" w:rsidR="00CE5AEF" w:rsidRPr="009661B9" w:rsidRDefault="00CE5AEF" w:rsidP="002B218D">
      <w:pPr>
        <w:pStyle w:val="Listaszerbekezds"/>
        <w:numPr>
          <w:ilvl w:val="1"/>
          <w:numId w:val="26"/>
        </w:numPr>
        <w:spacing w:line="279" w:lineRule="auto"/>
        <w:rPr>
          <w:rFonts w:ascii="Times New Roman" w:hAnsi="Times New Roman" w:cs="Times New Roman"/>
        </w:rPr>
      </w:pPr>
      <w:r w:rsidRPr="009661B9">
        <w:rPr>
          <w:rFonts w:ascii="Times New Roman" w:hAnsi="Times New Roman" w:cs="Times New Roman"/>
          <w:sz w:val="24"/>
          <w:szCs w:val="24"/>
        </w:rPr>
        <w:t>Visszavétele</w:t>
      </w:r>
    </w:p>
    <w:p w14:paraId="23F35D0E" w14:textId="77777777" w:rsidR="00CE5AEF" w:rsidRPr="009661B9" w:rsidRDefault="00CE5AEF" w:rsidP="002B218D">
      <w:pPr>
        <w:pStyle w:val="Listaszerbekezds"/>
        <w:numPr>
          <w:ilvl w:val="1"/>
          <w:numId w:val="26"/>
        </w:numPr>
        <w:spacing w:line="279" w:lineRule="auto"/>
        <w:rPr>
          <w:rFonts w:ascii="Times New Roman" w:hAnsi="Times New Roman" w:cs="Times New Roman"/>
        </w:rPr>
      </w:pPr>
      <w:r w:rsidRPr="009661B9">
        <w:rPr>
          <w:rFonts w:ascii="Times New Roman" w:hAnsi="Times New Roman" w:cs="Times New Roman"/>
          <w:sz w:val="24"/>
          <w:szCs w:val="24"/>
        </w:rPr>
        <w:t>Lefoglalása (adott felhasználó számára)</w:t>
      </w:r>
    </w:p>
    <w:p w14:paraId="4A45B03C" w14:textId="77777777" w:rsidR="00CE5AEF" w:rsidRPr="009661B9" w:rsidRDefault="00CE5AEF" w:rsidP="002B218D">
      <w:pPr>
        <w:pStyle w:val="Listaszerbekezds"/>
        <w:numPr>
          <w:ilvl w:val="1"/>
          <w:numId w:val="26"/>
        </w:numPr>
        <w:spacing w:line="279" w:lineRule="auto"/>
        <w:rPr>
          <w:rFonts w:ascii="Times New Roman" w:hAnsi="Times New Roman" w:cs="Times New Roman"/>
        </w:rPr>
      </w:pPr>
      <w:r w:rsidRPr="009661B9">
        <w:rPr>
          <w:rFonts w:ascii="Times New Roman" w:hAnsi="Times New Roman" w:cs="Times New Roman"/>
          <w:sz w:val="24"/>
          <w:szCs w:val="24"/>
        </w:rPr>
        <w:t>Előjegyzése (adott felhasználó számára)</w:t>
      </w:r>
    </w:p>
    <w:p w14:paraId="6E86D8F1" w14:textId="77777777" w:rsidR="00CE5AEF" w:rsidRPr="009661B9" w:rsidRDefault="00CE5AEF" w:rsidP="002B218D">
      <w:pPr>
        <w:pStyle w:val="Listaszerbekezds"/>
        <w:numPr>
          <w:ilvl w:val="1"/>
          <w:numId w:val="26"/>
        </w:numPr>
        <w:spacing w:line="279" w:lineRule="auto"/>
        <w:rPr>
          <w:rFonts w:ascii="Times New Roman" w:hAnsi="Times New Roman" w:cs="Times New Roman"/>
        </w:rPr>
      </w:pPr>
      <w:r w:rsidRPr="009661B9">
        <w:rPr>
          <w:rFonts w:ascii="Times New Roman" w:hAnsi="Times New Roman" w:cs="Times New Roman"/>
          <w:sz w:val="24"/>
          <w:szCs w:val="24"/>
        </w:rPr>
        <w:t>Visszaadása</w:t>
      </w:r>
    </w:p>
    <w:p w14:paraId="463D8C03" w14:textId="77777777" w:rsidR="00CE5AEF" w:rsidRPr="009661B9" w:rsidRDefault="00CE5AEF" w:rsidP="002B218D">
      <w:pPr>
        <w:pStyle w:val="Listaszerbekezds"/>
        <w:numPr>
          <w:ilvl w:val="1"/>
          <w:numId w:val="26"/>
        </w:numPr>
        <w:spacing w:line="279" w:lineRule="auto"/>
        <w:rPr>
          <w:rFonts w:ascii="Times New Roman" w:hAnsi="Times New Roman" w:cs="Times New Roman"/>
        </w:rPr>
      </w:pPr>
      <w:r w:rsidRPr="009661B9">
        <w:rPr>
          <w:rFonts w:ascii="Times New Roman" w:hAnsi="Times New Roman" w:cs="Times New Roman"/>
          <w:sz w:val="24"/>
          <w:szCs w:val="24"/>
        </w:rPr>
        <w:t>Hozzáadása</w:t>
      </w:r>
    </w:p>
    <w:p w14:paraId="42312FAC" w14:textId="77777777" w:rsidR="00CE5AEF" w:rsidRPr="009661B9" w:rsidRDefault="00CE5AEF" w:rsidP="002B218D">
      <w:pPr>
        <w:pStyle w:val="Listaszerbekezds"/>
        <w:numPr>
          <w:ilvl w:val="1"/>
          <w:numId w:val="26"/>
        </w:numPr>
        <w:spacing w:line="279" w:lineRule="auto"/>
        <w:rPr>
          <w:rFonts w:ascii="Times New Roman" w:hAnsi="Times New Roman" w:cs="Times New Roman"/>
        </w:rPr>
      </w:pPr>
      <w:r w:rsidRPr="009661B9">
        <w:rPr>
          <w:rFonts w:ascii="Times New Roman" w:hAnsi="Times New Roman" w:cs="Times New Roman"/>
          <w:sz w:val="24"/>
          <w:szCs w:val="24"/>
        </w:rPr>
        <w:t>Raktárba vétele</w:t>
      </w:r>
    </w:p>
    <w:p w14:paraId="73FEB87E" w14:textId="77777777" w:rsidR="00CE5AEF" w:rsidRPr="009661B9" w:rsidRDefault="00CE5AEF" w:rsidP="009A41C4">
      <w:pPr>
        <w:pStyle w:val="Listaszerbekezds"/>
        <w:numPr>
          <w:ilvl w:val="1"/>
          <w:numId w:val="26"/>
        </w:numPr>
        <w:spacing w:line="279" w:lineRule="auto"/>
        <w:rPr>
          <w:rFonts w:ascii="Times New Roman" w:hAnsi="Times New Roman" w:cs="Times New Roman"/>
        </w:rPr>
      </w:pPr>
      <w:r w:rsidRPr="009661B9">
        <w:rPr>
          <w:rFonts w:ascii="Times New Roman" w:hAnsi="Times New Roman" w:cs="Times New Roman"/>
          <w:sz w:val="24"/>
          <w:szCs w:val="24"/>
        </w:rPr>
        <w:t>Leselejtezése</w:t>
      </w:r>
    </w:p>
    <w:p w14:paraId="0DF89FE7" w14:textId="77777777" w:rsidR="00CE5AEF" w:rsidRPr="009661B9" w:rsidRDefault="00CE5AEF" w:rsidP="009A41C4">
      <w:pPr>
        <w:pStyle w:val="Listaszerbekezds"/>
        <w:numPr>
          <w:ilvl w:val="0"/>
          <w:numId w:val="26"/>
        </w:numPr>
        <w:spacing w:line="279" w:lineRule="auto"/>
        <w:rPr>
          <w:rFonts w:ascii="Times New Roman" w:hAnsi="Times New Roman" w:cs="Times New Roman"/>
        </w:rPr>
      </w:pPr>
      <w:r w:rsidRPr="009661B9">
        <w:rPr>
          <w:rFonts w:ascii="Times New Roman" w:hAnsi="Times New Roman" w:cs="Times New Roman"/>
          <w:sz w:val="24"/>
          <w:szCs w:val="24"/>
        </w:rPr>
        <w:t>Felhasználó</w:t>
      </w:r>
    </w:p>
    <w:p w14:paraId="161B2A93" w14:textId="77777777" w:rsidR="00CE5AEF" w:rsidRPr="009661B9" w:rsidRDefault="00CE5AEF" w:rsidP="009A41C4">
      <w:pPr>
        <w:pStyle w:val="Listaszerbekezds"/>
        <w:numPr>
          <w:ilvl w:val="1"/>
          <w:numId w:val="26"/>
        </w:numPr>
        <w:spacing w:line="279" w:lineRule="auto"/>
        <w:rPr>
          <w:rFonts w:ascii="Times New Roman" w:hAnsi="Times New Roman" w:cs="Times New Roman"/>
        </w:rPr>
      </w:pPr>
      <w:r w:rsidRPr="009661B9">
        <w:rPr>
          <w:rFonts w:ascii="Times New Roman" w:hAnsi="Times New Roman" w:cs="Times New Roman"/>
          <w:sz w:val="24"/>
          <w:szCs w:val="24"/>
        </w:rPr>
        <w:lastRenderedPageBreak/>
        <w:t>Adatainak módosítása</w:t>
      </w:r>
    </w:p>
    <w:p w14:paraId="2B3D1216" w14:textId="77777777" w:rsidR="00CE5AEF" w:rsidRPr="009661B9" w:rsidRDefault="00CE5AEF" w:rsidP="009A41C4">
      <w:pPr>
        <w:pStyle w:val="Listaszerbekezds"/>
        <w:numPr>
          <w:ilvl w:val="1"/>
          <w:numId w:val="26"/>
        </w:numPr>
        <w:spacing w:line="279" w:lineRule="auto"/>
        <w:rPr>
          <w:rFonts w:ascii="Times New Roman" w:hAnsi="Times New Roman" w:cs="Times New Roman"/>
        </w:rPr>
      </w:pPr>
      <w:r w:rsidRPr="009661B9">
        <w:rPr>
          <w:rFonts w:ascii="Times New Roman" w:hAnsi="Times New Roman" w:cs="Times New Roman"/>
          <w:sz w:val="24"/>
          <w:szCs w:val="24"/>
        </w:rPr>
        <w:t>Tagság meghosszabbítása</w:t>
      </w:r>
    </w:p>
    <w:p w14:paraId="60EB90CF" w14:textId="77777777" w:rsidR="00CE5AEF" w:rsidRPr="009661B9" w:rsidRDefault="00CE5AEF" w:rsidP="009A41C4">
      <w:pPr>
        <w:pStyle w:val="Listaszerbekezds"/>
        <w:numPr>
          <w:ilvl w:val="1"/>
          <w:numId w:val="26"/>
        </w:numPr>
        <w:spacing w:line="279" w:lineRule="auto"/>
        <w:rPr>
          <w:rFonts w:ascii="Times New Roman" w:hAnsi="Times New Roman" w:cs="Times New Roman"/>
        </w:rPr>
      </w:pPr>
      <w:r w:rsidRPr="009661B9">
        <w:rPr>
          <w:rFonts w:ascii="Times New Roman" w:hAnsi="Times New Roman" w:cs="Times New Roman"/>
          <w:sz w:val="24"/>
          <w:szCs w:val="24"/>
        </w:rPr>
        <w:t>Felhasználó deaktiválása (törlése)</w:t>
      </w:r>
    </w:p>
    <w:p w14:paraId="481F4597" w14:textId="77777777" w:rsidR="00CE5AEF" w:rsidRPr="009661B9" w:rsidRDefault="00CE5AEF" w:rsidP="009A41C4">
      <w:pPr>
        <w:pStyle w:val="Listaszerbekezds"/>
        <w:numPr>
          <w:ilvl w:val="0"/>
          <w:numId w:val="26"/>
        </w:numPr>
        <w:spacing w:line="279" w:lineRule="auto"/>
        <w:rPr>
          <w:rFonts w:ascii="Times New Roman" w:hAnsi="Times New Roman" w:cs="Times New Roman"/>
        </w:rPr>
      </w:pPr>
      <w:r w:rsidRPr="009661B9">
        <w:rPr>
          <w:rFonts w:ascii="Times New Roman" w:hAnsi="Times New Roman" w:cs="Times New Roman"/>
          <w:sz w:val="24"/>
          <w:szCs w:val="24"/>
        </w:rPr>
        <w:t>Összes korábban kiadott, jelenleg kiadott, lefoglalt, előjegyzett könyv megtekintése</w:t>
      </w:r>
    </w:p>
    <w:p w14:paraId="72BD9D60" w14:textId="77777777" w:rsidR="00CE5AEF" w:rsidRPr="009661B9" w:rsidRDefault="00CE5AEF" w:rsidP="009A41C4">
      <w:pPr>
        <w:pStyle w:val="Listaszerbekezds"/>
        <w:numPr>
          <w:ilvl w:val="0"/>
          <w:numId w:val="26"/>
        </w:numPr>
        <w:spacing w:line="279" w:lineRule="auto"/>
        <w:rPr>
          <w:rFonts w:ascii="Times New Roman" w:hAnsi="Times New Roman" w:cs="Times New Roman"/>
        </w:rPr>
      </w:pPr>
      <w:r w:rsidRPr="009661B9">
        <w:rPr>
          <w:rFonts w:ascii="Times New Roman" w:hAnsi="Times New Roman" w:cs="Times New Roman"/>
          <w:sz w:val="24"/>
          <w:szCs w:val="24"/>
        </w:rPr>
        <w:t>Kiadó</w:t>
      </w:r>
    </w:p>
    <w:p w14:paraId="6F4B5ED0" w14:textId="77777777" w:rsidR="00CE5AEF" w:rsidRPr="009661B9" w:rsidRDefault="00CE5AEF" w:rsidP="009A41C4">
      <w:pPr>
        <w:pStyle w:val="Listaszerbekezds"/>
        <w:numPr>
          <w:ilvl w:val="1"/>
          <w:numId w:val="26"/>
        </w:numPr>
        <w:spacing w:line="279" w:lineRule="auto"/>
        <w:rPr>
          <w:rFonts w:ascii="Times New Roman" w:hAnsi="Times New Roman" w:cs="Times New Roman"/>
        </w:rPr>
      </w:pPr>
      <w:r w:rsidRPr="009661B9">
        <w:rPr>
          <w:rFonts w:ascii="Times New Roman" w:hAnsi="Times New Roman" w:cs="Times New Roman"/>
          <w:sz w:val="24"/>
          <w:szCs w:val="24"/>
        </w:rPr>
        <w:t>Hozzáadása</w:t>
      </w:r>
    </w:p>
    <w:p w14:paraId="398143FB" w14:textId="77777777" w:rsidR="00CE5AEF" w:rsidRPr="009661B9" w:rsidRDefault="00CE5AEF" w:rsidP="009A41C4">
      <w:pPr>
        <w:pStyle w:val="Listaszerbekezds"/>
        <w:numPr>
          <w:ilvl w:val="1"/>
          <w:numId w:val="26"/>
        </w:numPr>
        <w:spacing w:line="279" w:lineRule="auto"/>
        <w:rPr>
          <w:rFonts w:ascii="Times New Roman" w:hAnsi="Times New Roman" w:cs="Times New Roman"/>
        </w:rPr>
      </w:pPr>
      <w:r w:rsidRPr="009661B9">
        <w:rPr>
          <w:rFonts w:ascii="Times New Roman" w:hAnsi="Times New Roman" w:cs="Times New Roman"/>
          <w:sz w:val="24"/>
          <w:szCs w:val="24"/>
        </w:rPr>
        <w:t>Adatainak módosítása</w:t>
      </w:r>
    </w:p>
    <w:p w14:paraId="2F19B5BF" w14:textId="77777777" w:rsidR="00CE5AEF" w:rsidRPr="009661B9" w:rsidRDefault="00CE5AEF" w:rsidP="009A41C4">
      <w:pPr>
        <w:pStyle w:val="Listaszerbekezds"/>
        <w:numPr>
          <w:ilvl w:val="0"/>
          <w:numId w:val="26"/>
        </w:numPr>
        <w:spacing w:line="279" w:lineRule="auto"/>
        <w:rPr>
          <w:rFonts w:ascii="Times New Roman" w:hAnsi="Times New Roman" w:cs="Times New Roman"/>
        </w:rPr>
      </w:pPr>
      <w:r w:rsidRPr="009661B9">
        <w:rPr>
          <w:rFonts w:ascii="Times New Roman" w:hAnsi="Times New Roman" w:cs="Times New Roman"/>
          <w:sz w:val="24"/>
          <w:szCs w:val="24"/>
        </w:rPr>
        <w:t>Dolgozói profil</w:t>
      </w:r>
    </w:p>
    <w:p w14:paraId="085E37C2" w14:textId="77777777" w:rsidR="00CE5AEF" w:rsidRPr="009661B9" w:rsidRDefault="00CE5AEF" w:rsidP="009A41C4">
      <w:pPr>
        <w:pStyle w:val="Listaszerbekezds"/>
        <w:numPr>
          <w:ilvl w:val="1"/>
          <w:numId w:val="26"/>
        </w:numPr>
        <w:spacing w:line="279" w:lineRule="auto"/>
        <w:rPr>
          <w:rFonts w:ascii="Times New Roman" w:hAnsi="Times New Roman" w:cs="Times New Roman"/>
        </w:rPr>
      </w:pPr>
      <w:proofErr w:type="spellStart"/>
      <w:r w:rsidRPr="009661B9">
        <w:rPr>
          <w:rFonts w:ascii="Times New Roman" w:hAnsi="Times New Roman" w:cs="Times New Roman"/>
          <w:sz w:val="24"/>
          <w:szCs w:val="24"/>
        </w:rPr>
        <w:t>Jelszavának</w:t>
      </w:r>
      <w:proofErr w:type="spellEnd"/>
      <w:r w:rsidRPr="009661B9">
        <w:rPr>
          <w:rFonts w:ascii="Times New Roman" w:hAnsi="Times New Roman" w:cs="Times New Roman"/>
          <w:sz w:val="24"/>
          <w:szCs w:val="24"/>
        </w:rPr>
        <w:t xml:space="preserve"> módosítása</w:t>
      </w:r>
    </w:p>
    <w:p w14:paraId="218DB903" w14:textId="77777777" w:rsidR="00CE5AEF" w:rsidRPr="009661B9" w:rsidRDefault="00CE5AEF" w:rsidP="009A41C4">
      <w:pPr>
        <w:pStyle w:val="Listaszerbekezds"/>
        <w:numPr>
          <w:ilvl w:val="1"/>
          <w:numId w:val="26"/>
        </w:numPr>
        <w:spacing w:line="279" w:lineRule="auto"/>
        <w:rPr>
          <w:rFonts w:ascii="Times New Roman" w:hAnsi="Times New Roman" w:cs="Times New Roman"/>
        </w:rPr>
      </w:pPr>
      <w:r w:rsidRPr="009661B9">
        <w:rPr>
          <w:rFonts w:ascii="Times New Roman" w:hAnsi="Times New Roman" w:cs="Times New Roman"/>
          <w:sz w:val="24"/>
          <w:szCs w:val="24"/>
        </w:rPr>
        <w:t>Deaktiválása</w:t>
      </w:r>
    </w:p>
    <w:p w14:paraId="54FF7005" w14:textId="77777777" w:rsidR="00CE5AEF" w:rsidRPr="009661B9" w:rsidRDefault="00CE5AEF" w:rsidP="009A41C4">
      <w:pPr>
        <w:pStyle w:val="Listaszerbekezds"/>
        <w:numPr>
          <w:ilvl w:val="1"/>
          <w:numId w:val="26"/>
        </w:numPr>
        <w:spacing w:line="279" w:lineRule="auto"/>
        <w:rPr>
          <w:rFonts w:ascii="Times New Roman" w:hAnsi="Times New Roman" w:cs="Times New Roman"/>
        </w:rPr>
      </w:pPr>
      <w:r w:rsidRPr="009661B9">
        <w:rPr>
          <w:rFonts w:ascii="Times New Roman" w:hAnsi="Times New Roman" w:cs="Times New Roman"/>
          <w:sz w:val="24"/>
          <w:szCs w:val="24"/>
        </w:rPr>
        <w:t>Kijelentkezés</w:t>
      </w:r>
    </w:p>
    <w:p w14:paraId="6679580A" w14:textId="77777777" w:rsidR="00CE5AEF" w:rsidRPr="009661B9" w:rsidRDefault="00CE5AEF" w:rsidP="00B344F8">
      <w:pPr>
        <w:pStyle w:val="Cmsor3"/>
      </w:pPr>
      <w:bookmarkStart w:id="36" w:name="_Toc194844930"/>
      <w:r w:rsidRPr="009661B9">
        <w:t xml:space="preserve">Asztali alkalmazásban </w:t>
      </w:r>
      <w:proofErr w:type="spellStart"/>
      <w:r w:rsidRPr="009661B9">
        <w:t>admin</w:t>
      </w:r>
      <w:proofErr w:type="spellEnd"/>
      <w:r w:rsidRPr="009661B9">
        <w:t xml:space="preserve"> dolgozói profil:</w:t>
      </w:r>
      <w:bookmarkEnd w:id="36"/>
    </w:p>
    <w:p w14:paraId="58336ADF" w14:textId="77777777" w:rsidR="00CE5AEF" w:rsidRPr="009661B9" w:rsidRDefault="00CE5AEF" w:rsidP="00F704C4">
      <w:pPr>
        <w:pStyle w:val="Listaszerbekezds"/>
        <w:numPr>
          <w:ilvl w:val="0"/>
          <w:numId w:val="26"/>
        </w:numPr>
        <w:spacing w:line="279" w:lineRule="auto"/>
        <w:rPr>
          <w:rFonts w:ascii="Times New Roman" w:hAnsi="Times New Roman" w:cs="Times New Roman"/>
        </w:rPr>
      </w:pPr>
      <w:r w:rsidRPr="009661B9">
        <w:rPr>
          <w:rFonts w:ascii="Times New Roman" w:hAnsi="Times New Roman" w:cs="Times New Roman"/>
          <w:sz w:val="24"/>
          <w:szCs w:val="24"/>
        </w:rPr>
        <w:t>A normál dolgozói profilon felül tud:</w:t>
      </w:r>
    </w:p>
    <w:p w14:paraId="4797D4CA" w14:textId="77777777" w:rsidR="00CE5AEF" w:rsidRPr="009661B9" w:rsidRDefault="00CE5AEF" w:rsidP="00F704C4">
      <w:pPr>
        <w:pStyle w:val="Listaszerbekezds"/>
        <w:numPr>
          <w:ilvl w:val="1"/>
          <w:numId w:val="26"/>
        </w:numPr>
        <w:spacing w:line="279" w:lineRule="auto"/>
        <w:rPr>
          <w:rFonts w:ascii="Times New Roman" w:hAnsi="Times New Roman" w:cs="Times New Roman"/>
        </w:rPr>
      </w:pPr>
      <w:r w:rsidRPr="009661B9">
        <w:rPr>
          <w:rFonts w:ascii="Times New Roman" w:hAnsi="Times New Roman" w:cs="Times New Roman"/>
          <w:sz w:val="24"/>
          <w:szCs w:val="24"/>
        </w:rPr>
        <w:t>Új dolgozót felvinni</w:t>
      </w:r>
    </w:p>
    <w:p w14:paraId="26CB12D0" w14:textId="77777777" w:rsidR="00CE5AEF" w:rsidRPr="009661B9" w:rsidRDefault="00CE5AEF" w:rsidP="00F704C4">
      <w:pPr>
        <w:pStyle w:val="Listaszerbekezds"/>
        <w:numPr>
          <w:ilvl w:val="1"/>
          <w:numId w:val="26"/>
        </w:numPr>
        <w:spacing w:line="279" w:lineRule="auto"/>
        <w:rPr>
          <w:rFonts w:ascii="Times New Roman" w:hAnsi="Times New Roman" w:cs="Times New Roman"/>
        </w:rPr>
      </w:pPr>
      <w:r w:rsidRPr="009661B9">
        <w:rPr>
          <w:rFonts w:ascii="Times New Roman" w:hAnsi="Times New Roman" w:cs="Times New Roman"/>
          <w:sz w:val="24"/>
          <w:szCs w:val="24"/>
        </w:rPr>
        <w:t>Másik dolgozói profilt deaktiválni</w:t>
      </w:r>
    </w:p>
    <w:p w14:paraId="579D8FB3" w14:textId="77777777" w:rsidR="00CE5AEF" w:rsidRPr="009661B9" w:rsidRDefault="00CE5AEF" w:rsidP="00F704C4">
      <w:pPr>
        <w:pStyle w:val="Listaszerbekezds"/>
        <w:numPr>
          <w:ilvl w:val="1"/>
          <w:numId w:val="26"/>
        </w:numPr>
        <w:spacing w:line="279" w:lineRule="auto"/>
        <w:rPr>
          <w:rFonts w:ascii="Times New Roman" w:hAnsi="Times New Roman" w:cs="Times New Roman"/>
        </w:rPr>
      </w:pPr>
      <w:r w:rsidRPr="009661B9">
        <w:rPr>
          <w:rFonts w:ascii="Times New Roman" w:hAnsi="Times New Roman" w:cs="Times New Roman"/>
          <w:sz w:val="24"/>
          <w:szCs w:val="24"/>
        </w:rPr>
        <w:t>Rendszerbeállításokat módosítani</w:t>
      </w:r>
    </w:p>
    <w:p w14:paraId="53C9F12A" w14:textId="77777777" w:rsidR="00CE5AEF" w:rsidRPr="009661B9" w:rsidRDefault="00CE5AEF" w:rsidP="00CE5AEF"/>
    <w:p w14:paraId="3A8DACEE" w14:textId="682FF3A3" w:rsidR="00FF1307" w:rsidRPr="009661B9" w:rsidRDefault="00FF1307">
      <w:pPr>
        <w:rPr>
          <w:b/>
          <w:caps/>
        </w:rPr>
      </w:pPr>
      <w:r w:rsidRPr="009661B9">
        <w:br w:type="page"/>
      </w:r>
    </w:p>
    <w:p w14:paraId="204FEBD5" w14:textId="01FA96B4" w:rsidR="005A34E5" w:rsidRPr="009661B9" w:rsidRDefault="005A34E5" w:rsidP="005A34E5">
      <w:pPr>
        <w:pStyle w:val="Cmsor2"/>
      </w:pPr>
      <w:bookmarkStart w:id="37" w:name="_Toc194844931"/>
      <w:r w:rsidRPr="009661B9">
        <w:lastRenderedPageBreak/>
        <w:t>API dokumentáció</w:t>
      </w:r>
      <w:bookmarkEnd w:id="37"/>
    </w:p>
    <w:p w14:paraId="793C40C0" w14:textId="340018DE" w:rsidR="00B77CF3" w:rsidRPr="009661B9" w:rsidRDefault="008F3A53" w:rsidP="002840B1">
      <w:pPr>
        <w:pStyle w:val="Cmsor3"/>
      </w:pPr>
      <w:bookmarkStart w:id="38" w:name="_Toc194844932"/>
      <w:r w:rsidRPr="009661B9">
        <w:t xml:space="preserve">API </w:t>
      </w:r>
      <w:proofErr w:type="spellStart"/>
      <w:r w:rsidRPr="009661B9">
        <w:t>endpoints</w:t>
      </w:r>
      <w:proofErr w:type="spellEnd"/>
      <w:r w:rsidR="00B77CF3" w:rsidRPr="009661B9">
        <w:t>:</w:t>
      </w:r>
      <w:bookmarkEnd w:id="38"/>
    </w:p>
    <w:p w14:paraId="178D0F2C" w14:textId="77777777" w:rsidR="00B77CF3" w:rsidRPr="009661B9" w:rsidRDefault="00B77CF3" w:rsidP="00901CC4">
      <w:pPr>
        <w:pStyle w:val="Cmsor4"/>
      </w:pPr>
      <w:bookmarkStart w:id="39" w:name="_Toc194844933"/>
      <w:r w:rsidRPr="009661B9">
        <w:t>Könyv katalógus lekérése (opcionálisan) szűrve:</w:t>
      </w:r>
      <w:bookmarkEnd w:id="39"/>
    </w:p>
    <w:p w14:paraId="198BC38F" w14:textId="77777777" w:rsidR="00B77CF3" w:rsidRPr="009661B9" w:rsidRDefault="00B77CF3" w:rsidP="00901CC4">
      <w:pPr>
        <w:pStyle w:val="Listaszerbekezds"/>
        <w:numPr>
          <w:ilvl w:val="0"/>
          <w:numId w:val="27"/>
        </w:numPr>
        <w:spacing w:line="279" w:lineRule="auto"/>
        <w:rPr>
          <w:rFonts w:ascii="Times New Roman" w:hAnsi="Times New Roman" w:cs="Times New Roman"/>
        </w:rPr>
      </w:pPr>
      <w:r w:rsidRPr="009661B9">
        <w:rPr>
          <w:rFonts w:ascii="Times New Roman" w:hAnsi="Times New Roman" w:cs="Times New Roman"/>
          <w:sz w:val="24"/>
          <w:szCs w:val="24"/>
        </w:rPr>
        <w:t>Metódus: GET</w:t>
      </w:r>
    </w:p>
    <w:p w14:paraId="21D9FDBF" w14:textId="77777777" w:rsidR="00B77CF3" w:rsidRPr="009661B9" w:rsidRDefault="00B77CF3" w:rsidP="00901CC4">
      <w:pPr>
        <w:pStyle w:val="Listaszerbekezds"/>
        <w:numPr>
          <w:ilvl w:val="0"/>
          <w:numId w:val="27"/>
        </w:numPr>
        <w:spacing w:line="279" w:lineRule="auto"/>
        <w:rPr>
          <w:rFonts w:ascii="Times New Roman" w:hAnsi="Times New Roman" w:cs="Times New Roman"/>
        </w:rPr>
      </w:pPr>
      <w:r w:rsidRPr="009661B9">
        <w:rPr>
          <w:rFonts w:ascii="Times New Roman" w:hAnsi="Times New Roman" w:cs="Times New Roman"/>
          <w:sz w:val="24"/>
          <w:szCs w:val="24"/>
        </w:rPr>
        <w:t>Paraméterek:</w:t>
      </w:r>
    </w:p>
    <w:p w14:paraId="42E85616" w14:textId="77777777" w:rsidR="00B77CF3" w:rsidRPr="009661B9" w:rsidRDefault="00B77CF3" w:rsidP="00901CC4">
      <w:pPr>
        <w:pStyle w:val="Listaszerbekezds"/>
        <w:numPr>
          <w:ilvl w:val="1"/>
          <w:numId w:val="27"/>
        </w:numPr>
        <w:spacing w:line="279" w:lineRule="auto"/>
        <w:rPr>
          <w:rFonts w:ascii="Times New Roman" w:hAnsi="Times New Roman" w:cs="Times New Roman"/>
        </w:rPr>
      </w:pPr>
      <w:proofErr w:type="spellStart"/>
      <w:r w:rsidRPr="009661B9">
        <w:rPr>
          <w:rFonts w:ascii="Times New Roman" w:hAnsi="Times New Roman" w:cs="Times New Roman"/>
          <w:sz w:val="24"/>
          <w:szCs w:val="24"/>
        </w:rPr>
        <w:t>Title</w:t>
      </w:r>
      <w:proofErr w:type="spellEnd"/>
      <w:r w:rsidRPr="009661B9">
        <w:rPr>
          <w:rFonts w:ascii="Times New Roman" w:hAnsi="Times New Roman" w:cs="Times New Roman"/>
          <w:sz w:val="24"/>
          <w:szCs w:val="24"/>
        </w:rPr>
        <w:t>: a könyv címére szűr</w:t>
      </w:r>
    </w:p>
    <w:p w14:paraId="663B71B1" w14:textId="77777777" w:rsidR="00B77CF3" w:rsidRPr="009661B9" w:rsidRDefault="00B77CF3" w:rsidP="00901CC4">
      <w:pPr>
        <w:pStyle w:val="Listaszerbekezds"/>
        <w:numPr>
          <w:ilvl w:val="1"/>
          <w:numId w:val="27"/>
        </w:numPr>
        <w:spacing w:line="279" w:lineRule="auto"/>
        <w:rPr>
          <w:rFonts w:ascii="Times New Roman" w:hAnsi="Times New Roman" w:cs="Times New Roman"/>
        </w:rPr>
      </w:pPr>
      <w:proofErr w:type="spellStart"/>
      <w:r w:rsidRPr="009661B9">
        <w:rPr>
          <w:rFonts w:ascii="Times New Roman" w:hAnsi="Times New Roman" w:cs="Times New Roman"/>
          <w:sz w:val="24"/>
          <w:szCs w:val="24"/>
        </w:rPr>
        <w:t>Genre</w:t>
      </w:r>
      <w:proofErr w:type="spellEnd"/>
      <w:r w:rsidRPr="009661B9">
        <w:rPr>
          <w:rFonts w:ascii="Times New Roman" w:hAnsi="Times New Roman" w:cs="Times New Roman"/>
          <w:sz w:val="24"/>
          <w:szCs w:val="24"/>
        </w:rPr>
        <w:t>: a könyv kategóriákra szűr</w:t>
      </w:r>
    </w:p>
    <w:p w14:paraId="11857C21" w14:textId="77777777" w:rsidR="00B77CF3" w:rsidRPr="009661B9" w:rsidRDefault="00B77CF3" w:rsidP="00901CC4">
      <w:pPr>
        <w:pStyle w:val="Listaszerbekezds"/>
        <w:numPr>
          <w:ilvl w:val="1"/>
          <w:numId w:val="27"/>
        </w:numPr>
        <w:spacing w:line="279" w:lineRule="auto"/>
        <w:rPr>
          <w:rFonts w:ascii="Times New Roman" w:hAnsi="Times New Roman" w:cs="Times New Roman"/>
        </w:rPr>
      </w:pPr>
      <w:proofErr w:type="spellStart"/>
      <w:r w:rsidRPr="009661B9">
        <w:rPr>
          <w:rFonts w:ascii="Times New Roman" w:hAnsi="Times New Roman" w:cs="Times New Roman"/>
          <w:sz w:val="24"/>
          <w:szCs w:val="24"/>
        </w:rPr>
        <w:t>Author</w:t>
      </w:r>
      <w:proofErr w:type="spellEnd"/>
      <w:r w:rsidRPr="009661B9">
        <w:rPr>
          <w:rFonts w:ascii="Times New Roman" w:hAnsi="Times New Roman" w:cs="Times New Roman"/>
          <w:sz w:val="24"/>
          <w:szCs w:val="24"/>
        </w:rPr>
        <w:t>: a könyv szerzőire szűr</w:t>
      </w:r>
    </w:p>
    <w:p w14:paraId="48F7B5E2" w14:textId="77777777" w:rsidR="00B77CF3" w:rsidRPr="009661B9" w:rsidRDefault="00B77CF3" w:rsidP="00901CC4">
      <w:pPr>
        <w:pStyle w:val="Listaszerbekezds"/>
        <w:numPr>
          <w:ilvl w:val="1"/>
          <w:numId w:val="27"/>
        </w:numPr>
        <w:spacing w:line="279" w:lineRule="auto"/>
        <w:rPr>
          <w:rFonts w:ascii="Times New Roman" w:hAnsi="Times New Roman" w:cs="Times New Roman"/>
        </w:rPr>
      </w:pPr>
      <w:proofErr w:type="spellStart"/>
      <w:r w:rsidRPr="009661B9">
        <w:rPr>
          <w:rFonts w:ascii="Times New Roman" w:hAnsi="Times New Roman" w:cs="Times New Roman"/>
          <w:sz w:val="24"/>
          <w:szCs w:val="24"/>
        </w:rPr>
        <w:t>Release_date</w:t>
      </w:r>
      <w:proofErr w:type="spellEnd"/>
      <w:r w:rsidRPr="009661B9">
        <w:rPr>
          <w:rFonts w:ascii="Times New Roman" w:hAnsi="Times New Roman" w:cs="Times New Roman"/>
          <w:sz w:val="24"/>
          <w:szCs w:val="24"/>
        </w:rPr>
        <w:t>: kiadás dátumát szűri</w:t>
      </w:r>
    </w:p>
    <w:p w14:paraId="62098C45" w14:textId="77777777" w:rsidR="00B77CF3" w:rsidRPr="009661B9" w:rsidRDefault="00B77CF3" w:rsidP="00901CC4">
      <w:pPr>
        <w:pStyle w:val="Listaszerbekezds"/>
        <w:numPr>
          <w:ilvl w:val="1"/>
          <w:numId w:val="27"/>
        </w:numPr>
        <w:spacing w:line="279" w:lineRule="auto"/>
        <w:rPr>
          <w:rFonts w:ascii="Times New Roman" w:hAnsi="Times New Roman" w:cs="Times New Roman"/>
        </w:rPr>
      </w:pPr>
      <w:r w:rsidRPr="009661B9">
        <w:rPr>
          <w:rFonts w:ascii="Times New Roman" w:hAnsi="Times New Roman" w:cs="Times New Roman"/>
          <w:sz w:val="24"/>
          <w:szCs w:val="24"/>
        </w:rPr>
        <w:t>Lang: meghatározza milyen nyelvű könyvek jelenjenek meg</w:t>
      </w:r>
    </w:p>
    <w:p w14:paraId="235725DC" w14:textId="77777777" w:rsidR="00B77CF3" w:rsidRPr="009661B9" w:rsidRDefault="00B77CF3" w:rsidP="00901CC4">
      <w:pPr>
        <w:pStyle w:val="Listaszerbekezds"/>
        <w:numPr>
          <w:ilvl w:val="1"/>
          <w:numId w:val="27"/>
        </w:numPr>
        <w:spacing w:line="279" w:lineRule="auto"/>
        <w:rPr>
          <w:rFonts w:ascii="Times New Roman" w:hAnsi="Times New Roman" w:cs="Times New Roman"/>
        </w:rPr>
      </w:pPr>
      <w:proofErr w:type="spellStart"/>
      <w:r w:rsidRPr="009661B9">
        <w:rPr>
          <w:rFonts w:ascii="Times New Roman" w:hAnsi="Times New Roman" w:cs="Times New Roman"/>
          <w:sz w:val="24"/>
          <w:szCs w:val="24"/>
        </w:rPr>
        <w:t>Isbn</w:t>
      </w:r>
      <w:proofErr w:type="spellEnd"/>
      <w:r w:rsidRPr="009661B9">
        <w:rPr>
          <w:rFonts w:ascii="Times New Roman" w:hAnsi="Times New Roman" w:cs="Times New Roman"/>
          <w:sz w:val="24"/>
          <w:szCs w:val="24"/>
        </w:rPr>
        <w:t xml:space="preserve">: érték amire szűr az </w:t>
      </w:r>
      <w:proofErr w:type="spellStart"/>
      <w:r w:rsidRPr="009661B9">
        <w:rPr>
          <w:rFonts w:ascii="Times New Roman" w:hAnsi="Times New Roman" w:cs="Times New Roman"/>
          <w:sz w:val="24"/>
          <w:szCs w:val="24"/>
        </w:rPr>
        <w:t>isbn-nél</w:t>
      </w:r>
      <w:proofErr w:type="spellEnd"/>
    </w:p>
    <w:p w14:paraId="615426E3" w14:textId="71A64695" w:rsidR="00B77CF3" w:rsidRPr="009661B9" w:rsidRDefault="00B77CF3" w:rsidP="00901CC4">
      <w:pPr>
        <w:pStyle w:val="Listaszerbekezds"/>
        <w:numPr>
          <w:ilvl w:val="1"/>
          <w:numId w:val="27"/>
        </w:numPr>
        <w:spacing w:line="279" w:lineRule="auto"/>
        <w:rPr>
          <w:rFonts w:ascii="Times New Roman" w:hAnsi="Times New Roman" w:cs="Times New Roman"/>
        </w:rPr>
      </w:pPr>
      <w:proofErr w:type="spellStart"/>
      <w:r w:rsidRPr="009661B9">
        <w:rPr>
          <w:rFonts w:ascii="Times New Roman" w:hAnsi="Times New Roman" w:cs="Times New Roman"/>
          <w:sz w:val="24"/>
          <w:szCs w:val="24"/>
        </w:rPr>
        <w:t>Page_number</w:t>
      </w:r>
      <w:proofErr w:type="spellEnd"/>
      <w:r w:rsidRPr="009661B9">
        <w:rPr>
          <w:rFonts w:ascii="Times New Roman" w:hAnsi="Times New Roman" w:cs="Times New Roman"/>
          <w:sz w:val="24"/>
          <w:szCs w:val="24"/>
        </w:rPr>
        <w:t>: egy szám</w:t>
      </w:r>
      <w:r w:rsidR="00FB72C2">
        <w:rPr>
          <w:rFonts w:ascii="Times New Roman" w:hAnsi="Times New Roman" w:cs="Times New Roman"/>
          <w:sz w:val="24"/>
          <w:szCs w:val="24"/>
        </w:rPr>
        <w:t>,</w:t>
      </w:r>
      <w:r w:rsidRPr="009661B9">
        <w:rPr>
          <w:rFonts w:ascii="Times New Roman" w:hAnsi="Times New Roman" w:cs="Times New Roman"/>
          <w:sz w:val="24"/>
          <w:szCs w:val="24"/>
        </w:rPr>
        <w:t xml:space="preserve"> ami </w:t>
      </w:r>
      <w:proofErr w:type="spellStart"/>
      <w:r w:rsidRPr="009661B9">
        <w:rPr>
          <w:rFonts w:ascii="Times New Roman" w:hAnsi="Times New Roman" w:cs="Times New Roman"/>
          <w:sz w:val="24"/>
          <w:szCs w:val="24"/>
        </w:rPr>
        <w:t>representálja</w:t>
      </w:r>
      <w:proofErr w:type="spellEnd"/>
      <w:r w:rsidRPr="009661B9">
        <w:rPr>
          <w:rFonts w:ascii="Times New Roman" w:hAnsi="Times New Roman" w:cs="Times New Roman"/>
          <w:sz w:val="24"/>
          <w:szCs w:val="24"/>
        </w:rPr>
        <w:t xml:space="preserve">, hogy </w:t>
      </w:r>
      <w:proofErr w:type="spellStart"/>
      <w:r w:rsidRPr="009661B9">
        <w:rPr>
          <w:rFonts w:ascii="Times New Roman" w:hAnsi="Times New Roman" w:cs="Times New Roman"/>
          <w:sz w:val="24"/>
          <w:szCs w:val="24"/>
        </w:rPr>
        <w:t>hanyadik</w:t>
      </w:r>
      <w:proofErr w:type="spellEnd"/>
      <w:r w:rsidRPr="009661B9">
        <w:rPr>
          <w:rFonts w:ascii="Times New Roman" w:hAnsi="Times New Roman" w:cs="Times New Roman"/>
          <w:sz w:val="24"/>
          <w:szCs w:val="24"/>
        </w:rPr>
        <w:t xml:space="preserve"> oldalát kéri a találati listának</w:t>
      </w:r>
    </w:p>
    <w:p w14:paraId="7464B49E" w14:textId="77777777" w:rsidR="00B77CF3" w:rsidRPr="009661B9" w:rsidRDefault="00B77CF3" w:rsidP="00901CC4">
      <w:pPr>
        <w:pStyle w:val="Listaszerbekezds"/>
        <w:numPr>
          <w:ilvl w:val="0"/>
          <w:numId w:val="27"/>
        </w:numPr>
        <w:spacing w:line="279" w:lineRule="auto"/>
        <w:rPr>
          <w:rFonts w:ascii="Times New Roman" w:hAnsi="Times New Roman" w:cs="Times New Roman"/>
        </w:rPr>
      </w:pPr>
      <w:r w:rsidRPr="009661B9">
        <w:rPr>
          <w:rFonts w:ascii="Times New Roman" w:hAnsi="Times New Roman" w:cs="Times New Roman"/>
          <w:sz w:val="24"/>
          <w:szCs w:val="24"/>
        </w:rPr>
        <w:t>Visszatérési érték:</w:t>
      </w:r>
    </w:p>
    <w:p w14:paraId="56720FA7" w14:textId="77777777" w:rsidR="00B77CF3" w:rsidRPr="009661B9" w:rsidRDefault="00B77CF3" w:rsidP="00901CC4">
      <w:pPr>
        <w:pStyle w:val="Listaszerbekezds"/>
        <w:numPr>
          <w:ilvl w:val="1"/>
          <w:numId w:val="27"/>
        </w:numPr>
        <w:spacing w:line="279" w:lineRule="auto"/>
        <w:rPr>
          <w:rFonts w:ascii="Times New Roman" w:hAnsi="Times New Roman" w:cs="Times New Roman"/>
        </w:rPr>
      </w:pPr>
      <w:r w:rsidRPr="009661B9">
        <w:rPr>
          <w:rFonts w:ascii="Times New Roman" w:hAnsi="Times New Roman" w:cs="Times New Roman"/>
          <w:sz w:val="24"/>
          <w:szCs w:val="24"/>
        </w:rPr>
        <w:t xml:space="preserve">A találati lista </w:t>
      </w:r>
      <w:proofErr w:type="spellStart"/>
      <w:r w:rsidRPr="009661B9">
        <w:rPr>
          <w:rFonts w:ascii="Times New Roman" w:hAnsi="Times New Roman" w:cs="Times New Roman"/>
          <w:sz w:val="24"/>
          <w:szCs w:val="24"/>
        </w:rPr>
        <w:t>html</w:t>
      </w:r>
      <w:proofErr w:type="spellEnd"/>
      <w:r w:rsidRPr="009661B9">
        <w:rPr>
          <w:rFonts w:ascii="Times New Roman" w:hAnsi="Times New Roman" w:cs="Times New Roman"/>
          <w:sz w:val="24"/>
          <w:szCs w:val="24"/>
        </w:rPr>
        <w:t xml:space="preserve"> kódja</w:t>
      </w:r>
    </w:p>
    <w:p w14:paraId="70CF560D" w14:textId="77777777" w:rsidR="00B77CF3" w:rsidRPr="009661B9" w:rsidRDefault="00B77CF3" w:rsidP="00F359EB">
      <w:pPr>
        <w:pStyle w:val="Cmsor4"/>
      </w:pPr>
      <w:bookmarkStart w:id="40" w:name="_Toc194844934"/>
      <w:r w:rsidRPr="009661B9">
        <w:t>Felhasználó bejelentkezés:</w:t>
      </w:r>
      <w:bookmarkEnd w:id="40"/>
    </w:p>
    <w:p w14:paraId="5D252F80" w14:textId="77777777" w:rsidR="00B77CF3" w:rsidRPr="009661B9" w:rsidRDefault="00B77CF3" w:rsidP="002B0220">
      <w:pPr>
        <w:pStyle w:val="Listaszerbekezds"/>
        <w:numPr>
          <w:ilvl w:val="0"/>
          <w:numId w:val="27"/>
        </w:numPr>
        <w:spacing w:line="279" w:lineRule="auto"/>
        <w:rPr>
          <w:rFonts w:ascii="Times New Roman" w:hAnsi="Times New Roman" w:cs="Times New Roman"/>
        </w:rPr>
      </w:pPr>
      <w:r w:rsidRPr="009661B9">
        <w:rPr>
          <w:rFonts w:ascii="Times New Roman" w:hAnsi="Times New Roman" w:cs="Times New Roman"/>
          <w:sz w:val="24"/>
          <w:szCs w:val="24"/>
        </w:rPr>
        <w:t>Metódus: POST</w:t>
      </w:r>
    </w:p>
    <w:p w14:paraId="769C2839" w14:textId="77777777" w:rsidR="00B77CF3" w:rsidRPr="009661B9" w:rsidRDefault="00B77CF3" w:rsidP="002B0220">
      <w:pPr>
        <w:pStyle w:val="Listaszerbekezds"/>
        <w:numPr>
          <w:ilvl w:val="0"/>
          <w:numId w:val="27"/>
        </w:numPr>
        <w:spacing w:line="279" w:lineRule="auto"/>
        <w:rPr>
          <w:rFonts w:ascii="Times New Roman" w:hAnsi="Times New Roman" w:cs="Times New Roman"/>
        </w:rPr>
      </w:pPr>
      <w:r w:rsidRPr="009661B9">
        <w:rPr>
          <w:rFonts w:ascii="Times New Roman" w:hAnsi="Times New Roman" w:cs="Times New Roman"/>
          <w:sz w:val="24"/>
          <w:szCs w:val="24"/>
        </w:rPr>
        <w:t xml:space="preserve">Paraméterek: </w:t>
      </w:r>
    </w:p>
    <w:p w14:paraId="5FC01408" w14:textId="77777777" w:rsidR="00B77CF3" w:rsidRPr="009661B9" w:rsidRDefault="00B77CF3" w:rsidP="002B0220">
      <w:pPr>
        <w:pStyle w:val="Listaszerbekezds"/>
        <w:numPr>
          <w:ilvl w:val="1"/>
          <w:numId w:val="27"/>
        </w:numPr>
        <w:spacing w:line="279" w:lineRule="auto"/>
        <w:rPr>
          <w:rFonts w:ascii="Times New Roman" w:hAnsi="Times New Roman" w:cs="Times New Roman"/>
        </w:rPr>
      </w:pPr>
      <w:proofErr w:type="spellStart"/>
      <w:r w:rsidRPr="009661B9">
        <w:rPr>
          <w:rFonts w:ascii="Times New Roman" w:hAnsi="Times New Roman" w:cs="Times New Roman"/>
          <w:sz w:val="24"/>
          <w:szCs w:val="24"/>
        </w:rPr>
        <w:t>Uname</w:t>
      </w:r>
      <w:proofErr w:type="spellEnd"/>
      <w:r w:rsidRPr="009661B9">
        <w:rPr>
          <w:rFonts w:ascii="Times New Roman" w:hAnsi="Times New Roman" w:cs="Times New Roman"/>
          <w:sz w:val="24"/>
          <w:szCs w:val="24"/>
        </w:rPr>
        <w:t>: felhasználónév</w:t>
      </w:r>
    </w:p>
    <w:p w14:paraId="66CD6486" w14:textId="77777777" w:rsidR="00B77CF3" w:rsidRPr="009661B9" w:rsidRDefault="00B77CF3" w:rsidP="002B0220">
      <w:pPr>
        <w:pStyle w:val="Listaszerbekezds"/>
        <w:numPr>
          <w:ilvl w:val="1"/>
          <w:numId w:val="27"/>
        </w:numPr>
        <w:spacing w:line="279" w:lineRule="auto"/>
        <w:rPr>
          <w:rFonts w:ascii="Times New Roman" w:hAnsi="Times New Roman" w:cs="Times New Roman"/>
        </w:rPr>
      </w:pPr>
      <w:proofErr w:type="spellStart"/>
      <w:r w:rsidRPr="009661B9">
        <w:rPr>
          <w:rFonts w:ascii="Times New Roman" w:hAnsi="Times New Roman" w:cs="Times New Roman"/>
          <w:sz w:val="24"/>
          <w:szCs w:val="24"/>
        </w:rPr>
        <w:t>Pw</w:t>
      </w:r>
      <w:proofErr w:type="spellEnd"/>
      <w:r w:rsidRPr="009661B9">
        <w:rPr>
          <w:rFonts w:ascii="Times New Roman" w:hAnsi="Times New Roman" w:cs="Times New Roman"/>
          <w:sz w:val="24"/>
          <w:szCs w:val="24"/>
        </w:rPr>
        <w:t>: jelszó</w:t>
      </w:r>
    </w:p>
    <w:p w14:paraId="70965EEA" w14:textId="689FD6DE" w:rsidR="00B77CF3" w:rsidRPr="009661B9" w:rsidRDefault="00B77CF3" w:rsidP="002B0220">
      <w:pPr>
        <w:pStyle w:val="Listaszerbekezds"/>
        <w:numPr>
          <w:ilvl w:val="1"/>
          <w:numId w:val="27"/>
        </w:numPr>
        <w:spacing w:line="279" w:lineRule="auto"/>
        <w:rPr>
          <w:rFonts w:ascii="Times New Roman" w:hAnsi="Times New Roman" w:cs="Times New Roman"/>
        </w:rPr>
      </w:pPr>
      <w:proofErr w:type="spellStart"/>
      <w:r w:rsidRPr="009661B9">
        <w:rPr>
          <w:rFonts w:ascii="Times New Roman" w:hAnsi="Times New Roman" w:cs="Times New Roman"/>
          <w:sz w:val="24"/>
          <w:szCs w:val="24"/>
        </w:rPr>
        <w:t>remember_me</w:t>
      </w:r>
      <w:proofErr w:type="spellEnd"/>
      <w:r w:rsidRPr="009661B9">
        <w:rPr>
          <w:rFonts w:ascii="Times New Roman" w:hAnsi="Times New Roman" w:cs="Times New Roman"/>
          <w:sz w:val="24"/>
          <w:szCs w:val="24"/>
        </w:rPr>
        <w:t>: logikai változó, ami megadja, hogy az “emlékezz rám” opciót bepipálta-e bejelentkezéskor a felhasználó</w:t>
      </w:r>
    </w:p>
    <w:p w14:paraId="53C428F9" w14:textId="77777777" w:rsidR="00B77CF3" w:rsidRPr="009661B9" w:rsidRDefault="00B77CF3" w:rsidP="002B0220">
      <w:pPr>
        <w:pStyle w:val="Listaszerbekezds"/>
        <w:numPr>
          <w:ilvl w:val="0"/>
          <w:numId w:val="27"/>
        </w:numPr>
        <w:spacing w:line="279" w:lineRule="auto"/>
        <w:rPr>
          <w:rFonts w:ascii="Times New Roman" w:hAnsi="Times New Roman" w:cs="Times New Roman"/>
        </w:rPr>
      </w:pPr>
      <w:r w:rsidRPr="009661B9">
        <w:rPr>
          <w:rFonts w:ascii="Times New Roman" w:hAnsi="Times New Roman" w:cs="Times New Roman"/>
          <w:sz w:val="24"/>
          <w:szCs w:val="24"/>
        </w:rPr>
        <w:t>Visszatérési érték:</w:t>
      </w:r>
    </w:p>
    <w:p w14:paraId="2764BCF0" w14:textId="77777777" w:rsidR="00B77CF3" w:rsidRPr="009661B9" w:rsidRDefault="00B77CF3" w:rsidP="002B0220">
      <w:pPr>
        <w:pStyle w:val="Listaszerbekezds"/>
        <w:numPr>
          <w:ilvl w:val="1"/>
          <w:numId w:val="27"/>
        </w:numPr>
        <w:spacing w:line="279" w:lineRule="auto"/>
        <w:rPr>
          <w:rFonts w:ascii="Times New Roman" w:hAnsi="Times New Roman" w:cs="Times New Roman"/>
        </w:rPr>
      </w:pPr>
      <w:proofErr w:type="spellStart"/>
      <w:r w:rsidRPr="009661B9">
        <w:rPr>
          <w:rFonts w:ascii="Times New Roman" w:hAnsi="Times New Roman" w:cs="Times New Roman"/>
          <w:sz w:val="24"/>
          <w:szCs w:val="24"/>
        </w:rPr>
        <w:t>String</w:t>
      </w:r>
      <w:proofErr w:type="spellEnd"/>
      <w:r w:rsidRPr="009661B9">
        <w:rPr>
          <w:rFonts w:ascii="Times New Roman" w:hAnsi="Times New Roman" w:cs="Times New Roman"/>
          <w:sz w:val="24"/>
          <w:szCs w:val="24"/>
        </w:rPr>
        <w:t>:</w:t>
      </w:r>
    </w:p>
    <w:p w14:paraId="5EB10CEA" w14:textId="77777777" w:rsidR="00B77CF3" w:rsidRPr="009661B9" w:rsidRDefault="00B77CF3" w:rsidP="002B0220">
      <w:pPr>
        <w:pStyle w:val="Listaszerbekezds"/>
        <w:numPr>
          <w:ilvl w:val="2"/>
          <w:numId w:val="27"/>
        </w:numPr>
        <w:spacing w:line="279" w:lineRule="auto"/>
        <w:rPr>
          <w:rFonts w:ascii="Times New Roman" w:hAnsi="Times New Roman" w:cs="Times New Roman"/>
        </w:rPr>
      </w:pPr>
      <w:r w:rsidRPr="009661B9">
        <w:rPr>
          <w:rFonts w:ascii="Times New Roman" w:hAnsi="Times New Roman" w:cs="Times New Roman"/>
          <w:sz w:val="24"/>
          <w:szCs w:val="24"/>
        </w:rPr>
        <w:t>“</w:t>
      </w:r>
      <w:proofErr w:type="spellStart"/>
      <w:r w:rsidRPr="009661B9">
        <w:rPr>
          <w:rFonts w:ascii="Times New Roman" w:hAnsi="Times New Roman" w:cs="Times New Roman"/>
          <w:sz w:val="24"/>
          <w:szCs w:val="24"/>
        </w:rPr>
        <w:t>not</w:t>
      </w:r>
      <w:proofErr w:type="spellEnd"/>
      <w:r w:rsidRPr="009661B9">
        <w:rPr>
          <w:rFonts w:ascii="Times New Roman" w:hAnsi="Times New Roman" w:cs="Times New Roman"/>
          <w:sz w:val="24"/>
          <w:szCs w:val="24"/>
        </w:rPr>
        <w:t xml:space="preserve"> </w:t>
      </w:r>
      <w:proofErr w:type="spellStart"/>
      <w:r w:rsidRPr="009661B9">
        <w:rPr>
          <w:rFonts w:ascii="Times New Roman" w:hAnsi="Times New Roman" w:cs="Times New Roman"/>
          <w:sz w:val="24"/>
          <w:szCs w:val="24"/>
        </w:rPr>
        <w:t>found</w:t>
      </w:r>
      <w:proofErr w:type="spellEnd"/>
      <w:r w:rsidRPr="009661B9">
        <w:rPr>
          <w:rFonts w:ascii="Times New Roman" w:hAnsi="Times New Roman" w:cs="Times New Roman"/>
          <w:sz w:val="24"/>
          <w:szCs w:val="24"/>
        </w:rPr>
        <w:t>” ha a felhasználónév nem található</w:t>
      </w:r>
    </w:p>
    <w:p w14:paraId="49496305" w14:textId="77777777" w:rsidR="00B77CF3" w:rsidRPr="009661B9" w:rsidRDefault="00B77CF3" w:rsidP="002B0220">
      <w:pPr>
        <w:pStyle w:val="Listaszerbekezds"/>
        <w:numPr>
          <w:ilvl w:val="2"/>
          <w:numId w:val="27"/>
        </w:numPr>
        <w:spacing w:line="279" w:lineRule="auto"/>
        <w:rPr>
          <w:rFonts w:ascii="Times New Roman" w:hAnsi="Times New Roman" w:cs="Times New Roman"/>
        </w:rPr>
      </w:pPr>
      <w:r w:rsidRPr="009661B9">
        <w:rPr>
          <w:rFonts w:ascii="Times New Roman" w:hAnsi="Times New Roman" w:cs="Times New Roman"/>
          <w:sz w:val="24"/>
          <w:szCs w:val="24"/>
        </w:rPr>
        <w:t>“</w:t>
      </w:r>
      <w:proofErr w:type="spellStart"/>
      <w:r w:rsidRPr="009661B9">
        <w:rPr>
          <w:rFonts w:ascii="Times New Roman" w:hAnsi="Times New Roman" w:cs="Times New Roman"/>
          <w:sz w:val="24"/>
          <w:szCs w:val="24"/>
        </w:rPr>
        <w:t>inactive</w:t>
      </w:r>
      <w:proofErr w:type="spellEnd"/>
      <w:r w:rsidRPr="009661B9">
        <w:rPr>
          <w:rFonts w:ascii="Times New Roman" w:hAnsi="Times New Roman" w:cs="Times New Roman"/>
          <w:sz w:val="24"/>
          <w:szCs w:val="24"/>
        </w:rPr>
        <w:t xml:space="preserve"> </w:t>
      </w:r>
      <w:proofErr w:type="spellStart"/>
      <w:r w:rsidRPr="009661B9">
        <w:rPr>
          <w:rFonts w:ascii="Times New Roman" w:hAnsi="Times New Roman" w:cs="Times New Roman"/>
          <w:sz w:val="24"/>
          <w:szCs w:val="24"/>
        </w:rPr>
        <w:t>user</w:t>
      </w:r>
      <w:proofErr w:type="spellEnd"/>
      <w:r w:rsidRPr="009661B9">
        <w:rPr>
          <w:rFonts w:ascii="Times New Roman" w:hAnsi="Times New Roman" w:cs="Times New Roman"/>
          <w:sz w:val="24"/>
          <w:szCs w:val="24"/>
        </w:rPr>
        <w:t>” ha a felhasználó fiókja deaktiválva (törölve) lett</w:t>
      </w:r>
    </w:p>
    <w:p w14:paraId="1F6893E1" w14:textId="77777777" w:rsidR="00B77CF3" w:rsidRPr="009661B9" w:rsidRDefault="00B77CF3" w:rsidP="002B0220">
      <w:pPr>
        <w:pStyle w:val="Listaszerbekezds"/>
        <w:numPr>
          <w:ilvl w:val="2"/>
          <w:numId w:val="27"/>
        </w:numPr>
        <w:spacing w:line="279" w:lineRule="auto"/>
        <w:rPr>
          <w:rFonts w:ascii="Times New Roman" w:hAnsi="Times New Roman" w:cs="Times New Roman"/>
        </w:rPr>
      </w:pPr>
      <w:r w:rsidRPr="009661B9">
        <w:rPr>
          <w:rFonts w:ascii="Times New Roman" w:hAnsi="Times New Roman" w:cs="Times New Roman"/>
          <w:sz w:val="24"/>
          <w:szCs w:val="24"/>
        </w:rPr>
        <w:t>“</w:t>
      </w:r>
      <w:proofErr w:type="spellStart"/>
      <w:r w:rsidRPr="009661B9">
        <w:rPr>
          <w:rFonts w:ascii="Times New Roman" w:hAnsi="Times New Roman" w:cs="Times New Roman"/>
          <w:sz w:val="24"/>
          <w:szCs w:val="24"/>
        </w:rPr>
        <w:t>incorrect</w:t>
      </w:r>
      <w:proofErr w:type="spellEnd"/>
      <w:r w:rsidRPr="009661B9">
        <w:rPr>
          <w:rFonts w:ascii="Times New Roman" w:hAnsi="Times New Roman" w:cs="Times New Roman"/>
          <w:sz w:val="24"/>
          <w:szCs w:val="24"/>
        </w:rPr>
        <w:t>” ha a jelszó felhasználónév kombináció helytelen</w:t>
      </w:r>
    </w:p>
    <w:p w14:paraId="09FDE925" w14:textId="77777777" w:rsidR="00B77CF3" w:rsidRPr="009661B9" w:rsidRDefault="00B77CF3" w:rsidP="002B0220">
      <w:pPr>
        <w:pStyle w:val="Listaszerbekezds"/>
        <w:numPr>
          <w:ilvl w:val="2"/>
          <w:numId w:val="27"/>
        </w:numPr>
        <w:spacing w:line="279" w:lineRule="auto"/>
        <w:rPr>
          <w:rFonts w:ascii="Times New Roman" w:hAnsi="Times New Roman" w:cs="Times New Roman"/>
        </w:rPr>
      </w:pPr>
      <w:r w:rsidRPr="009661B9">
        <w:rPr>
          <w:rFonts w:ascii="Times New Roman" w:hAnsi="Times New Roman" w:cs="Times New Roman"/>
          <w:sz w:val="24"/>
          <w:szCs w:val="24"/>
        </w:rPr>
        <w:t>“</w:t>
      </w:r>
      <w:proofErr w:type="spellStart"/>
      <w:r w:rsidRPr="009661B9">
        <w:rPr>
          <w:rFonts w:ascii="Times New Roman" w:hAnsi="Times New Roman" w:cs="Times New Roman"/>
          <w:sz w:val="24"/>
          <w:szCs w:val="24"/>
        </w:rPr>
        <w:t>not</w:t>
      </w:r>
      <w:proofErr w:type="spellEnd"/>
      <w:r w:rsidRPr="009661B9">
        <w:rPr>
          <w:rFonts w:ascii="Times New Roman" w:hAnsi="Times New Roman" w:cs="Times New Roman"/>
          <w:sz w:val="24"/>
          <w:szCs w:val="24"/>
        </w:rPr>
        <w:t xml:space="preserve"> </w:t>
      </w:r>
      <w:proofErr w:type="spellStart"/>
      <w:r w:rsidRPr="009661B9">
        <w:rPr>
          <w:rFonts w:ascii="Times New Roman" w:hAnsi="Times New Roman" w:cs="Times New Roman"/>
          <w:sz w:val="24"/>
          <w:szCs w:val="24"/>
        </w:rPr>
        <w:t>registered</w:t>
      </w:r>
      <w:proofErr w:type="spellEnd"/>
      <w:r w:rsidRPr="009661B9">
        <w:rPr>
          <w:rFonts w:ascii="Times New Roman" w:hAnsi="Times New Roman" w:cs="Times New Roman"/>
          <w:sz w:val="24"/>
          <w:szCs w:val="24"/>
        </w:rPr>
        <w:t>” ha a felhasználó a könyvtárban történő regisztrálás után még nem adott meg jelszót a webes bejelentkezéshez</w:t>
      </w:r>
    </w:p>
    <w:p w14:paraId="6CE5F214" w14:textId="77777777" w:rsidR="00B77CF3" w:rsidRPr="009661B9" w:rsidRDefault="00B77CF3" w:rsidP="002B0220">
      <w:pPr>
        <w:pStyle w:val="Listaszerbekezds"/>
        <w:numPr>
          <w:ilvl w:val="2"/>
          <w:numId w:val="27"/>
        </w:numPr>
        <w:spacing w:line="279" w:lineRule="auto"/>
        <w:rPr>
          <w:rFonts w:ascii="Times New Roman" w:hAnsi="Times New Roman" w:cs="Times New Roman"/>
        </w:rPr>
      </w:pPr>
      <w:r w:rsidRPr="009661B9">
        <w:rPr>
          <w:rFonts w:ascii="Times New Roman" w:hAnsi="Times New Roman" w:cs="Times New Roman"/>
          <w:sz w:val="24"/>
          <w:szCs w:val="24"/>
        </w:rPr>
        <w:t>“</w:t>
      </w:r>
      <w:proofErr w:type="spellStart"/>
      <w:r w:rsidRPr="009661B9">
        <w:rPr>
          <w:rFonts w:ascii="Times New Roman" w:hAnsi="Times New Roman" w:cs="Times New Roman"/>
          <w:sz w:val="24"/>
          <w:szCs w:val="24"/>
        </w:rPr>
        <w:t>success</w:t>
      </w:r>
      <w:proofErr w:type="spellEnd"/>
      <w:r w:rsidRPr="009661B9">
        <w:rPr>
          <w:rFonts w:ascii="Times New Roman" w:hAnsi="Times New Roman" w:cs="Times New Roman"/>
          <w:sz w:val="24"/>
          <w:szCs w:val="24"/>
        </w:rPr>
        <w:t>” sikeres bejelentkezéskor</w:t>
      </w:r>
    </w:p>
    <w:p w14:paraId="4C84C79A" w14:textId="77777777" w:rsidR="00B77CF3" w:rsidRPr="009661B9" w:rsidRDefault="00B77CF3" w:rsidP="00F359EB">
      <w:pPr>
        <w:pStyle w:val="Cmsor4"/>
      </w:pPr>
      <w:bookmarkStart w:id="41" w:name="_Toc194844935"/>
      <w:r w:rsidRPr="009661B9">
        <w:t>Jelszó módosítása a profil oldalról:</w:t>
      </w:r>
      <w:bookmarkEnd w:id="41"/>
    </w:p>
    <w:p w14:paraId="1CEA2CCC" w14:textId="77777777" w:rsidR="00B77CF3" w:rsidRPr="009661B9" w:rsidRDefault="00B77CF3" w:rsidP="002B0220">
      <w:pPr>
        <w:pStyle w:val="Listaszerbekezds"/>
        <w:numPr>
          <w:ilvl w:val="0"/>
          <w:numId w:val="27"/>
        </w:numPr>
        <w:spacing w:line="279" w:lineRule="auto"/>
        <w:rPr>
          <w:rFonts w:ascii="Times New Roman" w:hAnsi="Times New Roman" w:cs="Times New Roman"/>
        </w:rPr>
      </w:pPr>
      <w:r w:rsidRPr="009661B9">
        <w:rPr>
          <w:rFonts w:ascii="Times New Roman" w:hAnsi="Times New Roman" w:cs="Times New Roman"/>
          <w:sz w:val="24"/>
          <w:szCs w:val="24"/>
        </w:rPr>
        <w:t>Metódus: POST</w:t>
      </w:r>
    </w:p>
    <w:p w14:paraId="5EC55D62" w14:textId="77777777" w:rsidR="00B77CF3" w:rsidRPr="009661B9" w:rsidRDefault="00B77CF3" w:rsidP="002B0220">
      <w:pPr>
        <w:pStyle w:val="Listaszerbekezds"/>
        <w:numPr>
          <w:ilvl w:val="0"/>
          <w:numId w:val="27"/>
        </w:numPr>
        <w:spacing w:line="279" w:lineRule="auto"/>
        <w:rPr>
          <w:rFonts w:ascii="Times New Roman" w:hAnsi="Times New Roman" w:cs="Times New Roman"/>
        </w:rPr>
      </w:pPr>
      <w:r w:rsidRPr="009661B9">
        <w:rPr>
          <w:rFonts w:ascii="Times New Roman" w:hAnsi="Times New Roman" w:cs="Times New Roman"/>
          <w:sz w:val="24"/>
          <w:szCs w:val="24"/>
        </w:rPr>
        <w:t>Paraméterek:</w:t>
      </w:r>
    </w:p>
    <w:p w14:paraId="549C592F" w14:textId="77777777" w:rsidR="00B77CF3" w:rsidRPr="009661B9" w:rsidRDefault="00B77CF3" w:rsidP="002B0220">
      <w:pPr>
        <w:pStyle w:val="Listaszerbekezds"/>
        <w:numPr>
          <w:ilvl w:val="1"/>
          <w:numId w:val="27"/>
        </w:numPr>
        <w:spacing w:line="279" w:lineRule="auto"/>
        <w:rPr>
          <w:rFonts w:ascii="Times New Roman" w:hAnsi="Times New Roman" w:cs="Times New Roman"/>
        </w:rPr>
      </w:pPr>
      <w:proofErr w:type="spellStart"/>
      <w:r w:rsidRPr="009661B9">
        <w:rPr>
          <w:rFonts w:ascii="Times New Roman" w:hAnsi="Times New Roman" w:cs="Times New Roman"/>
          <w:sz w:val="24"/>
          <w:szCs w:val="24"/>
        </w:rPr>
        <w:t>CurrentPassword</w:t>
      </w:r>
      <w:proofErr w:type="spellEnd"/>
      <w:r w:rsidRPr="009661B9">
        <w:rPr>
          <w:rFonts w:ascii="Times New Roman" w:hAnsi="Times New Roman" w:cs="Times New Roman"/>
          <w:sz w:val="24"/>
          <w:szCs w:val="24"/>
        </w:rPr>
        <w:t>: a jelenlegi jelszó</w:t>
      </w:r>
    </w:p>
    <w:p w14:paraId="0D163F16" w14:textId="77777777" w:rsidR="00B77CF3" w:rsidRPr="009661B9" w:rsidRDefault="00B77CF3" w:rsidP="002B0220">
      <w:pPr>
        <w:pStyle w:val="Listaszerbekezds"/>
        <w:numPr>
          <w:ilvl w:val="1"/>
          <w:numId w:val="27"/>
        </w:numPr>
        <w:spacing w:line="279" w:lineRule="auto"/>
        <w:rPr>
          <w:rFonts w:ascii="Times New Roman" w:hAnsi="Times New Roman" w:cs="Times New Roman"/>
        </w:rPr>
      </w:pPr>
      <w:proofErr w:type="spellStart"/>
      <w:r w:rsidRPr="009661B9">
        <w:rPr>
          <w:rFonts w:ascii="Times New Roman" w:hAnsi="Times New Roman" w:cs="Times New Roman"/>
          <w:sz w:val="24"/>
          <w:szCs w:val="24"/>
        </w:rPr>
        <w:t>NewPassword</w:t>
      </w:r>
      <w:proofErr w:type="spellEnd"/>
      <w:r w:rsidRPr="009661B9">
        <w:rPr>
          <w:rFonts w:ascii="Times New Roman" w:hAnsi="Times New Roman" w:cs="Times New Roman"/>
          <w:sz w:val="24"/>
          <w:szCs w:val="24"/>
        </w:rPr>
        <w:t>: a jelszó amire cserélni szeretné</w:t>
      </w:r>
    </w:p>
    <w:p w14:paraId="297EEEC2" w14:textId="77777777" w:rsidR="00B77CF3" w:rsidRPr="009661B9" w:rsidRDefault="00B77CF3" w:rsidP="002B0220">
      <w:pPr>
        <w:pStyle w:val="Listaszerbekezds"/>
        <w:numPr>
          <w:ilvl w:val="0"/>
          <w:numId w:val="27"/>
        </w:numPr>
        <w:spacing w:line="279" w:lineRule="auto"/>
        <w:rPr>
          <w:rFonts w:ascii="Times New Roman" w:hAnsi="Times New Roman" w:cs="Times New Roman"/>
        </w:rPr>
      </w:pPr>
      <w:r w:rsidRPr="009661B9">
        <w:rPr>
          <w:rFonts w:ascii="Times New Roman" w:hAnsi="Times New Roman" w:cs="Times New Roman"/>
          <w:sz w:val="24"/>
          <w:szCs w:val="24"/>
        </w:rPr>
        <w:t>Visszatérési érték:</w:t>
      </w:r>
    </w:p>
    <w:p w14:paraId="059A520F" w14:textId="77777777" w:rsidR="00B77CF3" w:rsidRPr="009661B9" w:rsidRDefault="00B77CF3" w:rsidP="002B0220">
      <w:pPr>
        <w:pStyle w:val="Listaszerbekezds"/>
        <w:numPr>
          <w:ilvl w:val="1"/>
          <w:numId w:val="27"/>
        </w:numPr>
        <w:spacing w:line="279" w:lineRule="auto"/>
        <w:rPr>
          <w:rFonts w:ascii="Times New Roman" w:hAnsi="Times New Roman" w:cs="Times New Roman"/>
        </w:rPr>
      </w:pPr>
      <w:r w:rsidRPr="009661B9">
        <w:rPr>
          <w:rFonts w:ascii="Times New Roman" w:hAnsi="Times New Roman" w:cs="Times New Roman"/>
          <w:sz w:val="24"/>
          <w:szCs w:val="24"/>
        </w:rPr>
        <w:t>JSON ami “status” értéke megadja, hogy sikeres volt-e a csere, vagy ha nem akkor mi a probléma</w:t>
      </w:r>
    </w:p>
    <w:p w14:paraId="0C4ACB2A" w14:textId="77777777" w:rsidR="00B77CF3" w:rsidRPr="009661B9" w:rsidRDefault="00B77CF3" w:rsidP="00F359EB">
      <w:pPr>
        <w:pStyle w:val="Cmsor4"/>
      </w:pPr>
      <w:bookmarkStart w:id="42" w:name="_Toc194844936"/>
      <w:r w:rsidRPr="009661B9">
        <w:lastRenderedPageBreak/>
        <w:t>Kivett könyv lejárati dátumának meghosszabbítása:</w:t>
      </w:r>
      <w:bookmarkEnd w:id="42"/>
    </w:p>
    <w:p w14:paraId="2C60C933" w14:textId="77777777" w:rsidR="00B77CF3" w:rsidRPr="009661B9" w:rsidRDefault="00B77CF3" w:rsidP="002B0220">
      <w:pPr>
        <w:pStyle w:val="Listaszerbekezds"/>
        <w:numPr>
          <w:ilvl w:val="0"/>
          <w:numId w:val="27"/>
        </w:numPr>
        <w:spacing w:line="279" w:lineRule="auto"/>
        <w:rPr>
          <w:rFonts w:ascii="Times New Roman" w:hAnsi="Times New Roman" w:cs="Times New Roman"/>
        </w:rPr>
      </w:pPr>
      <w:r w:rsidRPr="009661B9">
        <w:rPr>
          <w:rFonts w:ascii="Times New Roman" w:hAnsi="Times New Roman" w:cs="Times New Roman"/>
          <w:sz w:val="24"/>
          <w:szCs w:val="24"/>
        </w:rPr>
        <w:t>Metódus: POST</w:t>
      </w:r>
    </w:p>
    <w:p w14:paraId="1813732F" w14:textId="77777777" w:rsidR="00B77CF3" w:rsidRPr="009661B9" w:rsidRDefault="00B77CF3" w:rsidP="002B0220">
      <w:pPr>
        <w:pStyle w:val="Listaszerbekezds"/>
        <w:numPr>
          <w:ilvl w:val="0"/>
          <w:numId w:val="27"/>
        </w:numPr>
        <w:spacing w:line="279" w:lineRule="auto"/>
        <w:rPr>
          <w:rFonts w:ascii="Times New Roman" w:hAnsi="Times New Roman" w:cs="Times New Roman"/>
        </w:rPr>
      </w:pPr>
      <w:r w:rsidRPr="009661B9">
        <w:rPr>
          <w:rFonts w:ascii="Times New Roman" w:hAnsi="Times New Roman" w:cs="Times New Roman"/>
          <w:sz w:val="24"/>
          <w:szCs w:val="24"/>
        </w:rPr>
        <w:t>Paraméterek:</w:t>
      </w:r>
    </w:p>
    <w:p w14:paraId="3D369AC1" w14:textId="77777777" w:rsidR="00B77CF3" w:rsidRPr="009661B9" w:rsidRDefault="00B77CF3" w:rsidP="002B0220">
      <w:pPr>
        <w:pStyle w:val="Listaszerbekezds"/>
        <w:numPr>
          <w:ilvl w:val="1"/>
          <w:numId w:val="27"/>
        </w:numPr>
        <w:spacing w:line="279" w:lineRule="auto"/>
        <w:rPr>
          <w:rFonts w:ascii="Times New Roman" w:hAnsi="Times New Roman" w:cs="Times New Roman"/>
        </w:rPr>
      </w:pPr>
      <w:proofErr w:type="spellStart"/>
      <w:r w:rsidRPr="009661B9">
        <w:rPr>
          <w:rFonts w:ascii="Times New Roman" w:hAnsi="Times New Roman" w:cs="Times New Roman"/>
          <w:sz w:val="24"/>
          <w:szCs w:val="24"/>
        </w:rPr>
        <w:t>Book_id</w:t>
      </w:r>
      <w:proofErr w:type="spellEnd"/>
      <w:r w:rsidRPr="009661B9">
        <w:rPr>
          <w:rFonts w:ascii="Times New Roman" w:hAnsi="Times New Roman" w:cs="Times New Roman"/>
          <w:sz w:val="24"/>
          <w:szCs w:val="24"/>
        </w:rPr>
        <w:t>: a könyv egyedi azonosítója</w:t>
      </w:r>
    </w:p>
    <w:p w14:paraId="72DBBF4B" w14:textId="77777777" w:rsidR="00B77CF3" w:rsidRPr="009661B9" w:rsidRDefault="00B77CF3" w:rsidP="002B0220">
      <w:pPr>
        <w:pStyle w:val="Listaszerbekezds"/>
        <w:numPr>
          <w:ilvl w:val="1"/>
          <w:numId w:val="27"/>
        </w:numPr>
        <w:spacing w:line="279" w:lineRule="auto"/>
        <w:rPr>
          <w:rFonts w:ascii="Times New Roman" w:hAnsi="Times New Roman" w:cs="Times New Roman"/>
        </w:rPr>
      </w:pPr>
      <w:r w:rsidRPr="009661B9">
        <w:rPr>
          <w:rFonts w:ascii="Times New Roman" w:hAnsi="Times New Roman" w:cs="Times New Roman"/>
          <w:sz w:val="24"/>
          <w:szCs w:val="24"/>
        </w:rPr>
        <w:t>Action</w:t>
      </w:r>
      <w:proofErr w:type="gramStart"/>
      <w:r w:rsidRPr="009661B9">
        <w:rPr>
          <w:rFonts w:ascii="Times New Roman" w:hAnsi="Times New Roman" w:cs="Times New Roman"/>
          <w:sz w:val="24"/>
          <w:szCs w:val="24"/>
        </w:rPr>
        <w:t>=”</w:t>
      </w:r>
      <w:proofErr w:type="spellStart"/>
      <w:r w:rsidRPr="009661B9">
        <w:rPr>
          <w:rFonts w:ascii="Times New Roman" w:hAnsi="Times New Roman" w:cs="Times New Roman"/>
          <w:sz w:val="24"/>
          <w:szCs w:val="24"/>
        </w:rPr>
        <w:t>extend</w:t>
      </w:r>
      <w:proofErr w:type="spellEnd"/>
      <w:proofErr w:type="gramEnd"/>
      <w:r w:rsidRPr="009661B9">
        <w:rPr>
          <w:rFonts w:ascii="Times New Roman" w:hAnsi="Times New Roman" w:cs="Times New Roman"/>
          <w:sz w:val="24"/>
          <w:szCs w:val="24"/>
        </w:rPr>
        <w:t>”: megadja, hogy mit kell tenni, jelen esetben meghosszabbítani</w:t>
      </w:r>
    </w:p>
    <w:p w14:paraId="734690A3" w14:textId="77777777" w:rsidR="00B77CF3" w:rsidRPr="009661B9" w:rsidRDefault="00B77CF3" w:rsidP="002B0220">
      <w:pPr>
        <w:pStyle w:val="Listaszerbekezds"/>
        <w:numPr>
          <w:ilvl w:val="0"/>
          <w:numId w:val="27"/>
        </w:numPr>
        <w:spacing w:line="279" w:lineRule="auto"/>
        <w:rPr>
          <w:rFonts w:ascii="Times New Roman" w:hAnsi="Times New Roman" w:cs="Times New Roman"/>
        </w:rPr>
      </w:pPr>
      <w:r w:rsidRPr="009661B9">
        <w:rPr>
          <w:rFonts w:ascii="Times New Roman" w:hAnsi="Times New Roman" w:cs="Times New Roman"/>
          <w:sz w:val="24"/>
          <w:szCs w:val="24"/>
        </w:rPr>
        <w:t>Visszatérési érték:</w:t>
      </w:r>
    </w:p>
    <w:p w14:paraId="7527A8BC" w14:textId="77777777" w:rsidR="00B77CF3" w:rsidRPr="009661B9" w:rsidRDefault="00B77CF3" w:rsidP="002B0220">
      <w:pPr>
        <w:pStyle w:val="Listaszerbekezds"/>
        <w:numPr>
          <w:ilvl w:val="1"/>
          <w:numId w:val="27"/>
        </w:numPr>
        <w:spacing w:line="279" w:lineRule="auto"/>
        <w:rPr>
          <w:rFonts w:ascii="Times New Roman" w:hAnsi="Times New Roman" w:cs="Times New Roman"/>
        </w:rPr>
      </w:pPr>
      <w:r w:rsidRPr="009661B9">
        <w:rPr>
          <w:rFonts w:ascii="Times New Roman" w:hAnsi="Times New Roman" w:cs="Times New Roman"/>
          <w:sz w:val="24"/>
          <w:szCs w:val="24"/>
        </w:rPr>
        <w:t>JSON ami “</w:t>
      </w:r>
      <w:proofErr w:type="spellStart"/>
      <w:r w:rsidRPr="009661B9">
        <w:rPr>
          <w:rFonts w:ascii="Times New Roman" w:hAnsi="Times New Roman" w:cs="Times New Roman"/>
          <w:sz w:val="24"/>
          <w:szCs w:val="24"/>
        </w:rPr>
        <w:t>message</w:t>
      </w:r>
      <w:proofErr w:type="spellEnd"/>
      <w:r w:rsidRPr="009661B9">
        <w:rPr>
          <w:rFonts w:ascii="Times New Roman" w:hAnsi="Times New Roman" w:cs="Times New Roman"/>
          <w:sz w:val="24"/>
          <w:szCs w:val="24"/>
        </w:rPr>
        <w:t>” értéke megadja, hogy sikeres volt-e a hosszabbítás</w:t>
      </w:r>
    </w:p>
    <w:p w14:paraId="0D812751" w14:textId="77777777" w:rsidR="00B77CF3" w:rsidRPr="009661B9" w:rsidRDefault="00B77CF3" w:rsidP="00F359EB">
      <w:pPr>
        <w:pStyle w:val="Cmsor4"/>
      </w:pPr>
      <w:bookmarkStart w:id="43" w:name="_Toc194844937"/>
      <w:r w:rsidRPr="009661B9">
        <w:t>Felhasználó bejelentkezve van-</w:t>
      </w:r>
      <w:proofErr w:type="gramStart"/>
      <w:r w:rsidRPr="009661B9">
        <w:t>e?:</w:t>
      </w:r>
      <w:bookmarkEnd w:id="43"/>
      <w:proofErr w:type="gramEnd"/>
    </w:p>
    <w:p w14:paraId="2ECDFB02" w14:textId="77777777" w:rsidR="00B77CF3" w:rsidRPr="009661B9" w:rsidRDefault="00B77CF3" w:rsidP="002B0220">
      <w:pPr>
        <w:pStyle w:val="Listaszerbekezds"/>
        <w:numPr>
          <w:ilvl w:val="0"/>
          <w:numId w:val="27"/>
        </w:numPr>
        <w:spacing w:line="279" w:lineRule="auto"/>
        <w:rPr>
          <w:rFonts w:ascii="Times New Roman" w:hAnsi="Times New Roman" w:cs="Times New Roman"/>
        </w:rPr>
      </w:pPr>
      <w:r w:rsidRPr="009661B9">
        <w:rPr>
          <w:rFonts w:ascii="Times New Roman" w:hAnsi="Times New Roman" w:cs="Times New Roman"/>
          <w:sz w:val="24"/>
          <w:szCs w:val="24"/>
        </w:rPr>
        <w:t>Metódus: POST</w:t>
      </w:r>
    </w:p>
    <w:p w14:paraId="2F23587D" w14:textId="77777777" w:rsidR="00B77CF3" w:rsidRPr="009661B9" w:rsidRDefault="00B77CF3" w:rsidP="002B0220">
      <w:pPr>
        <w:pStyle w:val="Listaszerbekezds"/>
        <w:numPr>
          <w:ilvl w:val="0"/>
          <w:numId w:val="27"/>
        </w:numPr>
        <w:spacing w:line="279" w:lineRule="auto"/>
        <w:rPr>
          <w:rFonts w:ascii="Times New Roman" w:hAnsi="Times New Roman" w:cs="Times New Roman"/>
        </w:rPr>
      </w:pPr>
      <w:r w:rsidRPr="009661B9">
        <w:rPr>
          <w:rFonts w:ascii="Times New Roman" w:hAnsi="Times New Roman" w:cs="Times New Roman"/>
          <w:sz w:val="24"/>
          <w:szCs w:val="24"/>
        </w:rPr>
        <w:t xml:space="preserve">Paraméterek: </w:t>
      </w:r>
    </w:p>
    <w:p w14:paraId="7A06884D" w14:textId="77777777" w:rsidR="00B77CF3" w:rsidRPr="009661B9" w:rsidRDefault="00B77CF3" w:rsidP="002B0220">
      <w:pPr>
        <w:pStyle w:val="Listaszerbekezds"/>
        <w:numPr>
          <w:ilvl w:val="1"/>
          <w:numId w:val="27"/>
        </w:numPr>
        <w:spacing w:line="279" w:lineRule="auto"/>
        <w:rPr>
          <w:rFonts w:ascii="Times New Roman" w:hAnsi="Times New Roman" w:cs="Times New Roman"/>
        </w:rPr>
      </w:pPr>
      <w:r w:rsidRPr="009661B9">
        <w:rPr>
          <w:rFonts w:ascii="Times New Roman" w:hAnsi="Times New Roman" w:cs="Times New Roman"/>
          <w:sz w:val="24"/>
          <w:szCs w:val="24"/>
        </w:rPr>
        <w:t>Action</w:t>
      </w:r>
      <w:proofErr w:type="gramStart"/>
      <w:r w:rsidRPr="009661B9">
        <w:rPr>
          <w:rFonts w:ascii="Times New Roman" w:hAnsi="Times New Roman" w:cs="Times New Roman"/>
          <w:sz w:val="24"/>
          <w:szCs w:val="24"/>
        </w:rPr>
        <w:t>=”</w:t>
      </w:r>
      <w:proofErr w:type="spellStart"/>
      <w:r w:rsidRPr="009661B9">
        <w:rPr>
          <w:rFonts w:ascii="Times New Roman" w:hAnsi="Times New Roman" w:cs="Times New Roman"/>
          <w:sz w:val="24"/>
          <w:szCs w:val="24"/>
        </w:rPr>
        <w:t>isLoggedIn</w:t>
      </w:r>
      <w:proofErr w:type="spellEnd"/>
      <w:proofErr w:type="gramEnd"/>
      <w:r w:rsidRPr="009661B9">
        <w:rPr>
          <w:rFonts w:ascii="Times New Roman" w:hAnsi="Times New Roman" w:cs="Times New Roman"/>
          <w:sz w:val="24"/>
          <w:szCs w:val="24"/>
        </w:rPr>
        <w:t>”: megadja, hogy mit kell tenni, jelen esetben megmondani, hogy a felhasználó be van-e jelentkezve</w:t>
      </w:r>
    </w:p>
    <w:p w14:paraId="67A7EA75" w14:textId="77777777" w:rsidR="00B77CF3" w:rsidRPr="009661B9" w:rsidRDefault="00B77CF3" w:rsidP="002B0220">
      <w:pPr>
        <w:pStyle w:val="Listaszerbekezds"/>
        <w:numPr>
          <w:ilvl w:val="0"/>
          <w:numId w:val="27"/>
        </w:numPr>
        <w:spacing w:line="279" w:lineRule="auto"/>
        <w:rPr>
          <w:rFonts w:ascii="Times New Roman" w:hAnsi="Times New Roman" w:cs="Times New Roman"/>
        </w:rPr>
      </w:pPr>
      <w:r w:rsidRPr="009661B9">
        <w:rPr>
          <w:rFonts w:ascii="Times New Roman" w:hAnsi="Times New Roman" w:cs="Times New Roman"/>
          <w:sz w:val="24"/>
          <w:szCs w:val="24"/>
        </w:rPr>
        <w:t>Visszatérési érték:</w:t>
      </w:r>
    </w:p>
    <w:p w14:paraId="2FDA6757" w14:textId="43F38E48" w:rsidR="00B77CF3" w:rsidRPr="009661B9" w:rsidRDefault="00B77CF3" w:rsidP="002B0220">
      <w:pPr>
        <w:pStyle w:val="Listaszerbekezds"/>
        <w:numPr>
          <w:ilvl w:val="1"/>
          <w:numId w:val="27"/>
        </w:numPr>
        <w:spacing w:line="279" w:lineRule="auto"/>
        <w:rPr>
          <w:rFonts w:ascii="Times New Roman" w:hAnsi="Times New Roman" w:cs="Times New Roman"/>
        </w:rPr>
      </w:pPr>
      <w:r w:rsidRPr="009661B9">
        <w:rPr>
          <w:rFonts w:ascii="Times New Roman" w:hAnsi="Times New Roman" w:cs="Times New Roman"/>
          <w:sz w:val="24"/>
          <w:szCs w:val="24"/>
        </w:rPr>
        <w:t>Felhasználó egyedi azonosítója, vagy “”</w:t>
      </w:r>
    </w:p>
    <w:p w14:paraId="68BB5077" w14:textId="77777777" w:rsidR="00B77CF3" w:rsidRPr="009661B9" w:rsidRDefault="00B77CF3" w:rsidP="00F359EB">
      <w:pPr>
        <w:pStyle w:val="Cmsor4"/>
      </w:pPr>
      <w:bookmarkStart w:id="44" w:name="_Toc194844938"/>
      <w:r w:rsidRPr="009661B9">
        <w:t>Kijelentkezés:</w:t>
      </w:r>
      <w:bookmarkEnd w:id="44"/>
    </w:p>
    <w:p w14:paraId="750AD997" w14:textId="77777777" w:rsidR="00B77CF3" w:rsidRPr="009661B9" w:rsidRDefault="00B77CF3" w:rsidP="002B0220">
      <w:pPr>
        <w:pStyle w:val="Listaszerbekezds"/>
        <w:numPr>
          <w:ilvl w:val="0"/>
          <w:numId w:val="27"/>
        </w:numPr>
        <w:spacing w:line="279" w:lineRule="auto"/>
        <w:rPr>
          <w:rFonts w:ascii="Times New Roman" w:hAnsi="Times New Roman" w:cs="Times New Roman"/>
        </w:rPr>
      </w:pPr>
      <w:r w:rsidRPr="009661B9">
        <w:rPr>
          <w:rFonts w:ascii="Times New Roman" w:hAnsi="Times New Roman" w:cs="Times New Roman"/>
          <w:sz w:val="24"/>
          <w:szCs w:val="24"/>
        </w:rPr>
        <w:t>Metódus: POST</w:t>
      </w:r>
    </w:p>
    <w:p w14:paraId="3C4A796E" w14:textId="77777777" w:rsidR="00B77CF3" w:rsidRPr="009661B9" w:rsidRDefault="00B77CF3" w:rsidP="002B0220">
      <w:pPr>
        <w:pStyle w:val="Listaszerbekezds"/>
        <w:numPr>
          <w:ilvl w:val="0"/>
          <w:numId w:val="27"/>
        </w:numPr>
        <w:spacing w:line="279" w:lineRule="auto"/>
        <w:rPr>
          <w:rFonts w:ascii="Times New Roman" w:hAnsi="Times New Roman" w:cs="Times New Roman"/>
        </w:rPr>
      </w:pPr>
      <w:r w:rsidRPr="009661B9">
        <w:rPr>
          <w:rFonts w:ascii="Times New Roman" w:hAnsi="Times New Roman" w:cs="Times New Roman"/>
          <w:sz w:val="24"/>
          <w:szCs w:val="24"/>
        </w:rPr>
        <w:t>Paraméterek:</w:t>
      </w:r>
    </w:p>
    <w:p w14:paraId="1021494E" w14:textId="77777777" w:rsidR="00B77CF3" w:rsidRPr="009661B9" w:rsidRDefault="00B77CF3" w:rsidP="002B0220">
      <w:pPr>
        <w:pStyle w:val="Listaszerbekezds"/>
        <w:numPr>
          <w:ilvl w:val="1"/>
          <w:numId w:val="27"/>
        </w:numPr>
        <w:spacing w:line="279" w:lineRule="auto"/>
        <w:rPr>
          <w:rFonts w:ascii="Times New Roman" w:hAnsi="Times New Roman" w:cs="Times New Roman"/>
        </w:rPr>
      </w:pPr>
      <w:r w:rsidRPr="009661B9">
        <w:rPr>
          <w:rFonts w:ascii="Times New Roman" w:hAnsi="Times New Roman" w:cs="Times New Roman"/>
          <w:sz w:val="24"/>
          <w:szCs w:val="24"/>
        </w:rPr>
        <w:t>Action</w:t>
      </w:r>
      <w:proofErr w:type="gramStart"/>
      <w:r w:rsidRPr="009661B9">
        <w:rPr>
          <w:rFonts w:ascii="Times New Roman" w:hAnsi="Times New Roman" w:cs="Times New Roman"/>
          <w:sz w:val="24"/>
          <w:szCs w:val="24"/>
        </w:rPr>
        <w:t>=”logout</w:t>
      </w:r>
      <w:proofErr w:type="gramEnd"/>
      <w:r w:rsidRPr="009661B9">
        <w:rPr>
          <w:rFonts w:ascii="Times New Roman" w:hAnsi="Times New Roman" w:cs="Times New Roman"/>
          <w:sz w:val="24"/>
          <w:szCs w:val="24"/>
        </w:rPr>
        <w:t>”: megadja, hogy mit kell tenni, jelen esetben kijelentkeztetni a felhasználót</w:t>
      </w:r>
    </w:p>
    <w:p w14:paraId="6805EEBB" w14:textId="77777777" w:rsidR="00B77CF3" w:rsidRPr="009661B9" w:rsidRDefault="00B77CF3" w:rsidP="002B0220">
      <w:pPr>
        <w:pStyle w:val="Listaszerbekezds"/>
        <w:numPr>
          <w:ilvl w:val="0"/>
          <w:numId w:val="27"/>
        </w:numPr>
        <w:spacing w:line="279" w:lineRule="auto"/>
        <w:rPr>
          <w:rFonts w:ascii="Times New Roman" w:hAnsi="Times New Roman" w:cs="Times New Roman"/>
        </w:rPr>
      </w:pPr>
      <w:r w:rsidRPr="009661B9">
        <w:rPr>
          <w:rFonts w:ascii="Times New Roman" w:hAnsi="Times New Roman" w:cs="Times New Roman"/>
          <w:sz w:val="24"/>
          <w:szCs w:val="24"/>
        </w:rPr>
        <w:t>Visszatérési érték:</w:t>
      </w:r>
    </w:p>
    <w:p w14:paraId="46A45B04" w14:textId="77777777" w:rsidR="00B77CF3" w:rsidRPr="009661B9" w:rsidRDefault="00B77CF3" w:rsidP="002B0220">
      <w:pPr>
        <w:pStyle w:val="Listaszerbekezds"/>
        <w:numPr>
          <w:ilvl w:val="1"/>
          <w:numId w:val="27"/>
        </w:numPr>
        <w:spacing w:line="279" w:lineRule="auto"/>
        <w:rPr>
          <w:rFonts w:ascii="Times New Roman" w:hAnsi="Times New Roman" w:cs="Times New Roman"/>
        </w:rPr>
      </w:pPr>
      <w:r w:rsidRPr="009661B9">
        <w:rPr>
          <w:rFonts w:ascii="Times New Roman" w:hAnsi="Times New Roman" w:cs="Times New Roman"/>
          <w:sz w:val="24"/>
          <w:szCs w:val="24"/>
        </w:rPr>
        <w:t>Nincs</w:t>
      </w:r>
    </w:p>
    <w:p w14:paraId="2A44958D" w14:textId="77777777" w:rsidR="00B77CF3" w:rsidRPr="009661B9" w:rsidRDefault="00B77CF3" w:rsidP="00F359EB">
      <w:pPr>
        <w:pStyle w:val="Cmsor4"/>
      </w:pPr>
      <w:bookmarkStart w:id="45" w:name="_Toc194844939"/>
      <w:r w:rsidRPr="009661B9">
        <w:t xml:space="preserve">“Elfelejtettem a </w:t>
      </w:r>
      <w:proofErr w:type="spellStart"/>
      <w:r w:rsidRPr="009661B9">
        <w:t>jelszavam</w:t>
      </w:r>
      <w:proofErr w:type="spellEnd"/>
      <w:r w:rsidRPr="009661B9">
        <w:t>” link kérés:</w:t>
      </w:r>
      <w:bookmarkEnd w:id="45"/>
    </w:p>
    <w:p w14:paraId="242A07AF" w14:textId="77777777" w:rsidR="00B77CF3" w:rsidRPr="009661B9" w:rsidRDefault="00B77CF3" w:rsidP="002B0220">
      <w:pPr>
        <w:pStyle w:val="Listaszerbekezds"/>
        <w:numPr>
          <w:ilvl w:val="0"/>
          <w:numId w:val="27"/>
        </w:numPr>
        <w:spacing w:line="279" w:lineRule="auto"/>
        <w:rPr>
          <w:rFonts w:ascii="Times New Roman" w:hAnsi="Times New Roman" w:cs="Times New Roman"/>
        </w:rPr>
      </w:pPr>
      <w:r w:rsidRPr="009661B9">
        <w:rPr>
          <w:rFonts w:ascii="Times New Roman" w:hAnsi="Times New Roman" w:cs="Times New Roman"/>
          <w:sz w:val="24"/>
          <w:szCs w:val="24"/>
        </w:rPr>
        <w:t>Metódus: POST</w:t>
      </w:r>
    </w:p>
    <w:p w14:paraId="7B7586A8" w14:textId="77777777" w:rsidR="00B77CF3" w:rsidRPr="009661B9" w:rsidRDefault="00B77CF3" w:rsidP="002B0220">
      <w:pPr>
        <w:pStyle w:val="Listaszerbekezds"/>
        <w:numPr>
          <w:ilvl w:val="0"/>
          <w:numId w:val="27"/>
        </w:numPr>
        <w:spacing w:line="279" w:lineRule="auto"/>
        <w:rPr>
          <w:rFonts w:ascii="Times New Roman" w:hAnsi="Times New Roman" w:cs="Times New Roman"/>
        </w:rPr>
      </w:pPr>
      <w:proofErr w:type="spellStart"/>
      <w:r w:rsidRPr="009661B9">
        <w:rPr>
          <w:rFonts w:ascii="Times New Roman" w:hAnsi="Times New Roman" w:cs="Times New Roman"/>
          <w:sz w:val="24"/>
          <w:szCs w:val="24"/>
        </w:rPr>
        <w:t>Pareméterek</w:t>
      </w:r>
      <w:proofErr w:type="spellEnd"/>
      <w:r w:rsidRPr="009661B9">
        <w:rPr>
          <w:rFonts w:ascii="Times New Roman" w:hAnsi="Times New Roman" w:cs="Times New Roman"/>
          <w:sz w:val="24"/>
          <w:szCs w:val="24"/>
        </w:rPr>
        <w:t>:</w:t>
      </w:r>
    </w:p>
    <w:p w14:paraId="66BBE32D" w14:textId="77777777" w:rsidR="00B77CF3" w:rsidRPr="009661B9" w:rsidRDefault="00B77CF3" w:rsidP="002B0220">
      <w:pPr>
        <w:pStyle w:val="Listaszerbekezds"/>
        <w:numPr>
          <w:ilvl w:val="1"/>
          <w:numId w:val="27"/>
        </w:numPr>
        <w:spacing w:line="279" w:lineRule="auto"/>
        <w:rPr>
          <w:rFonts w:ascii="Times New Roman" w:hAnsi="Times New Roman" w:cs="Times New Roman"/>
        </w:rPr>
      </w:pPr>
      <w:proofErr w:type="spellStart"/>
      <w:r w:rsidRPr="009661B9">
        <w:rPr>
          <w:rFonts w:ascii="Times New Roman" w:hAnsi="Times New Roman" w:cs="Times New Roman"/>
          <w:sz w:val="24"/>
          <w:szCs w:val="24"/>
        </w:rPr>
        <w:t>Username</w:t>
      </w:r>
      <w:proofErr w:type="spellEnd"/>
      <w:r w:rsidRPr="009661B9">
        <w:rPr>
          <w:rFonts w:ascii="Times New Roman" w:hAnsi="Times New Roman" w:cs="Times New Roman"/>
          <w:sz w:val="24"/>
          <w:szCs w:val="24"/>
        </w:rPr>
        <w:t>: felhasználónév</w:t>
      </w:r>
    </w:p>
    <w:p w14:paraId="510710D6" w14:textId="77777777" w:rsidR="00B77CF3" w:rsidRPr="009661B9" w:rsidRDefault="00B77CF3" w:rsidP="002B0220">
      <w:pPr>
        <w:pStyle w:val="Listaszerbekezds"/>
        <w:numPr>
          <w:ilvl w:val="1"/>
          <w:numId w:val="27"/>
        </w:numPr>
        <w:spacing w:line="279" w:lineRule="auto"/>
        <w:rPr>
          <w:rFonts w:ascii="Times New Roman" w:hAnsi="Times New Roman" w:cs="Times New Roman"/>
        </w:rPr>
      </w:pPr>
      <w:r w:rsidRPr="009661B9">
        <w:rPr>
          <w:rFonts w:ascii="Times New Roman" w:hAnsi="Times New Roman" w:cs="Times New Roman"/>
          <w:sz w:val="24"/>
          <w:szCs w:val="24"/>
        </w:rPr>
        <w:t>Action</w:t>
      </w:r>
      <w:proofErr w:type="gramStart"/>
      <w:r w:rsidRPr="009661B9">
        <w:rPr>
          <w:rFonts w:ascii="Times New Roman" w:hAnsi="Times New Roman" w:cs="Times New Roman"/>
          <w:sz w:val="24"/>
          <w:szCs w:val="24"/>
        </w:rPr>
        <w:t>=”</w:t>
      </w:r>
      <w:proofErr w:type="spellStart"/>
      <w:r w:rsidRPr="009661B9">
        <w:rPr>
          <w:rFonts w:ascii="Times New Roman" w:hAnsi="Times New Roman" w:cs="Times New Roman"/>
          <w:sz w:val="24"/>
          <w:szCs w:val="24"/>
        </w:rPr>
        <w:t>resetPassword</w:t>
      </w:r>
      <w:proofErr w:type="spellEnd"/>
      <w:proofErr w:type="gramEnd"/>
      <w:r w:rsidRPr="009661B9">
        <w:rPr>
          <w:rFonts w:ascii="Times New Roman" w:hAnsi="Times New Roman" w:cs="Times New Roman"/>
          <w:sz w:val="24"/>
          <w:szCs w:val="24"/>
        </w:rPr>
        <w:t xml:space="preserve">”: megadja, hogy mit kell tenni, jelen esetben “elfelejtettem a </w:t>
      </w:r>
      <w:proofErr w:type="spellStart"/>
      <w:r w:rsidRPr="009661B9">
        <w:rPr>
          <w:rFonts w:ascii="Times New Roman" w:hAnsi="Times New Roman" w:cs="Times New Roman"/>
          <w:sz w:val="24"/>
          <w:szCs w:val="24"/>
        </w:rPr>
        <w:t>jelszavamat</w:t>
      </w:r>
      <w:proofErr w:type="spellEnd"/>
      <w:r w:rsidRPr="009661B9">
        <w:rPr>
          <w:rFonts w:ascii="Times New Roman" w:hAnsi="Times New Roman" w:cs="Times New Roman"/>
          <w:sz w:val="24"/>
          <w:szCs w:val="24"/>
        </w:rPr>
        <w:t>” funkcióhoz linket küldeni email-re</w:t>
      </w:r>
    </w:p>
    <w:p w14:paraId="171DB344" w14:textId="77777777" w:rsidR="00B77CF3" w:rsidRPr="009661B9" w:rsidRDefault="00B77CF3" w:rsidP="002B0220">
      <w:pPr>
        <w:pStyle w:val="Listaszerbekezds"/>
        <w:numPr>
          <w:ilvl w:val="0"/>
          <w:numId w:val="27"/>
        </w:numPr>
        <w:spacing w:line="279" w:lineRule="auto"/>
        <w:rPr>
          <w:rFonts w:ascii="Times New Roman" w:hAnsi="Times New Roman" w:cs="Times New Roman"/>
        </w:rPr>
      </w:pPr>
      <w:r w:rsidRPr="009661B9">
        <w:rPr>
          <w:rFonts w:ascii="Times New Roman" w:hAnsi="Times New Roman" w:cs="Times New Roman"/>
          <w:sz w:val="24"/>
          <w:szCs w:val="24"/>
        </w:rPr>
        <w:t>Visszatérési érték:</w:t>
      </w:r>
    </w:p>
    <w:p w14:paraId="69730327" w14:textId="77777777" w:rsidR="00B77CF3" w:rsidRPr="009661B9" w:rsidRDefault="00B77CF3" w:rsidP="002B0220">
      <w:pPr>
        <w:pStyle w:val="Listaszerbekezds"/>
        <w:numPr>
          <w:ilvl w:val="1"/>
          <w:numId w:val="27"/>
        </w:numPr>
        <w:spacing w:line="279" w:lineRule="auto"/>
        <w:rPr>
          <w:rFonts w:ascii="Times New Roman" w:hAnsi="Times New Roman" w:cs="Times New Roman"/>
        </w:rPr>
      </w:pPr>
      <w:r w:rsidRPr="009661B9">
        <w:rPr>
          <w:rFonts w:ascii="Times New Roman" w:hAnsi="Times New Roman" w:cs="Times New Roman"/>
          <w:sz w:val="24"/>
          <w:szCs w:val="24"/>
        </w:rPr>
        <w:t>JSON ami “status” értéke “</w:t>
      </w:r>
      <w:proofErr w:type="spellStart"/>
      <w:r w:rsidRPr="009661B9">
        <w:rPr>
          <w:rFonts w:ascii="Times New Roman" w:hAnsi="Times New Roman" w:cs="Times New Roman"/>
          <w:sz w:val="24"/>
          <w:szCs w:val="24"/>
        </w:rPr>
        <w:t>invalid</w:t>
      </w:r>
      <w:proofErr w:type="spellEnd"/>
      <w:r w:rsidRPr="009661B9">
        <w:rPr>
          <w:rFonts w:ascii="Times New Roman" w:hAnsi="Times New Roman" w:cs="Times New Roman"/>
          <w:sz w:val="24"/>
          <w:szCs w:val="24"/>
        </w:rPr>
        <w:t>” ha nem található a felhasználó a megadott felhasználónévvel, vagy “</w:t>
      </w:r>
      <w:proofErr w:type="spellStart"/>
      <w:r w:rsidRPr="009661B9">
        <w:rPr>
          <w:rFonts w:ascii="Times New Roman" w:hAnsi="Times New Roman" w:cs="Times New Roman"/>
          <w:sz w:val="24"/>
          <w:szCs w:val="24"/>
        </w:rPr>
        <w:t>failed_to_send_email</w:t>
      </w:r>
      <w:proofErr w:type="spellEnd"/>
      <w:r w:rsidRPr="009661B9">
        <w:rPr>
          <w:rFonts w:ascii="Times New Roman" w:hAnsi="Times New Roman" w:cs="Times New Roman"/>
          <w:sz w:val="24"/>
          <w:szCs w:val="24"/>
        </w:rPr>
        <w:t xml:space="preserve">”, ha nem sikerült valami miatt </w:t>
      </w:r>
      <w:proofErr w:type="spellStart"/>
      <w:r w:rsidRPr="009661B9">
        <w:rPr>
          <w:rFonts w:ascii="Times New Roman" w:hAnsi="Times New Roman" w:cs="Times New Roman"/>
          <w:sz w:val="24"/>
          <w:szCs w:val="24"/>
        </w:rPr>
        <w:t>kiküldni</w:t>
      </w:r>
      <w:proofErr w:type="spellEnd"/>
      <w:r w:rsidRPr="009661B9">
        <w:rPr>
          <w:rFonts w:ascii="Times New Roman" w:hAnsi="Times New Roman" w:cs="Times New Roman"/>
          <w:sz w:val="24"/>
          <w:szCs w:val="24"/>
        </w:rPr>
        <w:t xml:space="preserve"> az emailt, vagy “</w:t>
      </w:r>
      <w:proofErr w:type="spellStart"/>
      <w:r w:rsidRPr="009661B9">
        <w:rPr>
          <w:rFonts w:ascii="Times New Roman" w:hAnsi="Times New Roman" w:cs="Times New Roman"/>
          <w:sz w:val="24"/>
          <w:szCs w:val="24"/>
        </w:rPr>
        <w:t>success</w:t>
      </w:r>
      <w:proofErr w:type="spellEnd"/>
      <w:r w:rsidRPr="009661B9">
        <w:rPr>
          <w:rFonts w:ascii="Times New Roman" w:hAnsi="Times New Roman" w:cs="Times New Roman"/>
          <w:sz w:val="24"/>
          <w:szCs w:val="24"/>
        </w:rPr>
        <w:t xml:space="preserve">” ilyenkor az “email” értéke a </w:t>
      </w:r>
      <w:proofErr w:type="spellStart"/>
      <w:r w:rsidRPr="009661B9">
        <w:rPr>
          <w:rFonts w:ascii="Times New Roman" w:hAnsi="Times New Roman" w:cs="Times New Roman"/>
          <w:sz w:val="24"/>
          <w:szCs w:val="24"/>
        </w:rPr>
        <w:t>felhaszálóhoz</w:t>
      </w:r>
      <w:proofErr w:type="spellEnd"/>
      <w:r w:rsidRPr="009661B9">
        <w:rPr>
          <w:rFonts w:ascii="Times New Roman" w:hAnsi="Times New Roman" w:cs="Times New Roman"/>
          <w:sz w:val="24"/>
          <w:szCs w:val="24"/>
        </w:rPr>
        <w:t xml:space="preserve"> kapcsolt email cím lesz, az első négy karakter kivételével az @-</w:t>
      </w:r>
      <w:proofErr w:type="spellStart"/>
      <w:r w:rsidRPr="009661B9">
        <w:rPr>
          <w:rFonts w:ascii="Times New Roman" w:hAnsi="Times New Roman" w:cs="Times New Roman"/>
          <w:sz w:val="24"/>
          <w:szCs w:val="24"/>
        </w:rPr>
        <w:t>ig</w:t>
      </w:r>
      <w:proofErr w:type="spellEnd"/>
      <w:r w:rsidRPr="009661B9">
        <w:rPr>
          <w:rFonts w:ascii="Times New Roman" w:hAnsi="Times New Roman" w:cs="Times New Roman"/>
          <w:sz w:val="24"/>
          <w:szCs w:val="24"/>
        </w:rPr>
        <w:t xml:space="preserve"> kicsillagozva (pl.: </w:t>
      </w:r>
      <w:proofErr w:type="spellStart"/>
      <w:r w:rsidRPr="009661B9">
        <w:rPr>
          <w:rFonts w:ascii="Times New Roman" w:hAnsi="Times New Roman" w:cs="Times New Roman"/>
          <w:sz w:val="24"/>
          <w:szCs w:val="24"/>
        </w:rPr>
        <w:t>hort</w:t>
      </w:r>
      <w:proofErr w:type="spellEnd"/>
      <w:r w:rsidRPr="009661B9">
        <w:rPr>
          <w:rFonts w:ascii="Times New Roman" w:hAnsi="Times New Roman" w:cs="Times New Roman"/>
          <w:sz w:val="24"/>
          <w:szCs w:val="24"/>
        </w:rPr>
        <w:t>*******@gmail.com)</w:t>
      </w:r>
    </w:p>
    <w:p w14:paraId="7C4CEBFF" w14:textId="77777777" w:rsidR="00B77CF3" w:rsidRPr="009661B9" w:rsidRDefault="00B77CF3" w:rsidP="00636B43">
      <w:pPr>
        <w:pStyle w:val="Cmsor4"/>
      </w:pPr>
      <w:bookmarkStart w:id="46" w:name="_Toc194844940"/>
      <w:r w:rsidRPr="009661B9">
        <w:t>Könyv levétele kedvencek közül:</w:t>
      </w:r>
      <w:bookmarkEnd w:id="46"/>
    </w:p>
    <w:p w14:paraId="2E068701" w14:textId="77777777" w:rsidR="00B77CF3" w:rsidRPr="009661B9" w:rsidRDefault="00B77CF3" w:rsidP="006F37CB">
      <w:pPr>
        <w:pStyle w:val="Listaszerbekezds"/>
        <w:numPr>
          <w:ilvl w:val="0"/>
          <w:numId w:val="27"/>
        </w:numPr>
        <w:spacing w:line="279" w:lineRule="auto"/>
        <w:rPr>
          <w:rFonts w:ascii="Times New Roman" w:hAnsi="Times New Roman" w:cs="Times New Roman"/>
        </w:rPr>
      </w:pPr>
      <w:r w:rsidRPr="009661B9">
        <w:rPr>
          <w:rFonts w:ascii="Times New Roman" w:hAnsi="Times New Roman" w:cs="Times New Roman"/>
          <w:sz w:val="24"/>
          <w:szCs w:val="24"/>
        </w:rPr>
        <w:t>Metódus: POST</w:t>
      </w:r>
    </w:p>
    <w:p w14:paraId="4B760475" w14:textId="77777777" w:rsidR="00B77CF3" w:rsidRPr="009661B9" w:rsidRDefault="00B77CF3" w:rsidP="006F37CB">
      <w:pPr>
        <w:pStyle w:val="Listaszerbekezds"/>
        <w:numPr>
          <w:ilvl w:val="0"/>
          <w:numId w:val="27"/>
        </w:numPr>
        <w:spacing w:line="279" w:lineRule="auto"/>
        <w:rPr>
          <w:rFonts w:ascii="Times New Roman" w:hAnsi="Times New Roman" w:cs="Times New Roman"/>
        </w:rPr>
      </w:pPr>
      <w:r w:rsidRPr="009661B9">
        <w:rPr>
          <w:rFonts w:ascii="Times New Roman" w:hAnsi="Times New Roman" w:cs="Times New Roman"/>
          <w:sz w:val="24"/>
          <w:szCs w:val="24"/>
        </w:rPr>
        <w:t>Paraméterek:</w:t>
      </w:r>
    </w:p>
    <w:p w14:paraId="0995E735" w14:textId="77777777" w:rsidR="00B77CF3" w:rsidRPr="009661B9" w:rsidRDefault="00B77CF3" w:rsidP="006F37CB">
      <w:pPr>
        <w:pStyle w:val="Listaszerbekezds"/>
        <w:numPr>
          <w:ilvl w:val="1"/>
          <w:numId w:val="27"/>
        </w:numPr>
        <w:spacing w:line="279" w:lineRule="auto"/>
        <w:rPr>
          <w:rFonts w:ascii="Times New Roman" w:hAnsi="Times New Roman" w:cs="Times New Roman"/>
        </w:rPr>
      </w:pPr>
      <w:proofErr w:type="spellStart"/>
      <w:r w:rsidRPr="009661B9">
        <w:rPr>
          <w:rFonts w:ascii="Times New Roman" w:hAnsi="Times New Roman" w:cs="Times New Roman"/>
          <w:sz w:val="24"/>
          <w:szCs w:val="24"/>
        </w:rPr>
        <w:t>ISBN_id</w:t>
      </w:r>
      <w:proofErr w:type="spellEnd"/>
      <w:r w:rsidRPr="009661B9">
        <w:rPr>
          <w:rFonts w:ascii="Times New Roman" w:hAnsi="Times New Roman" w:cs="Times New Roman"/>
          <w:sz w:val="24"/>
          <w:szCs w:val="24"/>
        </w:rPr>
        <w:t xml:space="preserve">: a könyv </w:t>
      </w:r>
      <w:proofErr w:type="spellStart"/>
      <w:r w:rsidRPr="009661B9">
        <w:rPr>
          <w:rFonts w:ascii="Times New Roman" w:hAnsi="Times New Roman" w:cs="Times New Roman"/>
          <w:sz w:val="24"/>
          <w:szCs w:val="24"/>
        </w:rPr>
        <w:t>isbn-jének</w:t>
      </w:r>
      <w:proofErr w:type="spellEnd"/>
      <w:r w:rsidRPr="009661B9">
        <w:rPr>
          <w:rFonts w:ascii="Times New Roman" w:hAnsi="Times New Roman" w:cs="Times New Roman"/>
          <w:sz w:val="24"/>
          <w:szCs w:val="24"/>
        </w:rPr>
        <w:t xml:space="preserve"> az egyedi azonosítója</w:t>
      </w:r>
    </w:p>
    <w:p w14:paraId="56D3828B" w14:textId="77777777" w:rsidR="00B77CF3" w:rsidRPr="009661B9" w:rsidRDefault="00B77CF3" w:rsidP="006F37CB">
      <w:pPr>
        <w:pStyle w:val="Listaszerbekezds"/>
        <w:numPr>
          <w:ilvl w:val="1"/>
          <w:numId w:val="27"/>
        </w:numPr>
        <w:spacing w:line="279" w:lineRule="auto"/>
        <w:rPr>
          <w:rFonts w:ascii="Times New Roman" w:hAnsi="Times New Roman" w:cs="Times New Roman"/>
        </w:rPr>
      </w:pPr>
      <w:r w:rsidRPr="009661B9">
        <w:rPr>
          <w:rFonts w:ascii="Times New Roman" w:hAnsi="Times New Roman" w:cs="Times New Roman"/>
          <w:sz w:val="24"/>
          <w:szCs w:val="24"/>
        </w:rPr>
        <w:lastRenderedPageBreak/>
        <w:t>Action</w:t>
      </w:r>
      <w:proofErr w:type="gramStart"/>
      <w:r w:rsidRPr="009661B9">
        <w:rPr>
          <w:rFonts w:ascii="Times New Roman" w:hAnsi="Times New Roman" w:cs="Times New Roman"/>
          <w:sz w:val="24"/>
          <w:szCs w:val="24"/>
        </w:rPr>
        <w:t>=”</w:t>
      </w:r>
      <w:proofErr w:type="spellStart"/>
      <w:r w:rsidRPr="009661B9">
        <w:rPr>
          <w:rFonts w:ascii="Times New Roman" w:hAnsi="Times New Roman" w:cs="Times New Roman"/>
          <w:sz w:val="24"/>
          <w:szCs w:val="24"/>
        </w:rPr>
        <w:t>removeFromFavorites</w:t>
      </w:r>
      <w:proofErr w:type="spellEnd"/>
      <w:proofErr w:type="gramEnd"/>
      <w:r w:rsidRPr="009661B9">
        <w:rPr>
          <w:rFonts w:ascii="Times New Roman" w:hAnsi="Times New Roman" w:cs="Times New Roman"/>
          <w:sz w:val="24"/>
          <w:szCs w:val="24"/>
        </w:rPr>
        <w:t>”” megadja, hogy mit kell tenni, jelen esetben törölni a megadott könyvet a kedvencek közül</w:t>
      </w:r>
    </w:p>
    <w:p w14:paraId="0B43E15F" w14:textId="77777777" w:rsidR="00B77CF3" w:rsidRPr="009661B9" w:rsidRDefault="00B77CF3" w:rsidP="006F37CB">
      <w:pPr>
        <w:pStyle w:val="Listaszerbekezds"/>
        <w:numPr>
          <w:ilvl w:val="0"/>
          <w:numId w:val="27"/>
        </w:numPr>
        <w:spacing w:line="279" w:lineRule="auto"/>
        <w:rPr>
          <w:rFonts w:ascii="Times New Roman" w:hAnsi="Times New Roman" w:cs="Times New Roman"/>
        </w:rPr>
      </w:pPr>
      <w:r w:rsidRPr="009661B9">
        <w:rPr>
          <w:rFonts w:ascii="Times New Roman" w:hAnsi="Times New Roman" w:cs="Times New Roman"/>
          <w:sz w:val="24"/>
          <w:szCs w:val="24"/>
        </w:rPr>
        <w:t>Visszatérési érték:</w:t>
      </w:r>
    </w:p>
    <w:p w14:paraId="4629A8F1" w14:textId="77777777" w:rsidR="00B77CF3" w:rsidRPr="009661B9" w:rsidRDefault="00B77CF3" w:rsidP="006F37CB">
      <w:pPr>
        <w:pStyle w:val="Listaszerbekezds"/>
        <w:numPr>
          <w:ilvl w:val="1"/>
          <w:numId w:val="27"/>
        </w:numPr>
        <w:spacing w:line="279" w:lineRule="auto"/>
        <w:rPr>
          <w:rFonts w:ascii="Times New Roman" w:hAnsi="Times New Roman" w:cs="Times New Roman"/>
        </w:rPr>
      </w:pPr>
      <w:r w:rsidRPr="009661B9">
        <w:rPr>
          <w:rFonts w:ascii="Times New Roman" w:hAnsi="Times New Roman" w:cs="Times New Roman"/>
          <w:sz w:val="24"/>
          <w:szCs w:val="24"/>
        </w:rPr>
        <w:t>Nincs</w:t>
      </w:r>
    </w:p>
    <w:p w14:paraId="4742FE91" w14:textId="77777777" w:rsidR="00B77CF3" w:rsidRPr="009661B9" w:rsidRDefault="00B77CF3" w:rsidP="00A36106">
      <w:pPr>
        <w:pStyle w:val="Cmsor4"/>
      </w:pPr>
      <w:bookmarkStart w:id="47" w:name="_Toc194844941"/>
      <w:r w:rsidRPr="009661B9">
        <w:t>Könyv felvétele kedvencekbe:</w:t>
      </w:r>
      <w:bookmarkEnd w:id="47"/>
    </w:p>
    <w:p w14:paraId="702CD26C" w14:textId="77777777" w:rsidR="00B77CF3" w:rsidRPr="009661B9" w:rsidRDefault="00B77CF3" w:rsidP="006F37CB">
      <w:pPr>
        <w:pStyle w:val="Listaszerbekezds"/>
        <w:numPr>
          <w:ilvl w:val="0"/>
          <w:numId w:val="27"/>
        </w:numPr>
        <w:spacing w:line="279" w:lineRule="auto"/>
        <w:rPr>
          <w:rFonts w:ascii="Times New Roman" w:hAnsi="Times New Roman" w:cs="Times New Roman"/>
        </w:rPr>
      </w:pPr>
      <w:r w:rsidRPr="009661B9">
        <w:rPr>
          <w:rFonts w:ascii="Times New Roman" w:hAnsi="Times New Roman" w:cs="Times New Roman"/>
          <w:sz w:val="24"/>
          <w:szCs w:val="24"/>
        </w:rPr>
        <w:t>Metódus: POST</w:t>
      </w:r>
    </w:p>
    <w:p w14:paraId="02915999" w14:textId="77777777" w:rsidR="00B77CF3" w:rsidRPr="009661B9" w:rsidRDefault="00B77CF3" w:rsidP="006F37CB">
      <w:pPr>
        <w:pStyle w:val="Listaszerbekezds"/>
        <w:numPr>
          <w:ilvl w:val="0"/>
          <w:numId w:val="27"/>
        </w:numPr>
        <w:spacing w:line="279" w:lineRule="auto"/>
        <w:rPr>
          <w:rFonts w:ascii="Times New Roman" w:hAnsi="Times New Roman" w:cs="Times New Roman"/>
        </w:rPr>
      </w:pPr>
      <w:r w:rsidRPr="009661B9">
        <w:rPr>
          <w:rFonts w:ascii="Times New Roman" w:hAnsi="Times New Roman" w:cs="Times New Roman"/>
          <w:sz w:val="24"/>
          <w:szCs w:val="24"/>
        </w:rPr>
        <w:t>Paraméterek:</w:t>
      </w:r>
    </w:p>
    <w:p w14:paraId="1D26E67A" w14:textId="77777777" w:rsidR="00B77CF3" w:rsidRPr="009661B9" w:rsidRDefault="00B77CF3" w:rsidP="006F37CB">
      <w:pPr>
        <w:pStyle w:val="Listaszerbekezds"/>
        <w:numPr>
          <w:ilvl w:val="1"/>
          <w:numId w:val="27"/>
        </w:numPr>
        <w:spacing w:line="279" w:lineRule="auto"/>
        <w:rPr>
          <w:rFonts w:ascii="Times New Roman" w:hAnsi="Times New Roman" w:cs="Times New Roman"/>
        </w:rPr>
      </w:pPr>
      <w:proofErr w:type="spellStart"/>
      <w:r w:rsidRPr="009661B9">
        <w:rPr>
          <w:rFonts w:ascii="Times New Roman" w:hAnsi="Times New Roman" w:cs="Times New Roman"/>
          <w:sz w:val="24"/>
          <w:szCs w:val="24"/>
        </w:rPr>
        <w:t>ISBN_id</w:t>
      </w:r>
      <w:proofErr w:type="spellEnd"/>
      <w:r w:rsidRPr="009661B9">
        <w:rPr>
          <w:rFonts w:ascii="Times New Roman" w:hAnsi="Times New Roman" w:cs="Times New Roman"/>
          <w:sz w:val="24"/>
          <w:szCs w:val="24"/>
        </w:rPr>
        <w:t xml:space="preserve">: a könyv </w:t>
      </w:r>
      <w:proofErr w:type="spellStart"/>
      <w:r w:rsidRPr="009661B9">
        <w:rPr>
          <w:rFonts w:ascii="Times New Roman" w:hAnsi="Times New Roman" w:cs="Times New Roman"/>
          <w:sz w:val="24"/>
          <w:szCs w:val="24"/>
        </w:rPr>
        <w:t>isbn-jének</w:t>
      </w:r>
      <w:proofErr w:type="spellEnd"/>
      <w:r w:rsidRPr="009661B9">
        <w:rPr>
          <w:rFonts w:ascii="Times New Roman" w:hAnsi="Times New Roman" w:cs="Times New Roman"/>
          <w:sz w:val="24"/>
          <w:szCs w:val="24"/>
        </w:rPr>
        <w:t xml:space="preserve"> az egyedi azonosítója</w:t>
      </w:r>
    </w:p>
    <w:p w14:paraId="78648A05" w14:textId="77777777" w:rsidR="00B77CF3" w:rsidRPr="009661B9" w:rsidRDefault="00B77CF3" w:rsidP="006F37CB">
      <w:pPr>
        <w:pStyle w:val="Listaszerbekezds"/>
        <w:numPr>
          <w:ilvl w:val="1"/>
          <w:numId w:val="27"/>
        </w:numPr>
        <w:spacing w:line="279" w:lineRule="auto"/>
        <w:rPr>
          <w:rFonts w:ascii="Times New Roman" w:hAnsi="Times New Roman" w:cs="Times New Roman"/>
        </w:rPr>
      </w:pPr>
      <w:r w:rsidRPr="009661B9">
        <w:rPr>
          <w:rFonts w:ascii="Times New Roman" w:hAnsi="Times New Roman" w:cs="Times New Roman"/>
          <w:sz w:val="24"/>
          <w:szCs w:val="24"/>
        </w:rPr>
        <w:t>Action</w:t>
      </w:r>
      <w:proofErr w:type="gramStart"/>
      <w:r w:rsidRPr="009661B9">
        <w:rPr>
          <w:rFonts w:ascii="Times New Roman" w:hAnsi="Times New Roman" w:cs="Times New Roman"/>
          <w:sz w:val="24"/>
          <w:szCs w:val="24"/>
        </w:rPr>
        <w:t>=”</w:t>
      </w:r>
      <w:proofErr w:type="spellStart"/>
      <w:r w:rsidRPr="009661B9">
        <w:rPr>
          <w:rFonts w:ascii="Times New Roman" w:hAnsi="Times New Roman" w:cs="Times New Roman"/>
          <w:sz w:val="24"/>
          <w:szCs w:val="24"/>
        </w:rPr>
        <w:t>addToFavorites</w:t>
      </w:r>
      <w:proofErr w:type="spellEnd"/>
      <w:proofErr w:type="gramEnd"/>
      <w:r w:rsidRPr="009661B9">
        <w:rPr>
          <w:rFonts w:ascii="Times New Roman" w:hAnsi="Times New Roman" w:cs="Times New Roman"/>
          <w:sz w:val="24"/>
          <w:szCs w:val="24"/>
        </w:rPr>
        <w:t>” megadja, hogy mit kell tenni, jelen esetben törölni a megadott könyvet a kedvencek közül</w:t>
      </w:r>
    </w:p>
    <w:p w14:paraId="440FDF65" w14:textId="77777777" w:rsidR="00B77CF3" w:rsidRPr="009661B9" w:rsidRDefault="00B77CF3" w:rsidP="006F37CB">
      <w:pPr>
        <w:pStyle w:val="Listaszerbekezds"/>
        <w:numPr>
          <w:ilvl w:val="0"/>
          <w:numId w:val="27"/>
        </w:numPr>
        <w:spacing w:line="279" w:lineRule="auto"/>
        <w:rPr>
          <w:rFonts w:ascii="Times New Roman" w:hAnsi="Times New Roman" w:cs="Times New Roman"/>
        </w:rPr>
      </w:pPr>
      <w:r w:rsidRPr="009661B9">
        <w:rPr>
          <w:rFonts w:ascii="Times New Roman" w:hAnsi="Times New Roman" w:cs="Times New Roman"/>
          <w:sz w:val="24"/>
          <w:szCs w:val="24"/>
        </w:rPr>
        <w:t>Visszatérési érték:</w:t>
      </w:r>
    </w:p>
    <w:p w14:paraId="2FFA1004" w14:textId="77777777" w:rsidR="00B77CF3" w:rsidRPr="009661B9" w:rsidRDefault="00B77CF3" w:rsidP="006F37CB">
      <w:pPr>
        <w:pStyle w:val="Listaszerbekezds"/>
        <w:numPr>
          <w:ilvl w:val="1"/>
          <w:numId w:val="27"/>
        </w:numPr>
        <w:spacing w:line="279" w:lineRule="auto"/>
        <w:rPr>
          <w:rFonts w:ascii="Times New Roman" w:hAnsi="Times New Roman" w:cs="Times New Roman"/>
        </w:rPr>
      </w:pPr>
      <w:r w:rsidRPr="009661B9">
        <w:rPr>
          <w:rFonts w:ascii="Times New Roman" w:hAnsi="Times New Roman" w:cs="Times New Roman"/>
          <w:sz w:val="24"/>
          <w:szCs w:val="24"/>
        </w:rPr>
        <w:t>Nincs</w:t>
      </w:r>
    </w:p>
    <w:p w14:paraId="274539A1" w14:textId="1542EFBB" w:rsidR="00B77CF3" w:rsidRPr="009661B9" w:rsidRDefault="00B77CF3" w:rsidP="00A36106">
      <w:pPr>
        <w:pStyle w:val="Cmsor4"/>
      </w:pPr>
      <w:bookmarkStart w:id="48" w:name="_Toc194844942"/>
      <w:r w:rsidRPr="009661B9">
        <w:t xml:space="preserve">Jelszó módosítása az </w:t>
      </w:r>
      <w:proofErr w:type="spellStart"/>
      <w:r w:rsidRPr="009661B9">
        <w:t>emaliben</w:t>
      </w:r>
      <w:proofErr w:type="spellEnd"/>
      <w:r w:rsidRPr="009661B9">
        <w:t xml:space="preserve"> kapott linken keresztül (“elfelejtettem a </w:t>
      </w:r>
      <w:proofErr w:type="spellStart"/>
      <w:r w:rsidRPr="009661B9">
        <w:t>jelszavamat</w:t>
      </w:r>
      <w:proofErr w:type="spellEnd"/>
      <w:r w:rsidRPr="009661B9">
        <w:t>” funkció):</w:t>
      </w:r>
      <w:bookmarkEnd w:id="48"/>
      <w:r w:rsidRPr="009661B9">
        <w:t xml:space="preserve"> </w:t>
      </w:r>
    </w:p>
    <w:p w14:paraId="25C0969A" w14:textId="77777777" w:rsidR="00B77CF3" w:rsidRPr="009661B9" w:rsidRDefault="00B77CF3" w:rsidP="00004F56">
      <w:pPr>
        <w:pStyle w:val="Listaszerbekezds"/>
        <w:numPr>
          <w:ilvl w:val="0"/>
          <w:numId w:val="27"/>
        </w:numPr>
        <w:spacing w:line="279" w:lineRule="auto"/>
        <w:rPr>
          <w:rFonts w:ascii="Times New Roman" w:hAnsi="Times New Roman" w:cs="Times New Roman"/>
        </w:rPr>
      </w:pPr>
      <w:r w:rsidRPr="009661B9">
        <w:rPr>
          <w:rFonts w:ascii="Times New Roman" w:hAnsi="Times New Roman" w:cs="Times New Roman"/>
          <w:sz w:val="24"/>
          <w:szCs w:val="24"/>
        </w:rPr>
        <w:t xml:space="preserve">Metódus: POST </w:t>
      </w:r>
    </w:p>
    <w:p w14:paraId="685E65DD" w14:textId="77777777" w:rsidR="00B77CF3" w:rsidRPr="009661B9" w:rsidRDefault="00B77CF3" w:rsidP="00004F56">
      <w:pPr>
        <w:pStyle w:val="Listaszerbekezds"/>
        <w:numPr>
          <w:ilvl w:val="0"/>
          <w:numId w:val="27"/>
        </w:numPr>
        <w:spacing w:line="279" w:lineRule="auto"/>
        <w:rPr>
          <w:rFonts w:ascii="Times New Roman" w:hAnsi="Times New Roman" w:cs="Times New Roman"/>
        </w:rPr>
      </w:pPr>
      <w:r w:rsidRPr="009661B9">
        <w:rPr>
          <w:rFonts w:ascii="Times New Roman" w:hAnsi="Times New Roman" w:cs="Times New Roman"/>
          <w:sz w:val="24"/>
          <w:szCs w:val="24"/>
        </w:rPr>
        <w:t xml:space="preserve">Paraméterek: </w:t>
      </w:r>
    </w:p>
    <w:p w14:paraId="0876B9E9" w14:textId="77777777" w:rsidR="00B77CF3" w:rsidRPr="009661B9" w:rsidRDefault="00B77CF3" w:rsidP="00004F56">
      <w:pPr>
        <w:pStyle w:val="Listaszerbekezds"/>
        <w:numPr>
          <w:ilvl w:val="1"/>
          <w:numId w:val="27"/>
        </w:numPr>
        <w:spacing w:line="279" w:lineRule="auto"/>
        <w:rPr>
          <w:rFonts w:ascii="Times New Roman" w:hAnsi="Times New Roman" w:cs="Times New Roman"/>
        </w:rPr>
      </w:pPr>
      <w:proofErr w:type="spellStart"/>
      <w:r w:rsidRPr="009661B9">
        <w:rPr>
          <w:rFonts w:ascii="Times New Roman" w:hAnsi="Times New Roman" w:cs="Times New Roman"/>
          <w:sz w:val="24"/>
          <w:szCs w:val="24"/>
        </w:rPr>
        <w:t>Reset_token</w:t>
      </w:r>
      <w:proofErr w:type="spellEnd"/>
      <w:r w:rsidRPr="009661B9">
        <w:rPr>
          <w:rFonts w:ascii="Times New Roman" w:hAnsi="Times New Roman" w:cs="Times New Roman"/>
          <w:sz w:val="24"/>
          <w:szCs w:val="24"/>
        </w:rPr>
        <w:t xml:space="preserve">: a kapott linkben található </w:t>
      </w:r>
      <w:proofErr w:type="spellStart"/>
      <w:r w:rsidRPr="009661B9">
        <w:rPr>
          <w:rFonts w:ascii="Times New Roman" w:hAnsi="Times New Roman" w:cs="Times New Roman"/>
          <w:sz w:val="24"/>
          <w:szCs w:val="24"/>
        </w:rPr>
        <w:t>token</w:t>
      </w:r>
      <w:proofErr w:type="spellEnd"/>
      <w:r w:rsidRPr="009661B9">
        <w:rPr>
          <w:rFonts w:ascii="Times New Roman" w:hAnsi="Times New Roman" w:cs="Times New Roman"/>
          <w:sz w:val="24"/>
          <w:szCs w:val="24"/>
        </w:rPr>
        <w:t xml:space="preserve"> </w:t>
      </w:r>
    </w:p>
    <w:p w14:paraId="4DC6E554" w14:textId="77777777" w:rsidR="00B77CF3" w:rsidRPr="009661B9" w:rsidRDefault="00B77CF3" w:rsidP="00004F56">
      <w:pPr>
        <w:pStyle w:val="Listaszerbekezds"/>
        <w:numPr>
          <w:ilvl w:val="1"/>
          <w:numId w:val="27"/>
        </w:numPr>
        <w:spacing w:line="279" w:lineRule="auto"/>
        <w:rPr>
          <w:rFonts w:ascii="Times New Roman" w:hAnsi="Times New Roman" w:cs="Times New Roman"/>
        </w:rPr>
      </w:pPr>
      <w:proofErr w:type="spellStart"/>
      <w:r w:rsidRPr="009661B9">
        <w:rPr>
          <w:rFonts w:ascii="Times New Roman" w:hAnsi="Times New Roman" w:cs="Times New Roman"/>
          <w:sz w:val="24"/>
          <w:szCs w:val="24"/>
        </w:rPr>
        <w:t>Password</w:t>
      </w:r>
      <w:proofErr w:type="spellEnd"/>
      <w:r w:rsidRPr="009661B9">
        <w:rPr>
          <w:rFonts w:ascii="Times New Roman" w:hAnsi="Times New Roman" w:cs="Times New Roman"/>
          <w:sz w:val="24"/>
          <w:szCs w:val="24"/>
        </w:rPr>
        <w:t xml:space="preserve">: jelszó </w:t>
      </w:r>
    </w:p>
    <w:p w14:paraId="62589E81" w14:textId="77777777" w:rsidR="00B77CF3" w:rsidRPr="009661B9" w:rsidRDefault="00B77CF3" w:rsidP="00004F56">
      <w:pPr>
        <w:pStyle w:val="Listaszerbekezds"/>
        <w:numPr>
          <w:ilvl w:val="0"/>
          <w:numId w:val="27"/>
        </w:numPr>
        <w:spacing w:line="279" w:lineRule="auto"/>
        <w:rPr>
          <w:rFonts w:ascii="Times New Roman" w:hAnsi="Times New Roman" w:cs="Times New Roman"/>
        </w:rPr>
      </w:pPr>
      <w:r w:rsidRPr="009661B9">
        <w:rPr>
          <w:rFonts w:ascii="Times New Roman" w:hAnsi="Times New Roman" w:cs="Times New Roman"/>
          <w:sz w:val="24"/>
          <w:szCs w:val="24"/>
        </w:rPr>
        <w:t xml:space="preserve">Visszatérési érték: </w:t>
      </w:r>
    </w:p>
    <w:p w14:paraId="7CC5B6A4" w14:textId="77777777" w:rsidR="00B77CF3" w:rsidRPr="009661B9" w:rsidRDefault="00B77CF3" w:rsidP="00004F56">
      <w:pPr>
        <w:pStyle w:val="Listaszerbekezds"/>
        <w:numPr>
          <w:ilvl w:val="1"/>
          <w:numId w:val="27"/>
        </w:numPr>
        <w:spacing w:line="279" w:lineRule="auto"/>
        <w:rPr>
          <w:rFonts w:ascii="Times New Roman" w:hAnsi="Times New Roman" w:cs="Times New Roman"/>
        </w:rPr>
      </w:pPr>
      <w:r w:rsidRPr="009661B9">
        <w:rPr>
          <w:rFonts w:ascii="Times New Roman" w:hAnsi="Times New Roman" w:cs="Times New Roman"/>
          <w:sz w:val="24"/>
          <w:szCs w:val="24"/>
        </w:rPr>
        <w:t>JSON ami “status” értéke “</w:t>
      </w:r>
      <w:proofErr w:type="spellStart"/>
      <w:r w:rsidRPr="009661B9">
        <w:rPr>
          <w:rFonts w:ascii="Times New Roman" w:hAnsi="Times New Roman" w:cs="Times New Roman"/>
          <w:sz w:val="24"/>
          <w:szCs w:val="24"/>
        </w:rPr>
        <w:t>success</w:t>
      </w:r>
      <w:proofErr w:type="spellEnd"/>
      <w:r w:rsidRPr="009661B9">
        <w:rPr>
          <w:rFonts w:ascii="Times New Roman" w:hAnsi="Times New Roman" w:cs="Times New Roman"/>
          <w:sz w:val="24"/>
          <w:szCs w:val="24"/>
        </w:rPr>
        <w:t>” ha sikeresen ki lett cserélve a jelszó, “</w:t>
      </w:r>
      <w:proofErr w:type="spellStart"/>
      <w:r w:rsidRPr="009661B9">
        <w:rPr>
          <w:rFonts w:ascii="Times New Roman" w:hAnsi="Times New Roman" w:cs="Times New Roman"/>
          <w:sz w:val="24"/>
          <w:szCs w:val="24"/>
        </w:rPr>
        <w:t>failed</w:t>
      </w:r>
      <w:proofErr w:type="spellEnd"/>
      <w:r w:rsidRPr="009661B9">
        <w:rPr>
          <w:rFonts w:ascii="Times New Roman" w:hAnsi="Times New Roman" w:cs="Times New Roman"/>
          <w:sz w:val="24"/>
          <w:szCs w:val="24"/>
        </w:rPr>
        <w:t>” ha valamilyen hiba folytán nem sikerült, “</w:t>
      </w:r>
      <w:proofErr w:type="spellStart"/>
      <w:r w:rsidRPr="009661B9">
        <w:rPr>
          <w:rFonts w:ascii="Times New Roman" w:hAnsi="Times New Roman" w:cs="Times New Roman"/>
          <w:sz w:val="24"/>
          <w:szCs w:val="24"/>
        </w:rPr>
        <w:t>expired</w:t>
      </w:r>
      <w:proofErr w:type="spellEnd"/>
      <w:r w:rsidRPr="009661B9">
        <w:rPr>
          <w:rFonts w:ascii="Times New Roman" w:hAnsi="Times New Roman" w:cs="Times New Roman"/>
          <w:sz w:val="24"/>
          <w:szCs w:val="24"/>
        </w:rPr>
        <w:t xml:space="preserve">” ha a link már nem érvényes </w:t>
      </w:r>
    </w:p>
    <w:p w14:paraId="47FCB47A" w14:textId="77777777" w:rsidR="00B77CF3" w:rsidRPr="009661B9" w:rsidRDefault="00B77CF3" w:rsidP="00DC491A">
      <w:pPr>
        <w:pStyle w:val="Cmsor4"/>
      </w:pPr>
      <w:bookmarkStart w:id="49" w:name="_Toc194844943"/>
      <w:r w:rsidRPr="009661B9">
        <w:t>Alkalmazott bejelentkeztetése:</w:t>
      </w:r>
      <w:bookmarkEnd w:id="49"/>
      <w:r w:rsidRPr="009661B9">
        <w:t xml:space="preserve"> </w:t>
      </w:r>
    </w:p>
    <w:p w14:paraId="44A492BF" w14:textId="77777777" w:rsidR="00B77CF3" w:rsidRPr="009661B9" w:rsidRDefault="00B77CF3" w:rsidP="00004F56">
      <w:pPr>
        <w:pStyle w:val="Listaszerbekezds"/>
        <w:numPr>
          <w:ilvl w:val="0"/>
          <w:numId w:val="27"/>
        </w:numPr>
        <w:spacing w:line="279" w:lineRule="auto"/>
        <w:rPr>
          <w:rFonts w:ascii="Times New Roman" w:hAnsi="Times New Roman" w:cs="Times New Roman"/>
        </w:rPr>
      </w:pPr>
      <w:r w:rsidRPr="009661B9">
        <w:rPr>
          <w:rFonts w:ascii="Times New Roman" w:hAnsi="Times New Roman" w:cs="Times New Roman"/>
          <w:sz w:val="24"/>
          <w:szCs w:val="24"/>
        </w:rPr>
        <w:t xml:space="preserve">Metódus: POST </w:t>
      </w:r>
    </w:p>
    <w:p w14:paraId="789E8ED6" w14:textId="77777777" w:rsidR="00B77CF3" w:rsidRPr="009661B9" w:rsidRDefault="00B77CF3" w:rsidP="00004F56">
      <w:pPr>
        <w:pStyle w:val="Listaszerbekezds"/>
        <w:numPr>
          <w:ilvl w:val="0"/>
          <w:numId w:val="27"/>
        </w:numPr>
        <w:spacing w:line="279" w:lineRule="auto"/>
        <w:rPr>
          <w:rFonts w:ascii="Times New Roman" w:hAnsi="Times New Roman" w:cs="Times New Roman"/>
        </w:rPr>
      </w:pPr>
      <w:r w:rsidRPr="009661B9">
        <w:rPr>
          <w:rFonts w:ascii="Times New Roman" w:hAnsi="Times New Roman" w:cs="Times New Roman"/>
          <w:sz w:val="24"/>
          <w:szCs w:val="24"/>
        </w:rPr>
        <w:t>Paraméterek:</w:t>
      </w:r>
    </w:p>
    <w:p w14:paraId="75DAA5B2" w14:textId="77777777" w:rsidR="00B77CF3" w:rsidRPr="009661B9" w:rsidRDefault="00B77CF3" w:rsidP="00004F56">
      <w:pPr>
        <w:pStyle w:val="Listaszerbekezds"/>
        <w:numPr>
          <w:ilvl w:val="1"/>
          <w:numId w:val="27"/>
        </w:numPr>
        <w:spacing w:line="279" w:lineRule="auto"/>
        <w:rPr>
          <w:rFonts w:ascii="Times New Roman" w:hAnsi="Times New Roman" w:cs="Times New Roman"/>
        </w:rPr>
      </w:pPr>
      <w:proofErr w:type="spellStart"/>
      <w:r w:rsidRPr="009661B9">
        <w:rPr>
          <w:rFonts w:ascii="Times New Roman" w:hAnsi="Times New Roman" w:cs="Times New Roman"/>
          <w:sz w:val="24"/>
          <w:szCs w:val="24"/>
        </w:rPr>
        <w:t>Username</w:t>
      </w:r>
      <w:proofErr w:type="spellEnd"/>
      <w:r w:rsidRPr="009661B9">
        <w:rPr>
          <w:rFonts w:ascii="Times New Roman" w:hAnsi="Times New Roman" w:cs="Times New Roman"/>
          <w:sz w:val="24"/>
          <w:szCs w:val="24"/>
        </w:rPr>
        <w:t>: felhasználónév</w:t>
      </w:r>
    </w:p>
    <w:p w14:paraId="6013848A" w14:textId="77777777" w:rsidR="00B77CF3" w:rsidRPr="009661B9" w:rsidRDefault="00B77CF3" w:rsidP="00004F56">
      <w:pPr>
        <w:pStyle w:val="Listaszerbekezds"/>
        <w:numPr>
          <w:ilvl w:val="1"/>
          <w:numId w:val="27"/>
        </w:numPr>
        <w:spacing w:line="279" w:lineRule="auto"/>
        <w:rPr>
          <w:rFonts w:ascii="Times New Roman" w:hAnsi="Times New Roman" w:cs="Times New Roman"/>
        </w:rPr>
      </w:pPr>
      <w:proofErr w:type="spellStart"/>
      <w:r w:rsidRPr="009661B9">
        <w:rPr>
          <w:rFonts w:ascii="Times New Roman" w:hAnsi="Times New Roman" w:cs="Times New Roman"/>
          <w:sz w:val="24"/>
          <w:szCs w:val="24"/>
        </w:rPr>
        <w:t>Passw</w:t>
      </w:r>
      <w:proofErr w:type="spellEnd"/>
      <w:r w:rsidRPr="009661B9">
        <w:rPr>
          <w:rFonts w:ascii="Times New Roman" w:hAnsi="Times New Roman" w:cs="Times New Roman"/>
          <w:sz w:val="24"/>
          <w:szCs w:val="24"/>
        </w:rPr>
        <w:t>: jelszó</w:t>
      </w:r>
    </w:p>
    <w:p w14:paraId="67D08B1B" w14:textId="77777777" w:rsidR="00B77CF3" w:rsidRPr="009661B9" w:rsidRDefault="00B77CF3" w:rsidP="00004F56">
      <w:pPr>
        <w:pStyle w:val="Listaszerbekezds"/>
        <w:numPr>
          <w:ilvl w:val="0"/>
          <w:numId w:val="27"/>
        </w:numPr>
        <w:spacing w:line="279" w:lineRule="auto"/>
        <w:rPr>
          <w:rFonts w:ascii="Times New Roman" w:hAnsi="Times New Roman" w:cs="Times New Roman"/>
        </w:rPr>
      </w:pPr>
      <w:r w:rsidRPr="009661B9">
        <w:rPr>
          <w:rFonts w:ascii="Times New Roman" w:hAnsi="Times New Roman" w:cs="Times New Roman"/>
          <w:sz w:val="24"/>
          <w:szCs w:val="24"/>
        </w:rPr>
        <w:t>Visszatérési érték:</w:t>
      </w:r>
    </w:p>
    <w:p w14:paraId="46757701" w14:textId="77777777" w:rsidR="00B77CF3" w:rsidRPr="009661B9" w:rsidRDefault="00B77CF3" w:rsidP="00004F56">
      <w:pPr>
        <w:pStyle w:val="Listaszerbekezds"/>
        <w:numPr>
          <w:ilvl w:val="1"/>
          <w:numId w:val="27"/>
        </w:numPr>
        <w:spacing w:line="279" w:lineRule="auto"/>
        <w:rPr>
          <w:rFonts w:ascii="Times New Roman" w:hAnsi="Times New Roman" w:cs="Times New Roman"/>
        </w:rPr>
      </w:pPr>
      <w:r w:rsidRPr="009661B9">
        <w:rPr>
          <w:rFonts w:ascii="Times New Roman" w:hAnsi="Times New Roman" w:cs="Times New Roman"/>
          <w:sz w:val="24"/>
          <w:szCs w:val="24"/>
        </w:rPr>
        <w:t>JSON-ban visszaadja a “</w:t>
      </w:r>
      <w:proofErr w:type="spellStart"/>
      <w:r w:rsidRPr="009661B9">
        <w:rPr>
          <w:rFonts w:ascii="Times New Roman" w:hAnsi="Times New Roman" w:cs="Times New Roman"/>
          <w:sz w:val="24"/>
          <w:szCs w:val="24"/>
        </w:rPr>
        <w:t>loginEmployee</w:t>
      </w:r>
      <w:proofErr w:type="spellEnd"/>
      <w:r w:rsidRPr="009661B9">
        <w:rPr>
          <w:rFonts w:ascii="Times New Roman" w:hAnsi="Times New Roman" w:cs="Times New Roman"/>
          <w:sz w:val="24"/>
          <w:szCs w:val="24"/>
        </w:rPr>
        <w:t xml:space="preserve">” </w:t>
      </w:r>
      <w:proofErr w:type="spellStart"/>
      <w:r w:rsidRPr="009661B9">
        <w:rPr>
          <w:rFonts w:ascii="Times New Roman" w:hAnsi="Times New Roman" w:cs="Times New Roman"/>
          <w:sz w:val="24"/>
          <w:szCs w:val="24"/>
        </w:rPr>
        <w:t>sql</w:t>
      </w:r>
      <w:proofErr w:type="spellEnd"/>
      <w:r w:rsidRPr="009661B9">
        <w:rPr>
          <w:rFonts w:ascii="Times New Roman" w:hAnsi="Times New Roman" w:cs="Times New Roman"/>
          <w:sz w:val="24"/>
          <w:szCs w:val="24"/>
        </w:rPr>
        <w:t xml:space="preserve"> eljárás értékét</w:t>
      </w:r>
    </w:p>
    <w:p w14:paraId="6D63DD07" w14:textId="2B23561F" w:rsidR="00346009" w:rsidRPr="00346009" w:rsidRDefault="00346009" w:rsidP="00346009">
      <w:pPr>
        <w:rPr>
          <w:b/>
          <w:bCs/>
        </w:rPr>
      </w:pPr>
      <w:r w:rsidRPr="00346009">
        <w:rPr>
          <w:b/>
          <w:bCs/>
        </w:rPr>
        <w:t xml:space="preserve">A maradék </w:t>
      </w:r>
      <w:proofErr w:type="spellStart"/>
      <w:r w:rsidRPr="00346009">
        <w:rPr>
          <w:b/>
          <w:bCs/>
        </w:rPr>
        <w:t>endpoint</w:t>
      </w:r>
      <w:proofErr w:type="spellEnd"/>
      <w:r w:rsidRPr="00346009">
        <w:rPr>
          <w:b/>
          <w:bCs/>
        </w:rPr>
        <w:t>:</w:t>
      </w:r>
    </w:p>
    <w:p w14:paraId="315861A0" w14:textId="641F0656" w:rsidR="00B77CF3" w:rsidRPr="009661B9" w:rsidRDefault="00B77CF3" w:rsidP="00346009">
      <w:pPr>
        <w:ind w:firstLine="720"/>
        <w:jc w:val="both"/>
      </w:pPr>
      <w:r w:rsidRPr="009661B9">
        <w:t xml:space="preserve">A további 48 </w:t>
      </w:r>
      <w:proofErr w:type="spellStart"/>
      <w:r w:rsidRPr="009661B9">
        <w:t>endpointot</w:t>
      </w:r>
      <w:proofErr w:type="spellEnd"/>
      <w:r w:rsidRPr="009661B9">
        <w:t xml:space="preserve"> az asztali alkalmazás használja, a kommunikáció egyszerűsítésének és egységesítésének érdekében ugyanazt a sémát követi az összes. Mindegyik POST metódus, és van egy “</w:t>
      </w:r>
      <w:proofErr w:type="spellStart"/>
      <w:r w:rsidRPr="009661B9">
        <w:t>type</w:t>
      </w:r>
      <w:proofErr w:type="spellEnd"/>
      <w:r w:rsidRPr="009661B9">
        <w:t xml:space="preserve">” paramétere, ami meghatározza melyik SQL eljárást fogja meghívni az API. Az </w:t>
      </w:r>
      <w:proofErr w:type="spellStart"/>
      <w:r w:rsidRPr="009661B9">
        <w:t>endpoint</w:t>
      </w:r>
      <w:proofErr w:type="spellEnd"/>
      <w:r w:rsidRPr="009661B9">
        <w:t xml:space="preserve"> többi paramétere az eljáráshoz szükséges paramétereket tartalmazza ugyanazzal a névvel, ahogy az eljárásban szerepel. A válaszként pedig az eljárás visszatérési értékét küldi vissza JSON formátumban. Ahol nincs visszatérési értéke az eljárásnak ott nem küld vissza semmit. Az egyetlen kivétel az “</w:t>
      </w:r>
      <w:proofErr w:type="spellStart"/>
      <w:r w:rsidRPr="009661B9">
        <w:t>addUser</w:t>
      </w:r>
      <w:proofErr w:type="spellEnd"/>
      <w:r w:rsidRPr="009661B9">
        <w:t>” “</w:t>
      </w:r>
      <w:proofErr w:type="spellStart"/>
      <w:r w:rsidRPr="009661B9">
        <w:t>type</w:t>
      </w:r>
      <w:proofErr w:type="spellEnd"/>
      <w:r w:rsidRPr="009661B9">
        <w:t xml:space="preserve">” paraméterű </w:t>
      </w:r>
      <w:proofErr w:type="spellStart"/>
      <w:r w:rsidRPr="009661B9">
        <w:t>endpointnál</w:t>
      </w:r>
      <w:proofErr w:type="spellEnd"/>
      <w:r w:rsidRPr="009661B9">
        <w:t xml:space="preserve"> van, ott a fent említettek mellet még egy jelszó változtatást is meghív az API. </w:t>
      </w:r>
    </w:p>
    <w:p w14:paraId="16A5DC97" w14:textId="77777777" w:rsidR="00B77CF3" w:rsidRPr="009661B9" w:rsidRDefault="00B77CF3" w:rsidP="00346009">
      <w:pPr>
        <w:jc w:val="both"/>
      </w:pPr>
    </w:p>
    <w:p w14:paraId="61671144" w14:textId="4A0E43E8" w:rsidR="005A34E5" w:rsidRPr="009661B9" w:rsidRDefault="005A34E5">
      <w:pPr>
        <w:rPr>
          <w:b/>
          <w:sz w:val="28"/>
        </w:rPr>
      </w:pPr>
      <w:r w:rsidRPr="009661B9">
        <w:br w:type="page"/>
      </w:r>
    </w:p>
    <w:p w14:paraId="72AD9D8C" w14:textId="66E10419" w:rsidR="00F654F6" w:rsidRPr="009661B9" w:rsidRDefault="003C2896" w:rsidP="00836FEF">
      <w:pPr>
        <w:pStyle w:val="Cmsor2"/>
      </w:pPr>
      <w:bookmarkStart w:id="50" w:name="_Toc194844944"/>
      <w:r w:rsidRPr="009661B9">
        <w:lastRenderedPageBreak/>
        <w:t>Adatbázis</w:t>
      </w:r>
      <w:bookmarkEnd w:id="50"/>
    </w:p>
    <w:p w14:paraId="7334BC12" w14:textId="77777777" w:rsidR="003C2896" w:rsidRPr="009661B9" w:rsidRDefault="003C2896" w:rsidP="003C2896">
      <w:r w:rsidRPr="009661B9">
        <w:t>Adatok</w:t>
      </w:r>
    </w:p>
    <w:p w14:paraId="491FE125" w14:textId="77777777" w:rsidR="003C2896" w:rsidRPr="009661B9" w:rsidRDefault="003C2896" w:rsidP="003C2896">
      <w:pPr>
        <w:rPr>
          <w:b/>
        </w:rPr>
      </w:pPr>
      <w:r w:rsidRPr="009661B9">
        <w:t xml:space="preserve">Adatbázis szerver: </w:t>
      </w:r>
      <w:r w:rsidRPr="009661B9">
        <w:rPr>
          <w:b/>
        </w:rPr>
        <w:t>MYSQL</w:t>
      </w:r>
    </w:p>
    <w:p w14:paraId="670D23C7" w14:textId="77777777" w:rsidR="003C2896" w:rsidRPr="009661B9" w:rsidRDefault="003C2896" w:rsidP="003C2896">
      <w:pPr>
        <w:rPr>
          <w:b/>
        </w:rPr>
      </w:pPr>
      <w:r w:rsidRPr="009661B9">
        <w:t>Adatbázis neve</w:t>
      </w:r>
      <w:r w:rsidRPr="009661B9">
        <w:rPr>
          <w:b/>
        </w:rPr>
        <w:t xml:space="preserve">: </w:t>
      </w:r>
      <w:proofErr w:type="spellStart"/>
      <w:r w:rsidRPr="009661B9">
        <w:rPr>
          <w:b/>
        </w:rPr>
        <w:t>konyvtar</w:t>
      </w:r>
      <w:proofErr w:type="spellEnd"/>
    </w:p>
    <w:p w14:paraId="7E22733D" w14:textId="77777777" w:rsidR="003C2896" w:rsidRPr="009661B9" w:rsidRDefault="003C2896" w:rsidP="003C2896">
      <w:pPr>
        <w:rPr>
          <w:b/>
        </w:rPr>
      </w:pPr>
      <w:r w:rsidRPr="009661B9">
        <w:t xml:space="preserve">Adatbázis illesztés: </w:t>
      </w:r>
      <w:r w:rsidRPr="009661B9">
        <w:rPr>
          <w:b/>
        </w:rPr>
        <w:t>utf8_hungarian_ci</w:t>
      </w:r>
    </w:p>
    <w:p w14:paraId="0AABE539" w14:textId="77777777" w:rsidR="003C2896" w:rsidRPr="009661B9" w:rsidRDefault="003C2896" w:rsidP="003C2896">
      <w:pPr>
        <w:rPr>
          <w:b/>
        </w:rPr>
      </w:pPr>
      <w:r w:rsidRPr="009661B9">
        <w:t>Adatbázis motor</w:t>
      </w:r>
      <w:r w:rsidRPr="009661B9">
        <w:rPr>
          <w:b/>
        </w:rPr>
        <w:t xml:space="preserve">: </w:t>
      </w:r>
      <w:proofErr w:type="spellStart"/>
      <w:r w:rsidRPr="009661B9">
        <w:rPr>
          <w:b/>
        </w:rPr>
        <w:t>InnoDb</w:t>
      </w:r>
      <w:proofErr w:type="spellEnd"/>
    </w:p>
    <w:p w14:paraId="7F856B22" w14:textId="77777777" w:rsidR="003C2896" w:rsidRPr="009661B9" w:rsidRDefault="003C2896" w:rsidP="003C2896">
      <w:r w:rsidRPr="009661B9">
        <w:rPr>
          <w:noProof/>
        </w:rPr>
        <mc:AlternateContent>
          <mc:Choice Requires="wps">
            <w:drawing>
              <wp:anchor distT="45720" distB="45720" distL="114300" distR="114300" simplePos="0" relativeHeight="251659264" behindDoc="0" locked="0" layoutInCell="1" allowOverlap="1" wp14:anchorId="0EE2313C" wp14:editId="1687932E">
                <wp:simplePos x="0" y="0"/>
                <wp:positionH relativeFrom="margin">
                  <wp:align>right</wp:align>
                </wp:positionH>
                <wp:positionV relativeFrom="paragraph">
                  <wp:posOffset>333375</wp:posOffset>
                </wp:positionV>
                <wp:extent cx="5740400" cy="619125"/>
                <wp:effectExtent l="0" t="0" r="12700" b="28575"/>
                <wp:wrapSquare wrapText="bothSides"/>
                <wp:docPr id="217"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0400" cy="619125"/>
                        </a:xfrm>
                        <a:prstGeom prst="rect">
                          <a:avLst/>
                        </a:prstGeom>
                        <a:solidFill>
                          <a:srgbClr val="FFFFFF"/>
                        </a:solidFill>
                        <a:ln w="9525">
                          <a:solidFill>
                            <a:srgbClr val="000000"/>
                          </a:solidFill>
                          <a:miter lim="800000"/>
                          <a:headEnd/>
                          <a:tailEnd/>
                        </a:ln>
                      </wps:spPr>
                      <wps:txbx>
                        <w:txbxContent>
                          <w:p w14:paraId="66636C90" w14:textId="77777777" w:rsidR="00346009" w:rsidRPr="000A6D10" w:rsidRDefault="00346009" w:rsidP="003C2896">
                            <w:pPr>
                              <w:rPr>
                                <w:rFonts w:ascii="Cascadia Code ExtraLight" w:hAnsi="Cascadia Code ExtraLight"/>
                              </w:rPr>
                            </w:pPr>
                            <w:r w:rsidRPr="000A6D10">
                              <w:rPr>
                                <w:rFonts w:ascii="Cascadia Code ExtraLight" w:hAnsi="Cascadia Code ExtraLight"/>
                              </w:rPr>
                              <w:t xml:space="preserve">CREATE DATABASE IF NOT EXISTS </w:t>
                            </w:r>
                            <w:proofErr w:type="spellStart"/>
                            <w:r w:rsidRPr="000A6D10">
                              <w:rPr>
                                <w:rFonts w:ascii="Cascadia Code ExtraLight" w:hAnsi="Cascadia Code ExtraLight"/>
                              </w:rPr>
                              <w:t>konyvtar</w:t>
                            </w:r>
                            <w:proofErr w:type="spellEnd"/>
                            <w:r w:rsidRPr="000A6D10">
                              <w:rPr>
                                <w:rFonts w:ascii="Cascadia Code ExtraLight" w:hAnsi="Cascadia Code ExtraLight"/>
                              </w:rPr>
                              <w:t xml:space="preserve"> CHARACTER SET utf8 COLLATE utf8_hungarian_ci;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EE2313C" id="_x0000_s1031" type="#_x0000_t202" style="position:absolute;margin-left:400.8pt;margin-top:26.25pt;width:452pt;height:48.75pt;z-index:25165926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">
                <v:textbox>
                  <w:txbxContent>
                    <w:p w14:paraId="66636C90" w14:textId="77777777" w:rsidR="00346009" w:rsidRPr="000A6D10" w:rsidRDefault="00346009" w:rsidP="003C2896">
                      <w:pPr>
                        <w:rPr>
                          <w:rFonts w:ascii="Cascadia Code ExtraLight" w:hAnsi="Cascadia Code ExtraLight"/>
                        </w:rPr>
                      </w:pPr>
                      <w:r w:rsidRPr="000A6D10">
                        <w:rPr>
                          <w:rFonts w:ascii="Cascadia Code ExtraLight" w:hAnsi="Cascadia Code ExtraLight"/>
                        </w:rPr>
                        <w:t xml:space="preserve">CREATE DATABASE IF NOT EXISTS </w:t>
                      </w:r>
                      <w:proofErr w:type="spellStart"/>
                      <w:r w:rsidRPr="000A6D10">
                        <w:rPr>
                          <w:rFonts w:ascii="Cascadia Code ExtraLight" w:hAnsi="Cascadia Code ExtraLight"/>
                        </w:rPr>
                        <w:t>konyvtar</w:t>
                      </w:r>
                      <w:proofErr w:type="spellEnd"/>
                      <w:r w:rsidRPr="000A6D10">
                        <w:rPr>
                          <w:rFonts w:ascii="Cascadia Code ExtraLight" w:hAnsi="Cascadia Code ExtraLight"/>
                        </w:rPr>
                        <w:t xml:space="preserve"> CHARACTER SET utf8 COLLATE utf8_hungarian_ci;</w:t>
                      </w:r>
                    </w:p>
                  </w:txbxContent>
                </v:textbox>
                <w10:wrap type="square" anchorx="margin"/>
              </v:shape>
            </w:pict>
          </mc:Fallback>
        </mc:AlternateContent>
      </w:r>
      <w:r w:rsidRPr="009661B9">
        <w:t>Adatbázis létrehozó parancs:</w:t>
      </w:r>
    </w:p>
    <w:p w14:paraId="3C6BF6BB" w14:textId="77777777" w:rsidR="003C2896" w:rsidRPr="009661B9" w:rsidRDefault="003C2896" w:rsidP="003C2896">
      <w:r w:rsidRPr="009661B9">
        <w:br w:type="page"/>
      </w:r>
    </w:p>
    <w:p w14:paraId="14E535AF" w14:textId="77777777" w:rsidR="003C2896" w:rsidRPr="009661B9" w:rsidRDefault="003C2896" w:rsidP="003C2896">
      <w:pPr>
        <w:sectPr w:rsidR="003C2896" w:rsidRPr="009661B9" w:rsidSect="00100169">
          <w:headerReference w:type="even" r:id="rId13"/>
          <w:headerReference w:type="default" r:id="rId14"/>
          <w:footerReference w:type="even" r:id="rId15"/>
          <w:footerReference w:type="default" r:id="rId16"/>
          <w:headerReference w:type="first" r:id="rId17"/>
          <w:footerReference w:type="first" r:id="rId18"/>
          <w:type w:val="continuous"/>
          <w:pgSz w:w="11906" w:h="16838"/>
          <w:pgMar w:top="1418" w:right="1418" w:bottom="1418" w:left="1418" w:header="709" w:footer="709" w:gutter="0"/>
          <w:cols w:space="708"/>
          <w:titlePg/>
          <w:docGrid w:linePitch="360"/>
        </w:sectPr>
      </w:pPr>
    </w:p>
    <w:p w14:paraId="38493492" w14:textId="77777777" w:rsidR="003C2896" w:rsidRPr="009661B9" w:rsidRDefault="003C2896" w:rsidP="00D02864">
      <w:pPr>
        <w:pStyle w:val="Cmsor3"/>
        <w:sectPr w:rsidR="003C2896" w:rsidRPr="009661B9" w:rsidSect="009D3496">
          <w:pgSz w:w="11906" w:h="16838"/>
          <w:pgMar w:top="1418" w:right="1418" w:bottom="1418" w:left="1418" w:header="709" w:footer="709" w:gutter="0"/>
          <w:cols w:space="708"/>
          <w:docGrid w:linePitch="360"/>
        </w:sectPr>
      </w:pPr>
      <w:bookmarkStart w:id="51" w:name="_Toc194844945"/>
      <w:bookmarkStart w:id="52" w:name="_GoBack"/>
      <w:r w:rsidRPr="009661B9">
        <w:rPr>
          <w:noProof/>
        </w:rPr>
        <w:lastRenderedPageBreak/>
        <w:drawing>
          <wp:anchor distT="0" distB="0" distL="114300" distR="114300" simplePos="0" relativeHeight="251660288" behindDoc="1" locked="0" layoutInCell="1" allowOverlap="1" wp14:anchorId="6A261104" wp14:editId="5E1C836C">
            <wp:simplePos x="0" y="0"/>
            <wp:positionH relativeFrom="margin">
              <wp:align>center</wp:align>
            </wp:positionH>
            <wp:positionV relativeFrom="paragraph">
              <wp:posOffset>1870075</wp:posOffset>
            </wp:positionV>
            <wp:extent cx="8198485" cy="5193030"/>
            <wp:effectExtent l="16828" t="21272" r="9842" b="9843"/>
            <wp:wrapTopAndBottom/>
            <wp:docPr id="19" name="Kép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rot="5400000">
                      <a:off x="0" y="0"/>
                      <a:ext cx="8198485" cy="519303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bookmarkEnd w:id="52"/>
      <w:r w:rsidRPr="009661B9">
        <w:t>Kapcsolatok</w:t>
      </w:r>
      <w:bookmarkEnd w:id="51"/>
    </w:p>
    <w:p w14:paraId="6B728F24" w14:textId="77777777" w:rsidR="003C2896" w:rsidRPr="009661B9" w:rsidRDefault="003C2896" w:rsidP="008B3F2B">
      <w:pPr>
        <w:pStyle w:val="Cmsor3"/>
      </w:pPr>
      <w:bookmarkStart w:id="53" w:name="_Toc194844946"/>
      <w:r w:rsidRPr="009661B9">
        <w:lastRenderedPageBreak/>
        <w:t>Táblák</w:t>
      </w:r>
      <w:bookmarkEnd w:id="53"/>
    </w:p>
    <w:p w14:paraId="24EA4A92" w14:textId="77777777" w:rsidR="003C2896" w:rsidRPr="009661B9" w:rsidRDefault="003C2896" w:rsidP="008B3F2B">
      <w:pPr>
        <w:pStyle w:val="Cmsor4"/>
      </w:pPr>
      <w:bookmarkStart w:id="54" w:name="_Toc194844947"/>
      <w:r w:rsidRPr="009661B9">
        <w:t>A „</w:t>
      </w:r>
      <w:proofErr w:type="spellStart"/>
      <w:r w:rsidRPr="009661B9">
        <w:t>book</w:t>
      </w:r>
      <w:proofErr w:type="spellEnd"/>
      <w:r w:rsidRPr="009661B9">
        <w:t>” tábla</w:t>
      </w:r>
      <w:bookmarkEnd w:id="54"/>
    </w:p>
    <w:p w14:paraId="4B3B8B7F" w14:textId="77777777" w:rsidR="003C2896" w:rsidRPr="009661B9" w:rsidRDefault="003C2896" w:rsidP="003C2896">
      <w:pPr>
        <w:jc w:val="both"/>
      </w:pPr>
      <w:r w:rsidRPr="009661B9">
        <w:t>A „</w:t>
      </w:r>
      <w:proofErr w:type="spellStart"/>
      <w:r w:rsidRPr="009661B9">
        <w:t>book</w:t>
      </w:r>
      <w:proofErr w:type="spellEnd"/>
      <w:r w:rsidRPr="009661B9">
        <w:t>” tábla tárolja az egyes könyv típusok fontos adatait, amik elsősorban a weboldalon fognak megjelenni, az egyik legfontosabb és leggyakrabban használt tábla</w:t>
      </w:r>
    </w:p>
    <w:p w14:paraId="4663536A" w14:textId="77777777" w:rsidR="003C2896" w:rsidRPr="009661B9" w:rsidRDefault="003C2896" w:rsidP="00B352CA">
      <w:pPr>
        <w:rPr>
          <w:b/>
          <w:bCs/>
        </w:rPr>
      </w:pPr>
      <w:r w:rsidRPr="009661B9">
        <w:rPr>
          <w:b/>
          <w:bCs/>
        </w:rPr>
        <w:t>Szerkezet</w:t>
      </w:r>
    </w:p>
    <w:tbl>
      <w:tblPr>
        <w:tblStyle w:val="Rcsostblzat"/>
        <w:tblW w:w="0" w:type="auto"/>
        <w:tblLook w:val="04A0" w:firstRow="1" w:lastRow="0" w:firstColumn="1" w:lastColumn="0" w:noHBand="0" w:noVBand="1"/>
      </w:tblPr>
      <w:tblGrid>
        <w:gridCol w:w="1722"/>
        <w:gridCol w:w="1511"/>
        <w:gridCol w:w="3400"/>
        <w:gridCol w:w="1670"/>
      </w:tblGrid>
      <w:tr w:rsidR="003C2896" w:rsidRPr="009661B9" w14:paraId="36330663" w14:textId="77777777" w:rsidTr="00346009">
        <w:tc>
          <w:tcPr>
            <w:tcW w:w="1726" w:type="dxa"/>
            <w:vAlign w:val="center"/>
          </w:tcPr>
          <w:p w14:paraId="6B83DFE6" w14:textId="77777777" w:rsidR="003C2896" w:rsidRPr="009661B9" w:rsidRDefault="003C2896" w:rsidP="00346009">
            <w:pPr>
              <w:jc w:val="center"/>
            </w:pPr>
            <w:r w:rsidRPr="009661B9">
              <w:t>Mező neve</w:t>
            </w:r>
          </w:p>
        </w:tc>
        <w:tc>
          <w:tcPr>
            <w:tcW w:w="1521" w:type="dxa"/>
            <w:vAlign w:val="center"/>
          </w:tcPr>
          <w:p w14:paraId="3D3164F4" w14:textId="77777777" w:rsidR="003C2896" w:rsidRPr="009661B9" w:rsidRDefault="003C2896" w:rsidP="00346009">
            <w:pPr>
              <w:jc w:val="center"/>
            </w:pPr>
            <w:r w:rsidRPr="009661B9">
              <w:t>Mező típusa</w:t>
            </w:r>
          </w:p>
        </w:tc>
        <w:tc>
          <w:tcPr>
            <w:tcW w:w="3552" w:type="dxa"/>
            <w:vAlign w:val="center"/>
          </w:tcPr>
          <w:p w14:paraId="2AFABBC9" w14:textId="77777777" w:rsidR="003C2896" w:rsidRPr="009661B9" w:rsidRDefault="003C2896" w:rsidP="00346009">
            <w:pPr>
              <w:jc w:val="center"/>
            </w:pPr>
            <w:r w:rsidRPr="009661B9">
              <w:t>Leírás</w:t>
            </w:r>
          </w:p>
        </w:tc>
        <w:tc>
          <w:tcPr>
            <w:tcW w:w="1694" w:type="dxa"/>
            <w:vAlign w:val="center"/>
          </w:tcPr>
          <w:p w14:paraId="7002CB02" w14:textId="77777777" w:rsidR="003C2896" w:rsidRPr="009661B9" w:rsidRDefault="003C2896" w:rsidP="00346009">
            <w:pPr>
              <w:jc w:val="center"/>
            </w:pPr>
            <w:r w:rsidRPr="009661B9">
              <w:t>Kulcs/index</w:t>
            </w:r>
          </w:p>
        </w:tc>
      </w:tr>
      <w:tr w:rsidR="003C2896" w:rsidRPr="009661B9" w14:paraId="2A3648A2" w14:textId="77777777" w:rsidTr="00346009">
        <w:tc>
          <w:tcPr>
            <w:tcW w:w="1726" w:type="dxa"/>
            <w:vAlign w:val="center"/>
          </w:tcPr>
          <w:p w14:paraId="5E88C4C7" w14:textId="77777777" w:rsidR="003C2896" w:rsidRPr="009661B9" w:rsidRDefault="003C2896" w:rsidP="00346009">
            <w:proofErr w:type="spellStart"/>
            <w:r w:rsidRPr="009661B9">
              <w:t>ISBN_id</w:t>
            </w:r>
            <w:proofErr w:type="spellEnd"/>
          </w:p>
        </w:tc>
        <w:tc>
          <w:tcPr>
            <w:tcW w:w="1521" w:type="dxa"/>
            <w:vAlign w:val="center"/>
          </w:tcPr>
          <w:p w14:paraId="3FF1E4B4" w14:textId="77777777" w:rsidR="003C2896" w:rsidRPr="009661B9" w:rsidRDefault="003C2896" w:rsidP="00346009">
            <w:pPr>
              <w:jc w:val="center"/>
            </w:pPr>
            <w:r w:rsidRPr="009661B9">
              <w:t>INT</w:t>
            </w:r>
          </w:p>
        </w:tc>
        <w:tc>
          <w:tcPr>
            <w:tcW w:w="3552" w:type="dxa"/>
            <w:vAlign w:val="center"/>
          </w:tcPr>
          <w:p w14:paraId="3DDFA223" w14:textId="77777777" w:rsidR="003C2896" w:rsidRPr="009661B9" w:rsidRDefault="003C2896" w:rsidP="00346009">
            <w:r w:rsidRPr="009661B9">
              <w:t>A könyvtípus egyedi azonosítója</w:t>
            </w:r>
          </w:p>
        </w:tc>
        <w:tc>
          <w:tcPr>
            <w:tcW w:w="1694" w:type="dxa"/>
            <w:vAlign w:val="center"/>
          </w:tcPr>
          <w:p w14:paraId="475BDCE6" w14:textId="77777777" w:rsidR="003C2896" w:rsidRPr="009661B9" w:rsidRDefault="003C2896" w:rsidP="00346009">
            <w:pPr>
              <w:jc w:val="center"/>
            </w:pPr>
            <w:proofErr w:type="spellStart"/>
            <w:r w:rsidRPr="009661B9">
              <w:t>primary</w:t>
            </w:r>
            <w:proofErr w:type="spellEnd"/>
            <w:r w:rsidRPr="009661B9">
              <w:t xml:space="preserve"> </w:t>
            </w:r>
            <w:proofErr w:type="spellStart"/>
            <w:r w:rsidRPr="009661B9">
              <w:t>key</w:t>
            </w:r>
            <w:proofErr w:type="spellEnd"/>
          </w:p>
        </w:tc>
      </w:tr>
      <w:tr w:rsidR="003C2896" w:rsidRPr="009661B9" w14:paraId="0080955F" w14:textId="77777777" w:rsidTr="00346009">
        <w:tc>
          <w:tcPr>
            <w:tcW w:w="1726" w:type="dxa"/>
            <w:vAlign w:val="center"/>
          </w:tcPr>
          <w:p w14:paraId="7F8D49F6" w14:textId="77777777" w:rsidR="003C2896" w:rsidRPr="009661B9" w:rsidRDefault="003C2896" w:rsidP="00346009">
            <w:r w:rsidRPr="009661B9">
              <w:t>ISBN</w:t>
            </w:r>
          </w:p>
        </w:tc>
        <w:tc>
          <w:tcPr>
            <w:tcW w:w="1521" w:type="dxa"/>
            <w:vAlign w:val="center"/>
          </w:tcPr>
          <w:p w14:paraId="6A5B5DC6" w14:textId="77777777" w:rsidR="003C2896" w:rsidRPr="009661B9" w:rsidRDefault="003C2896" w:rsidP="00346009">
            <w:pPr>
              <w:jc w:val="center"/>
            </w:pPr>
            <w:r w:rsidRPr="009661B9">
              <w:t>VARCHAR</w:t>
            </w:r>
          </w:p>
        </w:tc>
        <w:tc>
          <w:tcPr>
            <w:tcW w:w="3552" w:type="dxa"/>
            <w:vAlign w:val="center"/>
          </w:tcPr>
          <w:p w14:paraId="4E295510" w14:textId="77777777" w:rsidR="003C2896" w:rsidRPr="009661B9" w:rsidRDefault="003C2896" w:rsidP="00346009">
            <w:r w:rsidRPr="009661B9">
              <w:t>2007.01.01-ig megjelent könyveknél 11 karakter utána 13</w:t>
            </w:r>
          </w:p>
        </w:tc>
        <w:tc>
          <w:tcPr>
            <w:tcW w:w="1694" w:type="dxa"/>
            <w:vAlign w:val="center"/>
          </w:tcPr>
          <w:p w14:paraId="22B12261" w14:textId="77777777" w:rsidR="003C2896" w:rsidRPr="009661B9" w:rsidRDefault="003C2896" w:rsidP="00346009">
            <w:pPr>
              <w:jc w:val="center"/>
            </w:pPr>
          </w:p>
        </w:tc>
      </w:tr>
      <w:tr w:rsidR="003C2896" w:rsidRPr="009661B9" w14:paraId="7B5F553F" w14:textId="77777777" w:rsidTr="00346009">
        <w:tc>
          <w:tcPr>
            <w:tcW w:w="1726" w:type="dxa"/>
            <w:vAlign w:val="center"/>
          </w:tcPr>
          <w:p w14:paraId="5FEEFE7B" w14:textId="77777777" w:rsidR="003C2896" w:rsidRPr="009661B9" w:rsidRDefault="003C2896" w:rsidP="00346009">
            <w:proofErr w:type="spellStart"/>
            <w:r w:rsidRPr="009661B9">
              <w:t>title</w:t>
            </w:r>
            <w:proofErr w:type="spellEnd"/>
          </w:p>
        </w:tc>
        <w:tc>
          <w:tcPr>
            <w:tcW w:w="1521" w:type="dxa"/>
            <w:vAlign w:val="center"/>
          </w:tcPr>
          <w:p w14:paraId="6EA58B86" w14:textId="77777777" w:rsidR="003C2896" w:rsidRPr="009661B9" w:rsidRDefault="003C2896" w:rsidP="00346009">
            <w:pPr>
              <w:jc w:val="center"/>
            </w:pPr>
            <w:r w:rsidRPr="009661B9">
              <w:t>VARCHAR</w:t>
            </w:r>
          </w:p>
        </w:tc>
        <w:tc>
          <w:tcPr>
            <w:tcW w:w="3552" w:type="dxa"/>
            <w:vAlign w:val="center"/>
          </w:tcPr>
          <w:p w14:paraId="5FE68CFD" w14:textId="77777777" w:rsidR="003C2896" w:rsidRPr="009661B9" w:rsidRDefault="003C2896" w:rsidP="00346009">
            <w:r w:rsidRPr="009661B9">
              <w:t>A könyv címe</w:t>
            </w:r>
          </w:p>
        </w:tc>
        <w:tc>
          <w:tcPr>
            <w:tcW w:w="1694" w:type="dxa"/>
            <w:vAlign w:val="center"/>
          </w:tcPr>
          <w:p w14:paraId="2ABBA2BF" w14:textId="77777777" w:rsidR="003C2896" w:rsidRPr="009661B9" w:rsidRDefault="003C2896" w:rsidP="00346009">
            <w:pPr>
              <w:jc w:val="center"/>
            </w:pPr>
          </w:p>
        </w:tc>
      </w:tr>
      <w:tr w:rsidR="003C2896" w:rsidRPr="009661B9" w14:paraId="073BF861" w14:textId="77777777" w:rsidTr="00346009">
        <w:tc>
          <w:tcPr>
            <w:tcW w:w="1726" w:type="dxa"/>
            <w:vAlign w:val="center"/>
          </w:tcPr>
          <w:p w14:paraId="13564641" w14:textId="77777777" w:rsidR="003C2896" w:rsidRPr="009661B9" w:rsidRDefault="003C2896" w:rsidP="00346009">
            <w:proofErr w:type="spellStart"/>
            <w:r w:rsidRPr="009661B9">
              <w:t>publisher_id</w:t>
            </w:r>
            <w:proofErr w:type="spellEnd"/>
          </w:p>
        </w:tc>
        <w:tc>
          <w:tcPr>
            <w:tcW w:w="1521" w:type="dxa"/>
            <w:vAlign w:val="center"/>
          </w:tcPr>
          <w:p w14:paraId="6FD1E288" w14:textId="77777777" w:rsidR="003C2896" w:rsidRPr="009661B9" w:rsidRDefault="003C2896" w:rsidP="00346009">
            <w:pPr>
              <w:jc w:val="center"/>
            </w:pPr>
            <w:r w:rsidRPr="009661B9">
              <w:t>INT</w:t>
            </w:r>
          </w:p>
        </w:tc>
        <w:tc>
          <w:tcPr>
            <w:tcW w:w="3552" w:type="dxa"/>
            <w:vAlign w:val="center"/>
          </w:tcPr>
          <w:p w14:paraId="61EC8114" w14:textId="77777777" w:rsidR="003C2896" w:rsidRPr="009661B9" w:rsidRDefault="003C2896" w:rsidP="00346009">
            <w:r w:rsidRPr="009661B9">
              <w:t>A könyv kiadójának azonosítója</w:t>
            </w:r>
          </w:p>
        </w:tc>
        <w:tc>
          <w:tcPr>
            <w:tcW w:w="1694" w:type="dxa"/>
            <w:vAlign w:val="center"/>
          </w:tcPr>
          <w:p w14:paraId="4920B7E7" w14:textId="77777777" w:rsidR="003C2896" w:rsidRPr="009661B9" w:rsidRDefault="003C2896" w:rsidP="00346009">
            <w:pPr>
              <w:jc w:val="center"/>
            </w:pPr>
            <w:proofErr w:type="spellStart"/>
            <w:r w:rsidRPr="009661B9">
              <w:t>foreign</w:t>
            </w:r>
            <w:proofErr w:type="spellEnd"/>
            <w:r w:rsidRPr="009661B9">
              <w:t xml:space="preserve"> </w:t>
            </w:r>
            <w:proofErr w:type="spellStart"/>
            <w:r w:rsidRPr="009661B9">
              <w:t>key</w:t>
            </w:r>
            <w:proofErr w:type="spellEnd"/>
          </w:p>
        </w:tc>
      </w:tr>
      <w:tr w:rsidR="003C2896" w:rsidRPr="009661B9" w14:paraId="0DF6A48A" w14:textId="77777777" w:rsidTr="00346009">
        <w:tc>
          <w:tcPr>
            <w:tcW w:w="1726" w:type="dxa"/>
            <w:vAlign w:val="center"/>
          </w:tcPr>
          <w:p w14:paraId="22B46473" w14:textId="77777777" w:rsidR="003C2896" w:rsidRPr="009661B9" w:rsidRDefault="003C2896" w:rsidP="00346009">
            <w:proofErr w:type="spellStart"/>
            <w:r w:rsidRPr="009661B9">
              <w:t>release_date</w:t>
            </w:r>
            <w:proofErr w:type="spellEnd"/>
          </w:p>
        </w:tc>
        <w:tc>
          <w:tcPr>
            <w:tcW w:w="1521" w:type="dxa"/>
            <w:vAlign w:val="center"/>
          </w:tcPr>
          <w:p w14:paraId="7D7E66FE" w14:textId="77777777" w:rsidR="003C2896" w:rsidRPr="009661B9" w:rsidRDefault="003C2896" w:rsidP="00346009">
            <w:pPr>
              <w:jc w:val="center"/>
            </w:pPr>
            <w:r w:rsidRPr="009661B9">
              <w:t>DATE</w:t>
            </w:r>
          </w:p>
        </w:tc>
        <w:tc>
          <w:tcPr>
            <w:tcW w:w="3552" w:type="dxa"/>
            <w:vAlign w:val="center"/>
          </w:tcPr>
          <w:p w14:paraId="75420898" w14:textId="77777777" w:rsidR="003C2896" w:rsidRPr="009661B9" w:rsidRDefault="003C2896" w:rsidP="00346009">
            <w:r w:rsidRPr="009661B9">
              <w:t>A könyv megjelenési dátuma</w:t>
            </w:r>
          </w:p>
        </w:tc>
        <w:tc>
          <w:tcPr>
            <w:tcW w:w="1694" w:type="dxa"/>
            <w:vAlign w:val="center"/>
          </w:tcPr>
          <w:p w14:paraId="0150A5D6" w14:textId="77777777" w:rsidR="003C2896" w:rsidRPr="009661B9" w:rsidRDefault="003C2896" w:rsidP="00346009">
            <w:pPr>
              <w:jc w:val="center"/>
            </w:pPr>
          </w:p>
        </w:tc>
      </w:tr>
      <w:tr w:rsidR="003C2896" w:rsidRPr="009661B9" w14:paraId="3DC36500" w14:textId="77777777" w:rsidTr="00346009">
        <w:tc>
          <w:tcPr>
            <w:tcW w:w="1726" w:type="dxa"/>
            <w:vAlign w:val="center"/>
          </w:tcPr>
          <w:p w14:paraId="4A12F28A" w14:textId="77777777" w:rsidR="003C2896" w:rsidRPr="009661B9" w:rsidRDefault="003C2896" w:rsidP="00346009">
            <w:proofErr w:type="spellStart"/>
            <w:r w:rsidRPr="009661B9">
              <w:t>lang_id</w:t>
            </w:r>
            <w:proofErr w:type="spellEnd"/>
          </w:p>
        </w:tc>
        <w:tc>
          <w:tcPr>
            <w:tcW w:w="1521" w:type="dxa"/>
            <w:vAlign w:val="center"/>
          </w:tcPr>
          <w:p w14:paraId="53EF6426" w14:textId="77777777" w:rsidR="003C2896" w:rsidRPr="009661B9" w:rsidRDefault="003C2896" w:rsidP="00346009">
            <w:pPr>
              <w:jc w:val="center"/>
            </w:pPr>
            <w:r w:rsidRPr="009661B9">
              <w:t>INT</w:t>
            </w:r>
          </w:p>
        </w:tc>
        <w:tc>
          <w:tcPr>
            <w:tcW w:w="3552" w:type="dxa"/>
            <w:vAlign w:val="center"/>
          </w:tcPr>
          <w:p w14:paraId="21E1D707" w14:textId="77777777" w:rsidR="003C2896" w:rsidRPr="009661B9" w:rsidRDefault="003C2896" w:rsidP="00346009">
            <w:r w:rsidRPr="009661B9">
              <w:t>A könyv nyelvének azonosítója</w:t>
            </w:r>
          </w:p>
        </w:tc>
        <w:tc>
          <w:tcPr>
            <w:tcW w:w="1694" w:type="dxa"/>
            <w:vAlign w:val="center"/>
          </w:tcPr>
          <w:p w14:paraId="7002FD7C" w14:textId="77777777" w:rsidR="003C2896" w:rsidRPr="009661B9" w:rsidRDefault="003C2896" w:rsidP="00346009">
            <w:pPr>
              <w:jc w:val="center"/>
            </w:pPr>
            <w:proofErr w:type="spellStart"/>
            <w:r w:rsidRPr="009661B9">
              <w:t>foreign</w:t>
            </w:r>
            <w:proofErr w:type="spellEnd"/>
            <w:r w:rsidRPr="009661B9">
              <w:t xml:space="preserve"> </w:t>
            </w:r>
            <w:proofErr w:type="spellStart"/>
            <w:r w:rsidRPr="009661B9">
              <w:t>key</w:t>
            </w:r>
            <w:proofErr w:type="spellEnd"/>
          </w:p>
        </w:tc>
      </w:tr>
      <w:tr w:rsidR="003C2896" w:rsidRPr="009661B9" w14:paraId="6A355164" w14:textId="77777777" w:rsidTr="00346009">
        <w:tc>
          <w:tcPr>
            <w:tcW w:w="1726" w:type="dxa"/>
            <w:vAlign w:val="center"/>
          </w:tcPr>
          <w:p w14:paraId="0C067AA8" w14:textId="77777777" w:rsidR="003C2896" w:rsidRPr="009661B9" w:rsidRDefault="003C2896" w:rsidP="00346009">
            <w:proofErr w:type="spellStart"/>
            <w:r w:rsidRPr="009661B9">
              <w:t>description</w:t>
            </w:r>
            <w:proofErr w:type="spellEnd"/>
          </w:p>
        </w:tc>
        <w:tc>
          <w:tcPr>
            <w:tcW w:w="1521" w:type="dxa"/>
            <w:vAlign w:val="center"/>
          </w:tcPr>
          <w:p w14:paraId="6F9C47B6" w14:textId="77777777" w:rsidR="003C2896" w:rsidRPr="009661B9" w:rsidRDefault="003C2896" w:rsidP="00346009">
            <w:pPr>
              <w:jc w:val="center"/>
            </w:pPr>
            <w:r w:rsidRPr="009661B9">
              <w:t>TEXT</w:t>
            </w:r>
          </w:p>
        </w:tc>
        <w:tc>
          <w:tcPr>
            <w:tcW w:w="3552" w:type="dxa"/>
            <w:vAlign w:val="center"/>
          </w:tcPr>
          <w:p w14:paraId="5977F24C" w14:textId="77777777" w:rsidR="003C2896" w:rsidRPr="009661B9" w:rsidRDefault="003C2896" w:rsidP="00346009">
            <w:r w:rsidRPr="009661B9">
              <w:t>A könyv rövid leírása</w:t>
            </w:r>
          </w:p>
        </w:tc>
        <w:tc>
          <w:tcPr>
            <w:tcW w:w="1694" w:type="dxa"/>
            <w:vAlign w:val="center"/>
          </w:tcPr>
          <w:p w14:paraId="69973E13" w14:textId="77777777" w:rsidR="003C2896" w:rsidRPr="009661B9" w:rsidRDefault="003C2896" w:rsidP="00346009">
            <w:pPr>
              <w:jc w:val="center"/>
            </w:pPr>
          </w:p>
        </w:tc>
      </w:tr>
      <w:tr w:rsidR="003C2896" w:rsidRPr="009661B9" w14:paraId="20DD0120" w14:textId="77777777" w:rsidTr="00346009">
        <w:tc>
          <w:tcPr>
            <w:tcW w:w="1726" w:type="dxa"/>
            <w:vAlign w:val="center"/>
          </w:tcPr>
          <w:p w14:paraId="1A805826" w14:textId="77777777" w:rsidR="003C2896" w:rsidRPr="009661B9" w:rsidRDefault="003C2896" w:rsidP="00346009">
            <w:r w:rsidRPr="009661B9">
              <w:t>picture_base64</w:t>
            </w:r>
          </w:p>
        </w:tc>
        <w:tc>
          <w:tcPr>
            <w:tcW w:w="1521" w:type="dxa"/>
            <w:vAlign w:val="center"/>
          </w:tcPr>
          <w:p w14:paraId="48C27615" w14:textId="77777777" w:rsidR="003C2896" w:rsidRPr="009661B9" w:rsidRDefault="003C2896" w:rsidP="00346009">
            <w:pPr>
              <w:jc w:val="center"/>
            </w:pPr>
            <w:r w:rsidRPr="009661B9">
              <w:t>TEXT</w:t>
            </w:r>
          </w:p>
        </w:tc>
        <w:tc>
          <w:tcPr>
            <w:tcW w:w="3552" w:type="dxa"/>
            <w:vAlign w:val="center"/>
          </w:tcPr>
          <w:p w14:paraId="6738DA05" w14:textId="77777777" w:rsidR="003C2896" w:rsidRPr="009661B9" w:rsidRDefault="003C2896" w:rsidP="00346009">
            <w:r w:rsidRPr="009661B9">
              <w:t>HTML által felismert base64 formátumban vannak a képek tárolva</w:t>
            </w:r>
          </w:p>
        </w:tc>
        <w:tc>
          <w:tcPr>
            <w:tcW w:w="1694" w:type="dxa"/>
            <w:vAlign w:val="center"/>
          </w:tcPr>
          <w:p w14:paraId="0B10DC38" w14:textId="77777777" w:rsidR="003C2896" w:rsidRPr="009661B9" w:rsidRDefault="003C2896" w:rsidP="00346009">
            <w:pPr>
              <w:jc w:val="center"/>
            </w:pPr>
          </w:p>
        </w:tc>
      </w:tr>
    </w:tbl>
    <w:p w14:paraId="5980E59E" w14:textId="77777777" w:rsidR="003C2896" w:rsidRPr="009661B9" w:rsidRDefault="003C2896" w:rsidP="003C2896">
      <w:pPr>
        <w:spacing w:before="120"/>
      </w:pPr>
      <w:r w:rsidRPr="009661B9">
        <w:rPr>
          <w:noProof/>
        </w:rPr>
        <mc:AlternateContent>
          <mc:Choice Requires="wps">
            <w:drawing>
              <wp:anchor distT="45720" distB="45720" distL="114300" distR="114300" simplePos="0" relativeHeight="251661312" behindDoc="0" locked="0" layoutInCell="1" allowOverlap="1" wp14:anchorId="1556CB8B" wp14:editId="3C797F3F">
                <wp:simplePos x="0" y="0"/>
                <wp:positionH relativeFrom="margin">
                  <wp:align>right</wp:align>
                </wp:positionH>
                <wp:positionV relativeFrom="paragraph">
                  <wp:posOffset>358352</wp:posOffset>
                </wp:positionV>
                <wp:extent cx="5375910" cy="2476500"/>
                <wp:effectExtent l="0" t="0" r="15240" b="19050"/>
                <wp:wrapSquare wrapText="bothSides"/>
                <wp:docPr id="2"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5910" cy="2476500"/>
                        </a:xfrm>
                        <a:prstGeom prst="rect">
                          <a:avLst/>
                        </a:prstGeom>
                        <a:solidFill>
                          <a:srgbClr val="FFFFFF"/>
                        </a:solidFill>
                        <a:ln w="9525">
                          <a:solidFill>
                            <a:srgbClr val="000000"/>
                          </a:solidFill>
                          <a:miter lim="800000"/>
                          <a:headEnd/>
                          <a:tailEnd/>
                        </a:ln>
                      </wps:spPr>
                      <wps:txbx>
                        <w:txbxContent>
                          <w:p w14:paraId="0F48AF06" w14:textId="77777777" w:rsidR="00346009" w:rsidRPr="00F2755B" w:rsidRDefault="00346009" w:rsidP="003C2896">
                            <w:pPr>
                              <w:rPr>
                                <w:rFonts w:ascii="Cascadia Code ExtraLight" w:hAnsi="Cascadia Code ExtraLight"/>
                              </w:rPr>
                            </w:pPr>
                            <w:r w:rsidRPr="00F2755B">
                              <w:rPr>
                                <w:rFonts w:ascii="Cascadia Code ExtraLight" w:hAnsi="Cascadia Code ExtraLight"/>
                              </w:rPr>
                              <w:t xml:space="preserve">CREATE TABLE IF NOT EXISTS </w:t>
                            </w:r>
                            <w:proofErr w:type="spellStart"/>
                            <w:proofErr w:type="gramStart"/>
                            <w:r w:rsidRPr="00F2755B">
                              <w:rPr>
                                <w:rFonts w:ascii="Cascadia Code ExtraLight" w:hAnsi="Cascadia Code ExtraLight"/>
                              </w:rPr>
                              <w:t>book</w:t>
                            </w:r>
                            <w:proofErr w:type="spellEnd"/>
                            <w:r w:rsidRPr="00F2755B">
                              <w:rPr>
                                <w:rFonts w:ascii="Cascadia Code ExtraLight" w:hAnsi="Cascadia Code ExtraLight"/>
                              </w:rPr>
                              <w:t>(</w:t>
                            </w:r>
                            <w:proofErr w:type="gramEnd"/>
                          </w:p>
                          <w:p w14:paraId="726F436E" w14:textId="77777777" w:rsidR="00346009" w:rsidRPr="00F2755B" w:rsidRDefault="00346009" w:rsidP="003C2896">
                            <w:pPr>
                              <w:rPr>
                                <w:rFonts w:ascii="Cascadia Code ExtraLight" w:hAnsi="Cascadia Code ExtraLight"/>
                              </w:rPr>
                            </w:pPr>
                            <w:r w:rsidRPr="00F2755B">
                              <w:rPr>
                                <w:rFonts w:ascii="Cascadia Code ExtraLight" w:hAnsi="Cascadia Code ExtraLight"/>
                              </w:rPr>
                              <w:t xml:space="preserve">    </w:t>
                            </w:r>
                            <w:proofErr w:type="spellStart"/>
                            <w:r w:rsidRPr="00F2755B">
                              <w:rPr>
                                <w:rFonts w:ascii="Cascadia Code ExtraLight" w:hAnsi="Cascadia Code ExtraLight"/>
                              </w:rPr>
                              <w:t>ISBN_id</w:t>
                            </w:r>
                            <w:proofErr w:type="spellEnd"/>
                            <w:r w:rsidRPr="00F2755B">
                              <w:rPr>
                                <w:rFonts w:ascii="Cascadia Code ExtraLight" w:hAnsi="Cascadia Code ExtraLight"/>
                              </w:rPr>
                              <w:t xml:space="preserve"> INT AUTO_INCREMENT PRIMARY KEY,</w:t>
                            </w:r>
                          </w:p>
                          <w:p w14:paraId="317AD364" w14:textId="77777777" w:rsidR="00346009" w:rsidRPr="00F2755B" w:rsidRDefault="00346009" w:rsidP="003C2896">
                            <w:pPr>
                              <w:rPr>
                                <w:rFonts w:ascii="Cascadia Code ExtraLight" w:hAnsi="Cascadia Code ExtraLight"/>
                              </w:rPr>
                            </w:pPr>
                            <w:r w:rsidRPr="00F2755B">
                              <w:rPr>
                                <w:rFonts w:ascii="Cascadia Code ExtraLight" w:hAnsi="Cascadia Code ExtraLight"/>
                              </w:rPr>
                              <w:t xml:space="preserve">    ISBN </w:t>
                            </w:r>
                            <w:proofErr w:type="gramStart"/>
                            <w:r w:rsidRPr="00F2755B">
                              <w:rPr>
                                <w:rFonts w:ascii="Cascadia Code ExtraLight" w:hAnsi="Cascadia Code ExtraLight"/>
                              </w:rPr>
                              <w:t>VARCHAR(</w:t>
                            </w:r>
                            <w:proofErr w:type="gramEnd"/>
                            <w:r w:rsidRPr="00F2755B">
                              <w:rPr>
                                <w:rFonts w:ascii="Cascadia Code ExtraLight" w:hAnsi="Cascadia Code ExtraLight"/>
                              </w:rPr>
                              <w:t>13),</w:t>
                            </w:r>
                          </w:p>
                          <w:p w14:paraId="500C63B1" w14:textId="77777777" w:rsidR="00346009" w:rsidRPr="00F2755B" w:rsidRDefault="00346009" w:rsidP="003C2896">
                            <w:pPr>
                              <w:rPr>
                                <w:rFonts w:ascii="Cascadia Code ExtraLight" w:hAnsi="Cascadia Code ExtraLight"/>
                              </w:rPr>
                            </w:pPr>
                            <w:r w:rsidRPr="00F2755B">
                              <w:rPr>
                                <w:rFonts w:ascii="Cascadia Code ExtraLight" w:hAnsi="Cascadia Code ExtraLight"/>
                              </w:rPr>
                              <w:t xml:space="preserve">    </w:t>
                            </w:r>
                            <w:proofErr w:type="spellStart"/>
                            <w:r w:rsidRPr="00F2755B">
                              <w:rPr>
                                <w:rFonts w:ascii="Cascadia Code ExtraLight" w:hAnsi="Cascadia Code ExtraLight"/>
                              </w:rPr>
                              <w:t>title</w:t>
                            </w:r>
                            <w:proofErr w:type="spellEnd"/>
                            <w:r w:rsidRPr="00F2755B">
                              <w:rPr>
                                <w:rFonts w:ascii="Cascadia Code ExtraLight" w:hAnsi="Cascadia Code ExtraLight"/>
                              </w:rPr>
                              <w:t xml:space="preserve"> </w:t>
                            </w:r>
                            <w:proofErr w:type="gramStart"/>
                            <w:r w:rsidRPr="00F2755B">
                              <w:rPr>
                                <w:rFonts w:ascii="Cascadia Code ExtraLight" w:hAnsi="Cascadia Code ExtraLight"/>
                              </w:rPr>
                              <w:t>VARCHAR(</w:t>
                            </w:r>
                            <w:proofErr w:type="gramEnd"/>
                            <w:r w:rsidRPr="00F2755B">
                              <w:rPr>
                                <w:rFonts w:ascii="Cascadia Code ExtraLight" w:hAnsi="Cascadia Code ExtraLight"/>
                              </w:rPr>
                              <w:t>255),</w:t>
                            </w:r>
                          </w:p>
                          <w:p w14:paraId="06595844" w14:textId="77777777" w:rsidR="00346009" w:rsidRPr="00F2755B" w:rsidRDefault="00346009" w:rsidP="003C2896">
                            <w:pPr>
                              <w:rPr>
                                <w:rFonts w:ascii="Cascadia Code ExtraLight" w:hAnsi="Cascadia Code ExtraLight"/>
                              </w:rPr>
                            </w:pPr>
                            <w:r w:rsidRPr="00F2755B">
                              <w:rPr>
                                <w:rFonts w:ascii="Cascadia Code ExtraLight" w:hAnsi="Cascadia Code ExtraLight"/>
                              </w:rPr>
                              <w:t xml:space="preserve">    </w:t>
                            </w:r>
                            <w:proofErr w:type="spellStart"/>
                            <w:r w:rsidRPr="00F2755B">
                              <w:rPr>
                                <w:rFonts w:ascii="Cascadia Code ExtraLight" w:hAnsi="Cascadia Code ExtraLight"/>
                              </w:rPr>
                              <w:t>publisher_id</w:t>
                            </w:r>
                            <w:proofErr w:type="spellEnd"/>
                            <w:r w:rsidRPr="00F2755B">
                              <w:rPr>
                                <w:rFonts w:ascii="Cascadia Code ExtraLight" w:hAnsi="Cascadia Code ExtraLight"/>
                              </w:rPr>
                              <w:t xml:space="preserve"> INT,</w:t>
                            </w:r>
                          </w:p>
                          <w:p w14:paraId="2C9BEFD0" w14:textId="77777777" w:rsidR="00346009" w:rsidRPr="00F2755B" w:rsidRDefault="00346009" w:rsidP="003C2896">
                            <w:pPr>
                              <w:rPr>
                                <w:rFonts w:ascii="Cascadia Code ExtraLight" w:hAnsi="Cascadia Code ExtraLight"/>
                              </w:rPr>
                            </w:pPr>
                            <w:r w:rsidRPr="00F2755B">
                              <w:rPr>
                                <w:rFonts w:ascii="Cascadia Code ExtraLight" w:hAnsi="Cascadia Code ExtraLight"/>
                              </w:rPr>
                              <w:t xml:space="preserve">    </w:t>
                            </w:r>
                            <w:proofErr w:type="spellStart"/>
                            <w:r w:rsidRPr="00F2755B">
                              <w:rPr>
                                <w:rFonts w:ascii="Cascadia Code ExtraLight" w:hAnsi="Cascadia Code ExtraLight"/>
                              </w:rPr>
                              <w:t>release_date</w:t>
                            </w:r>
                            <w:proofErr w:type="spellEnd"/>
                            <w:r w:rsidRPr="00F2755B">
                              <w:rPr>
                                <w:rFonts w:ascii="Cascadia Code ExtraLight" w:hAnsi="Cascadia Code ExtraLight"/>
                              </w:rPr>
                              <w:t xml:space="preserve"> DATE,</w:t>
                            </w:r>
                          </w:p>
                          <w:p w14:paraId="754BC07F" w14:textId="77777777" w:rsidR="00346009" w:rsidRPr="00F2755B" w:rsidRDefault="00346009" w:rsidP="003C2896">
                            <w:pPr>
                              <w:rPr>
                                <w:rFonts w:ascii="Cascadia Code ExtraLight" w:hAnsi="Cascadia Code ExtraLight"/>
                              </w:rPr>
                            </w:pPr>
                            <w:r w:rsidRPr="00F2755B">
                              <w:rPr>
                                <w:rFonts w:ascii="Cascadia Code ExtraLight" w:hAnsi="Cascadia Code ExtraLight"/>
                              </w:rPr>
                              <w:t xml:space="preserve">    </w:t>
                            </w:r>
                            <w:proofErr w:type="spellStart"/>
                            <w:r w:rsidRPr="00F2755B">
                              <w:rPr>
                                <w:rFonts w:ascii="Cascadia Code ExtraLight" w:hAnsi="Cascadia Code ExtraLight"/>
                              </w:rPr>
                              <w:t>lang_id</w:t>
                            </w:r>
                            <w:proofErr w:type="spellEnd"/>
                            <w:r w:rsidRPr="00F2755B">
                              <w:rPr>
                                <w:rFonts w:ascii="Cascadia Code ExtraLight" w:hAnsi="Cascadia Code ExtraLight"/>
                              </w:rPr>
                              <w:t xml:space="preserve"> INT,</w:t>
                            </w:r>
                          </w:p>
                          <w:p w14:paraId="7624C257" w14:textId="77777777" w:rsidR="00346009" w:rsidRPr="00F2755B" w:rsidRDefault="00346009" w:rsidP="003C2896">
                            <w:pPr>
                              <w:rPr>
                                <w:rFonts w:ascii="Cascadia Code ExtraLight" w:hAnsi="Cascadia Code ExtraLight"/>
                              </w:rPr>
                            </w:pPr>
                            <w:r w:rsidRPr="00F2755B">
                              <w:rPr>
                                <w:rFonts w:ascii="Cascadia Code ExtraLight" w:hAnsi="Cascadia Code ExtraLight"/>
                              </w:rPr>
                              <w:t xml:space="preserve">    </w:t>
                            </w:r>
                            <w:proofErr w:type="spellStart"/>
                            <w:r w:rsidRPr="00F2755B">
                              <w:rPr>
                                <w:rFonts w:ascii="Cascadia Code ExtraLight" w:hAnsi="Cascadia Code ExtraLight"/>
                              </w:rPr>
                              <w:t>description</w:t>
                            </w:r>
                            <w:proofErr w:type="spellEnd"/>
                            <w:r w:rsidRPr="00F2755B">
                              <w:rPr>
                                <w:rFonts w:ascii="Cascadia Code ExtraLight" w:hAnsi="Cascadia Code ExtraLight"/>
                              </w:rPr>
                              <w:t xml:space="preserve"> TEXT,</w:t>
                            </w:r>
                          </w:p>
                          <w:p w14:paraId="7B408DB2" w14:textId="77777777" w:rsidR="00346009" w:rsidRPr="00F2755B" w:rsidRDefault="00346009" w:rsidP="003C2896">
                            <w:pPr>
                              <w:rPr>
                                <w:rFonts w:ascii="Cascadia Code ExtraLight" w:hAnsi="Cascadia Code ExtraLight"/>
                              </w:rPr>
                            </w:pPr>
                            <w:r w:rsidRPr="00F2755B">
                              <w:rPr>
                                <w:rFonts w:ascii="Cascadia Code ExtraLight" w:hAnsi="Cascadia Code ExtraLight"/>
                              </w:rPr>
                              <w:t xml:space="preserve">    picture_base64 TEXT,</w:t>
                            </w:r>
                          </w:p>
                          <w:p w14:paraId="7688DCDF" w14:textId="77777777" w:rsidR="00346009" w:rsidRPr="00F2755B" w:rsidRDefault="00346009" w:rsidP="003C2896">
                            <w:pPr>
                              <w:rPr>
                                <w:rFonts w:ascii="Cascadia Code ExtraLight" w:hAnsi="Cascadia Code ExtraLight"/>
                              </w:rPr>
                            </w:pPr>
                            <w:r w:rsidRPr="00F2755B">
                              <w:rPr>
                                <w:rFonts w:ascii="Cascadia Code ExtraLight" w:hAnsi="Cascadia Code ExtraLight"/>
                              </w:rPr>
                              <w:t xml:space="preserve">    FOREIGN </w:t>
                            </w:r>
                            <w:proofErr w:type="gramStart"/>
                            <w:r w:rsidRPr="00F2755B">
                              <w:rPr>
                                <w:rFonts w:ascii="Cascadia Code ExtraLight" w:hAnsi="Cascadia Code ExtraLight"/>
                              </w:rPr>
                              <w:t>KEY(</w:t>
                            </w:r>
                            <w:proofErr w:type="spellStart"/>
                            <w:proofErr w:type="gramEnd"/>
                            <w:r w:rsidRPr="00F2755B">
                              <w:rPr>
                                <w:rFonts w:ascii="Cascadia Code ExtraLight" w:hAnsi="Cascadia Code ExtraLight"/>
                              </w:rPr>
                              <w:t>lang_id</w:t>
                            </w:r>
                            <w:proofErr w:type="spellEnd"/>
                            <w:r w:rsidRPr="00F2755B">
                              <w:rPr>
                                <w:rFonts w:ascii="Cascadia Code ExtraLight" w:hAnsi="Cascadia Code ExtraLight"/>
                              </w:rPr>
                              <w:t xml:space="preserve">) REFERENCES </w:t>
                            </w:r>
                            <w:proofErr w:type="spellStart"/>
                            <w:r w:rsidRPr="00F2755B">
                              <w:rPr>
                                <w:rFonts w:ascii="Cascadia Code ExtraLight" w:hAnsi="Cascadia Code ExtraLight"/>
                              </w:rPr>
                              <w:t>languages</w:t>
                            </w:r>
                            <w:proofErr w:type="spellEnd"/>
                            <w:r w:rsidRPr="00F2755B">
                              <w:rPr>
                                <w:rFonts w:ascii="Cascadia Code ExtraLight" w:hAnsi="Cascadia Code ExtraLight"/>
                              </w:rPr>
                              <w:t>(</w:t>
                            </w:r>
                            <w:proofErr w:type="spellStart"/>
                            <w:r w:rsidRPr="00F2755B">
                              <w:rPr>
                                <w:rFonts w:ascii="Cascadia Code ExtraLight" w:hAnsi="Cascadia Code ExtraLight"/>
                              </w:rPr>
                              <w:t>lang_id</w:t>
                            </w:r>
                            <w:proofErr w:type="spellEnd"/>
                            <w:r w:rsidRPr="00F2755B">
                              <w:rPr>
                                <w:rFonts w:ascii="Cascadia Code ExtraLight" w:hAnsi="Cascadia Code ExtraLight"/>
                              </w:rPr>
                              <w:t>),</w:t>
                            </w:r>
                          </w:p>
                          <w:p w14:paraId="7B8E56E9" w14:textId="77777777" w:rsidR="00346009" w:rsidRPr="00F2755B" w:rsidRDefault="00346009" w:rsidP="003C2896">
                            <w:pPr>
                              <w:rPr>
                                <w:rFonts w:ascii="Cascadia Code ExtraLight" w:hAnsi="Cascadia Code ExtraLight"/>
                              </w:rPr>
                            </w:pPr>
                            <w:r w:rsidRPr="00F2755B">
                              <w:rPr>
                                <w:rFonts w:ascii="Cascadia Code ExtraLight" w:hAnsi="Cascadia Code ExtraLight"/>
                              </w:rPr>
                              <w:t xml:space="preserve">    FOREIGN </w:t>
                            </w:r>
                            <w:proofErr w:type="gramStart"/>
                            <w:r w:rsidRPr="00F2755B">
                              <w:rPr>
                                <w:rFonts w:ascii="Cascadia Code ExtraLight" w:hAnsi="Cascadia Code ExtraLight"/>
                              </w:rPr>
                              <w:t>KEY(</w:t>
                            </w:r>
                            <w:proofErr w:type="spellStart"/>
                            <w:proofErr w:type="gramEnd"/>
                            <w:r w:rsidRPr="00F2755B">
                              <w:rPr>
                                <w:rFonts w:ascii="Cascadia Code ExtraLight" w:hAnsi="Cascadia Code ExtraLight"/>
                              </w:rPr>
                              <w:t>publisher_id</w:t>
                            </w:r>
                            <w:proofErr w:type="spellEnd"/>
                            <w:r w:rsidRPr="00F2755B">
                              <w:rPr>
                                <w:rFonts w:ascii="Cascadia Code ExtraLight" w:hAnsi="Cascadia Code ExtraLight"/>
                              </w:rPr>
                              <w:t xml:space="preserve">) REFERENCES </w:t>
                            </w:r>
                            <w:proofErr w:type="spellStart"/>
                            <w:r w:rsidRPr="00F2755B">
                              <w:rPr>
                                <w:rFonts w:ascii="Cascadia Code ExtraLight" w:hAnsi="Cascadia Code ExtraLight"/>
                              </w:rPr>
                              <w:t>publishers</w:t>
                            </w:r>
                            <w:proofErr w:type="spellEnd"/>
                            <w:r w:rsidRPr="00F2755B">
                              <w:rPr>
                                <w:rFonts w:ascii="Cascadia Code ExtraLight" w:hAnsi="Cascadia Code ExtraLight"/>
                              </w:rPr>
                              <w:t>(</w:t>
                            </w:r>
                            <w:proofErr w:type="spellStart"/>
                            <w:r w:rsidRPr="00F2755B">
                              <w:rPr>
                                <w:rFonts w:ascii="Cascadia Code ExtraLight" w:hAnsi="Cascadia Code ExtraLight"/>
                              </w:rPr>
                              <w:t>publisher_id</w:t>
                            </w:r>
                            <w:proofErr w:type="spellEnd"/>
                            <w:r w:rsidRPr="00F2755B">
                              <w:rPr>
                                <w:rFonts w:ascii="Cascadia Code ExtraLight" w:hAnsi="Cascadia Code ExtraLight"/>
                              </w:rPr>
                              <w:t>)</w:t>
                            </w:r>
                          </w:p>
                          <w:p w14:paraId="1EA92B3F" w14:textId="77777777" w:rsidR="00346009" w:rsidRPr="00F2755B" w:rsidRDefault="00346009" w:rsidP="003C2896">
                            <w:pPr>
                              <w:rPr>
                                <w:rFonts w:ascii="Cascadia Code ExtraLight" w:hAnsi="Cascadia Code ExtraLight"/>
                              </w:rPr>
                            </w:pPr>
                            <w:r w:rsidRPr="00F2755B">
                              <w:rPr>
                                <w:rFonts w:ascii="Cascadia Code ExtraLight" w:hAnsi="Cascadia Code ExtraLight"/>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56CB8B" id="_x0000_s1032" type="#_x0000_t202" style="position:absolute;margin-left:372.1pt;margin-top:28.2pt;width:423.3pt;height:195pt;z-index:25166131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">
                <v:textbox>
                  <w:txbxContent>
                    <w:p w14:paraId="0F48AF06" w14:textId="77777777" w:rsidR="00346009" w:rsidRPr="00F2755B" w:rsidRDefault="00346009" w:rsidP="003C2896">
                      <w:pPr>
                        <w:rPr>
                          <w:rFonts w:ascii="Cascadia Code ExtraLight" w:hAnsi="Cascadia Code ExtraLight"/>
                        </w:rPr>
                      </w:pPr>
                      <w:r w:rsidRPr="00F2755B">
                        <w:rPr>
                          <w:rFonts w:ascii="Cascadia Code ExtraLight" w:hAnsi="Cascadia Code ExtraLight"/>
                        </w:rPr>
                        <w:t xml:space="preserve">CREATE TABLE IF NOT EXISTS </w:t>
                      </w:r>
                      <w:proofErr w:type="spellStart"/>
                      <w:proofErr w:type="gramStart"/>
                      <w:r w:rsidRPr="00F2755B">
                        <w:rPr>
                          <w:rFonts w:ascii="Cascadia Code ExtraLight" w:hAnsi="Cascadia Code ExtraLight"/>
                        </w:rPr>
                        <w:t>book</w:t>
                      </w:r>
                      <w:proofErr w:type="spellEnd"/>
                      <w:r w:rsidRPr="00F2755B">
                        <w:rPr>
                          <w:rFonts w:ascii="Cascadia Code ExtraLight" w:hAnsi="Cascadia Code ExtraLight"/>
                        </w:rPr>
                        <w:t>(</w:t>
                      </w:r>
                      <w:proofErr w:type="gramEnd"/>
                    </w:p>
                    <w:p w14:paraId="726F436E" w14:textId="77777777" w:rsidR="00346009" w:rsidRPr="00F2755B" w:rsidRDefault="00346009" w:rsidP="003C2896">
                      <w:pPr>
                        <w:rPr>
                          <w:rFonts w:ascii="Cascadia Code ExtraLight" w:hAnsi="Cascadia Code ExtraLight"/>
                        </w:rPr>
                      </w:pPr>
                      <w:r w:rsidRPr="00F2755B">
                        <w:rPr>
                          <w:rFonts w:ascii="Cascadia Code ExtraLight" w:hAnsi="Cascadia Code ExtraLight"/>
                        </w:rPr>
                        <w:t xml:space="preserve">    </w:t>
                      </w:r>
                      <w:proofErr w:type="spellStart"/>
                      <w:r w:rsidRPr="00F2755B">
                        <w:rPr>
                          <w:rFonts w:ascii="Cascadia Code ExtraLight" w:hAnsi="Cascadia Code ExtraLight"/>
                        </w:rPr>
                        <w:t>ISBN_id</w:t>
                      </w:r>
                      <w:proofErr w:type="spellEnd"/>
                      <w:r w:rsidRPr="00F2755B">
                        <w:rPr>
                          <w:rFonts w:ascii="Cascadia Code ExtraLight" w:hAnsi="Cascadia Code ExtraLight"/>
                        </w:rPr>
                        <w:t xml:space="preserve"> INT AUTO_INCREMENT PRIMARY KEY,</w:t>
                      </w:r>
                    </w:p>
                    <w:p w14:paraId="317AD364" w14:textId="77777777" w:rsidR="00346009" w:rsidRPr="00F2755B" w:rsidRDefault="00346009" w:rsidP="003C2896">
                      <w:pPr>
                        <w:rPr>
                          <w:rFonts w:ascii="Cascadia Code ExtraLight" w:hAnsi="Cascadia Code ExtraLight"/>
                        </w:rPr>
                      </w:pPr>
                      <w:r w:rsidRPr="00F2755B">
                        <w:rPr>
                          <w:rFonts w:ascii="Cascadia Code ExtraLight" w:hAnsi="Cascadia Code ExtraLight"/>
                        </w:rPr>
                        <w:t xml:space="preserve">    ISBN </w:t>
                      </w:r>
                      <w:proofErr w:type="gramStart"/>
                      <w:r w:rsidRPr="00F2755B">
                        <w:rPr>
                          <w:rFonts w:ascii="Cascadia Code ExtraLight" w:hAnsi="Cascadia Code ExtraLight"/>
                        </w:rPr>
                        <w:t>VARCHAR(</w:t>
                      </w:r>
                      <w:proofErr w:type="gramEnd"/>
                      <w:r w:rsidRPr="00F2755B">
                        <w:rPr>
                          <w:rFonts w:ascii="Cascadia Code ExtraLight" w:hAnsi="Cascadia Code ExtraLight"/>
                        </w:rPr>
                        <w:t>13),</w:t>
                      </w:r>
                    </w:p>
                    <w:p w14:paraId="500C63B1" w14:textId="77777777" w:rsidR="00346009" w:rsidRPr="00F2755B" w:rsidRDefault="00346009" w:rsidP="003C2896">
                      <w:pPr>
                        <w:rPr>
                          <w:rFonts w:ascii="Cascadia Code ExtraLight" w:hAnsi="Cascadia Code ExtraLight"/>
                        </w:rPr>
                      </w:pPr>
                      <w:r w:rsidRPr="00F2755B">
                        <w:rPr>
                          <w:rFonts w:ascii="Cascadia Code ExtraLight" w:hAnsi="Cascadia Code ExtraLight"/>
                        </w:rPr>
                        <w:t xml:space="preserve">    </w:t>
                      </w:r>
                      <w:proofErr w:type="spellStart"/>
                      <w:r w:rsidRPr="00F2755B">
                        <w:rPr>
                          <w:rFonts w:ascii="Cascadia Code ExtraLight" w:hAnsi="Cascadia Code ExtraLight"/>
                        </w:rPr>
                        <w:t>title</w:t>
                      </w:r>
                      <w:proofErr w:type="spellEnd"/>
                      <w:r w:rsidRPr="00F2755B">
                        <w:rPr>
                          <w:rFonts w:ascii="Cascadia Code ExtraLight" w:hAnsi="Cascadia Code ExtraLight"/>
                        </w:rPr>
                        <w:t xml:space="preserve"> </w:t>
                      </w:r>
                      <w:proofErr w:type="gramStart"/>
                      <w:r w:rsidRPr="00F2755B">
                        <w:rPr>
                          <w:rFonts w:ascii="Cascadia Code ExtraLight" w:hAnsi="Cascadia Code ExtraLight"/>
                        </w:rPr>
                        <w:t>VARCHAR(</w:t>
                      </w:r>
                      <w:proofErr w:type="gramEnd"/>
                      <w:r w:rsidRPr="00F2755B">
                        <w:rPr>
                          <w:rFonts w:ascii="Cascadia Code ExtraLight" w:hAnsi="Cascadia Code ExtraLight"/>
                        </w:rPr>
                        <w:t>255),</w:t>
                      </w:r>
                    </w:p>
                    <w:p w14:paraId="06595844" w14:textId="77777777" w:rsidR="00346009" w:rsidRPr="00F2755B" w:rsidRDefault="00346009" w:rsidP="003C2896">
                      <w:pPr>
                        <w:rPr>
                          <w:rFonts w:ascii="Cascadia Code ExtraLight" w:hAnsi="Cascadia Code ExtraLight"/>
                        </w:rPr>
                      </w:pPr>
                      <w:r w:rsidRPr="00F2755B">
                        <w:rPr>
                          <w:rFonts w:ascii="Cascadia Code ExtraLight" w:hAnsi="Cascadia Code ExtraLight"/>
                        </w:rPr>
                        <w:t xml:space="preserve">    </w:t>
                      </w:r>
                      <w:proofErr w:type="spellStart"/>
                      <w:r w:rsidRPr="00F2755B">
                        <w:rPr>
                          <w:rFonts w:ascii="Cascadia Code ExtraLight" w:hAnsi="Cascadia Code ExtraLight"/>
                        </w:rPr>
                        <w:t>publisher_id</w:t>
                      </w:r>
                      <w:proofErr w:type="spellEnd"/>
                      <w:r w:rsidRPr="00F2755B">
                        <w:rPr>
                          <w:rFonts w:ascii="Cascadia Code ExtraLight" w:hAnsi="Cascadia Code ExtraLight"/>
                        </w:rPr>
                        <w:t xml:space="preserve"> INT,</w:t>
                      </w:r>
                    </w:p>
                    <w:p w14:paraId="2C9BEFD0" w14:textId="77777777" w:rsidR="00346009" w:rsidRPr="00F2755B" w:rsidRDefault="00346009" w:rsidP="003C2896">
                      <w:pPr>
                        <w:rPr>
                          <w:rFonts w:ascii="Cascadia Code ExtraLight" w:hAnsi="Cascadia Code ExtraLight"/>
                        </w:rPr>
                      </w:pPr>
                      <w:r w:rsidRPr="00F2755B">
                        <w:rPr>
                          <w:rFonts w:ascii="Cascadia Code ExtraLight" w:hAnsi="Cascadia Code ExtraLight"/>
                        </w:rPr>
                        <w:t xml:space="preserve">    </w:t>
                      </w:r>
                      <w:proofErr w:type="spellStart"/>
                      <w:r w:rsidRPr="00F2755B">
                        <w:rPr>
                          <w:rFonts w:ascii="Cascadia Code ExtraLight" w:hAnsi="Cascadia Code ExtraLight"/>
                        </w:rPr>
                        <w:t>release_date</w:t>
                      </w:r>
                      <w:proofErr w:type="spellEnd"/>
                      <w:r w:rsidRPr="00F2755B">
                        <w:rPr>
                          <w:rFonts w:ascii="Cascadia Code ExtraLight" w:hAnsi="Cascadia Code ExtraLight"/>
                        </w:rPr>
                        <w:t xml:space="preserve"> DATE,</w:t>
                      </w:r>
                    </w:p>
                    <w:p w14:paraId="754BC07F" w14:textId="77777777" w:rsidR="00346009" w:rsidRPr="00F2755B" w:rsidRDefault="00346009" w:rsidP="003C2896">
                      <w:pPr>
                        <w:rPr>
                          <w:rFonts w:ascii="Cascadia Code ExtraLight" w:hAnsi="Cascadia Code ExtraLight"/>
                        </w:rPr>
                      </w:pPr>
                      <w:r w:rsidRPr="00F2755B">
                        <w:rPr>
                          <w:rFonts w:ascii="Cascadia Code ExtraLight" w:hAnsi="Cascadia Code ExtraLight"/>
                        </w:rPr>
                        <w:t xml:space="preserve">    </w:t>
                      </w:r>
                      <w:proofErr w:type="spellStart"/>
                      <w:r w:rsidRPr="00F2755B">
                        <w:rPr>
                          <w:rFonts w:ascii="Cascadia Code ExtraLight" w:hAnsi="Cascadia Code ExtraLight"/>
                        </w:rPr>
                        <w:t>lang_id</w:t>
                      </w:r>
                      <w:proofErr w:type="spellEnd"/>
                      <w:r w:rsidRPr="00F2755B">
                        <w:rPr>
                          <w:rFonts w:ascii="Cascadia Code ExtraLight" w:hAnsi="Cascadia Code ExtraLight"/>
                        </w:rPr>
                        <w:t xml:space="preserve"> INT,</w:t>
                      </w:r>
                    </w:p>
                    <w:p w14:paraId="7624C257" w14:textId="77777777" w:rsidR="00346009" w:rsidRPr="00F2755B" w:rsidRDefault="00346009" w:rsidP="003C2896">
                      <w:pPr>
                        <w:rPr>
                          <w:rFonts w:ascii="Cascadia Code ExtraLight" w:hAnsi="Cascadia Code ExtraLight"/>
                        </w:rPr>
                      </w:pPr>
                      <w:r w:rsidRPr="00F2755B">
                        <w:rPr>
                          <w:rFonts w:ascii="Cascadia Code ExtraLight" w:hAnsi="Cascadia Code ExtraLight"/>
                        </w:rPr>
                        <w:t xml:space="preserve">    </w:t>
                      </w:r>
                      <w:proofErr w:type="spellStart"/>
                      <w:r w:rsidRPr="00F2755B">
                        <w:rPr>
                          <w:rFonts w:ascii="Cascadia Code ExtraLight" w:hAnsi="Cascadia Code ExtraLight"/>
                        </w:rPr>
                        <w:t>description</w:t>
                      </w:r>
                      <w:proofErr w:type="spellEnd"/>
                      <w:r w:rsidRPr="00F2755B">
                        <w:rPr>
                          <w:rFonts w:ascii="Cascadia Code ExtraLight" w:hAnsi="Cascadia Code ExtraLight"/>
                        </w:rPr>
                        <w:t xml:space="preserve"> TEXT,</w:t>
                      </w:r>
                    </w:p>
                    <w:p w14:paraId="7B408DB2" w14:textId="77777777" w:rsidR="00346009" w:rsidRPr="00F2755B" w:rsidRDefault="00346009" w:rsidP="003C2896">
                      <w:pPr>
                        <w:rPr>
                          <w:rFonts w:ascii="Cascadia Code ExtraLight" w:hAnsi="Cascadia Code ExtraLight"/>
                        </w:rPr>
                      </w:pPr>
                      <w:r w:rsidRPr="00F2755B">
                        <w:rPr>
                          <w:rFonts w:ascii="Cascadia Code ExtraLight" w:hAnsi="Cascadia Code ExtraLight"/>
                        </w:rPr>
                        <w:t xml:space="preserve">    picture_base64 TEXT,</w:t>
                      </w:r>
                    </w:p>
                    <w:p w14:paraId="7688DCDF" w14:textId="77777777" w:rsidR="00346009" w:rsidRPr="00F2755B" w:rsidRDefault="00346009" w:rsidP="003C2896">
                      <w:pPr>
                        <w:rPr>
                          <w:rFonts w:ascii="Cascadia Code ExtraLight" w:hAnsi="Cascadia Code ExtraLight"/>
                        </w:rPr>
                      </w:pPr>
                      <w:r w:rsidRPr="00F2755B">
                        <w:rPr>
                          <w:rFonts w:ascii="Cascadia Code ExtraLight" w:hAnsi="Cascadia Code ExtraLight"/>
                        </w:rPr>
                        <w:t xml:space="preserve">    FOREIGN </w:t>
                      </w:r>
                      <w:proofErr w:type="gramStart"/>
                      <w:r w:rsidRPr="00F2755B">
                        <w:rPr>
                          <w:rFonts w:ascii="Cascadia Code ExtraLight" w:hAnsi="Cascadia Code ExtraLight"/>
                        </w:rPr>
                        <w:t>KEY(</w:t>
                      </w:r>
                      <w:proofErr w:type="spellStart"/>
                      <w:proofErr w:type="gramEnd"/>
                      <w:r w:rsidRPr="00F2755B">
                        <w:rPr>
                          <w:rFonts w:ascii="Cascadia Code ExtraLight" w:hAnsi="Cascadia Code ExtraLight"/>
                        </w:rPr>
                        <w:t>lang_id</w:t>
                      </w:r>
                      <w:proofErr w:type="spellEnd"/>
                      <w:r w:rsidRPr="00F2755B">
                        <w:rPr>
                          <w:rFonts w:ascii="Cascadia Code ExtraLight" w:hAnsi="Cascadia Code ExtraLight"/>
                        </w:rPr>
                        <w:t xml:space="preserve">) REFERENCES </w:t>
                      </w:r>
                      <w:proofErr w:type="spellStart"/>
                      <w:r w:rsidRPr="00F2755B">
                        <w:rPr>
                          <w:rFonts w:ascii="Cascadia Code ExtraLight" w:hAnsi="Cascadia Code ExtraLight"/>
                        </w:rPr>
                        <w:t>languages</w:t>
                      </w:r>
                      <w:proofErr w:type="spellEnd"/>
                      <w:r w:rsidRPr="00F2755B">
                        <w:rPr>
                          <w:rFonts w:ascii="Cascadia Code ExtraLight" w:hAnsi="Cascadia Code ExtraLight"/>
                        </w:rPr>
                        <w:t>(</w:t>
                      </w:r>
                      <w:proofErr w:type="spellStart"/>
                      <w:r w:rsidRPr="00F2755B">
                        <w:rPr>
                          <w:rFonts w:ascii="Cascadia Code ExtraLight" w:hAnsi="Cascadia Code ExtraLight"/>
                        </w:rPr>
                        <w:t>lang_id</w:t>
                      </w:r>
                      <w:proofErr w:type="spellEnd"/>
                      <w:r w:rsidRPr="00F2755B">
                        <w:rPr>
                          <w:rFonts w:ascii="Cascadia Code ExtraLight" w:hAnsi="Cascadia Code ExtraLight"/>
                        </w:rPr>
                        <w:t>),</w:t>
                      </w:r>
                    </w:p>
                    <w:p w14:paraId="7B8E56E9" w14:textId="77777777" w:rsidR="00346009" w:rsidRPr="00F2755B" w:rsidRDefault="00346009" w:rsidP="003C2896">
                      <w:pPr>
                        <w:rPr>
                          <w:rFonts w:ascii="Cascadia Code ExtraLight" w:hAnsi="Cascadia Code ExtraLight"/>
                        </w:rPr>
                      </w:pPr>
                      <w:r w:rsidRPr="00F2755B">
                        <w:rPr>
                          <w:rFonts w:ascii="Cascadia Code ExtraLight" w:hAnsi="Cascadia Code ExtraLight"/>
                        </w:rPr>
                        <w:t xml:space="preserve">    FOREIGN </w:t>
                      </w:r>
                      <w:proofErr w:type="gramStart"/>
                      <w:r w:rsidRPr="00F2755B">
                        <w:rPr>
                          <w:rFonts w:ascii="Cascadia Code ExtraLight" w:hAnsi="Cascadia Code ExtraLight"/>
                        </w:rPr>
                        <w:t>KEY(</w:t>
                      </w:r>
                      <w:proofErr w:type="spellStart"/>
                      <w:proofErr w:type="gramEnd"/>
                      <w:r w:rsidRPr="00F2755B">
                        <w:rPr>
                          <w:rFonts w:ascii="Cascadia Code ExtraLight" w:hAnsi="Cascadia Code ExtraLight"/>
                        </w:rPr>
                        <w:t>publisher_id</w:t>
                      </w:r>
                      <w:proofErr w:type="spellEnd"/>
                      <w:r w:rsidRPr="00F2755B">
                        <w:rPr>
                          <w:rFonts w:ascii="Cascadia Code ExtraLight" w:hAnsi="Cascadia Code ExtraLight"/>
                        </w:rPr>
                        <w:t xml:space="preserve">) REFERENCES </w:t>
                      </w:r>
                      <w:proofErr w:type="spellStart"/>
                      <w:r w:rsidRPr="00F2755B">
                        <w:rPr>
                          <w:rFonts w:ascii="Cascadia Code ExtraLight" w:hAnsi="Cascadia Code ExtraLight"/>
                        </w:rPr>
                        <w:t>publishers</w:t>
                      </w:r>
                      <w:proofErr w:type="spellEnd"/>
                      <w:r w:rsidRPr="00F2755B">
                        <w:rPr>
                          <w:rFonts w:ascii="Cascadia Code ExtraLight" w:hAnsi="Cascadia Code ExtraLight"/>
                        </w:rPr>
                        <w:t>(</w:t>
                      </w:r>
                      <w:proofErr w:type="spellStart"/>
                      <w:r w:rsidRPr="00F2755B">
                        <w:rPr>
                          <w:rFonts w:ascii="Cascadia Code ExtraLight" w:hAnsi="Cascadia Code ExtraLight"/>
                        </w:rPr>
                        <w:t>publisher_id</w:t>
                      </w:r>
                      <w:proofErr w:type="spellEnd"/>
                      <w:r w:rsidRPr="00F2755B">
                        <w:rPr>
                          <w:rFonts w:ascii="Cascadia Code ExtraLight" w:hAnsi="Cascadia Code ExtraLight"/>
                        </w:rPr>
                        <w:t>)</w:t>
                      </w:r>
                    </w:p>
                    <w:p w14:paraId="1EA92B3F" w14:textId="77777777" w:rsidR="00346009" w:rsidRPr="00F2755B" w:rsidRDefault="00346009" w:rsidP="003C2896">
                      <w:pPr>
                        <w:rPr>
                          <w:rFonts w:ascii="Cascadia Code ExtraLight" w:hAnsi="Cascadia Code ExtraLight"/>
                        </w:rPr>
                      </w:pPr>
                      <w:r w:rsidRPr="00F2755B">
                        <w:rPr>
                          <w:rFonts w:ascii="Cascadia Code ExtraLight" w:hAnsi="Cascadia Code ExtraLight"/>
                        </w:rPr>
                        <w:t>);</w:t>
                      </w:r>
                    </w:p>
                  </w:txbxContent>
                </v:textbox>
                <w10:wrap type="square" anchorx="margin"/>
              </v:shape>
            </w:pict>
          </mc:Fallback>
        </mc:AlternateContent>
      </w:r>
      <w:r w:rsidRPr="009661B9">
        <w:t>SQL parancs</w:t>
      </w:r>
    </w:p>
    <w:p w14:paraId="40F5B2B1" w14:textId="77777777" w:rsidR="003C2896" w:rsidRPr="009661B9" w:rsidRDefault="003C2896" w:rsidP="003C2896"/>
    <w:p w14:paraId="2CD51767" w14:textId="77777777" w:rsidR="003C2896" w:rsidRPr="009661B9" w:rsidRDefault="003C2896" w:rsidP="003C2896">
      <w:r w:rsidRPr="009661B9">
        <w:br w:type="page"/>
      </w:r>
    </w:p>
    <w:p w14:paraId="05EFA1DD" w14:textId="77777777" w:rsidR="003C2896" w:rsidRPr="009661B9" w:rsidRDefault="003C2896" w:rsidP="0027581F">
      <w:pPr>
        <w:pStyle w:val="Cmsor4"/>
      </w:pPr>
      <w:bookmarkStart w:id="55" w:name="_Toc194844948"/>
      <w:r w:rsidRPr="009661B9">
        <w:lastRenderedPageBreak/>
        <w:t>A „</w:t>
      </w:r>
      <w:proofErr w:type="spellStart"/>
      <w:r w:rsidRPr="009661B9">
        <w:t>languages</w:t>
      </w:r>
      <w:proofErr w:type="spellEnd"/>
      <w:r w:rsidRPr="009661B9">
        <w:t>” tábla</w:t>
      </w:r>
      <w:bookmarkEnd w:id="55"/>
    </w:p>
    <w:p w14:paraId="55214DC9" w14:textId="14AA2730" w:rsidR="003C2896" w:rsidRPr="009661B9" w:rsidRDefault="003C2896" w:rsidP="003C2896">
      <w:r w:rsidRPr="009661B9">
        <w:t>A „</w:t>
      </w:r>
      <w:proofErr w:type="spellStart"/>
      <w:r w:rsidRPr="009661B9">
        <w:t>languages</w:t>
      </w:r>
      <w:proofErr w:type="spellEnd"/>
      <w:r w:rsidRPr="009661B9">
        <w:t>” tábla tárolja a könyvek nyelveit</w:t>
      </w:r>
      <w:r w:rsidR="00D72FEF" w:rsidRPr="009661B9">
        <w:t>.</w:t>
      </w:r>
    </w:p>
    <w:p w14:paraId="79B20231" w14:textId="77777777" w:rsidR="003C2896" w:rsidRPr="009661B9" w:rsidRDefault="003C2896" w:rsidP="003C2896">
      <w:r w:rsidRPr="009661B9">
        <w:t>Szerkezet</w:t>
      </w:r>
    </w:p>
    <w:tbl>
      <w:tblPr>
        <w:tblStyle w:val="Rcsostblzat"/>
        <w:tblW w:w="0" w:type="auto"/>
        <w:tblLook w:val="04A0" w:firstRow="1" w:lastRow="0" w:firstColumn="1" w:lastColumn="0" w:noHBand="0" w:noVBand="1"/>
      </w:tblPr>
      <w:tblGrid>
        <w:gridCol w:w="1521"/>
        <w:gridCol w:w="1684"/>
        <w:gridCol w:w="3421"/>
        <w:gridCol w:w="1677"/>
      </w:tblGrid>
      <w:tr w:rsidR="003C2896" w:rsidRPr="009661B9" w14:paraId="1B536748" w14:textId="77777777" w:rsidTr="00346009">
        <w:tc>
          <w:tcPr>
            <w:tcW w:w="1555" w:type="dxa"/>
            <w:vAlign w:val="center"/>
          </w:tcPr>
          <w:p w14:paraId="3D0AFA67" w14:textId="77777777" w:rsidR="003C2896" w:rsidRPr="009661B9" w:rsidRDefault="003C2896" w:rsidP="00346009">
            <w:pPr>
              <w:jc w:val="center"/>
            </w:pPr>
            <w:r w:rsidRPr="009661B9">
              <w:t>Mező neve</w:t>
            </w:r>
          </w:p>
        </w:tc>
        <w:tc>
          <w:tcPr>
            <w:tcW w:w="1701" w:type="dxa"/>
            <w:vAlign w:val="center"/>
          </w:tcPr>
          <w:p w14:paraId="69350AC5" w14:textId="77777777" w:rsidR="003C2896" w:rsidRPr="009661B9" w:rsidRDefault="003C2896" w:rsidP="00346009">
            <w:pPr>
              <w:jc w:val="center"/>
            </w:pPr>
            <w:r w:rsidRPr="009661B9">
              <w:t>Mező típusa</w:t>
            </w:r>
          </w:p>
        </w:tc>
        <w:tc>
          <w:tcPr>
            <w:tcW w:w="3543" w:type="dxa"/>
            <w:vAlign w:val="center"/>
          </w:tcPr>
          <w:p w14:paraId="32EB211A" w14:textId="77777777" w:rsidR="003C2896" w:rsidRPr="009661B9" w:rsidRDefault="003C2896" w:rsidP="00346009">
            <w:pPr>
              <w:jc w:val="center"/>
            </w:pPr>
            <w:r w:rsidRPr="009661B9">
              <w:t>Leírás</w:t>
            </w:r>
          </w:p>
        </w:tc>
        <w:tc>
          <w:tcPr>
            <w:tcW w:w="1694" w:type="dxa"/>
            <w:vAlign w:val="center"/>
          </w:tcPr>
          <w:p w14:paraId="0161ADC1" w14:textId="77777777" w:rsidR="003C2896" w:rsidRPr="009661B9" w:rsidRDefault="003C2896" w:rsidP="00346009">
            <w:pPr>
              <w:jc w:val="center"/>
            </w:pPr>
            <w:r w:rsidRPr="009661B9">
              <w:t>Kulcs/index</w:t>
            </w:r>
          </w:p>
        </w:tc>
      </w:tr>
      <w:tr w:rsidR="003C2896" w:rsidRPr="009661B9" w14:paraId="72ABFF96" w14:textId="77777777" w:rsidTr="00346009">
        <w:tc>
          <w:tcPr>
            <w:tcW w:w="1555" w:type="dxa"/>
            <w:vAlign w:val="center"/>
          </w:tcPr>
          <w:p w14:paraId="69AE0867" w14:textId="77777777" w:rsidR="003C2896" w:rsidRPr="009661B9" w:rsidRDefault="003C2896" w:rsidP="00346009">
            <w:proofErr w:type="spellStart"/>
            <w:r w:rsidRPr="009661B9">
              <w:t>lang_id</w:t>
            </w:r>
            <w:proofErr w:type="spellEnd"/>
          </w:p>
        </w:tc>
        <w:tc>
          <w:tcPr>
            <w:tcW w:w="1701" w:type="dxa"/>
            <w:vAlign w:val="center"/>
          </w:tcPr>
          <w:p w14:paraId="54853531" w14:textId="77777777" w:rsidR="003C2896" w:rsidRPr="009661B9" w:rsidRDefault="003C2896" w:rsidP="00346009">
            <w:pPr>
              <w:jc w:val="center"/>
            </w:pPr>
            <w:r w:rsidRPr="009661B9">
              <w:t>INT</w:t>
            </w:r>
          </w:p>
        </w:tc>
        <w:tc>
          <w:tcPr>
            <w:tcW w:w="3543" w:type="dxa"/>
            <w:vAlign w:val="center"/>
          </w:tcPr>
          <w:p w14:paraId="15566BD3" w14:textId="77777777" w:rsidR="003C2896" w:rsidRPr="009661B9" w:rsidRDefault="003C2896" w:rsidP="00346009">
            <w:r w:rsidRPr="009661B9">
              <w:t>A könyv nyelvének egyedi azonosítója</w:t>
            </w:r>
          </w:p>
        </w:tc>
        <w:tc>
          <w:tcPr>
            <w:tcW w:w="1694" w:type="dxa"/>
            <w:vAlign w:val="center"/>
          </w:tcPr>
          <w:p w14:paraId="2F733B05" w14:textId="77777777" w:rsidR="003C2896" w:rsidRPr="009661B9" w:rsidRDefault="003C2896" w:rsidP="00346009">
            <w:pPr>
              <w:jc w:val="center"/>
            </w:pPr>
            <w:proofErr w:type="spellStart"/>
            <w:r w:rsidRPr="009661B9">
              <w:t>primary</w:t>
            </w:r>
            <w:proofErr w:type="spellEnd"/>
            <w:r w:rsidRPr="009661B9">
              <w:t xml:space="preserve"> </w:t>
            </w:r>
            <w:proofErr w:type="spellStart"/>
            <w:r w:rsidRPr="009661B9">
              <w:t>key</w:t>
            </w:r>
            <w:proofErr w:type="spellEnd"/>
          </w:p>
        </w:tc>
      </w:tr>
      <w:tr w:rsidR="003C2896" w:rsidRPr="009661B9" w14:paraId="32220923" w14:textId="77777777" w:rsidTr="00346009">
        <w:tc>
          <w:tcPr>
            <w:tcW w:w="1555" w:type="dxa"/>
            <w:vAlign w:val="center"/>
          </w:tcPr>
          <w:p w14:paraId="4B79165A" w14:textId="77777777" w:rsidR="003C2896" w:rsidRPr="009661B9" w:rsidRDefault="003C2896" w:rsidP="00346009">
            <w:proofErr w:type="spellStart"/>
            <w:r w:rsidRPr="009661B9">
              <w:t>lang</w:t>
            </w:r>
            <w:proofErr w:type="spellEnd"/>
          </w:p>
        </w:tc>
        <w:tc>
          <w:tcPr>
            <w:tcW w:w="1701" w:type="dxa"/>
            <w:vAlign w:val="center"/>
          </w:tcPr>
          <w:p w14:paraId="7F5B5415" w14:textId="77777777" w:rsidR="003C2896" w:rsidRPr="009661B9" w:rsidRDefault="003C2896" w:rsidP="00346009">
            <w:pPr>
              <w:jc w:val="center"/>
            </w:pPr>
            <w:r w:rsidRPr="009661B9">
              <w:t>VARCHAR</w:t>
            </w:r>
          </w:p>
        </w:tc>
        <w:tc>
          <w:tcPr>
            <w:tcW w:w="3543" w:type="dxa"/>
            <w:vAlign w:val="center"/>
          </w:tcPr>
          <w:p w14:paraId="6DB59E37" w14:textId="77777777" w:rsidR="003C2896" w:rsidRPr="009661B9" w:rsidRDefault="003C2896" w:rsidP="00346009">
            <w:r w:rsidRPr="009661B9">
              <w:t>A könyv nyelve</w:t>
            </w:r>
          </w:p>
        </w:tc>
        <w:tc>
          <w:tcPr>
            <w:tcW w:w="1694" w:type="dxa"/>
            <w:vAlign w:val="center"/>
          </w:tcPr>
          <w:p w14:paraId="6B839618" w14:textId="77777777" w:rsidR="003C2896" w:rsidRPr="009661B9" w:rsidRDefault="003C2896" w:rsidP="00346009">
            <w:pPr>
              <w:jc w:val="center"/>
            </w:pPr>
          </w:p>
        </w:tc>
      </w:tr>
    </w:tbl>
    <w:p w14:paraId="5EC54547" w14:textId="77777777" w:rsidR="003C2896" w:rsidRPr="009661B9" w:rsidRDefault="003C2896" w:rsidP="003C2896">
      <w:pPr>
        <w:spacing w:before="120"/>
      </w:pPr>
      <w:r w:rsidRPr="009661B9">
        <w:rPr>
          <w:noProof/>
        </w:rPr>
        <mc:AlternateContent>
          <mc:Choice Requires="wps">
            <w:drawing>
              <wp:anchor distT="45720" distB="45720" distL="114300" distR="114300" simplePos="0" relativeHeight="251662336" behindDoc="0" locked="0" layoutInCell="1" allowOverlap="1" wp14:anchorId="3A8E2EB5" wp14:editId="1993F75B">
                <wp:simplePos x="0" y="0"/>
                <wp:positionH relativeFrom="margin">
                  <wp:align>right</wp:align>
                </wp:positionH>
                <wp:positionV relativeFrom="paragraph">
                  <wp:posOffset>323850</wp:posOffset>
                </wp:positionV>
                <wp:extent cx="5375910" cy="847725"/>
                <wp:effectExtent l="0" t="0" r="15240" b="28575"/>
                <wp:wrapSquare wrapText="bothSides"/>
                <wp:docPr id="3" name="Szövegdoboz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5910" cy="847725"/>
                        </a:xfrm>
                        <a:prstGeom prst="rect">
                          <a:avLst/>
                        </a:prstGeom>
                        <a:solidFill>
                          <a:srgbClr val="FFFFFF"/>
                        </a:solidFill>
                        <a:ln w="9525">
                          <a:solidFill>
                            <a:srgbClr val="000000"/>
                          </a:solidFill>
                          <a:miter lim="800000"/>
                          <a:headEnd/>
                          <a:tailEnd/>
                        </a:ln>
                      </wps:spPr>
                      <wps:txbx>
                        <w:txbxContent>
                          <w:p w14:paraId="5AECDA70" w14:textId="77777777" w:rsidR="00346009" w:rsidRPr="00F2755B" w:rsidRDefault="00346009" w:rsidP="003C2896">
                            <w:pPr>
                              <w:rPr>
                                <w:rFonts w:ascii="Cascadia Code ExtraLight" w:hAnsi="Cascadia Code ExtraLight"/>
                              </w:rPr>
                            </w:pPr>
                            <w:r w:rsidRPr="00F2755B">
                              <w:rPr>
                                <w:rFonts w:ascii="Cascadia Code ExtraLight" w:hAnsi="Cascadia Code ExtraLight"/>
                              </w:rPr>
                              <w:t xml:space="preserve">CREATE TABLE IF NOT EXISTS </w:t>
                            </w:r>
                            <w:proofErr w:type="spellStart"/>
                            <w:proofErr w:type="gramStart"/>
                            <w:r w:rsidRPr="00F2755B">
                              <w:rPr>
                                <w:rFonts w:ascii="Cascadia Code ExtraLight" w:hAnsi="Cascadia Code ExtraLight"/>
                              </w:rPr>
                              <w:t>languages</w:t>
                            </w:r>
                            <w:proofErr w:type="spellEnd"/>
                            <w:r w:rsidRPr="00F2755B">
                              <w:rPr>
                                <w:rFonts w:ascii="Cascadia Code ExtraLight" w:hAnsi="Cascadia Code ExtraLight"/>
                              </w:rPr>
                              <w:t>(</w:t>
                            </w:r>
                            <w:proofErr w:type="gramEnd"/>
                          </w:p>
                          <w:p w14:paraId="4B84F0A0" w14:textId="77777777" w:rsidR="00346009" w:rsidRPr="00F2755B" w:rsidRDefault="00346009" w:rsidP="003C2896">
                            <w:pPr>
                              <w:rPr>
                                <w:rFonts w:ascii="Cascadia Code ExtraLight" w:hAnsi="Cascadia Code ExtraLight"/>
                              </w:rPr>
                            </w:pPr>
                            <w:r w:rsidRPr="00F2755B">
                              <w:rPr>
                                <w:rFonts w:ascii="Cascadia Code ExtraLight" w:hAnsi="Cascadia Code ExtraLight"/>
                              </w:rPr>
                              <w:t xml:space="preserve">    </w:t>
                            </w:r>
                            <w:proofErr w:type="spellStart"/>
                            <w:r w:rsidRPr="00F2755B">
                              <w:rPr>
                                <w:rFonts w:ascii="Cascadia Code ExtraLight" w:hAnsi="Cascadia Code ExtraLight"/>
                              </w:rPr>
                              <w:t>lang_id</w:t>
                            </w:r>
                            <w:proofErr w:type="spellEnd"/>
                            <w:r w:rsidRPr="00F2755B">
                              <w:rPr>
                                <w:rFonts w:ascii="Cascadia Code ExtraLight" w:hAnsi="Cascadia Code ExtraLight"/>
                              </w:rPr>
                              <w:t xml:space="preserve"> INT AUTO_INCREMENT PRIMARY KEY,</w:t>
                            </w:r>
                          </w:p>
                          <w:p w14:paraId="46100038" w14:textId="77777777" w:rsidR="00346009" w:rsidRPr="00F2755B" w:rsidRDefault="00346009" w:rsidP="003C2896">
                            <w:pPr>
                              <w:rPr>
                                <w:rFonts w:ascii="Cascadia Code ExtraLight" w:hAnsi="Cascadia Code ExtraLight"/>
                              </w:rPr>
                            </w:pPr>
                            <w:r w:rsidRPr="00F2755B">
                              <w:rPr>
                                <w:rFonts w:ascii="Cascadia Code ExtraLight" w:hAnsi="Cascadia Code ExtraLight"/>
                              </w:rPr>
                              <w:t xml:space="preserve">    </w:t>
                            </w:r>
                            <w:proofErr w:type="spellStart"/>
                            <w:r w:rsidRPr="00F2755B">
                              <w:rPr>
                                <w:rFonts w:ascii="Cascadia Code ExtraLight" w:hAnsi="Cascadia Code ExtraLight"/>
                              </w:rPr>
                              <w:t>lang</w:t>
                            </w:r>
                            <w:proofErr w:type="spellEnd"/>
                            <w:r w:rsidRPr="00F2755B">
                              <w:rPr>
                                <w:rFonts w:ascii="Cascadia Code ExtraLight" w:hAnsi="Cascadia Code ExtraLight"/>
                              </w:rPr>
                              <w:t xml:space="preserve"> </w:t>
                            </w:r>
                            <w:proofErr w:type="gramStart"/>
                            <w:r w:rsidRPr="00F2755B">
                              <w:rPr>
                                <w:rFonts w:ascii="Cascadia Code ExtraLight" w:hAnsi="Cascadia Code ExtraLight"/>
                              </w:rPr>
                              <w:t>VARCHAR(</w:t>
                            </w:r>
                            <w:proofErr w:type="gramEnd"/>
                            <w:r w:rsidRPr="00F2755B">
                              <w:rPr>
                                <w:rFonts w:ascii="Cascadia Code ExtraLight" w:hAnsi="Cascadia Code ExtraLight"/>
                              </w:rPr>
                              <w:t>255)</w:t>
                            </w:r>
                          </w:p>
                          <w:p w14:paraId="6EE532DE" w14:textId="77777777" w:rsidR="00346009" w:rsidRPr="00F2755B" w:rsidRDefault="00346009" w:rsidP="003C2896">
                            <w:pPr>
                              <w:rPr>
                                <w:rFonts w:ascii="Cascadia Code ExtraLight" w:hAnsi="Cascadia Code ExtraLight"/>
                              </w:rPr>
                            </w:pPr>
                            <w:r w:rsidRPr="00F2755B">
                              <w:rPr>
                                <w:rFonts w:ascii="Cascadia Code ExtraLight" w:hAnsi="Cascadia Code ExtraLight"/>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8E2EB5" id="Szövegdoboz 3" o:spid="_x0000_s1033" type="#_x0000_t202" style="position:absolute;margin-left:372.1pt;margin-top:25.5pt;width:423.3pt;height:66.75pt;z-index:25166233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">
                <v:textbox>
                  <w:txbxContent>
                    <w:p w14:paraId="5AECDA70" w14:textId="77777777" w:rsidR="00346009" w:rsidRPr="00F2755B" w:rsidRDefault="00346009" w:rsidP="003C2896">
                      <w:pPr>
                        <w:rPr>
                          <w:rFonts w:ascii="Cascadia Code ExtraLight" w:hAnsi="Cascadia Code ExtraLight"/>
                        </w:rPr>
                      </w:pPr>
                      <w:r w:rsidRPr="00F2755B">
                        <w:rPr>
                          <w:rFonts w:ascii="Cascadia Code ExtraLight" w:hAnsi="Cascadia Code ExtraLight"/>
                        </w:rPr>
                        <w:t xml:space="preserve">CREATE TABLE IF NOT EXISTS </w:t>
                      </w:r>
                      <w:proofErr w:type="spellStart"/>
                      <w:proofErr w:type="gramStart"/>
                      <w:r w:rsidRPr="00F2755B">
                        <w:rPr>
                          <w:rFonts w:ascii="Cascadia Code ExtraLight" w:hAnsi="Cascadia Code ExtraLight"/>
                        </w:rPr>
                        <w:t>languages</w:t>
                      </w:r>
                      <w:proofErr w:type="spellEnd"/>
                      <w:r w:rsidRPr="00F2755B">
                        <w:rPr>
                          <w:rFonts w:ascii="Cascadia Code ExtraLight" w:hAnsi="Cascadia Code ExtraLight"/>
                        </w:rPr>
                        <w:t>(</w:t>
                      </w:r>
                      <w:proofErr w:type="gramEnd"/>
                    </w:p>
                    <w:p w14:paraId="4B84F0A0" w14:textId="77777777" w:rsidR="00346009" w:rsidRPr="00F2755B" w:rsidRDefault="00346009" w:rsidP="003C2896">
                      <w:pPr>
                        <w:rPr>
                          <w:rFonts w:ascii="Cascadia Code ExtraLight" w:hAnsi="Cascadia Code ExtraLight"/>
                        </w:rPr>
                      </w:pPr>
                      <w:r w:rsidRPr="00F2755B">
                        <w:rPr>
                          <w:rFonts w:ascii="Cascadia Code ExtraLight" w:hAnsi="Cascadia Code ExtraLight"/>
                        </w:rPr>
                        <w:t xml:space="preserve">    </w:t>
                      </w:r>
                      <w:proofErr w:type="spellStart"/>
                      <w:r w:rsidRPr="00F2755B">
                        <w:rPr>
                          <w:rFonts w:ascii="Cascadia Code ExtraLight" w:hAnsi="Cascadia Code ExtraLight"/>
                        </w:rPr>
                        <w:t>lang_id</w:t>
                      </w:r>
                      <w:proofErr w:type="spellEnd"/>
                      <w:r w:rsidRPr="00F2755B">
                        <w:rPr>
                          <w:rFonts w:ascii="Cascadia Code ExtraLight" w:hAnsi="Cascadia Code ExtraLight"/>
                        </w:rPr>
                        <w:t xml:space="preserve"> INT AUTO_INCREMENT PRIMARY KEY,</w:t>
                      </w:r>
                    </w:p>
                    <w:p w14:paraId="46100038" w14:textId="77777777" w:rsidR="00346009" w:rsidRPr="00F2755B" w:rsidRDefault="00346009" w:rsidP="003C2896">
                      <w:pPr>
                        <w:rPr>
                          <w:rFonts w:ascii="Cascadia Code ExtraLight" w:hAnsi="Cascadia Code ExtraLight"/>
                        </w:rPr>
                      </w:pPr>
                      <w:r w:rsidRPr="00F2755B">
                        <w:rPr>
                          <w:rFonts w:ascii="Cascadia Code ExtraLight" w:hAnsi="Cascadia Code ExtraLight"/>
                        </w:rPr>
                        <w:t xml:space="preserve">    </w:t>
                      </w:r>
                      <w:proofErr w:type="spellStart"/>
                      <w:r w:rsidRPr="00F2755B">
                        <w:rPr>
                          <w:rFonts w:ascii="Cascadia Code ExtraLight" w:hAnsi="Cascadia Code ExtraLight"/>
                        </w:rPr>
                        <w:t>lang</w:t>
                      </w:r>
                      <w:proofErr w:type="spellEnd"/>
                      <w:r w:rsidRPr="00F2755B">
                        <w:rPr>
                          <w:rFonts w:ascii="Cascadia Code ExtraLight" w:hAnsi="Cascadia Code ExtraLight"/>
                        </w:rPr>
                        <w:t xml:space="preserve"> </w:t>
                      </w:r>
                      <w:proofErr w:type="gramStart"/>
                      <w:r w:rsidRPr="00F2755B">
                        <w:rPr>
                          <w:rFonts w:ascii="Cascadia Code ExtraLight" w:hAnsi="Cascadia Code ExtraLight"/>
                        </w:rPr>
                        <w:t>VARCHAR(</w:t>
                      </w:r>
                      <w:proofErr w:type="gramEnd"/>
                      <w:r w:rsidRPr="00F2755B">
                        <w:rPr>
                          <w:rFonts w:ascii="Cascadia Code ExtraLight" w:hAnsi="Cascadia Code ExtraLight"/>
                        </w:rPr>
                        <w:t>255)</w:t>
                      </w:r>
                    </w:p>
                    <w:p w14:paraId="6EE532DE" w14:textId="77777777" w:rsidR="00346009" w:rsidRPr="00F2755B" w:rsidRDefault="00346009" w:rsidP="003C2896">
                      <w:pPr>
                        <w:rPr>
                          <w:rFonts w:ascii="Cascadia Code ExtraLight" w:hAnsi="Cascadia Code ExtraLight"/>
                        </w:rPr>
                      </w:pPr>
                      <w:r w:rsidRPr="00F2755B">
                        <w:rPr>
                          <w:rFonts w:ascii="Cascadia Code ExtraLight" w:hAnsi="Cascadia Code ExtraLight"/>
                        </w:rPr>
                        <w:t>);</w:t>
                      </w:r>
                    </w:p>
                  </w:txbxContent>
                </v:textbox>
                <w10:wrap type="square" anchorx="margin"/>
              </v:shape>
            </w:pict>
          </mc:Fallback>
        </mc:AlternateContent>
      </w:r>
      <w:r w:rsidRPr="009661B9">
        <w:t>SQL parancs</w:t>
      </w:r>
    </w:p>
    <w:p w14:paraId="50FF8C29" w14:textId="77777777" w:rsidR="003C2896" w:rsidRPr="009661B9" w:rsidRDefault="003C2896" w:rsidP="005B2A63">
      <w:pPr>
        <w:pStyle w:val="Cmsor4"/>
      </w:pPr>
      <w:bookmarkStart w:id="56" w:name="_Toc194844949"/>
      <w:r w:rsidRPr="009661B9">
        <w:t>A „</w:t>
      </w:r>
      <w:proofErr w:type="spellStart"/>
      <w:r w:rsidRPr="009661B9">
        <w:t>publishers</w:t>
      </w:r>
      <w:proofErr w:type="spellEnd"/>
      <w:r w:rsidRPr="009661B9">
        <w:t>” tábla</w:t>
      </w:r>
      <w:bookmarkEnd w:id="56"/>
    </w:p>
    <w:p w14:paraId="76B0D2CA" w14:textId="17C9B33F" w:rsidR="003C2896" w:rsidRPr="009661B9" w:rsidRDefault="003C2896" w:rsidP="003C2896">
      <w:pPr>
        <w:spacing w:before="120"/>
        <w:jc w:val="both"/>
      </w:pPr>
      <w:r w:rsidRPr="009661B9">
        <w:t>A „</w:t>
      </w:r>
      <w:proofErr w:type="spellStart"/>
      <w:r w:rsidRPr="009661B9">
        <w:t>publishers</w:t>
      </w:r>
      <w:proofErr w:type="spellEnd"/>
      <w:r w:rsidRPr="009661B9">
        <w:t>” tábla a könyvekhez tartozó kiadók adatait tárolja, elsősorban a különféle elérhetőségeket</w:t>
      </w:r>
      <w:r w:rsidR="00815AF8" w:rsidRPr="009661B9">
        <w:t>.</w:t>
      </w:r>
    </w:p>
    <w:p w14:paraId="78937DAD" w14:textId="77777777" w:rsidR="003C2896" w:rsidRPr="009661B9" w:rsidRDefault="003C2896" w:rsidP="003C2896">
      <w:pPr>
        <w:spacing w:before="120"/>
      </w:pPr>
      <w:r w:rsidRPr="009661B9">
        <w:t>Szerkezet</w:t>
      </w:r>
    </w:p>
    <w:tbl>
      <w:tblPr>
        <w:tblStyle w:val="Rcsostblzat"/>
        <w:tblW w:w="0" w:type="auto"/>
        <w:tblLook w:val="04A0" w:firstRow="1" w:lastRow="0" w:firstColumn="1" w:lastColumn="0" w:noHBand="0" w:noVBand="1"/>
      </w:tblPr>
      <w:tblGrid>
        <w:gridCol w:w="1636"/>
        <w:gridCol w:w="1588"/>
        <w:gridCol w:w="3407"/>
        <w:gridCol w:w="1672"/>
      </w:tblGrid>
      <w:tr w:rsidR="003C2896" w:rsidRPr="009661B9" w14:paraId="7531E46F" w14:textId="77777777" w:rsidTr="00346009">
        <w:tc>
          <w:tcPr>
            <w:tcW w:w="1653" w:type="dxa"/>
            <w:vAlign w:val="center"/>
          </w:tcPr>
          <w:p w14:paraId="4D493E13" w14:textId="77777777" w:rsidR="003C2896" w:rsidRPr="009661B9" w:rsidRDefault="003C2896" w:rsidP="00346009">
            <w:pPr>
              <w:jc w:val="center"/>
            </w:pPr>
            <w:r w:rsidRPr="009661B9">
              <w:t>Mező neve</w:t>
            </w:r>
          </w:p>
        </w:tc>
        <w:tc>
          <w:tcPr>
            <w:tcW w:w="1603" w:type="dxa"/>
            <w:vAlign w:val="center"/>
          </w:tcPr>
          <w:p w14:paraId="0DDF2BDB" w14:textId="77777777" w:rsidR="003C2896" w:rsidRPr="009661B9" w:rsidRDefault="003C2896" w:rsidP="00346009">
            <w:pPr>
              <w:jc w:val="center"/>
            </w:pPr>
            <w:r w:rsidRPr="009661B9">
              <w:t>Mező típusa</w:t>
            </w:r>
          </w:p>
        </w:tc>
        <w:tc>
          <w:tcPr>
            <w:tcW w:w="3543" w:type="dxa"/>
            <w:vAlign w:val="center"/>
          </w:tcPr>
          <w:p w14:paraId="45A238F0" w14:textId="77777777" w:rsidR="003C2896" w:rsidRPr="009661B9" w:rsidRDefault="003C2896" w:rsidP="00346009">
            <w:pPr>
              <w:jc w:val="center"/>
            </w:pPr>
            <w:r w:rsidRPr="009661B9">
              <w:t>Leírás</w:t>
            </w:r>
          </w:p>
        </w:tc>
        <w:tc>
          <w:tcPr>
            <w:tcW w:w="1694" w:type="dxa"/>
            <w:vAlign w:val="center"/>
          </w:tcPr>
          <w:p w14:paraId="7B6F3ADB" w14:textId="77777777" w:rsidR="003C2896" w:rsidRPr="009661B9" w:rsidRDefault="003C2896" w:rsidP="00346009">
            <w:pPr>
              <w:jc w:val="center"/>
            </w:pPr>
            <w:r w:rsidRPr="009661B9">
              <w:t>Kulcs/index</w:t>
            </w:r>
          </w:p>
        </w:tc>
      </w:tr>
      <w:tr w:rsidR="003C2896" w:rsidRPr="009661B9" w14:paraId="603DAEE4" w14:textId="77777777" w:rsidTr="00346009">
        <w:tc>
          <w:tcPr>
            <w:tcW w:w="1653" w:type="dxa"/>
            <w:vAlign w:val="center"/>
          </w:tcPr>
          <w:p w14:paraId="1615605A" w14:textId="77777777" w:rsidR="003C2896" w:rsidRPr="009661B9" w:rsidRDefault="003C2896" w:rsidP="00346009">
            <w:proofErr w:type="spellStart"/>
            <w:r w:rsidRPr="009661B9">
              <w:t>publisher_id</w:t>
            </w:r>
            <w:proofErr w:type="spellEnd"/>
          </w:p>
        </w:tc>
        <w:tc>
          <w:tcPr>
            <w:tcW w:w="1603" w:type="dxa"/>
            <w:vAlign w:val="center"/>
          </w:tcPr>
          <w:p w14:paraId="4D1E1112" w14:textId="77777777" w:rsidR="003C2896" w:rsidRPr="009661B9" w:rsidRDefault="003C2896" w:rsidP="00346009">
            <w:pPr>
              <w:jc w:val="center"/>
            </w:pPr>
            <w:r w:rsidRPr="009661B9">
              <w:t>INT</w:t>
            </w:r>
          </w:p>
        </w:tc>
        <w:tc>
          <w:tcPr>
            <w:tcW w:w="3543" w:type="dxa"/>
            <w:vAlign w:val="center"/>
          </w:tcPr>
          <w:p w14:paraId="1581B81B" w14:textId="77777777" w:rsidR="003C2896" w:rsidRPr="009661B9" w:rsidRDefault="003C2896" w:rsidP="00346009">
            <w:r w:rsidRPr="009661B9">
              <w:t>A kiadó egyedi azonosítója</w:t>
            </w:r>
          </w:p>
        </w:tc>
        <w:tc>
          <w:tcPr>
            <w:tcW w:w="1694" w:type="dxa"/>
            <w:vAlign w:val="center"/>
          </w:tcPr>
          <w:p w14:paraId="2C80B21C" w14:textId="77777777" w:rsidR="003C2896" w:rsidRPr="009661B9" w:rsidRDefault="003C2896" w:rsidP="00346009">
            <w:pPr>
              <w:jc w:val="center"/>
            </w:pPr>
            <w:proofErr w:type="spellStart"/>
            <w:r w:rsidRPr="009661B9">
              <w:t>primary</w:t>
            </w:r>
            <w:proofErr w:type="spellEnd"/>
            <w:r w:rsidRPr="009661B9">
              <w:t xml:space="preserve"> </w:t>
            </w:r>
            <w:proofErr w:type="spellStart"/>
            <w:r w:rsidRPr="009661B9">
              <w:t>key</w:t>
            </w:r>
            <w:proofErr w:type="spellEnd"/>
          </w:p>
        </w:tc>
      </w:tr>
      <w:tr w:rsidR="003C2896" w:rsidRPr="009661B9" w14:paraId="633ED5AB" w14:textId="77777777" w:rsidTr="00346009">
        <w:tc>
          <w:tcPr>
            <w:tcW w:w="1653" w:type="dxa"/>
            <w:vAlign w:val="center"/>
          </w:tcPr>
          <w:p w14:paraId="396B4F0C" w14:textId="77777777" w:rsidR="003C2896" w:rsidRPr="009661B9" w:rsidRDefault="003C2896" w:rsidP="00346009">
            <w:proofErr w:type="spellStart"/>
            <w:r w:rsidRPr="009661B9">
              <w:t>name</w:t>
            </w:r>
            <w:proofErr w:type="spellEnd"/>
          </w:p>
        </w:tc>
        <w:tc>
          <w:tcPr>
            <w:tcW w:w="1603" w:type="dxa"/>
            <w:vAlign w:val="center"/>
          </w:tcPr>
          <w:p w14:paraId="64C4609D" w14:textId="77777777" w:rsidR="003C2896" w:rsidRPr="009661B9" w:rsidRDefault="003C2896" w:rsidP="00346009">
            <w:pPr>
              <w:jc w:val="center"/>
            </w:pPr>
            <w:r w:rsidRPr="009661B9">
              <w:t>VARCHAR</w:t>
            </w:r>
          </w:p>
        </w:tc>
        <w:tc>
          <w:tcPr>
            <w:tcW w:w="3543" w:type="dxa"/>
            <w:vAlign w:val="center"/>
          </w:tcPr>
          <w:p w14:paraId="5CBB5E65" w14:textId="77777777" w:rsidR="003C2896" w:rsidRPr="009661B9" w:rsidRDefault="003C2896" w:rsidP="00346009">
            <w:r w:rsidRPr="009661B9">
              <w:t>A kiadó neve</w:t>
            </w:r>
          </w:p>
        </w:tc>
        <w:tc>
          <w:tcPr>
            <w:tcW w:w="1694" w:type="dxa"/>
            <w:vAlign w:val="center"/>
          </w:tcPr>
          <w:p w14:paraId="1B213018" w14:textId="77777777" w:rsidR="003C2896" w:rsidRPr="009661B9" w:rsidRDefault="003C2896" w:rsidP="00346009">
            <w:pPr>
              <w:jc w:val="center"/>
            </w:pPr>
          </w:p>
        </w:tc>
      </w:tr>
      <w:tr w:rsidR="003C2896" w:rsidRPr="009661B9" w14:paraId="02BB0D40" w14:textId="77777777" w:rsidTr="00346009">
        <w:tc>
          <w:tcPr>
            <w:tcW w:w="1653" w:type="dxa"/>
            <w:vAlign w:val="center"/>
          </w:tcPr>
          <w:p w14:paraId="7C97EFDD" w14:textId="77777777" w:rsidR="003C2896" w:rsidRPr="009661B9" w:rsidRDefault="003C2896" w:rsidP="00346009">
            <w:proofErr w:type="spellStart"/>
            <w:r w:rsidRPr="009661B9">
              <w:t>phone</w:t>
            </w:r>
            <w:proofErr w:type="spellEnd"/>
          </w:p>
        </w:tc>
        <w:tc>
          <w:tcPr>
            <w:tcW w:w="1603" w:type="dxa"/>
            <w:vAlign w:val="center"/>
          </w:tcPr>
          <w:p w14:paraId="6BD9DCF4" w14:textId="77777777" w:rsidR="003C2896" w:rsidRPr="009661B9" w:rsidRDefault="003C2896" w:rsidP="00346009">
            <w:pPr>
              <w:jc w:val="center"/>
            </w:pPr>
            <w:r w:rsidRPr="009661B9">
              <w:t>VARCHAR</w:t>
            </w:r>
          </w:p>
        </w:tc>
        <w:tc>
          <w:tcPr>
            <w:tcW w:w="3543" w:type="dxa"/>
            <w:vAlign w:val="center"/>
          </w:tcPr>
          <w:p w14:paraId="1FFE7D98" w14:textId="77777777" w:rsidR="003C2896" w:rsidRPr="009661B9" w:rsidRDefault="003C2896" w:rsidP="00346009">
            <w:r w:rsidRPr="009661B9">
              <w:t>A kiadó telefonszáma</w:t>
            </w:r>
          </w:p>
        </w:tc>
        <w:tc>
          <w:tcPr>
            <w:tcW w:w="1694" w:type="dxa"/>
            <w:vAlign w:val="center"/>
          </w:tcPr>
          <w:p w14:paraId="0124FAED" w14:textId="77777777" w:rsidR="003C2896" w:rsidRPr="009661B9" w:rsidRDefault="003C2896" w:rsidP="00346009">
            <w:pPr>
              <w:jc w:val="center"/>
            </w:pPr>
          </w:p>
        </w:tc>
      </w:tr>
      <w:tr w:rsidR="003C2896" w:rsidRPr="009661B9" w14:paraId="22FCE439" w14:textId="77777777" w:rsidTr="00346009">
        <w:tc>
          <w:tcPr>
            <w:tcW w:w="1653" w:type="dxa"/>
            <w:vAlign w:val="center"/>
          </w:tcPr>
          <w:p w14:paraId="5CF7F7BD" w14:textId="77777777" w:rsidR="003C2896" w:rsidRPr="009661B9" w:rsidRDefault="003C2896" w:rsidP="00346009">
            <w:r w:rsidRPr="009661B9">
              <w:t>email</w:t>
            </w:r>
          </w:p>
        </w:tc>
        <w:tc>
          <w:tcPr>
            <w:tcW w:w="1603" w:type="dxa"/>
            <w:vAlign w:val="center"/>
          </w:tcPr>
          <w:p w14:paraId="2FE7E86F" w14:textId="77777777" w:rsidR="003C2896" w:rsidRPr="009661B9" w:rsidRDefault="003C2896" w:rsidP="00346009">
            <w:pPr>
              <w:jc w:val="center"/>
            </w:pPr>
            <w:r w:rsidRPr="009661B9">
              <w:t>VARCHAR</w:t>
            </w:r>
          </w:p>
        </w:tc>
        <w:tc>
          <w:tcPr>
            <w:tcW w:w="3543" w:type="dxa"/>
            <w:vAlign w:val="center"/>
          </w:tcPr>
          <w:p w14:paraId="6ECCC296" w14:textId="77777777" w:rsidR="003C2896" w:rsidRPr="009661B9" w:rsidRDefault="003C2896" w:rsidP="00346009">
            <w:r w:rsidRPr="009661B9">
              <w:t>A kiadó e-mail elérhetősége</w:t>
            </w:r>
          </w:p>
        </w:tc>
        <w:tc>
          <w:tcPr>
            <w:tcW w:w="1694" w:type="dxa"/>
            <w:vAlign w:val="center"/>
          </w:tcPr>
          <w:p w14:paraId="4051F3A5" w14:textId="77777777" w:rsidR="003C2896" w:rsidRPr="009661B9" w:rsidRDefault="003C2896" w:rsidP="00346009">
            <w:pPr>
              <w:jc w:val="center"/>
            </w:pPr>
          </w:p>
        </w:tc>
      </w:tr>
      <w:tr w:rsidR="003C2896" w:rsidRPr="009661B9" w14:paraId="10624E60" w14:textId="77777777" w:rsidTr="00346009">
        <w:tc>
          <w:tcPr>
            <w:tcW w:w="1653" w:type="dxa"/>
            <w:vAlign w:val="center"/>
          </w:tcPr>
          <w:p w14:paraId="5ACC2C08" w14:textId="77777777" w:rsidR="003C2896" w:rsidRPr="009661B9" w:rsidRDefault="003C2896" w:rsidP="00346009">
            <w:proofErr w:type="spellStart"/>
            <w:r w:rsidRPr="009661B9">
              <w:t>webpage</w:t>
            </w:r>
            <w:proofErr w:type="spellEnd"/>
          </w:p>
        </w:tc>
        <w:tc>
          <w:tcPr>
            <w:tcW w:w="1603" w:type="dxa"/>
            <w:vAlign w:val="center"/>
          </w:tcPr>
          <w:p w14:paraId="65C21A20" w14:textId="77777777" w:rsidR="003C2896" w:rsidRPr="009661B9" w:rsidRDefault="003C2896" w:rsidP="00346009">
            <w:pPr>
              <w:jc w:val="center"/>
            </w:pPr>
            <w:r w:rsidRPr="009661B9">
              <w:t>VARCHAR</w:t>
            </w:r>
          </w:p>
        </w:tc>
        <w:tc>
          <w:tcPr>
            <w:tcW w:w="3543" w:type="dxa"/>
            <w:vAlign w:val="center"/>
          </w:tcPr>
          <w:p w14:paraId="62713B0E" w14:textId="77777777" w:rsidR="003C2896" w:rsidRPr="009661B9" w:rsidRDefault="003C2896" w:rsidP="00346009">
            <w:r w:rsidRPr="009661B9">
              <w:t>A kiadó weboldalálnak címe</w:t>
            </w:r>
          </w:p>
        </w:tc>
        <w:tc>
          <w:tcPr>
            <w:tcW w:w="1694" w:type="dxa"/>
            <w:vAlign w:val="center"/>
          </w:tcPr>
          <w:p w14:paraId="2CF36479" w14:textId="77777777" w:rsidR="003C2896" w:rsidRPr="009661B9" w:rsidRDefault="003C2896" w:rsidP="00346009">
            <w:pPr>
              <w:jc w:val="center"/>
            </w:pPr>
          </w:p>
        </w:tc>
      </w:tr>
    </w:tbl>
    <w:p w14:paraId="2665793E" w14:textId="77777777" w:rsidR="003C2896" w:rsidRPr="009661B9" w:rsidRDefault="003C2896" w:rsidP="003C2896">
      <w:pPr>
        <w:spacing w:before="120"/>
      </w:pPr>
      <w:r w:rsidRPr="009661B9">
        <w:rPr>
          <w:noProof/>
        </w:rPr>
        <mc:AlternateContent>
          <mc:Choice Requires="wps">
            <w:drawing>
              <wp:anchor distT="45720" distB="45720" distL="114300" distR="114300" simplePos="0" relativeHeight="251663360" behindDoc="0" locked="0" layoutInCell="1" allowOverlap="1" wp14:anchorId="2A1A98B2" wp14:editId="07CD4BB2">
                <wp:simplePos x="0" y="0"/>
                <wp:positionH relativeFrom="margin">
                  <wp:align>right</wp:align>
                </wp:positionH>
                <wp:positionV relativeFrom="paragraph">
                  <wp:posOffset>405130</wp:posOffset>
                </wp:positionV>
                <wp:extent cx="5384165" cy="1381125"/>
                <wp:effectExtent l="0" t="0" r="26035" b="28575"/>
                <wp:wrapSquare wrapText="bothSides"/>
                <wp:docPr id="4" name="Szövegdoboz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4165" cy="1381125"/>
                        </a:xfrm>
                        <a:prstGeom prst="rect">
                          <a:avLst/>
                        </a:prstGeom>
                        <a:solidFill>
                          <a:srgbClr val="FFFFFF"/>
                        </a:solidFill>
                        <a:ln w="9525">
                          <a:solidFill>
                            <a:srgbClr val="000000"/>
                          </a:solidFill>
                          <a:miter lim="800000"/>
                          <a:headEnd/>
                          <a:tailEnd/>
                        </a:ln>
                      </wps:spPr>
                      <wps:txbx>
                        <w:txbxContent>
                          <w:p w14:paraId="69DD5646" w14:textId="77777777" w:rsidR="00346009" w:rsidRPr="00F2755B" w:rsidRDefault="00346009" w:rsidP="003C2896">
                            <w:pPr>
                              <w:rPr>
                                <w:rFonts w:ascii="Cascadia Code ExtraLight" w:hAnsi="Cascadia Code ExtraLight"/>
                              </w:rPr>
                            </w:pPr>
                            <w:r w:rsidRPr="00F2755B">
                              <w:rPr>
                                <w:rFonts w:ascii="Cascadia Code ExtraLight" w:hAnsi="Cascadia Code ExtraLight"/>
                              </w:rPr>
                              <w:t xml:space="preserve">CREATE TABLE IF NOT EXISTS </w:t>
                            </w:r>
                            <w:proofErr w:type="spellStart"/>
                            <w:proofErr w:type="gramStart"/>
                            <w:r w:rsidRPr="00F2755B">
                              <w:rPr>
                                <w:rFonts w:ascii="Cascadia Code ExtraLight" w:hAnsi="Cascadia Code ExtraLight"/>
                              </w:rPr>
                              <w:t>publishers</w:t>
                            </w:r>
                            <w:proofErr w:type="spellEnd"/>
                            <w:r w:rsidRPr="00F2755B">
                              <w:rPr>
                                <w:rFonts w:ascii="Cascadia Code ExtraLight" w:hAnsi="Cascadia Code ExtraLight"/>
                              </w:rPr>
                              <w:t>(</w:t>
                            </w:r>
                            <w:proofErr w:type="gramEnd"/>
                          </w:p>
                          <w:p w14:paraId="6B439D5C" w14:textId="77777777" w:rsidR="00346009" w:rsidRPr="00F2755B" w:rsidRDefault="00346009" w:rsidP="003C2896">
                            <w:pPr>
                              <w:rPr>
                                <w:rFonts w:ascii="Cascadia Code ExtraLight" w:hAnsi="Cascadia Code ExtraLight"/>
                              </w:rPr>
                            </w:pPr>
                            <w:r w:rsidRPr="00F2755B">
                              <w:rPr>
                                <w:rFonts w:ascii="Cascadia Code ExtraLight" w:hAnsi="Cascadia Code ExtraLight"/>
                              </w:rPr>
                              <w:t xml:space="preserve">    </w:t>
                            </w:r>
                            <w:proofErr w:type="spellStart"/>
                            <w:r w:rsidRPr="00F2755B">
                              <w:rPr>
                                <w:rFonts w:ascii="Cascadia Code ExtraLight" w:hAnsi="Cascadia Code ExtraLight"/>
                              </w:rPr>
                              <w:t>publisher_id</w:t>
                            </w:r>
                            <w:proofErr w:type="spellEnd"/>
                            <w:r w:rsidRPr="00F2755B">
                              <w:rPr>
                                <w:rFonts w:ascii="Cascadia Code ExtraLight" w:hAnsi="Cascadia Code ExtraLight"/>
                              </w:rPr>
                              <w:t xml:space="preserve"> INT AUTO_INCREMENT PRIMARY KEY,</w:t>
                            </w:r>
                          </w:p>
                          <w:p w14:paraId="1BF8BBC6" w14:textId="77777777" w:rsidR="00346009" w:rsidRPr="00F2755B" w:rsidRDefault="00346009" w:rsidP="003C2896">
                            <w:pPr>
                              <w:rPr>
                                <w:rFonts w:ascii="Cascadia Code ExtraLight" w:hAnsi="Cascadia Code ExtraLight"/>
                              </w:rPr>
                            </w:pPr>
                            <w:r w:rsidRPr="00F2755B">
                              <w:rPr>
                                <w:rFonts w:ascii="Cascadia Code ExtraLight" w:hAnsi="Cascadia Code ExtraLight"/>
                              </w:rPr>
                              <w:t xml:space="preserve">    </w:t>
                            </w:r>
                            <w:proofErr w:type="spellStart"/>
                            <w:r w:rsidRPr="00F2755B">
                              <w:rPr>
                                <w:rFonts w:ascii="Cascadia Code ExtraLight" w:hAnsi="Cascadia Code ExtraLight"/>
                              </w:rPr>
                              <w:t>name</w:t>
                            </w:r>
                            <w:proofErr w:type="spellEnd"/>
                            <w:r w:rsidRPr="00F2755B">
                              <w:rPr>
                                <w:rFonts w:ascii="Cascadia Code ExtraLight" w:hAnsi="Cascadia Code ExtraLight"/>
                              </w:rPr>
                              <w:t xml:space="preserve"> </w:t>
                            </w:r>
                            <w:proofErr w:type="gramStart"/>
                            <w:r w:rsidRPr="00F2755B">
                              <w:rPr>
                                <w:rFonts w:ascii="Cascadia Code ExtraLight" w:hAnsi="Cascadia Code ExtraLight"/>
                              </w:rPr>
                              <w:t>VARCHAR(</w:t>
                            </w:r>
                            <w:proofErr w:type="gramEnd"/>
                            <w:r w:rsidRPr="00F2755B">
                              <w:rPr>
                                <w:rFonts w:ascii="Cascadia Code ExtraLight" w:hAnsi="Cascadia Code ExtraLight"/>
                              </w:rPr>
                              <w:t>255),</w:t>
                            </w:r>
                          </w:p>
                          <w:p w14:paraId="30485D64" w14:textId="77777777" w:rsidR="00346009" w:rsidRPr="00F2755B" w:rsidRDefault="00346009" w:rsidP="003C2896">
                            <w:pPr>
                              <w:rPr>
                                <w:rFonts w:ascii="Cascadia Code ExtraLight" w:hAnsi="Cascadia Code ExtraLight"/>
                              </w:rPr>
                            </w:pPr>
                            <w:r w:rsidRPr="00F2755B">
                              <w:rPr>
                                <w:rFonts w:ascii="Cascadia Code ExtraLight" w:hAnsi="Cascadia Code ExtraLight"/>
                              </w:rPr>
                              <w:t xml:space="preserve">    </w:t>
                            </w:r>
                            <w:proofErr w:type="spellStart"/>
                            <w:r w:rsidRPr="00F2755B">
                              <w:rPr>
                                <w:rFonts w:ascii="Cascadia Code ExtraLight" w:hAnsi="Cascadia Code ExtraLight"/>
                              </w:rPr>
                              <w:t>phone</w:t>
                            </w:r>
                            <w:proofErr w:type="spellEnd"/>
                            <w:r w:rsidRPr="00F2755B">
                              <w:rPr>
                                <w:rFonts w:ascii="Cascadia Code ExtraLight" w:hAnsi="Cascadia Code ExtraLight"/>
                              </w:rPr>
                              <w:t xml:space="preserve"> </w:t>
                            </w:r>
                            <w:proofErr w:type="gramStart"/>
                            <w:r w:rsidRPr="00F2755B">
                              <w:rPr>
                                <w:rFonts w:ascii="Cascadia Code ExtraLight" w:hAnsi="Cascadia Code ExtraLight"/>
                              </w:rPr>
                              <w:t>VARCHAR(</w:t>
                            </w:r>
                            <w:proofErr w:type="gramEnd"/>
                            <w:r w:rsidRPr="00F2755B">
                              <w:rPr>
                                <w:rFonts w:ascii="Cascadia Code ExtraLight" w:hAnsi="Cascadia Code ExtraLight"/>
                              </w:rPr>
                              <w:t>255),</w:t>
                            </w:r>
                          </w:p>
                          <w:p w14:paraId="6333A396" w14:textId="77777777" w:rsidR="00346009" w:rsidRPr="00F2755B" w:rsidRDefault="00346009" w:rsidP="003C2896">
                            <w:pPr>
                              <w:rPr>
                                <w:rFonts w:ascii="Cascadia Code ExtraLight" w:hAnsi="Cascadia Code ExtraLight"/>
                              </w:rPr>
                            </w:pPr>
                            <w:r w:rsidRPr="00F2755B">
                              <w:rPr>
                                <w:rFonts w:ascii="Cascadia Code ExtraLight" w:hAnsi="Cascadia Code ExtraLight"/>
                              </w:rPr>
                              <w:t xml:space="preserve">    email </w:t>
                            </w:r>
                            <w:proofErr w:type="gramStart"/>
                            <w:r w:rsidRPr="00F2755B">
                              <w:rPr>
                                <w:rFonts w:ascii="Cascadia Code ExtraLight" w:hAnsi="Cascadia Code ExtraLight"/>
                              </w:rPr>
                              <w:t>VARCHAR(</w:t>
                            </w:r>
                            <w:proofErr w:type="gramEnd"/>
                            <w:r w:rsidRPr="00F2755B">
                              <w:rPr>
                                <w:rFonts w:ascii="Cascadia Code ExtraLight" w:hAnsi="Cascadia Code ExtraLight"/>
                              </w:rPr>
                              <w:t>255),</w:t>
                            </w:r>
                          </w:p>
                          <w:p w14:paraId="4F179EAA" w14:textId="77777777" w:rsidR="00346009" w:rsidRPr="00F2755B" w:rsidRDefault="00346009" w:rsidP="003C2896">
                            <w:pPr>
                              <w:rPr>
                                <w:rFonts w:ascii="Cascadia Code ExtraLight" w:hAnsi="Cascadia Code ExtraLight"/>
                              </w:rPr>
                            </w:pPr>
                            <w:r w:rsidRPr="00F2755B">
                              <w:rPr>
                                <w:rFonts w:ascii="Cascadia Code ExtraLight" w:hAnsi="Cascadia Code ExtraLight"/>
                              </w:rPr>
                              <w:t xml:space="preserve">    </w:t>
                            </w:r>
                            <w:proofErr w:type="spellStart"/>
                            <w:r w:rsidRPr="00F2755B">
                              <w:rPr>
                                <w:rFonts w:ascii="Cascadia Code ExtraLight" w:hAnsi="Cascadia Code ExtraLight"/>
                              </w:rPr>
                              <w:t>webpage</w:t>
                            </w:r>
                            <w:proofErr w:type="spellEnd"/>
                            <w:r w:rsidRPr="00F2755B">
                              <w:rPr>
                                <w:rFonts w:ascii="Cascadia Code ExtraLight" w:hAnsi="Cascadia Code ExtraLight"/>
                              </w:rPr>
                              <w:t xml:space="preserve"> </w:t>
                            </w:r>
                            <w:proofErr w:type="gramStart"/>
                            <w:r w:rsidRPr="00F2755B">
                              <w:rPr>
                                <w:rFonts w:ascii="Cascadia Code ExtraLight" w:hAnsi="Cascadia Code ExtraLight"/>
                              </w:rPr>
                              <w:t>VARCHAR(</w:t>
                            </w:r>
                            <w:proofErr w:type="gramEnd"/>
                            <w:r w:rsidRPr="00F2755B">
                              <w:rPr>
                                <w:rFonts w:ascii="Cascadia Code ExtraLight" w:hAnsi="Cascadia Code ExtraLight"/>
                              </w:rPr>
                              <w:t>255)</w:t>
                            </w:r>
                          </w:p>
                          <w:p w14:paraId="582EAC2F" w14:textId="77777777" w:rsidR="00346009" w:rsidRPr="00F2755B" w:rsidRDefault="00346009" w:rsidP="003C2896">
                            <w:pPr>
                              <w:rPr>
                                <w:rFonts w:ascii="Cascadia Code ExtraLight" w:hAnsi="Cascadia Code ExtraLight"/>
                              </w:rPr>
                            </w:pPr>
                            <w:r w:rsidRPr="00F2755B">
                              <w:rPr>
                                <w:rFonts w:ascii="Cascadia Code ExtraLight" w:hAnsi="Cascadia Code ExtraLight"/>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1A98B2" id="Szövegdoboz 4" o:spid="_x0000_s1034" type="#_x0000_t202" style="position:absolute;margin-left:372.75pt;margin-top:31.9pt;width:423.95pt;height:108.75pt;z-index:25166336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">
                <v:textbox>
                  <w:txbxContent>
                    <w:p w14:paraId="69DD5646" w14:textId="77777777" w:rsidR="00346009" w:rsidRPr="00F2755B" w:rsidRDefault="00346009" w:rsidP="003C2896">
                      <w:pPr>
                        <w:rPr>
                          <w:rFonts w:ascii="Cascadia Code ExtraLight" w:hAnsi="Cascadia Code ExtraLight"/>
                        </w:rPr>
                      </w:pPr>
                      <w:r w:rsidRPr="00F2755B">
                        <w:rPr>
                          <w:rFonts w:ascii="Cascadia Code ExtraLight" w:hAnsi="Cascadia Code ExtraLight"/>
                        </w:rPr>
                        <w:t xml:space="preserve">CREATE TABLE IF NOT EXISTS </w:t>
                      </w:r>
                      <w:proofErr w:type="spellStart"/>
                      <w:proofErr w:type="gramStart"/>
                      <w:r w:rsidRPr="00F2755B">
                        <w:rPr>
                          <w:rFonts w:ascii="Cascadia Code ExtraLight" w:hAnsi="Cascadia Code ExtraLight"/>
                        </w:rPr>
                        <w:t>publishers</w:t>
                      </w:r>
                      <w:proofErr w:type="spellEnd"/>
                      <w:r w:rsidRPr="00F2755B">
                        <w:rPr>
                          <w:rFonts w:ascii="Cascadia Code ExtraLight" w:hAnsi="Cascadia Code ExtraLight"/>
                        </w:rPr>
                        <w:t>(</w:t>
                      </w:r>
                      <w:proofErr w:type="gramEnd"/>
                    </w:p>
                    <w:p w14:paraId="6B439D5C" w14:textId="77777777" w:rsidR="00346009" w:rsidRPr="00F2755B" w:rsidRDefault="00346009" w:rsidP="003C2896">
                      <w:pPr>
                        <w:rPr>
                          <w:rFonts w:ascii="Cascadia Code ExtraLight" w:hAnsi="Cascadia Code ExtraLight"/>
                        </w:rPr>
                      </w:pPr>
                      <w:r w:rsidRPr="00F2755B">
                        <w:rPr>
                          <w:rFonts w:ascii="Cascadia Code ExtraLight" w:hAnsi="Cascadia Code ExtraLight"/>
                        </w:rPr>
                        <w:t xml:space="preserve">    </w:t>
                      </w:r>
                      <w:proofErr w:type="spellStart"/>
                      <w:r w:rsidRPr="00F2755B">
                        <w:rPr>
                          <w:rFonts w:ascii="Cascadia Code ExtraLight" w:hAnsi="Cascadia Code ExtraLight"/>
                        </w:rPr>
                        <w:t>publisher_id</w:t>
                      </w:r>
                      <w:proofErr w:type="spellEnd"/>
                      <w:r w:rsidRPr="00F2755B">
                        <w:rPr>
                          <w:rFonts w:ascii="Cascadia Code ExtraLight" w:hAnsi="Cascadia Code ExtraLight"/>
                        </w:rPr>
                        <w:t xml:space="preserve"> INT AUTO_INCREMENT PRIMARY KEY,</w:t>
                      </w:r>
                    </w:p>
                    <w:p w14:paraId="1BF8BBC6" w14:textId="77777777" w:rsidR="00346009" w:rsidRPr="00F2755B" w:rsidRDefault="00346009" w:rsidP="003C2896">
                      <w:pPr>
                        <w:rPr>
                          <w:rFonts w:ascii="Cascadia Code ExtraLight" w:hAnsi="Cascadia Code ExtraLight"/>
                        </w:rPr>
                      </w:pPr>
                      <w:r w:rsidRPr="00F2755B">
                        <w:rPr>
                          <w:rFonts w:ascii="Cascadia Code ExtraLight" w:hAnsi="Cascadia Code ExtraLight"/>
                        </w:rPr>
                        <w:t xml:space="preserve">    </w:t>
                      </w:r>
                      <w:proofErr w:type="spellStart"/>
                      <w:r w:rsidRPr="00F2755B">
                        <w:rPr>
                          <w:rFonts w:ascii="Cascadia Code ExtraLight" w:hAnsi="Cascadia Code ExtraLight"/>
                        </w:rPr>
                        <w:t>name</w:t>
                      </w:r>
                      <w:proofErr w:type="spellEnd"/>
                      <w:r w:rsidRPr="00F2755B">
                        <w:rPr>
                          <w:rFonts w:ascii="Cascadia Code ExtraLight" w:hAnsi="Cascadia Code ExtraLight"/>
                        </w:rPr>
                        <w:t xml:space="preserve"> </w:t>
                      </w:r>
                      <w:proofErr w:type="gramStart"/>
                      <w:r w:rsidRPr="00F2755B">
                        <w:rPr>
                          <w:rFonts w:ascii="Cascadia Code ExtraLight" w:hAnsi="Cascadia Code ExtraLight"/>
                        </w:rPr>
                        <w:t>VARCHAR(</w:t>
                      </w:r>
                      <w:proofErr w:type="gramEnd"/>
                      <w:r w:rsidRPr="00F2755B">
                        <w:rPr>
                          <w:rFonts w:ascii="Cascadia Code ExtraLight" w:hAnsi="Cascadia Code ExtraLight"/>
                        </w:rPr>
                        <w:t>255),</w:t>
                      </w:r>
                    </w:p>
                    <w:p w14:paraId="30485D64" w14:textId="77777777" w:rsidR="00346009" w:rsidRPr="00F2755B" w:rsidRDefault="00346009" w:rsidP="003C2896">
                      <w:pPr>
                        <w:rPr>
                          <w:rFonts w:ascii="Cascadia Code ExtraLight" w:hAnsi="Cascadia Code ExtraLight"/>
                        </w:rPr>
                      </w:pPr>
                      <w:r w:rsidRPr="00F2755B">
                        <w:rPr>
                          <w:rFonts w:ascii="Cascadia Code ExtraLight" w:hAnsi="Cascadia Code ExtraLight"/>
                        </w:rPr>
                        <w:t xml:space="preserve">    </w:t>
                      </w:r>
                      <w:proofErr w:type="spellStart"/>
                      <w:r w:rsidRPr="00F2755B">
                        <w:rPr>
                          <w:rFonts w:ascii="Cascadia Code ExtraLight" w:hAnsi="Cascadia Code ExtraLight"/>
                        </w:rPr>
                        <w:t>phone</w:t>
                      </w:r>
                      <w:proofErr w:type="spellEnd"/>
                      <w:r w:rsidRPr="00F2755B">
                        <w:rPr>
                          <w:rFonts w:ascii="Cascadia Code ExtraLight" w:hAnsi="Cascadia Code ExtraLight"/>
                        </w:rPr>
                        <w:t xml:space="preserve"> </w:t>
                      </w:r>
                      <w:proofErr w:type="gramStart"/>
                      <w:r w:rsidRPr="00F2755B">
                        <w:rPr>
                          <w:rFonts w:ascii="Cascadia Code ExtraLight" w:hAnsi="Cascadia Code ExtraLight"/>
                        </w:rPr>
                        <w:t>VARCHAR(</w:t>
                      </w:r>
                      <w:proofErr w:type="gramEnd"/>
                      <w:r w:rsidRPr="00F2755B">
                        <w:rPr>
                          <w:rFonts w:ascii="Cascadia Code ExtraLight" w:hAnsi="Cascadia Code ExtraLight"/>
                        </w:rPr>
                        <w:t>255),</w:t>
                      </w:r>
                    </w:p>
                    <w:p w14:paraId="6333A396" w14:textId="77777777" w:rsidR="00346009" w:rsidRPr="00F2755B" w:rsidRDefault="00346009" w:rsidP="003C2896">
                      <w:pPr>
                        <w:rPr>
                          <w:rFonts w:ascii="Cascadia Code ExtraLight" w:hAnsi="Cascadia Code ExtraLight"/>
                        </w:rPr>
                      </w:pPr>
                      <w:r w:rsidRPr="00F2755B">
                        <w:rPr>
                          <w:rFonts w:ascii="Cascadia Code ExtraLight" w:hAnsi="Cascadia Code ExtraLight"/>
                        </w:rPr>
                        <w:t xml:space="preserve">    email </w:t>
                      </w:r>
                      <w:proofErr w:type="gramStart"/>
                      <w:r w:rsidRPr="00F2755B">
                        <w:rPr>
                          <w:rFonts w:ascii="Cascadia Code ExtraLight" w:hAnsi="Cascadia Code ExtraLight"/>
                        </w:rPr>
                        <w:t>VARCHAR(</w:t>
                      </w:r>
                      <w:proofErr w:type="gramEnd"/>
                      <w:r w:rsidRPr="00F2755B">
                        <w:rPr>
                          <w:rFonts w:ascii="Cascadia Code ExtraLight" w:hAnsi="Cascadia Code ExtraLight"/>
                        </w:rPr>
                        <w:t>255),</w:t>
                      </w:r>
                    </w:p>
                    <w:p w14:paraId="4F179EAA" w14:textId="77777777" w:rsidR="00346009" w:rsidRPr="00F2755B" w:rsidRDefault="00346009" w:rsidP="003C2896">
                      <w:pPr>
                        <w:rPr>
                          <w:rFonts w:ascii="Cascadia Code ExtraLight" w:hAnsi="Cascadia Code ExtraLight"/>
                        </w:rPr>
                      </w:pPr>
                      <w:r w:rsidRPr="00F2755B">
                        <w:rPr>
                          <w:rFonts w:ascii="Cascadia Code ExtraLight" w:hAnsi="Cascadia Code ExtraLight"/>
                        </w:rPr>
                        <w:t xml:space="preserve">    </w:t>
                      </w:r>
                      <w:proofErr w:type="spellStart"/>
                      <w:r w:rsidRPr="00F2755B">
                        <w:rPr>
                          <w:rFonts w:ascii="Cascadia Code ExtraLight" w:hAnsi="Cascadia Code ExtraLight"/>
                        </w:rPr>
                        <w:t>webpage</w:t>
                      </w:r>
                      <w:proofErr w:type="spellEnd"/>
                      <w:r w:rsidRPr="00F2755B">
                        <w:rPr>
                          <w:rFonts w:ascii="Cascadia Code ExtraLight" w:hAnsi="Cascadia Code ExtraLight"/>
                        </w:rPr>
                        <w:t xml:space="preserve"> </w:t>
                      </w:r>
                      <w:proofErr w:type="gramStart"/>
                      <w:r w:rsidRPr="00F2755B">
                        <w:rPr>
                          <w:rFonts w:ascii="Cascadia Code ExtraLight" w:hAnsi="Cascadia Code ExtraLight"/>
                        </w:rPr>
                        <w:t>VARCHAR(</w:t>
                      </w:r>
                      <w:proofErr w:type="gramEnd"/>
                      <w:r w:rsidRPr="00F2755B">
                        <w:rPr>
                          <w:rFonts w:ascii="Cascadia Code ExtraLight" w:hAnsi="Cascadia Code ExtraLight"/>
                        </w:rPr>
                        <w:t>255)</w:t>
                      </w:r>
                    </w:p>
                    <w:p w14:paraId="582EAC2F" w14:textId="77777777" w:rsidR="00346009" w:rsidRPr="00F2755B" w:rsidRDefault="00346009" w:rsidP="003C2896">
                      <w:pPr>
                        <w:rPr>
                          <w:rFonts w:ascii="Cascadia Code ExtraLight" w:hAnsi="Cascadia Code ExtraLight"/>
                        </w:rPr>
                      </w:pPr>
                      <w:r w:rsidRPr="00F2755B">
                        <w:rPr>
                          <w:rFonts w:ascii="Cascadia Code ExtraLight" w:hAnsi="Cascadia Code ExtraLight"/>
                        </w:rPr>
                        <w:t>);</w:t>
                      </w:r>
                    </w:p>
                  </w:txbxContent>
                </v:textbox>
                <w10:wrap type="square" anchorx="margin"/>
              </v:shape>
            </w:pict>
          </mc:Fallback>
        </mc:AlternateContent>
      </w:r>
      <w:r w:rsidRPr="009661B9">
        <w:t>SQL parancs</w:t>
      </w:r>
    </w:p>
    <w:p w14:paraId="1DE8F420" w14:textId="77777777" w:rsidR="003C2896" w:rsidRPr="009661B9" w:rsidRDefault="003C2896" w:rsidP="003C2896">
      <w:r w:rsidRPr="009661B9">
        <w:br w:type="page"/>
      </w:r>
    </w:p>
    <w:p w14:paraId="0CEA36BC" w14:textId="77777777" w:rsidR="003C2896" w:rsidRPr="009661B9" w:rsidRDefault="003C2896" w:rsidP="007C1278">
      <w:pPr>
        <w:pStyle w:val="Cmsor4"/>
      </w:pPr>
      <w:bookmarkStart w:id="57" w:name="_Toc194844950"/>
      <w:r w:rsidRPr="009661B9">
        <w:lastRenderedPageBreak/>
        <w:t>A „</w:t>
      </w:r>
      <w:proofErr w:type="spellStart"/>
      <w:r w:rsidRPr="009661B9">
        <w:t>genres</w:t>
      </w:r>
      <w:proofErr w:type="spellEnd"/>
      <w:r w:rsidRPr="009661B9">
        <w:t>” tábla</w:t>
      </w:r>
      <w:bookmarkEnd w:id="57"/>
    </w:p>
    <w:p w14:paraId="10428C3D" w14:textId="3D4366A2" w:rsidR="003C2896" w:rsidRPr="009661B9" w:rsidRDefault="003C2896" w:rsidP="003C2896">
      <w:pPr>
        <w:spacing w:before="120"/>
      </w:pPr>
      <w:r w:rsidRPr="009661B9">
        <w:t>A „</w:t>
      </w:r>
      <w:proofErr w:type="spellStart"/>
      <w:r w:rsidRPr="009661B9">
        <w:t>genres</w:t>
      </w:r>
      <w:proofErr w:type="spellEnd"/>
      <w:r w:rsidRPr="009661B9">
        <w:t>” tábla a könyvekhez tartozó kategóriákat tartalmazza</w:t>
      </w:r>
      <w:r w:rsidR="00C95FA6" w:rsidRPr="009661B9">
        <w:t>.</w:t>
      </w:r>
    </w:p>
    <w:p w14:paraId="640AADA4" w14:textId="77777777" w:rsidR="003C2896" w:rsidRPr="009661B9" w:rsidRDefault="003C2896" w:rsidP="003C2896">
      <w:pPr>
        <w:spacing w:before="120"/>
      </w:pPr>
      <w:r w:rsidRPr="009661B9">
        <w:t>Szerkezet</w:t>
      </w:r>
    </w:p>
    <w:tbl>
      <w:tblPr>
        <w:tblStyle w:val="Rcsostblzat"/>
        <w:tblW w:w="0" w:type="auto"/>
        <w:tblLook w:val="04A0" w:firstRow="1" w:lastRow="0" w:firstColumn="1" w:lastColumn="0" w:noHBand="0" w:noVBand="1"/>
      </w:tblPr>
      <w:tblGrid>
        <w:gridCol w:w="1688"/>
        <w:gridCol w:w="1519"/>
        <w:gridCol w:w="3421"/>
        <w:gridCol w:w="1675"/>
      </w:tblGrid>
      <w:tr w:rsidR="003C2896" w:rsidRPr="009661B9" w14:paraId="33050E65" w14:textId="77777777" w:rsidTr="00346009">
        <w:tc>
          <w:tcPr>
            <w:tcW w:w="1729" w:type="dxa"/>
            <w:vAlign w:val="center"/>
          </w:tcPr>
          <w:p w14:paraId="08B4503D" w14:textId="77777777" w:rsidR="003C2896" w:rsidRPr="009661B9" w:rsidRDefault="003C2896" w:rsidP="00346009">
            <w:pPr>
              <w:jc w:val="center"/>
            </w:pPr>
            <w:r w:rsidRPr="009661B9">
              <w:t>Mező neve</w:t>
            </w:r>
          </w:p>
        </w:tc>
        <w:tc>
          <w:tcPr>
            <w:tcW w:w="1527" w:type="dxa"/>
            <w:vAlign w:val="center"/>
          </w:tcPr>
          <w:p w14:paraId="0876D79B" w14:textId="77777777" w:rsidR="003C2896" w:rsidRPr="009661B9" w:rsidRDefault="003C2896" w:rsidP="00346009">
            <w:pPr>
              <w:jc w:val="center"/>
            </w:pPr>
            <w:r w:rsidRPr="009661B9">
              <w:t>Mező típusa</w:t>
            </w:r>
          </w:p>
        </w:tc>
        <w:tc>
          <w:tcPr>
            <w:tcW w:w="3543" w:type="dxa"/>
            <w:vAlign w:val="center"/>
          </w:tcPr>
          <w:p w14:paraId="523A0590" w14:textId="77777777" w:rsidR="003C2896" w:rsidRPr="009661B9" w:rsidRDefault="003C2896" w:rsidP="00346009">
            <w:pPr>
              <w:jc w:val="center"/>
            </w:pPr>
            <w:r w:rsidRPr="009661B9">
              <w:t>Leírás</w:t>
            </w:r>
          </w:p>
        </w:tc>
        <w:tc>
          <w:tcPr>
            <w:tcW w:w="1694" w:type="dxa"/>
            <w:vAlign w:val="center"/>
          </w:tcPr>
          <w:p w14:paraId="16F43E41" w14:textId="77777777" w:rsidR="003C2896" w:rsidRPr="009661B9" w:rsidRDefault="003C2896" w:rsidP="00346009">
            <w:pPr>
              <w:jc w:val="center"/>
            </w:pPr>
            <w:r w:rsidRPr="009661B9">
              <w:t>Kulcs/index</w:t>
            </w:r>
          </w:p>
        </w:tc>
      </w:tr>
      <w:tr w:rsidR="003C2896" w:rsidRPr="009661B9" w14:paraId="7B46E159" w14:textId="77777777" w:rsidTr="00346009">
        <w:tc>
          <w:tcPr>
            <w:tcW w:w="1729" w:type="dxa"/>
            <w:vAlign w:val="center"/>
          </w:tcPr>
          <w:p w14:paraId="6405F6CE" w14:textId="77777777" w:rsidR="003C2896" w:rsidRPr="009661B9" w:rsidRDefault="003C2896" w:rsidP="00346009">
            <w:proofErr w:type="spellStart"/>
            <w:r w:rsidRPr="009661B9">
              <w:t>genre_id</w:t>
            </w:r>
            <w:proofErr w:type="spellEnd"/>
          </w:p>
        </w:tc>
        <w:tc>
          <w:tcPr>
            <w:tcW w:w="1527" w:type="dxa"/>
            <w:vAlign w:val="center"/>
          </w:tcPr>
          <w:p w14:paraId="53DA2CEE" w14:textId="77777777" w:rsidR="003C2896" w:rsidRPr="009661B9" w:rsidRDefault="003C2896" w:rsidP="00346009">
            <w:pPr>
              <w:jc w:val="center"/>
            </w:pPr>
            <w:r w:rsidRPr="009661B9">
              <w:t>INT</w:t>
            </w:r>
          </w:p>
        </w:tc>
        <w:tc>
          <w:tcPr>
            <w:tcW w:w="3543" w:type="dxa"/>
            <w:vAlign w:val="center"/>
          </w:tcPr>
          <w:p w14:paraId="73FA761B" w14:textId="77777777" w:rsidR="003C2896" w:rsidRPr="009661B9" w:rsidRDefault="003C2896" w:rsidP="00346009">
            <w:r w:rsidRPr="009661B9">
              <w:t>A kategória egyedi azonosítója</w:t>
            </w:r>
          </w:p>
        </w:tc>
        <w:tc>
          <w:tcPr>
            <w:tcW w:w="1694" w:type="dxa"/>
            <w:vAlign w:val="center"/>
          </w:tcPr>
          <w:p w14:paraId="6A91ED3B" w14:textId="77777777" w:rsidR="003C2896" w:rsidRPr="009661B9" w:rsidRDefault="003C2896" w:rsidP="00346009">
            <w:pPr>
              <w:jc w:val="center"/>
            </w:pPr>
            <w:proofErr w:type="spellStart"/>
            <w:r w:rsidRPr="009661B9">
              <w:t>primary</w:t>
            </w:r>
            <w:proofErr w:type="spellEnd"/>
            <w:r w:rsidRPr="009661B9">
              <w:t xml:space="preserve"> </w:t>
            </w:r>
            <w:proofErr w:type="spellStart"/>
            <w:r w:rsidRPr="009661B9">
              <w:t>key</w:t>
            </w:r>
            <w:proofErr w:type="spellEnd"/>
          </w:p>
        </w:tc>
      </w:tr>
      <w:tr w:rsidR="003C2896" w:rsidRPr="009661B9" w14:paraId="5DA5BF66" w14:textId="77777777" w:rsidTr="00346009">
        <w:tc>
          <w:tcPr>
            <w:tcW w:w="1729" w:type="dxa"/>
            <w:vAlign w:val="center"/>
          </w:tcPr>
          <w:p w14:paraId="69400944" w14:textId="77777777" w:rsidR="003C2896" w:rsidRPr="009661B9" w:rsidRDefault="003C2896" w:rsidP="00346009">
            <w:proofErr w:type="spellStart"/>
            <w:r w:rsidRPr="009661B9">
              <w:t>genre</w:t>
            </w:r>
            <w:proofErr w:type="spellEnd"/>
          </w:p>
        </w:tc>
        <w:tc>
          <w:tcPr>
            <w:tcW w:w="1527" w:type="dxa"/>
            <w:vAlign w:val="center"/>
          </w:tcPr>
          <w:p w14:paraId="58B0724F" w14:textId="77777777" w:rsidR="003C2896" w:rsidRPr="009661B9" w:rsidRDefault="003C2896" w:rsidP="00346009">
            <w:pPr>
              <w:jc w:val="center"/>
            </w:pPr>
            <w:r w:rsidRPr="009661B9">
              <w:t>VARCHAR</w:t>
            </w:r>
          </w:p>
        </w:tc>
        <w:tc>
          <w:tcPr>
            <w:tcW w:w="3543" w:type="dxa"/>
            <w:vAlign w:val="center"/>
          </w:tcPr>
          <w:p w14:paraId="041E1D2A" w14:textId="77777777" w:rsidR="003C2896" w:rsidRPr="009661B9" w:rsidRDefault="003C2896" w:rsidP="00346009">
            <w:r w:rsidRPr="009661B9">
              <w:t>A kategória megnevezése</w:t>
            </w:r>
          </w:p>
        </w:tc>
        <w:tc>
          <w:tcPr>
            <w:tcW w:w="1694" w:type="dxa"/>
            <w:vAlign w:val="center"/>
          </w:tcPr>
          <w:p w14:paraId="12518D48" w14:textId="77777777" w:rsidR="003C2896" w:rsidRPr="009661B9" w:rsidRDefault="003C2896" w:rsidP="00346009">
            <w:pPr>
              <w:jc w:val="center"/>
            </w:pPr>
          </w:p>
        </w:tc>
      </w:tr>
    </w:tbl>
    <w:p w14:paraId="3AAC8765" w14:textId="77777777" w:rsidR="003C2896" w:rsidRPr="009661B9" w:rsidRDefault="003C2896" w:rsidP="003C2896">
      <w:pPr>
        <w:spacing w:before="120"/>
      </w:pPr>
      <w:r w:rsidRPr="009661B9">
        <w:rPr>
          <w:noProof/>
        </w:rPr>
        <mc:AlternateContent>
          <mc:Choice Requires="wps">
            <w:drawing>
              <wp:anchor distT="45720" distB="45720" distL="114300" distR="114300" simplePos="0" relativeHeight="251664384" behindDoc="0" locked="0" layoutInCell="1" allowOverlap="1" wp14:anchorId="6D51455D" wp14:editId="2CE338B2">
                <wp:simplePos x="0" y="0"/>
                <wp:positionH relativeFrom="margin">
                  <wp:align>right</wp:align>
                </wp:positionH>
                <wp:positionV relativeFrom="paragraph">
                  <wp:posOffset>321945</wp:posOffset>
                </wp:positionV>
                <wp:extent cx="5375910" cy="819150"/>
                <wp:effectExtent l="0" t="0" r="15240" b="19050"/>
                <wp:wrapSquare wrapText="bothSides"/>
                <wp:docPr id="5" name="Szövegdoboz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5910" cy="819150"/>
                        </a:xfrm>
                        <a:prstGeom prst="rect">
                          <a:avLst/>
                        </a:prstGeom>
                        <a:solidFill>
                          <a:srgbClr val="FFFFFF"/>
                        </a:solidFill>
                        <a:ln w="9525">
                          <a:solidFill>
                            <a:srgbClr val="000000"/>
                          </a:solidFill>
                          <a:miter lim="800000"/>
                          <a:headEnd/>
                          <a:tailEnd/>
                        </a:ln>
                      </wps:spPr>
                      <wps:txbx>
                        <w:txbxContent>
                          <w:p w14:paraId="11906B68" w14:textId="77777777" w:rsidR="00346009" w:rsidRPr="00F2755B" w:rsidRDefault="00346009" w:rsidP="003C2896">
                            <w:pPr>
                              <w:rPr>
                                <w:rFonts w:ascii="Cascadia Code ExtraLight" w:hAnsi="Cascadia Code ExtraLight"/>
                              </w:rPr>
                            </w:pPr>
                            <w:r w:rsidRPr="00F2755B">
                              <w:rPr>
                                <w:rFonts w:ascii="Cascadia Code ExtraLight" w:hAnsi="Cascadia Code ExtraLight"/>
                              </w:rPr>
                              <w:t xml:space="preserve">CREATE TABLE IF NOT EXISTS </w:t>
                            </w:r>
                            <w:proofErr w:type="spellStart"/>
                            <w:proofErr w:type="gramStart"/>
                            <w:r w:rsidRPr="00F2755B">
                              <w:rPr>
                                <w:rFonts w:ascii="Cascadia Code ExtraLight" w:hAnsi="Cascadia Code ExtraLight"/>
                              </w:rPr>
                              <w:t>genres</w:t>
                            </w:r>
                            <w:proofErr w:type="spellEnd"/>
                            <w:r w:rsidRPr="00F2755B">
                              <w:rPr>
                                <w:rFonts w:ascii="Cascadia Code ExtraLight" w:hAnsi="Cascadia Code ExtraLight"/>
                              </w:rPr>
                              <w:t>(</w:t>
                            </w:r>
                            <w:proofErr w:type="gramEnd"/>
                          </w:p>
                          <w:p w14:paraId="6C753092" w14:textId="77777777" w:rsidR="00346009" w:rsidRPr="00F2755B" w:rsidRDefault="00346009" w:rsidP="003C2896">
                            <w:pPr>
                              <w:rPr>
                                <w:rFonts w:ascii="Cascadia Code ExtraLight" w:hAnsi="Cascadia Code ExtraLight"/>
                              </w:rPr>
                            </w:pPr>
                            <w:r w:rsidRPr="00F2755B">
                              <w:rPr>
                                <w:rFonts w:ascii="Cascadia Code ExtraLight" w:hAnsi="Cascadia Code ExtraLight"/>
                              </w:rPr>
                              <w:t xml:space="preserve">    </w:t>
                            </w:r>
                            <w:proofErr w:type="spellStart"/>
                            <w:r w:rsidRPr="00F2755B">
                              <w:rPr>
                                <w:rFonts w:ascii="Cascadia Code ExtraLight" w:hAnsi="Cascadia Code ExtraLight"/>
                              </w:rPr>
                              <w:t>genre_id</w:t>
                            </w:r>
                            <w:proofErr w:type="spellEnd"/>
                            <w:r w:rsidRPr="00F2755B">
                              <w:rPr>
                                <w:rFonts w:ascii="Cascadia Code ExtraLight" w:hAnsi="Cascadia Code ExtraLight"/>
                              </w:rPr>
                              <w:t xml:space="preserve"> INT AUTO_INCREMENT PRIMARY KEY,</w:t>
                            </w:r>
                          </w:p>
                          <w:p w14:paraId="66D54F4B" w14:textId="77777777" w:rsidR="00346009" w:rsidRPr="00F2755B" w:rsidRDefault="00346009" w:rsidP="003C2896">
                            <w:pPr>
                              <w:rPr>
                                <w:rFonts w:ascii="Cascadia Code ExtraLight" w:hAnsi="Cascadia Code ExtraLight"/>
                              </w:rPr>
                            </w:pPr>
                            <w:r w:rsidRPr="00F2755B">
                              <w:rPr>
                                <w:rFonts w:ascii="Cascadia Code ExtraLight" w:hAnsi="Cascadia Code ExtraLight"/>
                              </w:rPr>
                              <w:t xml:space="preserve">    </w:t>
                            </w:r>
                            <w:proofErr w:type="spellStart"/>
                            <w:r w:rsidRPr="00F2755B">
                              <w:rPr>
                                <w:rFonts w:ascii="Cascadia Code ExtraLight" w:hAnsi="Cascadia Code ExtraLight"/>
                              </w:rPr>
                              <w:t>genre</w:t>
                            </w:r>
                            <w:proofErr w:type="spellEnd"/>
                            <w:r w:rsidRPr="00F2755B">
                              <w:rPr>
                                <w:rFonts w:ascii="Cascadia Code ExtraLight" w:hAnsi="Cascadia Code ExtraLight"/>
                              </w:rPr>
                              <w:t xml:space="preserve"> </w:t>
                            </w:r>
                            <w:proofErr w:type="gramStart"/>
                            <w:r w:rsidRPr="00F2755B">
                              <w:rPr>
                                <w:rFonts w:ascii="Cascadia Code ExtraLight" w:hAnsi="Cascadia Code ExtraLight"/>
                              </w:rPr>
                              <w:t>VARCHAR(</w:t>
                            </w:r>
                            <w:proofErr w:type="gramEnd"/>
                            <w:r w:rsidRPr="00F2755B">
                              <w:rPr>
                                <w:rFonts w:ascii="Cascadia Code ExtraLight" w:hAnsi="Cascadia Code ExtraLight"/>
                              </w:rPr>
                              <w:t>255)</w:t>
                            </w:r>
                          </w:p>
                          <w:p w14:paraId="204FCCA3" w14:textId="77777777" w:rsidR="00346009" w:rsidRPr="00F2755B" w:rsidRDefault="00346009" w:rsidP="003C2896">
                            <w:pPr>
                              <w:rPr>
                                <w:rFonts w:ascii="Cascadia Code ExtraLight" w:hAnsi="Cascadia Code ExtraLight"/>
                              </w:rPr>
                            </w:pPr>
                            <w:r w:rsidRPr="00F2755B">
                              <w:rPr>
                                <w:rFonts w:ascii="Cascadia Code ExtraLight" w:hAnsi="Cascadia Code ExtraLight"/>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51455D" id="Szövegdoboz 5" o:spid="_x0000_s1035" type="#_x0000_t202" style="position:absolute;margin-left:372.1pt;margin-top:25.35pt;width:423.3pt;height:64.5pt;z-index:25166438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">
                <v:textbox>
                  <w:txbxContent>
                    <w:p w14:paraId="11906B68" w14:textId="77777777" w:rsidR="00346009" w:rsidRPr="00F2755B" w:rsidRDefault="00346009" w:rsidP="003C2896">
                      <w:pPr>
                        <w:rPr>
                          <w:rFonts w:ascii="Cascadia Code ExtraLight" w:hAnsi="Cascadia Code ExtraLight"/>
                        </w:rPr>
                      </w:pPr>
                      <w:r w:rsidRPr="00F2755B">
                        <w:rPr>
                          <w:rFonts w:ascii="Cascadia Code ExtraLight" w:hAnsi="Cascadia Code ExtraLight"/>
                        </w:rPr>
                        <w:t xml:space="preserve">CREATE TABLE IF NOT EXISTS </w:t>
                      </w:r>
                      <w:proofErr w:type="spellStart"/>
                      <w:proofErr w:type="gramStart"/>
                      <w:r w:rsidRPr="00F2755B">
                        <w:rPr>
                          <w:rFonts w:ascii="Cascadia Code ExtraLight" w:hAnsi="Cascadia Code ExtraLight"/>
                        </w:rPr>
                        <w:t>genres</w:t>
                      </w:r>
                      <w:proofErr w:type="spellEnd"/>
                      <w:r w:rsidRPr="00F2755B">
                        <w:rPr>
                          <w:rFonts w:ascii="Cascadia Code ExtraLight" w:hAnsi="Cascadia Code ExtraLight"/>
                        </w:rPr>
                        <w:t>(</w:t>
                      </w:r>
                      <w:proofErr w:type="gramEnd"/>
                    </w:p>
                    <w:p w14:paraId="6C753092" w14:textId="77777777" w:rsidR="00346009" w:rsidRPr="00F2755B" w:rsidRDefault="00346009" w:rsidP="003C2896">
                      <w:pPr>
                        <w:rPr>
                          <w:rFonts w:ascii="Cascadia Code ExtraLight" w:hAnsi="Cascadia Code ExtraLight"/>
                        </w:rPr>
                      </w:pPr>
                      <w:r w:rsidRPr="00F2755B">
                        <w:rPr>
                          <w:rFonts w:ascii="Cascadia Code ExtraLight" w:hAnsi="Cascadia Code ExtraLight"/>
                        </w:rPr>
                        <w:t xml:space="preserve">    </w:t>
                      </w:r>
                      <w:proofErr w:type="spellStart"/>
                      <w:r w:rsidRPr="00F2755B">
                        <w:rPr>
                          <w:rFonts w:ascii="Cascadia Code ExtraLight" w:hAnsi="Cascadia Code ExtraLight"/>
                        </w:rPr>
                        <w:t>genre_id</w:t>
                      </w:r>
                      <w:proofErr w:type="spellEnd"/>
                      <w:r w:rsidRPr="00F2755B">
                        <w:rPr>
                          <w:rFonts w:ascii="Cascadia Code ExtraLight" w:hAnsi="Cascadia Code ExtraLight"/>
                        </w:rPr>
                        <w:t xml:space="preserve"> INT AUTO_INCREMENT PRIMARY KEY,</w:t>
                      </w:r>
                    </w:p>
                    <w:p w14:paraId="66D54F4B" w14:textId="77777777" w:rsidR="00346009" w:rsidRPr="00F2755B" w:rsidRDefault="00346009" w:rsidP="003C2896">
                      <w:pPr>
                        <w:rPr>
                          <w:rFonts w:ascii="Cascadia Code ExtraLight" w:hAnsi="Cascadia Code ExtraLight"/>
                        </w:rPr>
                      </w:pPr>
                      <w:r w:rsidRPr="00F2755B">
                        <w:rPr>
                          <w:rFonts w:ascii="Cascadia Code ExtraLight" w:hAnsi="Cascadia Code ExtraLight"/>
                        </w:rPr>
                        <w:t xml:space="preserve">    </w:t>
                      </w:r>
                      <w:proofErr w:type="spellStart"/>
                      <w:r w:rsidRPr="00F2755B">
                        <w:rPr>
                          <w:rFonts w:ascii="Cascadia Code ExtraLight" w:hAnsi="Cascadia Code ExtraLight"/>
                        </w:rPr>
                        <w:t>genre</w:t>
                      </w:r>
                      <w:proofErr w:type="spellEnd"/>
                      <w:r w:rsidRPr="00F2755B">
                        <w:rPr>
                          <w:rFonts w:ascii="Cascadia Code ExtraLight" w:hAnsi="Cascadia Code ExtraLight"/>
                        </w:rPr>
                        <w:t xml:space="preserve"> </w:t>
                      </w:r>
                      <w:proofErr w:type="gramStart"/>
                      <w:r w:rsidRPr="00F2755B">
                        <w:rPr>
                          <w:rFonts w:ascii="Cascadia Code ExtraLight" w:hAnsi="Cascadia Code ExtraLight"/>
                        </w:rPr>
                        <w:t>VARCHAR(</w:t>
                      </w:r>
                      <w:proofErr w:type="gramEnd"/>
                      <w:r w:rsidRPr="00F2755B">
                        <w:rPr>
                          <w:rFonts w:ascii="Cascadia Code ExtraLight" w:hAnsi="Cascadia Code ExtraLight"/>
                        </w:rPr>
                        <w:t>255)</w:t>
                      </w:r>
                    </w:p>
                    <w:p w14:paraId="204FCCA3" w14:textId="77777777" w:rsidR="00346009" w:rsidRPr="00F2755B" w:rsidRDefault="00346009" w:rsidP="003C2896">
                      <w:pPr>
                        <w:rPr>
                          <w:rFonts w:ascii="Cascadia Code ExtraLight" w:hAnsi="Cascadia Code ExtraLight"/>
                        </w:rPr>
                      </w:pPr>
                      <w:r w:rsidRPr="00F2755B">
                        <w:rPr>
                          <w:rFonts w:ascii="Cascadia Code ExtraLight" w:hAnsi="Cascadia Code ExtraLight"/>
                        </w:rPr>
                        <w:t>);</w:t>
                      </w:r>
                    </w:p>
                  </w:txbxContent>
                </v:textbox>
                <w10:wrap type="square" anchorx="margin"/>
              </v:shape>
            </w:pict>
          </mc:Fallback>
        </mc:AlternateContent>
      </w:r>
      <w:r w:rsidRPr="009661B9">
        <w:t xml:space="preserve"> SQL parancs</w:t>
      </w:r>
    </w:p>
    <w:p w14:paraId="07D2F148" w14:textId="77777777" w:rsidR="003C2896" w:rsidRPr="009661B9" w:rsidRDefault="003C2896" w:rsidP="00CF21D3">
      <w:pPr>
        <w:pStyle w:val="Cmsor4"/>
      </w:pPr>
      <w:bookmarkStart w:id="58" w:name="_Toc194844951"/>
      <w:r w:rsidRPr="009661B9">
        <w:t>A „</w:t>
      </w:r>
      <w:proofErr w:type="spellStart"/>
      <w:r w:rsidRPr="009661B9">
        <w:t>books_genres_conn</w:t>
      </w:r>
      <w:proofErr w:type="spellEnd"/>
      <w:r w:rsidRPr="009661B9">
        <w:t>” tábla</w:t>
      </w:r>
      <w:bookmarkEnd w:id="58"/>
    </w:p>
    <w:p w14:paraId="427F047D" w14:textId="7497B19B" w:rsidR="003C2896" w:rsidRPr="009661B9" w:rsidRDefault="003C2896" w:rsidP="003C2896">
      <w:pPr>
        <w:spacing w:before="120"/>
        <w:jc w:val="both"/>
      </w:pPr>
      <w:r w:rsidRPr="009661B9">
        <w:t>A „</w:t>
      </w:r>
      <w:proofErr w:type="spellStart"/>
      <w:r w:rsidRPr="009661B9">
        <w:t>books_genres_conn</w:t>
      </w:r>
      <w:proofErr w:type="spellEnd"/>
      <w:r w:rsidRPr="009661B9">
        <w:t>” egy több-több kapcsolatú kapcsolótábla, ami a könyveket kapcsolja össze a hozzá tartozó kategóriákkal</w:t>
      </w:r>
      <w:r w:rsidR="006A2AC8" w:rsidRPr="009661B9">
        <w:t>.</w:t>
      </w:r>
    </w:p>
    <w:p w14:paraId="1DDC0521" w14:textId="77777777" w:rsidR="003C2896" w:rsidRPr="009661B9" w:rsidRDefault="003C2896" w:rsidP="003C2896">
      <w:pPr>
        <w:spacing w:before="120"/>
      </w:pPr>
      <w:r w:rsidRPr="009661B9">
        <w:t>Szerkezet</w:t>
      </w:r>
    </w:p>
    <w:tbl>
      <w:tblPr>
        <w:tblStyle w:val="Rcsostblzat"/>
        <w:tblW w:w="0" w:type="auto"/>
        <w:tblLook w:val="04A0" w:firstRow="1" w:lastRow="0" w:firstColumn="1" w:lastColumn="0" w:noHBand="0" w:noVBand="1"/>
      </w:tblPr>
      <w:tblGrid>
        <w:gridCol w:w="1709"/>
        <w:gridCol w:w="1433"/>
        <w:gridCol w:w="3482"/>
        <w:gridCol w:w="1679"/>
      </w:tblGrid>
      <w:tr w:rsidR="003C2896" w:rsidRPr="009661B9" w14:paraId="14632567" w14:textId="77777777" w:rsidTr="00346009">
        <w:tc>
          <w:tcPr>
            <w:tcW w:w="1742" w:type="dxa"/>
            <w:vAlign w:val="center"/>
          </w:tcPr>
          <w:p w14:paraId="1CBD950A" w14:textId="77777777" w:rsidR="003C2896" w:rsidRPr="009661B9" w:rsidRDefault="003C2896" w:rsidP="00346009">
            <w:pPr>
              <w:jc w:val="center"/>
            </w:pPr>
            <w:r w:rsidRPr="009661B9">
              <w:t>Mező neve</w:t>
            </w:r>
          </w:p>
        </w:tc>
        <w:tc>
          <w:tcPr>
            <w:tcW w:w="1465" w:type="dxa"/>
            <w:vAlign w:val="center"/>
          </w:tcPr>
          <w:p w14:paraId="300B5023" w14:textId="77777777" w:rsidR="003C2896" w:rsidRPr="009661B9" w:rsidRDefault="003C2896" w:rsidP="00346009">
            <w:pPr>
              <w:jc w:val="center"/>
            </w:pPr>
            <w:r w:rsidRPr="009661B9">
              <w:t>Mező típusa</w:t>
            </w:r>
          </w:p>
        </w:tc>
        <w:tc>
          <w:tcPr>
            <w:tcW w:w="3592" w:type="dxa"/>
            <w:vAlign w:val="center"/>
          </w:tcPr>
          <w:p w14:paraId="3D0E2EB3" w14:textId="77777777" w:rsidR="003C2896" w:rsidRPr="009661B9" w:rsidRDefault="003C2896" w:rsidP="00346009">
            <w:pPr>
              <w:jc w:val="center"/>
            </w:pPr>
            <w:r w:rsidRPr="009661B9">
              <w:t>Leírás</w:t>
            </w:r>
          </w:p>
        </w:tc>
        <w:tc>
          <w:tcPr>
            <w:tcW w:w="1694" w:type="dxa"/>
            <w:vAlign w:val="center"/>
          </w:tcPr>
          <w:p w14:paraId="642256A7" w14:textId="77777777" w:rsidR="003C2896" w:rsidRPr="009661B9" w:rsidRDefault="003C2896" w:rsidP="00346009">
            <w:pPr>
              <w:jc w:val="center"/>
            </w:pPr>
            <w:r w:rsidRPr="009661B9">
              <w:t>Kulcs/index</w:t>
            </w:r>
          </w:p>
        </w:tc>
      </w:tr>
      <w:tr w:rsidR="003C2896" w:rsidRPr="009661B9" w14:paraId="4AA2B6C0" w14:textId="77777777" w:rsidTr="00346009">
        <w:tc>
          <w:tcPr>
            <w:tcW w:w="1742" w:type="dxa"/>
            <w:vAlign w:val="center"/>
          </w:tcPr>
          <w:p w14:paraId="3A9EA700" w14:textId="77777777" w:rsidR="003C2896" w:rsidRPr="009661B9" w:rsidRDefault="003C2896" w:rsidP="00346009">
            <w:proofErr w:type="spellStart"/>
            <w:r w:rsidRPr="009661B9">
              <w:t>ISBN_id</w:t>
            </w:r>
            <w:proofErr w:type="spellEnd"/>
          </w:p>
        </w:tc>
        <w:tc>
          <w:tcPr>
            <w:tcW w:w="1465" w:type="dxa"/>
            <w:vAlign w:val="center"/>
          </w:tcPr>
          <w:p w14:paraId="737988E2" w14:textId="77777777" w:rsidR="003C2896" w:rsidRPr="009661B9" w:rsidRDefault="003C2896" w:rsidP="00346009">
            <w:pPr>
              <w:jc w:val="center"/>
            </w:pPr>
            <w:r w:rsidRPr="009661B9">
              <w:t>INT</w:t>
            </w:r>
          </w:p>
        </w:tc>
        <w:tc>
          <w:tcPr>
            <w:tcW w:w="3592" w:type="dxa"/>
            <w:vAlign w:val="center"/>
          </w:tcPr>
          <w:p w14:paraId="188536CC" w14:textId="77777777" w:rsidR="003C2896" w:rsidRPr="009661B9" w:rsidRDefault="003C2896" w:rsidP="00346009">
            <w:r w:rsidRPr="009661B9">
              <w:t>Könyv egyedi azonosítója</w:t>
            </w:r>
          </w:p>
        </w:tc>
        <w:tc>
          <w:tcPr>
            <w:tcW w:w="1694" w:type="dxa"/>
            <w:vAlign w:val="center"/>
          </w:tcPr>
          <w:p w14:paraId="4993EAC7" w14:textId="77777777" w:rsidR="003C2896" w:rsidRPr="009661B9" w:rsidRDefault="003C2896" w:rsidP="00346009">
            <w:pPr>
              <w:jc w:val="center"/>
            </w:pPr>
            <w:proofErr w:type="spellStart"/>
            <w:r w:rsidRPr="009661B9">
              <w:t>foreign</w:t>
            </w:r>
            <w:proofErr w:type="spellEnd"/>
            <w:r w:rsidRPr="009661B9">
              <w:t xml:space="preserve"> </w:t>
            </w:r>
            <w:proofErr w:type="spellStart"/>
            <w:r w:rsidRPr="009661B9">
              <w:t>key</w:t>
            </w:r>
            <w:proofErr w:type="spellEnd"/>
          </w:p>
        </w:tc>
      </w:tr>
      <w:tr w:rsidR="003C2896" w:rsidRPr="009661B9" w14:paraId="70E430DE" w14:textId="77777777" w:rsidTr="00346009">
        <w:tc>
          <w:tcPr>
            <w:tcW w:w="1742" w:type="dxa"/>
            <w:vAlign w:val="center"/>
          </w:tcPr>
          <w:p w14:paraId="5F49B126" w14:textId="77777777" w:rsidR="003C2896" w:rsidRPr="009661B9" w:rsidRDefault="003C2896" w:rsidP="00346009">
            <w:proofErr w:type="spellStart"/>
            <w:r w:rsidRPr="009661B9">
              <w:t>genre_id</w:t>
            </w:r>
            <w:proofErr w:type="spellEnd"/>
          </w:p>
        </w:tc>
        <w:tc>
          <w:tcPr>
            <w:tcW w:w="1465" w:type="dxa"/>
            <w:vAlign w:val="center"/>
          </w:tcPr>
          <w:p w14:paraId="291DF0FF" w14:textId="77777777" w:rsidR="003C2896" w:rsidRPr="009661B9" w:rsidRDefault="003C2896" w:rsidP="00346009">
            <w:pPr>
              <w:jc w:val="center"/>
            </w:pPr>
            <w:r w:rsidRPr="009661B9">
              <w:t>INT</w:t>
            </w:r>
          </w:p>
        </w:tc>
        <w:tc>
          <w:tcPr>
            <w:tcW w:w="3592" w:type="dxa"/>
            <w:vAlign w:val="center"/>
          </w:tcPr>
          <w:p w14:paraId="7CB33994" w14:textId="77777777" w:rsidR="003C2896" w:rsidRPr="009661B9" w:rsidRDefault="003C2896" w:rsidP="00346009">
            <w:r w:rsidRPr="009661B9">
              <w:t>Kategória egyedi azonosítója</w:t>
            </w:r>
          </w:p>
        </w:tc>
        <w:tc>
          <w:tcPr>
            <w:tcW w:w="1694" w:type="dxa"/>
            <w:vAlign w:val="center"/>
          </w:tcPr>
          <w:p w14:paraId="02B4E5E5" w14:textId="77777777" w:rsidR="003C2896" w:rsidRPr="009661B9" w:rsidRDefault="003C2896" w:rsidP="00346009">
            <w:pPr>
              <w:jc w:val="center"/>
            </w:pPr>
            <w:proofErr w:type="spellStart"/>
            <w:r w:rsidRPr="009661B9">
              <w:t>foreign</w:t>
            </w:r>
            <w:proofErr w:type="spellEnd"/>
            <w:r w:rsidRPr="009661B9">
              <w:t xml:space="preserve"> </w:t>
            </w:r>
            <w:proofErr w:type="spellStart"/>
            <w:r w:rsidRPr="009661B9">
              <w:t>key</w:t>
            </w:r>
            <w:proofErr w:type="spellEnd"/>
          </w:p>
        </w:tc>
      </w:tr>
    </w:tbl>
    <w:p w14:paraId="7D33BB12" w14:textId="77777777" w:rsidR="003C2896" w:rsidRPr="009661B9" w:rsidRDefault="003C2896" w:rsidP="003C2896">
      <w:pPr>
        <w:spacing w:before="120"/>
      </w:pPr>
      <w:r w:rsidRPr="009661B9">
        <w:rPr>
          <w:noProof/>
        </w:rPr>
        <mc:AlternateContent>
          <mc:Choice Requires="wps">
            <w:drawing>
              <wp:anchor distT="45720" distB="45720" distL="114300" distR="114300" simplePos="0" relativeHeight="251665408" behindDoc="0" locked="0" layoutInCell="1" allowOverlap="1" wp14:anchorId="40FC9544" wp14:editId="329C365C">
                <wp:simplePos x="0" y="0"/>
                <wp:positionH relativeFrom="margin">
                  <wp:align>right</wp:align>
                </wp:positionH>
                <wp:positionV relativeFrom="paragraph">
                  <wp:posOffset>367242</wp:posOffset>
                </wp:positionV>
                <wp:extent cx="5384165" cy="1228725"/>
                <wp:effectExtent l="0" t="0" r="26035" b="28575"/>
                <wp:wrapSquare wrapText="bothSides"/>
                <wp:docPr id="6" name="Szövegdoboz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4165" cy="1228725"/>
                        </a:xfrm>
                        <a:prstGeom prst="rect">
                          <a:avLst/>
                        </a:prstGeom>
                        <a:solidFill>
                          <a:srgbClr val="FFFFFF"/>
                        </a:solidFill>
                        <a:ln w="9525">
                          <a:solidFill>
                            <a:srgbClr val="000000"/>
                          </a:solidFill>
                          <a:miter lim="800000"/>
                          <a:headEnd/>
                          <a:tailEnd/>
                        </a:ln>
                      </wps:spPr>
                      <wps:txbx>
                        <w:txbxContent>
                          <w:p w14:paraId="306A3B45" w14:textId="77777777" w:rsidR="00346009" w:rsidRPr="00F2755B" w:rsidRDefault="00346009" w:rsidP="003C2896">
                            <w:pPr>
                              <w:rPr>
                                <w:rFonts w:ascii="Cascadia Code ExtraLight" w:hAnsi="Cascadia Code ExtraLight"/>
                              </w:rPr>
                            </w:pPr>
                            <w:r w:rsidRPr="00F2755B">
                              <w:rPr>
                                <w:rFonts w:ascii="Cascadia Code ExtraLight" w:hAnsi="Cascadia Code ExtraLight"/>
                              </w:rPr>
                              <w:t xml:space="preserve">CREATE TABLE IF NOT EXISTS </w:t>
                            </w:r>
                            <w:proofErr w:type="spellStart"/>
                            <w:r w:rsidRPr="00F2755B">
                              <w:rPr>
                                <w:rFonts w:ascii="Cascadia Code ExtraLight" w:hAnsi="Cascadia Code ExtraLight"/>
                              </w:rPr>
                              <w:t>books_genres_</w:t>
                            </w:r>
                            <w:proofErr w:type="gramStart"/>
                            <w:r w:rsidRPr="00F2755B">
                              <w:rPr>
                                <w:rFonts w:ascii="Cascadia Code ExtraLight" w:hAnsi="Cascadia Code ExtraLight"/>
                              </w:rPr>
                              <w:t>conn</w:t>
                            </w:r>
                            <w:proofErr w:type="spellEnd"/>
                            <w:r w:rsidRPr="00F2755B">
                              <w:rPr>
                                <w:rFonts w:ascii="Cascadia Code ExtraLight" w:hAnsi="Cascadia Code ExtraLight"/>
                              </w:rPr>
                              <w:t>(</w:t>
                            </w:r>
                            <w:proofErr w:type="gramEnd"/>
                          </w:p>
                          <w:p w14:paraId="7670866D" w14:textId="77777777" w:rsidR="00346009" w:rsidRPr="00F2755B" w:rsidRDefault="00346009" w:rsidP="003C2896">
                            <w:pPr>
                              <w:rPr>
                                <w:rFonts w:ascii="Cascadia Code ExtraLight" w:hAnsi="Cascadia Code ExtraLight"/>
                              </w:rPr>
                            </w:pPr>
                            <w:r w:rsidRPr="00F2755B">
                              <w:rPr>
                                <w:rFonts w:ascii="Cascadia Code ExtraLight" w:hAnsi="Cascadia Code ExtraLight"/>
                              </w:rPr>
                              <w:t xml:space="preserve">    </w:t>
                            </w:r>
                            <w:proofErr w:type="spellStart"/>
                            <w:r w:rsidRPr="00F2755B">
                              <w:rPr>
                                <w:rFonts w:ascii="Cascadia Code ExtraLight" w:hAnsi="Cascadia Code ExtraLight"/>
                              </w:rPr>
                              <w:t>ISBN_id</w:t>
                            </w:r>
                            <w:proofErr w:type="spellEnd"/>
                            <w:r w:rsidRPr="00F2755B">
                              <w:rPr>
                                <w:rFonts w:ascii="Cascadia Code ExtraLight" w:hAnsi="Cascadia Code ExtraLight"/>
                              </w:rPr>
                              <w:t xml:space="preserve"> INT NOT NULL,</w:t>
                            </w:r>
                          </w:p>
                          <w:p w14:paraId="55E204EC" w14:textId="77777777" w:rsidR="00346009" w:rsidRPr="00F2755B" w:rsidRDefault="00346009" w:rsidP="003C2896">
                            <w:pPr>
                              <w:rPr>
                                <w:rFonts w:ascii="Cascadia Code ExtraLight" w:hAnsi="Cascadia Code ExtraLight"/>
                              </w:rPr>
                            </w:pPr>
                            <w:r w:rsidRPr="00F2755B">
                              <w:rPr>
                                <w:rFonts w:ascii="Cascadia Code ExtraLight" w:hAnsi="Cascadia Code ExtraLight"/>
                              </w:rPr>
                              <w:t xml:space="preserve">    </w:t>
                            </w:r>
                            <w:proofErr w:type="spellStart"/>
                            <w:r w:rsidRPr="00F2755B">
                              <w:rPr>
                                <w:rFonts w:ascii="Cascadia Code ExtraLight" w:hAnsi="Cascadia Code ExtraLight"/>
                              </w:rPr>
                              <w:t>genre_id</w:t>
                            </w:r>
                            <w:proofErr w:type="spellEnd"/>
                            <w:r w:rsidRPr="00F2755B">
                              <w:rPr>
                                <w:rFonts w:ascii="Cascadia Code ExtraLight" w:hAnsi="Cascadia Code ExtraLight"/>
                              </w:rPr>
                              <w:t xml:space="preserve"> INT NOT NULL,</w:t>
                            </w:r>
                          </w:p>
                          <w:p w14:paraId="5AE3BF5A" w14:textId="77777777" w:rsidR="00346009" w:rsidRPr="00F2755B" w:rsidRDefault="00346009" w:rsidP="003C2896">
                            <w:pPr>
                              <w:rPr>
                                <w:rFonts w:ascii="Cascadia Code ExtraLight" w:hAnsi="Cascadia Code ExtraLight"/>
                              </w:rPr>
                            </w:pPr>
                            <w:r w:rsidRPr="00F2755B">
                              <w:rPr>
                                <w:rFonts w:ascii="Cascadia Code ExtraLight" w:hAnsi="Cascadia Code ExtraLight"/>
                              </w:rPr>
                              <w:t xml:space="preserve">    FOREIGN KEY(</w:t>
                            </w:r>
                            <w:proofErr w:type="spellStart"/>
                            <w:r w:rsidRPr="00F2755B">
                              <w:rPr>
                                <w:rFonts w:ascii="Cascadia Code ExtraLight" w:hAnsi="Cascadia Code ExtraLight"/>
                              </w:rPr>
                              <w:t>ISBN_id</w:t>
                            </w:r>
                            <w:proofErr w:type="spellEnd"/>
                            <w:r w:rsidRPr="00F2755B">
                              <w:rPr>
                                <w:rFonts w:ascii="Cascadia Code ExtraLight" w:hAnsi="Cascadia Code ExtraLight"/>
                              </w:rPr>
                              <w:t xml:space="preserve">) REFERENCES </w:t>
                            </w:r>
                            <w:proofErr w:type="spellStart"/>
                            <w:proofErr w:type="gramStart"/>
                            <w:r w:rsidRPr="00F2755B">
                              <w:rPr>
                                <w:rFonts w:ascii="Cascadia Code ExtraLight" w:hAnsi="Cascadia Code ExtraLight"/>
                              </w:rPr>
                              <w:t>book</w:t>
                            </w:r>
                            <w:proofErr w:type="spellEnd"/>
                            <w:r w:rsidRPr="00F2755B">
                              <w:rPr>
                                <w:rFonts w:ascii="Cascadia Code ExtraLight" w:hAnsi="Cascadia Code ExtraLight"/>
                              </w:rPr>
                              <w:t>(</w:t>
                            </w:r>
                            <w:proofErr w:type="spellStart"/>
                            <w:proofErr w:type="gramEnd"/>
                            <w:r w:rsidRPr="00F2755B">
                              <w:rPr>
                                <w:rFonts w:ascii="Cascadia Code ExtraLight" w:hAnsi="Cascadia Code ExtraLight"/>
                              </w:rPr>
                              <w:t>ISBN_id</w:t>
                            </w:r>
                            <w:proofErr w:type="spellEnd"/>
                            <w:r w:rsidRPr="00F2755B">
                              <w:rPr>
                                <w:rFonts w:ascii="Cascadia Code ExtraLight" w:hAnsi="Cascadia Code ExtraLight"/>
                              </w:rPr>
                              <w:t>),</w:t>
                            </w:r>
                          </w:p>
                          <w:p w14:paraId="6E30D5EE" w14:textId="77777777" w:rsidR="00346009" w:rsidRPr="00F2755B" w:rsidRDefault="00346009" w:rsidP="003C2896">
                            <w:pPr>
                              <w:rPr>
                                <w:rFonts w:ascii="Cascadia Code ExtraLight" w:hAnsi="Cascadia Code ExtraLight"/>
                              </w:rPr>
                            </w:pPr>
                            <w:r w:rsidRPr="00F2755B">
                              <w:rPr>
                                <w:rFonts w:ascii="Cascadia Code ExtraLight" w:hAnsi="Cascadia Code ExtraLight"/>
                              </w:rPr>
                              <w:t xml:space="preserve">    FOREIGN </w:t>
                            </w:r>
                            <w:proofErr w:type="gramStart"/>
                            <w:r w:rsidRPr="00F2755B">
                              <w:rPr>
                                <w:rFonts w:ascii="Cascadia Code ExtraLight" w:hAnsi="Cascadia Code ExtraLight"/>
                              </w:rPr>
                              <w:t>KEY(</w:t>
                            </w:r>
                            <w:proofErr w:type="spellStart"/>
                            <w:proofErr w:type="gramEnd"/>
                            <w:r w:rsidRPr="00F2755B">
                              <w:rPr>
                                <w:rFonts w:ascii="Cascadia Code ExtraLight" w:hAnsi="Cascadia Code ExtraLight"/>
                              </w:rPr>
                              <w:t>genre_id</w:t>
                            </w:r>
                            <w:proofErr w:type="spellEnd"/>
                            <w:r w:rsidRPr="00F2755B">
                              <w:rPr>
                                <w:rFonts w:ascii="Cascadia Code ExtraLight" w:hAnsi="Cascadia Code ExtraLight"/>
                              </w:rPr>
                              <w:t xml:space="preserve">) REFERENCES </w:t>
                            </w:r>
                            <w:proofErr w:type="spellStart"/>
                            <w:r w:rsidRPr="00F2755B">
                              <w:rPr>
                                <w:rFonts w:ascii="Cascadia Code ExtraLight" w:hAnsi="Cascadia Code ExtraLight"/>
                              </w:rPr>
                              <w:t>genres</w:t>
                            </w:r>
                            <w:proofErr w:type="spellEnd"/>
                            <w:r w:rsidRPr="00F2755B">
                              <w:rPr>
                                <w:rFonts w:ascii="Cascadia Code ExtraLight" w:hAnsi="Cascadia Code ExtraLight"/>
                              </w:rPr>
                              <w:t>(</w:t>
                            </w:r>
                            <w:proofErr w:type="spellStart"/>
                            <w:r w:rsidRPr="00F2755B">
                              <w:rPr>
                                <w:rFonts w:ascii="Cascadia Code ExtraLight" w:hAnsi="Cascadia Code ExtraLight"/>
                              </w:rPr>
                              <w:t>genre_id</w:t>
                            </w:r>
                            <w:proofErr w:type="spellEnd"/>
                            <w:r w:rsidRPr="00F2755B">
                              <w:rPr>
                                <w:rFonts w:ascii="Cascadia Code ExtraLight" w:hAnsi="Cascadia Code ExtraLight"/>
                              </w:rPr>
                              <w:t>)</w:t>
                            </w:r>
                          </w:p>
                          <w:p w14:paraId="628BFD6D" w14:textId="77777777" w:rsidR="00346009" w:rsidRPr="00F2755B" w:rsidRDefault="00346009" w:rsidP="003C2896">
                            <w:pPr>
                              <w:rPr>
                                <w:rFonts w:ascii="Cascadia Code ExtraLight" w:hAnsi="Cascadia Code ExtraLight"/>
                              </w:rPr>
                            </w:pPr>
                            <w:r w:rsidRPr="00F2755B">
                              <w:rPr>
                                <w:rFonts w:ascii="Cascadia Code ExtraLight" w:hAnsi="Cascadia Code ExtraLight"/>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FC9544" id="Szövegdoboz 6" o:spid="_x0000_s1036" type="#_x0000_t202" style="position:absolute;margin-left:372.75pt;margin-top:28.9pt;width:423.95pt;height:96.75pt;z-index:25166540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">
                <v:textbox>
                  <w:txbxContent>
                    <w:p w14:paraId="306A3B45" w14:textId="77777777" w:rsidR="00346009" w:rsidRPr="00F2755B" w:rsidRDefault="00346009" w:rsidP="003C2896">
                      <w:pPr>
                        <w:rPr>
                          <w:rFonts w:ascii="Cascadia Code ExtraLight" w:hAnsi="Cascadia Code ExtraLight"/>
                        </w:rPr>
                      </w:pPr>
                      <w:r w:rsidRPr="00F2755B">
                        <w:rPr>
                          <w:rFonts w:ascii="Cascadia Code ExtraLight" w:hAnsi="Cascadia Code ExtraLight"/>
                        </w:rPr>
                        <w:t xml:space="preserve">CREATE TABLE IF NOT EXISTS </w:t>
                      </w:r>
                      <w:proofErr w:type="spellStart"/>
                      <w:r w:rsidRPr="00F2755B">
                        <w:rPr>
                          <w:rFonts w:ascii="Cascadia Code ExtraLight" w:hAnsi="Cascadia Code ExtraLight"/>
                        </w:rPr>
                        <w:t>books_genres_</w:t>
                      </w:r>
                      <w:proofErr w:type="gramStart"/>
                      <w:r w:rsidRPr="00F2755B">
                        <w:rPr>
                          <w:rFonts w:ascii="Cascadia Code ExtraLight" w:hAnsi="Cascadia Code ExtraLight"/>
                        </w:rPr>
                        <w:t>conn</w:t>
                      </w:r>
                      <w:proofErr w:type="spellEnd"/>
                      <w:r w:rsidRPr="00F2755B">
                        <w:rPr>
                          <w:rFonts w:ascii="Cascadia Code ExtraLight" w:hAnsi="Cascadia Code ExtraLight"/>
                        </w:rPr>
                        <w:t>(</w:t>
                      </w:r>
                      <w:proofErr w:type="gramEnd"/>
                    </w:p>
                    <w:p w14:paraId="7670866D" w14:textId="77777777" w:rsidR="00346009" w:rsidRPr="00F2755B" w:rsidRDefault="00346009" w:rsidP="003C2896">
                      <w:pPr>
                        <w:rPr>
                          <w:rFonts w:ascii="Cascadia Code ExtraLight" w:hAnsi="Cascadia Code ExtraLight"/>
                        </w:rPr>
                      </w:pPr>
                      <w:r w:rsidRPr="00F2755B">
                        <w:rPr>
                          <w:rFonts w:ascii="Cascadia Code ExtraLight" w:hAnsi="Cascadia Code ExtraLight"/>
                        </w:rPr>
                        <w:t xml:space="preserve">    </w:t>
                      </w:r>
                      <w:proofErr w:type="spellStart"/>
                      <w:r w:rsidRPr="00F2755B">
                        <w:rPr>
                          <w:rFonts w:ascii="Cascadia Code ExtraLight" w:hAnsi="Cascadia Code ExtraLight"/>
                        </w:rPr>
                        <w:t>ISBN_id</w:t>
                      </w:r>
                      <w:proofErr w:type="spellEnd"/>
                      <w:r w:rsidRPr="00F2755B">
                        <w:rPr>
                          <w:rFonts w:ascii="Cascadia Code ExtraLight" w:hAnsi="Cascadia Code ExtraLight"/>
                        </w:rPr>
                        <w:t xml:space="preserve"> INT NOT NULL,</w:t>
                      </w:r>
                    </w:p>
                    <w:p w14:paraId="55E204EC" w14:textId="77777777" w:rsidR="00346009" w:rsidRPr="00F2755B" w:rsidRDefault="00346009" w:rsidP="003C2896">
                      <w:pPr>
                        <w:rPr>
                          <w:rFonts w:ascii="Cascadia Code ExtraLight" w:hAnsi="Cascadia Code ExtraLight"/>
                        </w:rPr>
                      </w:pPr>
                      <w:r w:rsidRPr="00F2755B">
                        <w:rPr>
                          <w:rFonts w:ascii="Cascadia Code ExtraLight" w:hAnsi="Cascadia Code ExtraLight"/>
                        </w:rPr>
                        <w:t xml:space="preserve">    </w:t>
                      </w:r>
                      <w:proofErr w:type="spellStart"/>
                      <w:r w:rsidRPr="00F2755B">
                        <w:rPr>
                          <w:rFonts w:ascii="Cascadia Code ExtraLight" w:hAnsi="Cascadia Code ExtraLight"/>
                        </w:rPr>
                        <w:t>genre_id</w:t>
                      </w:r>
                      <w:proofErr w:type="spellEnd"/>
                      <w:r w:rsidRPr="00F2755B">
                        <w:rPr>
                          <w:rFonts w:ascii="Cascadia Code ExtraLight" w:hAnsi="Cascadia Code ExtraLight"/>
                        </w:rPr>
                        <w:t xml:space="preserve"> INT NOT NULL,</w:t>
                      </w:r>
                    </w:p>
                    <w:p w14:paraId="5AE3BF5A" w14:textId="77777777" w:rsidR="00346009" w:rsidRPr="00F2755B" w:rsidRDefault="00346009" w:rsidP="003C2896">
                      <w:pPr>
                        <w:rPr>
                          <w:rFonts w:ascii="Cascadia Code ExtraLight" w:hAnsi="Cascadia Code ExtraLight"/>
                        </w:rPr>
                      </w:pPr>
                      <w:r w:rsidRPr="00F2755B">
                        <w:rPr>
                          <w:rFonts w:ascii="Cascadia Code ExtraLight" w:hAnsi="Cascadia Code ExtraLight"/>
                        </w:rPr>
                        <w:t xml:space="preserve">    FOREIGN KEY(</w:t>
                      </w:r>
                      <w:proofErr w:type="spellStart"/>
                      <w:r w:rsidRPr="00F2755B">
                        <w:rPr>
                          <w:rFonts w:ascii="Cascadia Code ExtraLight" w:hAnsi="Cascadia Code ExtraLight"/>
                        </w:rPr>
                        <w:t>ISBN_id</w:t>
                      </w:r>
                      <w:proofErr w:type="spellEnd"/>
                      <w:r w:rsidRPr="00F2755B">
                        <w:rPr>
                          <w:rFonts w:ascii="Cascadia Code ExtraLight" w:hAnsi="Cascadia Code ExtraLight"/>
                        </w:rPr>
                        <w:t xml:space="preserve">) REFERENCES </w:t>
                      </w:r>
                      <w:proofErr w:type="spellStart"/>
                      <w:proofErr w:type="gramStart"/>
                      <w:r w:rsidRPr="00F2755B">
                        <w:rPr>
                          <w:rFonts w:ascii="Cascadia Code ExtraLight" w:hAnsi="Cascadia Code ExtraLight"/>
                        </w:rPr>
                        <w:t>book</w:t>
                      </w:r>
                      <w:proofErr w:type="spellEnd"/>
                      <w:r w:rsidRPr="00F2755B">
                        <w:rPr>
                          <w:rFonts w:ascii="Cascadia Code ExtraLight" w:hAnsi="Cascadia Code ExtraLight"/>
                        </w:rPr>
                        <w:t>(</w:t>
                      </w:r>
                      <w:proofErr w:type="spellStart"/>
                      <w:proofErr w:type="gramEnd"/>
                      <w:r w:rsidRPr="00F2755B">
                        <w:rPr>
                          <w:rFonts w:ascii="Cascadia Code ExtraLight" w:hAnsi="Cascadia Code ExtraLight"/>
                        </w:rPr>
                        <w:t>ISBN_id</w:t>
                      </w:r>
                      <w:proofErr w:type="spellEnd"/>
                      <w:r w:rsidRPr="00F2755B">
                        <w:rPr>
                          <w:rFonts w:ascii="Cascadia Code ExtraLight" w:hAnsi="Cascadia Code ExtraLight"/>
                        </w:rPr>
                        <w:t>),</w:t>
                      </w:r>
                    </w:p>
                    <w:p w14:paraId="6E30D5EE" w14:textId="77777777" w:rsidR="00346009" w:rsidRPr="00F2755B" w:rsidRDefault="00346009" w:rsidP="003C2896">
                      <w:pPr>
                        <w:rPr>
                          <w:rFonts w:ascii="Cascadia Code ExtraLight" w:hAnsi="Cascadia Code ExtraLight"/>
                        </w:rPr>
                      </w:pPr>
                      <w:r w:rsidRPr="00F2755B">
                        <w:rPr>
                          <w:rFonts w:ascii="Cascadia Code ExtraLight" w:hAnsi="Cascadia Code ExtraLight"/>
                        </w:rPr>
                        <w:t xml:space="preserve">    FOREIGN </w:t>
                      </w:r>
                      <w:proofErr w:type="gramStart"/>
                      <w:r w:rsidRPr="00F2755B">
                        <w:rPr>
                          <w:rFonts w:ascii="Cascadia Code ExtraLight" w:hAnsi="Cascadia Code ExtraLight"/>
                        </w:rPr>
                        <w:t>KEY(</w:t>
                      </w:r>
                      <w:proofErr w:type="spellStart"/>
                      <w:proofErr w:type="gramEnd"/>
                      <w:r w:rsidRPr="00F2755B">
                        <w:rPr>
                          <w:rFonts w:ascii="Cascadia Code ExtraLight" w:hAnsi="Cascadia Code ExtraLight"/>
                        </w:rPr>
                        <w:t>genre_id</w:t>
                      </w:r>
                      <w:proofErr w:type="spellEnd"/>
                      <w:r w:rsidRPr="00F2755B">
                        <w:rPr>
                          <w:rFonts w:ascii="Cascadia Code ExtraLight" w:hAnsi="Cascadia Code ExtraLight"/>
                        </w:rPr>
                        <w:t xml:space="preserve">) REFERENCES </w:t>
                      </w:r>
                      <w:proofErr w:type="spellStart"/>
                      <w:r w:rsidRPr="00F2755B">
                        <w:rPr>
                          <w:rFonts w:ascii="Cascadia Code ExtraLight" w:hAnsi="Cascadia Code ExtraLight"/>
                        </w:rPr>
                        <w:t>genres</w:t>
                      </w:r>
                      <w:proofErr w:type="spellEnd"/>
                      <w:r w:rsidRPr="00F2755B">
                        <w:rPr>
                          <w:rFonts w:ascii="Cascadia Code ExtraLight" w:hAnsi="Cascadia Code ExtraLight"/>
                        </w:rPr>
                        <w:t>(</w:t>
                      </w:r>
                      <w:proofErr w:type="spellStart"/>
                      <w:r w:rsidRPr="00F2755B">
                        <w:rPr>
                          <w:rFonts w:ascii="Cascadia Code ExtraLight" w:hAnsi="Cascadia Code ExtraLight"/>
                        </w:rPr>
                        <w:t>genre_id</w:t>
                      </w:r>
                      <w:proofErr w:type="spellEnd"/>
                      <w:r w:rsidRPr="00F2755B">
                        <w:rPr>
                          <w:rFonts w:ascii="Cascadia Code ExtraLight" w:hAnsi="Cascadia Code ExtraLight"/>
                        </w:rPr>
                        <w:t>)</w:t>
                      </w:r>
                    </w:p>
                    <w:p w14:paraId="628BFD6D" w14:textId="77777777" w:rsidR="00346009" w:rsidRPr="00F2755B" w:rsidRDefault="00346009" w:rsidP="003C2896">
                      <w:pPr>
                        <w:rPr>
                          <w:rFonts w:ascii="Cascadia Code ExtraLight" w:hAnsi="Cascadia Code ExtraLight"/>
                        </w:rPr>
                      </w:pPr>
                      <w:r w:rsidRPr="00F2755B">
                        <w:rPr>
                          <w:rFonts w:ascii="Cascadia Code ExtraLight" w:hAnsi="Cascadia Code ExtraLight"/>
                        </w:rPr>
                        <w:t>);</w:t>
                      </w:r>
                    </w:p>
                  </w:txbxContent>
                </v:textbox>
                <w10:wrap type="square" anchorx="margin"/>
              </v:shape>
            </w:pict>
          </mc:Fallback>
        </mc:AlternateContent>
      </w:r>
      <w:r w:rsidRPr="009661B9">
        <w:t>SQL parancs</w:t>
      </w:r>
    </w:p>
    <w:p w14:paraId="449C8D36" w14:textId="77777777" w:rsidR="003C2896" w:rsidRPr="009661B9" w:rsidRDefault="003C2896" w:rsidP="003C2896">
      <w:r w:rsidRPr="009661B9">
        <w:br w:type="page"/>
      </w:r>
    </w:p>
    <w:p w14:paraId="44E22B35" w14:textId="77777777" w:rsidR="003C2896" w:rsidRPr="009661B9" w:rsidRDefault="003C2896" w:rsidP="00CB0DF9">
      <w:pPr>
        <w:pStyle w:val="Cmsor4"/>
      </w:pPr>
      <w:bookmarkStart w:id="59" w:name="_Toc194844952"/>
      <w:r w:rsidRPr="009661B9">
        <w:lastRenderedPageBreak/>
        <w:t>Az „</w:t>
      </w:r>
      <w:proofErr w:type="spellStart"/>
      <w:r w:rsidRPr="009661B9">
        <w:t>authors</w:t>
      </w:r>
      <w:proofErr w:type="spellEnd"/>
      <w:r w:rsidRPr="009661B9">
        <w:t>” tábla</w:t>
      </w:r>
      <w:bookmarkEnd w:id="59"/>
    </w:p>
    <w:p w14:paraId="33A05AE2" w14:textId="60BBD171" w:rsidR="003C2896" w:rsidRPr="009661B9" w:rsidRDefault="003C2896" w:rsidP="003C2896">
      <w:pPr>
        <w:spacing w:before="120"/>
      </w:pPr>
      <w:r w:rsidRPr="009661B9">
        <w:t>Az „</w:t>
      </w:r>
      <w:proofErr w:type="spellStart"/>
      <w:r w:rsidRPr="009661B9">
        <w:t>authors</w:t>
      </w:r>
      <w:proofErr w:type="spellEnd"/>
      <w:r w:rsidRPr="009661B9">
        <w:t>” tábla a könyvekhez tartozó szerzőket tartalmazza</w:t>
      </w:r>
      <w:r w:rsidR="000469CE" w:rsidRPr="009661B9">
        <w:t>.</w:t>
      </w:r>
    </w:p>
    <w:p w14:paraId="29CB66A5" w14:textId="77777777" w:rsidR="003C2896" w:rsidRPr="009661B9" w:rsidRDefault="003C2896" w:rsidP="003C2896">
      <w:pPr>
        <w:spacing w:before="120"/>
      </w:pPr>
      <w:r w:rsidRPr="009661B9">
        <w:t>Szerkezet</w:t>
      </w:r>
    </w:p>
    <w:tbl>
      <w:tblPr>
        <w:tblStyle w:val="Rcsostblzat"/>
        <w:tblW w:w="0" w:type="auto"/>
        <w:tblLook w:val="04A0" w:firstRow="1" w:lastRow="0" w:firstColumn="1" w:lastColumn="0" w:noHBand="0" w:noVBand="1"/>
      </w:tblPr>
      <w:tblGrid>
        <w:gridCol w:w="1664"/>
        <w:gridCol w:w="1416"/>
        <w:gridCol w:w="3547"/>
        <w:gridCol w:w="1676"/>
      </w:tblGrid>
      <w:tr w:rsidR="003C2896" w:rsidRPr="009661B9" w14:paraId="1FFAEF21" w14:textId="77777777" w:rsidTr="00346009">
        <w:tc>
          <w:tcPr>
            <w:tcW w:w="1696" w:type="dxa"/>
            <w:vAlign w:val="center"/>
          </w:tcPr>
          <w:p w14:paraId="7B2D99E9" w14:textId="77777777" w:rsidR="003C2896" w:rsidRPr="009661B9" w:rsidRDefault="003C2896" w:rsidP="00346009">
            <w:pPr>
              <w:jc w:val="center"/>
            </w:pPr>
            <w:r w:rsidRPr="009661B9">
              <w:t>Mező neve</w:t>
            </w:r>
          </w:p>
        </w:tc>
        <w:tc>
          <w:tcPr>
            <w:tcW w:w="1418" w:type="dxa"/>
            <w:vAlign w:val="center"/>
          </w:tcPr>
          <w:p w14:paraId="1F7674E9" w14:textId="77777777" w:rsidR="003C2896" w:rsidRPr="009661B9" w:rsidRDefault="003C2896" w:rsidP="00346009">
            <w:pPr>
              <w:jc w:val="center"/>
            </w:pPr>
            <w:r w:rsidRPr="009661B9">
              <w:t>Mező típusa</w:t>
            </w:r>
          </w:p>
        </w:tc>
        <w:tc>
          <w:tcPr>
            <w:tcW w:w="3685" w:type="dxa"/>
            <w:vAlign w:val="center"/>
          </w:tcPr>
          <w:p w14:paraId="1E6FCC76" w14:textId="77777777" w:rsidR="003C2896" w:rsidRPr="009661B9" w:rsidRDefault="003C2896" w:rsidP="00346009">
            <w:pPr>
              <w:jc w:val="center"/>
            </w:pPr>
            <w:r w:rsidRPr="009661B9">
              <w:t>Leírás</w:t>
            </w:r>
          </w:p>
        </w:tc>
        <w:tc>
          <w:tcPr>
            <w:tcW w:w="1694" w:type="dxa"/>
            <w:vAlign w:val="center"/>
          </w:tcPr>
          <w:p w14:paraId="42039F16" w14:textId="77777777" w:rsidR="003C2896" w:rsidRPr="009661B9" w:rsidRDefault="003C2896" w:rsidP="00346009">
            <w:pPr>
              <w:jc w:val="center"/>
            </w:pPr>
            <w:r w:rsidRPr="009661B9">
              <w:t>Kulcs/index</w:t>
            </w:r>
          </w:p>
        </w:tc>
      </w:tr>
      <w:tr w:rsidR="003C2896" w:rsidRPr="009661B9" w14:paraId="413C4C3A" w14:textId="77777777" w:rsidTr="00346009">
        <w:tc>
          <w:tcPr>
            <w:tcW w:w="1696" w:type="dxa"/>
            <w:vAlign w:val="center"/>
          </w:tcPr>
          <w:p w14:paraId="78B47A2F" w14:textId="77777777" w:rsidR="003C2896" w:rsidRPr="009661B9" w:rsidRDefault="003C2896" w:rsidP="00346009">
            <w:proofErr w:type="spellStart"/>
            <w:r w:rsidRPr="009661B9">
              <w:t>author_id</w:t>
            </w:r>
            <w:proofErr w:type="spellEnd"/>
          </w:p>
        </w:tc>
        <w:tc>
          <w:tcPr>
            <w:tcW w:w="1418" w:type="dxa"/>
            <w:vAlign w:val="center"/>
          </w:tcPr>
          <w:p w14:paraId="3EC05BEE" w14:textId="77777777" w:rsidR="003C2896" w:rsidRPr="009661B9" w:rsidRDefault="003C2896" w:rsidP="00346009">
            <w:pPr>
              <w:jc w:val="center"/>
            </w:pPr>
            <w:r w:rsidRPr="009661B9">
              <w:t>INT</w:t>
            </w:r>
          </w:p>
        </w:tc>
        <w:tc>
          <w:tcPr>
            <w:tcW w:w="3685" w:type="dxa"/>
            <w:vAlign w:val="center"/>
          </w:tcPr>
          <w:p w14:paraId="749380DD" w14:textId="77777777" w:rsidR="003C2896" w:rsidRPr="009661B9" w:rsidRDefault="003C2896" w:rsidP="00346009">
            <w:r w:rsidRPr="009661B9">
              <w:t>A szerző egyedi azonosítója</w:t>
            </w:r>
          </w:p>
        </w:tc>
        <w:tc>
          <w:tcPr>
            <w:tcW w:w="1694" w:type="dxa"/>
            <w:vAlign w:val="center"/>
          </w:tcPr>
          <w:p w14:paraId="59C3A275" w14:textId="77777777" w:rsidR="003C2896" w:rsidRPr="009661B9" w:rsidRDefault="003C2896" w:rsidP="00346009">
            <w:pPr>
              <w:jc w:val="center"/>
            </w:pPr>
            <w:proofErr w:type="spellStart"/>
            <w:r w:rsidRPr="009661B9">
              <w:t>primary</w:t>
            </w:r>
            <w:proofErr w:type="spellEnd"/>
            <w:r w:rsidRPr="009661B9">
              <w:t xml:space="preserve"> </w:t>
            </w:r>
            <w:proofErr w:type="spellStart"/>
            <w:r w:rsidRPr="009661B9">
              <w:t>key</w:t>
            </w:r>
            <w:proofErr w:type="spellEnd"/>
          </w:p>
        </w:tc>
      </w:tr>
      <w:tr w:rsidR="003C2896" w:rsidRPr="009661B9" w14:paraId="4EEFDAA3" w14:textId="77777777" w:rsidTr="00346009">
        <w:tc>
          <w:tcPr>
            <w:tcW w:w="1696" w:type="dxa"/>
            <w:vAlign w:val="center"/>
          </w:tcPr>
          <w:p w14:paraId="41453239" w14:textId="77777777" w:rsidR="003C2896" w:rsidRPr="009661B9" w:rsidRDefault="003C2896" w:rsidP="00346009">
            <w:proofErr w:type="spellStart"/>
            <w:r w:rsidRPr="009661B9">
              <w:t>author</w:t>
            </w:r>
            <w:proofErr w:type="spellEnd"/>
          </w:p>
        </w:tc>
        <w:tc>
          <w:tcPr>
            <w:tcW w:w="1418" w:type="dxa"/>
            <w:vAlign w:val="center"/>
          </w:tcPr>
          <w:p w14:paraId="16A496CA" w14:textId="77777777" w:rsidR="003C2896" w:rsidRPr="009661B9" w:rsidRDefault="003C2896" w:rsidP="00346009">
            <w:pPr>
              <w:jc w:val="center"/>
            </w:pPr>
            <w:r w:rsidRPr="009661B9">
              <w:t>VARCHAR</w:t>
            </w:r>
          </w:p>
        </w:tc>
        <w:tc>
          <w:tcPr>
            <w:tcW w:w="3685" w:type="dxa"/>
            <w:vAlign w:val="center"/>
          </w:tcPr>
          <w:p w14:paraId="4339944E" w14:textId="77777777" w:rsidR="003C2896" w:rsidRPr="009661B9" w:rsidRDefault="003C2896" w:rsidP="00346009">
            <w:r w:rsidRPr="009661B9">
              <w:t>A szerző neve</w:t>
            </w:r>
          </w:p>
        </w:tc>
        <w:tc>
          <w:tcPr>
            <w:tcW w:w="1694" w:type="dxa"/>
            <w:vAlign w:val="center"/>
          </w:tcPr>
          <w:p w14:paraId="12FB54C6" w14:textId="77777777" w:rsidR="003C2896" w:rsidRPr="009661B9" w:rsidRDefault="003C2896" w:rsidP="00346009">
            <w:pPr>
              <w:jc w:val="center"/>
            </w:pPr>
          </w:p>
        </w:tc>
      </w:tr>
    </w:tbl>
    <w:p w14:paraId="62A38D95" w14:textId="77777777" w:rsidR="003C2896" w:rsidRPr="009661B9" w:rsidRDefault="003C2896" w:rsidP="003C2896">
      <w:pPr>
        <w:spacing w:before="120"/>
      </w:pPr>
      <w:r w:rsidRPr="009661B9">
        <w:rPr>
          <w:noProof/>
        </w:rPr>
        <mc:AlternateContent>
          <mc:Choice Requires="wps">
            <w:drawing>
              <wp:anchor distT="45720" distB="45720" distL="114300" distR="114300" simplePos="0" relativeHeight="251666432" behindDoc="0" locked="0" layoutInCell="1" allowOverlap="1" wp14:anchorId="06154A4A" wp14:editId="450DEE1C">
                <wp:simplePos x="0" y="0"/>
                <wp:positionH relativeFrom="margin">
                  <wp:align>left</wp:align>
                </wp:positionH>
                <wp:positionV relativeFrom="paragraph">
                  <wp:posOffset>372036</wp:posOffset>
                </wp:positionV>
                <wp:extent cx="5384165" cy="866775"/>
                <wp:effectExtent l="0" t="0" r="26035" b="28575"/>
                <wp:wrapSquare wrapText="bothSides"/>
                <wp:docPr id="7" name="Szövegdoboz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4165" cy="866775"/>
                        </a:xfrm>
                        <a:prstGeom prst="rect">
                          <a:avLst/>
                        </a:prstGeom>
                        <a:solidFill>
                          <a:srgbClr val="FFFFFF"/>
                        </a:solidFill>
                        <a:ln w="9525">
                          <a:solidFill>
                            <a:srgbClr val="000000"/>
                          </a:solidFill>
                          <a:miter lim="800000"/>
                          <a:headEnd/>
                          <a:tailEnd/>
                        </a:ln>
                      </wps:spPr>
                      <wps:txbx>
                        <w:txbxContent>
                          <w:p w14:paraId="47FC7FFF" w14:textId="77777777" w:rsidR="00346009" w:rsidRPr="00F2755B" w:rsidRDefault="00346009" w:rsidP="003C2896">
                            <w:pPr>
                              <w:rPr>
                                <w:rFonts w:ascii="Cascadia Code ExtraLight" w:hAnsi="Cascadia Code ExtraLight"/>
                              </w:rPr>
                            </w:pPr>
                            <w:r w:rsidRPr="00F2755B">
                              <w:rPr>
                                <w:rFonts w:ascii="Cascadia Code ExtraLight" w:hAnsi="Cascadia Code ExtraLight"/>
                              </w:rPr>
                              <w:t xml:space="preserve">CREATE TABLE IF NOT EXISTS </w:t>
                            </w:r>
                            <w:proofErr w:type="spellStart"/>
                            <w:proofErr w:type="gramStart"/>
                            <w:r w:rsidRPr="00F2755B">
                              <w:rPr>
                                <w:rFonts w:ascii="Cascadia Code ExtraLight" w:hAnsi="Cascadia Code ExtraLight"/>
                              </w:rPr>
                              <w:t>authors</w:t>
                            </w:r>
                            <w:proofErr w:type="spellEnd"/>
                            <w:r w:rsidRPr="00F2755B">
                              <w:rPr>
                                <w:rFonts w:ascii="Cascadia Code ExtraLight" w:hAnsi="Cascadia Code ExtraLight"/>
                              </w:rPr>
                              <w:t>(</w:t>
                            </w:r>
                            <w:proofErr w:type="gramEnd"/>
                          </w:p>
                          <w:p w14:paraId="3CC72949" w14:textId="77777777" w:rsidR="00346009" w:rsidRPr="00F2755B" w:rsidRDefault="00346009" w:rsidP="003C2896">
                            <w:pPr>
                              <w:rPr>
                                <w:rFonts w:ascii="Cascadia Code ExtraLight" w:hAnsi="Cascadia Code ExtraLight"/>
                              </w:rPr>
                            </w:pPr>
                            <w:r w:rsidRPr="00F2755B">
                              <w:rPr>
                                <w:rFonts w:ascii="Cascadia Code ExtraLight" w:hAnsi="Cascadia Code ExtraLight"/>
                              </w:rPr>
                              <w:t xml:space="preserve">    </w:t>
                            </w:r>
                            <w:proofErr w:type="spellStart"/>
                            <w:r w:rsidRPr="00F2755B">
                              <w:rPr>
                                <w:rFonts w:ascii="Cascadia Code ExtraLight" w:hAnsi="Cascadia Code ExtraLight"/>
                              </w:rPr>
                              <w:t>author_id</w:t>
                            </w:r>
                            <w:proofErr w:type="spellEnd"/>
                            <w:r w:rsidRPr="00F2755B">
                              <w:rPr>
                                <w:rFonts w:ascii="Cascadia Code ExtraLight" w:hAnsi="Cascadia Code ExtraLight"/>
                              </w:rPr>
                              <w:t xml:space="preserve"> INT AUTO_INCREMENT PRIMARY KEY,</w:t>
                            </w:r>
                          </w:p>
                          <w:p w14:paraId="3F87B295" w14:textId="77777777" w:rsidR="00346009" w:rsidRPr="00F2755B" w:rsidRDefault="00346009" w:rsidP="003C2896">
                            <w:pPr>
                              <w:rPr>
                                <w:rFonts w:ascii="Cascadia Code ExtraLight" w:hAnsi="Cascadia Code ExtraLight"/>
                              </w:rPr>
                            </w:pPr>
                            <w:r w:rsidRPr="00F2755B">
                              <w:rPr>
                                <w:rFonts w:ascii="Cascadia Code ExtraLight" w:hAnsi="Cascadia Code ExtraLight"/>
                              </w:rPr>
                              <w:t xml:space="preserve">    </w:t>
                            </w:r>
                            <w:proofErr w:type="spellStart"/>
                            <w:r w:rsidRPr="00F2755B">
                              <w:rPr>
                                <w:rFonts w:ascii="Cascadia Code ExtraLight" w:hAnsi="Cascadia Code ExtraLight"/>
                              </w:rPr>
                              <w:t>author</w:t>
                            </w:r>
                            <w:proofErr w:type="spellEnd"/>
                            <w:r w:rsidRPr="00F2755B">
                              <w:rPr>
                                <w:rFonts w:ascii="Cascadia Code ExtraLight" w:hAnsi="Cascadia Code ExtraLight"/>
                              </w:rPr>
                              <w:t xml:space="preserve"> </w:t>
                            </w:r>
                            <w:proofErr w:type="gramStart"/>
                            <w:r w:rsidRPr="00F2755B">
                              <w:rPr>
                                <w:rFonts w:ascii="Cascadia Code ExtraLight" w:hAnsi="Cascadia Code ExtraLight"/>
                              </w:rPr>
                              <w:t>VARCHAR(</w:t>
                            </w:r>
                            <w:proofErr w:type="gramEnd"/>
                            <w:r w:rsidRPr="00F2755B">
                              <w:rPr>
                                <w:rFonts w:ascii="Cascadia Code ExtraLight" w:hAnsi="Cascadia Code ExtraLight"/>
                              </w:rPr>
                              <w:t>255)</w:t>
                            </w:r>
                          </w:p>
                          <w:p w14:paraId="53DAC888" w14:textId="77777777" w:rsidR="00346009" w:rsidRPr="00F2755B" w:rsidRDefault="00346009" w:rsidP="003C2896">
                            <w:pPr>
                              <w:rPr>
                                <w:rFonts w:ascii="Cascadia Code ExtraLight" w:hAnsi="Cascadia Code ExtraLight"/>
                              </w:rPr>
                            </w:pPr>
                            <w:r w:rsidRPr="00F2755B">
                              <w:rPr>
                                <w:rFonts w:ascii="Cascadia Code ExtraLight" w:hAnsi="Cascadia Code ExtraLight"/>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154A4A" id="Szövegdoboz 7" o:spid="_x0000_s1037" type="#_x0000_t202" style="position:absolute;margin-left:0;margin-top:29.3pt;width:423.95pt;height:68.25pt;z-index:25166643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">
                <v:textbox>
                  <w:txbxContent>
                    <w:p w14:paraId="47FC7FFF" w14:textId="77777777" w:rsidR="00346009" w:rsidRPr="00F2755B" w:rsidRDefault="00346009" w:rsidP="003C2896">
                      <w:pPr>
                        <w:rPr>
                          <w:rFonts w:ascii="Cascadia Code ExtraLight" w:hAnsi="Cascadia Code ExtraLight"/>
                        </w:rPr>
                      </w:pPr>
                      <w:r w:rsidRPr="00F2755B">
                        <w:rPr>
                          <w:rFonts w:ascii="Cascadia Code ExtraLight" w:hAnsi="Cascadia Code ExtraLight"/>
                        </w:rPr>
                        <w:t xml:space="preserve">CREATE TABLE IF NOT EXISTS </w:t>
                      </w:r>
                      <w:proofErr w:type="spellStart"/>
                      <w:proofErr w:type="gramStart"/>
                      <w:r w:rsidRPr="00F2755B">
                        <w:rPr>
                          <w:rFonts w:ascii="Cascadia Code ExtraLight" w:hAnsi="Cascadia Code ExtraLight"/>
                        </w:rPr>
                        <w:t>authors</w:t>
                      </w:r>
                      <w:proofErr w:type="spellEnd"/>
                      <w:r w:rsidRPr="00F2755B">
                        <w:rPr>
                          <w:rFonts w:ascii="Cascadia Code ExtraLight" w:hAnsi="Cascadia Code ExtraLight"/>
                        </w:rPr>
                        <w:t>(</w:t>
                      </w:r>
                      <w:proofErr w:type="gramEnd"/>
                    </w:p>
                    <w:p w14:paraId="3CC72949" w14:textId="77777777" w:rsidR="00346009" w:rsidRPr="00F2755B" w:rsidRDefault="00346009" w:rsidP="003C2896">
                      <w:pPr>
                        <w:rPr>
                          <w:rFonts w:ascii="Cascadia Code ExtraLight" w:hAnsi="Cascadia Code ExtraLight"/>
                        </w:rPr>
                      </w:pPr>
                      <w:r w:rsidRPr="00F2755B">
                        <w:rPr>
                          <w:rFonts w:ascii="Cascadia Code ExtraLight" w:hAnsi="Cascadia Code ExtraLight"/>
                        </w:rPr>
                        <w:t xml:space="preserve">    </w:t>
                      </w:r>
                      <w:proofErr w:type="spellStart"/>
                      <w:r w:rsidRPr="00F2755B">
                        <w:rPr>
                          <w:rFonts w:ascii="Cascadia Code ExtraLight" w:hAnsi="Cascadia Code ExtraLight"/>
                        </w:rPr>
                        <w:t>author_id</w:t>
                      </w:r>
                      <w:proofErr w:type="spellEnd"/>
                      <w:r w:rsidRPr="00F2755B">
                        <w:rPr>
                          <w:rFonts w:ascii="Cascadia Code ExtraLight" w:hAnsi="Cascadia Code ExtraLight"/>
                        </w:rPr>
                        <w:t xml:space="preserve"> INT AUTO_INCREMENT PRIMARY KEY,</w:t>
                      </w:r>
                    </w:p>
                    <w:p w14:paraId="3F87B295" w14:textId="77777777" w:rsidR="00346009" w:rsidRPr="00F2755B" w:rsidRDefault="00346009" w:rsidP="003C2896">
                      <w:pPr>
                        <w:rPr>
                          <w:rFonts w:ascii="Cascadia Code ExtraLight" w:hAnsi="Cascadia Code ExtraLight"/>
                        </w:rPr>
                      </w:pPr>
                      <w:r w:rsidRPr="00F2755B">
                        <w:rPr>
                          <w:rFonts w:ascii="Cascadia Code ExtraLight" w:hAnsi="Cascadia Code ExtraLight"/>
                        </w:rPr>
                        <w:t xml:space="preserve">    </w:t>
                      </w:r>
                      <w:proofErr w:type="spellStart"/>
                      <w:r w:rsidRPr="00F2755B">
                        <w:rPr>
                          <w:rFonts w:ascii="Cascadia Code ExtraLight" w:hAnsi="Cascadia Code ExtraLight"/>
                        </w:rPr>
                        <w:t>author</w:t>
                      </w:r>
                      <w:proofErr w:type="spellEnd"/>
                      <w:r w:rsidRPr="00F2755B">
                        <w:rPr>
                          <w:rFonts w:ascii="Cascadia Code ExtraLight" w:hAnsi="Cascadia Code ExtraLight"/>
                        </w:rPr>
                        <w:t xml:space="preserve"> </w:t>
                      </w:r>
                      <w:proofErr w:type="gramStart"/>
                      <w:r w:rsidRPr="00F2755B">
                        <w:rPr>
                          <w:rFonts w:ascii="Cascadia Code ExtraLight" w:hAnsi="Cascadia Code ExtraLight"/>
                        </w:rPr>
                        <w:t>VARCHAR(</w:t>
                      </w:r>
                      <w:proofErr w:type="gramEnd"/>
                      <w:r w:rsidRPr="00F2755B">
                        <w:rPr>
                          <w:rFonts w:ascii="Cascadia Code ExtraLight" w:hAnsi="Cascadia Code ExtraLight"/>
                        </w:rPr>
                        <w:t>255)</w:t>
                      </w:r>
                    </w:p>
                    <w:p w14:paraId="53DAC888" w14:textId="77777777" w:rsidR="00346009" w:rsidRPr="00F2755B" w:rsidRDefault="00346009" w:rsidP="003C2896">
                      <w:pPr>
                        <w:rPr>
                          <w:rFonts w:ascii="Cascadia Code ExtraLight" w:hAnsi="Cascadia Code ExtraLight"/>
                        </w:rPr>
                      </w:pPr>
                      <w:r w:rsidRPr="00F2755B">
                        <w:rPr>
                          <w:rFonts w:ascii="Cascadia Code ExtraLight" w:hAnsi="Cascadia Code ExtraLight"/>
                        </w:rPr>
                        <w:t>);</w:t>
                      </w:r>
                    </w:p>
                  </w:txbxContent>
                </v:textbox>
                <w10:wrap type="square" anchorx="margin"/>
              </v:shape>
            </w:pict>
          </mc:Fallback>
        </mc:AlternateContent>
      </w:r>
      <w:r w:rsidRPr="009661B9">
        <w:t>SQL parancs</w:t>
      </w:r>
    </w:p>
    <w:p w14:paraId="377B7C53" w14:textId="77777777" w:rsidR="003C2896" w:rsidRPr="009661B9" w:rsidRDefault="003C2896" w:rsidP="00CB0DF9">
      <w:pPr>
        <w:pStyle w:val="Cmsor4"/>
      </w:pPr>
      <w:bookmarkStart w:id="60" w:name="_Toc194844953"/>
      <w:r w:rsidRPr="009661B9">
        <w:t>A „</w:t>
      </w:r>
      <w:proofErr w:type="spellStart"/>
      <w:r w:rsidRPr="009661B9">
        <w:t>books_authors_conn</w:t>
      </w:r>
      <w:proofErr w:type="spellEnd"/>
      <w:r w:rsidRPr="009661B9">
        <w:t>” tábla</w:t>
      </w:r>
      <w:bookmarkEnd w:id="60"/>
    </w:p>
    <w:p w14:paraId="175D44E9" w14:textId="77777777" w:rsidR="003C2896" w:rsidRPr="009661B9" w:rsidRDefault="003C2896" w:rsidP="003C2896">
      <w:pPr>
        <w:spacing w:before="120"/>
        <w:jc w:val="both"/>
      </w:pPr>
      <w:r w:rsidRPr="009661B9">
        <w:t>A „</w:t>
      </w:r>
      <w:proofErr w:type="spellStart"/>
      <w:r w:rsidRPr="009661B9">
        <w:t>books_authors_conn</w:t>
      </w:r>
      <w:proofErr w:type="spellEnd"/>
      <w:r w:rsidRPr="009661B9">
        <w:t>” egy több-több kapcsolatú kapcsolótábla, ami a könyvtípusokat a hozzá tartozó szerzőkkel kapcsolja össze</w:t>
      </w:r>
    </w:p>
    <w:p w14:paraId="7029606E" w14:textId="77777777" w:rsidR="003C2896" w:rsidRPr="009661B9" w:rsidRDefault="003C2896" w:rsidP="003C2896">
      <w:pPr>
        <w:spacing w:before="120"/>
      </w:pPr>
      <w:r w:rsidRPr="009661B9">
        <w:t>Szerkezet</w:t>
      </w:r>
    </w:p>
    <w:tbl>
      <w:tblPr>
        <w:tblStyle w:val="Rcsostblzat"/>
        <w:tblW w:w="0" w:type="auto"/>
        <w:tblLook w:val="04A0" w:firstRow="1" w:lastRow="0" w:firstColumn="1" w:lastColumn="0" w:noHBand="0" w:noVBand="1"/>
      </w:tblPr>
      <w:tblGrid>
        <w:gridCol w:w="1669"/>
        <w:gridCol w:w="1387"/>
        <w:gridCol w:w="3569"/>
        <w:gridCol w:w="1678"/>
      </w:tblGrid>
      <w:tr w:rsidR="003C2896" w:rsidRPr="009661B9" w14:paraId="31DC64EE" w14:textId="77777777" w:rsidTr="00346009">
        <w:tc>
          <w:tcPr>
            <w:tcW w:w="1696" w:type="dxa"/>
            <w:vAlign w:val="center"/>
          </w:tcPr>
          <w:p w14:paraId="7E65483B" w14:textId="77777777" w:rsidR="003C2896" w:rsidRPr="009661B9" w:rsidRDefault="003C2896" w:rsidP="00346009">
            <w:pPr>
              <w:jc w:val="center"/>
            </w:pPr>
            <w:r w:rsidRPr="009661B9">
              <w:t>Mező neve</w:t>
            </w:r>
          </w:p>
        </w:tc>
        <w:tc>
          <w:tcPr>
            <w:tcW w:w="1418" w:type="dxa"/>
            <w:vAlign w:val="center"/>
          </w:tcPr>
          <w:p w14:paraId="0E90EB69" w14:textId="77777777" w:rsidR="003C2896" w:rsidRPr="009661B9" w:rsidRDefault="003C2896" w:rsidP="00346009">
            <w:pPr>
              <w:jc w:val="center"/>
            </w:pPr>
            <w:r w:rsidRPr="009661B9">
              <w:t>Mező típusa</w:t>
            </w:r>
          </w:p>
        </w:tc>
        <w:tc>
          <w:tcPr>
            <w:tcW w:w="3685" w:type="dxa"/>
            <w:vAlign w:val="center"/>
          </w:tcPr>
          <w:p w14:paraId="68A3C4E1" w14:textId="77777777" w:rsidR="003C2896" w:rsidRPr="009661B9" w:rsidRDefault="003C2896" w:rsidP="00346009">
            <w:pPr>
              <w:jc w:val="center"/>
            </w:pPr>
            <w:r w:rsidRPr="009661B9">
              <w:t>Leírás</w:t>
            </w:r>
          </w:p>
        </w:tc>
        <w:tc>
          <w:tcPr>
            <w:tcW w:w="1694" w:type="dxa"/>
            <w:vAlign w:val="center"/>
          </w:tcPr>
          <w:p w14:paraId="6DC4CC3E" w14:textId="77777777" w:rsidR="003C2896" w:rsidRPr="009661B9" w:rsidRDefault="003C2896" w:rsidP="00346009">
            <w:pPr>
              <w:jc w:val="center"/>
            </w:pPr>
            <w:r w:rsidRPr="009661B9">
              <w:t>Kulcs/index</w:t>
            </w:r>
          </w:p>
        </w:tc>
      </w:tr>
      <w:tr w:rsidR="003C2896" w:rsidRPr="009661B9" w14:paraId="07DB0C9A" w14:textId="77777777" w:rsidTr="00346009">
        <w:tc>
          <w:tcPr>
            <w:tcW w:w="1696" w:type="dxa"/>
            <w:vAlign w:val="center"/>
          </w:tcPr>
          <w:p w14:paraId="6F18C26B" w14:textId="77777777" w:rsidR="003C2896" w:rsidRPr="009661B9" w:rsidRDefault="003C2896" w:rsidP="00346009">
            <w:proofErr w:type="spellStart"/>
            <w:r w:rsidRPr="009661B9">
              <w:t>ISBN_id</w:t>
            </w:r>
            <w:proofErr w:type="spellEnd"/>
          </w:p>
        </w:tc>
        <w:tc>
          <w:tcPr>
            <w:tcW w:w="1418" w:type="dxa"/>
            <w:vAlign w:val="center"/>
          </w:tcPr>
          <w:p w14:paraId="23E77969" w14:textId="77777777" w:rsidR="003C2896" w:rsidRPr="009661B9" w:rsidRDefault="003C2896" w:rsidP="00346009">
            <w:pPr>
              <w:jc w:val="center"/>
            </w:pPr>
            <w:r w:rsidRPr="009661B9">
              <w:t>INT</w:t>
            </w:r>
          </w:p>
        </w:tc>
        <w:tc>
          <w:tcPr>
            <w:tcW w:w="3685" w:type="dxa"/>
            <w:vAlign w:val="center"/>
          </w:tcPr>
          <w:p w14:paraId="02297269" w14:textId="77777777" w:rsidR="003C2896" w:rsidRPr="009661B9" w:rsidRDefault="003C2896" w:rsidP="00346009">
            <w:r w:rsidRPr="009661B9">
              <w:t>A könyv egyedi azonosítója</w:t>
            </w:r>
          </w:p>
        </w:tc>
        <w:tc>
          <w:tcPr>
            <w:tcW w:w="1694" w:type="dxa"/>
            <w:vAlign w:val="center"/>
          </w:tcPr>
          <w:p w14:paraId="0B16E1A4" w14:textId="77777777" w:rsidR="003C2896" w:rsidRPr="009661B9" w:rsidRDefault="003C2896" w:rsidP="00346009">
            <w:pPr>
              <w:jc w:val="center"/>
            </w:pPr>
            <w:proofErr w:type="spellStart"/>
            <w:r w:rsidRPr="009661B9">
              <w:t>foreign</w:t>
            </w:r>
            <w:proofErr w:type="spellEnd"/>
            <w:r w:rsidRPr="009661B9">
              <w:t xml:space="preserve"> </w:t>
            </w:r>
            <w:proofErr w:type="spellStart"/>
            <w:r w:rsidRPr="009661B9">
              <w:t>key</w:t>
            </w:r>
            <w:proofErr w:type="spellEnd"/>
          </w:p>
        </w:tc>
      </w:tr>
      <w:tr w:rsidR="003C2896" w:rsidRPr="009661B9" w14:paraId="15442BCA" w14:textId="77777777" w:rsidTr="00346009">
        <w:tc>
          <w:tcPr>
            <w:tcW w:w="1696" w:type="dxa"/>
            <w:vAlign w:val="center"/>
          </w:tcPr>
          <w:p w14:paraId="797F2701" w14:textId="77777777" w:rsidR="003C2896" w:rsidRPr="009661B9" w:rsidRDefault="003C2896" w:rsidP="00346009">
            <w:proofErr w:type="spellStart"/>
            <w:r w:rsidRPr="009661B9">
              <w:t>author_id</w:t>
            </w:r>
            <w:proofErr w:type="spellEnd"/>
          </w:p>
        </w:tc>
        <w:tc>
          <w:tcPr>
            <w:tcW w:w="1418" w:type="dxa"/>
            <w:vAlign w:val="center"/>
          </w:tcPr>
          <w:p w14:paraId="1E0855B8" w14:textId="77777777" w:rsidR="003C2896" w:rsidRPr="009661B9" w:rsidRDefault="003C2896" w:rsidP="00346009">
            <w:pPr>
              <w:jc w:val="center"/>
            </w:pPr>
            <w:r w:rsidRPr="009661B9">
              <w:t>INT</w:t>
            </w:r>
          </w:p>
        </w:tc>
        <w:tc>
          <w:tcPr>
            <w:tcW w:w="3685" w:type="dxa"/>
            <w:vAlign w:val="center"/>
          </w:tcPr>
          <w:p w14:paraId="40CD2645" w14:textId="77777777" w:rsidR="003C2896" w:rsidRPr="009661B9" w:rsidRDefault="003C2896" w:rsidP="00346009">
            <w:r w:rsidRPr="009661B9">
              <w:t>A szerző egyedi azonosítója</w:t>
            </w:r>
          </w:p>
        </w:tc>
        <w:tc>
          <w:tcPr>
            <w:tcW w:w="1694" w:type="dxa"/>
            <w:vAlign w:val="center"/>
          </w:tcPr>
          <w:p w14:paraId="19420846" w14:textId="77777777" w:rsidR="003C2896" w:rsidRPr="009661B9" w:rsidRDefault="003C2896" w:rsidP="00346009">
            <w:pPr>
              <w:jc w:val="center"/>
            </w:pPr>
            <w:proofErr w:type="spellStart"/>
            <w:r w:rsidRPr="009661B9">
              <w:t>foreign</w:t>
            </w:r>
            <w:proofErr w:type="spellEnd"/>
            <w:r w:rsidRPr="009661B9">
              <w:t xml:space="preserve"> </w:t>
            </w:r>
            <w:proofErr w:type="spellStart"/>
            <w:r w:rsidRPr="009661B9">
              <w:t>key</w:t>
            </w:r>
            <w:proofErr w:type="spellEnd"/>
          </w:p>
        </w:tc>
      </w:tr>
    </w:tbl>
    <w:p w14:paraId="7350AD5C" w14:textId="77777777" w:rsidR="003C2896" w:rsidRPr="009661B9" w:rsidRDefault="003C2896" w:rsidP="003C2896">
      <w:pPr>
        <w:spacing w:before="120"/>
      </w:pPr>
      <w:r w:rsidRPr="009661B9">
        <w:rPr>
          <w:noProof/>
        </w:rPr>
        <mc:AlternateContent>
          <mc:Choice Requires="wps">
            <w:drawing>
              <wp:anchor distT="45720" distB="45720" distL="114300" distR="114300" simplePos="0" relativeHeight="251667456" behindDoc="0" locked="0" layoutInCell="1" allowOverlap="1" wp14:anchorId="2E08C31F" wp14:editId="5A0A847F">
                <wp:simplePos x="0" y="0"/>
                <wp:positionH relativeFrom="margin">
                  <wp:align>left</wp:align>
                </wp:positionH>
                <wp:positionV relativeFrom="paragraph">
                  <wp:posOffset>423545</wp:posOffset>
                </wp:positionV>
                <wp:extent cx="5384165" cy="1200150"/>
                <wp:effectExtent l="0" t="0" r="26035" b="19050"/>
                <wp:wrapSquare wrapText="bothSides"/>
                <wp:docPr id="8" name="Szövegdoboz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4165" cy="1200150"/>
                        </a:xfrm>
                        <a:prstGeom prst="rect">
                          <a:avLst/>
                        </a:prstGeom>
                        <a:solidFill>
                          <a:srgbClr val="FFFFFF"/>
                        </a:solidFill>
                        <a:ln w="9525">
                          <a:solidFill>
                            <a:srgbClr val="000000"/>
                          </a:solidFill>
                          <a:miter lim="800000"/>
                          <a:headEnd/>
                          <a:tailEnd/>
                        </a:ln>
                      </wps:spPr>
                      <wps:txbx>
                        <w:txbxContent>
                          <w:p w14:paraId="7B79011D" w14:textId="77777777" w:rsidR="00346009" w:rsidRPr="00F2755B" w:rsidRDefault="00346009" w:rsidP="003C2896">
                            <w:pPr>
                              <w:rPr>
                                <w:rFonts w:ascii="Cascadia Code ExtraLight" w:hAnsi="Cascadia Code ExtraLight"/>
                              </w:rPr>
                            </w:pPr>
                            <w:r w:rsidRPr="00F2755B">
                              <w:rPr>
                                <w:rFonts w:ascii="Cascadia Code ExtraLight" w:hAnsi="Cascadia Code ExtraLight"/>
                              </w:rPr>
                              <w:t xml:space="preserve">CREATE TABLE IF NOT EXISTS </w:t>
                            </w:r>
                            <w:proofErr w:type="spellStart"/>
                            <w:r w:rsidRPr="00F2755B">
                              <w:rPr>
                                <w:rFonts w:ascii="Cascadia Code ExtraLight" w:hAnsi="Cascadia Code ExtraLight"/>
                              </w:rPr>
                              <w:t>books_authors_</w:t>
                            </w:r>
                            <w:proofErr w:type="gramStart"/>
                            <w:r w:rsidRPr="00F2755B">
                              <w:rPr>
                                <w:rFonts w:ascii="Cascadia Code ExtraLight" w:hAnsi="Cascadia Code ExtraLight"/>
                              </w:rPr>
                              <w:t>conn</w:t>
                            </w:r>
                            <w:proofErr w:type="spellEnd"/>
                            <w:r w:rsidRPr="00F2755B">
                              <w:rPr>
                                <w:rFonts w:ascii="Cascadia Code ExtraLight" w:hAnsi="Cascadia Code ExtraLight"/>
                              </w:rPr>
                              <w:t>(</w:t>
                            </w:r>
                            <w:proofErr w:type="gramEnd"/>
                          </w:p>
                          <w:p w14:paraId="6C2CA9AC" w14:textId="77777777" w:rsidR="00346009" w:rsidRPr="00F2755B" w:rsidRDefault="00346009" w:rsidP="003C2896">
                            <w:pPr>
                              <w:rPr>
                                <w:rFonts w:ascii="Cascadia Code ExtraLight" w:hAnsi="Cascadia Code ExtraLight"/>
                              </w:rPr>
                            </w:pPr>
                            <w:r w:rsidRPr="00F2755B">
                              <w:rPr>
                                <w:rFonts w:ascii="Cascadia Code ExtraLight" w:hAnsi="Cascadia Code ExtraLight"/>
                              </w:rPr>
                              <w:t xml:space="preserve">    </w:t>
                            </w:r>
                            <w:proofErr w:type="spellStart"/>
                            <w:r w:rsidRPr="00F2755B">
                              <w:rPr>
                                <w:rFonts w:ascii="Cascadia Code ExtraLight" w:hAnsi="Cascadia Code ExtraLight"/>
                              </w:rPr>
                              <w:t>ISBN_id</w:t>
                            </w:r>
                            <w:proofErr w:type="spellEnd"/>
                            <w:r w:rsidRPr="00F2755B">
                              <w:rPr>
                                <w:rFonts w:ascii="Cascadia Code ExtraLight" w:hAnsi="Cascadia Code ExtraLight"/>
                              </w:rPr>
                              <w:t xml:space="preserve"> INT NOT NULL,</w:t>
                            </w:r>
                          </w:p>
                          <w:p w14:paraId="08761A4F" w14:textId="77777777" w:rsidR="00346009" w:rsidRPr="00F2755B" w:rsidRDefault="00346009" w:rsidP="003C2896">
                            <w:pPr>
                              <w:rPr>
                                <w:rFonts w:ascii="Cascadia Code ExtraLight" w:hAnsi="Cascadia Code ExtraLight"/>
                              </w:rPr>
                            </w:pPr>
                            <w:r w:rsidRPr="00F2755B">
                              <w:rPr>
                                <w:rFonts w:ascii="Cascadia Code ExtraLight" w:hAnsi="Cascadia Code ExtraLight"/>
                              </w:rPr>
                              <w:t xml:space="preserve">    </w:t>
                            </w:r>
                            <w:proofErr w:type="spellStart"/>
                            <w:r w:rsidRPr="00F2755B">
                              <w:rPr>
                                <w:rFonts w:ascii="Cascadia Code ExtraLight" w:hAnsi="Cascadia Code ExtraLight"/>
                              </w:rPr>
                              <w:t>author_id</w:t>
                            </w:r>
                            <w:proofErr w:type="spellEnd"/>
                            <w:r w:rsidRPr="00F2755B">
                              <w:rPr>
                                <w:rFonts w:ascii="Cascadia Code ExtraLight" w:hAnsi="Cascadia Code ExtraLight"/>
                              </w:rPr>
                              <w:t xml:space="preserve"> INT NOT NULL,</w:t>
                            </w:r>
                          </w:p>
                          <w:p w14:paraId="35DBEEB0" w14:textId="77777777" w:rsidR="00346009" w:rsidRPr="00F2755B" w:rsidRDefault="00346009" w:rsidP="003C2896">
                            <w:pPr>
                              <w:rPr>
                                <w:rFonts w:ascii="Cascadia Code ExtraLight" w:hAnsi="Cascadia Code ExtraLight"/>
                              </w:rPr>
                            </w:pPr>
                            <w:r w:rsidRPr="00F2755B">
                              <w:rPr>
                                <w:rFonts w:ascii="Cascadia Code ExtraLight" w:hAnsi="Cascadia Code ExtraLight"/>
                              </w:rPr>
                              <w:t xml:space="preserve">    FOREIGN KEY(</w:t>
                            </w:r>
                            <w:proofErr w:type="spellStart"/>
                            <w:r w:rsidRPr="00F2755B">
                              <w:rPr>
                                <w:rFonts w:ascii="Cascadia Code ExtraLight" w:hAnsi="Cascadia Code ExtraLight"/>
                              </w:rPr>
                              <w:t>ISBN_id</w:t>
                            </w:r>
                            <w:proofErr w:type="spellEnd"/>
                            <w:r w:rsidRPr="00F2755B">
                              <w:rPr>
                                <w:rFonts w:ascii="Cascadia Code ExtraLight" w:hAnsi="Cascadia Code ExtraLight"/>
                              </w:rPr>
                              <w:t xml:space="preserve">) REFERENCES </w:t>
                            </w:r>
                            <w:proofErr w:type="spellStart"/>
                            <w:proofErr w:type="gramStart"/>
                            <w:r w:rsidRPr="00F2755B">
                              <w:rPr>
                                <w:rFonts w:ascii="Cascadia Code ExtraLight" w:hAnsi="Cascadia Code ExtraLight"/>
                              </w:rPr>
                              <w:t>book</w:t>
                            </w:r>
                            <w:proofErr w:type="spellEnd"/>
                            <w:r w:rsidRPr="00F2755B">
                              <w:rPr>
                                <w:rFonts w:ascii="Cascadia Code ExtraLight" w:hAnsi="Cascadia Code ExtraLight"/>
                              </w:rPr>
                              <w:t>(</w:t>
                            </w:r>
                            <w:proofErr w:type="spellStart"/>
                            <w:proofErr w:type="gramEnd"/>
                            <w:r w:rsidRPr="00F2755B">
                              <w:rPr>
                                <w:rFonts w:ascii="Cascadia Code ExtraLight" w:hAnsi="Cascadia Code ExtraLight"/>
                              </w:rPr>
                              <w:t>ISBN_id</w:t>
                            </w:r>
                            <w:proofErr w:type="spellEnd"/>
                            <w:r w:rsidRPr="00F2755B">
                              <w:rPr>
                                <w:rFonts w:ascii="Cascadia Code ExtraLight" w:hAnsi="Cascadia Code ExtraLight"/>
                              </w:rPr>
                              <w:t>),</w:t>
                            </w:r>
                          </w:p>
                          <w:p w14:paraId="5160B34C" w14:textId="77777777" w:rsidR="00346009" w:rsidRPr="00F2755B" w:rsidRDefault="00346009" w:rsidP="003C2896">
                            <w:pPr>
                              <w:rPr>
                                <w:rFonts w:ascii="Cascadia Code ExtraLight" w:hAnsi="Cascadia Code ExtraLight"/>
                              </w:rPr>
                            </w:pPr>
                            <w:r w:rsidRPr="00F2755B">
                              <w:rPr>
                                <w:rFonts w:ascii="Cascadia Code ExtraLight" w:hAnsi="Cascadia Code ExtraLight"/>
                              </w:rPr>
                              <w:t xml:space="preserve">    FOREIGN </w:t>
                            </w:r>
                            <w:proofErr w:type="gramStart"/>
                            <w:r w:rsidRPr="00F2755B">
                              <w:rPr>
                                <w:rFonts w:ascii="Cascadia Code ExtraLight" w:hAnsi="Cascadia Code ExtraLight"/>
                              </w:rPr>
                              <w:t>KEY(</w:t>
                            </w:r>
                            <w:proofErr w:type="spellStart"/>
                            <w:proofErr w:type="gramEnd"/>
                            <w:r w:rsidRPr="00F2755B">
                              <w:rPr>
                                <w:rFonts w:ascii="Cascadia Code ExtraLight" w:hAnsi="Cascadia Code ExtraLight"/>
                              </w:rPr>
                              <w:t>author_id</w:t>
                            </w:r>
                            <w:proofErr w:type="spellEnd"/>
                            <w:r w:rsidRPr="00F2755B">
                              <w:rPr>
                                <w:rFonts w:ascii="Cascadia Code ExtraLight" w:hAnsi="Cascadia Code ExtraLight"/>
                              </w:rPr>
                              <w:t xml:space="preserve">) REFERENCES </w:t>
                            </w:r>
                            <w:proofErr w:type="spellStart"/>
                            <w:r w:rsidRPr="00F2755B">
                              <w:rPr>
                                <w:rFonts w:ascii="Cascadia Code ExtraLight" w:hAnsi="Cascadia Code ExtraLight"/>
                              </w:rPr>
                              <w:t>authors</w:t>
                            </w:r>
                            <w:proofErr w:type="spellEnd"/>
                            <w:r w:rsidRPr="00F2755B">
                              <w:rPr>
                                <w:rFonts w:ascii="Cascadia Code ExtraLight" w:hAnsi="Cascadia Code ExtraLight"/>
                              </w:rPr>
                              <w:t>(</w:t>
                            </w:r>
                            <w:proofErr w:type="spellStart"/>
                            <w:r w:rsidRPr="00F2755B">
                              <w:rPr>
                                <w:rFonts w:ascii="Cascadia Code ExtraLight" w:hAnsi="Cascadia Code ExtraLight"/>
                              </w:rPr>
                              <w:t>author_id</w:t>
                            </w:r>
                            <w:proofErr w:type="spellEnd"/>
                            <w:r w:rsidRPr="00F2755B">
                              <w:rPr>
                                <w:rFonts w:ascii="Cascadia Code ExtraLight" w:hAnsi="Cascadia Code ExtraLight"/>
                              </w:rPr>
                              <w:t>)</w:t>
                            </w:r>
                          </w:p>
                          <w:p w14:paraId="05CB50E4" w14:textId="77777777" w:rsidR="00346009" w:rsidRPr="00F2755B" w:rsidRDefault="00346009" w:rsidP="003C2896">
                            <w:pPr>
                              <w:rPr>
                                <w:rFonts w:ascii="Cascadia Code ExtraLight" w:hAnsi="Cascadia Code ExtraLight"/>
                              </w:rPr>
                            </w:pPr>
                            <w:r w:rsidRPr="00F2755B">
                              <w:rPr>
                                <w:rFonts w:ascii="Cascadia Code ExtraLight" w:hAnsi="Cascadia Code ExtraLight"/>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08C31F" id="Szövegdoboz 8" o:spid="_x0000_s1038" type="#_x0000_t202" style="position:absolute;margin-left:0;margin-top:33.35pt;width:423.95pt;height:94.5pt;z-index:25166745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">
                <v:textbox>
                  <w:txbxContent>
                    <w:p w14:paraId="7B79011D" w14:textId="77777777" w:rsidR="00346009" w:rsidRPr="00F2755B" w:rsidRDefault="00346009" w:rsidP="003C2896">
                      <w:pPr>
                        <w:rPr>
                          <w:rFonts w:ascii="Cascadia Code ExtraLight" w:hAnsi="Cascadia Code ExtraLight"/>
                        </w:rPr>
                      </w:pPr>
                      <w:r w:rsidRPr="00F2755B">
                        <w:rPr>
                          <w:rFonts w:ascii="Cascadia Code ExtraLight" w:hAnsi="Cascadia Code ExtraLight"/>
                        </w:rPr>
                        <w:t xml:space="preserve">CREATE TABLE IF NOT EXISTS </w:t>
                      </w:r>
                      <w:proofErr w:type="spellStart"/>
                      <w:r w:rsidRPr="00F2755B">
                        <w:rPr>
                          <w:rFonts w:ascii="Cascadia Code ExtraLight" w:hAnsi="Cascadia Code ExtraLight"/>
                        </w:rPr>
                        <w:t>books_authors_</w:t>
                      </w:r>
                      <w:proofErr w:type="gramStart"/>
                      <w:r w:rsidRPr="00F2755B">
                        <w:rPr>
                          <w:rFonts w:ascii="Cascadia Code ExtraLight" w:hAnsi="Cascadia Code ExtraLight"/>
                        </w:rPr>
                        <w:t>conn</w:t>
                      </w:r>
                      <w:proofErr w:type="spellEnd"/>
                      <w:r w:rsidRPr="00F2755B">
                        <w:rPr>
                          <w:rFonts w:ascii="Cascadia Code ExtraLight" w:hAnsi="Cascadia Code ExtraLight"/>
                        </w:rPr>
                        <w:t>(</w:t>
                      </w:r>
                      <w:proofErr w:type="gramEnd"/>
                    </w:p>
                    <w:p w14:paraId="6C2CA9AC" w14:textId="77777777" w:rsidR="00346009" w:rsidRPr="00F2755B" w:rsidRDefault="00346009" w:rsidP="003C2896">
                      <w:pPr>
                        <w:rPr>
                          <w:rFonts w:ascii="Cascadia Code ExtraLight" w:hAnsi="Cascadia Code ExtraLight"/>
                        </w:rPr>
                      </w:pPr>
                      <w:r w:rsidRPr="00F2755B">
                        <w:rPr>
                          <w:rFonts w:ascii="Cascadia Code ExtraLight" w:hAnsi="Cascadia Code ExtraLight"/>
                        </w:rPr>
                        <w:t xml:space="preserve">    </w:t>
                      </w:r>
                      <w:proofErr w:type="spellStart"/>
                      <w:r w:rsidRPr="00F2755B">
                        <w:rPr>
                          <w:rFonts w:ascii="Cascadia Code ExtraLight" w:hAnsi="Cascadia Code ExtraLight"/>
                        </w:rPr>
                        <w:t>ISBN_id</w:t>
                      </w:r>
                      <w:proofErr w:type="spellEnd"/>
                      <w:r w:rsidRPr="00F2755B">
                        <w:rPr>
                          <w:rFonts w:ascii="Cascadia Code ExtraLight" w:hAnsi="Cascadia Code ExtraLight"/>
                        </w:rPr>
                        <w:t xml:space="preserve"> INT NOT NULL,</w:t>
                      </w:r>
                    </w:p>
                    <w:p w14:paraId="08761A4F" w14:textId="77777777" w:rsidR="00346009" w:rsidRPr="00F2755B" w:rsidRDefault="00346009" w:rsidP="003C2896">
                      <w:pPr>
                        <w:rPr>
                          <w:rFonts w:ascii="Cascadia Code ExtraLight" w:hAnsi="Cascadia Code ExtraLight"/>
                        </w:rPr>
                      </w:pPr>
                      <w:r w:rsidRPr="00F2755B">
                        <w:rPr>
                          <w:rFonts w:ascii="Cascadia Code ExtraLight" w:hAnsi="Cascadia Code ExtraLight"/>
                        </w:rPr>
                        <w:t xml:space="preserve">    </w:t>
                      </w:r>
                      <w:proofErr w:type="spellStart"/>
                      <w:r w:rsidRPr="00F2755B">
                        <w:rPr>
                          <w:rFonts w:ascii="Cascadia Code ExtraLight" w:hAnsi="Cascadia Code ExtraLight"/>
                        </w:rPr>
                        <w:t>author_id</w:t>
                      </w:r>
                      <w:proofErr w:type="spellEnd"/>
                      <w:r w:rsidRPr="00F2755B">
                        <w:rPr>
                          <w:rFonts w:ascii="Cascadia Code ExtraLight" w:hAnsi="Cascadia Code ExtraLight"/>
                        </w:rPr>
                        <w:t xml:space="preserve"> INT NOT NULL,</w:t>
                      </w:r>
                    </w:p>
                    <w:p w14:paraId="35DBEEB0" w14:textId="77777777" w:rsidR="00346009" w:rsidRPr="00F2755B" w:rsidRDefault="00346009" w:rsidP="003C2896">
                      <w:pPr>
                        <w:rPr>
                          <w:rFonts w:ascii="Cascadia Code ExtraLight" w:hAnsi="Cascadia Code ExtraLight"/>
                        </w:rPr>
                      </w:pPr>
                      <w:r w:rsidRPr="00F2755B">
                        <w:rPr>
                          <w:rFonts w:ascii="Cascadia Code ExtraLight" w:hAnsi="Cascadia Code ExtraLight"/>
                        </w:rPr>
                        <w:t xml:space="preserve">    FOREIGN KEY(</w:t>
                      </w:r>
                      <w:proofErr w:type="spellStart"/>
                      <w:r w:rsidRPr="00F2755B">
                        <w:rPr>
                          <w:rFonts w:ascii="Cascadia Code ExtraLight" w:hAnsi="Cascadia Code ExtraLight"/>
                        </w:rPr>
                        <w:t>ISBN_id</w:t>
                      </w:r>
                      <w:proofErr w:type="spellEnd"/>
                      <w:r w:rsidRPr="00F2755B">
                        <w:rPr>
                          <w:rFonts w:ascii="Cascadia Code ExtraLight" w:hAnsi="Cascadia Code ExtraLight"/>
                        </w:rPr>
                        <w:t xml:space="preserve">) REFERENCES </w:t>
                      </w:r>
                      <w:proofErr w:type="spellStart"/>
                      <w:proofErr w:type="gramStart"/>
                      <w:r w:rsidRPr="00F2755B">
                        <w:rPr>
                          <w:rFonts w:ascii="Cascadia Code ExtraLight" w:hAnsi="Cascadia Code ExtraLight"/>
                        </w:rPr>
                        <w:t>book</w:t>
                      </w:r>
                      <w:proofErr w:type="spellEnd"/>
                      <w:r w:rsidRPr="00F2755B">
                        <w:rPr>
                          <w:rFonts w:ascii="Cascadia Code ExtraLight" w:hAnsi="Cascadia Code ExtraLight"/>
                        </w:rPr>
                        <w:t>(</w:t>
                      </w:r>
                      <w:proofErr w:type="spellStart"/>
                      <w:proofErr w:type="gramEnd"/>
                      <w:r w:rsidRPr="00F2755B">
                        <w:rPr>
                          <w:rFonts w:ascii="Cascadia Code ExtraLight" w:hAnsi="Cascadia Code ExtraLight"/>
                        </w:rPr>
                        <w:t>ISBN_id</w:t>
                      </w:r>
                      <w:proofErr w:type="spellEnd"/>
                      <w:r w:rsidRPr="00F2755B">
                        <w:rPr>
                          <w:rFonts w:ascii="Cascadia Code ExtraLight" w:hAnsi="Cascadia Code ExtraLight"/>
                        </w:rPr>
                        <w:t>),</w:t>
                      </w:r>
                    </w:p>
                    <w:p w14:paraId="5160B34C" w14:textId="77777777" w:rsidR="00346009" w:rsidRPr="00F2755B" w:rsidRDefault="00346009" w:rsidP="003C2896">
                      <w:pPr>
                        <w:rPr>
                          <w:rFonts w:ascii="Cascadia Code ExtraLight" w:hAnsi="Cascadia Code ExtraLight"/>
                        </w:rPr>
                      </w:pPr>
                      <w:r w:rsidRPr="00F2755B">
                        <w:rPr>
                          <w:rFonts w:ascii="Cascadia Code ExtraLight" w:hAnsi="Cascadia Code ExtraLight"/>
                        </w:rPr>
                        <w:t xml:space="preserve">    FOREIGN </w:t>
                      </w:r>
                      <w:proofErr w:type="gramStart"/>
                      <w:r w:rsidRPr="00F2755B">
                        <w:rPr>
                          <w:rFonts w:ascii="Cascadia Code ExtraLight" w:hAnsi="Cascadia Code ExtraLight"/>
                        </w:rPr>
                        <w:t>KEY(</w:t>
                      </w:r>
                      <w:proofErr w:type="spellStart"/>
                      <w:proofErr w:type="gramEnd"/>
                      <w:r w:rsidRPr="00F2755B">
                        <w:rPr>
                          <w:rFonts w:ascii="Cascadia Code ExtraLight" w:hAnsi="Cascadia Code ExtraLight"/>
                        </w:rPr>
                        <w:t>author_id</w:t>
                      </w:r>
                      <w:proofErr w:type="spellEnd"/>
                      <w:r w:rsidRPr="00F2755B">
                        <w:rPr>
                          <w:rFonts w:ascii="Cascadia Code ExtraLight" w:hAnsi="Cascadia Code ExtraLight"/>
                        </w:rPr>
                        <w:t xml:space="preserve">) REFERENCES </w:t>
                      </w:r>
                      <w:proofErr w:type="spellStart"/>
                      <w:r w:rsidRPr="00F2755B">
                        <w:rPr>
                          <w:rFonts w:ascii="Cascadia Code ExtraLight" w:hAnsi="Cascadia Code ExtraLight"/>
                        </w:rPr>
                        <w:t>authors</w:t>
                      </w:r>
                      <w:proofErr w:type="spellEnd"/>
                      <w:r w:rsidRPr="00F2755B">
                        <w:rPr>
                          <w:rFonts w:ascii="Cascadia Code ExtraLight" w:hAnsi="Cascadia Code ExtraLight"/>
                        </w:rPr>
                        <w:t>(</w:t>
                      </w:r>
                      <w:proofErr w:type="spellStart"/>
                      <w:r w:rsidRPr="00F2755B">
                        <w:rPr>
                          <w:rFonts w:ascii="Cascadia Code ExtraLight" w:hAnsi="Cascadia Code ExtraLight"/>
                        </w:rPr>
                        <w:t>author_id</w:t>
                      </w:r>
                      <w:proofErr w:type="spellEnd"/>
                      <w:r w:rsidRPr="00F2755B">
                        <w:rPr>
                          <w:rFonts w:ascii="Cascadia Code ExtraLight" w:hAnsi="Cascadia Code ExtraLight"/>
                        </w:rPr>
                        <w:t>)</w:t>
                      </w:r>
                    </w:p>
                    <w:p w14:paraId="05CB50E4" w14:textId="77777777" w:rsidR="00346009" w:rsidRPr="00F2755B" w:rsidRDefault="00346009" w:rsidP="003C2896">
                      <w:pPr>
                        <w:rPr>
                          <w:rFonts w:ascii="Cascadia Code ExtraLight" w:hAnsi="Cascadia Code ExtraLight"/>
                        </w:rPr>
                      </w:pPr>
                      <w:r w:rsidRPr="00F2755B">
                        <w:rPr>
                          <w:rFonts w:ascii="Cascadia Code ExtraLight" w:hAnsi="Cascadia Code ExtraLight"/>
                        </w:rPr>
                        <w:t>);</w:t>
                      </w:r>
                    </w:p>
                  </w:txbxContent>
                </v:textbox>
                <w10:wrap type="square" anchorx="margin"/>
              </v:shape>
            </w:pict>
          </mc:Fallback>
        </mc:AlternateContent>
      </w:r>
      <w:r w:rsidRPr="009661B9">
        <w:t>SQL parancs</w:t>
      </w:r>
    </w:p>
    <w:p w14:paraId="79179F79" w14:textId="77777777" w:rsidR="003C2896" w:rsidRPr="009661B9" w:rsidRDefault="003C2896" w:rsidP="003C2896">
      <w:r w:rsidRPr="009661B9">
        <w:br w:type="page"/>
      </w:r>
    </w:p>
    <w:p w14:paraId="1A4DEB4E" w14:textId="77777777" w:rsidR="003C2896" w:rsidRPr="009661B9" w:rsidRDefault="003C2896" w:rsidP="005527D9">
      <w:pPr>
        <w:pStyle w:val="Cmsor4"/>
      </w:pPr>
      <w:bookmarkStart w:id="61" w:name="_Toc194844954"/>
      <w:r w:rsidRPr="009661B9">
        <w:lastRenderedPageBreak/>
        <w:t>Az „</w:t>
      </w:r>
      <w:proofErr w:type="spellStart"/>
      <w:r w:rsidRPr="009661B9">
        <w:t>inventory</w:t>
      </w:r>
      <w:proofErr w:type="spellEnd"/>
      <w:r w:rsidRPr="009661B9">
        <w:t>” tábla</w:t>
      </w:r>
      <w:bookmarkEnd w:id="61"/>
    </w:p>
    <w:p w14:paraId="3A48DD0A" w14:textId="06987DDE" w:rsidR="003C2896" w:rsidRPr="009661B9" w:rsidRDefault="003C2896" w:rsidP="003C2896">
      <w:pPr>
        <w:spacing w:before="120"/>
        <w:jc w:val="both"/>
      </w:pPr>
      <w:r w:rsidRPr="009661B9">
        <w:t>Az „</w:t>
      </w:r>
      <w:proofErr w:type="spellStart"/>
      <w:r w:rsidRPr="009661B9">
        <w:t>inventory</w:t>
      </w:r>
      <w:proofErr w:type="spellEnd"/>
      <w:r w:rsidRPr="009661B9">
        <w:t>” tábla az adott könyvtípushoz tartozó tényleges könyveket tárolja egy-több kapcsolatú kapcsolótábla</w:t>
      </w:r>
      <w:r w:rsidR="00E8294C" w:rsidRPr="009661B9">
        <w:t>.</w:t>
      </w:r>
    </w:p>
    <w:p w14:paraId="185489F9" w14:textId="77777777" w:rsidR="003C2896" w:rsidRPr="009661B9" w:rsidRDefault="003C2896" w:rsidP="003C2896">
      <w:pPr>
        <w:spacing w:before="120"/>
      </w:pPr>
      <w:r w:rsidRPr="009661B9">
        <w:t>Szerkezet</w:t>
      </w:r>
    </w:p>
    <w:tbl>
      <w:tblPr>
        <w:tblStyle w:val="Rcsostblzat"/>
        <w:tblW w:w="0" w:type="auto"/>
        <w:tblLook w:val="04A0" w:firstRow="1" w:lastRow="0" w:firstColumn="1" w:lastColumn="0" w:noHBand="0" w:noVBand="1"/>
      </w:tblPr>
      <w:tblGrid>
        <w:gridCol w:w="1660"/>
        <w:gridCol w:w="1415"/>
        <w:gridCol w:w="3553"/>
        <w:gridCol w:w="1675"/>
      </w:tblGrid>
      <w:tr w:rsidR="003C2896" w:rsidRPr="009661B9" w14:paraId="14329867" w14:textId="77777777" w:rsidTr="00346009">
        <w:tc>
          <w:tcPr>
            <w:tcW w:w="1696" w:type="dxa"/>
            <w:vAlign w:val="center"/>
          </w:tcPr>
          <w:p w14:paraId="7E3DD7EA" w14:textId="77777777" w:rsidR="003C2896" w:rsidRPr="009661B9" w:rsidRDefault="003C2896" w:rsidP="00346009">
            <w:pPr>
              <w:jc w:val="center"/>
            </w:pPr>
            <w:r w:rsidRPr="009661B9">
              <w:t>Mező neve</w:t>
            </w:r>
          </w:p>
        </w:tc>
        <w:tc>
          <w:tcPr>
            <w:tcW w:w="1418" w:type="dxa"/>
            <w:vAlign w:val="center"/>
          </w:tcPr>
          <w:p w14:paraId="259130A2" w14:textId="77777777" w:rsidR="003C2896" w:rsidRPr="009661B9" w:rsidRDefault="003C2896" w:rsidP="00346009">
            <w:pPr>
              <w:jc w:val="center"/>
            </w:pPr>
            <w:r w:rsidRPr="009661B9">
              <w:t>Mező típusa</w:t>
            </w:r>
          </w:p>
        </w:tc>
        <w:tc>
          <w:tcPr>
            <w:tcW w:w="3685" w:type="dxa"/>
            <w:vAlign w:val="center"/>
          </w:tcPr>
          <w:p w14:paraId="4E037DCF" w14:textId="77777777" w:rsidR="003C2896" w:rsidRPr="009661B9" w:rsidRDefault="003C2896" w:rsidP="00346009">
            <w:pPr>
              <w:jc w:val="center"/>
            </w:pPr>
            <w:r w:rsidRPr="009661B9">
              <w:t>Leírás</w:t>
            </w:r>
          </w:p>
        </w:tc>
        <w:tc>
          <w:tcPr>
            <w:tcW w:w="1694" w:type="dxa"/>
            <w:vAlign w:val="center"/>
          </w:tcPr>
          <w:p w14:paraId="76FE488F" w14:textId="77777777" w:rsidR="003C2896" w:rsidRPr="009661B9" w:rsidRDefault="003C2896" w:rsidP="00346009">
            <w:pPr>
              <w:jc w:val="center"/>
            </w:pPr>
            <w:r w:rsidRPr="009661B9">
              <w:t>Kulcs/index</w:t>
            </w:r>
          </w:p>
        </w:tc>
      </w:tr>
      <w:tr w:rsidR="003C2896" w:rsidRPr="009661B9" w14:paraId="2E9449AC" w14:textId="77777777" w:rsidTr="00346009">
        <w:tc>
          <w:tcPr>
            <w:tcW w:w="1696" w:type="dxa"/>
            <w:vAlign w:val="center"/>
          </w:tcPr>
          <w:p w14:paraId="740D6408" w14:textId="77777777" w:rsidR="003C2896" w:rsidRPr="009661B9" w:rsidRDefault="003C2896" w:rsidP="00346009">
            <w:proofErr w:type="spellStart"/>
            <w:r w:rsidRPr="009661B9">
              <w:t>ISBN_id</w:t>
            </w:r>
            <w:proofErr w:type="spellEnd"/>
          </w:p>
        </w:tc>
        <w:tc>
          <w:tcPr>
            <w:tcW w:w="1418" w:type="dxa"/>
            <w:vAlign w:val="center"/>
          </w:tcPr>
          <w:p w14:paraId="40C38516" w14:textId="77777777" w:rsidR="003C2896" w:rsidRPr="009661B9" w:rsidRDefault="003C2896" w:rsidP="00346009">
            <w:pPr>
              <w:jc w:val="center"/>
            </w:pPr>
            <w:r w:rsidRPr="009661B9">
              <w:t>INT</w:t>
            </w:r>
          </w:p>
        </w:tc>
        <w:tc>
          <w:tcPr>
            <w:tcW w:w="3685" w:type="dxa"/>
            <w:vAlign w:val="center"/>
          </w:tcPr>
          <w:p w14:paraId="27D57256" w14:textId="77777777" w:rsidR="003C2896" w:rsidRPr="009661B9" w:rsidRDefault="003C2896" w:rsidP="00346009">
            <w:r w:rsidRPr="009661B9">
              <w:t>A könyvtípus egyedi azonosítója</w:t>
            </w:r>
          </w:p>
        </w:tc>
        <w:tc>
          <w:tcPr>
            <w:tcW w:w="1694" w:type="dxa"/>
            <w:vAlign w:val="center"/>
          </w:tcPr>
          <w:p w14:paraId="429022CF" w14:textId="77777777" w:rsidR="003C2896" w:rsidRPr="009661B9" w:rsidRDefault="003C2896" w:rsidP="00346009">
            <w:pPr>
              <w:jc w:val="center"/>
            </w:pPr>
            <w:proofErr w:type="spellStart"/>
            <w:r w:rsidRPr="009661B9">
              <w:t>foreign</w:t>
            </w:r>
            <w:proofErr w:type="spellEnd"/>
            <w:r w:rsidRPr="009661B9">
              <w:t xml:space="preserve"> </w:t>
            </w:r>
            <w:proofErr w:type="spellStart"/>
            <w:r w:rsidRPr="009661B9">
              <w:t>key</w:t>
            </w:r>
            <w:proofErr w:type="spellEnd"/>
          </w:p>
        </w:tc>
      </w:tr>
      <w:tr w:rsidR="003C2896" w:rsidRPr="009661B9" w14:paraId="6DF2207D" w14:textId="77777777" w:rsidTr="00346009">
        <w:tc>
          <w:tcPr>
            <w:tcW w:w="1696" w:type="dxa"/>
            <w:vAlign w:val="center"/>
          </w:tcPr>
          <w:p w14:paraId="09DB2999" w14:textId="77777777" w:rsidR="003C2896" w:rsidRPr="009661B9" w:rsidRDefault="003C2896" w:rsidP="00346009">
            <w:proofErr w:type="spellStart"/>
            <w:r w:rsidRPr="009661B9">
              <w:t>book_id</w:t>
            </w:r>
            <w:proofErr w:type="spellEnd"/>
          </w:p>
        </w:tc>
        <w:tc>
          <w:tcPr>
            <w:tcW w:w="1418" w:type="dxa"/>
            <w:vAlign w:val="center"/>
          </w:tcPr>
          <w:p w14:paraId="37D78B74" w14:textId="77777777" w:rsidR="003C2896" w:rsidRPr="009661B9" w:rsidRDefault="003C2896" w:rsidP="00346009">
            <w:pPr>
              <w:jc w:val="center"/>
            </w:pPr>
            <w:r w:rsidRPr="009661B9">
              <w:t>INT</w:t>
            </w:r>
          </w:p>
        </w:tc>
        <w:tc>
          <w:tcPr>
            <w:tcW w:w="3685" w:type="dxa"/>
            <w:vAlign w:val="center"/>
          </w:tcPr>
          <w:p w14:paraId="630DB5CF" w14:textId="77777777" w:rsidR="003C2896" w:rsidRPr="009661B9" w:rsidRDefault="003C2896" w:rsidP="00346009">
            <w:r w:rsidRPr="009661B9">
              <w:t>A könyv egyedi azonosítója</w:t>
            </w:r>
          </w:p>
        </w:tc>
        <w:tc>
          <w:tcPr>
            <w:tcW w:w="1694" w:type="dxa"/>
            <w:vAlign w:val="center"/>
          </w:tcPr>
          <w:p w14:paraId="2004A9C8" w14:textId="77777777" w:rsidR="003C2896" w:rsidRPr="009661B9" w:rsidRDefault="003C2896" w:rsidP="00346009">
            <w:pPr>
              <w:jc w:val="center"/>
            </w:pPr>
            <w:proofErr w:type="spellStart"/>
            <w:r w:rsidRPr="009661B9">
              <w:t>primary</w:t>
            </w:r>
            <w:proofErr w:type="spellEnd"/>
            <w:r w:rsidRPr="009661B9">
              <w:t xml:space="preserve"> </w:t>
            </w:r>
            <w:proofErr w:type="spellStart"/>
            <w:r w:rsidRPr="009661B9">
              <w:t>key</w:t>
            </w:r>
            <w:proofErr w:type="spellEnd"/>
          </w:p>
        </w:tc>
      </w:tr>
      <w:tr w:rsidR="003C2896" w:rsidRPr="009661B9" w14:paraId="1D9D178C" w14:textId="77777777" w:rsidTr="00346009">
        <w:tc>
          <w:tcPr>
            <w:tcW w:w="1696" w:type="dxa"/>
            <w:vAlign w:val="center"/>
          </w:tcPr>
          <w:p w14:paraId="7CD55C82" w14:textId="77777777" w:rsidR="003C2896" w:rsidRPr="009661B9" w:rsidRDefault="003C2896" w:rsidP="00346009">
            <w:proofErr w:type="spellStart"/>
            <w:r w:rsidRPr="009661B9">
              <w:t>available</w:t>
            </w:r>
            <w:proofErr w:type="spellEnd"/>
          </w:p>
        </w:tc>
        <w:tc>
          <w:tcPr>
            <w:tcW w:w="1418" w:type="dxa"/>
            <w:vAlign w:val="center"/>
          </w:tcPr>
          <w:p w14:paraId="204AE63B" w14:textId="77777777" w:rsidR="003C2896" w:rsidRPr="009661B9" w:rsidRDefault="003C2896" w:rsidP="00346009">
            <w:pPr>
              <w:jc w:val="center"/>
            </w:pPr>
            <w:r w:rsidRPr="009661B9">
              <w:t>BOOLEAN</w:t>
            </w:r>
          </w:p>
        </w:tc>
        <w:tc>
          <w:tcPr>
            <w:tcW w:w="3685" w:type="dxa"/>
            <w:vAlign w:val="center"/>
          </w:tcPr>
          <w:p w14:paraId="746F3AC6" w14:textId="77777777" w:rsidR="003C2896" w:rsidRPr="009661B9" w:rsidRDefault="003C2896" w:rsidP="00346009">
            <w:r w:rsidRPr="009661B9">
              <w:t xml:space="preserve">Elérhetőségi </w:t>
            </w:r>
            <w:proofErr w:type="spellStart"/>
            <w:r w:rsidRPr="009661B9">
              <w:t>flag</w:t>
            </w:r>
            <w:proofErr w:type="spellEnd"/>
            <w:r w:rsidRPr="009661B9">
              <w:t>. Ha hamis, a könyv nem elérhető, le lett selejtezve</w:t>
            </w:r>
          </w:p>
        </w:tc>
        <w:tc>
          <w:tcPr>
            <w:tcW w:w="1694" w:type="dxa"/>
            <w:vAlign w:val="center"/>
          </w:tcPr>
          <w:p w14:paraId="6A2EB9DC" w14:textId="77777777" w:rsidR="003C2896" w:rsidRPr="009661B9" w:rsidRDefault="003C2896" w:rsidP="00346009">
            <w:pPr>
              <w:jc w:val="center"/>
            </w:pPr>
          </w:p>
        </w:tc>
      </w:tr>
    </w:tbl>
    <w:p w14:paraId="2E9D1B8B" w14:textId="77777777" w:rsidR="003C2896" w:rsidRPr="009661B9" w:rsidRDefault="003C2896" w:rsidP="003C2896">
      <w:pPr>
        <w:spacing w:before="120"/>
      </w:pPr>
      <w:r w:rsidRPr="009661B9">
        <w:rPr>
          <w:noProof/>
        </w:rPr>
        <mc:AlternateContent>
          <mc:Choice Requires="wps">
            <w:drawing>
              <wp:anchor distT="45720" distB="45720" distL="114300" distR="114300" simplePos="0" relativeHeight="251669504" behindDoc="0" locked="0" layoutInCell="1" allowOverlap="1" wp14:anchorId="2301366A" wp14:editId="6DAF8D4C">
                <wp:simplePos x="0" y="0"/>
                <wp:positionH relativeFrom="margin">
                  <wp:align>left</wp:align>
                </wp:positionH>
                <wp:positionV relativeFrom="paragraph">
                  <wp:posOffset>419735</wp:posOffset>
                </wp:positionV>
                <wp:extent cx="5384165" cy="1200150"/>
                <wp:effectExtent l="0" t="0" r="26035" b="19050"/>
                <wp:wrapSquare wrapText="bothSides"/>
                <wp:docPr id="10" name="Szövegdoboz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4165" cy="1200150"/>
                        </a:xfrm>
                        <a:prstGeom prst="rect">
                          <a:avLst/>
                        </a:prstGeom>
                        <a:solidFill>
                          <a:srgbClr val="FFFFFF"/>
                        </a:solidFill>
                        <a:ln w="9525">
                          <a:solidFill>
                            <a:srgbClr val="000000"/>
                          </a:solidFill>
                          <a:miter lim="800000"/>
                          <a:headEnd/>
                          <a:tailEnd/>
                        </a:ln>
                      </wps:spPr>
                      <wps:txbx>
                        <w:txbxContent>
                          <w:p w14:paraId="466BDC04" w14:textId="77777777" w:rsidR="00346009" w:rsidRPr="00F2755B" w:rsidRDefault="00346009" w:rsidP="003C2896">
                            <w:pPr>
                              <w:rPr>
                                <w:rFonts w:ascii="Cascadia Code ExtraLight" w:hAnsi="Cascadia Code ExtraLight"/>
                              </w:rPr>
                            </w:pPr>
                            <w:r w:rsidRPr="00F2755B">
                              <w:rPr>
                                <w:rFonts w:ascii="Cascadia Code ExtraLight" w:hAnsi="Cascadia Code ExtraLight"/>
                              </w:rPr>
                              <w:t xml:space="preserve">CREATE TABLE IF NOT EXISTS </w:t>
                            </w:r>
                            <w:proofErr w:type="spellStart"/>
                            <w:proofErr w:type="gramStart"/>
                            <w:r w:rsidRPr="00F2755B">
                              <w:rPr>
                                <w:rFonts w:ascii="Cascadia Code ExtraLight" w:hAnsi="Cascadia Code ExtraLight"/>
                              </w:rPr>
                              <w:t>inventory</w:t>
                            </w:r>
                            <w:proofErr w:type="spellEnd"/>
                            <w:r w:rsidRPr="00F2755B">
                              <w:rPr>
                                <w:rFonts w:ascii="Cascadia Code ExtraLight" w:hAnsi="Cascadia Code ExtraLight"/>
                              </w:rPr>
                              <w:t>(</w:t>
                            </w:r>
                            <w:proofErr w:type="gramEnd"/>
                          </w:p>
                          <w:p w14:paraId="32E46B82" w14:textId="77777777" w:rsidR="00346009" w:rsidRPr="00F2755B" w:rsidRDefault="00346009" w:rsidP="003C2896">
                            <w:pPr>
                              <w:rPr>
                                <w:rFonts w:ascii="Cascadia Code ExtraLight" w:hAnsi="Cascadia Code ExtraLight"/>
                              </w:rPr>
                            </w:pPr>
                            <w:r w:rsidRPr="00F2755B">
                              <w:rPr>
                                <w:rFonts w:ascii="Cascadia Code ExtraLight" w:hAnsi="Cascadia Code ExtraLight"/>
                              </w:rPr>
                              <w:t xml:space="preserve">    </w:t>
                            </w:r>
                            <w:proofErr w:type="spellStart"/>
                            <w:r w:rsidRPr="00F2755B">
                              <w:rPr>
                                <w:rFonts w:ascii="Cascadia Code ExtraLight" w:hAnsi="Cascadia Code ExtraLight"/>
                              </w:rPr>
                              <w:t>ISBN_id</w:t>
                            </w:r>
                            <w:proofErr w:type="spellEnd"/>
                            <w:r w:rsidRPr="00F2755B">
                              <w:rPr>
                                <w:rFonts w:ascii="Cascadia Code ExtraLight" w:hAnsi="Cascadia Code ExtraLight"/>
                              </w:rPr>
                              <w:t xml:space="preserve"> INT NOT NULL,</w:t>
                            </w:r>
                          </w:p>
                          <w:p w14:paraId="7FFD1CD6" w14:textId="77777777" w:rsidR="00346009" w:rsidRPr="00F2755B" w:rsidRDefault="00346009" w:rsidP="003C2896">
                            <w:pPr>
                              <w:rPr>
                                <w:rFonts w:ascii="Cascadia Code ExtraLight" w:hAnsi="Cascadia Code ExtraLight"/>
                              </w:rPr>
                            </w:pPr>
                            <w:r w:rsidRPr="00F2755B">
                              <w:rPr>
                                <w:rFonts w:ascii="Cascadia Code ExtraLight" w:hAnsi="Cascadia Code ExtraLight"/>
                              </w:rPr>
                              <w:t xml:space="preserve">    </w:t>
                            </w:r>
                            <w:proofErr w:type="spellStart"/>
                            <w:r w:rsidRPr="00F2755B">
                              <w:rPr>
                                <w:rFonts w:ascii="Cascadia Code ExtraLight" w:hAnsi="Cascadia Code ExtraLight"/>
                              </w:rPr>
                              <w:t>book_id</w:t>
                            </w:r>
                            <w:proofErr w:type="spellEnd"/>
                            <w:r w:rsidRPr="00F2755B">
                              <w:rPr>
                                <w:rFonts w:ascii="Cascadia Code ExtraLight" w:hAnsi="Cascadia Code ExtraLight"/>
                              </w:rPr>
                              <w:t xml:space="preserve"> INT AUTO_INCREMENT PRIMARY KEY,</w:t>
                            </w:r>
                          </w:p>
                          <w:p w14:paraId="2C4829F1" w14:textId="77777777" w:rsidR="00346009" w:rsidRPr="00F2755B" w:rsidRDefault="00346009" w:rsidP="003C2896">
                            <w:pPr>
                              <w:rPr>
                                <w:rFonts w:ascii="Cascadia Code ExtraLight" w:hAnsi="Cascadia Code ExtraLight"/>
                              </w:rPr>
                            </w:pPr>
                            <w:r w:rsidRPr="00F2755B">
                              <w:rPr>
                                <w:rFonts w:ascii="Cascadia Code ExtraLight" w:hAnsi="Cascadia Code ExtraLight"/>
                              </w:rPr>
                              <w:t xml:space="preserve">    </w:t>
                            </w:r>
                            <w:proofErr w:type="spellStart"/>
                            <w:r w:rsidRPr="00F2755B">
                              <w:rPr>
                                <w:rFonts w:ascii="Cascadia Code ExtraLight" w:hAnsi="Cascadia Code ExtraLight"/>
                              </w:rPr>
                              <w:t>available</w:t>
                            </w:r>
                            <w:proofErr w:type="spellEnd"/>
                            <w:r w:rsidRPr="00F2755B">
                              <w:rPr>
                                <w:rFonts w:ascii="Cascadia Code ExtraLight" w:hAnsi="Cascadia Code ExtraLight"/>
                              </w:rPr>
                              <w:t xml:space="preserve"> BOOLEAN,</w:t>
                            </w:r>
                          </w:p>
                          <w:p w14:paraId="677DC11D" w14:textId="77777777" w:rsidR="00346009" w:rsidRPr="00F2755B" w:rsidRDefault="00346009" w:rsidP="003C2896">
                            <w:pPr>
                              <w:rPr>
                                <w:rFonts w:ascii="Cascadia Code ExtraLight" w:hAnsi="Cascadia Code ExtraLight"/>
                              </w:rPr>
                            </w:pPr>
                            <w:r w:rsidRPr="00F2755B">
                              <w:rPr>
                                <w:rFonts w:ascii="Cascadia Code ExtraLight" w:hAnsi="Cascadia Code ExtraLight"/>
                              </w:rPr>
                              <w:t xml:space="preserve">    FOREIGN KEY(</w:t>
                            </w:r>
                            <w:proofErr w:type="spellStart"/>
                            <w:r w:rsidRPr="00F2755B">
                              <w:rPr>
                                <w:rFonts w:ascii="Cascadia Code ExtraLight" w:hAnsi="Cascadia Code ExtraLight"/>
                              </w:rPr>
                              <w:t>ISBN_id</w:t>
                            </w:r>
                            <w:proofErr w:type="spellEnd"/>
                            <w:r w:rsidRPr="00F2755B">
                              <w:rPr>
                                <w:rFonts w:ascii="Cascadia Code ExtraLight" w:hAnsi="Cascadia Code ExtraLight"/>
                              </w:rPr>
                              <w:t xml:space="preserve">) REFERENCES </w:t>
                            </w:r>
                            <w:proofErr w:type="spellStart"/>
                            <w:proofErr w:type="gramStart"/>
                            <w:r w:rsidRPr="00F2755B">
                              <w:rPr>
                                <w:rFonts w:ascii="Cascadia Code ExtraLight" w:hAnsi="Cascadia Code ExtraLight"/>
                              </w:rPr>
                              <w:t>book</w:t>
                            </w:r>
                            <w:proofErr w:type="spellEnd"/>
                            <w:r w:rsidRPr="00F2755B">
                              <w:rPr>
                                <w:rFonts w:ascii="Cascadia Code ExtraLight" w:hAnsi="Cascadia Code ExtraLight"/>
                              </w:rPr>
                              <w:t>(</w:t>
                            </w:r>
                            <w:proofErr w:type="spellStart"/>
                            <w:proofErr w:type="gramEnd"/>
                            <w:r w:rsidRPr="00F2755B">
                              <w:rPr>
                                <w:rFonts w:ascii="Cascadia Code ExtraLight" w:hAnsi="Cascadia Code ExtraLight"/>
                              </w:rPr>
                              <w:t>ISBN_id</w:t>
                            </w:r>
                            <w:proofErr w:type="spellEnd"/>
                            <w:r w:rsidRPr="00F2755B">
                              <w:rPr>
                                <w:rFonts w:ascii="Cascadia Code ExtraLight" w:hAnsi="Cascadia Code ExtraLight"/>
                              </w:rPr>
                              <w:t>)</w:t>
                            </w:r>
                          </w:p>
                          <w:p w14:paraId="5E666913" w14:textId="77777777" w:rsidR="00346009" w:rsidRPr="00F2755B" w:rsidRDefault="00346009" w:rsidP="003C2896">
                            <w:pPr>
                              <w:rPr>
                                <w:rFonts w:ascii="Cascadia Code ExtraLight" w:hAnsi="Cascadia Code ExtraLight"/>
                              </w:rPr>
                            </w:pPr>
                            <w:r w:rsidRPr="00F2755B">
                              <w:rPr>
                                <w:rFonts w:ascii="Cascadia Code ExtraLight" w:hAnsi="Cascadia Code ExtraLight"/>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01366A" id="Szövegdoboz 10" o:spid="_x0000_s1039" type="#_x0000_t202" style="position:absolute;margin-left:0;margin-top:33.05pt;width:423.95pt;height:94.5pt;z-index:25166950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">
                <v:textbox>
                  <w:txbxContent>
                    <w:p w14:paraId="466BDC04" w14:textId="77777777" w:rsidR="00346009" w:rsidRPr="00F2755B" w:rsidRDefault="00346009" w:rsidP="003C2896">
                      <w:pPr>
                        <w:rPr>
                          <w:rFonts w:ascii="Cascadia Code ExtraLight" w:hAnsi="Cascadia Code ExtraLight"/>
                        </w:rPr>
                      </w:pPr>
                      <w:r w:rsidRPr="00F2755B">
                        <w:rPr>
                          <w:rFonts w:ascii="Cascadia Code ExtraLight" w:hAnsi="Cascadia Code ExtraLight"/>
                        </w:rPr>
                        <w:t xml:space="preserve">CREATE TABLE IF NOT EXISTS </w:t>
                      </w:r>
                      <w:proofErr w:type="spellStart"/>
                      <w:proofErr w:type="gramStart"/>
                      <w:r w:rsidRPr="00F2755B">
                        <w:rPr>
                          <w:rFonts w:ascii="Cascadia Code ExtraLight" w:hAnsi="Cascadia Code ExtraLight"/>
                        </w:rPr>
                        <w:t>inventory</w:t>
                      </w:r>
                      <w:proofErr w:type="spellEnd"/>
                      <w:r w:rsidRPr="00F2755B">
                        <w:rPr>
                          <w:rFonts w:ascii="Cascadia Code ExtraLight" w:hAnsi="Cascadia Code ExtraLight"/>
                        </w:rPr>
                        <w:t>(</w:t>
                      </w:r>
                      <w:proofErr w:type="gramEnd"/>
                    </w:p>
                    <w:p w14:paraId="32E46B82" w14:textId="77777777" w:rsidR="00346009" w:rsidRPr="00F2755B" w:rsidRDefault="00346009" w:rsidP="003C2896">
                      <w:pPr>
                        <w:rPr>
                          <w:rFonts w:ascii="Cascadia Code ExtraLight" w:hAnsi="Cascadia Code ExtraLight"/>
                        </w:rPr>
                      </w:pPr>
                      <w:r w:rsidRPr="00F2755B">
                        <w:rPr>
                          <w:rFonts w:ascii="Cascadia Code ExtraLight" w:hAnsi="Cascadia Code ExtraLight"/>
                        </w:rPr>
                        <w:t xml:space="preserve">    </w:t>
                      </w:r>
                      <w:proofErr w:type="spellStart"/>
                      <w:r w:rsidRPr="00F2755B">
                        <w:rPr>
                          <w:rFonts w:ascii="Cascadia Code ExtraLight" w:hAnsi="Cascadia Code ExtraLight"/>
                        </w:rPr>
                        <w:t>ISBN_id</w:t>
                      </w:r>
                      <w:proofErr w:type="spellEnd"/>
                      <w:r w:rsidRPr="00F2755B">
                        <w:rPr>
                          <w:rFonts w:ascii="Cascadia Code ExtraLight" w:hAnsi="Cascadia Code ExtraLight"/>
                        </w:rPr>
                        <w:t xml:space="preserve"> INT NOT NULL,</w:t>
                      </w:r>
                    </w:p>
                    <w:p w14:paraId="7FFD1CD6" w14:textId="77777777" w:rsidR="00346009" w:rsidRPr="00F2755B" w:rsidRDefault="00346009" w:rsidP="003C2896">
                      <w:pPr>
                        <w:rPr>
                          <w:rFonts w:ascii="Cascadia Code ExtraLight" w:hAnsi="Cascadia Code ExtraLight"/>
                        </w:rPr>
                      </w:pPr>
                      <w:r w:rsidRPr="00F2755B">
                        <w:rPr>
                          <w:rFonts w:ascii="Cascadia Code ExtraLight" w:hAnsi="Cascadia Code ExtraLight"/>
                        </w:rPr>
                        <w:t xml:space="preserve">    </w:t>
                      </w:r>
                      <w:proofErr w:type="spellStart"/>
                      <w:r w:rsidRPr="00F2755B">
                        <w:rPr>
                          <w:rFonts w:ascii="Cascadia Code ExtraLight" w:hAnsi="Cascadia Code ExtraLight"/>
                        </w:rPr>
                        <w:t>book_id</w:t>
                      </w:r>
                      <w:proofErr w:type="spellEnd"/>
                      <w:r w:rsidRPr="00F2755B">
                        <w:rPr>
                          <w:rFonts w:ascii="Cascadia Code ExtraLight" w:hAnsi="Cascadia Code ExtraLight"/>
                        </w:rPr>
                        <w:t xml:space="preserve"> INT AUTO_INCREMENT PRIMARY KEY,</w:t>
                      </w:r>
                    </w:p>
                    <w:p w14:paraId="2C4829F1" w14:textId="77777777" w:rsidR="00346009" w:rsidRPr="00F2755B" w:rsidRDefault="00346009" w:rsidP="003C2896">
                      <w:pPr>
                        <w:rPr>
                          <w:rFonts w:ascii="Cascadia Code ExtraLight" w:hAnsi="Cascadia Code ExtraLight"/>
                        </w:rPr>
                      </w:pPr>
                      <w:r w:rsidRPr="00F2755B">
                        <w:rPr>
                          <w:rFonts w:ascii="Cascadia Code ExtraLight" w:hAnsi="Cascadia Code ExtraLight"/>
                        </w:rPr>
                        <w:t xml:space="preserve">    </w:t>
                      </w:r>
                      <w:proofErr w:type="spellStart"/>
                      <w:r w:rsidRPr="00F2755B">
                        <w:rPr>
                          <w:rFonts w:ascii="Cascadia Code ExtraLight" w:hAnsi="Cascadia Code ExtraLight"/>
                        </w:rPr>
                        <w:t>available</w:t>
                      </w:r>
                      <w:proofErr w:type="spellEnd"/>
                      <w:r w:rsidRPr="00F2755B">
                        <w:rPr>
                          <w:rFonts w:ascii="Cascadia Code ExtraLight" w:hAnsi="Cascadia Code ExtraLight"/>
                        </w:rPr>
                        <w:t xml:space="preserve"> BOOLEAN,</w:t>
                      </w:r>
                    </w:p>
                    <w:p w14:paraId="677DC11D" w14:textId="77777777" w:rsidR="00346009" w:rsidRPr="00F2755B" w:rsidRDefault="00346009" w:rsidP="003C2896">
                      <w:pPr>
                        <w:rPr>
                          <w:rFonts w:ascii="Cascadia Code ExtraLight" w:hAnsi="Cascadia Code ExtraLight"/>
                        </w:rPr>
                      </w:pPr>
                      <w:r w:rsidRPr="00F2755B">
                        <w:rPr>
                          <w:rFonts w:ascii="Cascadia Code ExtraLight" w:hAnsi="Cascadia Code ExtraLight"/>
                        </w:rPr>
                        <w:t xml:space="preserve">    FOREIGN KEY(</w:t>
                      </w:r>
                      <w:proofErr w:type="spellStart"/>
                      <w:r w:rsidRPr="00F2755B">
                        <w:rPr>
                          <w:rFonts w:ascii="Cascadia Code ExtraLight" w:hAnsi="Cascadia Code ExtraLight"/>
                        </w:rPr>
                        <w:t>ISBN_id</w:t>
                      </w:r>
                      <w:proofErr w:type="spellEnd"/>
                      <w:r w:rsidRPr="00F2755B">
                        <w:rPr>
                          <w:rFonts w:ascii="Cascadia Code ExtraLight" w:hAnsi="Cascadia Code ExtraLight"/>
                        </w:rPr>
                        <w:t xml:space="preserve">) REFERENCES </w:t>
                      </w:r>
                      <w:proofErr w:type="spellStart"/>
                      <w:proofErr w:type="gramStart"/>
                      <w:r w:rsidRPr="00F2755B">
                        <w:rPr>
                          <w:rFonts w:ascii="Cascadia Code ExtraLight" w:hAnsi="Cascadia Code ExtraLight"/>
                        </w:rPr>
                        <w:t>book</w:t>
                      </w:r>
                      <w:proofErr w:type="spellEnd"/>
                      <w:r w:rsidRPr="00F2755B">
                        <w:rPr>
                          <w:rFonts w:ascii="Cascadia Code ExtraLight" w:hAnsi="Cascadia Code ExtraLight"/>
                        </w:rPr>
                        <w:t>(</w:t>
                      </w:r>
                      <w:proofErr w:type="spellStart"/>
                      <w:proofErr w:type="gramEnd"/>
                      <w:r w:rsidRPr="00F2755B">
                        <w:rPr>
                          <w:rFonts w:ascii="Cascadia Code ExtraLight" w:hAnsi="Cascadia Code ExtraLight"/>
                        </w:rPr>
                        <w:t>ISBN_id</w:t>
                      </w:r>
                      <w:proofErr w:type="spellEnd"/>
                      <w:r w:rsidRPr="00F2755B">
                        <w:rPr>
                          <w:rFonts w:ascii="Cascadia Code ExtraLight" w:hAnsi="Cascadia Code ExtraLight"/>
                        </w:rPr>
                        <w:t>)</w:t>
                      </w:r>
                    </w:p>
                    <w:p w14:paraId="5E666913" w14:textId="77777777" w:rsidR="00346009" w:rsidRPr="00F2755B" w:rsidRDefault="00346009" w:rsidP="003C2896">
                      <w:pPr>
                        <w:rPr>
                          <w:rFonts w:ascii="Cascadia Code ExtraLight" w:hAnsi="Cascadia Code ExtraLight"/>
                        </w:rPr>
                      </w:pPr>
                      <w:r w:rsidRPr="00F2755B">
                        <w:rPr>
                          <w:rFonts w:ascii="Cascadia Code ExtraLight" w:hAnsi="Cascadia Code ExtraLight"/>
                        </w:rPr>
                        <w:t>);</w:t>
                      </w:r>
                    </w:p>
                  </w:txbxContent>
                </v:textbox>
                <w10:wrap type="square" anchorx="margin"/>
              </v:shape>
            </w:pict>
          </mc:Fallback>
        </mc:AlternateContent>
      </w:r>
      <w:r w:rsidRPr="009661B9">
        <w:t>SQL parancs</w:t>
      </w:r>
    </w:p>
    <w:p w14:paraId="5C367A7D" w14:textId="77777777" w:rsidR="003C2896" w:rsidRPr="009661B9" w:rsidRDefault="003C2896" w:rsidP="003C2896">
      <w:r w:rsidRPr="009661B9">
        <w:br w:type="page"/>
      </w:r>
    </w:p>
    <w:p w14:paraId="3105E2D4" w14:textId="77777777" w:rsidR="003C2896" w:rsidRPr="009661B9" w:rsidRDefault="003C2896" w:rsidP="005527D9">
      <w:pPr>
        <w:pStyle w:val="Cmsor4"/>
      </w:pPr>
      <w:bookmarkStart w:id="62" w:name="_Toc194844955"/>
      <w:r w:rsidRPr="009661B9">
        <w:lastRenderedPageBreak/>
        <w:t>A „</w:t>
      </w:r>
      <w:proofErr w:type="spellStart"/>
      <w:r w:rsidRPr="009661B9">
        <w:t>users</w:t>
      </w:r>
      <w:proofErr w:type="spellEnd"/>
      <w:r w:rsidRPr="009661B9">
        <w:t>” tábla</w:t>
      </w:r>
      <w:bookmarkEnd w:id="62"/>
    </w:p>
    <w:p w14:paraId="49DBBB8D" w14:textId="77777777" w:rsidR="003C2896" w:rsidRPr="009661B9" w:rsidRDefault="003C2896" w:rsidP="003C2896">
      <w:pPr>
        <w:spacing w:before="120"/>
        <w:jc w:val="both"/>
      </w:pPr>
      <w:r w:rsidRPr="009661B9">
        <w:t>A „</w:t>
      </w:r>
      <w:proofErr w:type="spellStart"/>
      <w:r w:rsidRPr="009661B9">
        <w:t>users</w:t>
      </w:r>
      <w:proofErr w:type="spellEnd"/>
      <w:r w:rsidRPr="009661B9">
        <w:t>” tábla tárolja az olvasók/felhasználók összes személyes adatát. Szintén egy gyakran használt tábla</w:t>
      </w:r>
    </w:p>
    <w:p w14:paraId="0DB6F694" w14:textId="77777777" w:rsidR="003C2896" w:rsidRPr="009661B9" w:rsidRDefault="003C2896" w:rsidP="003C2896">
      <w:pPr>
        <w:spacing w:before="120"/>
      </w:pPr>
      <w:r w:rsidRPr="009661B9">
        <w:t>Szerkezet</w:t>
      </w:r>
    </w:p>
    <w:tbl>
      <w:tblPr>
        <w:tblStyle w:val="Rcsostblzat"/>
        <w:tblW w:w="0" w:type="auto"/>
        <w:tblLook w:val="04A0" w:firstRow="1" w:lastRow="0" w:firstColumn="1" w:lastColumn="0" w:noHBand="0" w:noVBand="1"/>
      </w:tblPr>
      <w:tblGrid>
        <w:gridCol w:w="2389"/>
        <w:gridCol w:w="1492"/>
        <w:gridCol w:w="2780"/>
        <w:gridCol w:w="1642"/>
      </w:tblGrid>
      <w:tr w:rsidR="003C2896" w:rsidRPr="009661B9" w14:paraId="452C0B31" w14:textId="77777777" w:rsidTr="00346009">
        <w:tc>
          <w:tcPr>
            <w:tcW w:w="2311" w:type="dxa"/>
            <w:vAlign w:val="center"/>
          </w:tcPr>
          <w:p w14:paraId="3F1E43E3" w14:textId="77777777" w:rsidR="003C2896" w:rsidRPr="009661B9" w:rsidRDefault="003C2896" w:rsidP="00346009">
            <w:pPr>
              <w:jc w:val="center"/>
            </w:pPr>
            <w:r w:rsidRPr="009661B9">
              <w:t>Mező neve</w:t>
            </w:r>
          </w:p>
        </w:tc>
        <w:tc>
          <w:tcPr>
            <w:tcW w:w="1512" w:type="dxa"/>
            <w:vAlign w:val="center"/>
          </w:tcPr>
          <w:p w14:paraId="071F372E" w14:textId="77777777" w:rsidR="003C2896" w:rsidRPr="009661B9" w:rsidRDefault="003C2896" w:rsidP="00346009">
            <w:pPr>
              <w:jc w:val="center"/>
            </w:pPr>
            <w:r w:rsidRPr="009661B9">
              <w:t>Mező típusa</w:t>
            </w:r>
          </w:p>
        </w:tc>
        <w:tc>
          <w:tcPr>
            <w:tcW w:w="2976" w:type="dxa"/>
            <w:vAlign w:val="center"/>
          </w:tcPr>
          <w:p w14:paraId="53949FC6" w14:textId="77777777" w:rsidR="003C2896" w:rsidRPr="009661B9" w:rsidRDefault="003C2896" w:rsidP="00346009">
            <w:pPr>
              <w:jc w:val="center"/>
            </w:pPr>
            <w:r w:rsidRPr="009661B9">
              <w:t>Leírás</w:t>
            </w:r>
          </w:p>
        </w:tc>
        <w:tc>
          <w:tcPr>
            <w:tcW w:w="1694" w:type="dxa"/>
            <w:vAlign w:val="center"/>
          </w:tcPr>
          <w:p w14:paraId="07C25463" w14:textId="77777777" w:rsidR="003C2896" w:rsidRPr="009661B9" w:rsidRDefault="003C2896" w:rsidP="00346009">
            <w:pPr>
              <w:jc w:val="center"/>
            </w:pPr>
            <w:r w:rsidRPr="009661B9">
              <w:t>Kulcs/index</w:t>
            </w:r>
          </w:p>
        </w:tc>
      </w:tr>
      <w:tr w:rsidR="003C2896" w:rsidRPr="009661B9" w14:paraId="18DB4B2B" w14:textId="77777777" w:rsidTr="00346009">
        <w:tc>
          <w:tcPr>
            <w:tcW w:w="2311" w:type="dxa"/>
            <w:vAlign w:val="center"/>
          </w:tcPr>
          <w:p w14:paraId="45B63D9A" w14:textId="77777777" w:rsidR="003C2896" w:rsidRPr="009661B9" w:rsidRDefault="003C2896" w:rsidP="00346009">
            <w:proofErr w:type="spellStart"/>
            <w:r w:rsidRPr="009661B9">
              <w:t>user_id</w:t>
            </w:r>
            <w:proofErr w:type="spellEnd"/>
          </w:p>
        </w:tc>
        <w:tc>
          <w:tcPr>
            <w:tcW w:w="1512" w:type="dxa"/>
            <w:vAlign w:val="center"/>
          </w:tcPr>
          <w:p w14:paraId="7B661EE0" w14:textId="77777777" w:rsidR="003C2896" w:rsidRPr="009661B9" w:rsidRDefault="003C2896" w:rsidP="00346009">
            <w:pPr>
              <w:jc w:val="center"/>
            </w:pPr>
            <w:r w:rsidRPr="009661B9">
              <w:t>INT</w:t>
            </w:r>
          </w:p>
        </w:tc>
        <w:tc>
          <w:tcPr>
            <w:tcW w:w="2976" w:type="dxa"/>
            <w:vAlign w:val="center"/>
          </w:tcPr>
          <w:p w14:paraId="17BB60BA" w14:textId="77777777" w:rsidR="003C2896" w:rsidRPr="009661B9" w:rsidRDefault="003C2896" w:rsidP="00346009">
            <w:r w:rsidRPr="009661B9">
              <w:t>Felhasználó egyedi azonosítója</w:t>
            </w:r>
          </w:p>
        </w:tc>
        <w:tc>
          <w:tcPr>
            <w:tcW w:w="1694" w:type="dxa"/>
            <w:vAlign w:val="center"/>
          </w:tcPr>
          <w:p w14:paraId="0A7A8209" w14:textId="77777777" w:rsidR="003C2896" w:rsidRPr="009661B9" w:rsidRDefault="003C2896" w:rsidP="00346009">
            <w:pPr>
              <w:jc w:val="center"/>
            </w:pPr>
            <w:proofErr w:type="spellStart"/>
            <w:r w:rsidRPr="009661B9">
              <w:t>primary</w:t>
            </w:r>
            <w:proofErr w:type="spellEnd"/>
            <w:r w:rsidRPr="009661B9">
              <w:t xml:space="preserve"> </w:t>
            </w:r>
            <w:proofErr w:type="spellStart"/>
            <w:r w:rsidRPr="009661B9">
              <w:t>key</w:t>
            </w:r>
            <w:proofErr w:type="spellEnd"/>
          </w:p>
        </w:tc>
      </w:tr>
      <w:tr w:rsidR="003C2896" w:rsidRPr="009661B9" w14:paraId="2CB4234F" w14:textId="77777777" w:rsidTr="00346009">
        <w:tc>
          <w:tcPr>
            <w:tcW w:w="2311" w:type="dxa"/>
            <w:vAlign w:val="center"/>
          </w:tcPr>
          <w:p w14:paraId="2FDF776E" w14:textId="77777777" w:rsidR="003C2896" w:rsidRPr="009661B9" w:rsidRDefault="003C2896" w:rsidP="00346009">
            <w:proofErr w:type="spellStart"/>
            <w:r w:rsidRPr="009661B9">
              <w:t>surname</w:t>
            </w:r>
            <w:proofErr w:type="spellEnd"/>
          </w:p>
        </w:tc>
        <w:tc>
          <w:tcPr>
            <w:tcW w:w="1512" w:type="dxa"/>
            <w:vAlign w:val="center"/>
          </w:tcPr>
          <w:p w14:paraId="2AF58364" w14:textId="77777777" w:rsidR="003C2896" w:rsidRPr="009661B9" w:rsidRDefault="003C2896" w:rsidP="00346009">
            <w:pPr>
              <w:jc w:val="center"/>
            </w:pPr>
            <w:r w:rsidRPr="009661B9">
              <w:t>VARCHAR</w:t>
            </w:r>
          </w:p>
        </w:tc>
        <w:tc>
          <w:tcPr>
            <w:tcW w:w="2976" w:type="dxa"/>
            <w:vAlign w:val="center"/>
          </w:tcPr>
          <w:p w14:paraId="27BE514C" w14:textId="77777777" w:rsidR="003C2896" w:rsidRPr="009661B9" w:rsidRDefault="003C2896" w:rsidP="00346009">
            <w:proofErr w:type="spellStart"/>
            <w:r w:rsidRPr="009661B9">
              <w:t>Vezetékné</w:t>
            </w:r>
            <w:proofErr w:type="spellEnd"/>
          </w:p>
        </w:tc>
        <w:tc>
          <w:tcPr>
            <w:tcW w:w="1694" w:type="dxa"/>
            <w:vAlign w:val="center"/>
          </w:tcPr>
          <w:p w14:paraId="4B418C67" w14:textId="77777777" w:rsidR="003C2896" w:rsidRPr="009661B9" w:rsidRDefault="003C2896" w:rsidP="00346009">
            <w:pPr>
              <w:jc w:val="center"/>
            </w:pPr>
          </w:p>
        </w:tc>
      </w:tr>
      <w:tr w:rsidR="003C2896" w:rsidRPr="009661B9" w14:paraId="45F81F8A" w14:textId="77777777" w:rsidTr="00346009">
        <w:tc>
          <w:tcPr>
            <w:tcW w:w="2311" w:type="dxa"/>
            <w:vAlign w:val="center"/>
          </w:tcPr>
          <w:p w14:paraId="15BB6A04" w14:textId="77777777" w:rsidR="003C2896" w:rsidRPr="009661B9" w:rsidRDefault="003C2896" w:rsidP="00346009">
            <w:proofErr w:type="spellStart"/>
            <w:r w:rsidRPr="009661B9">
              <w:t>firstname</w:t>
            </w:r>
            <w:proofErr w:type="spellEnd"/>
          </w:p>
        </w:tc>
        <w:tc>
          <w:tcPr>
            <w:tcW w:w="1512" w:type="dxa"/>
            <w:vAlign w:val="center"/>
          </w:tcPr>
          <w:p w14:paraId="51DEC689" w14:textId="77777777" w:rsidR="003C2896" w:rsidRPr="009661B9" w:rsidRDefault="003C2896" w:rsidP="00346009">
            <w:pPr>
              <w:jc w:val="center"/>
            </w:pPr>
            <w:r w:rsidRPr="009661B9">
              <w:t>VARCHAR</w:t>
            </w:r>
          </w:p>
        </w:tc>
        <w:tc>
          <w:tcPr>
            <w:tcW w:w="2976" w:type="dxa"/>
            <w:vAlign w:val="center"/>
          </w:tcPr>
          <w:p w14:paraId="6A73609D" w14:textId="77777777" w:rsidR="003C2896" w:rsidRPr="009661B9" w:rsidRDefault="003C2896" w:rsidP="00346009">
            <w:r w:rsidRPr="009661B9">
              <w:t>Keresztnév</w:t>
            </w:r>
          </w:p>
        </w:tc>
        <w:tc>
          <w:tcPr>
            <w:tcW w:w="1694" w:type="dxa"/>
            <w:vAlign w:val="center"/>
          </w:tcPr>
          <w:p w14:paraId="674E67FC" w14:textId="77777777" w:rsidR="003C2896" w:rsidRPr="009661B9" w:rsidRDefault="003C2896" w:rsidP="00346009">
            <w:pPr>
              <w:jc w:val="center"/>
            </w:pPr>
          </w:p>
        </w:tc>
      </w:tr>
      <w:tr w:rsidR="003C2896" w:rsidRPr="009661B9" w14:paraId="03DD2EC1" w14:textId="77777777" w:rsidTr="00346009">
        <w:tc>
          <w:tcPr>
            <w:tcW w:w="2311" w:type="dxa"/>
            <w:vAlign w:val="center"/>
          </w:tcPr>
          <w:p w14:paraId="5ADEC7AC" w14:textId="77777777" w:rsidR="003C2896" w:rsidRPr="009661B9" w:rsidRDefault="003C2896" w:rsidP="00346009">
            <w:proofErr w:type="spellStart"/>
            <w:r w:rsidRPr="009661B9">
              <w:t>username</w:t>
            </w:r>
            <w:proofErr w:type="spellEnd"/>
          </w:p>
        </w:tc>
        <w:tc>
          <w:tcPr>
            <w:tcW w:w="1512" w:type="dxa"/>
            <w:vAlign w:val="center"/>
          </w:tcPr>
          <w:p w14:paraId="2F9F09D2" w14:textId="77777777" w:rsidR="003C2896" w:rsidRPr="009661B9" w:rsidRDefault="003C2896" w:rsidP="00346009">
            <w:pPr>
              <w:jc w:val="center"/>
            </w:pPr>
            <w:r w:rsidRPr="009661B9">
              <w:t>VARCHAR</w:t>
            </w:r>
          </w:p>
        </w:tc>
        <w:tc>
          <w:tcPr>
            <w:tcW w:w="2976" w:type="dxa"/>
            <w:vAlign w:val="center"/>
          </w:tcPr>
          <w:p w14:paraId="03488C31" w14:textId="77777777" w:rsidR="003C2896" w:rsidRPr="009661B9" w:rsidRDefault="003C2896" w:rsidP="00346009">
            <w:r w:rsidRPr="009661B9">
              <w:t>Felhasználónév, automatikusan generált (vezeték- és keresztév első két betűje + 3 random generált szám)</w:t>
            </w:r>
          </w:p>
        </w:tc>
        <w:tc>
          <w:tcPr>
            <w:tcW w:w="1694" w:type="dxa"/>
            <w:vAlign w:val="center"/>
          </w:tcPr>
          <w:p w14:paraId="1136F18B" w14:textId="77777777" w:rsidR="003C2896" w:rsidRPr="009661B9" w:rsidRDefault="003C2896" w:rsidP="00346009">
            <w:pPr>
              <w:jc w:val="center"/>
            </w:pPr>
          </w:p>
        </w:tc>
      </w:tr>
      <w:tr w:rsidR="003C2896" w:rsidRPr="009661B9" w14:paraId="02F969A0" w14:textId="77777777" w:rsidTr="00346009">
        <w:tc>
          <w:tcPr>
            <w:tcW w:w="2311" w:type="dxa"/>
            <w:vAlign w:val="center"/>
          </w:tcPr>
          <w:p w14:paraId="575750A5" w14:textId="77777777" w:rsidR="003C2896" w:rsidRPr="009661B9" w:rsidRDefault="003C2896" w:rsidP="00346009">
            <w:proofErr w:type="spellStart"/>
            <w:r w:rsidRPr="009661B9">
              <w:t>birth_date</w:t>
            </w:r>
            <w:proofErr w:type="spellEnd"/>
          </w:p>
        </w:tc>
        <w:tc>
          <w:tcPr>
            <w:tcW w:w="1512" w:type="dxa"/>
            <w:vAlign w:val="center"/>
          </w:tcPr>
          <w:p w14:paraId="4BBD9C10" w14:textId="77777777" w:rsidR="003C2896" w:rsidRPr="009661B9" w:rsidRDefault="003C2896" w:rsidP="00346009">
            <w:pPr>
              <w:jc w:val="center"/>
            </w:pPr>
            <w:r w:rsidRPr="009661B9">
              <w:t>DATE</w:t>
            </w:r>
          </w:p>
        </w:tc>
        <w:tc>
          <w:tcPr>
            <w:tcW w:w="2976" w:type="dxa"/>
            <w:vAlign w:val="center"/>
          </w:tcPr>
          <w:p w14:paraId="4418EEA6" w14:textId="77777777" w:rsidR="003C2896" w:rsidRPr="009661B9" w:rsidRDefault="003C2896" w:rsidP="00346009">
            <w:r w:rsidRPr="009661B9">
              <w:t>Születési dátum</w:t>
            </w:r>
          </w:p>
        </w:tc>
        <w:tc>
          <w:tcPr>
            <w:tcW w:w="1694" w:type="dxa"/>
            <w:vAlign w:val="center"/>
          </w:tcPr>
          <w:p w14:paraId="0B88322C" w14:textId="77777777" w:rsidR="003C2896" w:rsidRPr="009661B9" w:rsidRDefault="003C2896" w:rsidP="00346009">
            <w:pPr>
              <w:jc w:val="center"/>
            </w:pPr>
          </w:p>
        </w:tc>
      </w:tr>
      <w:tr w:rsidR="003C2896" w:rsidRPr="009661B9" w14:paraId="2C180C77" w14:textId="77777777" w:rsidTr="00346009">
        <w:tc>
          <w:tcPr>
            <w:tcW w:w="2311" w:type="dxa"/>
            <w:vAlign w:val="center"/>
          </w:tcPr>
          <w:p w14:paraId="3555D5F9" w14:textId="77777777" w:rsidR="003C2896" w:rsidRPr="009661B9" w:rsidRDefault="003C2896" w:rsidP="00346009">
            <w:proofErr w:type="spellStart"/>
            <w:r w:rsidRPr="009661B9">
              <w:t>membership_end_date</w:t>
            </w:r>
            <w:proofErr w:type="spellEnd"/>
          </w:p>
        </w:tc>
        <w:tc>
          <w:tcPr>
            <w:tcW w:w="1512" w:type="dxa"/>
            <w:vAlign w:val="center"/>
          </w:tcPr>
          <w:p w14:paraId="38FE89CD" w14:textId="77777777" w:rsidR="003C2896" w:rsidRPr="009661B9" w:rsidRDefault="003C2896" w:rsidP="00346009">
            <w:pPr>
              <w:jc w:val="center"/>
            </w:pPr>
            <w:r w:rsidRPr="009661B9">
              <w:t>DATE</w:t>
            </w:r>
          </w:p>
        </w:tc>
        <w:tc>
          <w:tcPr>
            <w:tcW w:w="2976" w:type="dxa"/>
            <w:vAlign w:val="center"/>
          </w:tcPr>
          <w:p w14:paraId="17F94DE0" w14:textId="77777777" w:rsidR="003C2896" w:rsidRPr="009661B9" w:rsidRDefault="003C2896" w:rsidP="00346009">
            <w:r w:rsidRPr="009661B9">
              <w:t>A felhasználó tagságának lejárati dátuma</w:t>
            </w:r>
          </w:p>
        </w:tc>
        <w:tc>
          <w:tcPr>
            <w:tcW w:w="1694" w:type="dxa"/>
            <w:vAlign w:val="center"/>
          </w:tcPr>
          <w:p w14:paraId="522D3A07" w14:textId="77777777" w:rsidR="003C2896" w:rsidRPr="009661B9" w:rsidRDefault="003C2896" w:rsidP="00346009">
            <w:pPr>
              <w:jc w:val="center"/>
            </w:pPr>
          </w:p>
        </w:tc>
      </w:tr>
      <w:tr w:rsidR="003C2896" w:rsidRPr="009661B9" w14:paraId="499EEAA8" w14:textId="77777777" w:rsidTr="00346009">
        <w:tc>
          <w:tcPr>
            <w:tcW w:w="2311" w:type="dxa"/>
            <w:vAlign w:val="center"/>
          </w:tcPr>
          <w:p w14:paraId="31A2F69E" w14:textId="77777777" w:rsidR="003C2896" w:rsidRPr="009661B9" w:rsidRDefault="003C2896" w:rsidP="00346009">
            <w:r w:rsidRPr="009661B9">
              <w:t>email</w:t>
            </w:r>
          </w:p>
        </w:tc>
        <w:tc>
          <w:tcPr>
            <w:tcW w:w="1512" w:type="dxa"/>
            <w:vAlign w:val="center"/>
          </w:tcPr>
          <w:p w14:paraId="53DBC684" w14:textId="77777777" w:rsidR="003C2896" w:rsidRPr="009661B9" w:rsidRDefault="003C2896" w:rsidP="00346009">
            <w:pPr>
              <w:jc w:val="center"/>
            </w:pPr>
            <w:r w:rsidRPr="009661B9">
              <w:t>VARCHAR</w:t>
            </w:r>
          </w:p>
        </w:tc>
        <w:tc>
          <w:tcPr>
            <w:tcW w:w="2976" w:type="dxa"/>
            <w:vAlign w:val="center"/>
          </w:tcPr>
          <w:p w14:paraId="315B9BDB" w14:textId="77777777" w:rsidR="003C2896" w:rsidRPr="009661B9" w:rsidRDefault="003C2896" w:rsidP="00346009">
            <w:r w:rsidRPr="009661B9">
              <w:t>Felhasználó e-mail címe</w:t>
            </w:r>
          </w:p>
        </w:tc>
        <w:tc>
          <w:tcPr>
            <w:tcW w:w="1694" w:type="dxa"/>
            <w:vAlign w:val="center"/>
          </w:tcPr>
          <w:p w14:paraId="2276FB99" w14:textId="77777777" w:rsidR="003C2896" w:rsidRPr="009661B9" w:rsidRDefault="003C2896" w:rsidP="00346009">
            <w:pPr>
              <w:jc w:val="center"/>
            </w:pPr>
          </w:p>
        </w:tc>
      </w:tr>
      <w:tr w:rsidR="003C2896" w:rsidRPr="009661B9" w14:paraId="452E5EAE" w14:textId="77777777" w:rsidTr="00346009">
        <w:tc>
          <w:tcPr>
            <w:tcW w:w="2311" w:type="dxa"/>
            <w:vAlign w:val="center"/>
          </w:tcPr>
          <w:p w14:paraId="709D1335" w14:textId="77777777" w:rsidR="003C2896" w:rsidRPr="009661B9" w:rsidRDefault="003C2896" w:rsidP="00346009">
            <w:proofErr w:type="spellStart"/>
            <w:r w:rsidRPr="009661B9">
              <w:t>phone_number</w:t>
            </w:r>
            <w:proofErr w:type="spellEnd"/>
          </w:p>
        </w:tc>
        <w:tc>
          <w:tcPr>
            <w:tcW w:w="1512" w:type="dxa"/>
            <w:vAlign w:val="center"/>
          </w:tcPr>
          <w:p w14:paraId="54F6D2D6" w14:textId="77777777" w:rsidR="003C2896" w:rsidRPr="009661B9" w:rsidRDefault="003C2896" w:rsidP="00346009">
            <w:pPr>
              <w:jc w:val="center"/>
            </w:pPr>
            <w:r w:rsidRPr="009661B9">
              <w:t>INT</w:t>
            </w:r>
          </w:p>
        </w:tc>
        <w:tc>
          <w:tcPr>
            <w:tcW w:w="2976" w:type="dxa"/>
            <w:vAlign w:val="center"/>
          </w:tcPr>
          <w:p w14:paraId="1C033BE1" w14:textId="77777777" w:rsidR="003C2896" w:rsidRPr="009661B9" w:rsidRDefault="003C2896" w:rsidP="00346009">
            <w:r w:rsidRPr="009661B9">
              <w:t>Felhasználó telefonszáma</w:t>
            </w:r>
          </w:p>
        </w:tc>
        <w:tc>
          <w:tcPr>
            <w:tcW w:w="1694" w:type="dxa"/>
            <w:vAlign w:val="center"/>
          </w:tcPr>
          <w:p w14:paraId="431CDBF0" w14:textId="77777777" w:rsidR="003C2896" w:rsidRPr="009661B9" w:rsidRDefault="003C2896" w:rsidP="00346009">
            <w:pPr>
              <w:jc w:val="center"/>
            </w:pPr>
          </w:p>
        </w:tc>
      </w:tr>
      <w:tr w:rsidR="003C2896" w:rsidRPr="009661B9" w14:paraId="6C670AE8" w14:textId="77777777" w:rsidTr="00346009">
        <w:tc>
          <w:tcPr>
            <w:tcW w:w="2311" w:type="dxa"/>
            <w:vAlign w:val="center"/>
          </w:tcPr>
          <w:p w14:paraId="1EF3008C" w14:textId="77777777" w:rsidR="003C2896" w:rsidRPr="009661B9" w:rsidRDefault="003C2896" w:rsidP="00346009">
            <w:proofErr w:type="spellStart"/>
            <w:r w:rsidRPr="009661B9">
              <w:t>password</w:t>
            </w:r>
            <w:proofErr w:type="spellEnd"/>
          </w:p>
        </w:tc>
        <w:tc>
          <w:tcPr>
            <w:tcW w:w="1512" w:type="dxa"/>
            <w:vAlign w:val="center"/>
          </w:tcPr>
          <w:p w14:paraId="6B68AB56" w14:textId="77777777" w:rsidR="003C2896" w:rsidRPr="009661B9" w:rsidRDefault="003C2896" w:rsidP="00346009">
            <w:pPr>
              <w:jc w:val="center"/>
            </w:pPr>
            <w:r w:rsidRPr="009661B9">
              <w:t>VARCHAR</w:t>
            </w:r>
          </w:p>
        </w:tc>
        <w:tc>
          <w:tcPr>
            <w:tcW w:w="2976" w:type="dxa"/>
            <w:vAlign w:val="center"/>
          </w:tcPr>
          <w:p w14:paraId="2981F017" w14:textId="77777777" w:rsidR="003C2896" w:rsidRPr="009661B9" w:rsidRDefault="003C2896" w:rsidP="00346009">
            <w:r w:rsidRPr="009661B9">
              <w:t xml:space="preserve">Felhasználó </w:t>
            </w:r>
            <w:proofErr w:type="spellStart"/>
            <w:r w:rsidRPr="009661B9">
              <w:t>jelszava</w:t>
            </w:r>
            <w:proofErr w:type="spellEnd"/>
            <w:r w:rsidRPr="009661B9">
              <w:t>, a MYSQL PASSWORD nevű függvényével lett titkosítva</w:t>
            </w:r>
          </w:p>
        </w:tc>
        <w:tc>
          <w:tcPr>
            <w:tcW w:w="1694" w:type="dxa"/>
            <w:vAlign w:val="center"/>
          </w:tcPr>
          <w:p w14:paraId="78E460EB" w14:textId="77777777" w:rsidR="003C2896" w:rsidRPr="009661B9" w:rsidRDefault="003C2896" w:rsidP="00346009">
            <w:pPr>
              <w:jc w:val="center"/>
            </w:pPr>
          </w:p>
        </w:tc>
      </w:tr>
      <w:tr w:rsidR="003C2896" w:rsidRPr="009661B9" w14:paraId="0C128FED" w14:textId="77777777" w:rsidTr="00346009">
        <w:tc>
          <w:tcPr>
            <w:tcW w:w="2311" w:type="dxa"/>
            <w:vAlign w:val="center"/>
          </w:tcPr>
          <w:p w14:paraId="481A6A14" w14:textId="77777777" w:rsidR="003C2896" w:rsidRPr="009661B9" w:rsidRDefault="003C2896" w:rsidP="00346009">
            <w:proofErr w:type="spellStart"/>
            <w:r w:rsidRPr="009661B9">
              <w:t>birth_place</w:t>
            </w:r>
            <w:proofErr w:type="spellEnd"/>
          </w:p>
        </w:tc>
        <w:tc>
          <w:tcPr>
            <w:tcW w:w="1512" w:type="dxa"/>
            <w:vAlign w:val="center"/>
          </w:tcPr>
          <w:p w14:paraId="38646E96" w14:textId="77777777" w:rsidR="003C2896" w:rsidRPr="009661B9" w:rsidRDefault="003C2896" w:rsidP="00346009">
            <w:pPr>
              <w:jc w:val="center"/>
            </w:pPr>
            <w:r w:rsidRPr="009661B9">
              <w:t>VARCHAR</w:t>
            </w:r>
          </w:p>
        </w:tc>
        <w:tc>
          <w:tcPr>
            <w:tcW w:w="2976" w:type="dxa"/>
            <w:vAlign w:val="center"/>
          </w:tcPr>
          <w:p w14:paraId="7FF34ADA" w14:textId="77777777" w:rsidR="003C2896" w:rsidRPr="009661B9" w:rsidRDefault="003C2896" w:rsidP="00346009">
            <w:r w:rsidRPr="009661B9">
              <w:t>Születési hely</w:t>
            </w:r>
          </w:p>
        </w:tc>
        <w:tc>
          <w:tcPr>
            <w:tcW w:w="1694" w:type="dxa"/>
            <w:vAlign w:val="center"/>
          </w:tcPr>
          <w:p w14:paraId="338B8FA6" w14:textId="77777777" w:rsidR="003C2896" w:rsidRPr="009661B9" w:rsidRDefault="003C2896" w:rsidP="00346009">
            <w:pPr>
              <w:jc w:val="center"/>
            </w:pPr>
          </w:p>
        </w:tc>
      </w:tr>
      <w:tr w:rsidR="003C2896" w:rsidRPr="009661B9" w14:paraId="0A2995C1" w14:textId="77777777" w:rsidTr="00346009">
        <w:tc>
          <w:tcPr>
            <w:tcW w:w="2311" w:type="dxa"/>
            <w:vAlign w:val="center"/>
          </w:tcPr>
          <w:p w14:paraId="3F28288D" w14:textId="77777777" w:rsidR="003C2896" w:rsidRPr="009661B9" w:rsidRDefault="003C2896" w:rsidP="00346009">
            <w:proofErr w:type="spellStart"/>
            <w:r w:rsidRPr="009661B9">
              <w:t>address</w:t>
            </w:r>
            <w:proofErr w:type="spellEnd"/>
          </w:p>
        </w:tc>
        <w:tc>
          <w:tcPr>
            <w:tcW w:w="1512" w:type="dxa"/>
            <w:vAlign w:val="center"/>
          </w:tcPr>
          <w:p w14:paraId="02A87E92" w14:textId="77777777" w:rsidR="003C2896" w:rsidRPr="009661B9" w:rsidRDefault="003C2896" w:rsidP="00346009">
            <w:pPr>
              <w:jc w:val="center"/>
            </w:pPr>
            <w:r w:rsidRPr="009661B9">
              <w:t>VARCHAR</w:t>
            </w:r>
          </w:p>
        </w:tc>
        <w:tc>
          <w:tcPr>
            <w:tcW w:w="2976" w:type="dxa"/>
            <w:vAlign w:val="center"/>
          </w:tcPr>
          <w:p w14:paraId="150C563F" w14:textId="77777777" w:rsidR="003C2896" w:rsidRPr="009661B9" w:rsidRDefault="003C2896" w:rsidP="00346009">
            <w:r w:rsidRPr="009661B9">
              <w:t>Jelenlegi lakcíme</w:t>
            </w:r>
          </w:p>
        </w:tc>
        <w:tc>
          <w:tcPr>
            <w:tcW w:w="1694" w:type="dxa"/>
            <w:vAlign w:val="center"/>
          </w:tcPr>
          <w:p w14:paraId="15557300" w14:textId="77777777" w:rsidR="003C2896" w:rsidRPr="009661B9" w:rsidRDefault="003C2896" w:rsidP="00346009">
            <w:pPr>
              <w:jc w:val="center"/>
            </w:pPr>
          </w:p>
        </w:tc>
      </w:tr>
      <w:tr w:rsidR="003C2896" w:rsidRPr="009661B9" w14:paraId="54505BA8" w14:textId="77777777" w:rsidTr="00346009">
        <w:tc>
          <w:tcPr>
            <w:tcW w:w="2311" w:type="dxa"/>
            <w:vAlign w:val="center"/>
          </w:tcPr>
          <w:p w14:paraId="7862BCEA" w14:textId="77777777" w:rsidR="003C2896" w:rsidRPr="009661B9" w:rsidRDefault="003C2896" w:rsidP="00346009">
            <w:proofErr w:type="spellStart"/>
            <w:r w:rsidRPr="009661B9">
              <w:t>mother_maiden_name</w:t>
            </w:r>
            <w:proofErr w:type="spellEnd"/>
          </w:p>
        </w:tc>
        <w:tc>
          <w:tcPr>
            <w:tcW w:w="1512" w:type="dxa"/>
            <w:vAlign w:val="center"/>
          </w:tcPr>
          <w:p w14:paraId="7EF658DC" w14:textId="77777777" w:rsidR="003C2896" w:rsidRPr="009661B9" w:rsidRDefault="003C2896" w:rsidP="00346009">
            <w:pPr>
              <w:jc w:val="center"/>
            </w:pPr>
            <w:r w:rsidRPr="009661B9">
              <w:t>VARCHAR</w:t>
            </w:r>
          </w:p>
        </w:tc>
        <w:tc>
          <w:tcPr>
            <w:tcW w:w="2976" w:type="dxa"/>
            <w:vAlign w:val="center"/>
          </w:tcPr>
          <w:p w14:paraId="4BBBF9DD" w14:textId="77777777" w:rsidR="003C2896" w:rsidRPr="009661B9" w:rsidRDefault="003C2896" w:rsidP="00346009">
            <w:r w:rsidRPr="009661B9">
              <w:t>Anyja lánykori neve</w:t>
            </w:r>
          </w:p>
        </w:tc>
        <w:tc>
          <w:tcPr>
            <w:tcW w:w="1694" w:type="dxa"/>
            <w:vAlign w:val="center"/>
          </w:tcPr>
          <w:p w14:paraId="056D7C90" w14:textId="77777777" w:rsidR="003C2896" w:rsidRPr="009661B9" w:rsidRDefault="003C2896" w:rsidP="00346009">
            <w:pPr>
              <w:jc w:val="center"/>
            </w:pPr>
          </w:p>
        </w:tc>
      </w:tr>
      <w:tr w:rsidR="003C2896" w:rsidRPr="009661B9" w14:paraId="587F5030" w14:textId="77777777" w:rsidTr="00346009">
        <w:tc>
          <w:tcPr>
            <w:tcW w:w="2311" w:type="dxa"/>
            <w:vAlign w:val="center"/>
          </w:tcPr>
          <w:p w14:paraId="29D9107A" w14:textId="77777777" w:rsidR="003C2896" w:rsidRPr="009661B9" w:rsidRDefault="003C2896" w:rsidP="00346009">
            <w:proofErr w:type="spellStart"/>
            <w:r w:rsidRPr="009661B9">
              <w:t>active</w:t>
            </w:r>
            <w:proofErr w:type="spellEnd"/>
          </w:p>
        </w:tc>
        <w:tc>
          <w:tcPr>
            <w:tcW w:w="1512" w:type="dxa"/>
            <w:vAlign w:val="center"/>
          </w:tcPr>
          <w:p w14:paraId="0759E700" w14:textId="77777777" w:rsidR="003C2896" w:rsidRPr="009661B9" w:rsidRDefault="003C2896" w:rsidP="00346009">
            <w:pPr>
              <w:jc w:val="center"/>
            </w:pPr>
            <w:r w:rsidRPr="009661B9">
              <w:t>BOOLEAN</w:t>
            </w:r>
          </w:p>
        </w:tc>
        <w:tc>
          <w:tcPr>
            <w:tcW w:w="2976" w:type="dxa"/>
            <w:vAlign w:val="center"/>
          </w:tcPr>
          <w:p w14:paraId="1EFF93D7" w14:textId="77777777" w:rsidR="003C2896" w:rsidRPr="009661B9" w:rsidRDefault="003C2896" w:rsidP="00346009">
            <w:r w:rsidRPr="009661B9">
              <w:t>Deaktivált felhasználók úgy viselkednek mintha törölve lett volna a fiók</w:t>
            </w:r>
          </w:p>
        </w:tc>
        <w:tc>
          <w:tcPr>
            <w:tcW w:w="1694" w:type="dxa"/>
            <w:vAlign w:val="center"/>
          </w:tcPr>
          <w:p w14:paraId="4DD7525B" w14:textId="77777777" w:rsidR="003C2896" w:rsidRPr="009661B9" w:rsidRDefault="003C2896" w:rsidP="00346009">
            <w:pPr>
              <w:jc w:val="center"/>
            </w:pPr>
          </w:p>
        </w:tc>
      </w:tr>
    </w:tbl>
    <w:p w14:paraId="27342731" w14:textId="70840623" w:rsidR="003C2896" w:rsidRPr="009661B9" w:rsidRDefault="003C2896" w:rsidP="003C2896">
      <w:pPr>
        <w:spacing w:before="120"/>
      </w:pPr>
      <w:r w:rsidRPr="009661B9">
        <w:rPr>
          <w:noProof/>
        </w:rPr>
        <w:lastRenderedPageBreak/>
        <mc:AlternateContent>
          <mc:Choice Requires="wps">
            <w:drawing>
              <wp:anchor distT="45720" distB="45720" distL="114300" distR="114300" simplePos="0" relativeHeight="251671552" behindDoc="0" locked="0" layoutInCell="1" allowOverlap="1" wp14:anchorId="5DE01814" wp14:editId="37C3E063">
                <wp:simplePos x="0" y="0"/>
                <wp:positionH relativeFrom="margin">
                  <wp:align>right</wp:align>
                </wp:positionH>
                <wp:positionV relativeFrom="margin">
                  <wp:posOffset>269875</wp:posOffset>
                </wp:positionV>
                <wp:extent cx="5391785" cy="3844290"/>
                <wp:effectExtent l="0" t="0" r="18415" b="22860"/>
                <wp:wrapSquare wrapText="bothSides"/>
                <wp:docPr id="12" name="Szövegdoboz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1785" cy="3844290"/>
                        </a:xfrm>
                        <a:prstGeom prst="rect">
                          <a:avLst/>
                        </a:prstGeom>
                        <a:solidFill>
                          <a:srgbClr val="FFFFFF"/>
                        </a:solidFill>
                        <a:ln w="9525">
                          <a:solidFill>
                            <a:srgbClr val="000000"/>
                          </a:solidFill>
                          <a:miter lim="800000"/>
                          <a:headEnd/>
                          <a:tailEnd/>
                        </a:ln>
                      </wps:spPr>
                      <wps:txbx>
                        <w:txbxContent>
                          <w:p w14:paraId="55BA9FBF" w14:textId="77777777" w:rsidR="00346009" w:rsidRPr="0060045D" w:rsidRDefault="00346009" w:rsidP="003C2896">
                            <w:pPr>
                              <w:spacing w:after="120"/>
                              <w:rPr>
                                <w:rFonts w:ascii="Cascadia Code ExtraLight" w:hAnsi="Cascadia Code ExtraLight"/>
                              </w:rPr>
                            </w:pPr>
                            <w:r w:rsidRPr="0060045D">
                              <w:rPr>
                                <w:rFonts w:ascii="Cascadia Code ExtraLight" w:hAnsi="Cascadia Code ExtraLight"/>
                              </w:rPr>
                              <w:t xml:space="preserve">CREATE TABLE IF NOT EXISTS </w:t>
                            </w:r>
                            <w:proofErr w:type="spellStart"/>
                            <w:r w:rsidRPr="0060045D">
                              <w:rPr>
                                <w:rFonts w:ascii="Cascadia Code ExtraLight" w:hAnsi="Cascadia Code ExtraLight"/>
                              </w:rPr>
                              <w:t>users</w:t>
                            </w:r>
                            <w:proofErr w:type="spellEnd"/>
                            <w:r w:rsidRPr="0060045D">
                              <w:rPr>
                                <w:rFonts w:ascii="Cascadia Code ExtraLight" w:hAnsi="Cascadia Code ExtraLight"/>
                              </w:rPr>
                              <w:t xml:space="preserve"> (</w:t>
                            </w:r>
                          </w:p>
                          <w:p w14:paraId="738F3E05" w14:textId="77777777" w:rsidR="00346009" w:rsidRPr="0060045D" w:rsidRDefault="00346009" w:rsidP="003C2896">
                            <w:pPr>
                              <w:spacing w:after="120"/>
                              <w:rPr>
                                <w:rFonts w:ascii="Cascadia Code ExtraLight" w:hAnsi="Cascadia Code ExtraLight"/>
                              </w:rPr>
                            </w:pPr>
                            <w:r w:rsidRPr="0060045D">
                              <w:rPr>
                                <w:rFonts w:ascii="Cascadia Code ExtraLight" w:hAnsi="Cascadia Code ExtraLight"/>
                              </w:rPr>
                              <w:t xml:space="preserve">    </w:t>
                            </w:r>
                            <w:proofErr w:type="spellStart"/>
                            <w:r w:rsidRPr="0060045D">
                              <w:rPr>
                                <w:rFonts w:ascii="Cascadia Code ExtraLight" w:hAnsi="Cascadia Code ExtraLight"/>
                              </w:rPr>
                              <w:t>user_id</w:t>
                            </w:r>
                            <w:proofErr w:type="spellEnd"/>
                            <w:r w:rsidRPr="0060045D">
                              <w:rPr>
                                <w:rFonts w:ascii="Cascadia Code ExtraLight" w:hAnsi="Cascadia Code ExtraLight"/>
                              </w:rPr>
                              <w:t xml:space="preserve"> INT AUTO_INCREMENT PRIMARY KEY,</w:t>
                            </w:r>
                          </w:p>
                          <w:p w14:paraId="594B4BA3" w14:textId="77777777" w:rsidR="00346009" w:rsidRPr="0060045D" w:rsidRDefault="00346009" w:rsidP="003C2896">
                            <w:pPr>
                              <w:spacing w:after="120"/>
                              <w:rPr>
                                <w:rFonts w:ascii="Cascadia Code ExtraLight" w:hAnsi="Cascadia Code ExtraLight"/>
                              </w:rPr>
                            </w:pPr>
                            <w:r w:rsidRPr="0060045D">
                              <w:rPr>
                                <w:rFonts w:ascii="Cascadia Code ExtraLight" w:hAnsi="Cascadia Code ExtraLight"/>
                              </w:rPr>
                              <w:t xml:space="preserve">    </w:t>
                            </w:r>
                            <w:proofErr w:type="spellStart"/>
                            <w:r w:rsidRPr="0060045D">
                              <w:rPr>
                                <w:rFonts w:ascii="Cascadia Code ExtraLight" w:hAnsi="Cascadia Code ExtraLight"/>
                              </w:rPr>
                              <w:t>surname</w:t>
                            </w:r>
                            <w:proofErr w:type="spellEnd"/>
                            <w:r w:rsidRPr="0060045D">
                              <w:rPr>
                                <w:rFonts w:ascii="Cascadia Code ExtraLight" w:hAnsi="Cascadia Code ExtraLight"/>
                              </w:rPr>
                              <w:t xml:space="preserve"> </w:t>
                            </w:r>
                            <w:proofErr w:type="gramStart"/>
                            <w:r w:rsidRPr="0060045D">
                              <w:rPr>
                                <w:rFonts w:ascii="Cascadia Code ExtraLight" w:hAnsi="Cascadia Code ExtraLight"/>
                              </w:rPr>
                              <w:t>VARCHAR(</w:t>
                            </w:r>
                            <w:proofErr w:type="gramEnd"/>
                            <w:r w:rsidRPr="0060045D">
                              <w:rPr>
                                <w:rFonts w:ascii="Cascadia Code ExtraLight" w:hAnsi="Cascadia Code ExtraLight"/>
                              </w:rPr>
                              <w:t>255),</w:t>
                            </w:r>
                          </w:p>
                          <w:p w14:paraId="38A195F0" w14:textId="77777777" w:rsidR="00346009" w:rsidRPr="0060045D" w:rsidRDefault="00346009" w:rsidP="003C2896">
                            <w:pPr>
                              <w:spacing w:after="120"/>
                              <w:rPr>
                                <w:rFonts w:ascii="Cascadia Code ExtraLight" w:hAnsi="Cascadia Code ExtraLight"/>
                              </w:rPr>
                            </w:pPr>
                            <w:r w:rsidRPr="0060045D">
                              <w:rPr>
                                <w:rFonts w:ascii="Cascadia Code ExtraLight" w:hAnsi="Cascadia Code ExtraLight"/>
                              </w:rPr>
                              <w:t xml:space="preserve">    </w:t>
                            </w:r>
                            <w:proofErr w:type="spellStart"/>
                            <w:r w:rsidRPr="0060045D">
                              <w:rPr>
                                <w:rFonts w:ascii="Cascadia Code ExtraLight" w:hAnsi="Cascadia Code ExtraLight"/>
                              </w:rPr>
                              <w:t>first_name</w:t>
                            </w:r>
                            <w:proofErr w:type="spellEnd"/>
                            <w:r w:rsidRPr="0060045D">
                              <w:rPr>
                                <w:rFonts w:ascii="Cascadia Code ExtraLight" w:hAnsi="Cascadia Code ExtraLight"/>
                              </w:rPr>
                              <w:t xml:space="preserve"> </w:t>
                            </w:r>
                            <w:proofErr w:type="gramStart"/>
                            <w:r w:rsidRPr="0060045D">
                              <w:rPr>
                                <w:rFonts w:ascii="Cascadia Code ExtraLight" w:hAnsi="Cascadia Code ExtraLight"/>
                              </w:rPr>
                              <w:t>VARCHAR(</w:t>
                            </w:r>
                            <w:proofErr w:type="gramEnd"/>
                            <w:r w:rsidRPr="0060045D">
                              <w:rPr>
                                <w:rFonts w:ascii="Cascadia Code ExtraLight" w:hAnsi="Cascadia Code ExtraLight"/>
                              </w:rPr>
                              <w:t>255),</w:t>
                            </w:r>
                          </w:p>
                          <w:p w14:paraId="2A01FD58" w14:textId="77777777" w:rsidR="00346009" w:rsidRPr="0060045D" w:rsidRDefault="00346009" w:rsidP="003C2896">
                            <w:pPr>
                              <w:spacing w:after="120"/>
                              <w:rPr>
                                <w:rFonts w:ascii="Cascadia Code ExtraLight" w:hAnsi="Cascadia Code ExtraLight"/>
                              </w:rPr>
                            </w:pPr>
                            <w:r w:rsidRPr="0060045D">
                              <w:rPr>
                                <w:rFonts w:ascii="Cascadia Code ExtraLight" w:hAnsi="Cascadia Code ExtraLight"/>
                              </w:rPr>
                              <w:t xml:space="preserve">    </w:t>
                            </w:r>
                            <w:proofErr w:type="spellStart"/>
                            <w:r w:rsidRPr="0060045D">
                              <w:rPr>
                                <w:rFonts w:ascii="Cascadia Code ExtraLight" w:hAnsi="Cascadia Code ExtraLight"/>
                              </w:rPr>
                              <w:t>username</w:t>
                            </w:r>
                            <w:proofErr w:type="spellEnd"/>
                            <w:r w:rsidRPr="0060045D">
                              <w:rPr>
                                <w:rFonts w:ascii="Cascadia Code ExtraLight" w:hAnsi="Cascadia Code ExtraLight"/>
                              </w:rPr>
                              <w:t xml:space="preserve"> </w:t>
                            </w:r>
                            <w:proofErr w:type="gramStart"/>
                            <w:r w:rsidRPr="0060045D">
                              <w:rPr>
                                <w:rFonts w:ascii="Cascadia Code ExtraLight" w:hAnsi="Cascadia Code ExtraLight"/>
                              </w:rPr>
                              <w:t>VARCHAR(</w:t>
                            </w:r>
                            <w:proofErr w:type="gramEnd"/>
                            <w:r w:rsidRPr="0060045D">
                              <w:rPr>
                                <w:rFonts w:ascii="Cascadia Code ExtraLight" w:hAnsi="Cascadia Code ExtraLight"/>
                              </w:rPr>
                              <w:t>7),</w:t>
                            </w:r>
                          </w:p>
                          <w:p w14:paraId="2960D4B0" w14:textId="77777777" w:rsidR="00346009" w:rsidRPr="0060045D" w:rsidRDefault="00346009" w:rsidP="003C2896">
                            <w:pPr>
                              <w:spacing w:after="120"/>
                              <w:rPr>
                                <w:rFonts w:ascii="Cascadia Code ExtraLight" w:hAnsi="Cascadia Code ExtraLight"/>
                              </w:rPr>
                            </w:pPr>
                            <w:r w:rsidRPr="0060045D">
                              <w:rPr>
                                <w:rFonts w:ascii="Cascadia Code ExtraLight" w:hAnsi="Cascadia Code ExtraLight"/>
                              </w:rPr>
                              <w:t xml:space="preserve">    </w:t>
                            </w:r>
                            <w:proofErr w:type="spellStart"/>
                            <w:r w:rsidRPr="0060045D">
                              <w:rPr>
                                <w:rFonts w:ascii="Cascadia Code ExtraLight" w:hAnsi="Cascadia Code ExtraLight"/>
                              </w:rPr>
                              <w:t>birth_date</w:t>
                            </w:r>
                            <w:proofErr w:type="spellEnd"/>
                            <w:r w:rsidRPr="0060045D">
                              <w:rPr>
                                <w:rFonts w:ascii="Cascadia Code ExtraLight" w:hAnsi="Cascadia Code ExtraLight"/>
                              </w:rPr>
                              <w:t xml:space="preserve"> DATE,</w:t>
                            </w:r>
                          </w:p>
                          <w:p w14:paraId="02CC34DD" w14:textId="77777777" w:rsidR="00346009" w:rsidRPr="0060045D" w:rsidRDefault="00346009" w:rsidP="003C2896">
                            <w:pPr>
                              <w:spacing w:after="120"/>
                              <w:rPr>
                                <w:rFonts w:ascii="Cascadia Code ExtraLight" w:hAnsi="Cascadia Code ExtraLight"/>
                              </w:rPr>
                            </w:pPr>
                            <w:r w:rsidRPr="0060045D">
                              <w:rPr>
                                <w:rFonts w:ascii="Cascadia Code ExtraLight" w:hAnsi="Cascadia Code ExtraLight"/>
                              </w:rPr>
                              <w:t xml:space="preserve">    </w:t>
                            </w:r>
                            <w:proofErr w:type="spellStart"/>
                            <w:r w:rsidRPr="0060045D">
                              <w:rPr>
                                <w:rFonts w:ascii="Cascadia Code ExtraLight" w:hAnsi="Cascadia Code ExtraLight"/>
                              </w:rPr>
                              <w:t>membership_end_date</w:t>
                            </w:r>
                            <w:proofErr w:type="spellEnd"/>
                            <w:r w:rsidRPr="0060045D">
                              <w:rPr>
                                <w:rFonts w:ascii="Cascadia Code ExtraLight" w:hAnsi="Cascadia Code ExtraLight"/>
                              </w:rPr>
                              <w:t xml:space="preserve"> DATE,</w:t>
                            </w:r>
                          </w:p>
                          <w:p w14:paraId="6F14BC5A" w14:textId="77777777" w:rsidR="00346009" w:rsidRPr="0060045D" w:rsidRDefault="00346009" w:rsidP="003C2896">
                            <w:pPr>
                              <w:spacing w:after="120"/>
                              <w:rPr>
                                <w:rFonts w:ascii="Cascadia Code ExtraLight" w:hAnsi="Cascadia Code ExtraLight"/>
                              </w:rPr>
                            </w:pPr>
                            <w:r w:rsidRPr="0060045D">
                              <w:rPr>
                                <w:rFonts w:ascii="Cascadia Code ExtraLight" w:hAnsi="Cascadia Code ExtraLight"/>
                              </w:rPr>
                              <w:t xml:space="preserve">    email </w:t>
                            </w:r>
                            <w:proofErr w:type="gramStart"/>
                            <w:r w:rsidRPr="0060045D">
                              <w:rPr>
                                <w:rFonts w:ascii="Cascadia Code ExtraLight" w:hAnsi="Cascadia Code ExtraLight"/>
                              </w:rPr>
                              <w:t>VARCHAR(</w:t>
                            </w:r>
                            <w:proofErr w:type="gramEnd"/>
                            <w:r w:rsidRPr="0060045D">
                              <w:rPr>
                                <w:rFonts w:ascii="Cascadia Code ExtraLight" w:hAnsi="Cascadia Code ExtraLight"/>
                              </w:rPr>
                              <w:t>255),</w:t>
                            </w:r>
                          </w:p>
                          <w:p w14:paraId="098AC023" w14:textId="77777777" w:rsidR="00346009" w:rsidRPr="0060045D" w:rsidRDefault="00346009" w:rsidP="003C2896">
                            <w:pPr>
                              <w:spacing w:after="120"/>
                              <w:rPr>
                                <w:rFonts w:ascii="Cascadia Code ExtraLight" w:hAnsi="Cascadia Code ExtraLight"/>
                              </w:rPr>
                            </w:pPr>
                            <w:r w:rsidRPr="0060045D">
                              <w:rPr>
                                <w:rFonts w:ascii="Cascadia Code ExtraLight" w:hAnsi="Cascadia Code ExtraLight"/>
                              </w:rPr>
                              <w:t xml:space="preserve">    </w:t>
                            </w:r>
                            <w:proofErr w:type="spellStart"/>
                            <w:r w:rsidRPr="0060045D">
                              <w:rPr>
                                <w:rFonts w:ascii="Cascadia Code ExtraLight" w:hAnsi="Cascadia Code ExtraLight"/>
                              </w:rPr>
                              <w:t>phone_number</w:t>
                            </w:r>
                            <w:proofErr w:type="spellEnd"/>
                            <w:r w:rsidRPr="0060045D">
                              <w:rPr>
                                <w:rFonts w:ascii="Cascadia Code ExtraLight" w:hAnsi="Cascadia Code ExtraLight"/>
                              </w:rPr>
                              <w:t xml:space="preserve"> </w:t>
                            </w:r>
                            <w:proofErr w:type="gramStart"/>
                            <w:r w:rsidRPr="0060045D">
                              <w:rPr>
                                <w:rFonts w:ascii="Cascadia Code ExtraLight" w:hAnsi="Cascadia Code ExtraLight"/>
                              </w:rPr>
                              <w:t>VARCHAR(</w:t>
                            </w:r>
                            <w:proofErr w:type="gramEnd"/>
                            <w:r w:rsidRPr="0060045D">
                              <w:rPr>
                                <w:rFonts w:ascii="Cascadia Code ExtraLight" w:hAnsi="Cascadia Code ExtraLight"/>
                              </w:rPr>
                              <w:t>255),</w:t>
                            </w:r>
                          </w:p>
                          <w:p w14:paraId="2AF9B770" w14:textId="77777777" w:rsidR="00346009" w:rsidRPr="0060045D" w:rsidRDefault="00346009" w:rsidP="003C2896">
                            <w:pPr>
                              <w:spacing w:after="120"/>
                              <w:rPr>
                                <w:rFonts w:ascii="Cascadia Code ExtraLight" w:hAnsi="Cascadia Code ExtraLight"/>
                              </w:rPr>
                            </w:pPr>
                            <w:r w:rsidRPr="0060045D">
                              <w:rPr>
                                <w:rFonts w:ascii="Cascadia Code ExtraLight" w:hAnsi="Cascadia Code ExtraLight"/>
                              </w:rPr>
                              <w:t xml:space="preserve">    </w:t>
                            </w:r>
                            <w:proofErr w:type="spellStart"/>
                            <w:r w:rsidRPr="0060045D">
                              <w:rPr>
                                <w:rFonts w:ascii="Cascadia Code ExtraLight" w:hAnsi="Cascadia Code ExtraLight"/>
                              </w:rPr>
                              <w:t>password</w:t>
                            </w:r>
                            <w:proofErr w:type="spellEnd"/>
                            <w:r w:rsidRPr="0060045D">
                              <w:rPr>
                                <w:rFonts w:ascii="Cascadia Code ExtraLight" w:hAnsi="Cascadia Code ExtraLight"/>
                              </w:rPr>
                              <w:t xml:space="preserve"> </w:t>
                            </w:r>
                            <w:proofErr w:type="gramStart"/>
                            <w:r w:rsidRPr="0060045D">
                              <w:rPr>
                                <w:rFonts w:ascii="Cascadia Code ExtraLight" w:hAnsi="Cascadia Code ExtraLight"/>
                              </w:rPr>
                              <w:t>VARCHAR(</w:t>
                            </w:r>
                            <w:proofErr w:type="gramEnd"/>
                            <w:r w:rsidRPr="0060045D">
                              <w:rPr>
                                <w:rFonts w:ascii="Cascadia Code ExtraLight" w:hAnsi="Cascadia Code ExtraLight"/>
                              </w:rPr>
                              <w:t>255),</w:t>
                            </w:r>
                          </w:p>
                          <w:p w14:paraId="48FF0A6B" w14:textId="77777777" w:rsidR="00346009" w:rsidRPr="0060045D" w:rsidRDefault="00346009" w:rsidP="003C2896">
                            <w:pPr>
                              <w:spacing w:after="120"/>
                              <w:rPr>
                                <w:rFonts w:ascii="Cascadia Code ExtraLight" w:hAnsi="Cascadia Code ExtraLight"/>
                              </w:rPr>
                            </w:pPr>
                            <w:r w:rsidRPr="0060045D">
                              <w:rPr>
                                <w:rFonts w:ascii="Cascadia Code ExtraLight" w:hAnsi="Cascadia Code ExtraLight"/>
                              </w:rPr>
                              <w:t xml:space="preserve">    </w:t>
                            </w:r>
                            <w:proofErr w:type="spellStart"/>
                            <w:r w:rsidRPr="0060045D">
                              <w:rPr>
                                <w:rFonts w:ascii="Cascadia Code ExtraLight" w:hAnsi="Cascadia Code ExtraLight"/>
                              </w:rPr>
                              <w:t>birth_place</w:t>
                            </w:r>
                            <w:proofErr w:type="spellEnd"/>
                            <w:r w:rsidRPr="0060045D">
                              <w:rPr>
                                <w:rFonts w:ascii="Cascadia Code ExtraLight" w:hAnsi="Cascadia Code ExtraLight"/>
                              </w:rPr>
                              <w:t xml:space="preserve"> </w:t>
                            </w:r>
                            <w:proofErr w:type="gramStart"/>
                            <w:r w:rsidRPr="0060045D">
                              <w:rPr>
                                <w:rFonts w:ascii="Cascadia Code ExtraLight" w:hAnsi="Cascadia Code ExtraLight"/>
                              </w:rPr>
                              <w:t>VARCHAR(</w:t>
                            </w:r>
                            <w:proofErr w:type="gramEnd"/>
                            <w:r w:rsidRPr="0060045D">
                              <w:rPr>
                                <w:rFonts w:ascii="Cascadia Code ExtraLight" w:hAnsi="Cascadia Code ExtraLight"/>
                              </w:rPr>
                              <w:t>255),</w:t>
                            </w:r>
                          </w:p>
                          <w:p w14:paraId="7B3F96B1" w14:textId="77777777" w:rsidR="00346009" w:rsidRPr="0060045D" w:rsidRDefault="00346009" w:rsidP="003C2896">
                            <w:pPr>
                              <w:spacing w:after="120"/>
                              <w:rPr>
                                <w:rFonts w:ascii="Cascadia Code ExtraLight" w:hAnsi="Cascadia Code ExtraLight"/>
                              </w:rPr>
                            </w:pPr>
                            <w:r w:rsidRPr="0060045D">
                              <w:rPr>
                                <w:rFonts w:ascii="Cascadia Code ExtraLight" w:hAnsi="Cascadia Code ExtraLight"/>
                              </w:rPr>
                              <w:t xml:space="preserve">    </w:t>
                            </w:r>
                            <w:proofErr w:type="spellStart"/>
                            <w:r w:rsidRPr="0060045D">
                              <w:rPr>
                                <w:rFonts w:ascii="Cascadia Code ExtraLight" w:hAnsi="Cascadia Code ExtraLight"/>
                              </w:rPr>
                              <w:t>address</w:t>
                            </w:r>
                            <w:proofErr w:type="spellEnd"/>
                            <w:r w:rsidRPr="0060045D">
                              <w:rPr>
                                <w:rFonts w:ascii="Cascadia Code ExtraLight" w:hAnsi="Cascadia Code ExtraLight"/>
                              </w:rPr>
                              <w:t xml:space="preserve"> </w:t>
                            </w:r>
                            <w:proofErr w:type="gramStart"/>
                            <w:r w:rsidRPr="0060045D">
                              <w:rPr>
                                <w:rFonts w:ascii="Cascadia Code ExtraLight" w:hAnsi="Cascadia Code ExtraLight"/>
                              </w:rPr>
                              <w:t>VARCHAR(</w:t>
                            </w:r>
                            <w:proofErr w:type="gramEnd"/>
                            <w:r w:rsidRPr="0060045D">
                              <w:rPr>
                                <w:rFonts w:ascii="Cascadia Code ExtraLight" w:hAnsi="Cascadia Code ExtraLight"/>
                              </w:rPr>
                              <w:t>255),</w:t>
                            </w:r>
                          </w:p>
                          <w:p w14:paraId="5184ECC0" w14:textId="77777777" w:rsidR="00346009" w:rsidRPr="0060045D" w:rsidRDefault="00346009" w:rsidP="003C2896">
                            <w:pPr>
                              <w:spacing w:after="120"/>
                              <w:rPr>
                                <w:rFonts w:ascii="Cascadia Code ExtraLight" w:hAnsi="Cascadia Code ExtraLight"/>
                              </w:rPr>
                            </w:pPr>
                            <w:r w:rsidRPr="0060045D">
                              <w:rPr>
                                <w:rFonts w:ascii="Cascadia Code ExtraLight" w:hAnsi="Cascadia Code ExtraLight"/>
                              </w:rPr>
                              <w:t xml:space="preserve">    </w:t>
                            </w:r>
                            <w:proofErr w:type="spellStart"/>
                            <w:r w:rsidRPr="0060045D">
                              <w:rPr>
                                <w:rFonts w:ascii="Cascadia Code ExtraLight" w:hAnsi="Cascadia Code ExtraLight"/>
                              </w:rPr>
                              <w:t>mother_maiden_name</w:t>
                            </w:r>
                            <w:proofErr w:type="spellEnd"/>
                            <w:r w:rsidRPr="0060045D">
                              <w:rPr>
                                <w:rFonts w:ascii="Cascadia Code ExtraLight" w:hAnsi="Cascadia Code ExtraLight"/>
                              </w:rPr>
                              <w:t xml:space="preserve"> </w:t>
                            </w:r>
                            <w:proofErr w:type="gramStart"/>
                            <w:r w:rsidRPr="0060045D">
                              <w:rPr>
                                <w:rFonts w:ascii="Cascadia Code ExtraLight" w:hAnsi="Cascadia Code ExtraLight"/>
                              </w:rPr>
                              <w:t>VARCHAR(</w:t>
                            </w:r>
                            <w:proofErr w:type="gramEnd"/>
                            <w:r w:rsidRPr="0060045D">
                              <w:rPr>
                                <w:rFonts w:ascii="Cascadia Code ExtraLight" w:hAnsi="Cascadia Code ExtraLight"/>
                              </w:rPr>
                              <w:t>255),</w:t>
                            </w:r>
                          </w:p>
                          <w:p w14:paraId="737B63AE" w14:textId="77777777" w:rsidR="00346009" w:rsidRPr="0060045D" w:rsidRDefault="00346009" w:rsidP="003C2896">
                            <w:pPr>
                              <w:spacing w:after="120"/>
                              <w:rPr>
                                <w:rFonts w:ascii="Cascadia Code ExtraLight" w:hAnsi="Cascadia Code ExtraLight"/>
                              </w:rPr>
                            </w:pPr>
                            <w:r w:rsidRPr="0060045D">
                              <w:rPr>
                                <w:rFonts w:ascii="Cascadia Code ExtraLight" w:hAnsi="Cascadia Code ExtraLight"/>
                              </w:rPr>
                              <w:t xml:space="preserve">    </w:t>
                            </w:r>
                            <w:proofErr w:type="spellStart"/>
                            <w:r w:rsidRPr="0060045D">
                              <w:rPr>
                                <w:rFonts w:ascii="Cascadia Code ExtraLight" w:hAnsi="Cascadia Code ExtraLight"/>
                              </w:rPr>
                              <w:t>active</w:t>
                            </w:r>
                            <w:proofErr w:type="spellEnd"/>
                            <w:r w:rsidRPr="0060045D">
                              <w:rPr>
                                <w:rFonts w:ascii="Cascadia Code ExtraLight" w:hAnsi="Cascadia Code ExtraLight"/>
                              </w:rPr>
                              <w:t xml:space="preserve"> BOOLEAN</w:t>
                            </w:r>
                          </w:p>
                          <w:p w14:paraId="5FABF38F" w14:textId="77777777" w:rsidR="00346009" w:rsidRPr="000A6D10" w:rsidRDefault="00346009" w:rsidP="003C2896">
                            <w:pPr>
                              <w:spacing w:after="120"/>
                              <w:rPr>
                                <w:rFonts w:ascii="Cascadia Code ExtraLight" w:hAnsi="Cascadia Code ExtraLight"/>
                              </w:rPr>
                            </w:pPr>
                            <w:r w:rsidRPr="0060045D">
                              <w:rPr>
                                <w:rFonts w:ascii="Cascadia Code ExtraLight" w:hAnsi="Cascadia Code ExtraLight"/>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E01814" id="Szövegdoboz 12" o:spid="_x0000_s1040" type="#_x0000_t202" style="position:absolute;margin-left:373.35pt;margin-top:21.25pt;width:424.55pt;height:302.7pt;z-index:251671552;visibility:visible;mso-wrap-style:square;mso-width-percent:0;mso-height-percent:0;mso-wrap-distance-left:9pt;mso-wrap-distance-top:3.6pt;mso-wrap-distance-right:9pt;mso-wrap-distance-bottom:3.6pt;mso-position-horizontal:right;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">
                <v:textbox>
                  <w:txbxContent>
                    <w:p w14:paraId="55BA9FBF" w14:textId="77777777" w:rsidR="00346009" w:rsidRPr="0060045D" w:rsidRDefault="00346009" w:rsidP="003C2896">
                      <w:pPr>
                        <w:spacing w:after="120"/>
                        <w:rPr>
                          <w:rFonts w:ascii="Cascadia Code ExtraLight" w:hAnsi="Cascadia Code ExtraLight"/>
                        </w:rPr>
                      </w:pPr>
                      <w:r w:rsidRPr="0060045D">
                        <w:rPr>
                          <w:rFonts w:ascii="Cascadia Code ExtraLight" w:hAnsi="Cascadia Code ExtraLight"/>
                        </w:rPr>
                        <w:t xml:space="preserve">CREATE TABLE IF NOT EXISTS </w:t>
                      </w:r>
                      <w:proofErr w:type="spellStart"/>
                      <w:r w:rsidRPr="0060045D">
                        <w:rPr>
                          <w:rFonts w:ascii="Cascadia Code ExtraLight" w:hAnsi="Cascadia Code ExtraLight"/>
                        </w:rPr>
                        <w:t>users</w:t>
                      </w:r>
                      <w:proofErr w:type="spellEnd"/>
                      <w:r w:rsidRPr="0060045D">
                        <w:rPr>
                          <w:rFonts w:ascii="Cascadia Code ExtraLight" w:hAnsi="Cascadia Code ExtraLight"/>
                        </w:rPr>
                        <w:t xml:space="preserve"> (</w:t>
                      </w:r>
                    </w:p>
                    <w:p w14:paraId="738F3E05" w14:textId="77777777" w:rsidR="00346009" w:rsidRPr="0060045D" w:rsidRDefault="00346009" w:rsidP="003C2896">
                      <w:pPr>
                        <w:spacing w:after="120"/>
                        <w:rPr>
                          <w:rFonts w:ascii="Cascadia Code ExtraLight" w:hAnsi="Cascadia Code ExtraLight"/>
                        </w:rPr>
                      </w:pPr>
                      <w:r w:rsidRPr="0060045D">
                        <w:rPr>
                          <w:rFonts w:ascii="Cascadia Code ExtraLight" w:hAnsi="Cascadia Code ExtraLight"/>
                        </w:rPr>
                        <w:t xml:space="preserve">    </w:t>
                      </w:r>
                      <w:proofErr w:type="spellStart"/>
                      <w:r w:rsidRPr="0060045D">
                        <w:rPr>
                          <w:rFonts w:ascii="Cascadia Code ExtraLight" w:hAnsi="Cascadia Code ExtraLight"/>
                        </w:rPr>
                        <w:t>user_id</w:t>
                      </w:r>
                      <w:proofErr w:type="spellEnd"/>
                      <w:r w:rsidRPr="0060045D">
                        <w:rPr>
                          <w:rFonts w:ascii="Cascadia Code ExtraLight" w:hAnsi="Cascadia Code ExtraLight"/>
                        </w:rPr>
                        <w:t xml:space="preserve"> INT AUTO_INCREMENT PRIMARY KEY,</w:t>
                      </w:r>
                    </w:p>
                    <w:p w14:paraId="594B4BA3" w14:textId="77777777" w:rsidR="00346009" w:rsidRPr="0060045D" w:rsidRDefault="00346009" w:rsidP="003C2896">
                      <w:pPr>
                        <w:spacing w:after="120"/>
                        <w:rPr>
                          <w:rFonts w:ascii="Cascadia Code ExtraLight" w:hAnsi="Cascadia Code ExtraLight"/>
                        </w:rPr>
                      </w:pPr>
                      <w:r w:rsidRPr="0060045D">
                        <w:rPr>
                          <w:rFonts w:ascii="Cascadia Code ExtraLight" w:hAnsi="Cascadia Code ExtraLight"/>
                        </w:rPr>
                        <w:t xml:space="preserve">    </w:t>
                      </w:r>
                      <w:proofErr w:type="spellStart"/>
                      <w:r w:rsidRPr="0060045D">
                        <w:rPr>
                          <w:rFonts w:ascii="Cascadia Code ExtraLight" w:hAnsi="Cascadia Code ExtraLight"/>
                        </w:rPr>
                        <w:t>surname</w:t>
                      </w:r>
                      <w:proofErr w:type="spellEnd"/>
                      <w:r w:rsidRPr="0060045D">
                        <w:rPr>
                          <w:rFonts w:ascii="Cascadia Code ExtraLight" w:hAnsi="Cascadia Code ExtraLight"/>
                        </w:rPr>
                        <w:t xml:space="preserve"> </w:t>
                      </w:r>
                      <w:proofErr w:type="gramStart"/>
                      <w:r w:rsidRPr="0060045D">
                        <w:rPr>
                          <w:rFonts w:ascii="Cascadia Code ExtraLight" w:hAnsi="Cascadia Code ExtraLight"/>
                        </w:rPr>
                        <w:t>VARCHAR(</w:t>
                      </w:r>
                      <w:proofErr w:type="gramEnd"/>
                      <w:r w:rsidRPr="0060045D">
                        <w:rPr>
                          <w:rFonts w:ascii="Cascadia Code ExtraLight" w:hAnsi="Cascadia Code ExtraLight"/>
                        </w:rPr>
                        <w:t>255),</w:t>
                      </w:r>
                    </w:p>
                    <w:p w14:paraId="38A195F0" w14:textId="77777777" w:rsidR="00346009" w:rsidRPr="0060045D" w:rsidRDefault="00346009" w:rsidP="003C2896">
                      <w:pPr>
                        <w:spacing w:after="120"/>
                        <w:rPr>
                          <w:rFonts w:ascii="Cascadia Code ExtraLight" w:hAnsi="Cascadia Code ExtraLight"/>
                        </w:rPr>
                      </w:pPr>
                      <w:r w:rsidRPr="0060045D">
                        <w:rPr>
                          <w:rFonts w:ascii="Cascadia Code ExtraLight" w:hAnsi="Cascadia Code ExtraLight"/>
                        </w:rPr>
                        <w:t xml:space="preserve">    </w:t>
                      </w:r>
                      <w:proofErr w:type="spellStart"/>
                      <w:r w:rsidRPr="0060045D">
                        <w:rPr>
                          <w:rFonts w:ascii="Cascadia Code ExtraLight" w:hAnsi="Cascadia Code ExtraLight"/>
                        </w:rPr>
                        <w:t>first_name</w:t>
                      </w:r>
                      <w:proofErr w:type="spellEnd"/>
                      <w:r w:rsidRPr="0060045D">
                        <w:rPr>
                          <w:rFonts w:ascii="Cascadia Code ExtraLight" w:hAnsi="Cascadia Code ExtraLight"/>
                        </w:rPr>
                        <w:t xml:space="preserve"> </w:t>
                      </w:r>
                      <w:proofErr w:type="gramStart"/>
                      <w:r w:rsidRPr="0060045D">
                        <w:rPr>
                          <w:rFonts w:ascii="Cascadia Code ExtraLight" w:hAnsi="Cascadia Code ExtraLight"/>
                        </w:rPr>
                        <w:t>VARCHAR(</w:t>
                      </w:r>
                      <w:proofErr w:type="gramEnd"/>
                      <w:r w:rsidRPr="0060045D">
                        <w:rPr>
                          <w:rFonts w:ascii="Cascadia Code ExtraLight" w:hAnsi="Cascadia Code ExtraLight"/>
                        </w:rPr>
                        <w:t>255),</w:t>
                      </w:r>
                    </w:p>
                    <w:p w14:paraId="2A01FD58" w14:textId="77777777" w:rsidR="00346009" w:rsidRPr="0060045D" w:rsidRDefault="00346009" w:rsidP="003C2896">
                      <w:pPr>
                        <w:spacing w:after="120"/>
                        <w:rPr>
                          <w:rFonts w:ascii="Cascadia Code ExtraLight" w:hAnsi="Cascadia Code ExtraLight"/>
                        </w:rPr>
                      </w:pPr>
                      <w:r w:rsidRPr="0060045D">
                        <w:rPr>
                          <w:rFonts w:ascii="Cascadia Code ExtraLight" w:hAnsi="Cascadia Code ExtraLight"/>
                        </w:rPr>
                        <w:t xml:space="preserve">    </w:t>
                      </w:r>
                      <w:proofErr w:type="spellStart"/>
                      <w:r w:rsidRPr="0060045D">
                        <w:rPr>
                          <w:rFonts w:ascii="Cascadia Code ExtraLight" w:hAnsi="Cascadia Code ExtraLight"/>
                        </w:rPr>
                        <w:t>username</w:t>
                      </w:r>
                      <w:proofErr w:type="spellEnd"/>
                      <w:r w:rsidRPr="0060045D">
                        <w:rPr>
                          <w:rFonts w:ascii="Cascadia Code ExtraLight" w:hAnsi="Cascadia Code ExtraLight"/>
                        </w:rPr>
                        <w:t xml:space="preserve"> </w:t>
                      </w:r>
                      <w:proofErr w:type="gramStart"/>
                      <w:r w:rsidRPr="0060045D">
                        <w:rPr>
                          <w:rFonts w:ascii="Cascadia Code ExtraLight" w:hAnsi="Cascadia Code ExtraLight"/>
                        </w:rPr>
                        <w:t>VARCHAR(</w:t>
                      </w:r>
                      <w:proofErr w:type="gramEnd"/>
                      <w:r w:rsidRPr="0060045D">
                        <w:rPr>
                          <w:rFonts w:ascii="Cascadia Code ExtraLight" w:hAnsi="Cascadia Code ExtraLight"/>
                        </w:rPr>
                        <w:t>7),</w:t>
                      </w:r>
                    </w:p>
                    <w:p w14:paraId="2960D4B0" w14:textId="77777777" w:rsidR="00346009" w:rsidRPr="0060045D" w:rsidRDefault="00346009" w:rsidP="003C2896">
                      <w:pPr>
                        <w:spacing w:after="120"/>
                        <w:rPr>
                          <w:rFonts w:ascii="Cascadia Code ExtraLight" w:hAnsi="Cascadia Code ExtraLight"/>
                        </w:rPr>
                      </w:pPr>
                      <w:r w:rsidRPr="0060045D">
                        <w:rPr>
                          <w:rFonts w:ascii="Cascadia Code ExtraLight" w:hAnsi="Cascadia Code ExtraLight"/>
                        </w:rPr>
                        <w:t xml:space="preserve">    </w:t>
                      </w:r>
                      <w:proofErr w:type="spellStart"/>
                      <w:r w:rsidRPr="0060045D">
                        <w:rPr>
                          <w:rFonts w:ascii="Cascadia Code ExtraLight" w:hAnsi="Cascadia Code ExtraLight"/>
                        </w:rPr>
                        <w:t>birth_date</w:t>
                      </w:r>
                      <w:proofErr w:type="spellEnd"/>
                      <w:r w:rsidRPr="0060045D">
                        <w:rPr>
                          <w:rFonts w:ascii="Cascadia Code ExtraLight" w:hAnsi="Cascadia Code ExtraLight"/>
                        </w:rPr>
                        <w:t xml:space="preserve"> DATE,</w:t>
                      </w:r>
                    </w:p>
                    <w:p w14:paraId="02CC34DD" w14:textId="77777777" w:rsidR="00346009" w:rsidRPr="0060045D" w:rsidRDefault="00346009" w:rsidP="003C2896">
                      <w:pPr>
                        <w:spacing w:after="120"/>
                        <w:rPr>
                          <w:rFonts w:ascii="Cascadia Code ExtraLight" w:hAnsi="Cascadia Code ExtraLight"/>
                        </w:rPr>
                      </w:pPr>
                      <w:r w:rsidRPr="0060045D">
                        <w:rPr>
                          <w:rFonts w:ascii="Cascadia Code ExtraLight" w:hAnsi="Cascadia Code ExtraLight"/>
                        </w:rPr>
                        <w:t xml:space="preserve">    </w:t>
                      </w:r>
                      <w:proofErr w:type="spellStart"/>
                      <w:r w:rsidRPr="0060045D">
                        <w:rPr>
                          <w:rFonts w:ascii="Cascadia Code ExtraLight" w:hAnsi="Cascadia Code ExtraLight"/>
                        </w:rPr>
                        <w:t>membership_end_date</w:t>
                      </w:r>
                      <w:proofErr w:type="spellEnd"/>
                      <w:r w:rsidRPr="0060045D">
                        <w:rPr>
                          <w:rFonts w:ascii="Cascadia Code ExtraLight" w:hAnsi="Cascadia Code ExtraLight"/>
                        </w:rPr>
                        <w:t xml:space="preserve"> DATE,</w:t>
                      </w:r>
                    </w:p>
                    <w:p w14:paraId="6F14BC5A" w14:textId="77777777" w:rsidR="00346009" w:rsidRPr="0060045D" w:rsidRDefault="00346009" w:rsidP="003C2896">
                      <w:pPr>
                        <w:spacing w:after="120"/>
                        <w:rPr>
                          <w:rFonts w:ascii="Cascadia Code ExtraLight" w:hAnsi="Cascadia Code ExtraLight"/>
                        </w:rPr>
                      </w:pPr>
                      <w:r w:rsidRPr="0060045D">
                        <w:rPr>
                          <w:rFonts w:ascii="Cascadia Code ExtraLight" w:hAnsi="Cascadia Code ExtraLight"/>
                        </w:rPr>
                        <w:t xml:space="preserve">    email </w:t>
                      </w:r>
                      <w:proofErr w:type="gramStart"/>
                      <w:r w:rsidRPr="0060045D">
                        <w:rPr>
                          <w:rFonts w:ascii="Cascadia Code ExtraLight" w:hAnsi="Cascadia Code ExtraLight"/>
                        </w:rPr>
                        <w:t>VARCHAR(</w:t>
                      </w:r>
                      <w:proofErr w:type="gramEnd"/>
                      <w:r w:rsidRPr="0060045D">
                        <w:rPr>
                          <w:rFonts w:ascii="Cascadia Code ExtraLight" w:hAnsi="Cascadia Code ExtraLight"/>
                        </w:rPr>
                        <w:t>255),</w:t>
                      </w:r>
                    </w:p>
                    <w:p w14:paraId="098AC023" w14:textId="77777777" w:rsidR="00346009" w:rsidRPr="0060045D" w:rsidRDefault="00346009" w:rsidP="003C2896">
                      <w:pPr>
                        <w:spacing w:after="120"/>
                        <w:rPr>
                          <w:rFonts w:ascii="Cascadia Code ExtraLight" w:hAnsi="Cascadia Code ExtraLight"/>
                        </w:rPr>
                      </w:pPr>
                      <w:r w:rsidRPr="0060045D">
                        <w:rPr>
                          <w:rFonts w:ascii="Cascadia Code ExtraLight" w:hAnsi="Cascadia Code ExtraLight"/>
                        </w:rPr>
                        <w:t xml:space="preserve">    </w:t>
                      </w:r>
                      <w:proofErr w:type="spellStart"/>
                      <w:r w:rsidRPr="0060045D">
                        <w:rPr>
                          <w:rFonts w:ascii="Cascadia Code ExtraLight" w:hAnsi="Cascadia Code ExtraLight"/>
                        </w:rPr>
                        <w:t>phone_number</w:t>
                      </w:r>
                      <w:proofErr w:type="spellEnd"/>
                      <w:r w:rsidRPr="0060045D">
                        <w:rPr>
                          <w:rFonts w:ascii="Cascadia Code ExtraLight" w:hAnsi="Cascadia Code ExtraLight"/>
                        </w:rPr>
                        <w:t xml:space="preserve"> </w:t>
                      </w:r>
                      <w:proofErr w:type="gramStart"/>
                      <w:r w:rsidRPr="0060045D">
                        <w:rPr>
                          <w:rFonts w:ascii="Cascadia Code ExtraLight" w:hAnsi="Cascadia Code ExtraLight"/>
                        </w:rPr>
                        <w:t>VARCHAR(</w:t>
                      </w:r>
                      <w:proofErr w:type="gramEnd"/>
                      <w:r w:rsidRPr="0060045D">
                        <w:rPr>
                          <w:rFonts w:ascii="Cascadia Code ExtraLight" w:hAnsi="Cascadia Code ExtraLight"/>
                        </w:rPr>
                        <w:t>255),</w:t>
                      </w:r>
                    </w:p>
                    <w:p w14:paraId="2AF9B770" w14:textId="77777777" w:rsidR="00346009" w:rsidRPr="0060045D" w:rsidRDefault="00346009" w:rsidP="003C2896">
                      <w:pPr>
                        <w:spacing w:after="120"/>
                        <w:rPr>
                          <w:rFonts w:ascii="Cascadia Code ExtraLight" w:hAnsi="Cascadia Code ExtraLight"/>
                        </w:rPr>
                      </w:pPr>
                      <w:r w:rsidRPr="0060045D">
                        <w:rPr>
                          <w:rFonts w:ascii="Cascadia Code ExtraLight" w:hAnsi="Cascadia Code ExtraLight"/>
                        </w:rPr>
                        <w:t xml:space="preserve">    </w:t>
                      </w:r>
                      <w:proofErr w:type="spellStart"/>
                      <w:r w:rsidRPr="0060045D">
                        <w:rPr>
                          <w:rFonts w:ascii="Cascadia Code ExtraLight" w:hAnsi="Cascadia Code ExtraLight"/>
                        </w:rPr>
                        <w:t>password</w:t>
                      </w:r>
                      <w:proofErr w:type="spellEnd"/>
                      <w:r w:rsidRPr="0060045D">
                        <w:rPr>
                          <w:rFonts w:ascii="Cascadia Code ExtraLight" w:hAnsi="Cascadia Code ExtraLight"/>
                        </w:rPr>
                        <w:t xml:space="preserve"> </w:t>
                      </w:r>
                      <w:proofErr w:type="gramStart"/>
                      <w:r w:rsidRPr="0060045D">
                        <w:rPr>
                          <w:rFonts w:ascii="Cascadia Code ExtraLight" w:hAnsi="Cascadia Code ExtraLight"/>
                        </w:rPr>
                        <w:t>VARCHAR(</w:t>
                      </w:r>
                      <w:proofErr w:type="gramEnd"/>
                      <w:r w:rsidRPr="0060045D">
                        <w:rPr>
                          <w:rFonts w:ascii="Cascadia Code ExtraLight" w:hAnsi="Cascadia Code ExtraLight"/>
                        </w:rPr>
                        <w:t>255),</w:t>
                      </w:r>
                    </w:p>
                    <w:p w14:paraId="48FF0A6B" w14:textId="77777777" w:rsidR="00346009" w:rsidRPr="0060045D" w:rsidRDefault="00346009" w:rsidP="003C2896">
                      <w:pPr>
                        <w:spacing w:after="120"/>
                        <w:rPr>
                          <w:rFonts w:ascii="Cascadia Code ExtraLight" w:hAnsi="Cascadia Code ExtraLight"/>
                        </w:rPr>
                      </w:pPr>
                      <w:r w:rsidRPr="0060045D">
                        <w:rPr>
                          <w:rFonts w:ascii="Cascadia Code ExtraLight" w:hAnsi="Cascadia Code ExtraLight"/>
                        </w:rPr>
                        <w:t xml:space="preserve">    </w:t>
                      </w:r>
                      <w:proofErr w:type="spellStart"/>
                      <w:r w:rsidRPr="0060045D">
                        <w:rPr>
                          <w:rFonts w:ascii="Cascadia Code ExtraLight" w:hAnsi="Cascadia Code ExtraLight"/>
                        </w:rPr>
                        <w:t>birth_place</w:t>
                      </w:r>
                      <w:proofErr w:type="spellEnd"/>
                      <w:r w:rsidRPr="0060045D">
                        <w:rPr>
                          <w:rFonts w:ascii="Cascadia Code ExtraLight" w:hAnsi="Cascadia Code ExtraLight"/>
                        </w:rPr>
                        <w:t xml:space="preserve"> </w:t>
                      </w:r>
                      <w:proofErr w:type="gramStart"/>
                      <w:r w:rsidRPr="0060045D">
                        <w:rPr>
                          <w:rFonts w:ascii="Cascadia Code ExtraLight" w:hAnsi="Cascadia Code ExtraLight"/>
                        </w:rPr>
                        <w:t>VARCHAR(</w:t>
                      </w:r>
                      <w:proofErr w:type="gramEnd"/>
                      <w:r w:rsidRPr="0060045D">
                        <w:rPr>
                          <w:rFonts w:ascii="Cascadia Code ExtraLight" w:hAnsi="Cascadia Code ExtraLight"/>
                        </w:rPr>
                        <w:t>255),</w:t>
                      </w:r>
                    </w:p>
                    <w:p w14:paraId="7B3F96B1" w14:textId="77777777" w:rsidR="00346009" w:rsidRPr="0060045D" w:rsidRDefault="00346009" w:rsidP="003C2896">
                      <w:pPr>
                        <w:spacing w:after="120"/>
                        <w:rPr>
                          <w:rFonts w:ascii="Cascadia Code ExtraLight" w:hAnsi="Cascadia Code ExtraLight"/>
                        </w:rPr>
                      </w:pPr>
                      <w:r w:rsidRPr="0060045D">
                        <w:rPr>
                          <w:rFonts w:ascii="Cascadia Code ExtraLight" w:hAnsi="Cascadia Code ExtraLight"/>
                        </w:rPr>
                        <w:t xml:space="preserve">    </w:t>
                      </w:r>
                      <w:proofErr w:type="spellStart"/>
                      <w:r w:rsidRPr="0060045D">
                        <w:rPr>
                          <w:rFonts w:ascii="Cascadia Code ExtraLight" w:hAnsi="Cascadia Code ExtraLight"/>
                        </w:rPr>
                        <w:t>address</w:t>
                      </w:r>
                      <w:proofErr w:type="spellEnd"/>
                      <w:r w:rsidRPr="0060045D">
                        <w:rPr>
                          <w:rFonts w:ascii="Cascadia Code ExtraLight" w:hAnsi="Cascadia Code ExtraLight"/>
                        </w:rPr>
                        <w:t xml:space="preserve"> </w:t>
                      </w:r>
                      <w:proofErr w:type="gramStart"/>
                      <w:r w:rsidRPr="0060045D">
                        <w:rPr>
                          <w:rFonts w:ascii="Cascadia Code ExtraLight" w:hAnsi="Cascadia Code ExtraLight"/>
                        </w:rPr>
                        <w:t>VARCHAR(</w:t>
                      </w:r>
                      <w:proofErr w:type="gramEnd"/>
                      <w:r w:rsidRPr="0060045D">
                        <w:rPr>
                          <w:rFonts w:ascii="Cascadia Code ExtraLight" w:hAnsi="Cascadia Code ExtraLight"/>
                        </w:rPr>
                        <w:t>255),</w:t>
                      </w:r>
                    </w:p>
                    <w:p w14:paraId="5184ECC0" w14:textId="77777777" w:rsidR="00346009" w:rsidRPr="0060045D" w:rsidRDefault="00346009" w:rsidP="003C2896">
                      <w:pPr>
                        <w:spacing w:after="120"/>
                        <w:rPr>
                          <w:rFonts w:ascii="Cascadia Code ExtraLight" w:hAnsi="Cascadia Code ExtraLight"/>
                        </w:rPr>
                      </w:pPr>
                      <w:r w:rsidRPr="0060045D">
                        <w:rPr>
                          <w:rFonts w:ascii="Cascadia Code ExtraLight" w:hAnsi="Cascadia Code ExtraLight"/>
                        </w:rPr>
                        <w:t xml:space="preserve">    </w:t>
                      </w:r>
                      <w:proofErr w:type="spellStart"/>
                      <w:r w:rsidRPr="0060045D">
                        <w:rPr>
                          <w:rFonts w:ascii="Cascadia Code ExtraLight" w:hAnsi="Cascadia Code ExtraLight"/>
                        </w:rPr>
                        <w:t>mother_maiden_name</w:t>
                      </w:r>
                      <w:proofErr w:type="spellEnd"/>
                      <w:r w:rsidRPr="0060045D">
                        <w:rPr>
                          <w:rFonts w:ascii="Cascadia Code ExtraLight" w:hAnsi="Cascadia Code ExtraLight"/>
                        </w:rPr>
                        <w:t xml:space="preserve"> </w:t>
                      </w:r>
                      <w:proofErr w:type="gramStart"/>
                      <w:r w:rsidRPr="0060045D">
                        <w:rPr>
                          <w:rFonts w:ascii="Cascadia Code ExtraLight" w:hAnsi="Cascadia Code ExtraLight"/>
                        </w:rPr>
                        <w:t>VARCHAR(</w:t>
                      </w:r>
                      <w:proofErr w:type="gramEnd"/>
                      <w:r w:rsidRPr="0060045D">
                        <w:rPr>
                          <w:rFonts w:ascii="Cascadia Code ExtraLight" w:hAnsi="Cascadia Code ExtraLight"/>
                        </w:rPr>
                        <w:t>255),</w:t>
                      </w:r>
                    </w:p>
                    <w:p w14:paraId="737B63AE" w14:textId="77777777" w:rsidR="00346009" w:rsidRPr="0060045D" w:rsidRDefault="00346009" w:rsidP="003C2896">
                      <w:pPr>
                        <w:spacing w:after="120"/>
                        <w:rPr>
                          <w:rFonts w:ascii="Cascadia Code ExtraLight" w:hAnsi="Cascadia Code ExtraLight"/>
                        </w:rPr>
                      </w:pPr>
                      <w:r w:rsidRPr="0060045D">
                        <w:rPr>
                          <w:rFonts w:ascii="Cascadia Code ExtraLight" w:hAnsi="Cascadia Code ExtraLight"/>
                        </w:rPr>
                        <w:t xml:space="preserve">    </w:t>
                      </w:r>
                      <w:proofErr w:type="spellStart"/>
                      <w:r w:rsidRPr="0060045D">
                        <w:rPr>
                          <w:rFonts w:ascii="Cascadia Code ExtraLight" w:hAnsi="Cascadia Code ExtraLight"/>
                        </w:rPr>
                        <w:t>active</w:t>
                      </w:r>
                      <w:proofErr w:type="spellEnd"/>
                      <w:r w:rsidRPr="0060045D">
                        <w:rPr>
                          <w:rFonts w:ascii="Cascadia Code ExtraLight" w:hAnsi="Cascadia Code ExtraLight"/>
                        </w:rPr>
                        <w:t xml:space="preserve"> BOOLEAN</w:t>
                      </w:r>
                    </w:p>
                    <w:p w14:paraId="5FABF38F" w14:textId="77777777" w:rsidR="00346009" w:rsidRPr="000A6D10" w:rsidRDefault="00346009" w:rsidP="003C2896">
                      <w:pPr>
                        <w:spacing w:after="120"/>
                        <w:rPr>
                          <w:rFonts w:ascii="Cascadia Code ExtraLight" w:hAnsi="Cascadia Code ExtraLight"/>
                        </w:rPr>
                      </w:pPr>
                      <w:r w:rsidRPr="0060045D">
                        <w:rPr>
                          <w:rFonts w:ascii="Cascadia Code ExtraLight" w:hAnsi="Cascadia Code ExtraLight"/>
                        </w:rPr>
                        <w:t>);</w:t>
                      </w:r>
                    </w:p>
                  </w:txbxContent>
                </v:textbox>
                <w10:wrap type="square" anchorx="margin" anchory="margin"/>
              </v:shape>
            </w:pict>
          </mc:Fallback>
        </mc:AlternateContent>
      </w:r>
      <w:r w:rsidRPr="009661B9">
        <w:t>SQL parancs</w:t>
      </w:r>
    </w:p>
    <w:p w14:paraId="16D04FE8" w14:textId="77777777" w:rsidR="003C2896" w:rsidRPr="009661B9" w:rsidRDefault="003C2896" w:rsidP="00CB09F6">
      <w:pPr>
        <w:pStyle w:val="Cmsor4"/>
      </w:pPr>
      <w:bookmarkStart w:id="63" w:name="_Toc194844956"/>
      <w:r w:rsidRPr="009661B9">
        <w:t>A „</w:t>
      </w:r>
      <w:proofErr w:type="spellStart"/>
      <w:r w:rsidRPr="009661B9">
        <w:t>reservation</w:t>
      </w:r>
      <w:proofErr w:type="spellEnd"/>
      <w:r w:rsidRPr="009661B9">
        <w:t>” tábla</w:t>
      </w:r>
      <w:bookmarkEnd w:id="63"/>
    </w:p>
    <w:p w14:paraId="5096273C" w14:textId="77777777" w:rsidR="003C2896" w:rsidRPr="009661B9" w:rsidRDefault="003C2896" w:rsidP="003C2896">
      <w:pPr>
        <w:spacing w:before="120"/>
        <w:jc w:val="both"/>
      </w:pPr>
      <w:r w:rsidRPr="009661B9">
        <w:t>A „</w:t>
      </w:r>
      <w:proofErr w:type="spellStart"/>
      <w:r w:rsidRPr="009661B9">
        <w:t>reservation</w:t>
      </w:r>
      <w:proofErr w:type="spellEnd"/>
      <w:r w:rsidRPr="009661B9">
        <w:t xml:space="preserve">” tábla tárolja az aktuális előjegyzéseket, több-több kapcsolatú kapcsolótáblában, néhány művelet könnyítése érdekeben kapott egy egyedi azonosítót is. </w:t>
      </w:r>
    </w:p>
    <w:p w14:paraId="2B6C0C3A" w14:textId="77777777" w:rsidR="003C2896" w:rsidRPr="009661B9" w:rsidRDefault="003C2896" w:rsidP="003C2896">
      <w:pPr>
        <w:spacing w:before="120"/>
      </w:pPr>
      <w:r w:rsidRPr="009661B9">
        <w:t>Szerkezet</w:t>
      </w:r>
    </w:p>
    <w:tbl>
      <w:tblPr>
        <w:tblStyle w:val="Rcsostblzat"/>
        <w:tblW w:w="0" w:type="auto"/>
        <w:tblLook w:val="04A0" w:firstRow="1" w:lastRow="0" w:firstColumn="1" w:lastColumn="0" w:noHBand="0" w:noVBand="1"/>
      </w:tblPr>
      <w:tblGrid>
        <w:gridCol w:w="1691"/>
        <w:gridCol w:w="1383"/>
        <w:gridCol w:w="3553"/>
        <w:gridCol w:w="1676"/>
      </w:tblGrid>
      <w:tr w:rsidR="003C2896" w:rsidRPr="009661B9" w14:paraId="317ED7B2" w14:textId="77777777" w:rsidTr="00346009">
        <w:tc>
          <w:tcPr>
            <w:tcW w:w="1696" w:type="dxa"/>
            <w:vAlign w:val="center"/>
          </w:tcPr>
          <w:p w14:paraId="6B1DE855" w14:textId="77777777" w:rsidR="003C2896" w:rsidRPr="009661B9" w:rsidRDefault="003C2896" w:rsidP="00346009">
            <w:pPr>
              <w:jc w:val="center"/>
            </w:pPr>
            <w:r w:rsidRPr="009661B9">
              <w:t>Mező neve</w:t>
            </w:r>
          </w:p>
        </w:tc>
        <w:tc>
          <w:tcPr>
            <w:tcW w:w="1418" w:type="dxa"/>
            <w:vAlign w:val="center"/>
          </w:tcPr>
          <w:p w14:paraId="7566E7DB" w14:textId="77777777" w:rsidR="003C2896" w:rsidRPr="009661B9" w:rsidRDefault="003C2896" w:rsidP="00346009">
            <w:pPr>
              <w:jc w:val="center"/>
            </w:pPr>
            <w:r w:rsidRPr="009661B9">
              <w:t>Mező típusa</w:t>
            </w:r>
          </w:p>
        </w:tc>
        <w:tc>
          <w:tcPr>
            <w:tcW w:w="3685" w:type="dxa"/>
            <w:vAlign w:val="center"/>
          </w:tcPr>
          <w:p w14:paraId="07D9BAD1" w14:textId="77777777" w:rsidR="003C2896" w:rsidRPr="009661B9" w:rsidRDefault="003C2896" w:rsidP="00346009">
            <w:pPr>
              <w:jc w:val="center"/>
            </w:pPr>
            <w:r w:rsidRPr="009661B9">
              <w:t>Leírás</w:t>
            </w:r>
          </w:p>
        </w:tc>
        <w:tc>
          <w:tcPr>
            <w:tcW w:w="1694" w:type="dxa"/>
            <w:vAlign w:val="center"/>
          </w:tcPr>
          <w:p w14:paraId="46E099F3" w14:textId="77777777" w:rsidR="003C2896" w:rsidRPr="009661B9" w:rsidRDefault="003C2896" w:rsidP="00346009">
            <w:pPr>
              <w:jc w:val="center"/>
            </w:pPr>
            <w:r w:rsidRPr="009661B9">
              <w:t>Kulcs/index</w:t>
            </w:r>
          </w:p>
        </w:tc>
      </w:tr>
      <w:tr w:rsidR="003C2896" w:rsidRPr="009661B9" w14:paraId="280A068F" w14:textId="77777777" w:rsidTr="00346009">
        <w:tc>
          <w:tcPr>
            <w:tcW w:w="1696" w:type="dxa"/>
            <w:vAlign w:val="center"/>
          </w:tcPr>
          <w:p w14:paraId="6A258806" w14:textId="77777777" w:rsidR="003C2896" w:rsidRPr="009661B9" w:rsidRDefault="003C2896" w:rsidP="00346009">
            <w:proofErr w:type="spellStart"/>
            <w:r w:rsidRPr="009661B9">
              <w:t>reservation_id</w:t>
            </w:r>
            <w:proofErr w:type="spellEnd"/>
          </w:p>
        </w:tc>
        <w:tc>
          <w:tcPr>
            <w:tcW w:w="1418" w:type="dxa"/>
            <w:vAlign w:val="center"/>
          </w:tcPr>
          <w:p w14:paraId="3CE04F82" w14:textId="77777777" w:rsidR="003C2896" w:rsidRPr="009661B9" w:rsidRDefault="003C2896" w:rsidP="00346009">
            <w:pPr>
              <w:jc w:val="center"/>
            </w:pPr>
            <w:r w:rsidRPr="009661B9">
              <w:t>INT</w:t>
            </w:r>
          </w:p>
        </w:tc>
        <w:tc>
          <w:tcPr>
            <w:tcW w:w="3685" w:type="dxa"/>
            <w:vAlign w:val="center"/>
          </w:tcPr>
          <w:p w14:paraId="0456F556" w14:textId="77777777" w:rsidR="003C2896" w:rsidRPr="009661B9" w:rsidRDefault="003C2896" w:rsidP="00346009">
            <w:r w:rsidRPr="009661B9">
              <w:t>Az előjegyzés egyedi azonosítója</w:t>
            </w:r>
          </w:p>
        </w:tc>
        <w:tc>
          <w:tcPr>
            <w:tcW w:w="1694" w:type="dxa"/>
            <w:vAlign w:val="center"/>
          </w:tcPr>
          <w:p w14:paraId="170EA62F" w14:textId="77777777" w:rsidR="003C2896" w:rsidRPr="009661B9" w:rsidRDefault="003C2896" w:rsidP="00346009">
            <w:pPr>
              <w:jc w:val="center"/>
            </w:pPr>
            <w:proofErr w:type="spellStart"/>
            <w:r w:rsidRPr="009661B9">
              <w:t>primary</w:t>
            </w:r>
            <w:proofErr w:type="spellEnd"/>
            <w:r w:rsidRPr="009661B9">
              <w:t xml:space="preserve"> </w:t>
            </w:r>
            <w:proofErr w:type="spellStart"/>
            <w:r w:rsidRPr="009661B9">
              <w:t>key</w:t>
            </w:r>
            <w:proofErr w:type="spellEnd"/>
          </w:p>
        </w:tc>
      </w:tr>
      <w:tr w:rsidR="003C2896" w:rsidRPr="009661B9" w14:paraId="04C23707" w14:textId="77777777" w:rsidTr="00346009">
        <w:tc>
          <w:tcPr>
            <w:tcW w:w="1696" w:type="dxa"/>
            <w:vAlign w:val="center"/>
          </w:tcPr>
          <w:p w14:paraId="23AA593E" w14:textId="77777777" w:rsidR="003C2896" w:rsidRPr="009661B9" w:rsidRDefault="003C2896" w:rsidP="00346009">
            <w:proofErr w:type="spellStart"/>
            <w:r w:rsidRPr="009661B9">
              <w:t>user_id</w:t>
            </w:r>
            <w:proofErr w:type="spellEnd"/>
          </w:p>
        </w:tc>
        <w:tc>
          <w:tcPr>
            <w:tcW w:w="1418" w:type="dxa"/>
            <w:vAlign w:val="center"/>
          </w:tcPr>
          <w:p w14:paraId="592E6954" w14:textId="77777777" w:rsidR="003C2896" w:rsidRPr="009661B9" w:rsidRDefault="003C2896" w:rsidP="00346009">
            <w:pPr>
              <w:jc w:val="center"/>
            </w:pPr>
            <w:r w:rsidRPr="009661B9">
              <w:t>INT</w:t>
            </w:r>
          </w:p>
        </w:tc>
        <w:tc>
          <w:tcPr>
            <w:tcW w:w="3685" w:type="dxa"/>
            <w:vAlign w:val="center"/>
          </w:tcPr>
          <w:p w14:paraId="648B9221" w14:textId="77777777" w:rsidR="003C2896" w:rsidRPr="009661B9" w:rsidRDefault="003C2896" w:rsidP="00346009">
            <w:r w:rsidRPr="009661B9">
              <w:t>A felhasználó egyedi azonosítója</w:t>
            </w:r>
          </w:p>
        </w:tc>
        <w:tc>
          <w:tcPr>
            <w:tcW w:w="1694" w:type="dxa"/>
            <w:vAlign w:val="center"/>
          </w:tcPr>
          <w:p w14:paraId="5971FB4A" w14:textId="77777777" w:rsidR="003C2896" w:rsidRPr="009661B9" w:rsidRDefault="003C2896" w:rsidP="00346009">
            <w:pPr>
              <w:jc w:val="center"/>
            </w:pPr>
            <w:proofErr w:type="spellStart"/>
            <w:r w:rsidRPr="009661B9">
              <w:t>foreign</w:t>
            </w:r>
            <w:proofErr w:type="spellEnd"/>
            <w:r w:rsidRPr="009661B9">
              <w:t xml:space="preserve"> </w:t>
            </w:r>
            <w:proofErr w:type="spellStart"/>
            <w:r w:rsidRPr="009661B9">
              <w:t>key</w:t>
            </w:r>
            <w:proofErr w:type="spellEnd"/>
          </w:p>
        </w:tc>
      </w:tr>
      <w:tr w:rsidR="003C2896" w:rsidRPr="009661B9" w14:paraId="5158772D" w14:textId="77777777" w:rsidTr="00346009">
        <w:tc>
          <w:tcPr>
            <w:tcW w:w="1696" w:type="dxa"/>
            <w:vAlign w:val="center"/>
          </w:tcPr>
          <w:p w14:paraId="29C5C5A9" w14:textId="77777777" w:rsidR="003C2896" w:rsidRPr="009661B9" w:rsidRDefault="003C2896" w:rsidP="00346009">
            <w:proofErr w:type="spellStart"/>
            <w:r w:rsidRPr="009661B9">
              <w:t>ISBN_id</w:t>
            </w:r>
            <w:proofErr w:type="spellEnd"/>
          </w:p>
        </w:tc>
        <w:tc>
          <w:tcPr>
            <w:tcW w:w="1418" w:type="dxa"/>
            <w:vAlign w:val="center"/>
          </w:tcPr>
          <w:p w14:paraId="233CAE20" w14:textId="77777777" w:rsidR="003C2896" w:rsidRPr="009661B9" w:rsidRDefault="003C2896" w:rsidP="00346009">
            <w:pPr>
              <w:jc w:val="center"/>
            </w:pPr>
            <w:r w:rsidRPr="009661B9">
              <w:t>INT</w:t>
            </w:r>
          </w:p>
        </w:tc>
        <w:tc>
          <w:tcPr>
            <w:tcW w:w="3685" w:type="dxa"/>
            <w:vAlign w:val="center"/>
          </w:tcPr>
          <w:p w14:paraId="69F0D146" w14:textId="77777777" w:rsidR="003C2896" w:rsidRPr="009661B9" w:rsidRDefault="003C2896" w:rsidP="00346009">
            <w:r w:rsidRPr="009661B9">
              <w:t>A könyvtípus egyedi azonosítója</w:t>
            </w:r>
          </w:p>
        </w:tc>
        <w:tc>
          <w:tcPr>
            <w:tcW w:w="1694" w:type="dxa"/>
            <w:vAlign w:val="center"/>
          </w:tcPr>
          <w:p w14:paraId="5699477D" w14:textId="77777777" w:rsidR="003C2896" w:rsidRPr="009661B9" w:rsidRDefault="003C2896" w:rsidP="00346009">
            <w:pPr>
              <w:jc w:val="center"/>
            </w:pPr>
            <w:proofErr w:type="spellStart"/>
            <w:r w:rsidRPr="009661B9">
              <w:t>foreign</w:t>
            </w:r>
            <w:proofErr w:type="spellEnd"/>
            <w:r w:rsidRPr="009661B9">
              <w:t xml:space="preserve"> </w:t>
            </w:r>
            <w:proofErr w:type="spellStart"/>
            <w:r w:rsidRPr="009661B9">
              <w:t>key</w:t>
            </w:r>
            <w:proofErr w:type="spellEnd"/>
          </w:p>
        </w:tc>
      </w:tr>
    </w:tbl>
    <w:p w14:paraId="49E0E159" w14:textId="77777777" w:rsidR="003C2896" w:rsidRPr="009661B9" w:rsidRDefault="003C2896" w:rsidP="003C2896">
      <w:pPr>
        <w:spacing w:before="120"/>
      </w:pPr>
      <w:r w:rsidRPr="009661B9">
        <w:rPr>
          <w:noProof/>
        </w:rPr>
        <mc:AlternateContent>
          <mc:Choice Requires="wps">
            <w:drawing>
              <wp:anchor distT="45720" distB="45720" distL="114300" distR="114300" simplePos="0" relativeHeight="251668480" behindDoc="0" locked="0" layoutInCell="1" allowOverlap="1" wp14:anchorId="5BDE3179" wp14:editId="64C34162">
                <wp:simplePos x="0" y="0"/>
                <wp:positionH relativeFrom="margin">
                  <wp:align>left</wp:align>
                </wp:positionH>
                <wp:positionV relativeFrom="paragraph">
                  <wp:posOffset>426720</wp:posOffset>
                </wp:positionV>
                <wp:extent cx="5384165" cy="1847850"/>
                <wp:effectExtent l="0" t="0" r="26035" b="19050"/>
                <wp:wrapSquare wrapText="bothSides"/>
                <wp:docPr id="9" name="Szövegdoboz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4165" cy="1847850"/>
                        </a:xfrm>
                        <a:prstGeom prst="rect">
                          <a:avLst/>
                        </a:prstGeom>
                        <a:solidFill>
                          <a:srgbClr val="FFFFFF"/>
                        </a:solidFill>
                        <a:ln w="9525">
                          <a:solidFill>
                            <a:srgbClr val="000000"/>
                          </a:solidFill>
                          <a:miter lim="800000"/>
                          <a:headEnd/>
                          <a:tailEnd/>
                        </a:ln>
                      </wps:spPr>
                      <wps:txbx>
                        <w:txbxContent>
                          <w:p w14:paraId="6CD09330" w14:textId="77777777" w:rsidR="00346009" w:rsidRPr="00F2755B" w:rsidRDefault="00346009" w:rsidP="003C2896">
                            <w:pPr>
                              <w:rPr>
                                <w:rFonts w:ascii="Cascadia Code ExtraLight" w:hAnsi="Cascadia Code ExtraLight"/>
                              </w:rPr>
                            </w:pPr>
                            <w:r w:rsidRPr="00F2755B">
                              <w:rPr>
                                <w:rFonts w:ascii="Cascadia Code ExtraLight" w:hAnsi="Cascadia Code ExtraLight"/>
                              </w:rPr>
                              <w:t xml:space="preserve">CREATE TABLE IF NOT EXISTS </w:t>
                            </w:r>
                            <w:proofErr w:type="spellStart"/>
                            <w:proofErr w:type="gramStart"/>
                            <w:r w:rsidRPr="00F2755B">
                              <w:rPr>
                                <w:rFonts w:ascii="Cascadia Code ExtraLight" w:hAnsi="Cascadia Code ExtraLight"/>
                              </w:rPr>
                              <w:t>reservation</w:t>
                            </w:r>
                            <w:proofErr w:type="spellEnd"/>
                            <w:r w:rsidRPr="00F2755B">
                              <w:rPr>
                                <w:rFonts w:ascii="Cascadia Code ExtraLight" w:hAnsi="Cascadia Code ExtraLight"/>
                              </w:rPr>
                              <w:t>(</w:t>
                            </w:r>
                            <w:proofErr w:type="gramEnd"/>
                          </w:p>
                          <w:p w14:paraId="18AB859C" w14:textId="77777777" w:rsidR="00346009" w:rsidRPr="00F2755B" w:rsidRDefault="00346009" w:rsidP="003C2896">
                            <w:pPr>
                              <w:rPr>
                                <w:rFonts w:ascii="Cascadia Code ExtraLight" w:hAnsi="Cascadia Code ExtraLight"/>
                              </w:rPr>
                            </w:pPr>
                            <w:r w:rsidRPr="00F2755B">
                              <w:rPr>
                                <w:rFonts w:ascii="Cascadia Code ExtraLight" w:hAnsi="Cascadia Code ExtraLight"/>
                              </w:rPr>
                              <w:t xml:space="preserve">    </w:t>
                            </w:r>
                            <w:proofErr w:type="spellStart"/>
                            <w:r w:rsidRPr="00F2755B">
                              <w:rPr>
                                <w:rFonts w:ascii="Cascadia Code ExtraLight" w:hAnsi="Cascadia Code ExtraLight"/>
                              </w:rPr>
                              <w:t>reservation_id</w:t>
                            </w:r>
                            <w:proofErr w:type="spellEnd"/>
                            <w:r w:rsidRPr="00F2755B">
                              <w:rPr>
                                <w:rFonts w:ascii="Cascadia Code ExtraLight" w:hAnsi="Cascadia Code ExtraLight"/>
                              </w:rPr>
                              <w:t xml:space="preserve"> INT AUTO_INCREMENT PRIMARY KEY,</w:t>
                            </w:r>
                          </w:p>
                          <w:p w14:paraId="07317E2D" w14:textId="77777777" w:rsidR="00346009" w:rsidRPr="00F2755B" w:rsidRDefault="00346009" w:rsidP="003C2896">
                            <w:pPr>
                              <w:rPr>
                                <w:rFonts w:ascii="Cascadia Code ExtraLight" w:hAnsi="Cascadia Code ExtraLight"/>
                              </w:rPr>
                            </w:pPr>
                            <w:r w:rsidRPr="00F2755B">
                              <w:rPr>
                                <w:rFonts w:ascii="Cascadia Code ExtraLight" w:hAnsi="Cascadia Code ExtraLight"/>
                              </w:rPr>
                              <w:t xml:space="preserve">    </w:t>
                            </w:r>
                            <w:proofErr w:type="spellStart"/>
                            <w:r w:rsidRPr="00F2755B">
                              <w:rPr>
                                <w:rFonts w:ascii="Cascadia Code ExtraLight" w:hAnsi="Cascadia Code ExtraLight"/>
                              </w:rPr>
                              <w:t>ISBN_id</w:t>
                            </w:r>
                            <w:proofErr w:type="spellEnd"/>
                            <w:r w:rsidRPr="00F2755B">
                              <w:rPr>
                                <w:rFonts w:ascii="Cascadia Code ExtraLight" w:hAnsi="Cascadia Code ExtraLight"/>
                              </w:rPr>
                              <w:t xml:space="preserve"> INT NOT NULL,</w:t>
                            </w:r>
                          </w:p>
                          <w:p w14:paraId="10C24949" w14:textId="77777777" w:rsidR="00346009" w:rsidRPr="00F2755B" w:rsidRDefault="00346009" w:rsidP="003C2896">
                            <w:pPr>
                              <w:rPr>
                                <w:rFonts w:ascii="Cascadia Code ExtraLight" w:hAnsi="Cascadia Code ExtraLight"/>
                              </w:rPr>
                            </w:pPr>
                            <w:r w:rsidRPr="00F2755B">
                              <w:rPr>
                                <w:rFonts w:ascii="Cascadia Code ExtraLight" w:hAnsi="Cascadia Code ExtraLight"/>
                              </w:rPr>
                              <w:t xml:space="preserve">    </w:t>
                            </w:r>
                            <w:proofErr w:type="spellStart"/>
                            <w:r w:rsidRPr="00F2755B">
                              <w:rPr>
                                <w:rFonts w:ascii="Cascadia Code ExtraLight" w:hAnsi="Cascadia Code ExtraLight"/>
                              </w:rPr>
                              <w:t>user_id</w:t>
                            </w:r>
                            <w:proofErr w:type="spellEnd"/>
                            <w:r w:rsidRPr="00F2755B">
                              <w:rPr>
                                <w:rFonts w:ascii="Cascadia Code ExtraLight" w:hAnsi="Cascadia Code ExtraLight"/>
                              </w:rPr>
                              <w:t xml:space="preserve"> INT NOT NULL,</w:t>
                            </w:r>
                          </w:p>
                          <w:p w14:paraId="08822D32" w14:textId="77777777" w:rsidR="00346009" w:rsidRPr="00F2755B" w:rsidRDefault="00346009" w:rsidP="003C2896">
                            <w:pPr>
                              <w:rPr>
                                <w:rFonts w:ascii="Cascadia Code ExtraLight" w:hAnsi="Cascadia Code ExtraLight"/>
                              </w:rPr>
                            </w:pPr>
                            <w:r w:rsidRPr="00F2755B">
                              <w:rPr>
                                <w:rFonts w:ascii="Cascadia Code ExtraLight" w:hAnsi="Cascadia Code ExtraLight"/>
                              </w:rPr>
                              <w:t xml:space="preserve">    FOREIGN KEY(</w:t>
                            </w:r>
                            <w:proofErr w:type="spellStart"/>
                            <w:r w:rsidRPr="00F2755B">
                              <w:rPr>
                                <w:rFonts w:ascii="Cascadia Code ExtraLight" w:hAnsi="Cascadia Code ExtraLight"/>
                              </w:rPr>
                              <w:t>ISBN_id</w:t>
                            </w:r>
                            <w:proofErr w:type="spellEnd"/>
                            <w:r w:rsidRPr="00F2755B">
                              <w:rPr>
                                <w:rFonts w:ascii="Cascadia Code ExtraLight" w:hAnsi="Cascadia Code ExtraLight"/>
                              </w:rPr>
                              <w:t xml:space="preserve">) REFERENCES </w:t>
                            </w:r>
                            <w:proofErr w:type="spellStart"/>
                            <w:proofErr w:type="gramStart"/>
                            <w:r w:rsidRPr="00F2755B">
                              <w:rPr>
                                <w:rFonts w:ascii="Cascadia Code ExtraLight" w:hAnsi="Cascadia Code ExtraLight"/>
                              </w:rPr>
                              <w:t>book</w:t>
                            </w:r>
                            <w:proofErr w:type="spellEnd"/>
                            <w:r w:rsidRPr="00F2755B">
                              <w:rPr>
                                <w:rFonts w:ascii="Cascadia Code ExtraLight" w:hAnsi="Cascadia Code ExtraLight"/>
                              </w:rPr>
                              <w:t>(</w:t>
                            </w:r>
                            <w:proofErr w:type="spellStart"/>
                            <w:proofErr w:type="gramEnd"/>
                            <w:r w:rsidRPr="00F2755B">
                              <w:rPr>
                                <w:rFonts w:ascii="Cascadia Code ExtraLight" w:hAnsi="Cascadia Code ExtraLight"/>
                              </w:rPr>
                              <w:t>ISBN_id</w:t>
                            </w:r>
                            <w:proofErr w:type="spellEnd"/>
                            <w:r w:rsidRPr="00F2755B">
                              <w:rPr>
                                <w:rFonts w:ascii="Cascadia Code ExtraLight" w:hAnsi="Cascadia Code ExtraLight"/>
                              </w:rPr>
                              <w:t>),</w:t>
                            </w:r>
                          </w:p>
                          <w:p w14:paraId="050C8912" w14:textId="77777777" w:rsidR="00346009" w:rsidRPr="00F2755B" w:rsidRDefault="00346009" w:rsidP="003C2896">
                            <w:pPr>
                              <w:rPr>
                                <w:rFonts w:ascii="Cascadia Code ExtraLight" w:hAnsi="Cascadia Code ExtraLight"/>
                              </w:rPr>
                            </w:pPr>
                            <w:r w:rsidRPr="00F2755B">
                              <w:rPr>
                                <w:rFonts w:ascii="Cascadia Code ExtraLight" w:hAnsi="Cascadia Code ExtraLight"/>
                              </w:rPr>
                              <w:t xml:space="preserve">    FOREIGN </w:t>
                            </w:r>
                            <w:proofErr w:type="gramStart"/>
                            <w:r w:rsidRPr="00F2755B">
                              <w:rPr>
                                <w:rFonts w:ascii="Cascadia Code ExtraLight" w:hAnsi="Cascadia Code ExtraLight"/>
                              </w:rPr>
                              <w:t>KEY(</w:t>
                            </w:r>
                            <w:proofErr w:type="spellStart"/>
                            <w:proofErr w:type="gramEnd"/>
                            <w:r w:rsidRPr="00F2755B">
                              <w:rPr>
                                <w:rFonts w:ascii="Cascadia Code ExtraLight" w:hAnsi="Cascadia Code ExtraLight"/>
                              </w:rPr>
                              <w:t>user_id</w:t>
                            </w:r>
                            <w:proofErr w:type="spellEnd"/>
                            <w:r w:rsidRPr="00F2755B">
                              <w:rPr>
                                <w:rFonts w:ascii="Cascadia Code ExtraLight" w:hAnsi="Cascadia Code ExtraLight"/>
                              </w:rPr>
                              <w:t xml:space="preserve">) REFERENCES </w:t>
                            </w:r>
                            <w:proofErr w:type="spellStart"/>
                            <w:r w:rsidRPr="00F2755B">
                              <w:rPr>
                                <w:rFonts w:ascii="Cascadia Code ExtraLight" w:hAnsi="Cascadia Code ExtraLight"/>
                              </w:rPr>
                              <w:t>users</w:t>
                            </w:r>
                            <w:proofErr w:type="spellEnd"/>
                            <w:r w:rsidRPr="00F2755B">
                              <w:rPr>
                                <w:rFonts w:ascii="Cascadia Code ExtraLight" w:hAnsi="Cascadia Code ExtraLight"/>
                              </w:rPr>
                              <w:t>(</w:t>
                            </w:r>
                            <w:proofErr w:type="spellStart"/>
                            <w:r w:rsidRPr="00F2755B">
                              <w:rPr>
                                <w:rFonts w:ascii="Cascadia Code ExtraLight" w:hAnsi="Cascadia Code ExtraLight"/>
                              </w:rPr>
                              <w:t>user_id</w:t>
                            </w:r>
                            <w:proofErr w:type="spellEnd"/>
                            <w:r w:rsidRPr="00F2755B">
                              <w:rPr>
                                <w:rFonts w:ascii="Cascadia Code ExtraLight" w:hAnsi="Cascadia Code ExtraLight"/>
                              </w:rPr>
                              <w:t>)</w:t>
                            </w:r>
                          </w:p>
                          <w:p w14:paraId="4CF329F7" w14:textId="77777777" w:rsidR="00346009" w:rsidRPr="00F2755B" w:rsidRDefault="00346009" w:rsidP="003C2896">
                            <w:pPr>
                              <w:rPr>
                                <w:rFonts w:ascii="Cascadia Code ExtraLight" w:hAnsi="Cascadia Code ExtraLight"/>
                              </w:rPr>
                            </w:pPr>
                            <w:r w:rsidRPr="00F2755B">
                              <w:rPr>
                                <w:rFonts w:ascii="Cascadia Code ExtraLight" w:hAnsi="Cascadia Code ExtraLight"/>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DE3179" id="Szövegdoboz 9" o:spid="_x0000_s1041" type="#_x0000_t202" style="position:absolute;margin-left:0;margin-top:33.6pt;width:423.95pt;height:145.5pt;z-index:25166848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">
                <v:textbox>
                  <w:txbxContent>
                    <w:p w14:paraId="6CD09330" w14:textId="77777777" w:rsidR="00346009" w:rsidRPr="00F2755B" w:rsidRDefault="00346009" w:rsidP="003C2896">
                      <w:pPr>
                        <w:rPr>
                          <w:rFonts w:ascii="Cascadia Code ExtraLight" w:hAnsi="Cascadia Code ExtraLight"/>
                        </w:rPr>
                      </w:pPr>
                      <w:r w:rsidRPr="00F2755B">
                        <w:rPr>
                          <w:rFonts w:ascii="Cascadia Code ExtraLight" w:hAnsi="Cascadia Code ExtraLight"/>
                        </w:rPr>
                        <w:t xml:space="preserve">CREATE TABLE IF NOT EXISTS </w:t>
                      </w:r>
                      <w:proofErr w:type="spellStart"/>
                      <w:proofErr w:type="gramStart"/>
                      <w:r w:rsidRPr="00F2755B">
                        <w:rPr>
                          <w:rFonts w:ascii="Cascadia Code ExtraLight" w:hAnsi="Cascadia Code ExtraLight"/>
                        </w:rPr>
                        <w:t>reservation</w:t>
                      </w:r>
                      <w:proofErr w:type="spellEnd"/>
                      <w:r w:rsidRPr="00F2755B">
                        <w:rPr>
                          <w:rFonts w:ascii="Cascadia Code ExtraLight" w:hAnsi="Cascadia Code ExtraLight"/>
                        </w:rPr>
                        <w:t>(</w:t>
                      </w:r>
                      <w:proofErr w:type="gramEnd"/>
                    </w:p>
                    <w:p w14:paraId="18AB859C" w14:textId="77777777" w:rsidR="00346009" w:rsidRPr="00F2755B" w:rsidRDefault="00346009" w:rsidP="003C2896">
                      <w:pPr>
                        <w:rPr>
                          <w:rFonts w:ascii="Cascadia Code ExtraLight" w:hAnsi="Cascadia Code ExtraLight"/>
                        </w:rPr>
                      </w:pPr>
                      <w:r w:rsidRPr="00F2755B">
                        <w:rPr>
                          <w:rFonts w:ascii="Cascadia Code ExtraLight" w:hAnsi="Cascadia Code ExtraLight"/>
                        </w:rPr>
                        <w:t xml:space="preserve">    </w:t>
                      </w:r>
                      <w:proofErr w:type="spellStart"/>
                      <w:r w:rsidRPr="00F2755B">
                        <w:rPr>
                          <w:rFonts w:ascii="Cascadia Code ExtraLight" w:hAnsi="Cascadia Code ExtraLight"/>
                        </w:rPr>
                        <w:t>reservation_id</w:t>
                      </w:r>
                      <w:proofErr w:type="spellEnd"/>
                      <w:r w:rsidRPr="00F2755B">
                        <w:rPr>
                          <w:rFonts w:ascii="Cascadia Code ExtraLight" w:hAnsi="Cascadia Code ExtraLight"/>
                        </w:rPr>
                        <w:t xml:space="preserve"> INT AUTO_INCREMENT PRIMARY KEY,</w:t>
                      </w:r>
                    </w:p>
                    <w:p w14:paraId="07317E2D" w14:textId="77777777" w:rsidR="00346009" w:rsidRPr="00F2755B" w:rsidRDefault="00346009" w:rsidP="003C2896">
                      <w:pPr>
                        <w:rPr>
                          <w:rFonts w:ascii="Cascadia Code ExtraLight" w:hAnsi="Cascadia Code ExtraLight"/>
                        </w:rPr>
                      </w:pPr>
                      <w:r w:rsidRPr="00F2755B">
                        <w:rPr>
                          <w:rFonts w:ascii="Cascadia Code ExtraLight" w:hAnsi="Cascadia Code ExtraLight"/>
                        </w:rPr>
                        <w:t xml:space="preserve">    </w:t>
                      </w:r>
                      <w:proofErr w:type="spellStart"/>
                      <w:r w:rsidRPr="00F2755B">
                        <w:rPr>
                          <w:rFonts w:ascii="Cascadia Code ExtraLight" w:hAnsi="Cascadia Code ExtraLight"/>
                        </w:rPr>
                        <w:t>ISBN_id</w:t>
                      </w:r>
                      <w:proofErr w:type="spellEnd"/>
                      <w:r w:rsidRPr="00F2755B">
                        <w:rPr>
                          <w:rFonts w:ascii="Cascadia Code ExtraLight" w:hAnsi="Cascadia Code ExtraLight"/>
                        </w:rPr>
                        <w:t xml:space="preserve"> INT NOT NULL,</w:t>
                      </w:r>
                    </w:p>
                    <w:p w14:paraId="10C24949" w14:textId="77777777" w:rsidR="00346009" w:rsidRPr="00F2755B" w:rsidRDefault="00346009" w:rsidP="003C2896">
                      <w:pPr>
                        <w:rPr>
                          <w:rFonts w:ascii="Cascadia Code ExtraLight" w:hAnsi="Cascadia Code ExtraLight"/>
                        </w:rPr>
                      </w:pPr>
                      <w:r w:rsidRPr="00F2755B">
                        <w:rPr>
                          <w:rFonts w:ascii="Cascadia Code ExtraLight" w:hAnsi="Cascadia Code ExtraLight"/>
                        </w:rPr>
                        <w:t xml:space="preserve">    </w:t>
                      </w:r>
                      <w:proofErr w:type="spellStart"/>
                      <w:r w:rsidRPr="00F2755B">
                        <w:rPr>
                          <w:rFonts w:ascii="Cascadia Code ExtraLight" w:hAnsi="Cascadia Code ExtraLight"/>
                        </w:rPr>
                        <w:t>user_id</w:t>
                      </w:r>
                      <w:proofErr w:type="spellEnd"/>
                      <w:r w:rsidRPr="00F2755B">
                        <w:rPr>
                          <w:rFonts w:ascii="Cascadia Code ExtraLight" w:hAnsi="Cascadia Code ExtraLight"/>
                        </w:rPr>
                        <w:t xml:space="preserve"> INT NOT NULL,</w:t>
                      </w:r>
                    </w:p>
                    <w:p w14:paraId="08822D32" w14:textId="77777777" w:rsidR="00346009" w:rsidRPr="00F2755B" w:rsidRDefault="00346009" w:rsidP="003C2896">
                      <w:pPr>
                        <w:rPr>
                          <w:rFonts w:ascii="Cascadia Code ExtraLight" w:hAnsi="Cascadia Code ExtraLight"/>
                        </w:rPr>
                      </w:pPr>
                      <w:r w:rsidRPr="00F2755B">
                        <w:rPr>
                          <w:rFonts w:ascii="Cascadia Code ExtraLight" w:hAnsi="Cascadia Code ExtraLight"/>
                        </w:rPr>
                        <w:t xml:space="preserve">    FOREIGN KEY(</w:t>
                      </w:r>
                      <w:proofErr w:type="spellStart"/>
                      <w:r w:rsidRPr="00F2755B">
                        <w:rPr>
                          <w:rFonts w:ascii="Cascadia Code ExtraLight" w:hAnsi="Cascadia Code ExtraLight"/>
                        </w:rPr>
                        <w:t>ISBN_id</w:t>
                      </w:r>
                      <w:proofErr w:type="spellEnd"/>
                      <w:r w:rsidRPr="00F2755B">
                        <w:rPr>
                          <w:rFonts w:ascii="Cascadia Code ExtraLight" w:hAnsi="Cascadia Code ExtraLight"/>
                        </w:rPr>
                        <w:t xml:space="preserve">) REFERENCES </w:t>
                      </w:r>
                      <w:proofErr w:type="spellStart"/>
                      <w:proofErr w:type="gramStart"/>
                      <w:r w:rsidRPr="00F2755B">
                        <w:rPr>
                          <w:rFonts w:ascii="Cascadia Code ExtraLight" w:hAnsi="Cascadia Code ExtraLight"/>
                        </w:rPr>
                        <w:t>book</w:t>
                      </w:r>
                      <w:proofErr w:type="spellEnd"/>
                      <w:r w:rsidRPr="00F2755B">
                        <w:rPr>
                          <w:rFonts w:ascii="Cascadia Code ExtraLight" w:hAnsi="Cascadia Code ExtraLight"/>
                        </w:rPr>
                        <w:t>(</w:t>
                      </w:r>
                      <w:proofErr w:type="spellStart"/>
                      <w:proofErr w:type="gramEnd"/>
                      <w:r w:rsidRPr="00F2755B">
                        <w:rPr>
                          <w:rFonts w:ascii="Cascadia Code ExtraLight" w:hAnsi="Cascadia Code ExtraLight"/>
                        </w:rPr>
                        <w:t>ISBN_id</w:t>
                      </w:r>
                      <w:proofErr w:type="spellEnd"/>
                      <w:r w:rsidRPr="00F2755B">
                        <w:rPr>
                          <w:rFonts w:ascii="Cascadia Code ExtraLight" w:hAnsi="Cascadia Code ExtraLight"/>
                        </w:rPr>
                        <w:t>),</w:t>
                      </w:r>
                    </w:p>
                    <w:p w14:paraId="050C8912" w14:textId="77777777" w:rsidR="00346009" w:rsidRPr="00F2755B" w:rsidRDefault="00346009" w:rsidP="003C2896">
                      <w:pPr>
                        <w:rPr>
                          <w:rFonts w:ascii="Cascadia Code ExtraLight" w:hAnsi="Cascadia Code ExtraLight"/>
                        </w:rPr>
                      </w:pPr>
                      <w:r w:rsidRPr="00F2755B">
                        <w:rPr>
                          <w:rFonts w:ascii="Cascadia Code ExtraLight" w:hAnsi="Cascadia Code ExtraLight"/>
                        </w:rPr>
                        <w:t xml:space="preserve">    FOREIGN </w:t>
                      </w:r>
                      <w:proofErr w:type="gramStart"/>
                      <w:r w:rsidRPr="00F2755B">
                        <w:rPr>
                          <w:rFonts w:ascii="Cascadia Code ExtraLight" w:hAnsi="Cascadia Code ExtraLight"/>
                        </w:rPr>
                        <w:t>KEY(</w:t>
                      </w:r>
                      <w:proofErr w:type="spellStart"/>
                      <w:proofErr w:type="gramEnd"/>
                      <w:r w:rsidRPr="00F2755B">
                        <w:rPr>
                          <w:rFonts w:ascii="Cascadia Code ExtraLight" w:hAnsi="Cascadia Code ExtraLight"/>
                        </w:rPr>
                        <w:t>user_id</w:t>
                      </w:r>
                      <w:proofErr w:type="spellEnd"/>
                      <w:r w:rsidRPr="00F2755B">
                        <w:rPr>
                          <w:rFonts w:ascii="Cascadia Code ExtraLight" w:hAnsi="Cascadia Code ExtraLight"/>
                        </w:rPr>
                        <w:t xml:space="preserve">) REFERENCES </w:t>
                      </w:r>
                      <w:proofErr w:type="spellStart"/>
                      <w:r w:rsidRPr="00F2755B">
                        <w:rPr>
                          <w:rFonts w:ascii="Cascadia Code ExtraLight" w:hAnsi="Cascadia Code ExtraLight"/>
                        </w:rPr>
                        <w:t>users</w:t>
                      </w:r>
                      <w:proofErr w:type="spellEnd"/>
                      <w:r w:rsidRPr="00F2755B">
                        <w:rPr>
                          <w:rFonts w:ascii="Cascadia Code ExtraLight" w:hAnsi="Cascadia Code ExtraLight"/>
                        </w:rPr>
                        <w:t>(</w:t>
                      </w:r>
                      <w:proofErr w:type="spellStart"/>
                      <w:r w:rsidRPr="00F2755B">
                        <w:rPr>
                          <w:rFonts w:ascii="Cascadia Code ExtraLight" w:hAnsi="Cascadia Code ExtraLight"/>
                        </w:rPr>
                        <w:t>user_id</w:t>
                      </w:r>
                      <w:proofErr w:type="spellEnd"/>
                      <w:r w:rsidRPr="00F2755B">
                        <w:rPr>
                          <w:rFonts w:ascii="Cascadia Code ExtraLight" w:hAnsi="Cascadia Code ExtraLight"/>
                        </w:rPr>
                        <w:t>)</w:t>
                      </w:r>
                    </w:p>
                    <w:p w14:paraId="4CF329F7" w14:textId="77777777" w:rsidR="00346009" w:rsidRPr="00F2755B" w:rsidRDefault="00346009" w:rsidP="003C2896">
                      <w:pPr>
                        <w:rPr>
                          <w:rFonts w:ascii="Cascadia Code ExtraLight" w:hAnsi="Cascadia Code ExtraLight"/>
                        </w:rPr>
                      </w:pPr>
                      <w:r w:rsidRPr="00F2755B">
                        <w:rPr>
                          <w:rFonts w:ascii="Cascadia Code ExtraLight" w:hAnsi="Cascadia Code ExtraLight"/>
                        </w:rPr>
                        <w:t>);</w:t>
                      </w:r>
                    </w:p>
                  </w:txbxContent>
                </v:textbox>
                <w10:wrap type="square" anchorx="margin"/>
              </v:shape>
            </w:pict>
          </mc:Fallback>
        </mc:AlternateContent>
      </w:r>
      <w:r w:rsidRPr="009661B9">
        <w:t>SQL parancs</w:t>
      </w:r>
    </w:p>
    <w:p w14:paraId="5331F1AA" w14:textId="77777777" w:rsidR="003C2896" w:rsidRPr="009661B9" w:rsidRDefault="003C2896" w:rsidP="00491545">
      <w:pPr>
        <w:pStyle w:val="Cmsor4"/>
      </w:pPr>
      <w:bookmarkStart w:id="64" w:name="_Toc194844957"/>
      <w:r w:rsidRPr="009661B9">
        <w:lastRenderedPageBreak/>
        <w:t>A „</w:t>
      </w:r>
      <w:proofErr w:type="spellStart"/>
      <w:r w:rsidRPr="009661B9">
        <w:t>shelf</w:t>
      </w:r>
      <w:proofErr w:type="spellEnd"/>
      <w:r w:rsidRPr="009661B9">
        <w:t>” tábla</w:t>
      </w:r>
      <w:bookmarkEnd w:id="64"/>
    </w:p>
    <w:p w14:paraId="3E10FAE6" w14:textId="77777777" w:rsidR="003C2896" w:rsidRPr="009661B9" w:rsidRDefault="003C2896" w:rsidP="003C2896">
      <w:pPr>
        <w:spacing w:before="120"/>
        <w:jc w:val="both"/>
      </w:pPr>
      <w:r w:rsidRPr="009661B9">
        <w:t>A „</w:t>
      </w:r>
      <w:proofErr w:type="spellStart"/>
      <w:r w:rsidRPr="009661B9">
        <w:t>shelf</w:t>
      </w:r>
      <w:proofErr w:type="spellEnd"/>
      <w:r w:rsidRPr="009661B9">
        <w:t>” tábla, a kedvencek funkció. Tárolja a felhasználók kedvenc könyveit. Több-több kapcsolatú kapcsolótábla.</w:t>
      </w:r>
    </w:p>
    <w:p w14:paraId="2C7611DD" w14:textId="77777777" w:rsidR="003C2896" w:rsidRPr="009661B9" w:rsidRDefault="003C2896" w:rsidP="003C2896">
      <w:pPr>
        <w:spacing w:before="120"/>
      </w:pPr>
      <w:r w:rsidRPr="009661B9">
        <w:t>Szerkezet</w:t>
      </w:r>
    </w:p>
    <w:tbl>
      <w:tblPr>
        <w:tblStyle w:val="Rcsostblzat"/>
        <w:tblW w:w="0" w:type="auto"/>
        <w:tblLook w:val="04A0" w:firstRow="1" w:lastRow="0" w:firstColumn="1" w:lastColumn="0" w:noHBand="0" w:noVBand="1"/>
      </w:tblPr>
      <w:tblGrid>
        <w:gridCol w:w="1665"/>
        <w:gridCol w:w="1388"/>
        <w:gridCol w:w="3571"/>
        <w:gridCol w:w="1679"/>
      </w:tblGrid>
      <w:tr w:rsidR="003C2896" w:rsidRPr="009661B9" w14:paraId="4EE5BD67" w14:textId="77777777" w:rsidTr="00346009">
        <w:tc>
          <w:tcPr>
            <w:tcW w:w="1696" w:type="dxa"/>
            <w:vAlign w:val="center"/>
          </w:tcPr>
          <w:p w14:paraId="489809A0" w14:textId="77777777" w:rsidR="003C2896" w:rsidRPr="009661B9" w:rsidRDefault="003C2896" w:rsidP="00346009">
            <w:pPr>
              <w:jc w:val="center"/>
            </w:pPr>
            <w:r w:rsidRPr="009661B9">
              <w:t>Mező neve</w:t>
            </w:r>
          </w:p>
        </w:tc>
        <w:tc>
          <w:tcPr>
            <w:tcW w:w="1418" w:type="dxa"/>
            <w:vAlign w:val="center"/>
          </w:tcPr>
          <w:p w14:paraId="0BB61DC3" w14:textId="77777777" w:rsidR="003C2896" w:rsidRPr="009661B9" w:rsidRDefault="003C2896" w:rsidP="00346009">
            <w:pPr>
              <w:jc w:val="center"/>
            </w:pPr>
            <w:r w:rsidRPr="009661B9">
              <w:t>Mező típusa</w:t>
            </w:r>
          </w:p>
        </w:tc>
        <w:tc>
          <w:tcPr>
            <w:tcW w:w="3685" w:type="dxa"/>
            <w:vAlign w:val="center"/>
          </w:tcPr>
          <w:p w14:paraId="64A08520" w14:textId="77777777" w:rsidR="003C2896" w:rsidRPr="009661B9" w:rsidRDefault="003C2896" w:rsidP="00346009">
            <w:pPr>
              <w:jc w:val="center"/>
            </w:pPr>
            <w:r w:rsidRPr="009661B9">
              <w:t>Leírás</w:t>
            </w:r>
          </w:p>
        </w:tc>
        <w:tc>
          <w:tcPr>
            <w:tcW w:w="1694" w:type="dxa"/>
            <w:vAlign w:val="center"/>
          </w:tcPr>
          <w:p w14:paraId="7D1FFACE" w14:textId="77777777" w:rsidR="003C2896" w:rsidRPr="009661B9" w:rsidRDefault="003C2896" w:rsidP="00346009">
            <w:pPr>
              <w:jc w:val="center"/>
            </w:pPr>
            <w:r w:rsidRPr="009661B9">
              <w:t>Kulcs/index</w:t>
            </w:r>
          </w:p>
        </w:tc>
      </w:tr>
      <w:tr w:rsidR="003C2896" w:rsidRPr="009661B9" w14:paraId="1EB952D4" w14:textId="77777777" w:rsidTr="00346009">
        <w:tc>
          <w:tcPr>
            <w:tcW w:w="1696" w:type="dxa"/>
            <w:vAlign w:val="center"/>
          </w:tcPr>
          <w:p w14:paraId="5E9FE8F7" w14:textId="77777777" w:rsidR="003C2896" w:rsidRPr="009661B9" w:rsidRDefault="003C2896" w:rsidP="00346009">
            <w:proofErr w:type="spellStart"/>
            <w:r w:rsidRPr="009661B9">
              <w:t>user_id</w:t>
            </w:r>
            <w:proofErr w:type="spellEnd"/>
          </w:p>
        </w:tc>
        <w:tc>
          <w:tcPr>
            <w:tcW w:w="1418" w:type="dxa"/>
            <w:vAlign w:val="center"/>
          </w:tcPr>
          <w:p w14:paraId="37B92FB0" w14:textId="77777777" w:rsidR="003C2896" w:rsidRPr="009661B9" w:rsidRDefault="003C2896" w:rsidP="00346009">
            <w:pPr>
              <w:jc w:val="center"/>
            </w:pPr>
            <w:r w:rsidRPr="009661B9">
              <w:t>INT</w:t>
            </w:r>
          </w:p>
        </w:tc>
        <w:tc>
          <w:tcPr>
            <w:tcW w:w="3685" w:type="dxa"/>
            <w:vAlign w:val="center"/>
          </w:tcPr>
          <w:p w14:paraId="56673240" w14:textId="77777777" w:rsidR="003C2896" w:rsidRPr="009661B9" w:rsidRDefault="003C2896" w:rsidP="00346009">
            <w:r w:rsidRPr="009661B9">
              <w:t>A felhasználó egyedi azonosítója</w:t>
            </w:r>
          </w:p>
        </w:tc>
        <w:tc>
          <w:tcPr>
            <w:tcW w:w="1694" w:type="dxa"/>
            <w:vAlign w:val="center"/>
          </w:tcPr>
          <w:p w14:paraId="4FFFADBF" w14:textId="77777777" w:rsidR="003C2896" w:rsidRPr="009661B9" w:rsidRDefault="003C2896" w:rsidP="00346009">
            <w:pPr>
              <w:jc w:val="center"/>
            </w:pPr>
            <w:proofErr w:type="spellStart"/>
            <w:r w:rsidRPr="009661B9">
              <w:t>foreign</w:t>
            </w:r>
            <w:proofErr w:type="spellEnd"/>
            <w:r w:rsidRPr="009661B9">
              <w:t xml:space="preserve"> </w:t>
            </w:r>
            <w:proofErr w:type="spellStart"/>
            <w:r w:rsidRPr="009661B9">
              <w:t>key</w:t>
            </w:r>
            <w:proofErr w:type="spellEnd"/>
          </w:p>
        </w:tc>
      </w:tr>
      <w:tr w:rsidR="003C2896" w:rsidRPr="009661B9" w14:paraId="47EDC3F4" w14:textId="77777777" w:rsidTr="00346009">
        <w:tc>
          <w:tcPr>
            <w:tcW w:w="1696" w:type="dxa"/>
            <w:vAlign w:val="center"/>
          </w:tcPr>
          <w:p w14:paraId="46AB4BB5" w14:textId="77777777" w:rsidR="003C2896" w:rsidRPr="009661B9" w:rsidRDefault="003C2896" w:rsidP="00346009">
            <w:proofErr w:type="spellStart"/>
            <w:r w:rsidRPr="009661B9">
              <w:t>ISBN_id</w:t>
            </w:r>
            <w:proofErr w:type="spellEnd"/>
          </w:p>
        </w:tc>
        <w:tc>
          <w:tcPr>
            <w:tcW w:w="1418" w:type="dxa"/>
            <w:vAlign w:val="center"/>
          </w:tcPr>
          <w:p w14:paraId="34843D8A" w14:textId="77777777" w:rsidR="003C2896" w:rsidRPr="009661B9" w:rsidRDefault="003C2896" w:rsidP="00346009">
            <w:pPr>
              <w:jc w:val="center"/>
            </w:pPr>
            <w:r w:rsidRPr="009661B9">
              <w:t>INT</w:t>
            </w:r>
          </w:p>
        </w:tc>
        <w:tc>
          <w:tcPr>
            <w:tcW w:w="3685" w:type="dxa"/>
            <w:vAlign w:val="center"/>
          </w:tcPr>
          <w:p w14:paraId="5039A85B" w14:textId="77777777" w:rsidR="003C2896" w:rsidRPr="009661B9" w:rsidRDefault="003C2896" w:rsidP="00346009">
            <w:r w:rsidRPr="009661B9">
              <w:t>A könyvtípus egyedi azonosítója</w:t>
            </w:r>
          </w:p>
        </w:tc>
        <w:tc>
          <w:tcPr>
            <w:tcW w:w="1694" w:type="dxa"/>
            <w:vAlign w:val="center"/>
          </w:tcPr>
          <w:p w14:paraId="4EFC8100" w14:textId="77777777" w:rsidR="003C2896" w:rsidRPr="009661B9" w:rsidRDefault="003C2896" w:rsidP="00346009">
            <w:pPr>
              <w:jc w:val="center"/>
            </w:pPr>
            <w:proofErr w:type="spellStart"/>
            <w:r w:rsidRPr="009661B9">
              <w:t>foreign</w:t>
            </w:r>
            <w:proofErr w:type="spellEnd"/>
            <w:r w:rsidRPr="009661B9">
              <w:t xml:space="preserve"> </w:t>
            </w:r>
            <w:proofErr w:type="spellStart"/>
            <w:r w:rsidRPr="009661B9">
              <w:t>key</w:t>
            </w:r>
            <w:proofErr w:type="spellEnd"/>
          </w:p>
        </w:tc>
      </w:tr>
    </w:tbl>
    <w:p w14:paraId="07833126" w14:textId="77777777" w:rsidR="003C2896" w:rsidRPr="009661B9" w:rsidRDefault="003C2896" w:rsidP="003C2896">
      <w:pPr>
        <w:spacing w:before="120"/>
      </w:pPr>
      <w:r w:rsidRPr="009661B9">
        <w:rPr>
          <w:noProof/>
        </w:rPr>
        <mc:AlternateContent>
          <mc:Choice Requires="wps">
            <w:drawing>
              <wp:anchor distT="45720" distB="45720" distL="114300" distR="114300" simplePos="0" relativeHeight="251670528" behindDoc="0" locked="0" layoutInCell="1" allowOverlap="1" wp14:anchorId="4C1EAB73" wp14:editId="19B344C8">
                <wp:simplePos x="0" y="0"/>
                <wp:positionH relativeFrom="margin">
                  <wp:align>left</wp:align>
                </wp:positionH>
                <wp:positionV relativeFrom="paragraph">
                  <wp:posOffset>433705</wp:posOffset>
                </wp:positionV>
                <wp:extent cx="5384165" cy="1590675"/>
                <wp:effectExtent l="0" t="0" r="26035" b="28575"/>
                <wp:wrapSquare wrapText="bothSides"/>
                <wp:docPr id="11" name="Szövegdoboz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4165" cy="1590675"/>
                        </a:xfrm>
                        <a:prstGeom prst="rect">
                          <a:avLst/>
                        </a:prstGeom>
                        <a:solidFill>
                          <a:srgbClr val="FFFFFF"/>
                        </a:solidFill>
                        <a:ln w="9525">
                          <a:solidFill>
                            <a:srgbClr val="000000"/>
                          </a:solidFill>
                          <a:miter lim="800000"/>
                          <a:headEnd/>
                          <a:tailEnd/>
                        </a:ln>
                      </wps:spPr>
                      <wps:txbx>
                        <w:txbxContent>
                          <w:p w14:paraId="6BA57C8B" w14:textId="77777777" w:rsidR="00346009" w:rsidRPr="00F2755B" w:rsidRDefault="00346009" w:rsidP="003C2896">
                            <w:pPr>
                              <w:rPr>
                                <w:rFonts w:ascii="Cascadia Code ExtraLight" w:hAnsi="Cascadia Code ExtraLight"/>
                              </w:rPr>
                            </w:pPr>
                            <w:r w:rsidRPr="00F2755B">
                              <w:rPr>
                                <w:rFonts w:ascii="Cascadia Code ExtraLight" w:hAnsi="Cascadia Code ExtraLight"/>
                              </w:rPr>
                              <w:t xml:space="preserve">CREATE TABLE IF NOT EXISTS </w:t>
                            </w:r>
                            <w:proofErr w:type="spellStart"/>
                            <w:proofErr w:type="gramStart"/>
                            <w:r w:rsidRPr="00F2755B">
                              <w:rPr>
                                <w:rFonts w:ascii="Cascadia Code ExtraLight" w:hAnsi="Cascadia Code ExtraLight"/>
                              </w:rPr>
                              <w:t>shelf</w:t>
                            </w:r>
                            <w:proofErr w:type="spellEnd"/>
                            <w:r w:rsidRPr="00F2755B">
                              <w:rPr>
                                <w:rFonts w:ascii="Cascadia Code ExtraLight" w:hAnsi="Cascadia Code ExtraLight"/>
                              </w:rPr>
                              <w:t>(</w:t>
                            </w:r>
                            <w:proofErr w:type="gramEnd"/>
                          </w:p>
                          <w:p w14:paraId="46A7CFD7" w14:textId="77777777" w:rsidR="00346009" w:rsidRPr="00F2755B" w:rsidRDefault="00346009" w:rsidP="003C2896">
                            <w:pPr>
                              <w:rPr>
                                <w:rFonts w:ascii="Cascadia Code ExtraLight" w:hAnsi="Cascadia Code ExtraLight"/>
                              </w:rPr>
                            </w:pPr>
                            <w:r w:rsidRPr="00F2755B">
                              <w:rPr>
                                <w:rFonts w:ascii="Cascadia Code ExtraLight" w:hAnsi="Cascadia Code ExtraLight"/>
                              </w:rPr>
                              <w:t xml:space="preserve">    </w:t>
                            </w:r>
                            <w:proofErr w:type="spellStart"/>
                            <w:r w:rsidRPr="00F2755B">
                              <w:rPr>
                                <w:rFonts w:ascii="Cascadia Code ExtraLight" w:hAnsi="Cascadia Code ExtraLight"/>
                              </w:rPr>
                              <w:t>user_id</w:t>
                            </w:r>
                            <w:proofErr w:type="spellEnd"/>
                            <w:r w:rsidRPr="00F2755B">
                              <w:rPr>
                                <w:rFonts w:ascii="Cascadia Code ExtraLight" w:hAnsi="Cascadia Code ExtraLight"/>
                              </w:rPr>
                              <w:t xml:space="preserve"> INT,</w:t>
                            </w:r>
                          </w:p>
                          <w:p w14:paraId="2EDD41F3" w14:textId="77777777" w:rsidR="00346009" w:rsidRPr="00F2755B" w:rsidRDefault="00346009" w:rsidP="003C2896">
                            <w:pPr>
                              <w:rPr>
                                <w:rFonts w:ascii="Cascadia Code ExtraLight" w:hAnsi="Cascadia Code ExtraLight"/>
                              </w:rPr>
                            </w:pPr>
                            <w:r w:rsidRPr="00F2755B">
                              <w:rPr>
                                <w:rFonts w:ascii="Cascadia Code ExtraLight" w:hAnsi="Cascadia Code ExtraLight"/>
                              </w:rPr>
                              <w:t xml:space="preserve">    </w:t>
                            </w:r>
                            <w:proofErr w:type="spellStart"/>
                            <w:r w:rsidRPr="00F2755B">
                              <w:rPr>
                                <w:rFonts w:ascii="Cascadia Code ExtraLight" w:hAnsi="Cascadia Code ExtraLight"/>
                              </w:rPr>
                              <w:t>ISBN_id</w:t>
                            </w:r>
                            <w:proofErr w:type="spellEnd"/>
                            <w:r w:rsidRPr="00F2755B">
                              <w:rPr>
                                <w:rFonts w:ascii="Cascadia Code ExtraLight" w:hAnsi="Cascadia Code ExtraLight"/>
                              </w:rPr>
                              <w:t xml:space="preserve"> INT,</w:t>
                            </w:r>
                          </w:p>
                          <w:p w14:paraId="7937CEC1" w14:textId="77777777" w:rsidR="00346009" w:rsidRPr="00F2755B" w:rsidRDefault="00346009" w:rsidP="003C2896">
                            <w:pPr>
                              <w:rPr>
                                <w:rFonts w:ascii="Cascadia Code ExtraLight" w:hAnsi="Cascadia Code ExtraLight"/>
                              </w:rPr>
                            </w:pPr>
                            <w:r w:rsidRPr="00F2755B">
                              <w:rPr>
                                <w:rFonts w:ascii="Cascadia Code ExtraLight" w:hAnsi="Cascadia Code ExtraLight"/>
                              </w:rPr>
                              <w:t xml:space="preserve">    PRIMARY </w:t>
                            </w:r>
                            <w:proofErr w:type="gramStart"/>
                            <w:r w:rsidRPr="00F2755B">
                              <w:rPr>
                                <w:rFonts w:ascii="Cascadia Code ExtraLight" w:hAnsi="Cascadia Code ExtraLight"/>
                              </w:rPr>
                              <w:t>KEY(</w:t>
                            </w:r>
                            <w:proofErr w:type="spellStart"/>
                            <w:proofErr w:type="gramEnd"/>
                            <w:r w:rsidRPr="00F2755B">
                              <w:rPr>
                                <w:rFonts w:ascii="Cascadia Code ExtraLight" w:hAnsi="Cascadia Code ExtraLight"/>
                              </w:rPr>
                              <w:t>user_id</w:t>
                            </w:r>
                            <w:proofErr w:type="spellEnd"/>
                            <w:r w:rsidRPr="00F2755B">
                              <w:rPr>
                                <w:rFonts w:ascii="Cascadia Code ExtraLight" w:hAnsi="Cascadia Code ExtraLight"/>
                              </w:rPr>
                              <w:t xml:space="preserve">, </w:t>
                            </w:r>
                            <w:proofErr w:type="spellStart"/>
                            <w:r w:rsidRPr="00F2755B">
                              <w:rPr>
                                <w:rFonts w:ascii="Cascadia Code ExtraLight" w:hAnsi="Cascadia Code ExtraLight"/>
                              </w:rPr>
                              <w:t>ISBN_id</w:t>
                            </w:r>
                            <w:proofErr w:type="spellEnd"/>
                            <w:r w:rsidRPr="00F2755B">
                              <w:rPr>
                                <w:rFonts w:ascii="Cascadia Code ExtraLight" w:hAnsi="Cascadia Code ExtraLight"/>
                              </w:rPr>
                              <w:t>),</w:t>
                            </w:r>
                          </w:p>
                          <w:p w14:paraId="6D03CD41" w14:textId="77777777" w:rsidR="00346009" w:rsidRPr="00F2755B" w:rsidRDefault="00346009" w:rsidP="003C2896">
                            <w:pPr>
                              <w:rPr>
                                <w:rFonts w:ascii="Cascadia Code ExtraLight" w:hAnsi="Cascadia Code ExtraLight"/>
                              </w:rPr>
                            </w:pPr>
                            <w:r w:rsidRPr="00F2755B">
                              <w:rPr>
                                <w:rFonts w:ascii="Cascadia Code ExtraLight" w:hAnsi="Cascadia Code ExtraLight"/>
                              </w:rPr>
                              <w:t xml:space="preserve">    FOREIGN </w:t>
                            </w:r>
                            <w:proofErr w:type="gramStart"/>
                            <w:r w:rsidRPr="00F2755B">
                              <w:rPr>
                                <w:rFonts w:ascii="Cascadia Code ExtraLight" w:hAnsi="Cascadia Code ExtraLight"/>
                              </w:rPr>
                              <w:t>KEY(</w:t>
                            </w:r>
                            <w:proofErr w:type="spellStart"/>
                            <w:proofErr w:type="gramEnd"/>
                            <w:r w:rsidRPr="00F2755B">
                              <w:rPr>
                                <w:rFonts w:ascii="Cascadia Code ExtraLight" w:hAnsi="Cascadia Code ExtraLight"/>
                              </w:rPr>
                              <w:t>user_id</w:t>
                            </w:r>
                            <w:proofErr w:type="spellEnd"/>
                            <w:r w:rsidRPr="00F2755B">
                              <w:rPr>
                                <w:rFonts w:ascii="Cascadia Code ExtraLight" w:hAnsi="Cascadia Code ExtraLight"/>
                              </w:rPr>
                              <w:t xml:space="preserve">) REFERENCES </w:t>
                            </w:r>
                            <w:proofErr w:type="spellStart"/>
                            <w:r w:rsidRPr="00F2755B">
                              <w:rPr>
                                <w:rFonts w:ascii="Cascadia Code ExtraLight" w:hAnsi="Cascadia Code ExtraLight"/>
                              </w:rPr>
                              <w:t>users</w:t>
                            </w:r>
                            <w:proofErr w:type="spellEnd"/>
                            <w:r w:rsidRPr="00F2755B">
                              <w:rPr>
                                <w:rFonts w:ascii="Cascadia Code ExtraLight" w:hAnsi="Cascadia Code ExtraLight"/>
                              </w:rPr>
                              <w:t>(</w:t>
                            </w:r>
                            <w:proofErr w:type="spellStart"/>
                            <w:r w:rsidRPr="00F2755B">
                              <w:rPr>
                                <w:rFonts w:ascii="Cascadia Code ExtraLight" w:hAnsi="Cascadia Code ExtraLight"/>
                              </w:rPr>
                              <w:t>user_id</w:t>
                            </w:r>
                            <w:proofErr w:type="spellEnd"/>
                            <w:r w:rsidRPr="00F2755B">
                              <w:rPr>
                                <w:rFonts w:ascii="Cascadia Code ExtraLight" w:hAnsi="Cascadia Code ExtraLight"/>
                              </w:rPr>
                              <w:t>),</w:t>
                            </w:r>
                          </w:p>
                          <w:p w14:paraId="45E61C4A" w14:textId="77777777" w:rsidR="00346009" w:rsidRPr="00F2755B" w:rsidRDefault="00346009" w:rsidP="003C2896">
                            <w:pPr>
                              <w:rPr>
                                <w:rFonts w:ascii="Cascadia Code ExtraLight" w:hAnsi="Cascadia Code ExtraLight"/>
                              </w:rPr>
                            </w:pPr>
                            <w:r w:rsidRPr="00F2755B">
                              <w:rPr>
                                <w:rFonts w:ascii="Cascadia Code ExtraLight" w:hAnsi="Cascadia Code ExtraLight"/>
                              </w:rPr>
                              <w:t xml:space="preserve">    FOREIGN KEY(</w:t>
                            </w:r>
                            <w:proofErr w:type="spellStart"/>
                            <w:r w:rsidRPr="00F2755B">
                              <w:rPr>
                                <w:rFonts w:ascii="Cascadia Code ExtraLight" w:hAnsi="Cascadia Code ExtraLight"/>
                              </w:rPr>
                              <w:t>ISBN_id</w:t>
                            </w:r>
                            <w:proofErr w:type="spellEnd"/>
                            <w:r w:rsidRPr="00F2755B">
                              <w:rPr>
                                <w:rFonts w:ascii="Cascadia Code ExtraLight" w:hAnsi="Cascadia Code ExtraLight"/>
                              </w:rPr>
                              <w:t xml:space="preserve">) REFERENCES </w:t>
                            </w:r>
                            <w:proofErr w:type="spellStart"/>
                            <w:proofErr w:type="gramStart"/>
                            <w:r w:rsidRPr="00F2755B">
                              <w:rPr>
                                <w:rFonts w:ascii="Cascadia Code ExtraLight" w:hAnsi="Cascadia Code ExtraLight"/>
                              </w:rPr>
                              <w:t>book</w:t>
                            </w:r>
                            <w:proofErr w:type="spellEnd"/>
                            <w:r w:rsidRPr="00F2755B">
                              <w:rPr>
                                <w:rFonts w:ascii="Cascadia Code ExtraLight" w:hAnsi="Cascadia Code ExtraLight"/>
                              </w:rPr>
                              <w:t>(</w:t>
                            </w:r>
                            <w:proofErr w:type="spellStart"/>
                            <w:proofErr w:type="gramEnd"/>
                            <w:r w:rsidRPr="00F2755B">
                              <w:rPr>
                                <w:rFonts w:ascii="Cascadia Code ExtraLight" w:hAnsi="Cascadia Code ExtraLight"/>
                              </w:rPr>
                              <w:t>ISBN_id</w:t>
                            </w:r>
                            <w:proofErr w:type="spellEnd"/>
                            <w:r w:rsidRPr="00F2755B">
                              <w:rPr>
                                <w:rFonts w:ascii="Cascadia Code ExtraLight" w:hAnsi="Cascadia Code ExtraLight"/>
                              </w:rPr>
                              <w:t>)</w:t>
                            </w:r>
                          </w:p>
                          <w:p w14:paraId="27D82F75" w14:textId="77777777" w:rsidR="00346009" w:rsidRPr="00F2755B" w:rsidRDefault="00346009" w:rsidP="003C2896">
                            <w:pPr>
                              <w:rPr>
                                <w:rFonts w:ascii="Cascadia Code ExtraLight" w:hAnsi="Cascadia Code ExtraLight"/>
                              </w:rPr>
                            </w:pPr>
                            <w:r w:rsidRPr="00F2755B">
                              <w:rPr>
                                <w:rFonts w:ascii="Cascadia Code ExtraLight" w:hAnsi="Cascadia Code ExtraLight"/>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1EAB73" id="Szövegdoboz 11" o:spid="_x0000_s1042" type="#_x0000_t202" style="position:absolute;margin-left:0;margin-top:34.15pt;width:423.95pt;height:125.25pt;z-index:25167052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">
                <v:textbox>
                  <w:txbxContent>
                    <w:p w14:paraId="6BA57C8B" w14:textId="77777777" w:rsidR="00346009" w:rsidRPr="00F2755B" w:rsidRDefault="00346009" w:rsidP="003C2896">
                      <w:pPr>
                        <w:rPr>
                          <w:rFonts w:ascii="Cascadia Code ExtraLight" w:hAnsi="Cascadia Code ExtraLight"/>
                        </w:rPr>
                      </w:pPr>
                      <w:r w:rsidRPr="00F2755B">
                        <w:rPr>
                          <w:rFonts w:ascii="Cascadia Code ExtraLight" w:hAnsi="Cascadia Code ExtraLight"/>
                        </w:rPr>
                        <w:t xml:space="preserve">CREATE TABLE IF NOT EXISTS </w:t>
                      </w:r>
                      <w:proofErr w:type="spellStart"/>
                      <w:proofErr w:type="gramStart"/>
                      <w:r w:rsidRPr="00F2755B">
                        <w:rPr>
                          <w:rFonts w:ascii="Cascadia Code ExtraLight" w:hAnsi="Cascadia Code ExtraLight"/>
                        </w:rPr>
                        <w:t>shelf</w:t>
                      </w:r>
                      <w:proofErr w:type="spellEnd"/>
                      <w:r w:rsidRPr="00F2755B">
                        <w:rPr>
                          <w:rFonts w:ascii="Cascadia Code ExtraLight" w:hAnsi="Cascadia Code ExtraLight"/>
                        </w:rPr>
                        <w:t>(</w:t>
                      </w:r>
                      <w:proofErr w:type="gramEnd"/>
                    </w:p>
                    <w:p w14:paraId="46A7CFD7" w14:textId="77777777" w:rsidR="00346009" w:rsidRPr="00F2755B" w:rsidRDefault="00346009" w:rsidP="003C2896">
                      <w:pPr>
                        <w:rPr>
                          <w:rFonts w:ascii="Cascadia Code ExtraLight" w:hAnsi="Cascadia Code ExtraLight"/>
                        </w:rPr>
                      </w:pPr>
                      <w:r w:rsidRPr="00F2755B">
                        <w:rPr>
                          <w:rFonts w:ascii="Cascadia Code ExtraLight" w:hAnsi="Cascadia Code ExtraLight"/>
                        </w:rPr>
                        <w:t xml:space="preserve">    </w:t>
                      </w:r>
                      <w:proofErr w:type="spellStart"/>
                      <w:r w:rsidRPr="00F2755B">
                        <w:rPr>
                          <w:rFonts w:ascii="Cascadia Code ExtraLight" w:hAnsi="Cascadia Code ExtraLight"/>
                        </w:rPr>
                        <w:t>user_id</w:t>
                      </w:r>
                      <w:proofErr w:type="spellEnd"/>
                      <w:r w:rsidRPr="00F2755B">
                        <w:rPr>
                          <w:rFonts w:ascii="Cascadia Code ExtraLight" w:hAnsi="Cascadia Code ExtraLight"/>
                        </w:rPr>
                        <w:t xml:space="preserve"> INT,</w:t>
                      </w:r>
                    </w:p>
                    <w:p w14:paraId="2EDD41F3" w14:textId="77777777" w:rsidR="00346009" w:rsidRPr="00F2755B" w:rsidRDefault="00346009" w:rsidP="003C2896">
                      <w:pPr>
                        <w:rPr>
                          <w:rFonts w:ascii="Cascadia Code ExtraLight" w:hAnsi="Cascadia Code ExtraLight"/>
                        </w:rPr>
                      </w:pPr>
                      <w:r w:rsidRPr="00F2755B">
                        <w:rPr>
                          <w:rFonts w:ascii="Cascadia Code ExtraLight" w:hAnsi="Cascadia Code ExtraLight"/>
                        </w:rPr>
                        <w:t xml:space="preserve">    </w:t>
                      </w:r>
                      <w:proofErr w:type="spellStart"/>
                      <w:r w:rsidRPr="00F2755B">
                        <w:rPr>
                          <w:rFonts w:ascii="Cascadia Code ExtraLight" w:hAnsi="Cascadia Code ExtraLight"/>
                        </w:rPr>
                        <w:t>ISBN_id</w:t>
                      </w:r>
                      <w:proofErr w:type="spellEnd"/>
                      <w:r w:rsidRPr="00F2755B">
                        <w:rPr>
                          <w:rFonts w:ascii="Cascadia Code ExtraLight" w:hAnsi="Cascadia Code ExtraLight"/>
                        </w:rPr>
                        <w:t xml:space="preserve"> INT,</w:t>
                      </w:r>
                    </w:p>
                    <w:p w14:paraId="7937CEC1" w14:textId="77777777" w:rsidR="00346009" w:rsidRPr="00F2755B" w:rsidRDefault="00346009" w:rsidP="003C2896">
                      <w:pPr>
                        <w:rPr>
                          <w:rFonts w:ascii="Cascadia Code ExtraLight" w:hAnsi="Cascadia Code ExtraLight"/>
                        </w:rPr>
                      </w:pPr>
                      <w:r w:rsidRPr="00F2755B">
                        <w:rPr>
                          <w:rFonts w:ascii="Cascadia Code ExtraLight" w:hAnsi="Cascadia Code ExtraLight"/>
                        </w:rPr>
                        <w:t xml:space="preserve">    PRIMARY </w:t>
                      </w:r>
                      <w:proofErr w:type="gramStart"/>
                      <w:r w:rsidRPr="00F2755B">
                        <w:rPr>
                          <w:rFonts w:ascii="Cascadia Code ExtraLight" w:hAnsi="Cascadia Code ExtraLight"/>
                        </w:rPr>
                        <w:t>KEY(</w:t>
                      </w:r>
                      <w:proofErr w:type="spellStart"/>
                      <w:proofErr w:type="gramEnd"/>
                      <w:r w:rsidRPr="00F2755B">
                        <w:rPr>
                          <w:rFonts w:ascii="Cascadia Code ExtraLight" w:hAnsi="Cascadia Code ExtraLight"/>
                        </w:rPr>
                        <w:t>user_id</w:t>
                      </w:r>
                      <w:proofErr w:type="spellEnd"/>
                      <w:r w:rsidRPr="00F2755B">
                        <w:rPr>
                          <w:rFonts w:ascii="Cascadia Code ExtraLight" w:hAnsi="Cascadia Code ExtraLight"/>
                        </w:rPr>
                        <w:t xml:space="preserve">, </w:t>
                      </w:r>
                      <w:proofErr w:type="spellStart"/>
                      <w:r w:rsidRPr="00F2755B">
                        <w:rPr>
                          <w:rFonts w:ascii="Cascadia Code ExtraLight" w:hAnsi="Cascadia Code ExtraLight"/>
                        </w:rPr>
                        <w:t>ISBN_id</w:t>
                      </w:r>
                      <w:proofErr w:type="spellEnd"/>
                      <w:r w:rsidRPr="00F2755B">
                        <w:rPr>
                          <w:rFonts w:ascii="Cascadia Code ExtraLight" w:hAnsi="Cascadia Code ExtraLight"/>
                        </w:rPr>
                        <w:t>),</w:t>
                      </w:r>
                    </w:p>
                    <w:p w14:paraId="6D03CD41" w14:textId="77777777" w:rsidR="00346009" w:rsidRPr="00F2755B" w:rsidRDefault="00346009" w:rsidP="003C2896">
                      <w:pPr>
                        <w:rPr>
                          <w:rFonts w:ascii="Cascadia Code ExtraLight" w:hAnsi="Cascadia Code ExtraLight"/>
                        </w:rPr>
                      </w:pPr>
                      <w:r w:rsidRPr="00F2755B">
                        <w:rPr>
                          <w:rFonts w:ascii="Cascadia Code ExtraLight" w:hAnsi="Cascadia Code ExtraLight"/>
                        </w:rPr>
                        <w:t xml:space="preserve">    FOREIGN </w:t>
                      </w:r>
                      <w:proofErr w:type="gramStart"/>
                      <w:r w:rsidRPr="00F2755B">
                        <w:rPr>
                          <w:rFonts w:ascii="Cascadia Code ExtraLight" w:hAnsi="Cascadia Code ExtraLight"/>
                        </w:rPr>
                        <w:t>KEY(</w:t>
                      </w:r>
                      <w:proofErr w:type="spellStart"/>
                      <w:proofErr w:type="gramEnd"/>
                      <w:r w:rsidRPr="00F2755B">
                        <w:rPr>
                          <w:rFonts w:ascii="Cascadia Code ExtraLight" w:hAnsi="Cascadia Code ExtraLight"/>
                        </w:rPr>
                        <w:t>user_id</w:t>
                      </w:r>
                      <w:proofErr w:type="spellEnd"/>
                      <w:r w:rsidRPr="00F2755B">
                        <w:rPr>
                          <w:rFonts w:ascii="Cascadia Code ExtraLight" w:hAnsi="Cascadia Code ExtraLight"/>
                        </w:rPr>
                        <w:t xml:space="preserve">) REFERENCES </w:t>
                      </w:r>
                      <w:proofErr w:type="spellStart"/>
                      <w:r w:rsidRPr="00F2755B">
                        <w:rPr>
                          <w:rFonts w:ascii="Cascadia Code ExtraLight" w:hAnsi="Cascadia Code ExtraLight"/>
                        </w:rPr>
                        <w:t>users</w:t>
                      </w:r>
                      <w:proofErr w:type="spellEnd"/>
                      <w:r w:rsidRPr="00F2755B">
                        <w:rPr>
                          <w:rFonts w:ascii="Cascadia Code ExtraLight" w:hAnsi="Cascadia Code ExtraLight"/>
                        </w:rPr>
                        <w:t>(</w:t>
                      </w:r>
                      <w:proofErr w:type="spellStart"/>
                      <w:r w:rsidRPr="00F2755B">
                        <w:rPr>
                          <w:rFonts w:ascii="Cascadia Code ExtraLight" w:hAnsi="Cascadia Code ExtraLight"/>
                        </w:rPr>
                        <w:t>user_id</w:t>
                      </w:r>
                      <w:proofErr w:type="spellEnd"/>
                      <w:r w:rsidRPr="00F2755B">
                        <w:rPr>
                          <w:rFonts w:ascii="Cascadia Code ExtraLight" w:hAnsi="Cascadia Code ExtraLight"/>
                        </w:rPr>
                        <w:t>),</w:t>
                      </w:r>
                    </w:p>
                    <w:p w14:paraId="45E61C4A" w14:textId="77777777" w:rsidR="00346009" w:rsidRPr="00F2755B" w:rsidRDefault="00346009" w:rsidP="003C2896">
                      <w:pPr>
                        <w:rPr>
                          <w:rFonts w:ascii="Cascadia Code ExtraLight" w:hAnsi="Cascadia Code ExtraLight"/>
                        </w:rPr>
                      </w:pPr>
                      <w:r w:rsidRPr="00F2755B">
                        <w:rPr>
                          <w:rFonts w:ascii="Cascadia Code ExtraLight" w:hAnsi="Cascadia Code ExtraLight"/>
                        </w:rPr>
                        <w:t xml:space="preserve">    FOREIGN KEY(</w:t>
                      </w:r>
                      <w:proofErr w:type="spellStart"/>
                      <w:r w:rsidRPr="00F2755B">
                        <w:rPr>
                          <w:rFonts w:ascii="Cascadia Code ExtraLight" w:hAnsi="Cascadia Code ExtraLight"/>
                        </w:rPr>
                        <w:t>ISBN_id</w:t>
                      </w:r>
                      <w:proofErr w:type="spellEnd"/>
                      <w:r w:rsidRPr="00F2755B">
                        <w:rPr>
                          <w:rFonts w:ascii="Cascadia Code ExtraLight" w:hAnsi="Cascadia Code ExtraLight"/>
                        </w:rPr>
                        <w:t xml:space="preserve">) REFERENCES </w:t>
                      </w:r>
                      <w:proofErr w:type="spellStart"/>
                      <w:proofErr w:type="gramStart"/>
                      <w:r w:rsidRPr="00F2755B">
                        <w:rPr>
                          <w:rFonts w:ascii="Cascadia Code ExtraLight" w:hAnsi="Cascadia Code ExtraLight"/>
                        </w:rPr>
                        <w:t>book</w:t>
                      </w:r>
                      <w:proofErr w:type="spellEnd"/>
                      <w:r w:rsidRPr="00F2755B">
                        <w:rPr>
                          <w:rFonts w:ascii="Cascadia Code ExtraLight" w:hAnsi="Cascadia Code ExtraLight"/>
                        </w:rPr>
                        <w:t>(</w:t>
                      </w:r>
                      <w:proofErr w:type="spellStart"/>
                      <w:proofErr w:type="gramEnd"/>
                      <w:r w:rsidRPr="00F2755B">
                        <w:rPr>
                          <w:rFonts w:ascii="Cascadia Code ExtraLight" w:hAnsi="Cascadia Code ExtraLight"/>
                        </w:rPr>
                        <w:t>ISBN_id</w:t>
                      </w:r>
                      <w:proofErr w:type="spellEnd"/>
                      <w:r w:rsidRPr="00F2755B">
                        <w:rPr>
                          <w:rFonts w:ascii="Cascadia Code ExtraLight" w:hAnsi="Cascadia Code ExtraLight"/>
                        </w:rPr>
                        <w:t>)</w:t>
                      </w:r>
                    </w:p>
                    <w:p w14:paraId="27D82F75" w14:textId="77777777" w:rsidR="00346009" w:rsidRPr="00F2755B" w:rsidRDefault="00346009" w:rsidP="003C2896">
                      <w:pPr>
                        <w:rPr>
                          <w:rFonts w:ascii="Cascadia Code ExtraLight" w:hAnsi="Cascadia Code ExtraLight"/>
                        </w:rPr>
                      </w:pPr>
                      <w:r w:rsidRPr="00F2755B">
                        <w:rPr>
                          <w:rFonts w:ascii="Cascadia Code ExtraLight" w:hAnsi="Cascadia Code ExtraLight"/>
                        </w:rPr>
                        <w:t>);</w:t>
                      </w:r>
                    </w:p>
                  </w:txbxContent>
                </v:textbox>
                <w10:wrap type="square" anchorx="margin"/>
              </v:shape>
            </w:pict>
          </mc:Fallback>
        </mc:AlternateContent>
      </w:r>
      <w:r w:rsidRPr="009661B9">
        <w:t>SQL parancs</w:t>
      </w:r>
      <w:r w:rsidRPr="009661B9">
        <w:br w:type="page"/>
      </w:r>
    </w:p>
    <w:p w14:paraId="4F01398C" w14:textId="77777777" w:rsidR="003C2896" w:rsidRPr="009661B9" w:rsidRDefault="003C2896" w:rsidP="009F5236">
      <w:pPr>
        <w:pStyle w:val="Cmsor4"/>
      </w:pPr>
      <w:bookmarkStart w:id="65" w:name="_Toc194844958"/>
      <w:r w:rsidRPr="009661B9">
        <w:lastRenderedPageBreak/>
        <w:t>Az „</w:t>
      </w:r>
      <w:proofErr w:type="spellStart"/>
      <w:r w:rsidRPr="009661B9">
        <w:t>employees</w:t>
      </w:r>
      <w:proofErr w:type="spellEnd"/>
      <w:r w:rsidRPr="009661B9">
        <w:t>” tábla</w:t>
      </w:r>
      <w:bookmarkEnd w:id="65"/>
    </w:p>
    <w:p w14:paraId="7D099948" w14:textId="77777777" w:rsidR="003C2896" w:rsidRPr="009661B9" w:rsidRDefault="003C2896" w:rsidP="003C2896">
      <w:pPr>
        <w:spacing w:before="120"/>
      </w:pPr>
      <w:r w:rsidRPr="009661B9">
        <w:t>Az „</w:t>
      </w:r>
      <w:proofErr w:type="spellStart"/>
      <w:r w:rsidRPr="009661B9">
        <w:t>employees</w:t>
      </w:r>
      <w:proofErr w:type="spellEnd"/>
      <w:r w:rsidRPr="009661B9">
        <w:t>” tábla tárolja az összes alkalmazott adatait</w:t>
      </w:r>
    </w:p>
    <w:p w14:paraId="744A4ECC" w14:textId="77777777" w:rsidR="003C2896" w:rsidRPr="009661B9" w:rsidRDefault="003C2896" w:rsidP="003C2896">
      <w:pPr>
        <w:spacing w:before="120"/>
      </w:pPr>
      <w:r w:rsidRPr="009661B9">
        <w:t>Szerkezet</w:t>
      </w:r>
    </w:p>
    <w:tbl>
      <w:tblPr>
        <w:tblStyle w:val="Rcsostblzat"/>
        <w:tblW w:w="0" w:type="auto"/>
        <w:tblLook w:val="04A0" w:firstRow="1" w:lastRow="0" w:firstColumn="1" w:lastColumn="0" w:noHBand="0" w:noVBand="1"/>
      </w:tblPr>
      <w:tblGrid>
        <w:gridCol w:w="1678"/>
        <w:gridCol w:w="1416"/>
        <w:gridCol w:w="3539"/>
        <w:gridCol w:w="1670"/>
      </w:tblGrid>
      <w:tr w:rsidR="003C2896" w:rsidRPr="009661B9" w14:paraId="610C09CB" w14:textId="77777777" w:rsidTr="00346009">
        <w:tc>
          <w:tcPr>
            <w:tcW w:w="1696" w:type="dxa"/>
            <w:vAlign w:val="center"/>
          </w:tcPr>
          <w:p w14:paraId="61BDDAD3" w14:textId="77777777" w:rsidR="003C2896" w:rsidRPr="009661B9" w:rsidRDefault="003C2896" w:rsidP="00346009">
            <w:pPr>
              <w:jc w:val="center"/>
            </w:pPr>
            <w:r w:rsidRPr="009661B9">
              <w:t>Mező neve</w:t>
            </w:r>
          </w:p>
        </w:tc>
        <w:tc>
          <w:tcPr>
            <w:tcW w:w="1418" w:type="dxa"/>
            <w:vAlign w:val="center"/>
          </w:tcPr>
          <w:p w14:paraId="4B80AE16" w14:textId="77777777" w:rsidR="003C2896" w:rsidRPr="009661B9" w:rsidRDefault="003C2896" w:rsidP="00346009">
            <w:pPr>
              <w:jc w:val="center"/>
            </w:pPr>
            <w:r w:rsidRPr="009661B9">
              <w:t>Mező típusa</w:t>
            </w:r>
          </w:p>
        </w:tc>
        <w:tc>
          <w:tcPr>
            <w:tcW w:w="3685" w:type="dxa"/>
            <w:vAlign w:val="center"/>
          </w:tcPr>
          <w:p w14:paraId="22A36F3D" w14:textId="77777777" w:rsidR="003C2896" w:rsidRPr="009661B9" w:rsidRDefault="003C2896" w:rsidP="00346009">
            <w:pPr>
              <w:jc w:val="center"/>
            </w:pPr>
            <w:r w:rsidRPr="009661B9">
              <w:t>Leírás</w:t>
            </w:r>
          </w:p>
        </w:tc>
        <w:tc>
          <w:tcPr>
            <w:tcW w:w="1694" w:type="dxa"/>
            <w:vAlign w:val="center"/>
          </w:tcPr>
          <w:p w14:paraId="72EF4A8D" w14:textId="77777777" w:rsidR="003C2896" w:rsidRPr="009661B9" w:rsidRDefault="003C2896" w:rsidP="00346009">
            <w:pPr>
              <w:jc w:val="center"/>
            </w:pPr>
            <w:r w:rsidRPr="009661B9">
              <w:t>Kulcs/index</w:t>
            </w:r>
          </w:p>
        </w:tc>
      </w:tr>
      <w:tr w:rsidR="003C2896" w:rsidRPr="009661B9" w14:paraId="130963F7" w14:textId="77777777" w:rsidTr="00346009">
        <w:tc>
          <w:tcPr>
            <w:tcW w:w="1696" w:type="dxa"/>
            <w:vAlign w:val="center"/>
          </w:tcPr>
          <w:p w14:paraId="25E09347" w14:textId="77777777" w:rsidR="003C2896" w:rsidRPr="009661B9" w:rsidRDefault="003C2896" w:rsidP="00346009">
            <w:proofErr w:type="spellStart"/>
            <w:r w:rsidRPr="009661B9">
              <w:t>empl_id</w:t>
            </w:r>
            <w:proofErr w:type="spellEnd"/>
          </w:p>
        </w:tc>
        <w:tc>
          <w:tcPr>
            <w:tcW w:w="1418" w:type="dxa"/>
            <w:vAlign w:val="center"/>
          </w:tcPr>
          <w:p w14:paraId="337EDF2A" w14:textId="77777777" w:rsidR="003C2896" w:rsidRPr="009661B9" w:rsidRDefault="003C2896" w:rsidP="00346009">
            <w:pPr>
              <w:jc w:val="center"/>
            </w:pPr>
            <w:r w:rsidRPr="009661B9">
              <w:t>INT</w:t>
            </w:r>
          </w:p>
        </w:tc>
        <w:tc>
          <w:tcPr>
            <w:tcW w:w="3685" w:type="dxa"/>
            <w:vAlign w:val="center"/>
          </w:tcPr>
          <w:p w14:paraId="254415F7" w14:textId="77777777" w:rsidR="003C2896" w:rsidRPr="009661B9" w:rsidRDefault="003C2896" w:rsidP="00346009">
            <w:r w:rsidRPr="009661B9">
              <w:t>Az alkalmazott egyedi azonosítója</w:t>
            </w:r>
          </w:p>
        </w:tc>
        <w:tc>
          <w:tcPr>
            <w:tcW w:w="1694" w:type="dxa"/>
            <w:vAlign w:val="center"/>
          </w:tcPr>
          <w:p w14:paraId="400B780D" w14:textId="77777777" w:rsidR="003C2896" w:rsidRPr="009661B9" w:rsidRDefault="003C2896" w:rsidP="00346009">
            <w:pPr>
              <w:jc w:val="center"/>
            </w:pPr>
            <w:proofErr w:type="spellStart"/>
            <w:r w:rsidRPr="009661B9">
              <w:t>primary</w:t>
            </w:r>
            <w:proofErr w:type="spellEnd"/>
            <w:r w:rsidRPr="009661B9">
              <w:t xml:space="preserve"> </w:t>
            </w:r>
            <w:proofErr w:type="spellStart"/>
            <w:r w:rsidRPr="009661B9">
              <w:t>key</w:t>
            </w:r>
            <w:proofErr w:type="spellEnd"/>
          </w:p>
        </w:tc>
      </w:tr>
      <w:tr w:rsidR="003C2896" w:rsidRPr="009661B9" w14:paraId="0995B712" w14:textId="77777777" w:rsidTr="00346009">
        <w:tc>
          <w:tcPr>
            <w:tcW w:w="1696" w:type="dxa"/>
            <w:vAlign w:val="center"/>
          </w:tcPr>
          <w:p w14:paraId="6A4CBB04" w14:textId="77777777" w:rsidR="003C2896" w:rsidRPr="009661B9" w:rsidRDefault="003C2896" w:rsidP="00346009">
            <w:proofErr w:type="spellStart"/>
            <w:r w:rsidRPr="009661B9">
              <w:t>empl_name</w:t>
            </w:r>
            <w:proofErr w:type="spellEnd"/>
          </w:p>
        </w:tc>
        <w:tc>
          <w:tcPr>
            <w:tcW w:w="1418" w:type="dxa"/>
            <w:vAlign w:val="center"/>
          </w:tcPr>
          <w:p w14:paraId="1CAF82D0" w14:textId="77777777" w:rsidR="003C2896" w:rsidRPr="009661B9" w:rsidRDefault="003C2896" w:rsidP="00346009">
            <w:pPr>
              <w:jc w:val="center"/>
            </w:pPr>
            <w:r w:rsidRPr="009661B9">
              <w:t>VARCHAR</w:t>
            </w:r>
          </w:p>
        </w:tc>
        <w:tc>
          <w:tcPr>
            <w:tcW w:w="3685" w:type="dxa"/>
            <w:vAlign w:val="center"/>
          </w:tcPr>
          <w:p w14:paraId="143A30CB" w14:textId="77777777" w:rsidR="003C2896" w:rsidRPr="009661B9" w:rsidRDefault="003C2896" w:rsidP="00346009">
            <w:r w:rsidRPr="009661B9">
              <w:t>Az alkalmazott neve</w:t>
            </w:r>
          </w:p>
        </w:tc>
        <w:tc>
          <w:tcPr>
            <w:tcW w:w="1694" w:type="dxa"/>
            <w:vAlign w:val="center"/>
          </w:tcPr>
          <w:p w14:paraId="176E9D50" w14:textId="77777777" w:rsidR="003C2896" w:rsidRPr="009661B9" w:rsidRDefault="003C2896" w:rsidP="00346009">
            <w:pPr>
              <w:jc w:val="center"/>
            </w:pPr>
          </w:p>
        </w:tc>
      </w:tr>
      <w:tr w:rsidR="003C2896" w:rsidRPr="009661B9" w14:paraId="01D77201" w14:textId="77777777" w:rsidTr="00346009">
        <w:tc>
          <w:tcPr>
            <w:tcW w:w="1696" w:type="dxa"/>
            <w:vAlign w:val="center"/>
          </w:tcPr>
          <w:p w14:paraId="4F9CD912" w14:textId="77777777" w:rsidR="003C2896" w:rsidRPr="009661B9" w:rsidRDefault="003C2896" w:rsidP="00346009">
            <w:proofErr w:type="spellStart"/>
            <w:r w:rsidRPr="009661B9">
              <w:t>empl_uname</w:t>
            </w:r>
            <w:proofErr w:type="spellEnd"/>
          </w:p>
        </w:tc>
        <w:tc>
          <w:tcPr>
            <w:tcW w:w="1418" w:type="dxa"/>
            <w:vAlign w:val="center"/>
          </w:tcPr>
          <w:p w14:paraId="4F4075D5" w14:textId="77777777" w:rsidR="003C2896" w:rsidRPr="009661B9" w:rsidRDefault="003C2896" w:rsidP="00346009">
            <w:pPr>
              <w:jc w:val="center"/>
            </w:pPr>
            <w:r w:rsidRPr="009661B9">
              <w:t>VARCHAR</w:t>
            </w:r>
          </w:p>
        </w:tc>
        <w:tc>
          <w:tcPr>
            <w:tcW w:w="3685" w:type="dxa"/>
            <w:vAlign w:val="center"/>
          </w:tcPr>
          <w:p w14:paraId="76F5549A" w14:textId="77777777" w:rsidR="003C2896" w:rsidRPr="009661B9" w:rsidRDefault="003C2896" w:rsidP="00346009">
            <w:r w:rsidRPr="009661B9">
              <w:t>Az alkalmazott felhasználóneve automatikusan generált, mint a felhasználók nevei</w:t>
            </w:r>
          </w:p>
        </w:tc>
        <w:tc>
          <w:tcPr>
            <w:tcW w:w="1694" w:type="dxa"/>
            <w:vAlign w:val="center"/>
          </w:tcPr>
          <w:p w14:paraId="3CBB8B30" w14:textId="77777777" w:rsidR="003C2896" w:rsidRPr="009661B9" w:rsidRDefault="003C2896" w:rsidP="00346009">
            <w:pPr>
              <w:jc w:val="center"/>
            </w:pPr>
          </w:p>
        </w:tc>
      </w:tr>
      <w:tr w:rsidR="003C2896" w:rsidRPr="009661B9" w14:paraId="7BB96B7B" w14:textId="77777777" w:rsidTr="00346009">
        <w:tc>
          <w:tcPr>
            <w:tcW w:w="1696" w:type="dxa"/>
            <w:vAlign w:val="center"/>
          </w:tcPr>
          <w:p w14:paraId="413D415E" w14:textId="77777777" w:rsidR="003C2896" w:rsidRPr="009661B9" w:rsidRDefault="003C2896" w:rsidP="00346009">
            <w:proofErr w:type="spellStart"/>
            <w:r w:rsidRPr="009661B9">
              <w:t>password</w:t>
            </w:r>
            <w:proofErr w:type="spellEnd"/>
          </w:p>
        </w:tc>
        <w:tc>
          <w:tcPr>
            <w:tcW w:w="1418" w:type="dxa"/>
            <w:vAlign w:val="center"/>
          </w:tcPr>
          <w:p w14:paraId="6601850C" w14:textId="77777777" w:rsidR="003C2896" w:rsidRPr="009661B9" w:rsidRDefault="003C2896" w:rsidP="00346009">
            <w:pPr>
              <w:jc w:val="center"/>
            </w:pPr>
            <w:r w:rsidRPr="009661B9">
              <w:t>VARCHAR</w:t>
            </w:r>
          </w:p>
        </w:tc>
        <w:tc>
          <w:tcPr>
            <w:tcW w:w="3685" w:type="dxa"/>
            <w:vAlign w:val="center"/>
          </w:tcPr>
          <w:p w14:paraId="6359FC4B" w14:textId="77777777" w:rsidR="003C2896" w:rsidRPr="009661B9" w:rsidRDefault="003C2896" w:rsidP="00346009">
            <w:r w:rsidRPr="009661B9">
              <w:t xml:space="preserve">Az alkalmazott </w:t>
            </w:r>
            <w:proofErr w:type="spellStart"/>
            <w:r w:rsidRPr="009661B9">
              <w:t>jelszava</w:t>
            </w:r>
            <w:proofErr w:type="spellEnd"/>
            <w:r w:rsidRPr="009661B9">
              <w:t xml:space="preserve"> az asztali alkalmazáshoz, a MYSQL PASSWORD függvényével titkosítva</w:t>
            </w:r>
          </w:p>
        </w:tc>
        <w:tc>
          <w:tcPr>
            <w:tcW w:w="1694" w:type="dxa"/>
            <w:vAlign w:val="center"/>
          </w:tcPr>
          <w:p w14:paraId="0E30A869" w14:textId="77777777" w:rsidR="003C2896" w:rsidRPr="009661B9" w:rsidRDefault="003C2896" w:rsidP="00346009">
            <w:pPr>
              <w:jc w:val="center"/>
            </w:pPr>
          </w:p>
        </w:tc>
      </w:tr>
      <w:tr w:rsidR="003C2896" w:rsidRPr="009661B9" w14:paraId="7849E019" w14:textId="77777777" w:rsidTr="00346009">
        <w:tc>
          <w:tcPr>
            <w:tcW w:w="1696" w:type="dxa"/>
            <w:vAlign w:val="center"/>
          </w:tcPr>
          <w:p w14:paraId="135D3563" w14:textId="77777777" w:rsidR="003C2896" w:rsidRPr="009661B9" w:rsidRDefault="003C2896" w:rsidP="00346009">
            <w:proofErr w:type="spellStart"/>
            <w:r w:rsidRPr="009661B9">
              <w:t>active</w:t>
            </w:r>
            <w:proofErr w:type="spellEnd"/>
          </w:p>
        </w:tc>
        <w:tc>
          <w:tcPr>
            <w:tcW w:w="1418" w:type="dxa"/>
            <w:vAlign w:val="center"/>
          </w:tcPr>
          <w:p w14:paraId="79D5D96C" w14:textId="77777777" w:rsidR="003C2896" w:rsidRPr="009661B9" w:rsidRDefault="003C2896" w:rsidP="00346009">
            <w:pPr>
              <w:jc w:val="center"/>
            </w:pPr>
            <w:r w:rsidRPr="009661B9">
              <w:t>BOOLEAN</w:t>
            </w:r>
          </w:p>
        </w:tc>
        <w:tc>
          <w:tcPr>
            <w:tcW w:w="3685" w:type="dxa"/>
            <w:vAlign w:val="center"/>
          </w:tcPr>
          <w:p w14:paraId="1C0308DC" w14:textId="77777777" w:rsidR="003C2896" w:rsidRPr="009661B9" w:rsidRDefault="003C2896" w:rsidP="00346009">
            <w:r w:rsidRPr="009661B9">
              <w:t>Deaktivált fiókot nem lehet újra aktiválni, a deaktivált alkalmazottak nem tudnak bejelentkezni</w:t>
            </w:r>
          </w:p>
        </w:tc>
        <w:tc>
          <w:tcPr>
            <w:tcW w:w="1694" w:type="dxa"/>
            <w:vAlign w:val="center"/>
          </w:tcPr>
          <w:p w14:paraId="3B77A6E1" w14:textId="77777777" w:rsidR="003C2896" w:rsidRPr="009661B9" w:rsidRDefault="003C2896" w:rsidP="00346009">
            <w:pPr>
              <w:jc w:val="center"/>
            </w:pPr>
          </w:p>
        </w:tc>
      </w:tr>
      <w:tr w:rsidR="003C2896" w:rsidRPr="009661B9" w14:paraId="02A0C592" w14:textId="77777777" w:rsidTr="00346009">
        <w:tc>
          <w:tcPr>
            <w:tcW w:w="1696" w:type="dxa"/>
            <w:vAlign w:val="center"/>
          </w:tcPr>
          <w:p w14:paraId="45272188" w14:textId="77777777" w:rsidR="003C2896" w:rsidRPr="009661B9" w:rsidRDefault="003C2896" w:rsidP="00346009">
            <w:proofErr w:type="spellStart"/>
            <w:r w:rsidRPr="009661B9">
              <w:t>admin</w:t>
            </w:r>
            <w:proofErr w:type="spellEnd"/>
          </w:p>
        </w:tc>
        <w:tc>
          <w:tcPr>
            <w:tcW w:w="1418" w:type="dxa"/>
            <w:vAlign w:val="center"/>
          </w:tcPr>
          <w:p w14:paraId="093E4164" w14:textId="77777777" w:rsidR="003C2896" w:rsidRPr="009661B9" w:rsidRDefault="003C2896" w:rsidP="00346009">
            <w:pPr>
              <w:jc w:val="center"/>
            </w:pPr>
            <w:r w:rsidRPr="009661B9">
              <w:t>BOOLEAN</w:t>
            </w:r>
          </w:p>
        </w:tc>
        <w:tc>
          <w:tcPr>
            <w:tcW w:w="3685" w:type="dxa"/>
            <w:vAlign w:val="center"/>
          </w:tcPr>
          <w:p w14:paraId="345F4AC8" w14:textId="77777777" w:rsidR="003C2896" w:rsidRPr="009661B9" w:rsidRDefault="003C2896" w:rsidP="00346009">
            <w:proofErr w:type="spellStart"/>
            <w:r w:rsidRPr="009661B9">
              <w:t>Admin</w:t>
            </w:r>
            <w:proofErr w:type="spellEnd"/>
            <w:r w:rsidRPr="009661B9">
              <w:t xml:space="preserve"> </w:t>
            </w:r>
            <w:proofErr w:type="spellStart"/>
            <w:r w:rsidRPr="009661B9">
              <w:t>flag</w:t>
            </w:r>
            <w:proofErr w:type="spellEnd"/>
            <w:r w:rsidRPr="009661B9">
              <w:t xml:space="preserve">, </w:t>
            </w:r>
            <w:proofErr w:type="spellStart"/>
            <w:r w:rsidRPr="009661B9">
              <w:t>admin</w:t>
            </w:r>
            <w:proofErr w:type="spellEnd"/>
            <w:r w:rsidRPr="009661B9">
              <w:t xml:space="preserve"> alkalmazottból csak egy létezhet és nem lehet deaktiválni</w:t>
            </w:r>
          </w:p>
        </w:tc>
        <w:tc>
          <w:tcPr>
            <w:tcW w:w="1694" w:type="dxa"/>
            <w:vAlign w:val="center"/>
          </w:tcPr>
          <w:p w14:paraId="46C4B000" w14:textId="77777777" w:rsidR="003C2896" w:rsidRPr="009661B9" w:rsidRDefault="003C2896" w:rsidP="00346009">
            <w:pPr>
              <w:jc w:val="center"/>
            </w:pPr>
          </w:p>
        </w:tc>
      </w:tr>
    </w:tbl>
    <w:p w14:paraId="6CC83625" w14:textId="77777777" w:rsidR="003C2896" w:rsidRPr="009661B9" w:rsidRDefault="003C2896" w:rsidP="003C2896">
      <w:pPr>
        <w:spacing w:before="120"/>
      </w:pPr>
      <w:r w:rsidRPr="009661B9">
        <w:rPr>
          <w:noProof/>
        </w:rPr>
        <mc:AlternateContent>
          <mc:Choice Requires="wps">
            <w:drawing>
              <wp:anchor distT="45720" distB="45720" distL="114300" distR="114300" simplePos="0" relativeHeight="251672576" behindDoc="0" locked="0" layoutInCell="1" allowOverlap="1" wp14:anchorId="6A46DA46" wp14:editId="324003E8">
                <wp:simplePos x="0" y="0"/>
                <wp:positionH relativeFrom="margin">
                  <wp:align>left</wp:align>
                </wp:positionH>
                <wp:positionV relativeFrom="paragraph">
                  <wp:posOffset>417830</wp:posOffset>
                </wp:positionV>
                <wp:extent cx="5384165" cy="1628775"/>
                <wp:effectExtent l="0" t="0" r="26035" b="28575"/>
                <wp:wrapSquare wrapText="bothSides"/>
                <wp:docPr id="13" name="Szövegdoboz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4165" cy="1628775"/>
                        </a:xfrm>
                        <a:prstGeom prst="rect">
                          <a:avLst/>
                        </a:prstGeom>
                        <a:solidFill>
                          <a:srgbClr val="FFFFFF"/>
                        </a:solidFill>
                        <a:ln w="9525">
                          <a:solidFill>
                            <a:srgbClr val="000000"/>
                          </a:solidFill>
                          <a:miter lim="800000"/>
                          <a:headEnd/>
                          <a:tailEnd/>
                        </a:ln>
                      </wps:spPr>
                      <wps:txbx>
                        <w:txbxContent>
                          <w:p w14:paraId="678217CB" w14:textId="77777777" w:rsidR="00346009" w:rsidRPr="00F2755B" w:rsidRDefault="00346009" w:rsidP="003C2896">
                            <w:pPr>
                              <w:rPr>
                                <w:rFonts w:ascii="Cascadia Code ExtraLight" w:hAnsi="Cascadia Code ExtraLight"/>
                              </w:rPr>
                            </w:pPr>
                            <w:r w:rsidRPr="00F2755B">
                              <w:rPr>
                                <w:rFonts w:ascii="Cascadia Code ExtraLight" w:hAnsi="Cascadia Code ExtraLight"/>
                              </w:rPr>
                              <w:t xml:space="preserve">CREATE TABLE IF NOT EXISTS </w:t>
                            </w:r>
                            <w:proofErr w:type="spellStart"/>
                            <w:proofErr w:type="gramStart"/>
                            <w:r w:rsidRPr="00F2755B">
                              <w:rPr>
                                <w:rFonts w:ascii="Cascadia Code ExtraLight" w:hAnsi="Cascadia Code ExtraLight"/>
                              </w:rPr>
                              <w:t>employees</w:t>
                            </w:r>
                            <w:proofErr w:type="spellEnd"/>
                            <w:r w:rsidRPr="00F2755B">
                              <w:rPr>
                                <w:rFonts w:ascii="Cascadia Code ExtraLight" w:hAnsi="Cascadia Code ExtraLight"/>
                              </w:rPr>
                              <w:t>(</w:t>
                            </w:r>
                            <w:proofErr w:type="gramEnd"/>
                          </w:p>
                          <w:p w14:paraId="04D7A5E9" w14:textId="77777777" w:rsidR="00346009" w:rsidRPr="00F2755B" w:rsidRDefault="00346009" w:rsidP="003C2896">
                            <w:pPr>
                              <w:rPr>
                                <w:rFonts w:ascii="Cascadia Code ExtraLight" w:hAnsi="Cascadia Code ExtraLight"/>
                              </w:rPr>
                            </w:pPr>
                            <w:r w:rsidRPr="00F2755B">
                              <w:rPr>
                                <w:rFonts w:ascii="Cascadia Code ExtraLight" w:hAnsi="Cascadia Code ExtraLight"/>
                              </w:rPr>
                              <w:t xml:space="preserve">    </w:t>
                            </w:r>
                            <w:proofErr w:type="spellStart"/>
                            <w:r w:rsidRPr="00F2755B">
                              <w:rPr>
                                <w:rFonts w:ascii="Cascadia Code ExtraLight" w:hAnsi="Cascadia Code ExtraLight"/>
                              </w:rPr>
                              <w:t>empl_id</w:t>
                            </w:r>
                            <w:proofErr w:type="spellEnd"/>
                            <w:r w:rsidRPr="00F2755B">
                              <w:rPr>
                                <w:rFonts w:ascii="Cascadia Code ExtraLight" w:hAnsi="Cascadia Code ExtraLight"/>
                              </w:rPr>
                              <w:t xml:space="preserve"> INT AUTO_INCREMENT PRIMARY KEY,</w:t>
                            </w:r>
                          </w:p>
                          <w:p w14:paraId="600482FB" w14:textId="77777777" w:rsidR="00346009" w:rsidRPr="00F2755B" w:rsidRDefault="00346009" w:rsidP="003C2896">
                            <w:pPr>
                              <w:rPr>
                                <w:rFonts w:ascii="Cascadia Code ExtraLight" w:hAnsi="Cascadia Code ExtraLight"/>
                              </w:rPr>
                            </w:pPr>
                            <w:r w:rsidRPr="00F2755B">
                              <w:rPr>
                                <w:rFonts w:ascii="Cascadia Code ExtraLight" w:hAnsi="Cascadia Code ExtraLight"/>
                              </w:rPr>
                              <w:t xml:space="preserve">    </w:t>
                            </w:r>
                            <w:proofErr w:type="spellStart"/>
                            <w:r w:rsidRPr="00F2755B">
                              <w:rPr>
                                <w:rFonts w:ascii="Cascadia Code ExtraLight" w:hAnsi="Cascadia Code ExtraLight"/>
                              </w:rPr>
                              <w:t>empl_name</w:t>
                            </w:r>
                            <w:proofErr w:type="spellEnd"/>
                            <w:r w:rsidRPr="00F2755B">
                              <w:rPr>
                                <w:rFonts w:ascii="Cascadia Code ExtraLight" w:hAnsi="Cascadia Code ExtraLight"/>
                              </w:rPr>
                              <w:t xml:space="preserve"> </w:t>
                            </w:r>
                            <w:proofErr w:type="gramStart"/>
                            <w:r w:rsidRPr="00F2755B">
                              <w:rPr>
                                <w:rFonts w:ascii="Cascadia Code ExtraLight" w:hAnsi="Cascadia Code ExtraLight"/>
                              </w:rPr>
                              <w:t>VARCHAR(</w:t>
                            </w:r>
                            <w:proofErr w:type="gramEnd"/>
                            <w:r w:rsidRPr="00F2755B">
                              <w:rPr>
                                <w:rFonts w:ascii="Cascadia Code ExtraLight" w:hAnsi="Cascadia Code ExtraLight"/>
                              </w:rPr>
                              <w:t>255),</w:t>
                            </w:r>
                          </w:p>
                          <w:p w14:paraId="2821BEE3" w14:textId="77777777" w:rsidR="00346009" w:rsidRPr="00F2755B" w:rsidRDefault="00346009" w:rsidP="003C2896">
                            <w:pPr>
                              <w:rPr>
                                <w:rFonts w:ascii="Cascadia Code ExtraLight" w:hAnsi="Cascadia Code ExtraLight"/>
                              </w:rPr>
                            </w:pPr>
                            <w:r w:rsidRPr="00F2755B">
                              <w:rPr>
                                <w:rFonts w:ascii="Cascadia Code ExtraLight" w:hAnsi="Cascadia Code ExtraLight"/>
                              </w:rPr>
                              <w:t xml:space="preserve">    </w:t>
                            </w:r>
                            <w:proofErr w:type="spellStart"/>
                            <w:r w:rsidRPr="00F2755B">
                              <w:rPr>
                                <w:rFonts w:ascii="Cascadia Code ExtraLight" w:hAnsi="Cascadia Code ExtraLight"/>
                              </w:rPr>
                              <w:t>empl_uname</w:t>
                            </w:r>
                            <w:proofErr w:type="spellEnd"/>
                            <w:r w:rsidRPr="00F2755B">
                              <w:rPr>
                                <w:rFonts w:ascii="Cascadia Code ExtraLight" w:hAnsi="Cascadia Code ExtraLight"/>
                              </w:rPr>
                              <w:t xml:space="preserve"> </w:t>
                            </w:r>
                            <w:proofErr w:type="gramStart"/>
                            <w:r w:rsidRPr="00F2755B">
                              <w:rPr>
                                <w:rFonts w:ascii="Cascadia Code ExtraLight" w:hAnsi="Cascadia Code ExtraLight"/>
                              </w:rPr>
                              <w:t>VARCHAR(</w:t>
                            </w:r>
                            <w:proofErr w:type="gramEnd"/>
                            <w:r w:rsidRPr="00F2755B">
                              <w:rPr>
                                <w:rFonts w:ascii="Cascadia Code ExtraLight" w:hAnsi="Cascadia Code ExtraLight"/>
                              </w:rPr>
                              <w:t>5),</w:t>
                            </w:r>
                          </w:p>
                          <w:p w14:paraId="31A4CCED" w14:textId="77777777" w:rsidR="00346009" w:rsidRPr="00F2755B" w:rsidRDefault="00346009" w:rsidP="003C2896">
                            <w:pPr>
                              <w:rPr>
                                <w:rFonts w:ascii="Cascadia Code ExtraLight" w:hAnsi="Cascadia Code ExtraLight"/>
                              </w:rPr>
                            </w:pPr>
                            <w:r w:rsidRPr="00F2755B">
                              <w:rPr>
                                <w:rFonts w:ascii="Cascadia Code ExtraLight" w:hAnsi="Cascadia Code ExtraLight"/>
                              </w:rPr>
                              <w:t xml:space="preserve">    </w:t>
                            </w:r>
                            <w:proofErr w:type="spellStart"/>
                            <w:r w:rsidRPr="00F2755B">
                              <w:rPr>
                                <w:rFonts w:ascii="Cascadia Code ExtraLight" w:hAnsi="Cascadia Code ExtraLight"/>
                              </w:rPr>
                              <w:t>password</w:t>
                            </w:r>
                            <w:proofErr w:type="spellEnd"/>
                            <w:r w:rsidRPr="00F2755B">
                              <w:rPr>
                                <w:rFonts w:ascii="Cascadia Code ExtraLight" w:hAnsi="Cascadia Code ExtraLight"/>
                              </w:rPr>
                              <w:t xml:space="preserve"> </w:t>
                            </w:r>
                            <w:proofErr w:type="gramStart"/>
                            <w:r w:rsidRPr="00F2755B">
                              <w:rPr>
                                <w:rFonts w:ascii="Cascadia Code ExtraLight" w:hAnsi="Cascadia Code ExtraLight"/>
                              </w:rPr>
                              <w:t>VARCHAR(</w:t>
                            </w:r>
                            <w:proofErr w:type="gramEnd"/>
                            <w:r w:rsidRPr="00F2755B">
                              <w:rPr>
                                <w:rFonts w:ascii="Cascadia Code ExtraLight" w:hAnsi="Cascadia Code ExtraLight"/>
                              </w:rPr>
                              <w:t>255),</w:t>
                            </w:r>
                          </w:p>
                          <w:p w14:paraId="1A567E5C" w14:textId="77777777" w:rsidR="00346009" w:rsidRPr="00F2755B" w:rsidRDefault="00346009" w:rsidP="003C2896">
                            <w:pPr>
                              <w:rPr>
                                <w:rFonts w:ascii="Cascadia Code ExtraLight" w:hAnsi="Cascadia Code ExtraLight"/>
                              </w:rPr>
                            </w:pPr>
                            <w:r w:rsidRPr="00F2755B">
                              <w:rPr>
                                <w:rFonts w:ascii="Cascadia Code ExtraLight" w:hAnsi="Cascadia Code ExtraLight"/>
                              </w:rPr>
                              <w:t xml:space="preserve">    </w:t>
                            </w:r>
                            <w:proofErr w:type="spellStart"/>
                            <w:r w:rsidRPr="00F2755B">
                              <w:rPr>
                                <w:rFonts w:ascii="Cascadia Code ExtraLight" w:hAnsi="Cascadia Code ExtraLight"/>
                              </w:rPr>
                              <w:t>active</w:t>
                            </w:r>
                            <w:proofErr w:type="spellEnd"/>
                            <w:r w:rsidRPr="00F2755B">
                              <w:rPr>
                                <w:rFonts w:ascii="Cascadia Code ExtraLight" w:hAnsi="Cascadia Code ExtraLight"/>
                              </w:rPr>
                              <w:t xml:space="preserve"> BOOLEAN,</w:t>
                            </w:r>
                          </w:p>
                          <w:p w14:paraId="033A563C" w14:textId="77777777" w:rsidR="00346009" w:rsidRPr="00F2755B" w:rsidRDefault="00346009" w:rsidP="003C2896">
                            <w:pPr>
                              <w:rPr>
                                <w:rFonts w:ascii="Cascadia Code ExtraLight" w:hAnsi="Cascadia Code ExtraLight"/>
                              </w:rPr>
                            </w:pPr>
                            <w:r w:rsidRPr="00F2755B">
                              <w:rPr>
                                <w:rFonts w:ascii="Cascadia Code ExtraLight" w:hAnsi="Cascadia Code ExtraLight"/>
                              </w:rPr>
                              <w:t xml:space="preserve">    </w:t>
                            </w:r>
                            <w:proofErr w:type="spellStart"/>
                            <w:r w:rsidRPr="00F2755B">
                              <w:rPr>
                                <w:rFonts w:ascii="Cascadia Code ExtraLight" w:hAnsi="Cascadia Code ExtraLight"/>
                              </w:rPr>
                              <w:t>admin</w:t>
                            </w:r>
                            <w:proofErr w:type="spellEnd"/>
                            <w:r w:rsidRPr="00F2755B">
                              <w:rPr>
                                <w:rFonts w:ascii="Cascadia Code ExtraLight" w:hAnsi="Cascadia Code ExtraLight"/>
                              </w:rPr>
                              <w:t xml:space="preserve"> BOOLEAN</w:t>
                            </w:r>
                          </w:p>
                          <w:p w14:paraId="700AE1DC" w14:textId="77777777" w:rsidR="00346009" w:rsidRPr="00F2755B" w:rsidRDefault="00346009" w:rsidP="003C2896">
                            <w:pPr>
                              <w:rPr>
                                <w:rFonts w:ascii="Cascadia Code ExtraLight" w:hAnsi="Cascadia Code ExtraLight"/>
                              </w:rPr>
                            </w:pPr>
                            <w:r w:rsidRPr="00F2755B">
                              <w:rPr>
                                <w:rFonts w:ascii="Cascadia Code ExtraLight" w:hAnsi="Cascadia Code ExtraLight"/>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46DA46" id="Szövegdoboz 13" o:spid="_x0000_s1043" type="#_x0000_t202" style="position:absolute;margin-left:0;margin-top:32.9pt;width:423.95pt;height:128.25pt;z-index:25167257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">
                <v:textbox>
                  <w:txbxContent>
                    <w:p w14:paraId="678217CB" w14:textId="77777777" w:rsidR="00346009" w:rsidRPr="00F2755B" w:rsidRDefault="00346009" w:rsidP="003C2896">
                      <w:pPr>
                        <w:rPr>
                          <w:rFonts w:ascii="Cascadia Code ExtraLight" w:hAnsi="Cascadia Code ExtraLight"/>
                        </w:rPr>
                      </w:pPr>
                      <w:r w:rsidRPr="00F2755B">
                        <w:rPr>
                          <w:rFonts w:ascii="Cascadia Code ExtraLight" w:hAnsi="Cascadia Code ExtraLight"/>
                        </w:rPr>
                        <w:t xml:space="preserve">CREATE TABLE IF NOT EXISTS </w:t>
                      </w:r>
                      <w:proofErr w:type="spellStart"/>
                      <w:proofErr w:type="gramStart"/>
                      <w:r w:rsidRPr="00F2755B">
                        <w:rPr>
                          <w:rFonts w:ascii="Cascadia Code ExtraLight" w:hAnsi="Cascadia Code ExtraLight"/>
                        </w:rPr>
                        <w:t>employees</w:t>
                      </w:r>
                      <w:proofErr w:type="spellEnd"/>
                      <w:r w:rsidRPr="00F2755B">
                        <w:rPr>
                          <w:rFonts w:ascii="Cascadia Code ExtraLight" w:hAnsi="Cascadia Code ExtraLight"/>
                        </w:rPr>
                        <w:t>(</w:t>
                      </w:r>
                      <w:proofErr w:type="gramEnd"/>
                    </w:p>
                    <w:p w14:paraId="04D7A5E9" w14:textId="77777777" w:rsidR="00346009" w:rsidRPr="00F2755B" w:rsidRDefault="00346009" w:rsidP="003C2896">
                      <w:pPr>
                        <w:rPr>
                          <w:rFonts w:ascii="Cascadia Code ExtraLight" w:hAnsi="Cascadia Code ExtraLight"/>
                        </w:rPr>
                      </w:pPr>
                      <w:r w:rsidRPr="00F2755B">
                        <w:rPr>
                          <w:rFonts w:ascii="Cascadia Code ExtraLight" w:hAnsi="Cascadia Code ExtraLight"/>
                        </w:rPr>
                        <w:t xml:space="preserve">    </w:t>
                      </w:r>
                      <w:proofErr w:type="spellStart"/>
                      <w:r w:rsidRPr="00F2755B">
                        <w:rPr>
                          <w:rFonts w:ascii="Cascadia Code ExtraLight" w:hAnsi="Cascadia Code ExtraLight"/>
                        </w:rPr>
                        <w:t>empl_id</w:t>
                      </w:r>
                      <w:proofErr w:type="spellEnd"/>
                      <w:r w:rsidRPr="00F2755B">
                        <w:rPr>
                          <w:rFonts w:ascii="Cascadia Code ExtraLight" w:hAnsi="Cascadia Code ExtraLight"/>
                        </w:rPr>
                        <w:t xml:space="preserve"> INT AUTO_INCREMENT PRIMARY KEY,</w:t>
                      </w:r>
                    </w:p>
                    <w:p w14:paraId="600482FB" w14:textId="77777777" w:rsidR="00346009" w:rsidRPr="00F2755B" w:rsidRDefault="00346009" w:rsidP="003C2896">
                      <w:pPr>
                        <w:rPr>
                          <w:rFonts w:ascii="Cascadia Code ExtraLight" w:hAnsi="Cascadia Code ExtraLight"/>
                        </w:rPr>
                      </w:pPr>
                      <w:r w:rsidRPr="00F2755B">
                        <w:rPr>
                          <w:rFonts w:ascii="Cascadia Code ExtraLight" w:hAnsi="Cascadia Code ExtraLight"/>
                        </w:rPr>
                        <w:t xml:space="preserve">    </w:t>
                      </w:r>
                      <w:proofErr w:type="spellStart"/>
                      <w:r w:rsidRPr="00F2755B">
                        <w:rPr>
                          <w:rFonts w:ascii="Cascadia Code ExtraLight" w:hAnsi="Cascadia Code ExtraLight"/>
                        </w:rPr>
                        <w:t>empl_name</w:t>
                      </w:r>
                      <w:proofErr w:type="spellEnd"/>
                      <w:r w:rsidRPr="00F2755B">
                        <w:rPr>
                          <w:rFonts w:ascii="Cascadia Code ExtraLight" w:hAnsi="Cascadia Code ExtraLight"/>
                        </w:rPr>
                        <w:t xml:space="preserve"> </w:t>
                      </w:r>
                      <w:proofErr w:type="gramStart"/>
                      <w:r w:rsidRPr="00F2755B">
                        <w:rPr>
                          <w:rFonts w:ascii="Cascadia Code ExtraLight" w:hAnsi="Cascadia Code ExtraLight"/>
                        </w:rPr>
                        <w:t>VARCHAR(</w:t>
                      </w:r>
                      <w:proofErr w:type="gramEnd"/>
                      <w:r w:rsidRPr="00F2755B">
                        <w:rPr>
                          <w:rFonts w:ascii="Cascadia Code ExtraLight" w:hAnsi="Cascadia Code ExtraLight"/>
                        </w:rPr>
                        <w:t>255),</w:t>
                      </w:r>
                    </w:p>
                    <w:p w14:paraId="2821BEE3" w14:textId="77777777" w:rsidR="00346009" w:rsidRPr="00F2755B" w:rsidRDefault="00346009" w:rsidP="003C2896">
                      <w:pPr>
                        <w:rPr>
                          <w:rFonts w:ascii="Cascadia Code ExtraLight" w:hAnsi="Cascadia Code ExtraLight"/>
                        </w:rPr>
                      </w:pPr>
                      <w:r w:rsidRPr="00F2755B">
                        <w:rPr>
                          <w:rFonts w:ascii="Cascadia Code ExtraLight" w:hAnsi="Cascadia Code ExtraLight"/>
                        </w:rPr>
                        <w:t xml:space="preserve">    </w:t>
                      </w:r>
                      <w:proofErr w:type="spellStart"/>
                      <w:r w:rsidRPr="00F2755B">
                        <w:rPr>
                          <w:rFonts w:ascii="Cascadia Code ExtraLight" w:hAnsi="Cascadia Code ExtraLight"/>
                        </w:rPr>
                        <w:t>empl_uname</w:t>
                      </w:r>
                      <w:proofErr w:type="spellEnd"/>
                      <w:r w:rsidRPr="00F2755B">
                        <w:rPr>
                          <w:rFonts w:ascii="Cascadia Code ExtraLight" w:hAnsi="Cascadia Code ExtraLight"/>
                        </w:rPr>
                        <w:t xml:space="preserve"> </w:t>
                      </w:r>
                      <w:proofErr w:type="gramStart"/>
                      <w:r w:rsidRPr="00F2755B">
                        <w:rPr>
                          <w:rFonts w:ascii="Cascadia Code ExtraLight" w:hAnsi="Cascadia Code ExtraLight"/>
                        </w:rPr>
                        <w:t>VARCHAR(</w:t>
                      </w:r>
                      <w:proofErr w:type="gramEnd"/>
                      <w:r w:rsidRPr="00F2755B">
                        <w:rPr>
                          <w:rFonts w:ascii="Cascadia Code ExtraLight" w:hAnsi="Cascadia Code ExtraLight"/>
                        </w:rPr>
                        <w:t>5),</w:t>
                      </w:r>
                    </w:p>
                    <w:p w14:paraId="31A4CCED" w14:textId="77777777" w:rsidR="00346009" w:rsidRPr="00F2755B" w:rsidRDefault="00346009" w:rsidP="003C2896">
                      <w:pPr>
                        <w:rPr>
                          <w:rFonts w:ascii="Cascadia Code ExtraLight" w:hAnsi="Cascadia Code ExtraLight"/>
                        </w:rPr>
                      </w:pPr>
                      <w:r w:rsidRPr="00F2755B">
                        <w:rPr>
                          <w:rFonts w:ascii="Cascadia Code ExtraLight" w:hAnsi="Cascadia Code ExtraLight"/>
                        </w:rPr>
                        <w:t xml:space="preserve">    </w:t>
                      </w:r>
                      <w:proofErr w:type="spellStart"/>
                      <w:r w:rsidRPr="00F2755B">
                        <w:rPr>
                          <w:rFonts w:ascii="Cascadia Code ExtraLight" w:hAnsi="Cascadia Code ExtraLight"/>
                        </w:rPr>
                        <w:t>password</w:t>
                      </w:r>
                      <w:proofErr w:type="spellEnd"/>
                      <w:r w:rsidRPr="00F2755B">
                        <w:rPr>
                          <w:rFonts w:ascii="Cascadia Code ExtraLight" w:hAnsi="Cascadia Code ExtraLight"/>
                        </w:rPr>
                        <w:t xml:space="preserve"> </w:t>
                      </w:r>
                      <w:proofErr w:type="gramStart"/>
                      <w:r w:rsidRPr="00F2755B">
                        <w:rPr>
                          <w:rFonts w:ascii="Cascadia Code ExtraLight" w:hAnsi="Cascadia Code ExtraLight"/>
                        </w:rPr>
                        <w:t>VARCHAR(</w:t>
                      </w:r>
                      <w:proofErr w:type="gramEnd"/>
                      <w:r w:rsidRPr="00F2755B">
                        <w:rPr>
                          <w:rFonts w:ascii="Cascadia Code ExtraLight" w:hAnsi="Cascadia Code ExtraLight"/>
                        </w:rPr>
                        <w:t>255),</w:t>
                      </w:r>
                    </w:p>
                    <w:p w14:paraId="1A567E5C" w14:textId="77777777" w:rsidR="00346009" w:rsidRPr="00F2755B" w:rsidRDefault="00346009" w:rsidP="003C2896">
                      <w:pPr>
                        <w:rPr>
                          <w:rFonts w:ascii="Cascadia Code ExtraLight" w:hAnsi="Cascadia Code ExtraLight"/>
                        </w:rPr>
                      </w:pPr>
                      <w:r w:rsidRPr="00F2755B">
                        <w:rPr>
                          <w:rFonts w:ascii="Cascadia Code ExtraLight" w:hAnsi="Cascadia Code ExtraLight"/>
                        </w:rPr>
                        <w:t xml:space="preserve">    </w:t>
                      </w:r>
                      <w:proofErr w:type="spellStart"/>
                      <w:r w:rsidRPr="00F2755B">
                        <w:rPr>
                          <w:rFonts w:ascii="Cascadia Code ExtraLight" w:hAnsi="Cascadia Code ExtraLight"/>
                        </w:rPr>
                        <w:t>active</w:t>
                      </w:r>
                      <w:proofErr w:type="spellEnd"/>
                      <w:r w:rsidRPr="00F2755B">
                        <w:rPr>
                          <w:rFonts w:ascii="Cascadia Code ExtraLight" w:hAnsi="Cascadia Code ExtraLight"/>
                        </w:rPr>
                        <w:t xml:space="preserve"> BOOLEAN,</w:t>
                      </w:r>
                    </w:p>
                    <w:p w14:paraId="033A563C" w14:textId="77777777" w:rsidR="00346009" w:rsidRPr="00F2755B" w:rsidRDefault="00346009" w:rsidP="003C2896">
                      <w:pPr>
                        <w:rPr>
                          <w:rFonts w:ascii="Cascadia Code ExtraLight" w:hAnsi="Cascadia Code ExtraLight"/>
                        </w:rPr>
                      </w:pPr>
                      <w:r w:rsidRPr="00F2755B">
                        <w:rPr>
                          <w:rFonts w:ascii="Cascadia Code ExtraLight" w:hAnsi="Cascadia Code ExtraLight"/>
                        </w:rPr>
                        <w:t xml:space="preserve">    </w:t>
                      </w:r>
                      <w:proofErr w:type="spellStart"/>
                      <w:r w:rsidRPr="00F2755B">
                        <w:rPr>
                          <w:rFonts w:ascii="Cascadia Code ExtraLight" w:hAnsi="Cascadia Code ExtraLight"/>
                        </w:rPr>
                        <w:t>admin</w:t>
                      </w:r>
                      <w:proofErr w:type="spellEnd"/>
                      <w:r w:rsidRPr="00F2755B">
                        <w:rPr>
                          <w:rFonts w:ascii="Cascadia Code ExtraLight" w:hAnsi="Cascadia Code ExtraLight"/>
                        </w:rPr>
                        <w:t xml:space="preserve"> BOOLEAN</w:t>
                      </w:r>
                    </w:p>
                    <w:p w14:paraId="700AE1DC" w14:textId="77777777" w:rsidR="00346009" w:rsidRPr="00F2755B" w:rsidRDefault="00346009" w:rsidP="003C2896">
                      <w:pPr>
                        <w:rPr>
                          <w:rFonts w:ascii="Cascadia Code ExtraLight" w:hAnsi="Cascadia Code ExtraLight"/>
                        </w:rPr>
                      </w:pPr>
                      <w:r w:rsidRPr="00F2755B">
                        <w:rPr>
                          <w:rFonts w:ascii="Cascadia Code ExtraLight" w:hAnsi="Cascadia Code ExtraLight"/>
                        </w:rPr>
                        <w:t>);</w:t>
                      </w:r>
                    </w:p>
                  </w:txbxContent>
                </v:textbox>
                <w10:wrap type="square" anchorx="margin"/>
              </v:shape>
            </w:pict>
          </mc:Fallback>
        </mc:AlternateContent>
      </w:r>
      <w:r w:rsidRPr="009661B9">
        <w:t>SQL parancs</w:t>
      </w:r>
    </w:p>
    <w:p w14:paraId="57D22DEA" w14:textId="77777777" w:rsidR="003C2896" w:rsidRPr="009661B9" w:rsidRDefault="003C2896" w:rsidP="003C2896">
      <w:r w:rsidRPr="009661B9">
        <w:br w:type="page"/>
      </w:r>
    </w:p>
    <w:p w14:paraId="35386052" w14:textId="77777777" w:rsidR="003C2896" w:rsidRPr="009661B9" w:rsidRDefault="003C2896" w:rsidP="001D4CF9">
      <w:pPr>
        <w:pStyle w:val="Cmsor4"/>
      </w:pPr>
      <w:bookmarkStart w:id="66" w:name="_Toc194844959"/>
      <w:r w:rsidRPr="009661B9">
        <w:lastRenderedPageBreak/>
        <w:t>A „</w:t>
      </w:r>
      <w:proofErr w:type="spellStart"/>
      <w:r w:rsidRPr="009661B9">
        <w:t>borrowings</w:t>
      </w:r>
      <w:proofErr w:type="spellEnd"/>
      <w:r w:rsidRPr="009661B9">
        <w:t>” tábla</w:t>
      </w:r>
      <w:bookmarkEnd w:id="66"/>
    </w:p>
    <w:p w14:paraId="4ED3FC5C" w14:textId="77777777" w:rsidR="003C2896" w:rsidRPr="009661B9" w:rsidRDefault="003C2896" w:rsidP="003C2896">
      <w:pPr>
        <w:spacing w:before="120"/>
        <w:jc w:val="both"/>
      </w:pPr>
      <w:r w:rsidRPr="009661B9">
        <w:t>A „</w:t>
      </w:r>
      <w:proofErr w:type="spellStart"/>
      <w:r w:rsidRPr="009661B9">
        <w:t>borrowings</w:t>
      </w:r>
      <w:proofErr w:type="spellEnd"/>
      <w:r w:rsidRPr="009661B9">
        <w:t>” tábla tárolja az összes aktív és már lejárt/befejezett könyv kivételt. Több-több kapcsolatú kapcsolótábla, műveletek egyszerűsítése érdekében saját egyedi azonosítót is kapott</w:t>
      </w:r>
    </w:p>
    <w:p w14:paraId="358535B5" w14:textId="77777777" w:rsidR="003C2896" w:rsidRPr="009661B9" w:rsidRDefault="003C2896" w:rsidP="003C2896">
      <w:pPr>
        <w:spacing w:before="120"/>
      </w:pPr>
      <w:r w:rsidRPr="009661B9">
        <w:t>Szerkezet</w:t>
      </w:r>
    </w:p>
    <w:tbl>
      <w:tblPr>
        <w:tblStyle w:val="Rcsostblzat"/>
        <w:tblW w:w="0" w:type="auto"/>
        <w:tblLook w:val="04A0" w:firstRow="1" w:lastRow="0" w:firstColumn="1" w:lastColumn="0" w:noHBand="0" w:noVBand="1"/>
      </w:tblPr>
      <w:tblGrid>
        <w:gridCol w:w="1686"/>
        <w:gridCol w:w="1386"/>
        <w:gridCol w:w="3556"/>
        <w:gridCol w:w="1675"/>
      </w:tblGrid>
      <w:tr w:rsidR="003C2896" w:rsidRPr="009661B9" w14:paraId="2D4263FD" w14:textId="77777777" w:rsidTr="00346009">
        <w:tc>
          <w:tcPr>
            <w:tcW w:w="1696" w:type="dxa"/>
            <w:vAlign w:val="center"/>
          </w:tcPr>
          <w:p w14:paraId="526A23E4" w14:textId="77777777" w:rsidR="003C2896" w:rsidRPr="009661B9" w:rsidRDefault="003C2896" w:rsidP="00346009">
            <w:r w:rsidRPr="009661B9">
              <w:t>Mező neve</w:t>
            </w:r>
          </w:p>
        </w:tc>
        <w:tc>
          <w:tcPr>
            <w:tcW w:w="1418" w:type="dxa"/>
            <w:vAlign w:val="center"/>
          </w:tcPr>
          <w:p w14:paraId="4CEFB213" w14:textId="77777777" w:rsidR="003C2896" w:rsidRPr="009661B9" w:rsidRDefault="003C2896" w:rsidP="00346009">
            <w:r w:rsidRPr="009661B9">
              <w:t>Mező típusa</w:t>
            </w:r>
          </w:p>
        </w:tc>
        <w:tc>
          <w:tcPr>
            <w:tcW w:w="3685" w:type="dxa"/>
            <w:vAlign w:val="center"/>
          </w:tcPr>
          <w:p w14:paraId="228F7159" w14:textId="77777777" w:rsidR="003C2896" w:rsidRPr="009661B9" w:rsidRDefault="003C2896" w:rsidP="00346009">
            <w:r w:rsidRPr="009661B9">
              <w:t>Leírás</w:t>
            </w:r>
          </w:p>
        </w:tc>
        <w:tc>
          <w:tcPr>
            <w:tcW w:w="1694" w:type="dxa"/>
            <w:vAlign w:val="center"/>
          </w:tcPr>
          <w:p w14:paraId="73FC3321" w14:textId="77777777" w:rsidR="003C2896" w:rsidRPr="009661B9" w:rsidRDefault="003C2896" w:rsidP="00346009">
            <w:r w:rsidRPr="009661B9">
              <w:t>Kulcs/index</w:t>
            </w:r>
          </w:p>
        </w:tc>
      </w:tr>
      <w:tr w:rsidR="003C2896" w:rsidRPr="009661B9" w14:paraId="5C2B0CB7" w14:textId="77777777" w:rsidTr="00346009">
        <w:tc>
          <w:tcPr>
            <w:tcW w:w="1696" w:type="dxa"/>
          </w:tcPr>
          <w:p w14:paraId="6702A312" w14:textId="77777777" w:rsidR="003C2896" w:rsidRPr="009661B9" w:rsidRDefault="003C2896" w:rsidP="00346009">
            <w:proofErr w:type="spellStart"/>
            <w:r w:rsidRPr="009661B9">
              <w:t>borrowing_id</w:t>
            </w:r>
            <w:proofErr w:type="spellEnd"/>
          </w:p>
        </w:tc>
        <w:tc>
          <w:tcPr>
            <w:tcW w:w="1418" w:type="dxa"/>
          </w:tcPr>
          <w:p w14:paraId="6B36D249" w14:textId="77777777" w:rsidR="003C2896" w:rsidRPr="009661B9" w:rsidRDefault="003C2896" w:rsidP="00346009">
            <w:r w:rsidRPr="009661B9">
              <w:t>INT</w:t>
            </w:r>
          </w:p>
        </w:tc>
        <w:tc>
          <w:tcPr>
            <w:tcW w:w="3685" w:type="dxa"/>
          </w:tcPr>
          <w:p w14:paraId="312E382D" w14:textId="77777777" w:rsidR="003C2896" w:rsidRPr="009661B9" w:rsidRDefault="003C2896" w:rsidP="00346009">
            <w:r w:rsidRPr="009661B9">
              <w:t>Kivétel egyedi azonosítója</w:t>
            </w:r>
          </w:p>
        </w:tc>
        <w:tc>
          <w:tcPr>
            <w:tcW w:w="1694" w:type="dxa"/>
          </w:tcPr>
          <w:p w14:paraId="552DE15A" w14:textId="77777777" w:rsidR="003C2896" w:rsidRPr="009661B9" w:rsidRDefault="003C2896" w:rsidP="00346009">
            <w:proofErr w:type="spellStart"/>
            <w:r w:rsidRPr="009661B9">
              <w:t>primary</w:t>
            </w:r>
            <w:proofErr w:type="spellEnd"/>
            <w:r w:rsidRPr="009661B9">
              <w:t xml:space="preserve"> </w:t>
            </w:r>
            <w:proofErr w:type="spellStart"/>
            <w:r w:rsidRPr="009661B9">
              <w:t>key</w:t>
            </w:r>
            <w:proofErr w:type="spellEnd"/>
          </w:p>
        </w:tc>
      </w:tr>
      <w:tr w:rsidR="003C2896" w:rsidRPr="009661B9" w14:paraId="03E6B223" w14:textId="77777777" w:rsidTr="00346009">
        <w:trPr>
          <w:trHeight w:val="52"/>
        </w:trPr>
        <w:tc>
          <w:tcPr>
            <w:tcW w:w="1696" w:type="dxa"/>
          </w:tcPr>
          <w:p w14:paraId="7A93AC35" w14:textId="77777777" w:rsidR="003C2896" w:rsidRPr="009661B9" w:rsidRDefault="003C2896" w:rsidP="00346009">
            <w:proofErr w:type="spellStart"/>
            <w:r w:rsidRPr="009661B9">
              <w:t>book_id</w:t>
            </w:r>
            <w:proofErr w:type="spellEnd"/>
          </w:p>
        </w:tc>
        <w:tc>
          <w:tcPr>
            <w:tcW w:w="1418" w:type="dxa"/>
          </w:tcPr>
          <w:p w14:paraId="0E426465" w14:textId="77777777" w:rsidR="003C2896" w:rsidRPr="009661B9" w:rsidRDefault="003C2896" w:rsidP="00346009">
            <w:r w:rsidRPr="009661B9">
              <w:t>INT</w:t>
            </w:r>
          </w:p>
        </w:tc>
        <w:tc>
          <w:tcPr>
            <w:tcW w:w="3685" w:type="dxa"/>
          </w:tcPr>
          <w:p w14:paraId="241222FA" w14:textId="77777777" w:rsidR="003C2896" w:rsidRPr="009661B9" w:rsidRDefault="003C2896" w:rsidP="00346009">
            <w:r w:rsidRPr="009661B9">
              <w:t>Könyv egyedi azonosítója</w:t>
            </w:r>
          </w:p>
        </w:tc>
        <w:tc>
          <w:tcPr>
            <w:tcW w:w="1694" w:type="dxa"/>
          </w:tcPr>
          <w:p w14:paraId="66D491B5" w14:textId="77777777" w:rsidR="003C2896" w:rsidRPr="009661B9" w:rsidRDefault="003C2896" w:rsidP="00346009">
            <w:proofErr w:type="spellStart"/>
            <w:r w:rsidRPr="009661B9">
              <w:t>foreign</w:t>
            </w:r>
            <w:proofErr w:type="spellEnd"/>
            <w:r w:rsidRPr="009661B9">
              <w:t xml:space="preserve"> </w:t>
            </w:r>
            <w:proofErr w:type="spellStart"/>
            <w:r w:rsidRPr="009661B9">
              <w:t>key</w:t>
            </w:r>
            <w:proofErr w:type="spellEnd"/>
          </w:p>
        </w:tc>
      </w:tr>
      <w:tr w:rsidR="003C2896" w:rsidRPr="009661B9" w14:paraId="3D100F51" w14:textId="77777777" w:rsidTr="00346009">
        <w:tc>
          <w:tcPr>
            <w:tcW w:w="1696" w:type="dxa"/>
          </w:tcPr>
          <w:p w14:paraId="444C92F9" w14:textId="77777777" w:rsidR="003C2896" w:rsidRPr="009661B9" w:rsidRDefault="003C2896" w:rsidP="00346009">
            <w:proofErr w:type="spellStart"/>
            <w:r w:rsidRPr="009661B9">
              <w:t>user_id</w:t>
            </w:r>
            <w:proofErr w:type="spellEnd"/>
          </w:p>
        </w:tc>
        <w:tc>
          <w:tcPr>
            <w:tcW w:w="1418" w:type="dxa"/>
          </w:tcPr>
          <w:p w14:paraId="48AF4561" w14:textId="77777777" w:rsidR="003C2896" w:rsidRPr="009661B9" w:rsidRDefault="003C2896" w:rsidP="00346009">
            <w:r w:rsidRPr="009661B9">
              <w:t>INT</w:t>
            </w:r>
          </w:p>
        </w:tc>
        <w:tc>
          <w:tcPr>
            <w:tcW w:w="3685" w:type="dxa"/>
          </w:tcPr>
          <w:p w14:paraId="07057BCC" w14:textId="77777777" w:rsidR="003C2896" w:rsidRPr="009661B9" w:rsidRDefault="003C2896" w:rsidP="00346009">
            <w:r w:rsidRPr="009661B9">
              <w:t>Felhasználó egyedi azonosítója</w:t>
            </w:r>
          </w:p>
        </w:tc>
        <w:tc>
          <w:tcPr>
            <w:tcW w:w="1694" w:type="dxa"/>
          </w:tcPr>
          <w:p w14:paraId="786B079D" w14:textId="77777777" w:rsidR="003C2896" w:rsidRPr="009661B9" w:rsidRDefault="003C2896" w:rsidP="00346009">
            <w:proofErr w:type="spellStart"/>
            <w:r w:rsidRPr="009661B9">
              <w:t>foreign</w:t>
            </w:r>
            <w:proofErr w:type="spellEnd"/>
            <w:r w:rsidRPr="009661B9">
              <w:t xml:space="preserve"> </w:t>
            </w:r>
            <w:proofErr w:type="spellStart"/>
            <w:r w:rsidRPr="009661B9">
              <w:t>key</w:t>
            </w:r>
            <w:proofErr w:type="spellEnd"/>
          </w:p>
        </w:tc>
      </w:tr>
      <w:tr w:rsidR="003C2896" w:rsidRPr="009661B9" w14:paraId="0D837221" w14:textId="77777777" w:rsidTr="00346009">
        <w:tc>
          <w:tcPr>
            <w:tcW w:w="1696" w:type="dxa"/>
          </w:tcPr>
          <w:p w14:paraId="2C2864E1" w14:textId="77777777" w:rsidR="003C2896" w:rsidRPr="009661B9" w:rsidRDefault="003C2896" w:rsidP="00346009">
            <w:proofErr w:type="spellStart"/>
            <w:r w:rsidRPr="009661B9">
              <w:t>empl_e</w:t>
            </w:r>
            <w:proofErr w:type="spellEnd"/>
          </w:p>
        </w:tc>
        <w:tc>
          <w:tcPr>
            <w:tcW w:w="1418" w:type="dxa"/>
          </w:tcPr>
          <w:p w14:paraId="24B2C609" w14:textId="77777777" w:rsidR="003C2896" w:rsidRPr="009661B9" w:rsidRDefault="003C2896" w:rsidP="00346009">
            <w:r w:rsidRPr="009661B9">
              <w:t>INT</w:t>
            </w:r>
          </w:p>
        </w:tc>
        <w:tc>
          <w:tcPr>
            <w:tcW w:w="3685" w:type="dxa"/>
          </w:tcPr>
          <w:p w14:paraId="796406E1" w14:textId="77777777" w:rsidR="003C2896" w:rsidRPr="009661B9" w:rsidRDefault="003C2896" w:rsidP="00346009">
            <w:r w:rsidRPr="009661B9">
              <w:t>Alkalmazott egyedi azonosítója. Amíg nincs visszahozva, azt az alkalmazottat tárolja, aki kiadta, ha már vissza lett véve, akkor azt tárolja, aki visszavette</w:t>
            </w:r>
          </w:p>
        </w:tc>
        <w:tc>
          <w:tcPr>
            <w:tcW w:w="1694" w:type="dxa"/>
          </w:tcPr>
          <w:p w14:paraId="0D68EE1C" w14:textId="77777777" w:rsidR="003C2896" w:rsidRPr="009661B9" w:rsidRDefault="003C2896" w:rsidP="00346009">
            <w:proofErr w:type="spellStart"/>
            <w:r w:rsidRPr="009661B9">
              <w:t>foreign</w:t>
            </w:r>
            <w:proofErr w:type="spellEnd"/>
            <w:r w:rsidRPr="009661B9">
              <w:t xml:space="preserve"> </w:t>
            </w:r>
            <w:proofErr w:type="spellStart"/>
            <w:r w:rsidRPr="009661B9">
              <w:t>key</w:t>
            </w:r>
            <w:proofErr w:type="spellEnd"/>
            <w:r w:rsidRPr="009661B9">
              <w:t xml:space="preserve"> </w:t>
            </w:r>
          </w:p>
        </w:tc>
      </w:tr>
      <w:tr w:rsidR="003C2896" w:rsidRPr="009661B9" w14:paraId="1FF01D9E" w14:textId="77777777" w:rsidTr="00346009">
        <w:tc>
          <w:tcPr>
            <w:tcW w:w="1696" w:type="dxa"/>
          </w:tcPr>
          <w:p w14:paraId="06BE1A2F" w14:textId="77777777" w:rsidR="003C2896" w:rsidRPr="009661B9" w:rsidRDefault="003C2896" w:rsidP="00346009">
            <w:proofErr w:type="spellStart"/>
            <w:r w:rsidRPr="009661B9">
              <w:t>start_date</w:t>
            </w:r>
            <w:proofErr w:type="spellEnd"/>
          </w:p>
        </w:tc>
        <w:tc>
          <w:tcPr>
            <w:tcW w:w="1418" w:type="dxa"/>
          </w:tcPr>
          <w:p w14:paraId="45FF2769" w14:textId="77777777" w:rsidR="003C2896" w:rsidRPr="009661B9" w:rsidRDefault="003C2896" w:rsidP="00346009">
            <w:r w:rsidRPr="009661B9">
              <w:t>DATE</w:t>
            </w:r>
          </w:p>
        </w:tc>
        <w:tc>
          <w:tcPr>
            <w:tcW w:w="3685" w:type="dxa"/>
          </w:tcPr>
          <w:p w14:paraId="6897B2AC" w14:textId="77777777" w:rsidR="003C2896" w:rsidRPr="009661B9" w:rsidRDefault="003C2896" w:rsidP="00346009">
            <w:r w:rsidRPr="009661B9">
              <w:t>Kivétel kezdetének dátuma</w:t>
            </w:r>
          </w:p>
        </w:tc>
        <w:tc>
          <w:tcPr>
            <w:tcW w:w="1694" w:type="dxa"/>
          </w:tcPr>
          <w:p w14:paraId="1EAE4DEC" w14:textId="77777777" w:rsidR="003C2896" w:rsidRPr="009661B9" w:rsidRDefault="003C2896" w:rsidP="00346009"/>
        </w:tc>
      </w:tr>
      <w:tr w:rsidR="003C2896" w:rsidRPr="009661B9" w14:paraId="1C3EC1C4" w14:textId="77777777" w:rsidTr="00346009">
        <w:tc>
          <w:tcPr>
            <w:tcW w:w="1696" w:type="dxa"/>
          </w:tcPr>
          <w:p w14:paraId="59AD09CB" w14:textId="77777777" w:rsidR="003C2896" w:rsidRPr="009661B9" w:rsidRDefault="003C2896" w:rsidP="00346009">
            <w:proofErr w:type="spellStart"/>
            <w:r w:rsidRPr="009661B9">
              <w:t>end_date</w:t>
            </w:r>
            <w:proofErr w:type="spellEnd"/>
          </w:p>
        </w:tc>
        <w:tc>
          <w:tcPr>
            <w:tcW w:w="1418" w:type="dxa"/>
          </w:tcPr>
          <w:p w14:paraId="5E5D90F4" w14:textId="77777777" w:rsidR="003C2896" w:rsidRPr="009661B9" w:rsidRDefault="003C2896" w:rsidP="00346009">
            <w:r w:rsidRPr="009661B9">
              <w:t>DATE</w:t>
            </w:r>
          </w:p>
        </w:tc>
        <w:tc>
          <w:tcPr>
            <w:tcW w:w="3685" w:type="dxa"/>
          </w:tcPr>
          <w:p w14:paraId="468EC32C" w14:textId="77777777" w:rsidR="003C2896" w:rsidRPr="009661B9" w:rsidRDefault="003C2896" w:rsidP="00346009">
            <w:r w:rsidRPr="009661B9">
              <w:t>Vége dátum, amíg nincs visszahozva a várt dátumot tárolja, visszahozást követően a visszavétel dátumát</w:t>
            </w:r>
          </w:p>
        </w:tc>
        <w:tc>
          <w:tcPr>
            <w:tcW w:w="1694" w:type="dxa"/>
          </w:tcPr>
          <w:p w14:paraId="6DE2435A" w14:textId="77777777" w:rsidR="003C2896" w:rsidRPr="009661B9" w:rsidRDefault="003C2896" w:rsidP="00346009"/>
        </w:tc>
      </w:tr>
      <w:tr w:rsidR="003C2896" w:rsidRPr="009661B9" w14:paraId="296CA0F2" w14:textId="77777777" w:rsidTr="00346009">
        <w:tc>
          <w:tcPr>
            <w:tcW w:w="1696" w:type="dxa"/>
          </w:tcPr>
          <w:p w14:paraId="2E9C4F9A" w14:textId="77777777" w:rsidR="003C2896" w:rsidRPr="009661B9" w:rsidRDefault="003C2896" w:rsidP="00346009">
            <w:proofErr w:type="spellStart"/>
            <w:r w:rsidRPr="009661B9">
              <w:t>returned</w:t>
            </w:r>
            <w:proofErr w:type="spellEnd"/>
          </w:p>
        </w:tc>
        <w:tc>
          <w:tcPr>
            <w:tcW w:w="1418" w:type="dxa"/>
          </w:tcPr>
          <w:p w14:paraId="3DA680CA" w14:textId="77777777" w:rsidR="003C2896" w:rsidRPr="009661B9" w:rsidRDefault="003C2896" w:rsidP="00346009">
            <w:r w:rsidRPr="009661B9">
              <w:t>BOOL</w:t>
            </w:r>
          </w:p>
        </w:tc>
        <w:tc>
          <w:tcPr>
            <w:tcW w:w="3685" w:type="dxa"/>
          </w:tcPr>
          <w:p w14:paraId="37A7A7EA" w14:textId="77777777" w:rsidR="003C2896" w:rsidRPr="009661B9" w:rsidRDefault="003C2896" w:rsidP="00346009">
            <w:r w:rsidRPr="009661B9">
              <w:t xml:space="preserve">Vissza lett-e már hozva </w:t>
            </w:r>
            <w:proofErr w:type="spellStart"/>
            <w:r w:rsidRPr="009661B9">
              <w:t>flag</w:t>
            </w:r>
            <w:proofErr w:type="spellEnd"/>
          </w:p>
        </w:tc>
        <w:tc>
          <w:tcPr>
            <w:tcW w:w="1694" w:type="dxa"/>
          </w:tcPr>
          <w:p w14:paraId="35E19061" w14:textId="77777777" w:rsidR="003C2896" w:rsidRPr="009661B9" w:rsidRDefault="003C2896" w:rsidP="00346009"/>
        </w:tc>
      </w:tr>
    </w:tbl>
    <w:p w14:paraId="4767373C" w14:textId="77777777" w:rsidR="003C2896" w:rsidRPr="009661B9" w:rsidRDefault="003C2896" w:rsidP="003C2896">
      <w:pPr>
        <w:spacing w:before="120"/>
      </w:pPr>
      <w:r w:rsidRPr="009661B9">
        <w:rPr>
          <w:noProof/>
        </w:rPr>
        <mc:AlternateContent>
          <mc:Choice Requires="wps">
            <w:drawing>
              <wp:anchor distT="45720" distB="45720" distL="114300" distR="114300" simplePos="0" relativeHeight="251673600" behindDoc="0" locked="0" layoutInCell="1" allowOverlap="1" wp14:anchorId="53FD0079" wp14:editId="4816E2F2">
                <wp:simplePos x="0" y="0"/>
                <wp:positionH relativeFrom="margin">
                  <wp:align>left</wp:align>
                </wp:positionH>
                <wp:positionV relativeFrom="paragraph">
                  <wp:posOffset>419100</wp:posOffset>
                </wp:positionV>
                <wp:extent cx="5384165" cy="2390775"/>
                <wp:effectExtent l="0" t="0" r="26035" b="28575"/>
                <wp:wrapSquare wrapText="bothSides"/>
                <wp:docPr id="15" name="Szövegdoboz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4165" cy="2390775"/>
                        </a:xfrm>
                        <a:prstGeom prst="rect">
                          <a:avLst/>
                        </a:prstGeom>
                        <a:solidFill>
                          <a:srgbClr val="FFFFFF"/>
                        </a:solidFill>
                        <a:ln w="9525">
                          <a:solidFill>
                            <a:srgbClr val="000000"/>
                          </a:solidFill>
                          <a:miter lim="800000"/>
                          <a:headEnd/>
                          <a:tailEnd/>
                        </a:ln>
                      </wps:spPr>
                      <wps:txbx>
                        <w:txbxContent>
                          <w:p w14:paraId="290F2569" w14:textId="77777777" w:rsidR="00346009" w:rsidRPr="00F2755B" w:rsidRDefault="00346009" w:rsidP="003C2896">
                            <w:pPr>
                              <w:rPr>
                                <w:rFonts w:ascii="Cascadia Code ExtraLight" w:hAnsi="Cascadia Code ExtraLight"/>
                              </w:rPr>
                            </w:pPr>
                            <w:r w:rsidRPr="00F2755B">
                              <w:rPr>
                                <w:rFonts w:ascii="Cascadia Code ExtraLight" w:hAnsi="Cascadia Code ExtraLight"/>
                              </w:rPr>
                              <w:t xml:space="preserve">CREATE TABLE IF NOT EXISTS </w:t>
                            </w:r>
                            <w:proofErr w:type="spellStart"/>
                            <w:proofErr w:type="gramStart"/>
                            <w:r w:rsidRPr="00F2755B">
                              <w:rPr>
                                <w:rFonts w:ascii="Cascadia Code ExtraLight" w:hAnsi="Cascadia Code ExtraLight"/>
                              </w:rPr>
                              <w:t>borrowings</w:t>
                            </w:r>
                            <w:proofErr w:type="spellEnd"/>
                            <w:r w:rsidRPr="00F2755B">
                              <w:rPr>
                                <w:rFonts w:ascii="Cascadia Code ExtraLight" w:hAnsi="Cascadia Code ExtraLight"/>
                              </w:rPr>
                              <w:t>(</w:t>
                            </w:r>
                            <w:proofErr w:type="gramEnd"/>
                          </w:p>
                          <w:p w14:paraId="451AFC0B" w14:textId="77777777" w:rsidR="00346009" w:rsidRPr="00F2755B" w:rsidRDefault="00346009" w:rsidP="003C2896">
                            <w:pPr>
                              <w:rPr>
                                <w:rFonts w:ascii="Cascadia Code ExtraLight" w:hAnsi="Cascadia Code ExtraLight"/>
                              </w:rPr>
                            </w:pPr>
                            <w:r w:rsidRPr="00F2755B">
                              <w:rPr>
                                <w:rFonts w:ascii="Cascadia Code ExtraLight" w:hAnsi="Cascadia Code ExtraLight"/>
                              </w:rPr>
                              <w:t xml:space="preserve">    </w:t>
                            </w:r>
                            <w:proofErr w:type="spellStart"/>
                            <w:r w:rsidRPr="00F2755B">
                              <w:rPr>
                                <w:rFonts w:ascii="Cascadia Code ExtraLight" w:hAnsi="Cascadia Code ExtraLight"/>
                              </w:rPr>
                              <w:t>borrowing_id</w:t>
                            </w:r>
                            <w:proofErr w:type="spellEnd"/>
                            <w:r w:rsidRPr="00F2755B">
                              <w:rPr>
                                <w:rFonts w:ascii="Cascadia Code ExtraLight" w:hAnsi="Cascadia Code ExtraLight"/>
                              </w:rPr>
                              <w:t xml:space="preserve"> INT AUTO_INCREMENT PRIMARY KEY,</w:t>
                            </w:r>
                          </w:p>
                          <w:p w14:paraId="3744161A" w14:textId="77777777" w:rsidR="00346009" w:rsidRPr="00F2755B" w:rsidRDefault="00346009" w:rsidP="003C2896">
                            <w:pPr>
                              <w:rPr>
                                <w:rFonts w:ascii="Cascadia Code ExtraLight" w:hAnsi="Cascadia Code ExtraLight"/>
                              </w:rPr>
                            </w:pPr>
                            <w:r w:rsidRPr="00F2755B">
                              <w:rPr>
                                <w:rFonts w:ascii="Cascadia Code ExtraLight" w:hAnsi="Cascadia Code ExtraLight"/>
                              </w:rPr>
                              <w:t xml:space="preserve">    </w:t>
                            </w:r>
                            <w:proofErr w:type="spellStart"/>
                            <w:r w:rsidRPr="00F2755B">
                              <w:rPr>
                                <w:rFonts w:ascii="Cascadia Code ExtraLight" w:hAnsi="Cascadia Code ExtraLight"/>
                              </w:rPr>
                              <w:t>book_id</w:t>
                            </w:r>
                            <w:proofErr w:type="spellEnd"/>
                            <w:r w:rsidRPr="00F2755B">
                              <w:rPr>
                                <w:rFonts w:ascii="Cascadia Code ExtraLight" w:hAnsi="Cascadia Code ExtraLight"/>
                              </w:rPr>
                              <w:t xml:space="preserve"> INT NOT NULL,</w:t>
                            </w:r>
                          </w:p>
                          <w:p w14:paraId="4A10B0B2" w14:textId="77777777" w:rsidR="00346009" w:rsidRPr="00F2755B" w:rsidRDefault="00346009" w:rsidP="003C2896">
                            <w:pPr>
                              <w:rPr>
                                <w:rFonts w:ascii="Cascadia Code ExtraLight" w:hAnsi="Cascadia Code ExtraLight"/>
                              </w:rPr>
                            </w:pPr>
                            <w:r w:rsidRPr="00F2755B">
                              <w:rPr>
                                <w:rFonts w:ascii="Cascadia Code ExtraLight" w:hAnsi="Cascadia Code ExtraLight"/>
                              </w:rPr>
                              <w:t xml:space="preserve">    </w:t>
                            </w:r>
                            <w:proofErr w:type="spellStart"/>
                            <w:r w:rsidRPr="00F2755B">
                              <w:rPr>
                                <w:rFonts w:ascii="Cascadia Code ExtraLight" w:hAnsi="Cascadia Code ExtraLight"/>
                              </w:rPr>
                              <w:t>user_id</w:t>
                            </w:r>
                            <w:proofErr w:type="spellEnd"/>
                            <w:r w:rsidRPr="00F2755B">
                              <w:rPr>
                                <w:rFonts w:ascii="Cascadia Code ExtraLight" w:hAnsi="Cascadia Code ExtraLight"/>
                              </w:rPr>
                              <w:t xml:space="preserve"> INT NOT NULL,</w:t>
                            </w:r>
                          </w:p>
                          <w:p w14:paraId="7D5780EA" w14:textId="77777777" w:rsidR="00346009" w:rsidRPr="00F2755B" w:rsidRDefault="00346009" w:rsidP="003C2896">
                            <w:pPr>
                              <w:rPr>
                                <w:rFonts w:ascii="Cascadia Code ExtraLight" w:hAnsi="Cascadia Code ExtraLight"/>
                              </w:rPr>
                            </w:pPr>
                            <w:r w:rsidRPr="00F2755B">
                              <w:rPr>
                                <w:rFonts w:ascii="Cascadia Code ExtraLight" w:hAnsi="Cascadia Code ExtraLight"/>
                              </w:rPr>
                              <w:t xml:space="preserve">    </w:t>
                            </w:r>
                            <w:proofErr w:type="spellStart"/>
                            <w:r w:rsidRPr="00F2755B">
                              <w:rPr>
                                <w:rFonts w:ascii="Cascadia Code ExtraLight" w:hAnsi="Cascadia Code ExtraLight"/>
                              </w:rPr>
                              <w:t>empl_e</w:t>
                            </w:r>
                            <w:proofErr w:type="spellEnd"/>
                            <w:r w:rsidRPr="00F2755B">
                              <w:rPr>
                                <w:rFonts w:ascii="Cascadia Code ExtraLight" w:hAnsi="Cascadia Code ExtraLight"/>
                              </w:rPr>
                              <w:t xml:space="preserve"> INT NOT NULL, </w:t>
                            </w:r>
                          </w:p>
                          <w:p w14:paraId="20F99290" w14:textId="77777777" w:rsidR="00346009" w:rsidRPr="00F2755B" w:rsidRDefault="00346009" w:rsidP="003C2896">
                            <w:pPr>
                              <w:rPr>
                                <w:rFonts w:ascii="Cascadia Code ExtraLight" w:hAnsi="Cascadia Code ExtraLight"/>
                              </w:rPr>
                            </w:pPr>
                            <w:r w:rsidRPr="00F2755B">
                              <w:rPr>
                                <w:rFonts w:ascii="Cascadia Code ExtraLight" w:hAnsi="Cascadia Code ExtraLight"/>
                              </w:rPr>
                              <w:t xml:space="preserve">    </w:t>
                            </w:r>
                            <w:proofErr w:type="spellStart"/>
                            <w:r w:rsidRPr="00F2755B">
                              <w:rPr>
                                <w:rFonts w:ascii="Cascadia Code ExtraLight" w:hAnsi="Cascadia Code ExtraLight"/>
                              </w:rPr>
                              <w:t>start_date</w:t>
                            </w:r>
                            <w:proofErr w:type="spellEnd"/>
                            <w:r w:rsidRPr="00F2755B">
                              <w:rPr>
                                <w:rFonts w:ascii="Cascadia Code ExtraLight" w:hAnsi="Cascadia Code ExtraLight"/>
                              </w:rPr>
                              <w:t xml:space="preserve"> DATE,</w:t>
                            </w:r>
                          </w:p>
                          <w:p w14:paraId="2178540A" w14:textId="77777777" w:rsidR="00346009" w:rsidRPr="00F2755B" w:rsidRDefault="00346009" w:rsidP="003C2896">
                            <w:pPr>
                              <w:rPr>
                                <w:rFonts w:ascii="Cascadia Code ExtraLight" w:hAnsi="Cascadia Code ExtraLight"/>
                              </w:rPr>
                            </w:pPr>
                            <w:r w:rsidRPr="00F2755B">
                              <w:rPr>
                                <w:rFonts w:ascii="Cascadia Code ExtraLight" w:hAnsi="Cascadia Code ExtraLight"/>
                              </w:rPr>
                              <w:t xml:space="preserve">    </w:t>
                            </w:r>
                            <w:proofErr w:type="spellStart"/>
                            <w:r w:rsidRPr="00F2755B">
                              <w:rPr>
                                <w:rFonts w:ascii="Cascadia Code ExtraLight" w:hAnsi="Cascadia Code ExtraLight"/>
                              </w:rPr>
                              <w:t>end_date</w:t>
                            </w:r>
                            <w:proofErr w:type="spellEnd"/>
                            <w:r w:rsidRPr="00F2755B">
                              <w:rPr>
                                <w:rFonts w:ascii="Cascadia Code ExtraLight" w:hAnsi="Cascadia Code ExtraLight"/>
                              </w:rPr>
                              <w:t xml:space="preserve"> DATE,</w:t>
                            </w:r>
                          </w:p>
                          <w:p w14:paraId="203CC02D" w14:textId="77777777" w:rsidR="00346009" w:rsidRPr="00F2755B" w:rsidRDefault="00346009" w:rsidP="003C2896">
                            <w:pPr>
                              <w:rPr>
                                <w:rFonts w:ascii="Cascadia Code ExtraLight" w:hAnsi="Cascadia Code ExtraLight"/>
                              </w:rPr>
                            </w:pPr>
                            <w:r w:rsidRPr="00F2755B">
                              <w:rPr>
                                <w:rFonts w:ascii="Cascadia Code ExtraLight" w:hAnsi="Cascadia Code ExtraLight"/>
                              </w:rPr>
                              <w:t xml:space="preserve">    </w:t>
                            </w:r>
                            <w:proofErr w:type="spellStart"/>
                            <w:r w:rsidRPr="00F2755B">
                              <w:rPr>
                                <w:rFonts w:ascii="Cascadia Code ExtraLight" w:hAnsi="Cascadia Code ExtraLight"/>
                              </w:rPr>
                              <w:t>returned</w:t>
                            </w:r>
                            <w:proofErr w:type="spellEnd"/>
                            <w:r w:rsidRPr="00F2755B">
                              <w:rPr>
                                <w:rFonts w:ascii="Cascadia Code ExtraLight" w:hAnsi="Cascadia Code ExtraLight"/>
                              </w:rPr>
                              <w:t xml:space="preserve"> </w:t>
                            </w:r>
                            <w:proofErr w:type="gramStart"/>
                            <w:r w:rsidRPr="00F2755B">
                              <w:rPr>
                                <w:rFonts w:ascii="Cascadia Code ExtraLight" w:hAnsi="Cascadia Code ExtraLight"/>
                              </w:rPr>
                              <w:t>TINYINT(</w:t>
                            </w:r>
                            <w:proofErr w:type="gramEnd"/>
                            <w:r w:rsidRPr="00F2755B">
                              <w:rPr>
                                <w:rFonts w:ascii="Cascadia Code ExtraLight" w:hAnsi="Cascadia Code ExtraLight"/>
                              </w:rPr>
                              <w:t>1),</w:t>
                            </w:r>
                          </w:p>
                          <w:p w14:paraId="55A54F32" w14:textId="77777777" w:rsidR="00346009" w:rsidRPr="00F2755B" w:rsidRDefault="00346009" w:rsidP="003C2896">
                            <w:pPr>
                              <w:rPr>
                                <w:rFonts w:ascii="Cascadia Code ExtraLight" w:hAnsi="Cascadia Code ExtraLight"/>
                              </w:rPr>
                            </w:pPr>
                            <w:r w:rsidRPr="00F2755B">
                              <w:rPr>
                                <w:rFonts w:ascii="Cascadia Code ExtraLight" w:hAnsi="Cascadia Code ExtraLight"/>
                              </w:rPr>
                              <w:t xml:space="preserve">    FOREIGN </w:t>
                            </w:r>
                            <w:proofErr w:type="gramStart"/>
                            <w:r w:rsidRPr="00F2755B">
                              <w:rPr>
                                <w:rFonts w:ascii="Cascadia Code ExtraLight" w:hAnsi="Cascadia Code ExtraLight"/>
                              </w:rPr>
                              <w:t>KEY(</w:t>
                            </w:r>
                            <w:proofErr w:type="spellStart"/>
                            <w:proofErr w:type="gramEnd"/>
                            <w:r w:rsidRPr="00F2755B">
                              <w:rPr>
                                <w:rFonts w:ascii="Cascadia Code ExtraLight" w:hAnsi="Cascadia Code ExtraLight"/>
                              </w:rPr>
                              <w:t>book_id</w:t>
                            </w:r>
                            <w:proofErr w:type="spellEnd"/>
                            <w:r w:rsidRPr="00F2755B">
                              <w:rPr>
                                <w:rFonts w:ascii="Cascadia Code ExtraLight" w:hAnsi="Cascadia Code ExtraLight"/>
                              </w:rPr>
                              <w:t xml:space="preserve">) REFERENCES </w:t>
                            </w:r>
                            <w:proofErr w:type="spellStart"/>
                            <w:r w:rsidRPr="00F2755B">
                              <w:rPr>
                                <w:rFonts w:ascii="Cascadia Code ExtraLight" w:hAnsi="Cascadia Code ExtraLight"/>
                              </w:rPr>
                              <w:t>inventory</w:t>
                            </w:r>
                            <w:proofErr w:type="spellEnd"/>
                            <w:r w:rsidRPr="00F2755B">
                              <w:rPr>
                                <w:rFonts w:ascii="Cascadia Code ExtraLight" w:hAnsi="Cascadia Code ExtraLight"/>
                              </w:rPr>
                              <w:t>(</w:t>
                            </w:r>
                            <w:proofErr w:type="spellStart"/>
                            <w:r w:rsidRPr="00F2755B">
                              <w:rPr>
                                <w:rFonts w:ascii="Cascadia Code ExtraLight" w:hAnsi="Cascadia Code ExtraLight"/>
                              </w:rPr>
                              <w:t>book_id</w:t>
                            </w:r>
                            <w:proofErr w:type="spellEnd"/>
                            <w:r w:rsidRPr="00F2755B">
                              <w:rPr>
                                <w:rFonts w:ascii="Cascadia Code ExtraLight" w:hAnsi="Cascadia Code ExtraLight"/>
                              </w:rPr>
                              <w:t>),</w:t>
                            </w:r>
                          </w:p>
                          <w:p w14:paraId="41DC0AA1" w14:textId="77777777" w:rsidR="00346009" w:rsidRPr="00F2755B" w:rsidRDefault="00346009" w:rsidP="003C2896">
                            <w:pPr>
                              <w:rPr>
                                <w:rFonts w:ascii="Cascadia Code ExtraLight" w:hAnsi="Cascadia Code ExtraLight"/>
                              </w:rPr>
                            </w:pPr>
                            <w:r w:rsidRPr="00F2755B">
                              <w:rPr>
                                <w:rFonts w:ascii="Cascadia Code ExtraLight" w:hAnsi="Cascadia Code ExtraLight"/>
                              </w:rPr>
                              <w:t xml:space="preserve">    FOREIGN </w:t>
                            </w:r>
                            <w:proofErr w:type="gramStart"/>
                            <w:r w:rsidRPr="00F2755B">
                              <w:rPr>
                                <w:rFonts w:ascii="Cascadia Code ExtraLight" w:hAnsi="Cascadia Code ExtraLight"/>
                              </w:rPr>
                              <w:t>KEY(</w:t>
                            </w:r>
                            <w:proofErr w:type="spellStart"/>
                            <w:proofErr w:type="gramEnd"/>
                            <w:r w:rsidRPr="00F2755B">
                              <w:rPr>
                                <w:rFonts w:ascii="Cascadia Code ExtraLight" w:hAnsi="Cascadia Code ExtraLight"/>
                              </w:rPr>
                              <w:t>user_id</w:t>
                            </w:r>
                            <w:proofErr w:type="spellEnd"/>
                            <w:r w:rsidRPr="00F2755B">
                              <w:rPr>
                                <w:rFonts w:ascii="Cascadia Code ExtraLight" w:hAnsi="Cascadia Code ExtraLight"/>
                              </w:rPr>
                              <w:t xml:space="preserve">) REFERENCES </w:t>
                            </w:r>
                            <w:proofErr w:type="spellStart"/>
                            <w:r w:rsidRPr="00F2755B">
                              <w:rPr>
                                <w:rFonts w:ascii="Cascadia Code ExtraLight" w:hAnsi="Cascadia Code ExtraLight"/>
                              </w:rPr>
                              <w:t>users</w:t>
                            </w:r>
                            <w:proofErr w:type="spellEnd"/>
                            <w:r w:rsidRPr="00F2755B">
                              <w:rPr>
                                <w:rFonts w:ascii="Cascadia Code ExtraLight" w:hAnsi="Cascadia Code ExtraLight"/>
                              </w:rPr>
                              <w:t>(</w:t>
                            </w:r>
                            <w:proofErr w:type="spellStart"/>
                            <w:r w:rsidRPr="00F2755B">
                              <w:rPr>
                                <w:rFonts w:ascii="Cascadia Code ExtraLight" w:hAnsi="Cascadia Code ExtraLight"/>
                              </w:rPr>
                              <w:t>user_id</w:t>
                            </w:r>
                            <w:proofErr w:type="spellEnd"/>
                            <w:r w:rsidRPr="00F2755B">
                              <w:rPr>
                                <w:rFonts w:ascii="Cascadia Code ExtraLight" w:hAnsi="Cascadia Code ExtraLight"/>
                              </w:rPr>
                              <w:t>),</w:t>
                            </w:r>
                          </w:p>
                          <w:p w14:paraId="319097AF" w14:textId="77777777" w:rsidR="00346009" w:rsidRPr="00F2755B" w:rsidRDefault="00346009" w:rsidP="003C2896">
                            <w:pPr>
                              <w:rPr>
                                <w:rFonts w:ascii="Cascadia Code ExtraLight" w:hAnsi="Cascadia Code ExtraLight"/>
                              </w:rPr>
                            </w:pPr>
                            <w:r w:rsidRPr="00F2755B">
                              <w:rPr>
                                <w:rFonts w:ascii="Cascadia Code ExtraLight" w:hAnsi="Cascadia Code ExtraLight"/>
                              </w:rPr>
                              <w:t xml:space="preserve">    FOREIGN </w:t>
                            </w:r>
                            <w:proofErr w:type="gramStart"/>
                            <w:r w:rsidRPr="00F2755B">
                              <w:rPr>
                                <w:rFonts w:ascii="Cascadia Code ExtraLight" w:hAnsi="Cascadia Code ExtraLight"/>
                              </w:rPr>
                              <w:t>KEY(</w:t>
                            </w:r>
                            <w:proofErr w:type="spellStart"/>
                            <w:proofErr w:type="gramEnd"/>
                            <w:r w:rsidRPr="00F2755B">
                              <w:rPr>
                                <w:rFonts w:ascii="Cascadia Code ExtraLight" w:hAnsi="Cascadia Code ExtraLight"/>
                              </w:rPr>
                              <w:t>empl_e</w:t>
                            </w:r>
                            <w:proofErr w:type="spellEnd"/>
                            <w:r w:rsidRPr="00F2755B">
                              <w:rPr>
                                <w:rFonts w:ascii="Cascadia Code ExtraLight" w:hAnsi="Cascadia Code ExtraLight"/>
                              </w:rPr>
                              <w:t xml:space="preserve">) REFERENCES </w:t>
                            </w:r>
                            <w:proofErr w:type="spellStart"/>
                            <w:r w:rsidRPr="00F2755B">
                              <w:rPr>
                                <w:rFonts w:ascii="Cascadia Code ExtraLight" w:hAnsi="Cascadia Code ExtraLight"/>
                              </w:rPr>
                              <w:t>employees</w:t>
                            </w:r>
                            <w:proofErr w:type="spellEnd"/>
                            <w:r w:rsidRPr="00F2755B">
                              <w:rPr>
                                <w:rFonts w:ascii="Cascadia Code ExtraLight" w:hAnsi="Cascadia Code ExtraLight"/>
                              </w:rPr>
                              <w:t>(</w:t>
                            </w:r>
                            <w:proofErr w:type="spellStart"/>
                            <w:r w:rsidRPr="00F2755B">
                              <w:rPr>
                                <w:rFonts w:ascii="Cascadia Code ExtraLight" w:hAnsi="Cascadia Code ExtraLight"/>
                              </w:rPr>
                              <w:t>empl_id</w:t>
                            </w:r>
                            <w:proofErr w:type="spellEnd"/>
                            <w:r w:rsidRPr="00F2755B">
                              <w:rPr>
                                <w:rFonts w:ascii="Cascadia Code ExtraLight" w:hAnsi="Cascadia Code ExtraLight"/>
                              </w:rPr>
                              <w:t>)</w:t>
                            </w:r>
                          </w:p>
                          <w:p w14:paraId="1317DC35" w14:textId="77777777" w:rsidR="00346009" w:rsidRPr="00F2755B" w:rsidRDefault="00346009" w:rsidP="003C2896">
                            <w:pPr>
                              <w:rPr>
                                <w:rFonts w:ascii="Cascadia Code ExtraLight" w:hAnsi="Cascadia Code ExtraLight"/>
                              </w:rPr>
                            </w:pPr>
                            <w:r w:rsidRPr="00F2755B">
                              <w:rPr>
                                <w:rFonts w:ascii="Cascadia Code ExtraLight" w:hAnsi="Cascadia Code ExtraLight"/>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FD0079" id="Szövegdoboz 15" o:spid="_x0000_s1044" type="#_x0000_t202" style="position:absolute;margin-left:0;margin-top:33pt;width:423.95pt;height:188.25pt;z-index:25167360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">
                <v:textbox>
                  <w:txbxContent>
                    <w:p w14:paraId="290F2569" w14:textId="77777777" w:rsidR="00346009" w:rsidRPr="00F2755B" w:rsidRDefault="00346009" w:rsidP="003C2896">
                      <w:pPr>
                        <w:rPr>
                          <w:rFonts w:ascii="Cascadia Code ExtraLight" w:hAnsi="Cascadia Code ExtraLight"/>
                        </w:rPr>
                      </w:pPr>
                      <w:r w:rsidRPr="00F2755B">
                        <w:rPr>
                          <w:rFonts w:ascii="Cascadia Code ExtraLight" w:hAnsi="Cascadia Code ExtraLight"/>
                        </w:rPr>
                        <w:t xml:space="preserve">CREATE TABLE IF NOT EXISTS </w:t>
                      </w:r>
                      <w:proofErr w:type="spellStart"/>
                      <w:proofErr w:type="gramStart"/>
                      <w:r w:rsidRPr="00F2755B">
                        <w:rPr>
                          <w:rFonts w:ascii="Cascadia Code ExtraLight" w:hAnsi="Cascadia Code ExtraLight"/>
                        </w:rPr>
                        <w:t>borrowings</w:t>
                      </w:r>
                      <w:proofErr w:type="spellEnd"/>
                      <w:r w:rsidRPr="00F2755B">
                        <w:rPr>
                          <w:rFonts w:ascii="Cascadia Code ExtraLight" w:hAnsi="Cascadia Code ExtraLight"/>
                        </w:rPr>
                        <w:t>(</w:t>
                      </w:r>
                      <w:proofErr w:type="gramEnd"/>
                    </w:p>
                    <w:p w14:paraId="451AFC0B" w14:textId="77777777" w:rsidR="00346009" w:rsidRPr="00F2755B" w:rsidRDefault="00346009" w:rsidP="003C2896">
                      <w:pPr>
                        <w:rPr>
                          <w:rFonts w:ascii="Cascadia Code ExtraLight" w:hAnsi="Cascadia Code ExtraLight"/>
                        </w:rPr>
                      </w:pPr>
                      <w:r w:rsidRPr="00F2755B">
                        <w:rPr>
                          <w:rFonts w:ascii="Cascadia Code ExtraLight" w:hAnsi="Cascadia Code ExtraLight"/>
                        </w:rPr>
                        <w:t xml:space="preserve">    </w:t>
                      </w:r>
                      <w:proofErr w:type="spellStart"/>
                      <w:r w:rsidRPr="00F2755B">
                        <w:rPr>
                          <w:rFonts w:ascii="Cascadia Code ExtraLight" w:hAnsi="Cascadia Code ExtraLight"/>
                        </w:rPr>
                        <w:t>borrowing_id</w:t>
                      </w:r>
                      <w:proofErr w:type="spellEnd"/>
                      <w:r w:rsidRPr="00F2755B">
                        <w:rPr>
                          <w:rFonts w:ascii="Cascadia Code ExtraLight" w:hAnsi="Cascadia Code ExtraLight"/>
                        </w:rPr>
                        <w:t xml:space="preserve"> INT AUTO_INCREMENT PRIMARY KEY,</w:t>
                      </w:r>
                    </w:p>
                    <w:p w14:paraId="3744161A" w14:textId="77777777" w:rsidR="00346009" w:rsidRPr="00F2755B" w:rsidRDefault="00346009" w:rsidP="003C2896">
                      <w:pPr>
                        <w:rPr>
                          <w:rFonts w:ascii="Cascadia Code ExtraLight" w:hAnsi="Cascadia Code ExtraLight"/>
                        </w:rPr>
                      </w:pPr>
                      <w:r w:rsidRPr="00F2755B">
                        <w:rPr>
                          <w:rFonts w:ascii="Cascadia Code ExtraLight" w:hAnsi="Cascadia Code ExtraLight"/>
                        </w:rPr>
                        <w:t xml:space="preserve">    </w:t>
                      </w:r>
                      <w:proofErr w:type="spellStart"/>
                      <w:r w:rsidRPr="00F2755B">
                        <w:rPr>
                          <w:rFonts w:ascii="Cascadia Code ExtraLight" w:hAnsi="Cascadia Code ExtraLight"/>
                        </w:rPr>
                        <w:t>book_id</w:t>
                      </w:r>
                      <w:proofErr w:type="spellEnd"/>
                      <w:r w:rsidRPr="00F2755B">
                        <w:rPr>
                          <w:rFonts w:ascii="Cascadia Code ExtraLight" w:hAnsi="Cascadia Code ExtraLight"/>
                        </w:rPr>
                        <w:t xml:space="preserve"> INT NOT NULL,</w:t>
                      </w:r>
                    </w:p>
                    <w:p w14:paraId="4A10B0B2" w14:textId="77777777" w:rsidR="00346009" w:rsidRPr="00F2755B" w:rsidRDefault="00346009" w:rsidP="003C2896">
                      <w:pPr>
                        <w:rPr>
                          <w:rFonts w:ascii="Cascadia Code ExtraLight" w:hAnsi="Cascadia Code ExtraLight"/>
                        </w:rPr>
                      </w:pPr>
                      <w:r w:rsidRPr="00F2755B">
                        <w:rPr>
                          <w:rFonts w:ascii="Cascadia Code ExtraLight" w:hAnsi="Cascadia Code ExtraLight"/>
                        </w:rPr>
                        <w:t xml:space="preserve">    </w:t>
                      </w:r>
                      <w:proofErr w:type="spellStart"/>
                      <w:r w:rsidRPr="00F2755B">
                        <w:rPr>
                          <w:rFonts w:ascii="Cascadia Code ExtraLight" w:hAnsi="Cascadia Code ExtraLight"/>
                        </w:rPr>
                        <w:t>user_id</w:t>
                      </w:r>
                      <w:proofErr w:type="spellEnd"/>
                      <w:r w:rsidRPr="00F2755B">
                        <w:rPr>
                          <w:rFonts w:ascii="Cascadia Code ExtraLight" w:hAnsi="Cascadia Code ExtraLight"/>
                        </w:rPr>
                        <w:t xml:space="preserve"> INT NOT NULL,</w:t>
                      </w:r>
                    </w:p>
                    <w:p w14:paraId="7D5780EA" w14:textId="77777777" w:rsidR="00346009" w:rsidRPr="00F2755B" w:rsidRDefault="00346009" w:rsidP="003C2896">
                      <w:pPr>
                        <w:rPr>
                          <w:rFonts w:ascii="Cascadia Code ExtraLight" w:hAnsi="Cascadia Code ExtraLight"/>
                        </w:rPr>
                      </w:pPr>
                      <w:r w:rsidRPr="00F2755B">
                        <w:rPr>
                          <w:rFonts w:ascii="Cascadia Code ExtraLight" w:hAnsi="Cascadia Code ExtraLight"/>
                        </w:rPr>
                        <w:t xml:space="preserve">    </w:t>
                      </w:r>
                      <w:proofErr w:type="spellStart"/>
                      <w:r w:rsidRPr="00F2755B">
                        <w:rPr>
                          <w:rFonts w:ascii="Cascadia Code ExtraLight" w:hAnsi="Cascadia Code ExtraLight"/>
                        </w:rPr>
                        <w:t>empl_e</w:t>
                      </w:r>
                      <w:proofErr w:type="spellEnd"/>
                      <w:r w:rsidRPr="00F2755B">
                        <w:rPr>
                          <w:rFonts w:ascii="Cascadia Code ExtraLight" w:hAnsi="Cascadia Code ExtraLight"/>
                        </w:rPr>
                        <w:t xml:space="preserve"> INT NOT NULL, </w:t>
                      </w:r>
                    </w:p>
                    <w:p w14:paraId="20F99290" w14:textId="77777777" w:rsidR="00346009" w:rsidRPr="00F2755B" w:rsidRDefault="00346009" w:rsidP="003C2896">
                      <w:pPr>
                        <w:rPr>
                          <w:rFonts w:ascii="Cascadia Code ExtraLight" w:hAnsi="Cascadia Code ExtraLight"/>
                        </w:rPr>
                      </w:pPr>
                      <w:r w:rsidRPr="00F2755B">
                        <w:rPr>
                          <w:rFonts w:ascii="Cascadia Code ExtraLight" w:hAnsi="Cascadia Code ExtraLight"/>
                        </w:rPr>
                        <w:t xml:space="preserve">    </w:t>
                      </w:r>
                      <w:proofErr w:type="spellStart"/>
                      <w:r w:rsidRPr="00F2755B">
                        <w:rPr>
                          <w:rFonts w:ascii="Cascadia Code ExtraLight" w:hAnsi="Cascadia Code ExtraLight"/>
                        </w:rPr>
                        <w:t>start_date</w:t>
                      </w:r>
                      <w:proofErr w:type="spellEnd"/>
                      <w:r w:rsidRPr="00F2755B">
                        <w:rPr>
                          <w:rFonts w:ascii="Cascadia Code ExtraLight" w:hAnsi="Cascadia Code ExtraLight"/>
                        </w:rPr>
                        <w:t xml:space="preserve"> DATE,</w:t>
                      </w:r>
                    </w:p>
                    <w:p w14:paraId="2178540A" w14:textId="77777777" w:rsidR="00346009" w:rsidRPr="00F2755B" w:rsidRDefault="00346009" w:rsidP="003C2896">
                      <w:pPr>
                        <w:rPr>
                          <w:rFonts w:ascii="Cascadia Code ExtraLight" w:hAnsi="Cascadia Code ExtraLight"/>
                        </w:rPr>
                      </w:pPr>
                      <w:r w:rsidRPr="00F2755B">
                        <w:rPr>
                          <w:rFonts w:ascii="Cascadia Code ExtraLight" w:hAnsi="Cascadia Code ExtraLight"/>
                        </w:rPr>
                        <w:t xml:space="preserve">    </w:t>
                      </w:r>
                      <w:proofErr w:type="spellStart"/>
                      <w:r w:rsidRPr="00F2755B">
                        <w:rPr>
                          <w:rFonts w:ascii="Cascadia Code ExtraLight" w:hAnsi="Cascadia Code ExtraLight"/>
                        </w:rPr>
                        <w:t>end_date</w:t>
                      </w:r>
                      <w:proofErr w:type="spellEnd"/>
                      <w:r w:rsidRPr="00F2755B">
                        <w:rPr>
                          <w:rFonts w:ascii="Cascadia Code ExtraLight" w:hAnsi="Cascadia Code ExtraLight"/>
                        </w:rPr>
                        <w:t xml:space="preserve"> DATE,</w:t>
                      </w:r>
                    </w:p>
                    <w:p w14:paraId="203CC02D" w14:textId="77777777" w:rsidR="00346009" w:rsidRPr="00F2755B" w:rsidRDefault="00346009" w:rsidP="003C2896">
                      <w:pPr>
                        <w:rPr>
                          <w:rFonts w:ascii="Cascadia Code ExtraLight" w:hAnsi="Cascadia Code ExtraLight"/>
                        </w:rPr>
                      </w:pPr>
                      <w:r w:rsidRPr="00F2755B">
                        <w:rPr>
                          <w:rFonts w:ascii="Cascadia Code ExtraLight" w:hAnsi="Cascadia Code ExtraLight"/>
                        </w:rPr>
                        <w:t xml:space="preserve">    </w:t>
                      </w:r>
                      <w:proofErr w:type="spellStart"/>
                      <w:r w:rsidRPr="00F2755B">
                        <w:rPr>
                          <w:rFonts w:ascii="Cascadia Code ExtraLight" w:hAnsi="Cascadia Code ExtraLight"/>
                        </w:rPr>
                        <w:t>returned</w:t>
                      </w:r>
                      <w:proofErr w:type="spellEnd"/>
                      <w:r w:rsidRPr="00F2755B">
                        <w:rPr>
                          <w:rFonts w:ascii="Cascadia Code ExtraLight" w:hAnsi="Cascadia Code ExtraLight"/>
                        </w:rPr>
                        <w:t xml:space="preserve"> </w:t>
                      </w:r>
                      <w:proofErr w:type="gramStart"/>
                      <w:r w:rsidRPr="00F2755B">
                        <w:rPr>
                          <w:rFonts w:ascii="Cascadia Code ExtraLight" w:hAnsi="Cascadia Code ExtraLight"/>
                        </w:rPr>
                        <w:t>TINYINT(</w:t>
                      </w:r>
                      <w:proofErr w:type="gramEnd"/>
                      <w:r w:rsidRPr="00F2755B">
                        <w:rPr>
                          <w:rFonts w:ascii="Cascadia Code ExtraLight" w:hAnsi="Cascadia Code ExtraLight"/>
                        </w:rPr>
                        <w:t>1),</w:t>
                      </w:r>
                    </w:p>
                    <w:p w14:paraId="55A54F32" w14:textId="77777777" w:rsidR="00346009" w:rsidRPr="00F2755B" w:rsidRDefault="00346009" w:rsidP="003C2896">
                      <w:pPr>
                        <w:rPr>
                          <w:rFonts w:ascii="Cascadia Code ExtraLight" w:hAnsi="Cascadia Code ExtraLight"/>
                        </w:rPr>
                      </w:pPr>
                      <w:r w:rsidRPr="00F2755B">
                        <w:rPr>
                          <w:rFonts w:ascii="Cascadia Code ExtraLight" w:hAnsi="Cascadia Code ExtraLight"/>
                        </w:rPr>
                        <w:t xml:space="preserve">    FOREIGN </w:t>
                      </w:r>
                      <w:proofErr w:type="gramStart"/>
                      <w:r w:rsidRPr="00F2755B">
                        <w:rPr>
                          <w:rFonts w:ascii="Cascadia Code ExtraLight" w:hAnsi="Cascadia Code ExtraLight"/>
                        </w:rPr>
                        <w:t>KEY(</w:t>
                      </w:r>
                      <w:proofErr w:type="spellStart"/>
                      <w:proofErr w:type="gramEnd"/>
                      <w:r w:rsidRPr="00F2755B">
                        <w:rPr>
                          <w:rFonts w:ascii="Cascadia Code ExtraLight" w:hAnsi="Cascadia Code ExtraLight"/>
                        </w:rPr>
                        <w:t>book_id</w:t>
                      </w:r>
                      <w:proofErr w:type="spellEnd"/>
                      <w:r w:rsidRPr="00F2755B">
                        <w:rPr>
                          <w:rFonts w:ascii="Cascadia Code ExtraLight" w:hAnsi="Cascadia Code ExtraLight"/>
                        </w:rPr>
                        <w:t xml:space="preserve">) REFERENCES </w:t>
                      </w:r>
                      <w:proofErr w:type="spellStart"/>
                      <w:r w:rsidRPr="00F2755B">
                        <w:rPr>
                          <w:rFonts w:ascii="Cascadia Code ExtraLight" w:hAnsi="Cascadia Code ExtraLight"/>
                        </w:rPr>
                        <w:t>inventory</w:t>
                      </w:r>
                      <w:proofErr w:type="spellEnd"/>
                      <w:r w:rsidRPr="00F2755B">
                        <w:rPr>
                          <w:rFonts w:ascii="Cascadia Code ExtraLight" w:hAnsi="Cascadia Code ExtraLight"/>
                        </w:rPr>
                        <w:t>(</w:t>
                      </w:r>
                      <w:proofErr w:type="spellStart"/>
                      <w:r w:rsidRPr="00F2755B">
                        <w:rPr>
                          <w:rFonts w:ascii="Cascadia Code ExtraLight" w:hAnsi="Cascadia Code ExtraLight"/>
                        </w:rPr>
                        <w:t>book_id</w:t>
                      </w:r>
                      <w:proofErr w:type="spellEnd"/>
                      <w:r w:rsidRPr="00F2755B">
                        <w:rPr>
                          <w:rFonts w:ascii="Cascadia Code ExtraLight" w:hAnsi="Cascadia Code ExtraLight"/>
                        </w:rPr>
                        <w:t>),</w:t>
                      </w:r>
                    </w:p>
                    <w:p w14:paraId="41DC0AA1" w14:textId="77777777" w:rsidR="00346009" w:rsidRPr="00F2755B" w:rsidRDefault="00346009" w:rsidP="003C2896">
                      <w:pPr>
                        <w:rPr>
                          <w:rFonts w:ascii="Cascadia Code ExtraLight" w:hAnsi="Cascadia Code ExtraLight"/>
                        </w:rPr>
                      </w:pPr>
                      <w:r w:rsidRPr="00F2755B">
                        <w:rPr>
                          <w:rFonts w:ascii="Cascadia Code ExtraLight" w:hAnsi="Cascadia Code ExtraLight"/>
                        </w:rPr>
                        <w:t xml:space="preserve">    FOREIGN </w:t>
                      </w:r>
                      <w:proofErr w:type="gramStart"/>
                      <w:r w:rsidRPr="00F2755B">
                        <w:rPr>
                          <w:rFonts w:ascii="Cascadia Code ExtraLight" w:hAnsi="Cascadia Code ExtraLight"/>
                        </w:rPr>
                        <w:t>KEY(</w:t>
                      </w:r>
                      <w:proofErr w:type="spellStart"/>
                      <w:proofErr w:type="gramEnd"/>
                      <w:r w:rsidRPr="00F2755B">
                        <w:rPr>
                          <w:rFonts w:ascii="Cascadia Code ExtraLight" w:hAnsi="Cascadia Code ExtraLight"/>
                        </w:rPr>
                        <w:t>user_id</w:t>
                      </w:r>
                      <w:proofErr w:type="spellEnd"/>
                      <w:r w:rsidRPr="00F2755B">
                        <w:rPr>
                          <w:rFonts w:ascii="Cascadia Code ExtraLight" w:hAnsi="Cascadia Code ExtraLight"/>
                        </w:rPr>
                        <w:t xml:space="preserve">) REFERENCES </w:t>
                      </w:r>
                      <w:proofErr w:type="spellStart"/>
                      <w:r w:rsidRPr="00F2755B">
                        <w:rPr>
                          <w:rFonts w:ascii="Cascadia Code ExtraLight" w:hAnsi="Cascadia Code ExtraLight"/>
                        </w:rPr>
                        <w:t>users</w:t>
                      </w:r>
                      <w:proofErr w:type="spellEnd"/>
                      <w:r w:rsidRPr="00F2755B">
                        <w:rPr>
                          <w:rFonts w:ascii="Cascadia Code ExtraLight" w:hAnsi="Cascadia Code ExtraLight"/>
                        </w:rPr>
                        <w:t>(</w:t>
                      </w:r>
                      <w:proofErr w:type="spellStart"/>
                      <w:r w:rsidRPr="00F2755B">
                        <w:rPr>
                          <w:rFonts w:ascii="Cascadia Code ExtraLight" w:hAnsi="Cascadia Code ExtraLight"/>
                        </w:rPr>
                        <w:t>user_id</w:t>
                      </w:r>
                      <w:proofErr w:type="spellEnd"/>
                      <w:r w:rsidRPr="00F2755B">
                        <w:rPr>
                          <w:rFonts w:ascii="Cascadia Code ExtraLight" w:hAnsi="Cascadia Code ExtraLight"/>
                        </w:rPr>
                        <w:t>),</w:t>
                      </w:r>
                    </w:p>
                    <w:p w14:paraId="319097AF" w14:textId="77777777" w:rsidR="00346009" w:rsidRPr="00F2755B" w:rsidRDefault="00346009" w:rsidP="003C2896">
                      <w:pPr>
                        <w:rPr>
                          <w:rFonts w:ascii="Cascadia Code ExtraLight" w:hAnsi="Cascadia Code ExtraLight"/>
                        </w:rPr>
                      </w:pPr>
                      <w:r w:rsidRPr="00F2755B">
                        <w:rPr>
                          <w:rFonts w:ascii="Cascadia Code ExtraLight" w:hAnsi="Cascadia Code ExtraLight"/>
                        </w:rPr>
                        <w:t xml:space="preserve">    FOREIGN </w:t>
                      </w:r>
                      <w:proofErr w:type="gramStart"/>
                      <w:r w:rsidRPr="00F2755B">
                        <w:rPr>
                          <w:rFonts w:ascii="Cascadia Code ExtraLight" w:hAnsi="Cascadia Code ExtraLight"/>
                        </w:rPr>
                        <w:t>KEY(</w:t>
                      </w:r>
                      <w:proofErr w:type="spellStart"/>
                      <w:proofErr w:type="gramEnd"/>
                      <w:r w:rsidRPr="00F2755B">
                        <w:rPr>
                          <w:rFonts w:ascii="Cascadia Code ExtraLight" w:hAnsi="Cascadia Code ExtraLight"/>
                        </w:rPr>
                        <w:t>empl_e</w:t>
                      </w:r>
                      <w:proofErr w:type="spellEnd"/>
                      <w:r w:rsidRPr="00F2755B">
                        <w:rPr>
                          <w:rFonts w:ascii="Cascadia Code ExtraLight" w:hAnsi="Cascadia Code ExtraLight"/>
                        </w:rPr>
                        <w:t xml:space="preserve">) REFERENCES </w:t>
                      </w:r>
                      <w:proofErr w:type="spellStart"/>
                      <w:r w:rsidRPr="00F2755B">
                        <w:rPr>
                          <w:rFonts w:ascii="Cascadia Code ExtraLight" w:hAnsi="Cascadia Code ExtraLight"/>
                        </w:rPr>
                        <w:t>employees</w:t>
                      </w:r>
                      <w:proofErr w:type="spellEnd"/>
                      <w:r w:rsidRPr="00F2755B">
                        <w:rPr>
                          <w:rFonts w:ascii="Cascadia Code ExtraLight" w:hAnsi="Cascadia Code ExtraLight"/>
                        </w:rPr>
                        <w:t>(</w:t>
                      </w:r>
                      <w:proofErr w:type="spellStart"/>
                      <w:r w:rsidRPr="00F2755B">
                        <w:rPr>
                          <w:rFonts w:ascii="Cascadia Code ExtraLight" w:hAnsi="Cascadia Code ExtraLight"/>
                        </w:rPr>
                        <w:t>empl_id</w:t>
                      </w:r>
                      <w:proofErr w:type="spellEnd"/>
                      <w:r w:rsidRPr="00F2755B">
                        <w:rPr>
                          <w:rFonts w:ascii="Cascadia Code ExtraLight" w:hAnsi="Cascadia Code ExtraLight"/>
                        </w:rPr>
                        <w:t>)</w:t>
                      </w:r>
                    </w:p>
                    <w:p w14:paraId="1317DC35" w14:textId="77777777" w:rsidR="00346009" w:rsidRPr="00F2755B" w:rsidRDefault="00346009" w:rsidP="003C2896">
                      <w:pPr>
                        <w:rPr>
                          <w:rFonts w:ascii="Cascadia Code ExtraLight" w:hAnsi="Cascadia Code ExtraLight"/>
                        </w:rPr>
                      </w:pPr>
                      <w:r w:rsidRPr="00F2755B">
                        <w:rPr>
                          <w:rFonts w:ascii="Cascadia Code ExtraLight" w:hAnsi="Cascadia Code ExtraLight"/>
                        </w:rPr>
                        <w:t>);</w:t>
                      </w:r>
                    </w:p>
                  </w:txbxContent>
                </v:textbox>
                <w10:wrap type="square" anchorx="margin"/>
              </v:shape>
            </w:pict>
          </mc:Fallback>
        </mc:AlternateContent>
      </w:r>
      <w:r w:rsidRPr="009661B9">
        <w:t>SQL parancs</w:t>
      </w:r>
    </w:p>
    <w:p w14:paraId="5DBED209" w14:textId="77777777" w:rsidR="003C2896" w:rsidRPr="009661B9" w:rsidRDefault="003C2896" w:rsidP="003C2896">
      <w:r w:rsidRPr="009661B9">
        <w:br w:type="page"/>
      </w:r>
    </w:p>
    <w:p w14:paraId="7C8C89EB" w14:textId="77777777" w:rsidR="003C2896" w:rsidRPr="009661B9" w:rsidRDefault="003C2896" w:rsidP="00385A3D">
      <w:pPr>
        <w:pStyle w:val="Cmsor4"/>
      </w:pPr>
      <w:bookmarkStart w:id="67" w:name="_Toc194844960"/>
      <w:r w:rsidRPr="009661B9">
        <w:lastRenderedPageBreak/>
        <w:t>A „</w:t>
      </w:r>
      <w:proofErr w:type="spellStart"/>
      <w:r w:rsidRPr="009661B9">
        <w:t>booking</w:t>
      </w:r>
      <w:proofErr w:type="spellEnd"/>
      <w:r w:rsidRPr="009661B9">
        <w:t>” tábla</w:t>
      </w:r>
      <w:bookmarkEnd w:id="67"/>
    </w:p>
    <w:p w14:paraId="3693F6BB" w14:textId="77777777" w:rsidR="003C2896" w:rsidRPr="009661B9" w:rsidRDefault="003C2896" w:rsidP="003C2896">
      <w:pPr>
        <w:spacing w:before="120"/>
        <w:jc w:val="both"/>
      </w:pPr>
      <w:r w:rsidRPr="009661B9">
        <w:t>A „</w:t>
      </w:r>
      <w:proofErr w:type="spellStart"/>
      <w:r w:rsidRPr="009661B9">
        <w:t>booking</w:t>
      </w:r>
      <w:proofErr w:type="spellEnd"/>
      <w:r w:rsidRPr="009661B9">
        <w:t>” táblában található az összes aktív könyv foglalás, ha egy foglalás lejár automatikusan kitörlődik a táblából. Több-több kapcsolatú kapcsolótábla, néhány művelet végett kapott saját egyedi azonosítót.</w:t>
      </w:r>
    </w:p>
    <w:p w14:paraId="656D2F3C" w14:textId="77777777" w:rsidR="003C2896" w:rsidRPr="009661B9" w:rsidRDefault="003C2896" w:rsidP="003C2896">
      <w:pPr>
        <w:spacing w:before="120"/>
      </w:pPr>
      <w:r w:rsidRPr="009661B9">
        <w:t>Szerkezet</w:t>
      </w:r>
    </w:p>
    <w:tbl>
      <w:tblPr>
        <w:tblStyle w:val="Rcsostblzat"/>
        <w:tblW w:w="0" w:type="auto"/>
        <w:tblLook w:val="04A0" w:firstRow="1" w:lastRow="0" w:firstColumn="1" w:lastColumn="0" w:noHBand="0" w:noVBand="1"/>
      </w:tblPr>
      <w:tblGrid>
        <w:gridCol w:w="1675"/>
        <w:gridCol w:w="1388"/>
        <w:gridCol w:w="3375"/>
        <w:gridCol w:w="1865"/>
      </w:tblGrid>
      <w:tr w:rsidR="003C2896" w:rsidRPr="009661B9" w14:paraId="61F0F076" w14:textId="77777777" w:rsidTr="00346009">
        <w:tc>
          <w:tcPr>
            <w:tcW w:w="1696" w:type="dxa"/>
            <w:vAlign w:val="center"/>
          </w:tcPr>
          <w:p w14:paraId="28B9FFB1" w14:textId="77777777" w:rsidR="003C2896" w:rsidRPr="009661B9" w:rsidRDefault="003C2896" w:rsidP="00346009">
            <w:pPr>
              <w:jc w:val="center"/>
            </w:pPr>
            <w:r w:rsidRPr="009661B9">
              <w:t>Mező neve</w:t>
            </w:r>
          </w:p>
        </w:tc>
        <w:tc>
          <w:tcPr>
            <w:tcW w:w="1418" w:type="dxa"/>
            <w:vAlign w:val="center"/>
          </w:tcPr>
          <w:p w14:paraId="0292FC8D" w14:textId="77777777" w:rsidR="003C2896" w:rsidRPr="009661B9" w:rsidRDefault="003C2896" w:rsidP="00346009">
            <w:pPr>
              <w:jc w:val="center"/>
            </w:pPr>
            <w:r w:rsidRPr="009661B9">
              <w:t>Mező típusa</w:t>
            </w:r>
          </w:p>
        </w:tc>
        <w:tc>
          <w:tcPr>
            <w:tcW w:w="3487" w:type="dxa"/>
            <w:vAlign w:val="center"/>
          </w:tcPr>
          <w:p w14:paraId="5BEF5921" w14:textId="77777777" w:rsidR="003C2896" w:rsidRPr="009661B9" w:rsidRDefault="003C2896" w:rsidP="00346009">
            <w:pPr>
              <w:jc w:val="center"/>
            </w:pPr>
            <w:r w:rsidRPr="009661B9">
              <w:t>Leírás</w:t>
            </w:r>
          </w:p>
        </w:tc>
        <w:tc>
          <w:tcPr>
            <w:tcW w:w="1892" w:type="dxa"/>
            <w:vAlign w:val="center"/>
          </w:tcPr>
          <w:p w14:paraId="083B31C4" w14:textId="77777777" w:rsidR="003C2896" w:rsidRPr="009661B9" w:rsidRDefault="003C2896" w:rsidP="00346009">
            <w:pPr>
              <w:jc w:val="center"/>
            </w:pPr>
            <w:r w:rsidRPr="009661B9">
              <w:t>Kulcs/index</w:t>
            </w:r>
          </w:p>
        </w:tc>
      </w:tr>
      <w:tr w:rsidR="003C2896" w:rsidRPr="009661B9" w14:paraId="6BA3C606" w14:textId="77777777" w:rsidTr="00346009">
        <w:tc>
          <w:tcPr>
            <w:tcW w:w="1696" w:type="dxa"/>
            <w:vAlign w:val="center"/>
          </w:tcPr>
          <w:p w14:paraId="7345CAE9" w14:textId="77777777" w:rsidR="003C2896" w:rsidRPr="009661B9" w:rsidRDefault="003C2896" w:rsidP="00346009">
            <w:pPr>
              <w:jc w:val="center"/>
            </w:pPr>
            <w:proofErr w:type="spellStart"/>
            <w:r w:rsidRPr="009661B9">
              <w:t>booking_id</w:t>
            </w:r>
            <w:proofErr w:type="spellEnd"/>
          </w:p>
        </w:tc>
        <w:tc>
          <w:tcPr>
            <w:tcW w:w="1418" w:type="dxa"/>
            <w:vAlign w:val="center"/>
          </w:tcPr>
          <w:p w14:paraId="57864A00" w14:textId="77777777" w:rsidR="003C2896" w:rsidRPr="009661B9" w:rsidRDefault="003C2896" w:rsidP="00346009">
            <w:pPr>
              <w:jc w:val="center"/>
            </w:pPr>
            <w:r w:rsidRPr="009661B9">
              <w:t>INT</w:t>
            </w:r>
          </w:p>
        </w:tc>
        <w:tc>
          <w:tcPr>
            <w:tcW w:w="3487" w:type="dxa"/>
            <w:vAlign w:val="center"/>
          </w:tcPr>
          <w:p w14:paraId="55D1B77E" w14:textId="77777777" w:rsidR="003C2896" w:rsidRPr="009661B9" w:rsidRDefault="003C2896" w:rsidP="00346009">
            <w:r w:rsidRPr="009661B9">
              <w:t>Foglalás saját azonosítója</w:t>
            </w:r>
          </w:p>
        </w:tc>
        <w:tc>
          <w:tcPr>
            <w:tcW w:w="1892" w:type="dxa"/>
            <w:vAlign w:val="center"/>
          </w:tcPr>
          <w:p w14:paraId="69794047" w14:textId="77777777" w:rsidR="003C2896" w:rsidRPr="009661B9" w:rsidRDefault="003C2896" w:rsidP="00346009">
            <w:pPr>
              <w:jc w:val="center"/>
            </w:pPr>
            <w:proofErr w:type="spellStart"/>
            <w:r w:rsidRPr="009661B9">
              <w:t>primary</w:t>
            </w:r>
            <w:proofErr w:type="spellEnd"/>
            <w:r w:rsidRPr="009661B9">
              <w:t xml:space="preserve"> </w:t>
            </w:r>
            <w:proofErr w:type="spellStart"/>
            <w:r w:rsidRPr="009661B9">
              <w:t>key</w:t>
            </w:r>
            <w:proofErr w:type="spellEnd"/>
          </w:p>
        </w:tc>
      </w:tr>
      <w:tr w:rsidR="003C2896" w:rsidRPr="009661B9" w14:paraId="7CA761E8" w14:textId="77777777" w:rsidTr="00346009">
        <w:tc>
          <w:tcPr>
            <w:tcW w:w="1696" w:type="dxa"/>
            <w:vAlign w:val="center"/>
          </w:tcPr>
          <w:p w14:paraId="04F0B30B" w14:textId="77777777" w:rsidR="003C2896" w:rsidRPr="009661B9" w:rsidRDefault="003C2896" w:rsidP="00346009">
            <w:pPr>
              <w:jc w:val="center"/>
            </w:pPr>
            <w:proofErr w:type="spellStart"/>
            <w:r w:rsidRPr="009661B9">
              <w:t>user_id</w:t>
            </w:r>
            <w:proofErr w:type="spellEnd"/>
          </w:p>
        </w:tc>
        <w:tc>
          <w:tcPr>
            <w:tcW w:w="1418" w:type="dxa"/>
            <w:vAlign w:val="center"/>
          </w:tcPr>
          <w:p w14:paraId="21115EFA" w14:textId="77777777" w:rsidR="003C2896" w:rsidRPr="009661B9" w:rsidRDefault="003C2896" w:rsidP="00346009">
            <w:pPr>
              <w:jc w:val="center"/>
            </w:pPr>
            <w:r w:rsidRPr="009661B9">
              <w:t>INT</w:t>
            </w:r>
          </w:p>
        </w:tc>
        <w:tc>
          <w:tcPr>
            <w:tcW w:w="3487" w:type="dxa"/>
            <w:vAlign w:val="center"/>
          </w:tcPr>
          <w:p w14:paraId="32755637" w14:textId="77777777" w:rsidR="003C2896" w:rsidRPr="009661B9" w:rsidRDefault="003C2896" w:rsidP="00346009">
            <w:r w:rsidRPr="009661B9">
              <w:t>Felhasználó saját azonosítója</w:t>
            </w:r>
          </w:p>
        </w:tc>
        <w:tc>
          <w:tcPr>
            <w:tcW w:w="1892" w:type="dxa"/>
            <w:vAlign w:val="center"/>
          </w:tcPr>
          <w:p w14:paraId="5A795B10" w14:textId="77777777" w:rsidR="003C2896" w:rsidRPr="009661B9" w:rsidRDefault="003C2896" w:rsidP="00346009">
            <w:pPr>
              <w:jc w:val="center"/>
            </w:pPr>
            <w:proofErr w:type="spellStart"/>
            <w:r w:rsidRPr="009661B9">
              <w:t>foreign</w:t>
            </w:r>
            <w:proofErr w:type="spellEnd"/>
            <w:r w:rsidRPr="009661B9">
              <w:t xml:space="preserve"> </w:t>
            </w:r>
            <w:proofErr w:type="spellStart"/>
            <w:r w:rsidRPr="009661B9">
              <w:t>key</w:t>
            </w:r>
            <w:proofErr w:type="spellEnd"/>
          </w:p>
        </w:tc>
      </w:tr>
      <w:tr w:rsidR="003C2896" w:rsidRPr="009661B9" w14:paraId="3079E4D8" w14:textId="77777777" w:rsidTr="00346009">
        <w:tc>
          <w:tcPr>
            <w:tcW w:w="1696" w:type="dxa"/>
            <w:vAlign w:val="center"/>
          </w:tcPr>
          <w:p w14:paraId="3C63ED1B" w14:textId="77777777" w:rsidR="003C2896" w:rsidRPr="009661B9" w:rsidRDefault="003C2896" w:rsidP="00346009">
            <w:pPr>
              <w:jc w:val="center"/>
            </w:pPr>
            <w:proofErr w:type="spellStart"/>
            <w:r w:rsidRPr="009661B9">
              <w:t>book_id</w:t>
            </w:r>
            <w:proofErr w:type="spellEnd"/>
          </w:p>
        </w:tc>
        <w:tc>
          <w:tcPr>
            <w:tcW w:w="1418" w:type="dxa"/>
            <w:vAlign w:val="center"/>
          </w:tcPr>
          <w:p w14:paraId="608BE6F8" w14:textId="77777777" w:rsidR="003C2896" w:rsidRPr="009661B9" w:rsidRDefault="003C2896" w:rsidP="00346009">
            <w:pPr>
              <w:jc w:val="center"/>
            </w:pPr>
            <w:r w:rsidRPr="009661B9">
              <w:t>INT</w:t>
            </w:r>
          </w:p>
        </w:tc>
        <w:tc>
          <w:tcPr>
            <w:tcW w:w="3487" w:type="dxa"/>
            <w:vAlign w:val="center"/>
          </w:tcPr>
          <w:p w14:paraId="7228A0D7" w14:textId="77777777" w:rsidR="003C2896" w:rsidRPr="009661B9" w:rsidRDefault="003C2896" w:rsidP="00346009">
            <w:r w:rsidRPr="009661B9">
              <w:t>Könyv saját azonosítója</w:t>
            </w:r>
          </w:p>
        </w:tc>
        <w:tc>
          <w:tcPr>
            <w:tcW w:w="1892" w:type="dxa"/>
            <w:vAlign w:val="center"/>
          </w:tcPr>
          <w:p w14:paraId="1BAF55C3" w14:textId="77777777" w:rsidR="003C2896" w:rsidRPr="009661B9" w:rsidRDefault="003C2896" w:rsidP="00346009">
            <w:pPr>
              <w:jc w:val="center"/>
            </w:pPr>
            <w:proofErr w:type="spellStart"/>
            <w:r w:rsidRPr="009661B9">
              <w:t>foreign</w:t>
            </w:r>
            <w:proofErr w:type="spellEnd"/>
            <w:r w:rsidRPr="009661B9">
              <w:t xml:space="preserve"> </w:t>
            </w:r>
            <w:proofErr w:type="spellStart"/>
            <w:r w:rsidRPr="009661B9">
              <w:t>key</w:t>
            </w:r>
            <w:proofErr w:type="spellEnd"/>
          </w:p>
        </w:tc>
      </w:tr>
      <w:tr w:rsidR="003C2896" w:rsidRPr="009661B9" w14:paraId="1C62959F" w14:textId="77777777" w:rsidTr="00346009">
        <w:tc>
          <w:tcPr>
            <w:tcW w:w="1696" w:type="dxa"/>
            <w:vAlign w:val="center"/>
          </w:tcPr>
          <w:p w14:paraId="4F4D057D" w14:textId="77777777" w:rsidR="003C2896" w:rsidRPr="009661B9" w:rsidRDefault="003C2896" w:rsidP="00346009">
            <w:pPr>
              <w:jc w:val="center"/>
            </w:pPr>
            <w:proofErr w:type="spellStart"/>
            <w:r w:rsidRPr="009661B9">
              <w:t>end_date</w:t>
            </w:r>
            <w:proofErr w:type="spellEnd"/>
          </w:p>
        </w:tc>
        <w:tc>
          <w:tcPr>
            <w:tcW w:w="1418" w:type="dxa"/>
            <w:vAlign w:val="center"/>
          </w:tcPr>
          <w:p w14:paraId="58D87023" w14:textId="77777777" w:rsidR="003C2896" w:rsidRPr="009661B9" w:rsidRDefault="003C2896" w:rsidP="00346009">
            <w:pPr>
              <w:jc w:val="center"/>
            </w:pPr>
            <w:r w:rsidRPr="009661B9">
              <w:t>DATE</w:t>
            </w:r>
          </w:p>
        </w:tc>
        <w:tc>
          <w:tcPr>
            <w:tcW w:w="3487" w:type="dxa"/>
            <w:vAlign w:val="center"/>
          </w:tcPr>
          <w:p w14:paraId="0252E5DB" w14:textId="77777777" w:rsidR="003C2896" w:rsidRPr="009661B9" w:rsidRDefault="003C2896" w:rsidP="00346009">
            <w:r w:rsidRPr="009661B9">
              <w:t>Foglalás lejárati dátuma</w:t>
            </w:r>
          </w:p>
        </w:tc>
        <w:tc>
          <w:tcPr>
            <w:tcW w:w="1892" w:type="dxa"/>
            <w:vAlign w:val="center"/>
          </w:tcPr>
          <w:p w14:paraId="4148AEB1" w14:textId="77777777" w:rsidR="003C2896" w:rsidRPr="009661B9" w:rsidRDefault="003C2896" w:rsidP="00346009">
            <w:pPr>
              <w:jc w:val="center"/>
            </w:pPr>
          </w:p>
        </w:tc>
      </w:tr>
      <w:tr w:rsidR="003C2896" w:rsidRPr="009661B9" w14:paraId="3371D646" w14:textId="77777777" w:rsidTr="00346009">
        <w:tc>
          <w:tcPr>
            <w:tcW w:w="1696" w:type="dxa"/>
            <w:vAlign w:val="center"/>
          </w:tcPr>
          <w:p w14:paraId="0D12ACA9" w14:textId="77777777" w:rsidR="003C2896" w:rsidRPr="009661B9" w:rsidRDefault="003C2896" w:rsidP="00346009">
            <w:pPr>
              <w:jc w:val="center"/>
            </w:pPr>
            <w:proofErr w:type="spellStart"/>
            <w:r w:rsidRPr="009661B9">
              <w:t>handled</w:t>
            </w:r>
            <w:proofErr w:type="spellEnd"/>
          </w:p>
        </w:tc>
        <w:tc>
          <w:tcPr>
            <w:tcW w:w="1418" w:type="dxa"/>
            <w:vAlign w:val="center"/>
          </w:tcPr>
          <w:p w14:paraId="20769634" w14:textId="77777777" w:rsidR="003C2896" w:rsidRPr="009661B9" w:rsidRDefault="003C2896" w:rsidP="00346009">
            <w:pPr>
              <w:jc w:val="center"/>
            </w:pPr>
            <w:r w:rsidRPr="009661B9">
              <w:t>INT</w:t>
            </w:r>
          </w:p>
        </w:tc>
        <w:tc>
          <w:tcPr>
            <w:tcW w:w="3487" w:type="dxa"/>
            <w:vAlign w:val="center"/>
          </w:tcPr>
          <w:p w14:paraId="006D1552" w14:textId="77777777" w:rsidR="003C2896" w:rsidRPr="009661B9" w:rsidRDefault="003C2896" w:rsidP="00346009">
            <w:r w:rsidRPr="009661B9">
              <w:t xml:space="preserve">Állapot </w:t>
            </w:r>
            <w:proofErr w:type="spellStart"/>
            <w:r w:rsidRPr="009661B9">
              <w:t>flag</w:t>
            </w:r>
            <w:proofErr w:type="spellEnd"/>
            <w:r w:rsidRPr="009661B9">
              <w:t>, három állapot 1 &lt;- új foglalás, a könyvet félre kell tenni, 0 &lt;- a könyvvel nincs semmi tennivaló, -1 &lt;- foglalás törölve lett a könyvet vissza kell tenni a helyére</w:t>
            </w:r>
          </w:p>
        </w:tc>
        <w:tc>
          <w:tcPr>
            <w:tcW w:w="1892" w:type="dxa"/>
            <w:vAlign w:val="center"/>
          </w:tcPr>
          <w:p w14:paraId="73D7A8C0" w14:textId="77777777" w:rsidR="003C2896" w:rsidRPr="009661B9" w:rsidRDefault="003C2896" w:rsidP="00346009">
            <w:pPr>
              <w:jc w:val="center"/>
            </w:pPr>
          </w:p>
        </w:tc>
      </w:tr>
    </w:tbl>
    <w:p w14:paraId="3135F87F" w14:textId="77777777" w:rsidR="003C2896" w:rsidRPr="009661B9" w:rsidRDefault="003C2896" w:rsidP="003C2896">
      <w:pPr>
        <w:spacing w:before="120"/>
      </w:pPr>
      <w:r w:rsidRPr="009661B9">
        <w:rPr>
          <w:noProof/>
        </w:rPr>
        <mc:AlternateContent>
          <mc:Choice Requires="wps">
            <w:drawing>
              <wp:anchor distT="45720" distB="45720" distL="114300" distR="114300" simplePos="0" relativeHeight="251674624" behindDoc="0" locked="0" layoutInCell="1" allowOverlap="1" wp14:anchorId="4B9278EA" wp14:editId="4D35962E">
                <wp:simplePos x="0" y="0"/>
                <wp:positionH relativeFrom="margin">
                  <wp:posOffset>-635</wp:posOffset>
                </wp:positionH>
                <wp:positionV relativeFrom="paragraph">
                  <wp:posOffset>423545</wp:posOffset>
                </wp:positionV>
                <wp:extent cx="5384165" cy="2613025"/>
                <wp:effectExtent l="0" t="0" r="26035" b="15875"/>
                <wp:wrapSquare wrapText="bothSides"/>
                <wp:docPr id="14" name="Szövegdoboz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4165" cy="2613025"/>
                        </a:xfrm>
                        <a:prstGeom prst="rect">
                          <a:avLst/>
                        </a:prstGeom>
                        <a:solidFill>
                          <a:srgbClr val="FFFFFF"/>
                        </a:solidFill>
                        <a:ln w="9525">
                          <a:solidFill>
                            <a:srgbClr val="000000"/>
                          </a:solidFill>
                          <a:miter lim="800000"/>
                          <a:headEnd/>
                          <a:tailEnd/>
                        </a:ln>
                      </wps:spPr>
                      <wps:txbx>
                        <w:txbxContent>
                          <w:p w14:paraId="44E27CAB" w14:textId="77777777" w:rsidR="00346009" w:rsidRPr="00F2755B" w:rsidRDefault="00346009" w:rsidP="003C2896">
                            <w:pPr>
                              <w:rPr>
                                <w:rFonts w:ascii="Cascadia Code ExtraLight" w:hAnsi="Cascadia Code ExtraLight"/>
                              </w:rPr>
                            </w:pPr>
                            <w:r w:rsidRPr="00F2755B">
                              <w:rPr>
                                <w:rFonts w:ascii="Cascadia Code ExtraLight" w:hAnsi="Cascadia Code ExtraLight"/>
                              </w:rPr>
                              <w:t xml:space="preserve">CREATE TABLE IF NOT EXISTS </w:t>
                            </w:r>
                            <w:proofErr w:type="spellStart"/>
                            <w:proofErr w:type="gramStart"/>
                            <w:r w:rsidRPr="00F2755B">
                              <w:rPr>
                                <w:rFonts w:ascii="Cascadia Code ExtraLight" w:hAnsi="Cascadia Code ExtraLight"/>
                              </w:rPr>
                              <w:t>booking</w:t>
                            </w:r>
                            <w:proofErr w:type="spellEnd"/>
                            <w:r w:rsidRPr="00F2755B">
                              <w:rPr>
                                <w:rFonts w:ascii="Cascadia Code ExtraLight" w:hAnsi="Cascadia Code ExtraLight"/>
                              </w:rPr>
                              <w:t>(</w:t>
                            </w:r>
                            <w:proofErr w:type="gramEnd"/>
                          </w:p>
                          <w:p w14:paraId="3FD59266" w14:textId="77777777" w:rsidR="00346009" w:rsidRPr="00F2755B" w:rsidRDefault="00346009" w:rsidP="003C2896">
                            <w:pPr>
                              <w:rPr>
                                <w:rFonts w:ascii="Cascadia Code ExtraLight" w:hAnsi="Cascadia Code ExtraLight"/>
                              </w:rPr>
                            </w:pPr>
                            <w:r w:rsidRPr="00F2755B">
                              <w:rPr>
                                <w:rFonts w:ascii="Cascadia Code ExtraLight" w:hAnsi="Cascadia Code ExtraLight"/>
                              </w:rPr>
                              <w:t xml:space="preserve">    </w:t>
                            </w:r>
                            <w:proofErr w:type="spellStart"/>
                            <w:r w:rsidRPr="00F2755B">
                              <w:rPr>
                                <w:rFonts w:ascii="Cascadia Code ExtraLight" w:hAnsi="Cascadia Code ExtraLight"/>
                              </w:rPr>
                              <w:t>booking_id</w:t>
                            </w:r>
                            <w:proofErr w:type="spellEnd"/>
                            <w:r w:rsidRPr="00F2755B">
                              <w:rPr>
                                <w:rFonts w:ascii="Cascadia Code ExtraLight" w:hAnsi="Cascadia Code ExtraLight"/>
                              </w:rPr>
                              <w:t xml:space="preserve"> INT AUTO_INCREMENT PRIMARY KEY,</w:t>
                            </w:r>
                          </w:p>
                          <w:p w14:paraId="7F5E2A91" w14:textId="77777777" w:rsidR="00346009" w:rsidRPr="00F2755B" w:rsidRDefault="00346009" w:rsidP="003C2896">
                            <w:pPr>
                              <w:rPr>
                                <w:rFonts w:ascii="Cascadia Code ExtraLight" w:hAnsi="Cascadia Code ExtraLight"/>
                              </w:rPr>
                            </w:pPr>
                            <w:r w:rsidRPr="00F2755B">
                              <w:rPr>
                                <w:rFonts w:ascii="Cascadia Code ExtraLight" w:hAnsi="Cascadia Code ExtraLight"/>
                              </w:rPr>
                              <w:t xml:space="preserve">    </w:t>
                            </w:r>
                            <w:proofErr w:type="spellStart"/>
                            <w:r w:rsidRPr="00F2755B">
                              <w:rPr>
                                <w:rFonts w:ascii="Cascadia Code ExtraLight" w:hAnsi="Cascadia Code ExtraLight"/>
                              </w:rPr>
                              <w:t>book_id</w:t>
                            </w:r>
                            <w:proofErr w:type="spellEnd"/>
                            <w:r w:rsidRPr="00F2755B">
                              <w:rPr>
                                <w:rFonts w:ascii="Cascadia Code ExtraLight" w:hAnsi="Cascadia Code ExtraLight"/>
                              </w:rPr>
                              <w:t xml:space="preserve"> INT NOT NULL,</w:t>
                            </w:r>
                          </w:p>
                          <w:p w14:paraId="5A9402DF" w14:textId="77777777" w:rsidR="00346009" w:rsidRPr="00F2755B" w:rsidRDefault="00346009" w:rsidP="003C2896">
                            <w:pPr>
                              <w:rPr>
                                <w:rFonts w:ascii="Cascadia Code ExtraLight" w:hAnsi="Cascadia Code ExtraLight"/>
                              </w:rPr>
                            </w:pPr>
                            <w:r w:rsidRPr="00F2755B">
                              <w:rPr>
                                <w:rFonts w:ascii="Cascadia Code ExtraLight" w:hAnsi="Cascadia Code ExtraLight"/>
                              </w:rPr>
                              <w:t xml:space="preserve">    </w:t>
                            </w:r>
                            <w:proofErr w:type="spellStart"/>
                            <w:r w:rsidRPr="00F2755B">
                              <w:rPr>
                                <w:rFonts w:ascii="Cascadia Code ExtraLight" w:hAnsi="Cascadia Code ExtraLight"/>
                              </w:rPr>
                              <w:t>user_id</w:t>
                            </w:r>
                            <w:proofErr w:type="spellEnd"/>
                            <w:r w:rsidRPr="00F2755B">
                              <w:rPr>
                                <w:rFonts w:ascii="Cascadia Code ExtraLight" w:hAnsi="Cascadia Code ExtraLight"/>
                              </w:rPr>
                              <w:t xml:space="preserve"> INT NOT NULL,</w:t>
                            </w:r>
                          </w:p>
                          <w:p w14:paraId="7B3F0B23" w14:textId="77777777" w:rsidR="00346009" w:rsidRPr="00F2755B" w:rsidRDefault="00346009" w:rsidP="003C2896">
                            <w:pPr>
                              <w:rPr>
                                <w:rFonts w:ascii="Cascadia Code ExtraLight" w:hAnsi="Cascadia Code ExtraLight"/>
                              </w:rPr>
                            </w:pPr>
                            <w:r w:rsidRPr="00F2755B">
                              <w:rPr>
                                <w:rFonts w:ascii="Cascadia Code ExtraLight" w:hAnsi="Cascadia Code ExtraLight"/>
                              </w:rPr>
                              <w:t xml:space="preserve">    </w:t>
                            </w:r>
                            <w:proofErr w:type="spellStart"/>
                            <w:r w:rsidRPr="00F2755B">
                              <w:rPr>
                                <w:rFonts w:ascii="Cascadia Code ExtraLight" w:hAnsi="Cascadia Code ExtraLight"/>
                              </w:rPr>
                              <w:t>end_date</w:t>
                            </w:r>
                            <w:proofErr w:type="spellEnd"/>
                            <w:r w:rsidRPr="00F2755B">
                              <w:rPr>
                                <w:rFonts w:ascii="Cascadia Code ExtraLight" w:hAnsi="Cascadia Code ExtraLight"/>
                              </w:rPr>
                              <w:t xml:space="preserve"> DATE,</w:t>
                            </w:r>
                          </w:p>
                          <w:p w14:paraId="3C9B2DA9" w14:textId="77777777" w:rsidR="00346009" w:rsidRPr="00F2755B" w:rsidRDefault="00346009" w:rsidP="003C2896">
                            <w:pPr>
                              <w:rPr>
                                <w:rFonts w:ascii="Cascadia Code ExtraLight" w:hAnsi="Cascadia Code ExtraLight"/>
                              </w:rPr>
                            </w:pPr>
                            <w:r w:rsidRPr="00F2755B">
                              <w:rPr>
                                <w:rFonts w:ascii="Cascadia Code ExtraLight" w:hAnsi="Cascadia Code ExtraLight"/>
                              </w:rPr>
                              <w:t xml:space="preserve">    </w:t>
                            </w:r>
                            <w:proofErr w:type="spellStart"/>
                            <w:r w:rsidRPr="00F2755B">
                              <w:rPr>
                                <w:rFonts w:ascii="Cascadia Code ExtraLight" w:hAnsi="Cascadia Code ExtraLight"/>
                              </w:rPr>
                              <w:t>handled</w:t>
                            </w:r>
                            <w:proofErr w:type="spellEnd"/>
                            <w:r w:rsidRPr="00F2755B">
                              <w:rPr>
                                <w:rFonts w:ascii="Cascadia Code ExtraLight" w:hAnsi="Cascadia Code ExtraLight"/>
                              </w:rPr>
                              <w:t xml:space="preserve"> TINYINT DEFAULT 0,</w:t>
                            </w:r>
                          </w:p>
                          <w:p w14:paraId="28336E42" w14:textId="77777777" w:rsidR="00346009" w:rsidRPr="00F2755B" w:rsidRDefault="00346009" w:rsidP="003C2896">
                            <w:pPr>
                              <w:rPr>
                                <w:rFonts w:ascii="Cascadia Code ExtraLight" w:hAnsi="Cascadia Code ExtraLight"/>
                              </w:rPr>
                            </w:pPr>
                            <w:r w:rsidRPr="00F2755B">
                              <w:rPr>
                                <w:rFonts w:ascii="Cascadia Code ExtraLight" w:hAnsi="Cascadia Code ExtraLight"/>
                              </w:rPr>
                              <w:t xml:space="preserve">    FOREIGN </w:t>
                            </w:r>
                            <w:proofErr w:type="gramStart"/>
                            <w:r w:rsidRPr="00F2755B">
                              <w:rPr>
                                <w:rFonts w:ascii="Cascadia Code ExtraLight" w:hAnsi="Cascadia Code ExtraLight"/>
                              </w:rPr>
                              <w:t>KEY(</w:t>
                            </w:r>
                            <w:proofErr w:type="spellStart"/>
                            <w:proofErr w:type="gramEnd"/>
                            <w:r w:rsidRPr="00F2755B">
                              <w:rPr>
                                <w:rFonts w:ascii="Cascadia Code ExtraLight" w:hAnsi="Cascadia Code ExtraLight"/>
                              </w:rPr>
                              <w:t>book_id</w:t>
                            </w:r>
                            <w:proofErr w:type="spellEnd"/>
                            <w:r w:rsidRPr="00F2755B">
                              <w:rPr>
                                <w:rFonts w:ascii="Cascadia Code ExtraLight" w:hAnsi="Cascadia Code ExtraLight"/>
                              </w:rPr>
                              <w:t xml:space="preserve">) REFERENCES </w:t>
                            </w:r>
                            <w:proofErr w:type="spellStart"/>
                            <w:r w:rsidRPr="00F2755B">
                              <w:rPr>
                                <w:rFonts w:ascii="Cascadia Code ExtraLight" w:hAnsi="Cascadia Code ExtraLight"/>
                              </w:rPr>
                              <w:t>inventory</w:t>
                            </w:r>
                            <w:proofErr w:type="spellEnd"/>
                            <w:r w:rsidRPr="00F2755B">
                              <w:rPr>
                                <w:rFonts w:ascii="Cascadia Code ExtraLight" w:hAnsi="Cascadia Code ExtraLight"/>
                              </w:rPr>
                              <w:t>(</w:t>
                            </w:r>
                            <w:proofErr w:type="spellStart"/>
                            <w:r w:rsidRPr="00F2755B">
                              <w:rPr>
                                <w:rFonts w:ascii="Cascadia Code ExtraLight" w:hAnsi="Cascadia Code ExtraLight"/>
                              </w:rPr>
                              <w:t>book_id</w:t>
                            </w:r>
                            <w:proofErr w:type="spellEnd"/>
                            <w:r w:rsidRPr="00F2755B">
                              <w:rPr>
                                <w:rFonts w:ascii="Cascadia Code ExtraLight" w:hAnsi="Cascadia Code ExtraLight"/>
                              </w:rPr>
                              <w:t>),</w:t>
                            </w:r>
                          </w:p>
                          <w:p w14:paraId="5819A6DA" w14:textId="77777777" w:rsidR="00346009" w:rsidRPr="00F2755B" w:rsidRDefault="00346009" w:rsidP="003C2896">
                            <w:pPr>
                              <w:rPr>
                                <w:rFonts w:ascii="Cascadia Code ExtraLight" w:hAnsi="Cascadia Code ExtraLight"/>
                              </w:rPr>
                            </w:pPr>
                            <w:r w:rsidRPr="00F2755B">
                              <w:rPr>
                                <w:rFonts w:ascii="Cascadia Code ExtraLight" w:hAnsi="Cascadia Code ExtraLight"/>
                              </w:rPr>
                              <w:t xml:space="preserve">    FOREIGN </w:t>
                            </w:r>
                            <w:proofErr w:type="gramStart"/>
                            <w:r w:rsidRPr="00F2755B">
                              <w:rPr>
                                <w:rFonts w:ascii="Cascadia Code ExtraLight" w:hAnsi="Cascadia Code ExtraLight"/>
                              </w:rPr>
                              <w:t>KEY(</w:t>
                            </w:r>
                            <w:proofErr w:type="spellStart"/>
                            <w:proofErr w:type="gramEnd"/>
                            <w:r w:rsidRPr="00F2755B">
                              <w:rPr>
                                <w:rFonts w:ascii="Cascadia Code ExtraLight" w:hAnsi="Cascadia Code ExtraLight"/>
                              </w:rPr>
                              <w:t>user_id</w:t>
                            </w:r>
                            <w:proofErr w:type="spellEnd"/>
                            <w:r w:rsidRPr="00F2755B">
                              <w:rPr>
                                <w:rFonts w:ascii="Cascadia Code ExtraLight" w:hAnsi="Cascadia Code ExtraLight"/>
                              </w:rPr>
                              <w:t xml:space="preserve">) REFERENCES </w:t>
                            </w:r>
                            <w:proofErr w:type="spellStart"/>
                            <w:r w:rsidRPr="00F2755B">
                              <w:rPr>
                                <w:rFonts w:ascii="Cascadia Code ExtraLight" w:hAnsi="Cascadia Code ExtraLight"/>
                              </w:rPr>
                              <w:t>users</w:t>
                            </w:r>
                            <w:proofErr w:type="spellEnd"/>
                            <w:r w:rsidRPr="00F2755B">
                              <w:rPr>
                                <w:rFonts w:ascii="Cascadia Code ExtraLight" w:hAnsi="Cascadia Code ExtraLight"/>
                              </w:rPr>
                              <w:t>(</w:t>
                            </w:r>
                            <w:proofErr w:type="spellStart"/>
                            <w:r w:rsidRPr="00F2755B">
                              <w:rPr>
                                <w:rFonts w:ascii="Cascadia Code ExtraLight" w:hAnsi="Cascadia Code ExtraLight"/>
                              </w:rPr>
                              <w:t>user_id</w:t>
                            </w:r>
                            <w:proofErr w:type="spellEnd"/>
                            <w:r w:rsidRPr="00F2755B">
                              <w:rPr>
                                <w:rFonts w:ascii="Cascadia Code ExtraLight" w:hAnsi="Cascadia Code ExtraLight"/>
                              </w:rPr>
                              <w:t xml:space="preserve">) </w:t>
                            </w:r>
                          </w:p>
                          <w:p w14:paraId="6B22E0F8" w14:textId="77777777" w:rsidR="00346009" w:rsidRPr="00F2755B" w:rsidRDefault="00346009" w:rsidP="003C2896">
                            <w:pPr>
                              <w:rPr>
                                <w:rFonts w:ascii="Cascadia Code ExtraLight" w:hAnsi="Cascadia Code ExtraLight"/>
                              </w:rPr>
                            </w:pPr>
                            <w:r w:rsidRPr="00F2755B">
                              <w:rPr>
                                <w:rFonts w:ascii="Cascadia Code ExtraLight" w:hAnsi="Cascadia Code ExtraLight"/>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9278EA" id="Szövegdoboz 14" o:spid="_x0000_s1045" type="#_x0000_t202" style="position:absolute;margin-left:-.05pt;margin-top:33.35pt;width:423.95pt;height:205.75pt;z-index:2516746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">
                <v:textbox>
                  <w:txbxContent>
                    <w:p w14:paraId="44E27CAB" w14:textId="77777777" w:rsidR="00346009" w:rsidRPr="00F2755B" w:rsidRDefault="00346009" w:rsidP="003C2896">
                      <w:pPr>
                        <w:rPr>
                          <w:rFonts w:ascii="Cascadia Code ExtraLight" w:hAnsi="Cascadia Code ExtraLight"/>
                        </w:rPr>
                      </w:pPr>
                      <w:r w:rsidRPr="00F2755B">
                        <w:rPr>
                          <w:rFonts w:ascii="Cascadia Code ExtraLight" w:hAnsi="Cascadia Code ExtraLight"/>
                        </w:rPr>
                        <w:t xml:space="preserve">CREATE TABLE IF NOT EXISTS </w:t>
                      </w:r>
                      <w:proofErr w:type="spellStart"/>
                      <w:proofErr w:type="gramStart"/>
                      <w:r w:rsidRPr="00F2755B">
                        <w:rPr>
                          <w:rFonts w:ascii="Cascadia Code ExtraLight" w:hAnsi="Cascadia Code ExtraLight"/>
                        </w:rPr>
                        <w:t>booking</w:t>
                      </w:r>
                      <w:proofErr w:type="spellEnd"/>
                      <w:r w:rsidRPr="00F2755B">
                        <w:rPr>
                          <w:rFonts w:ascii="Cascadia Code ExtraLight" w:hAnsi="Cascadia Code ExtraLight"/>
                        </w:rPr>
                        <w:t>(</w:t>
                      </w:r>
                      <w:proofErr w:type="gramEnd"/>
                    </w:p>
                    <w:p w14:paraId="3FD59266" w14:textId="77777777" w:rsidR="00346009" w:rsidRPr="00F2755B" w:rsidRDefault="00346009" w:rsidP="003C2896">
                      <w:pPr>
                        <w:rPr>
                          <w:rFonts w:ascii="Cascadia Code ExtraLight" w:hAnsi="Cascadia Code ExtraLight"/>
                        </w:rPr>
                      </w:pPr>
                      <w:r w:rsidRPr="00F2755B">
                        <w:rPr>
                          <w:rFonts w:ascii="Cascadia Code ExtraLight" w:hAnsi="Cascadia Code ExtraLight"/>
                        </w:rPr>
                        <w:t xml:space="preserve">    </w:t>
                      </w:r>
                      <w:proofErr w:type="spellStart"/>
                      <w:r w:rsidRPr="00F2755B">
                        <w:rPr>
                          <w:rFonts w:ascii="Cascadia Code ExtraLight" w:hAnsi="Cascadia Code ExtraLight"/>
                        </w:rPr>
                        <w:t>booking_id</w:t>
                      </w:r>
                      <w:proofErr w:type="spellEnd"/>
                      <w:r w:rsidRPr="00F2755B">
                        <w:rPr>
                          <w:rFonts w:ascii="Cascadia Code ExtraLight" w:hAnsi="Cascadia Code ExtraLight"/>
                        </w:rPr>
                        <w:t xml:space="preserve"> INT AUTO_INCREMENT PRIMARY KEY,</w:t>
                      </w:r>
                    </w:p>
                    <w:p w14:paraId="7F5E2A91" w14:textId="77777777" w:rsidR="00346009" w:rsidRPr="00F2755B" w:rsidRDefault="00346009" w:rsidP="003C2896">
                      <w:pPr>
                        <w:rPr>
                          <w:rFonts w:ascii="Cascadia Code ExtraLight" w:hAnsi="Cascadia Code ExtraLight"/>
                        </w:rPr>
                      </w:pPr>
                      <w:r w:rsidRPr="00F2755B">
                        <w:rPr>
                          <w:rFonts w:ascii="Cascadia Code ExtraLight" w:hAnsi="Cascadia Code ExtraLight"/>
                        </w:rPr>
                        <w:t xml:space="preserve">    </w:t>
                      </w:r>
                      <w:proofErr w:type="spellStart"/>
                      <w:r w:rsidRPr="00F2755B">
                        <w:rPr>
                          <w:rFonts w:ascii="Cascadia Code ExtraLight" w:hAnsi="Cascadia Code ExtraLight"/>
                        </w:rPr>
                        <w:t>book_id</w:t>
                      </w:r>
                      <w:proofErr w:type="spellEnd"/>
                      <w:r w:rsidRPr="00F2755B">
                        <w:rPr>
                          <w:rFonts w:ascii="Cascadia Code ExtraLight" w:hAnsi="Cascadia Code ExtraLight"/>
                        </w:rPr>
                        <w:t xml:space="preserve"> INT NOT NULL,</w:t>
                      </w:r>
                    </w:p>
                    <w:p w14:paraId="5A9402DF" w14:textId="77777777" w:rsidR="00346009" w:rsidRPr="00F2755B" w:rsidRDefault="00346009" w:rsidP="003C2896">
                      <w:pPr>
                        <w:rPr>
                          <w:rFonts w:ascii="Cascadia Code ExtraLight" w:hAnsi="Cascadia Code ExtraLight"/>
                        </w:rPr>
                      </w:pPr>
                      <w:r w:rsidRPr="00F2755B">
                        <w:rPr>
                          <w:rFonts w:ascii="Cascadia Code ExtraLight" w:hAnsi="Cascadia Code ExtraLight"/>
                        </w:rPr>
                        <w:t xml:space="preserve">    </w:t>
                      </w:r>
                      <w:proofErr w:type="spellStart"/>
                      <w:r w:rsidRPr="00F2755B">
                        <w:rPr>
                          <w:rFonts w:ascii="Cascadia Code ExtraLight" w:hAnsi="Cascadia Code ExtraLight"/>
                        </w:rPr>
                        <w:t>user_id</w:t>
                      </w:r>
                      <w:proofErr w:type="spellEnd"/>
                      <w:r w:rsidRPr="00F2755B">
                        <w:rPr>
                          <w:rFonts w:ascii="Cascadia Code ExtraLight" w:hAnsi="Cascadia Code ExtraLight"/>
                        </w:rPr>
                        <w:t xml:space="preserve"> INT NOT NULL,</w:t>
                      </w:r>
                    </w:p>
                    <w:p w14:paraId="7B3F0B23" w14:textId="77777777" w:rsidR="00346009" w:rsidRPr="00F2755B" w:rsidRDefault="00346009" w:rsidP="003C2896">
                      <w:pPr>
                        <w:rPr>
                          <w:rFonts w:ascii="Cascadia Code ExtraLight" w:hAnsi="Cascadia Code ExtraLight"/>
                        </w:rPr>
                      </w:pPr>
                      <w:r w:rsidRPr="00F2755B">
                        <w:rPr>
                          <w:rFonts w:ascii="Cascadia Code ExtraLight" w:hAnsi="Cascadia Code ExtraLight"/>
                        </w:rPr>
                        <w:t xml:space="preserve">    </w:t>
                      </w:r>
                      <w:proofErr w:type="spellStart"/>
                      <w:r w:rsidRPr="00F2755B">
                        <w:rPr>
                          <w:rFonts w:ascii="Cascadia Code ExtraLight" w:hAnsi="Cascadia Code ExtraLight"/>
                        </w:rPr>
                        <w:t>end_date</w:t>
                      </w:r>
                      <w:proofErr w:type="spellEnd"/>
                      <w:r w:rsidRPr="00F2755B">
                        <w:rPr>
                          <w:rFonts w:ascii="Cascadia Code ExtraLight" w:hAnsi="Cascadia Code ExtraLight"/>
                        </w:rPr>
                        <w:t xml:space="preserve"> DATE,</w:t>
                      </w:r>
                    </w:p>
                    <w:p w14:paraId="3C9B2DA9" w14:textId="77777777" w:rsidR="00346009" w:rsidRPr="00F2755B" w:rsidRDefault="00346009" w:rsidP="003C2896">
                      <w:pPr>
                        <w:rPr>
                          <w:rFonts w:ascii="Cascadia Code ExtraLight" w:hAnsi="Cascadia Code ExtraLight"/>
                        </w:rPr>
                      </w:pPr>
                      <w:r w:rsidRPr="00F2755B">
                        <w:rPr>
                          <w:rFonts w:ascii="Cascadia Code ExtraLight" w:hAnsi="Cascadia Code ExtraLight"/>
                        </w:rPr>
                        <w:t xml:space="preserve">    </w:t>
                      </w:r>
                      <w:proofErr w:type="spellStart"/>
                      <w:r w:rsidRPr="00F2755B">
                        <w:rPr>
                          <w:rFonts w:ascii="Cascadia Code ExtraLight" w:hAnsi="Cascadia Code ExtraLight"/>
                        </w:rPr>
                        <w:t>handled</w:t>
                      </w:r>
                      <w:proofErr w:type="spellEnd"/>
                      <w:r w:rsidRPr="00F2755B">
                        <w:rPr>
                          <w:rFonts w:ascii="Cascadia Code ExtraLight" w:hAnsi="Cascadia Code ExtraLight"/>
                        </w:rPr>
                        <w:t xml:space="preserve"> TINYINT DEFAULT 0,</w:t>
                      </w:r>
                    </w:p>
                    <w:p w14:paraId="28336E42" w14:textId="77777777" w:rsidR="00346009" w:rsidRPr="00F2755B" w:rsidRDefault="00346009" w:rsidP="003C2896">
                      <w:pPr>
                        <w:rPr>
                          <w:rFonts w:ascii="Cascadia Code ExtraLight" w:hAnsi="Cascadia Code ExtraLight"/>
                        </w:rPr>
                      </w:pPr>
                      <w:r w:rsidRPr="00F2755B">
                        <w:rPr>
                          <w:rFonts w:ascii="Cascadia Code ExtraLight" w:hAnsi="Cascadia Code ExtraLight"/>
                        </w:rPr>
                        <w:t xml:space="preserve">    FOREIGN </w:t>
                      </w:r>
                      <w:proofErr w:type="gramStart"/>
                      <w:r w:rsidRPr="00F2755B">
                        <w:rPr>
                          <w:rFonts w:ascii="Cascadia Code ExtraLight" w:hAnsi="Cascadia Code ExtraLight"/>
                        </w:rPr>
                        <w:t>KEY(</w:t>
                      </w:r>
                      <w:proofErr w:type="spellStart"/>
                      <w:proofErr w:type="gramEnd"/>
                      <w:r w:rsidRPr="00F2755B">
                        <w:rPr>
                          <w:rFonts w:ascii="Cascadia Code ExtraLight" w:hAnsi="Cascadia Code ExtraLight"/>
                        </w:rPr>
                        <w:t>book_id</w:t>
                      </w:r>
                      <w:proofErr w:type="spellEnd"/>
                      <w:r w:rsidRPr="00F2755B">
                        <w:rPr>
                          <w:rFonts w:ascii="Cascadia Code ExtraLight" w:hAnsi="Cascadia Code ExtraLight"/>
                        </w:rPr>
                        <w:t xml:space="preserve">) REFERENCES </w:t>
                      </w:r>
                      <w:proofErr w:type="spellStart"/>
                      <w:r w:rsidRPr="00F2755B">
                        <w:rPr>
                          <w:rFonts w:ascii="Cascadia Code ExtraLight" w:hAnsi="Cascadia Code ExtraLight"/>
                        </w:rPr>
                        <w:t>inventory</w:t>
                      </w:r>
                      <w:proofErr w:type="spellEnd"/>
                      <w:r w:rsidRPr="00F2755B">
                        <w:rPr>
                          <w:rFonts w:ascii="Cascadia Code ExtraLight" w:hAnsi="Cascadia Code ExtraLight"/>
                        </w:rPr>
                        <w:t>(</w:t>
                      </w:r>
                      <w:proofErr w:type="spellStart"/>
                      <w:r w:rsidRPr="00F2755B">
                        <w:rPr>
                          <w:rFonts w:ascii="Cascadia Code ExtraLight" w:hAnsi="Cascadia Code ExtraLight"/>
                        </w:rPr>
                        <w:t>book_id</w:t>
                      </w:r>
                      <w:proofErr w:type="spellEnd"/>
                      <w:r w:rsidRPr="00F2755B">
                        <w:rPr>
                          <w:rFonts w:ascii="Cascadia Code ExtraLight" w:hAnsi="Cascadia Code ExtraLight"/>
                        </w:rPr>
                        <w:t>),</w:t>
                      </w:r>
                    </w:p>
                    <w:p w14:paraId="5819A6DA" w14:textId="77777777" w:rsidR="00346009" w:rsidRPr="00F2755B" w:rsidRDefault="00346009" w:rsidP="003C2896">
                      <w:pPr>
                        <w:rPr>
                          <w:rFonts w:ascii="Cascadia Code ExtraLight" w:hAnsi="Cascadia Code ExtraLight"/>
                        </w:rPr>
                      </w:pPr>
                      <w:r w:rsidRPr="00F2755B">
                        <w:rPr>
                          <w:rFonts w:ascii="Cascadia Code ExtraLight" w:hAnsi="Cascadia Code ExtraLight"/>
                        </w:rPr>
                        <w:t xml:space="preserve">    FOREIGN </w:t>
                      </w:r>
                      <w:proofErr w:type="gramStart"/>
                      <w:r w:rsidRPr="00F2755B">
                        <w:rPr>
                          <w:rFonts w:ascii="Cascadia Code ExtraLight" w:hAnsi="Cascadia Code ExtraLight"/>
                        </w:rPr>
                        <w:t>KEY(</w:t>
                      </w:r>
                      <w:proofErr w:type="spellStart"/>
                      <w:proofErr w:type="gramEnd"/>
                      <w:r w:rsidRPr="00F2755B">
                        <w:rPr>
                          <w:rFonts w:ascii="Cascadia Code ExtraLight" w:hAnsi="Cascadia Code ExtraLight"/>
                        </w:rPr>
                        <w:t>user_id</w:t>
                      </w:r>
                      <w:proofErr w:type="spellEnd"/>
                      <w:r w:rsidRPr="00F2755B">
                        <w:rPr>
                          <w:rFonts w:ascii="Cascadia Code ExtraLight" w:hAnsi="Cascadia Code ExtraLight"/>
                        </w:rPr>
                        <w:t xml:space="preserve">) REFERENCES </w:t>
                      </w:r>
                      <w:proofErr w:type="spellStart"/>
                      <w:r w:rsidRPr="00F2755B">
                        <w:rPr>
                          <w:rFonts w:ascii="Cascadia Code ExtraLight" w:hAnsi="Cascadia Code ExtraLight"/>
                        </w:rPr>
                        <w:t>users</w:t>
                      </w:r>
                      <w:proofErr w:type="spellEnd"/>
                      <w:r w:rsidRPr="00F2755B">
                        <w:rPr>
                          <w:rFonts w:ascii="Cascadia Code ExtraLight" w:hAnsi="Cascadia Code ExtraLight"/>
                        </w:rPr>
                        <w:t>(</w:t>
                      </w:r>
                      <w:proofErr w:type="spellStart"/>
                      <w:r w:rsidRPr="00F2755B">
                        <w:rPr>
                          <w:rFonts w:ascii="Cascadia Code ExtraLight" w:hAnsi="Cascadia Code ExtraLight"/>
                        </w:rPr>
                        <w:t>user_id</w:t>
                      </w:r>
                      <w:proofErr w:type="spellEnd"/>
                      <w:r w:rsidRPr="00F2755B">
                        <w:rPr>
                          <w:rFonts w:ascii="Cascadia Code ExtraLight" w:hAnsi="Cascadia Code ExtraLight"/>
                        </w:rPr>
                        <w:t xml:space="preserve">) </w:t>
                      </w:r>
                    </w:p>
                    <w:p w14:paraId="6B22E0F8" w14:textId="77777777" w:rsidR="00346009" w:rsidRPr="00F2755B" w:rsidRDefault="00346009" w:rsidP="003C2896">
                      <w:pPr>
                        <w:rPr>
                          <w:rFonts w:ascii="Cascadia Code ExtraLight" w:hAnsi="Cascadia Code ExtraLight"/>
                        </w:rPr>
                      </w:pPr>
                      <w:r w:rsidRPr="00F2755B">
                        <w:rPr>
                          <w:rFonts w:ascii="Cascadia Code ExtraLight" w:hAnsi="Cascadia Code ExtraLight"/>
                        </w:rPr>
                        <w:t>);</w:t>
                      </w:r>
                    </w:p>
                  </w:txbxContent>
                </v:textbox>
                <w10:wrap type="square" anchorx="margin"/>
              </v:shape>
            </w:pict>
          </mc:Fallback>
        </mc:AlternateContent>
      </w:r>
      <w:r w:rsidRPr="009661B9">
        <w:t>SQL parancs</w:t>
      </w:r>
    </w:p>
    <w:p w14:paraId="7E8AFB65" w14:textId="77777777" w:rsidR="003C2896" w:rsidRPr="009661B9" w:rsidRDefault="003C2896" w:rsidP="003C2896">
      <w:r w:rsidRPr="009661B9">
        <w:br w:type="page"/>
      </w:r>
    </w:p>
    <w:p w14:paraId="34DB5B09" w14:textId="77777777" w:rsidR="003C2896" w:rsidRPr="009661B9" w:rsidRDefault="003C2896" w:rsidP="004741B3">
      <w:pPr>
        <w:pStyle w:val="Cmsor4"/>
      </w:pPr>
      <w:bookmarkStart w:id="68" w:name="_Toc194844961"/>
      <w:r w:rsidRPr="009661B9">
        <w:lastRenderedPageBreak/>
        <w:t>A „</w:t>
      </w:r>
      <w:proofErr w:type="spellStart"/>
      <w:r w:rsidRPr="009661B9">
        <w:t>system_settings</w:t>
      </w:r>
      <w:proofErr w:type="spellEnd"/>
      <w:r w:rsidRPr="009661B9">
        <w:t>” tábla</w:t>
      </w:r>
      <w:bookmarkEnd w:id="68"/>
    </w:p>
    <w:p w14:paraId="5E404029" w14:textId="77777777" w:rsidR="003C2896" w:rsidRPr="009661B9" w:rsidRDefault="003C2896" w:rsidP="003C2896">
      <w:pPr>
        <w:spacing w:before="120"/>
        <w:jc w:val="both"/>
      </w:pPr>
      <w:r w:rsidRPr="009661B9">
        <w:t>A „</w:t>
      </w:r>
      <w:proofErr w:type="spellStart"/>
      <w:r w:rsidRPr="009661B9">
        <w:t>system_settigns</w:t>
      </w:r>
      <w:proofErr w:type="spellEnd"/>
      <w:r w:rsidRPr="009661B9">
        <w:t>” tábla a könyvtár rendszeréhez tartozó alapbeállításokat tárolja nem kapcsolódik más táblához szimplán egységes tárolás végett létezik</w:t>
      </w:r>
    </w:p>
    <w:p w14:paraId="61EA4134" w14:textId="77777777" w:rsidR="003C2896" w:rsidRPr="009661B9" w:rsidRDefault="003C2896" w:rsidP="003C2896">
      <w:pPr>
        <w:spacing w:before="120"/>
      </w:pPr>
      <w:r w:rsidRPr="009661B9">
        <w:t>Szerkezet</w:t>
      </w:r>
    </w:p>
    <w:tbl>
      <w:tblPr>
        <w:tblStyle w:val="Rcsostblzat"/>
        <w:tblW w:w="0" w:type="auto"/>
        <w:tblLook w:val="04A0" w:firstRow="1" w:lastRow="0" w:firstColumn="1" w:lastColumn="0" w:noHBand="0" w:noVBand="1"/>
      </w:tblPr>
      <w:tblGrid>
        <w:gridCol w:w="2457"/>
        <w:gridCol w:w="1409"/>
        <w:gridCol w:w="3032"/>
        <w:gridCol w:w="1405"/>
      </w:tblGrid>
      <w:tr w:rsidR="003C2896" w:rsidRPr="009661B9" w14:paraId="1ACD8CBF" w14:textId="77777777" w:rsidTr="00346009">
        <w:tc>
          <w:tcPr>
            <w:tcW w:w="2314" w:type="dxa"/>
            <w:vAlign w:val="center"/>
          </w:tcPr>
          <w:p w14:paraId="72D45FB3" w14:textId="77777777" w:rsidR="003C2896" w:rsidRPr="009661B9" w:rsidRDefault="003C2896" w:rsidP="00346009">
            <w:pPr>
              <w:jc w:val="center"/>
            </w:pPr>
            <w:r w:rsidRPr="009661B9">
              <w:t>Mező neve</w:t>
            </w:r>
          </w:p>
        </w:tc>
        <w:tc>
          <w:tcPr>
            <w:tcW w:w="1509" w:type="dxa"/>
            <w:vAlign w:val="center"/>
          </w:tcPr>
          <w:p w14:paraId="586840E0" w14:textId="77777777" w:rsidR="003C2896" w:rsidRPr="009661B9" w:rsidRDefault="003C2896" w:rsidP="00346009">
            <w:pPr>
              <w:jc w:val="center"/>
            </w:pPr>
            <w:r w:rsidRPr="009661B9">
              <w:t>Mező típusa</w:t>
            </w:r>
          </w:p>
        </w:tc>
        <w:tc>
          <w:tcPr>
            <w:tcW w:w="3260" w:type="dxa"/>
            <w:vAlign w:val="center"/>
          </w:tcPr>
          <w:p w14:paraId="328DAC1D" w14:textId="77777777" w:rsidR="003C2896" w:rsidRPr="009661B9" w:rsidRDefault="003C2896" w:rsidP="00346009">
            <w:pPr>
              <w:jc w:val="center"/>
            </w:pPr>
            <w:r w:rsidRPr="009661B9">
              <w:t>Leírás</w:t>
            </w:r>
          </w:p>
        </w:tc>
        <w:tc>
          <w:tcPr>
            <w:tcW w:w="1410" w:type="dxa"/>
            <w:vAlign w:val="center"/>
          </w:tcPr>
          <w:p w14:paraId="0010AD1B" w14:textId="77777777" w:rsidR="003C2896" w:rsidRPr="009661B9" w:rsidRDefault="003C2896" w:rsidP="00346009">
            <w:pPr>
              <w:jc w:val="center"/>
            </w:pPr>
            <w:r w:rsidRPr="009661B9">
              <w:t>Kulcs/index</w:t>
            </w:r>
          </w:p>
        </w:tc>
      </w:tr>
      <w:tr w:rsidR="003C2896" w:rsidRPr="009661B9" w14:paraId="7EE251F8" w14:textId="77777777" w:rsidTr="00346009">
        <w:tc>
          <w:tcPr>
            <w:tcW w:w="2314" w:type="dxa"/>
            <w:vAlign w:val="center"/>
          </w:tcPr>
          <w:p w14:paraId="5A9D4E1C" w14:textId="77777777" w:rsidR="003C2896" w:rsidRPr="009661B9" w:rsidRDefault="003C2896" w:rsidP="00346009">
            <w:proofErr w:type="spellStart"/>
            <w:r w:rsidRPr="009661B9">
              <w:t>membership_fee</w:t>
            </w:r>
            <w:proofErr w:type="spellEnd"/>
          </w:p>
        </w:tc>
        <w:tc>
          <w:tcPr>
            <w:tcW w:w="1509" w:type="dxa"/>
            <w:vAlign w:val="center"/>
          </w:tcPr>
          <w:p w14:paraId="5FCA5DAA" w14:textId="77777777" w:rsidR="003C2896" w:rsidRPr="009661B9" w:rsidRDefault="003C2896" w:rsidP="00346009">
            <w:pPr>
              <w:jc w:val="center"/>
            </w:pPr>
            <w:r w:rsidRPr="009661B9">
              <w:t>INT</w:t>
            </w:r>
          </w:p>
        </w:tc>
        <w:tc>
          <w:tcPr>
            <w:tcW w:w="3260" w:type="dxa"/>
            <w:vAlign w:val="center"/>
          </w:tcPr>
          <w:p w14:paraId="71782643" w14:textId="77777777" w:rsidR="003C2896" w:rsidRPr="009661B9" w:rsidRDefault="003C2896" w:rsidP="00346009">
            <w:r w:rsidRPr="009661B9">
              <w:t>Tagság díja, mértékegység: forint</w:t>
            </w:r>
          </w:p>
        </w:tc>
        <w:tc>
          <w:tcPr>
            <w:tcW w:w="1410" w:type="dxa"/>
            <w:vAlign w:val="center"/>
          </w:tcPr>
          <w:p w14:paraId="2960BA93" w14:textId="77777777" w:rsidR="003C2896" w:rsidRPr="009661B9" w:rsidRDefault="003C2896" w:rsidP="00346009">
            <w:pPr>
              <w:jc w:val="center"/>
            </w:pPr>
          </w:p>
        </w:tc>
      </w:tr>
      <w:tr w:rsidR="003C2896" w:rsidRPr="009661B9" w14:paraId="2902C35A" w14:textId="77777777" w:rsidTr="00346009">
        <w:tc>
          <w:tcPr>
            <w:tcW w:w="2314" w:type="dxa"/>
            <w:vAlign w:val="center"/>
          </w:tcPr>
          <w:p w14:paraId="4B6F9C9E" w14:textId="77777777" w:rsidR="003C2896" w:rsidRPr="009661B9" w:rsidRDefault="003C2896" w:rsidP="00346009">
            <w:proofErr w:type="spellStart"/>
            <w:r w:rsidRPr="009661B9">
              <w:t>borrowing_time</w:t>
            </w:r>
            <w:proofErr w:type="spellEnd"/>
          </w:p>
        </w:tc>
        <w:tc>
          <w:tcPr>
            <w:tcW w:w="1509" w:type="dxa"/>
            <w:vAlign w:val="center"/>
          </w:tcPr>
          <w:p w14:paraId="13D82741" w14:textId="77777777" w:rsidR="003C2896" w:rsidRPr="009661B9" w:rsidRDefault="003C2896" w:rsidP="00346009">
            <w:pPr>
              <w:jc w:val="center"/>
            </w:pPr>
            <w:r w:rsidRPr="009661B9">
              <w:t>INT</w:t>
            </w:r>
          </w:p>
        </w:tc>
        <w:tc>
          <w:tcPr>
            <w:tcW w:w="3260" w:type="dxa"/>
            <w:vAlign w:val="center"/>
          </w:tcPr>
          <w:p w14:paraId="66669186" w14:textId="77777777" w:rsidR="003C2896" w:rsidRPr="009661B9" w:rsidRDefault="003C2896" w:rsidP="00346009">
            <w:r w:rsidRPr="009661B9">
              <w:t>Kivétel ideje, mértékegység: nap</w:t>
            </w:r>
          </w:p>
        </w:tc>
        <w:tc>
          <w:tcPr>
            <w:tcW w:w="1410" w:type="dxa"/>
            <w:vAlign w:val="center"/>
          </w:tcPr>
          <w:p w14:paraId="07E9A244" w14:textId="77777777" w:rsidR="003C2896" w:rsidRPr="009661B9" w:rsidRDefault="003C2896" w:rsidP="00346009">
            <w:pPr>
              <w:jc w:val="center"/>
            </w:pPr>
          </w:p>
        </w:tc>
      </w:tr>
      <w:tr w:rsidR="003C2896" w:rsidRPr="009661B9" w14:paraId="4D63D622" w14:textId="77777777" w:rsidTr="00346009">
        <w:tc>
          <w:tcPr>
            <w:tcW w:w="2314" w:type="dxa"/>
            <w:vAlign w:val="center"/>
          </w:tcPr>
          <w:p w14:paraId="6A0D1375" w14:textId="77777777" w:rsidR="003C2896" w:rsidRPr="009661B9" w:rsidRDefault="003C2896" w:rsidP="00346009">
            <w:proofErr w:type="spellStart"/>
            <w:r w:rsidRPr="009661B9">
              <w:t>lengthening_time</w:t>
            </w:r>
            <w:proofErr w:type="spellEnd"/>
          </w:p>
        </w:tc>
        <w:tc>
          <w:tcPr>
            <w:tcW w:w="1509" w:type="dxa"/>
            <w:vAlign w:val="center"/>
          </w:tcPr>
          <w:p w14:paraId="12B05F73" w14:textId="77777777" w:rsidR="003C2896" w:rsidRPr="009661B9" w:rsidRDefault="003C2896" w:rsidP="00346009">
            <w:pPr>
              <w:jc w:val="center"/>
            </w:pPr>
            <w:r w:rsidRPr="009661B9">
              <w:t>INT</w:t>
            </w:r>
          </w:p>
        </w:tc>
        <w:tc>
          <w:tcPr>
            <w:tcW w:w="3260" w:type="dxa"/>
            <w:vAlign w:val="center"/>
          </w:tcPr>
          <w:p w14:paraId="134A807E" w14:textId="77777777" w:rsidR="003C2896" w:rsidRPr="009661B9" w:rsidRDefault="003C2896" w:rsidP="00346009">
            <w:r w:rsidRPr="009661B9">
              <w:t>Hosszabbítás ideje, mértékegység: nap</w:t>
            </w:r>
          </w:p>
        </w:tc>
        <w:tc>
          <w:tcPr>
            <w:tcW w:w="1410" w:type="dxa"/>
            <w:vAlign w:val="center"/>
          </w:tcPr>
          <w:p w14:paraId="2C3020B7" w14:textId="77777777" w:rsidR="003C2896" w:rsidRPr="009661B9" w:rsidRDefault="003C2896" w:rsidP="00346009">
            <w:pPr>
              <w:jc w:val="center"/>
            </w:pPr>
          </w:p>
        </w:tc>
      </w:tr>
      <w:tr w:rsidR="003C2896" w:rsidRPr="009661B9" w14:paraId="276FF321" w14:textId="77777777" w:rsidTr="00346009">
        <w:tc>
          <w:tcPr>
            <w:tcW w:w="2314" w:type="dxa"/>
            <w:vAlign w:val="center"/>
          </w:tcPr>
          <w:p w14:paraId="0A1AC566" w14:textId="77777777" w:rsidR="003C2896" w:rsidRPr="009661B9" w:rsidRDefault="003C2896" w:rsidP="00346009">
            <w:proofErr w:type="spellStart"/>
            <w:r w:rsidRPr="009661B9">
              <w:t>booking_time</w:t>
            </w:r>
            <w:proofErr w:type="spellEnd"/>
          </w:p>
        </w:tc>
        <w:tc>
          <w:tcPr>
            <w:tcW w:w="1509" w:type="dxa"/>
            <w:vAlign w:val="center"/>
          </w:tcPr>
          <w:p w14:paraId="401394E0" w14:textId="77777777" w:rsidR="003C2896" w:rsidRPr="009661B9" w:rsidRDefault="003C2896" w:rsidP="00346009">
            <w:pPr>
              <w:jc w:val="center"/>
            </w:pPr>
            <w:r w:rsidRPr="009661B9">
              <w:t>INT</w:t>
            </w:r>
          </w:p>
        </w:tc>
        <w:tc>
          <w:tcPr>
            <w:tcW w:w="3260" w:type="dxa"/>
            <w:vAlign w:val="center"/>
          </w:tcPr>
          <w:p w14:paraId="4A431F67" w14:textId="77777777" w:rsidR="003C2896" w:rsidRPr="009661B9" w:rsidRDefault="003C2896" w:rsidP="00346009">
            <w:r w:rsidRPr="009661B9">
              <w:t>Foglalás ideje, mértékegység: nap</w:t>
            </w:r>
          </w:p>
        </w:tc>
        <w:tc>
          <w:tcPr>
            <w:tcW w:w="1410" w:type="dxa"/>
            <w:vAlign w:val="center"/>
          </w:tcPr>
          <w:p w14:paraId="0C189DF2" w14:textId="77777777" w:rsidR="003C2896" w:rsidRPr="009661B9" w:rsidRDefault="003C2896" w:rsidP="00346009">
            <w:pPr>
              <w:jc w:val="center"/>
            </w:pPr>
          </w:p>
        </w:tc>
      </w:tr>
      <w:tr w:rsidR="003C2896" w:rsidRPr="009661B9" w14:paraId="399C5F04" w14:textId="77777777" w:rsidTr="00346009">
        <w:tc>
          <w:tcPr>
            <w:tcW w:w="2314" w:type="dxa"/>
            <w:vAlign w:val="center"/>
          </w:tcPr>
          <w:p w14:paraId="0CCF04E5" w14:textId="77777777" w:rsidR="003C2896" w:rsidRPr="009661B9" w:rsidRDefault="003C2896" w:rsidP="00346009">
            <w:proofErr w:type="spellStart"/>
            <w:r w:rsidRPr="009661B9">
              <w:t>max_reservations</w:t>
            </w:r>
            <w:proofErr w:type="spellEnd"/>
          </w:p>
        </w:tc>
        <w:tc>
          <w:tcPr>
            <w:tcW w:w="1509" w:type="dxa"/>
            <w:vAlign w:val="center"/>
          </w:tcPr>
          <w:p w14:paraId="7CFB78BD" w14:textId="77777777" w:rsidR="003C2896" w:rsidRPr="009661B9" w:rsidRDefault="003C2896" w:rsidP="00346009">
            <w:pPr>
              <w:jc w:val="center"/>
            </w:pPr>
            <w:r w:rsidRPr="009661B9">
              <w:t>INT</w:t>
            </w:r>
          </w:p>
        </w:tc>
        <w:tc>
          <w:tcPr>
            <w:tcW w:w="3260" w:type="dxa"/>
            <w:vAlign w:val="center"/>
          </w:tcPr>
          <w:p w14:paraId="5653E9AA" w14:textId="77777777" w:rsidR="003C2896" w:rsidRPr="009661B9" w:rsidRDefault="003C2896" w:rsidP="00346009">
            <w:r w:rsidRPr="009661B9">
              <w:t>Maximum előjegyzések száma per felhasználó, mértékegység: darab</w:t>
            </w:r>
          </w:p>
        </w:tc>
        <w:tc>
          <w:tcPr>
            <w:tcW w:w="1410" w:type="dxa"/>
            <w:vAlign w:val="center"/>
          </w:tcPr>
          <w:p w14:paraId="6C37F419" w14:textId="77777777" w:rsidR="003C2896" w:rsidRPr="009661B9" w:rsidRDefault="003C2896" w:rsidP="00346009">
            <w:pPr>
              <w:jc w:val="center"/>
            </w:pPr>
          </w:p>
        </w:tc>
      </w:tr>
      <w:tr w:rsidR="003C2896" w:rsidRPr="009661B9" w14:paraId="7F2B2486" w14:textId="77777777" w:rsidTr="00346009">
        <w:tc>
          <w:tcPr>
            <w:tcW w:w="2314" w:type="dxa"/>
            <w:vAlign w:val="center"/>
          </w:tcPr>
          <w:p w14:paraId="3EF5E0B7" w14:textId="77777777" w:rsidR="003C2896" w:rsidRPr="009661B9" w:rsidRDefault="003C2896" w:rsidP="00346009">
            <w:proofErr w:type="spellStart"/>
            <w:r w:rsidRPr="009661B9">
              <w:t>max_lengthenings</w:t>
            </w:r>
            <w:proofErr w:type="spellEnd"/>
          </w:p>
        </w:tc>
        <w:tc>
          <w:tcPr>
            <w:tcW w:w="1509" w:type="dxa"/>
            <w:vAlign w:val="center"/>
          </w:tcPr>
          <w:p w14:paraId="79BA9229" w14:textId="77777777" w:rsidR="003C2896" w:rsidRPr="009661B9" w:rsidRDefault="003C2896" w:rsidP="00346009">
            <w:pPr>
              <w:jc w:val="center"/>
            </w:pPr>
            <w:r w:rsidRPr="009661B9">
              <w:t>INT</w:t>
            </w:r>
          </w:p>
        </w:tc>
        <w:tc>
          <w:tcPr>
            <w:tcW w:w="3260" w:type="dxa"/>
            <w:vAlign w:val="center"/>
          </w:tcPr>
          <w:p w14:paraId="05862C41" w14:textId="77777777" w:rsidR="003C2896" w:rsidRPr="009661B9" w:rsidRDefault="003C2896" w:rsidP="00346009">
            <w:r w:rsidRPr="009661B9">
              <w:t xml:space="preserve">Maximum kivétel </w:t>
            </w:r>
            <w:proofErr w:type="spellStart"/>
            <w:r w:rsidRPr="009661B9">
              <w:t>hosszábbítás</w:t>
            </w:r>
            <w:proofErr w:type="spellEnd"/>
            <w:r w:rsidRPr="009661B9">
              <w:t xml:space="preserve"> per felhasználó, mértékegység: darab</w:t>
            </w:r>
          </w:p>
        </w:tc>
        <w:tc>
          <w:tcPr>
            <w:tcW w:w="1410" w:type="dxa"/>
            <w:vAlign w:val="center"/>
          </w:tcPr>
          <w:p w14:paraId="075C68BF" w14:textId="77777777" w:rsidR="003C2896" w:rsidRPr="009661B9" w:rsidRDefault="003C2896" w:rsidP="00346009">
            <w:pPr>
              <w:jc w:val="center"/>
            </w:pPr>
          </w:p>
        </w:tc>
      </w:tr>
      <w:tr w:rsidR="003C2896" w:rsidRPr="009661B9" w14:paraId="1E0DE67B" w14:textId="77777777" w:rsidTr="00346009">
        <w:tc>
          <w:tcPr>
            <w:tcW w:w="2314" w:type="dxa"/>
            <w:vAlign w:val="center"/>
          </w:tcPr>
          <w:p w14:paraId="35253146" w14:textId="77777777" w:rsidR="003C2896" w:rsidRPr="009661B9" w:rsidRDefault="003C2896" w:rsidP="00346009">
            <w:proofErr w:type="spellStart"/>
            <w:r w:rsidRPr="009661B9">
              <w:t>latency_fee</w:t>
            </w:r>
            <w:proofErr w:type="spellEnd"/>
          </w:p>
        </w:tc>
        <w:tc>
          <w:tcPr>
            <w:tcW w:w="1509" w:type="dxa"/>
            <w:vAlign w:val="center"/>
          </w:tcPr>
          <w:p w14:paraId="6EE0295C" w14:textId="77777777" w:rsidR="003C2896" w:rsidRPr="009661B9" w:rsidRDefault="003C2896" w:rsidP="00346009">
            <w:pPr>
              <w:jc w:val="center"/>
            </w:pPr>
            <w:r w:rsidRPr="009661B9">
              <w:t>INT</w:t>
            </w:r>
          </w:p>
        </w:tc>
        <w:tc>
          <w:tcPr>
            <w:tcW w:w="3260" w:type="dxa"/>
            <w:vAlign w:val="center"/>
          </w:tcPr>
          <w:p w14:paraId="289FB3F2" w14:textId="77777777" w:rsidR="003C2896" w:rsidRPr="009661B9" w:rsidRDefault="003C2896" w:rsidP="00346009">
            <w:r w:rsidRPr="009661B9">
              <w:t>Késedelemi bírság per késett nap, mértékegység: forint</w:t>
            </w:r>
          </w:p>
        </w:tc>
        <w:tc>
          <w:tcPr>
            <w:tcW w:w="1410" w:type="dxa"/>
            <w:vAlign w:val="center"/>
          </w:tcPr>
          <w:p w14:paraId="11C718C5" w14:textId="77777777" w:rsidR="003C2896" w:rsidRPr="009661B9" w:rsidRDefault="003C2896" w:rsidP="00346009">
            <w:pPr>
              <w:jc w:val="center"/>
            </w:pPr>
          </w:p>
        </w:tc>
      </w:tr>
      <w:tr w:rsidR="003C2896" w:rsidRPr="009661B9" w14:paraId="2D6F5662" w14:textId="77777777" w:rsidTr="00346009">
        <w:tc>
          <w:tcPr>
            <w:tcW w:w="2314" w:type="dxa"/>
            <w:vAlign w:val="center"/>
          </w:tcPr>
          <w:p w14:paraId="164FB6E8" w14:textId="77777777" w:rsidR="003C2896" w:rsidRPr="009661B9" w:rsidRDefault="003C2896" w:rsidP="00346009">
            <w:proofErr w:type="spellStart"/>
            <w:r w:rsidRPr="009661B9">
              <w:t>reset_token_expiration</w:t>
            </w:r>
            <w:proofErr w:type="spellEnd"/>
          </w:p>
        </w:tc>
        <w:tc>
          <w:tcPr>
            <w:tcW w:w="1509" w:type="dxa"/>
            <w:vAlign w:val="center"/>
          </w:tcPr>
          <w:p w14:paraId="0B289AEE" w14:textId="77777777" w:rsidR="003C2896" w:rsidRPr="009661B9" w:rsidRDefault="003C2896" w:rsidP="00346009">
            <w:pPr>
              <w:jc w:val="center"/>
            </w:pPr>
            <w:r w:rsidRPr="009661B9">
              <w:t>INT</w:t>
            </w:r>
          </w:p>
        </w:tc>
        <w:tc>
          <w:tcPr>
            <w:tcW w:w="3260" w:type="dxa"/>
            <w:vAlign w:val="center"/>
          </w:tcPr>
          <w:p w14:paraId="2FCC5C3A" w14:textId="77777777" w:rsidR="003C2896" w:rsidRPr="009661B9" w:rsidRDefault="003C2896" w:rsidP="00346009">
            <w:proofErr w:type="spellStart"/>
            <w:r w:rsidRPr="009661B9">
              <w:t>Reset</w:t>
            </w:r>
            <w:proofErr w:type="spellEnd"/>
            <w:r w:rsidRPr="009661B9">
              <w:t xml:space="preserve"> </w:t>
            </w:r>
            <w:proofErr w:type="spellStart"/>
            <w:r w:rsidRPr="009661B9">
              <w:t>token</w:t>
            </w:r>
            <w:proofErr w:type="spellEnd"/>
            <w:r w:rsidRPr="009661B9">
              <w:t xml:space="preserve"> élettartama, mértékegység: óra</w:t>
            </w:r>
          </w:p>
        </w:tc>
        <w:tc>
          <w:tcPr>
            <w:tcW w:w="1410" w:type="dxa"/>
            <w:vAlign w:val="center"/>
          </w:tcPr>
          <w:p w14:paraId="4DFAE6A6" w14:textId="77777777" w:rsidR="003C2896" w:rsidRPr="009661B9" w:rsidRDefault="003C2896" w:rsidP="00346009">
            <w:pPr>
              <w:jc w:val="center"/>
            </w:pPr>
          </w:p>
        </w:tc>
      </w:tr>
      <w:tr w:rsidR="003C2896" w:rsidRPr="009661B9" w14:paraId="5068937B" w14:textId="77777777" w:rsidTr="00346009">
        <w:tc>
          <w:tcPr>
            <w:tcW w:w="2314" w:type="dxa"/>
            <w:vAlign w:val="center"/>
          </w:tcPr>
          <w:p w14:paraId="2351AC8B" w14:textId="77777777" w:rsidR="003C2896" w:rsidRPr="009661B9" w:rsidRDefault="003C2896" w:rsidP="00346009">
            <w:proofErr w:type="spellStart"/>
            <w:r w:rsidRPr="009661B9">
              <w:t>login_token_expiration</w:t>
            </w:r>
            <w:proofErr w:type="spellEnd"/>
          </w:p>
        </w:tc>
        <w:tc>
          <w:tcPr>
            <w:tcW w:w="1509" w:type="dxa"/>
            <w:vAlign w:val="center"/>
          </w:tcPr>
          <w:p w14:paraId="0F551A27" w14:textId="77777777" w:rsidR="003C2896" w:rsidRPr="009661B9" w:rsidRDefault="003C2896" w:rsidP="00346009">
            <w:pPr>
              <w:jc w:val="center"/>
            </w:pPr>
            <w:r w:rsidRPr="009661B9">
              <w:t>INT</w:t>
            </w:r>
          </w:p>
        </w:tc>
        <w:tc>
          <w:tcPr>
            <w:tcW w:w="3260" w:type="dxa"/>
            <w:vAlign w:val="center"/>
          </w:tcPr>
          <w:p w14:paraId="4ED912D9" w14:textId="77777777" w:rsidR="003C2896" w:rsidRPr="009661B9" w:rsidRDefault="003C2896" w:rsidP="00346009">
            <w:r w:rsidRPr="009661B9">
              <w:t xml:space="preserve">Login </w:t>
            </w:r>
            <w:proofErr w:type="spellStart"/>
            <w:r w:rsidRPr="009661B9">
              <w:t>token</w:t>
            </w:r>
            <w:proofErr w:type="spellEnd"/>
            <w:r w:rsidRPr="009661B9">
              <w:t xml:space="preserve"> élettartama, mértékegység: nap</w:t>
            </w:r>
          </w:p>
        </w:tc>
        <w:tc>
          <w:tcPr>
            <w:tcW w:w="1410" w:type="dxa"/>
            <w:vAlign w:val="center"/>
          </w:tcPr>
          <w:p w14:paraId="78B4F003" w14:textId="77777777" w:rsidR="003C2896" w:rsidRPr="009661B9" w:rsidRDefault="003C2896" w:rsidP="00346009">
            <w:pPr>
              <w:jc w:val="center"/>
            </w:pPr>
          </w:p>
        </w:tc>
      </w:tr>
    </w:tbl>
    <w:p w14:paraId="56EEC134" w14:textId="77777777" w:rsidR="003C2896" w:rsidRPr="009661B9" w:rsidRDefault="003C2896" w:rsidP="003C2896">
      <w:pPr>
        <w:spacing w:before="120"/>
      </w:pPr>
      <w:r w:rsidRPr="009661B9">
        <w:rPr>
          <w:noProof/>
        </w:rPr>
        <mc:AlternateContent>
          <mc:Choice Requires="wps">
            <w:drawing>
              <wp:anchor distT="45720" distB="45720" distL="114300" distR="114300" simplePos="0" relativeHeight="251675648" behindDoc="0" locked="0" layoutInCell="1" allowOverlap="1" wp14:anchorId="1BCF2F24" wp14:editId="7650360A">
                <wp:simplePos x="0" y="0"/>
                <wp:positionH relativeFrom="margin">
                  <wp:posOffset>-635</wp:posOffset>
                </wp:positionH>
                <wp:positionV relativeFrom="paragraph">
                  <wp:posOffset>423545</wp:posOffset>
                </wp:positionV>
                <wp:extent cx="5384165" cy="3246755"/>
                <wp:effectExtent l="0" t="0" r="26035" b="10795"/>
                <wp:wrapSquare wrapText="bothSides"/>
                <wp:docPr id="17" name="Szövegdoboz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4165" cy="3246755"/>
                        </a:xfrm>
                        <a:prstGeom prst="rect">
                          <a:avLst/>
                        </a:prstGeom>
                        <a:solidFill>
                          <a:srgbClr val="FFFFFF"/>
                        </a:solidFill>
                        <a:ln w="9525">
                          <a:solidFill>
                            <a:srgbClr val="000000"/>
                          </a:solidFill>
                          <a:miter lim="800000"/>
                          <a:headEnd/>
                          <a:tailEnd/>
                        </a:ln>
                      </wps:spPr>
                      <wps:txbx>
                        <w:txbxContent>
                          <w:p w14:paraId="69D9D39A" w14:textId="77777777" w:rsidR="00346009" w:rsidRPr="00F2755B" w:rsidRDefault="00346009" w:rsidP="003C2896">
                            <w:pPr>
                              <w:rPr>
                                <w:rFonts w:ascii="Cascadia Code ExtraLight" w:hAnsi="Cascadia Code ExtraLight"/>
                              </w:rPr>
                            </w:pPr>
                            <w:r w:rsidRPr="00F2755B">
                              <w:rPr>
                                <w:rFonts w:ascii="Cascadia Code ExtraLight" w:hAnsi="Cascadia Code ExtraLight"/>
                              </w:rPr>
                              <w:t xml:space="preserve">CREATE TABLE IF NOT EXISTS </w:t>
                            </w:r>
                            <w:proofErr w:type="spellStart"/>
                            <w:r w:rsidRPr="00F2755B">
                              <w:rPr>
                                <w:rFonts w:ascii="Cascadia Code ExtraLight" w:hAnsi="Cascadia Code ExtraLight"/>
                              </w:rPr>
                              <w:t>system_settings</w:t>
                            </w:r>
                            <w:proofErr w:type="spellEnd"/>
                            <w:r w:rsidRPr="00F2755B">
                              <w:rPr>
                                <w:rFonts w:ascii="Cascadia Code ExtraLight" w:hAnsi="Cascadia Code ExtraLight"/>
                              </w:rPr>
                              <w:t xml:space="preserve"> (</w:t>
                            </w:r>
                          </w:p>
                          <w:p w14:paraId="6497A87D" w14:textId="77777777" w:rsidR="00346009" w:rsidRPr="00F2755B" w:rsidRDefault="00346009" w:rsidP="003C2896">
                            <w:pPr>
                              <w:rPr>
                                <w:rFonts w:ascii="Cascadia Code ExtraLight" w:hAnsi="Cascadia Code ExtraLight"/>
                              </w:rPr>
                            </w:pPr>
                            <w:r w:rsidRPr="00F2755B">
                              <w:rPr>
                                <w:rFonts w:ascii="Cascadia Code ExtraLight" w:hAnsi="Cascadia Code ExtraLight"/>
                              </w:rPr>
                              <w:t xml:space="preserve">    </w:t>
                            </w:r>
                            <w:proofErr w:type="spellStart"/>
                            <w:r w:rsidRPr="00F2755B">
                              <w:rPr>
                                <w:rFonts w:ascii="Cascadia Code ExtraLight" w:hAnsi="Cascadia Code ExtraLight"/>
                              </w:rPr>
                              <w:t>membership_fee</w:t>
                            </w:r>
                            <w:proofErr w:type="spellEnd"/>
                            <w:r w:rsidRPr="00F2755B">
                              <w:rPr>
                                <w:rFonts w:ascii="Cascadia Code ExtraLight" w:hAnsi="Cascadia Code ExtraLight"/>
                              </w:rPr>
                              <w:t xml:space="preserve"> INT,</w:t>
                            </w:r>
                          </w:p>
                          <w:p w14:paraId="2927B2AE" w14:textId="77777777" w:rsidR="00346009" w:rsidRPr="00F2755B" w:rsidRDefault="00346009" w:rsidP="003C2896">
                            <w:pPr>
                              <w:rPr>
                                <w:rFonts w:ascii="Cascadia Code ExtraLight" w:hAnsi="Cascadia Code ExtraLight"/>
                              </w:rPr>
                            </w:pPr>
                            <w:r w:rsidRPr="00F2755B">
                              <w:rPr>
                                <w:rFonts w:ascii="Cascadia Code ExtraLight" w:hAnsi="Cascadia Code ExtraLight"/>
                              </w:rPr>
                              <w:t xml:space="preserve">    </w:t>
                            </w:r>
                            <w:proofErr w:type="spellStart"/>
                            <w:r w:rsidRPr="00F2755B">
                              <w:rPr>
                                <w:rFonts w:ascii="Cascadia Code ExtraLight" w:hAnsi="Cascadia Code ExtraLight"/>
                              </w:rPr>
                              <w:t>borrowing_time</w:t>
                            </w:r>
                            <w:proofErr w:type="spellEnd"/>
                            <w:r w:rsidRPr="00F2755B">
                              <w:rPr>
                                <w:rFonts w:ascii="Cascadia Code ExtraLight" w:hAnsi="Cascadia Code ExtraLight"/>
                              </w:rPr>
                              <w:t xml:space="preserve"> INT,</w:t>
                            </w:r>
                          </w:p>
                          <w:p w14:paraId="72FE8CEF" w14:textId="77777777" w:rsidR="00346009" w:rsidRPr="00F2755B" w:rsidRDefault="00346009" w:rsidP="003C2896">
                            <w:pPr>
                              <w:rPr>
                                <w:rFonts w:ascii="Cascadia Code ExtraLight" w:hAnsi="Cascadia Code ExtraLight"/>
                              </w:rPr>
                            </w:pPr>
                            <w:r w:rsidRPr="00F2755B">
                              <w:rPr>
                                <w:rFonts w:ascii="Cascadia Code ExtraLight" w:hAnsi="Cascadia Code ExtraLight"/>
                              </w:rPr>
                              <w:t xml:space="preserve">    </w:t>
                            </w:r>
                            <w:proofErr w:type="spellStart"/>
                            <w:r w:rsidRPr="00F2755B">
                              <w:rPr>
                                <w:rFonts w:ascii="Cascadia Code ExtraLight" w:hAnsi="Cascadia Code ExtraLight"/>
                              </w:rPr>
                              <w:t>lengthening_time</w:t>
                            </w:r>
                            <w:proofErr w:type="spellEnd"/>
                            <w:r w:rsidRPr="00F2755B">
                              <w:rPr>
                                <w:rFonts w:ascii="Cascadia Code ExtraLight" w:hAnsi="Cascadia Code ExtraLight"/>
                              </w:rPr>
                              <w:t xml:space="preserve"> INT,</w:t>
                            </w:r>
                          </w:p>
                          <w:p w14:paraId="2A7190DB" w14:textId="77777777" w:rsidR="00346009" w:rsidRPr="00F2755B" w:rsidRDefault="00346009" w:rsidP="003C2896">
                            <w:pPr>
                              <w:rPr>
                                <w:rFonts w:ascii="Cascadia Code ExtraLight" w:hAnsi="Cascadia Code ExtraLight"/>
                              </w:rPr>
                            </w:pPr>
                            <w:r w:rsidRPr="00F2755B">
                              <w:rPr>
                                <w:rFonts w:ascii="Cascadia Code ExtraLight" w:hAnsi="Cascadia Code ExtraLight"/>
                              </w:rPr>
                              <w:t xml:space="preserve">    </w:t>
                            </w:r>
                            <w:proofErr w:type="spellStart"/>
                            <w:r w:rsidRPr="00F2755B">
                              <w:rPr>
                                <w:rFonts w:ascii="Cascadia Code ExtraLight" w:hAnsi="Cascadia Code ExtraLight"/>
                              </w:rPr>
                              <w:t>booking_time</w:t>
                            </w:r>
                            <w:proofErr w:type="spellEnd"/>
                            <w:r w:rsidRPr="00F2755B">
                              <w:rPr>
                                <w:rFonts w:ascii="Cascadia Code ExtraLight" w:hAnsi="Cascadia Code ExtraLight"/>
                              </w:rPr>
                              <w:t xml:space="preserve"> INT,</w:t>
                            </w:r>
                          </w:p>
                          <w:p w14:paraId="61CEE7EA" w14:textId="77777777" w:rsidR="00346009" w:rsidRPr="00F2755B" w:rsidRDefault="00346009" w:rsidP="003C2896">
                            <w:pPr>
                              <w:rPr>
                                <w:rFonts w:ascii="Cascadia Code ExtraLight" w:hAnsi="Cascadia Code ExtraLight"/>
                              </w:rPr>
                            </w:pPr>
                            <w:r w:rsidRPr="00F2755B">
                              <w:rPr>
                                <w:rFonts w:ascii="Cascadia Code ExtraLight" w:hAnsi="Cascadia Code ExtraLight"/>
                              </w:rPr>
                              <w:t xml:space="preserve">    </w:t>
                            </w:r>
                            <w:proofErr w:type="spellStart"/>
                            <w:r w:rsidRPr="00F2755B">
                              <w:rPr>
                                <w:rFonts w:ascii="Cascadia Code ExtraLight" w:hAnsi="Cascadia Code ExtraLight"/>
                              </w:rPr>
                              <w:t>max_reservations</w:t>
                            </w:r>
                            <w:proofErr w:type="spellEnd"/>
                            <w:r w:rsidRPr="00F2755B">
                              <w:rPr>
                                <w:rFonts w:ascii="Cascadia Code ExtraLight" w:hAnsi="Cascadia Code ExtraLight"/>
                              </w:rPr>
                              <w:t xml:space="preserve"> INT,</w:t>
                            </w:r>
                          </w:p>
                          <w:p w14:paraId="59A3EB5A" w14:textId="77777777" w:rsidR="00346009" w:rsidRPr="00F2755B" w:rsidRDefault="00346009" w:rsidP="003C2896">
                            <w:pPr>
                              <w:rPr>
                                <w:rFonts w:ascii="Cascadia Code ExtraLight" w:hAnsi="Cascadia Code ExtraLight"/>
                              </w:rPr>
                            </w:pPr>
                            <w:r w:rsidRPr="00F2755B">
                              <w:rPr>
                                <w:rFonts w:ascii="Cascadia Code ExtraLight" w:hAnsi="Cascadia Code ExtraLight"/>
                              </w:rPr>
                              <w:t xml:space="preserve">    </w:t>
                            </w:r>
                            <w:proofErr w:type="spellStart"/>
                            <w:r w:rsidRPr="00F2755B">
                              <w:rPr>
                                <w:rFonts w:ascii="Cascadia Code ExtraLight" w:hAnsi="Cascadia Code ExtraLight"/>
                              </w:rPr>
                              <w:t>max_lengthenings</w:t>
                            </w:r>
                            <w:proofErr w:type="spellEnd"/>
                            <w:r w:rsidRPr="00F2755B">
                              <w:rPr>
                                <w:rFonts w:ascii="Cascadia Code ExtraLight" w:hAnsi="Cascadia Code ExtraLight"/>
                              </w:rPr>
                              <w:t xml:space="preserve"> INT,</w:t>
                            </w:r>
                          </w:p>
                          <w:p w14:paraId="0088B264" w14:textId="77777777" w:rsidR="00346009" w:rsidRPr="00F2755B" w:rsidRDefault="00346009" w:rsidP="003C2896">
                            <w:pPr>
                              <w:rPr>
                                <w:rFonts w:ascii="Cascadia Code ExtraLight" w:hAnsi="Cascadia Code ExtraLight"/>
                              </w:rPr>
                            </w:pPr>
                            <w:r w:rsidRPr="00F2755B">
                              <w:rPr>
                                <w:rFonts w:ascii="Cascadia Code ExtraLight" w:hAnsi="Cascadia Code ExtraLight"/>
                              </w:rPr>
                              <w:t xml:space="preserve">    </w:t>
                            </w:r>
                            <w:proofErr w:type="spellStart"/>
                            <w:r w:rsidRPr="00F2755B">
                              <w:rPr>
                                <w:rFonts w:ascii="Cascadia Code ExtraLight" w:hAnsi="Cascadia Code ExtraLight"/>
                              </w:rPr>
                              <w:t>latency_fee</w:t>
                            </w:r>
                            <w:proofErr w:type="spellEnd"/>
                            <w:r w:rsidRPr="00F2755B">
                              <w:rPr>
                                <w:rFonts w:ascii="Cascadia Code ExtraLight" w:hAnsi="Cascadia Code ExtraLight"/>
                              </w:rPr>
                              <w:t xml:space="preserve"> INT,</w:t>
                            </w:r>
                          </w:p>
                          <w:p w14:paraId="17305FE0" w14:textId="77777777" w:rsidR="00346009" w:rsidRPr="00F2755B" w:rsidRDefault="00346009" w:rsidP="003C2896">
                            <w:pPr>
                              <w:rPr>
                                <w:rFonts w:ascii="Cascadia Code ExtraLight" w:hAnsi="Cascadia Code ExtraLight"/>
                              </w:rPr>
                            </w:pPr>
                            <w:r w:rsidRPr="00F2755B">
                              <w:rPr>
                                <w:rFonts w:ascii="Cascadia Code ExtraLight" w:hAnsi="Cascadia Code ExtraLight"/>
                              </w:rPr>
                              <w:t xml:space="preserve">    </w:t>
                            </w:r>
                            <w:proofErr w:type="spellStart"/>
                            <w:r w:rsidRPr="00F2755B">
                              <w:rPr>
                                <w:rFonts w:ascii="Cascadia Code ExtraLight" w:hAnsi="Cascadia Code ExtraLight"/>
                              </w:rPr>
                              <w:t>reset_token_expiration</w:t>
                            </w:r>
                            <w:proofErr w:type="spellEnd"/>
                            <w:r w:rsidRPr="00F2755B">
                              <w:rPr>
                                <w:rFonts w:ascii="Cascadia Code ExtraLight" w:hAnsi="Cascadia Code ExtraLight"/>
                              </w:rPr>
                              <w:t xml:space="preserve"> INT,</w:t>
                            </w:r>
                          </w:p>
                          <w:p w14:paraId="35DADB09" w14:textId="77777777" w:rsidR="00346009" w:rsidRPr="00F2755B" w:rsidRDefault="00346009" w:rsidP="003C2896">
                            <w:pPr>
                              <w:rPr>
                                <w:rFonts w:ascii="Cascadia Code ExtraLight" w:hAnsi="Cascadia Code ExtraLight"/>
                              </w:rPr>
                            </w:pPr>
                            <w:r w:rsidRPr="00F2755B">
                              <w:rPr>
                                <w:rFonts w:ascii="Cascadia Code ExtraLight" w:hAnsi="Cascadia Code ExtraLight"/>
                              </w:rPr>
                              <w:t xml:space="preserve">    </w:t>
                            </w:r>
                            <w:proofErr w:type="spellStart"/>
                            <w:r w:rsidRPr="00F2755B">
                              <w:rPr>
                                <w:rFonts w:ascii="Cascadia Code ExtraLight" w:hAnsi="Cascadia Code ExtraLight"/>
                              </w:rPr>
                              <w:t>login_token_expiration</w:t>
                            </w:r>
                            <w:proofErr w:type="spellEnd"/>
                            <w:r w:rsidRPr="00F2755B">
                              <w:rPr>
                                <w:rFonts w:ascii="Cascadia Code ExtraLight" w:hAnsi="Cascadia Code ExtraLight"/>
                              </w:rPr>
                              <w:t xml:space="preserve"> INT</w:t>
                            </w:r>
                          </w:p>
                          <w:p w14:paraId="2811B243" w14:textId="77777777" w:rsidR="00346009" w:rsidRPr="00F2755B" w:rsidRDefault="00346009" w:rsidP="003C2896">
                            <w:pPr>
                              <w:rPr>
                                <w:rFonts w:ascii="Cascadia Code ExtraLight" w:hAnsi="Cascadia Code ExtraLight"/>
                              </w:rPr>
                            </w:pPr>
                            <w:r w:rsidRPr="00F2755B">
                              <w:rPr>
                                <w:rFonts w:ascii="Cascadia Code ExtraLight" w:hAnsi="Cascadia Code ExtraLight"/>
                              </w:rPr>
                              <w:t>);</w:t>
                            </w:r>
                          </w:p>
                          <w:p w14:paraId="49F08929" w14:textId="77777777" w:rsidR="00346009" w:rsidRPr="00F2755B" w:rsidRDefault="00346009" w:rsidP="003C2896">
                            <w:pPr>
                              <w:rPr>
                                <w:rFonts w:ascii="Cascadia Code ExtraLight" w:hAnsi="Cascadia Code ExtraLight"/>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CF2F24" id="Szövegdoboz 17" o:spid="_x0000_s1046" type="#_x0000_t202" style="position:absolute;margin-left:-.05pt;margin-top:33.35pt;width:423.95pt;height:255.65pt;z-index:2516756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">
                <v:textbox>
                  <w:txbxContent>
                    <w:p w14:paraId="69D9D39A" w14:textId="77777777" w:rsidR="00346009" w:rsidRPr="00F2755B" w:rsidRDefault="00346009" w:rsidP="003C2896">
                      <w:pPr>
                        <w:rPr>
                          <w:rFonts w:ascii="Cascadia Code ExtraLight" w:hAnsi="Cascadia Code ExtraLight"/>
                        </w:rPr>
                      </w:pPr>
                      <w:r w:rsidRPr="00F2755B">
                        <w:rPr>
                          <w:rFonts w:ascii="Cascadia Code ExtraLight" w:hAnsi="Cascadia Code ExtraLight"/>
                        </w:rPr>
                        <w:t xml:space="preserve">CREATE TABLE IF NOT EXISTS </w:t>
                      </w:r>
                      <w:proofErr w:type="spellStart"/>
                      <w:r w:rsidRPr="00F2755B">
                        <w:rPr>
                          <w:rFonts w:ascii="Cascadia Code ExtraLight" w:hAnsi="Cascadia Code ExtraLight"/>
                        </w:rPr>
                        <w:t>system_settings</w:t>
                      </w:r>
                      <w:proofErr w:type="spellEnd"/>
                      <w:r w:rsidRPr="00F2755B">
                        <w:rPr>
                          <w:rFonts w:ascii="Cascadia Code ExtraLight" w:hAnsi="Cascadia Code ExtraLight"/>
                        </w:rPr>
                        <w:t xml:space="preserve"> (</w:t>
                      </w:r>
                    </w:p>
                    <w:p w14:paraId="6497A87D" w14:textId="77777777" w:rsidR="00346009" w:rsidRPr="00F2755B" w:rsidRDefault="00346009" w:rsidP="003C2896">
                      <w:pPr>
                        <w:rPr>
                          <w:rFonts w:ascii="Cascadia Code ExtraLight" w:hAnsi="Cascadia Code ExtraLight"/>
                        </w:rPr>
                      </w:pPr>
                      <w:r w:rsidRPr="00F2755B">
                        <w:rPr>
                          <w:rFonts w:ascii="Cascadia Code ExtraLight" w:hAnsi="Cascadia Code ExtraLight"/>
                        </w:rPr>
                        <w:t xml:space="preserve">    </w:t>
                      </w:r>
                      <w:proofErr w:type="spellStart"/>
                      <w:r w:rsidRPr="00F2755B">
                        <w:rPr>
                          <w:rFonts w:ascii="Cascadia Code ExtraLight" w:hAnsi="Cascadia Code ExtraLight"/>
                        </w:rPr>
                        <w:t>membership_fee</w:t>
                      </w:r>
                      <w:proofErr w:type="spellEnd"/>
                      <w:r w:rsidRPr="00F2755B">
                        <w:rPr>
                          <w:rFonts w:ascii="Cascadia Code ExtraLight" w:hAnsi="Cascadia Code ExtraLight"/>
                        </w:rPr>
                        <w:t xml:space="preserve"> INT,</w:t>
                      </w:r>
                    </w:p>
                    <w:p w14:paraId="2927B2AE" w14:textId="77777777" w:rsidR="00346009" w:rsidRPr="00F2755B" w:rsidRDefault="00346009" w:rsidP="003C2896">
                      <w:pPr>
                        <w:rPr>
                          <w:rFonts w:ascii="Cascadia Code ExtraLight" w:hAnsi="Cascadia Code ExtraLight"/>
                        </w:rPr>
                      </w:pPr>
                      <w:r w:rsidRPr="00F2755B">
                        <w:rPr>
                          <w:rFonts w:ascii="Cascadia Code ExtraLight" w:hAnsi="Cascadia Code ExtraLight"/>
                        </w:rPr>
                        <w:t xml:space="preserve">    </w:t>
                      </w:r>
                      <w:proofErr w:type="spellStart"/>
                      <w:r w:rsidRPr="00F2755B">
                        <w:rPr>
                          <w:rFonts w:ascii="Cascadia Code ExtraLight" w:hAnsi="Cascadia Code ExtraLight"/>
                        </w:rPr>
                        <w:t>borrowing_time</w:t>
                      </w:r>
                      <w:proofErr w:type="spellEnd"/>
                      <w:r w:rsidRPr="00F2755B">
                        <w:rPr>
                          <w:rFonts w:ascii="Cascadia Code ExtraLight" w:hAnsi="Cascadia Code ExtraLight"/>
                        </w:rPr>
                        <w:t xml:space="preserve"> INT,</w:t>
                      </w:r>
                    </w:p>
                    <w:p w14:paraId="72FE8CEF" w14:textId="77777777" w:rsidR="00346009" w:rsidRPr="00F2755B" w:rsidRDefault="00346009" w:rsidP="003C2896">
                      <w:pPr>
                        <w:rPr>
                          <w:rFonts w:ascii="Cascadia Code ExtraLight" w:hAnsi="Cascadia Code ExtraLight"/>
                        </w:rPr>
                      </w:pPr>
                      <w:r w:rsidRPr="00F2755B">
                        <w:rPr>
                          <w:rFonts w:ascii="Cascadia Code ExtraLight" w:hAnsi="Cascadia Code ExtraLight"/>
                        </w:rPr>
                        <w:t xml:space="preserve">    </w:t>
                      </w:r>
                      <w:proofErr w:type="spellStart"/>
                      <w:r w:rsidRPr="00F2755B">
                        <w:rPr>
                          <w:rFonts w:ascii="Cascadia Code ExtraLight" w:hAnsi="Cascadia Code ExtraLight"/>
                        </w:rPr>
                        <w:t>lengthening_time</w:t>
                      </w:r>
                      <w:proofErr w:type="spellEnd"/>
                      <w:r w:rsidRPr="00F2755B">
                        <w:rPr>
                          <w:rFonts w:ascii="Cascadia Code ExtraLight" w:hAnsi="Cascadia Code ExtraLight"/>
                        </w:rPr>
                        <w:t xml:space="preserve"> INT,</w:t>
                      </w:r>
                    </w:p>
                    <w:p w14:paraId="2A7190DB" w14:textId="77777777" w:rsidR="00346009" w:rsidRPr="00F2755B" w:rsidRDefault="00346009" w:rsidP="003C2896">
                      <w:pPr>
                        <w:rPr>
                          <w:rFonts w:ascii="Cascadia Code ExtraLight" w:hAnsi="Cascadia Code ExtraLight"/>
                        </w:rPr>
                      </w:pPr>
                      <w:r w:rsidRPr="00F2755B">
                        <w:rPr>
                          <w:rFonts w:ascii="Cascadia Code ExtraLight" w:hAnsi="Cascadia Code ExtraLight"/>
                        </w:rPr>
                        <w:t xml:space="preserve">    </w:t>
                      </w:r>
                      <w:proofErr w:type="spellStart"/>
                      <w:r w:rsidRPr="00F2755B">
                        <w:rPr>
                          <w:rFonts w:ascii="Cascadia Code ExtraLight" w:hAnsi="Cascadia Code ExtraLight"/>
                        </w:rPr>
                        <w:t>booking_time</w:t>
                      </w:r>
                      <w:proofErr w:type="spellEnd"/>
                      <w:r w:rsidRPr="00F2755B">
                        <w:rPr>
                          <w:rFonts w:ascii="Cascadia Code ExtraLight" w:hAnsi="Cascadia Code ExtraLight"/>
                        </w:rPr>
                        <w:t xml:space="preserve"> INT,</w:t>
                      </w:r>
                    </w:p>
                    <w:p w14:paraId="61CEE7EA" w14:textId="77777777" w:rsidR="00346009" w:rsidRPr="00F2755B" w:rsidRDefault="00346009" w:rsidP="003C2896">
                      <w:pPr>
                        <w:rPr>
                          <w:rFonts w:ascii="Cascadia Code ExtraLight" w:hAnsi="Cascadia Code ExtraLight"/>
                        </w:rPr>
                      </w:pPr>
                      <w:r w:rsidRPr="00F2755B">
                        <w:rPr>
                          <w:rFonts w:ascii="Cascadia Code ExtraLight" w:hAnsi="Cascadia Code ExtraLight"/>
                        </w:rPr>
                        <w:t xml:space="preserve">    </w:t>
                      </w:r>
                      <w:proofErr w:type="spellStart"/>
                      <w:r w:rsidRPr="00F2755B">
                        <w:rPr>
                          <w:rFonts w:ascii="Cascadia Code ExtraLight" w:hAnsi="Cascadia Code ExtraLight"/>
                        </w:rPr>
                        <w:t>max_reservations</w:t>
                      </w:r>
                      <w:proofErr w:type="spellEnd"/>
                      <w:r w:rsidRPr="00F2755B">
                        <w:rPr>
                          <w:rFonts w:ascii="Cascadia Code ExtraLight" w:hAnsi="Cascadia Code ExtraLight"/>
                        </w:rPr>
                        <w:t xml:space="preserve"> INT,</w:t>
                      </w:r>
                    </w:p>
                    <w:p w14:paraId="59A3EB5A" w14:textId="77777777" w:rsidR="00346009" w:rsidRPr="00F2755B" w:rsidRDefault="00346009" w:rsidP="003C2896">
                      <w:pPr>
                        <w:rPr>
                          <w:rFonts w:ascii="Cascadia Code ExtraLight" w:hAnsi="Cascadia Code ExtraLight"/>
                        </w:rPr>
                      </w:pPr>
                      <w:r w:rsidRPr="00F2755B">
                        <w:rPr>
                          <w:rFonts w:ascii="Cascadia Code ExtraLight" w:hAnsi="Cascadia Code ExtraLight"/>
                        </w:rPr>
                        <w:t xml:space="preserve">    </w:t>
                      </w:r>
                      <w:proofErr w:type="spellStart"/>
                      <w:r w:rsidRPr="00F2755B">
                        <w:rPr>
                          <w:rFonts w:ascii="Cascadia Code ExtraLight" w:hAnsi="Cascadia Code ExtraLight"/>
                        </w:rPr>
                        <w:t>max_lengthenings</w:t>
                      </w:r>
                      <w:proofErr w:type="spellEnd"/>
                      <w:r w:rsidRPr="00F2755B">
                        <w:rPr>
                          <w:rFonts w:ascii="Cascadia Code ExtraLight" w:hAnsi="Cascadia Code ExtraLight"/>
                        </w:rPr>
                        <w:t xml:space="preserve"> INT,</w:t>
                      </w:r>
                    </w:p>
                    <w:p w14:paraId="0088B264" w14:textId="77777777" w:rsidR="00346009" w:rsidRPr="00F2755B" w:rsidRDefault="00346009" w:rsidP="003C2896">
                      <w:pPr>
                        <w:rPr>
                          <w:rFonts w:ascii="Cascadia Code ExtraLight" w:hAnsi="Cascadia Code ExtraLight"/>
                        </w:rPr>
                      </w:pPr>
                      <w:r w:rsidRPr="00F2755B">
                        <w:rPr>
                          <w:rFonts w:ascii="Cascadia Code ExtraLight" w:hAnsi="Cascadia Code ExtraLight"/>
                        </w:rPr>
                        <w:t xml:space="preserve">    </w:t>
                      </w:r>
                      <w:proofErr w:type="spellStart"/>
                      <w:r w:rsidRPr="00F2755B">
                        <w:rPr>
                          <w:rFonts w:ascii="Cascadia Code ExtraLight" w:hAnsi="Cascadia Code ExtraLight"/>
                        </w:rPr>
                        <w:t>latency_fee</w:t>
                      </w:r>
                      <w:proofErr w:type="spellEnd"/>
                      <w:r w:rsidRPr="00F2755B">
                        <w:rPr>
                          <w:rFonts w:ascii="Cascadia Code ExtraLight" w:hAnsi="Cascadia Code ExtraLight"/>
                        </w:rPr>
                        <w:t xml:space="preserve"> INT,</w:t>
                      </w:r>
                    </w:p>
                    <w:p w14:paraId="17305FE0" w14:textId="77777777" w:rsidR="00346009" w:rsidRPr="00F2755B" w:rsidRDefault="00346009" w:rsidP="003C2896">
                      <w:pPr>
                        <w:rPr>
                          <w:rFonts w:ascii="Cascadia Code ExtraLight" w:hAnsi="Cascadia Code ExtraLight"/>
                        </w:rPr>
                      </w:pPr>
                      <w:r w:rsidRPr="00F2755B">
                        <w:rPr>
                          <w:rFonts w:ascii="Cascadia Code ExtraLight" w:hAnsi="Cascadia Code ExtraLight"/>
                        </w:rPr>
                        <w:t xml:space="preserve">    </w:t>
                      </w:r>
                      <w:proofErr w:type="spellStart"/>
                      <w:r w:rsidRPr="00F2755B">
                        <w:rPr>
                          <w:rFonts w:ascii="Cascadia Code ExtraLight" w:hAnsi="Cascadia Code ExtraLight"/>
                        </w:rPr>
                        <w:t>reset_token_expiration</w:t>
                      </w:r>
                      <w:proofErr w:type="spellEnd"/>
                      <w:r w:rsidRPr="00F2755B">
                        <w:rPr>
                          <w:rFonts w:ascii="Cascadia Code ExtraLight" w:hAnsi="Cascadia Code ExtraLight"/>
                        </w:rPr>
                        <w:t xml:space="preserve"> INT,</w:t>
                      </w:r>
                    </w:p>
                    <w:p w14:paraId="35DADB09" w14:textId="77777777" w:rsidR="00346009" w:rsidRPr="00F2755B" w:rsidRDefault="00346009" w:rsidP="003C2896">
                      <w:pPr>
                        <w:rPr>
                          <w:rFonts w:ascii="Cascadia Code ExtraLight" w:hAnsi="Cascadia Code ExtraLight"/>
                        </w:rPr>
                      </w:pPr>
                      <w:r w:rsidRPr="00F2755B">
                        <w:rPr>
                          <w:rFonts w:ascii="Cascadia Code ExtraLight" w:hAnsi="Cascadia Code ExtraLight"/>
                        </w:rPr>
                        <w:t xml:space="preserve">    </w:t>
                      </w:r>
                      <w:proofErr w:type="spellStart"/>
                      <w:r w:rsidRPr="00F2755B">
                        <w:rPr>
                          <w:rFonts w:ascii="Cascadia Code ExtraLight" w:hAnsi="Cascadia Code ExtraLight"/>
                        </w:rPr>
                        <w:t>login_token_expiration</w:t>
                      </w:r>
                      <w:proofErr w:type="spellEnd"/>
                      <w:r w:rsidRPr="00F2755B">
                        <w:rPr>
                          <w:rFonts w:ascii="Cascadia Code ExtraLight" w:hAnsi="Cascadia Code ExtraLight"/>
                        </w:rPr>
                        <w:t xml:space="preserve"> INT</w:t>
                      </w:r>
                    </w:p>
                    <w:p w14:paraId="2811B243" w14:textId="77777777" w:rsidR="00346009" w:rsidRPr="00F2755B" w:rsidRDefault="00346009" w:rsidP="003C2896">
                      <w:pPr>
                        <w:rPr>
                          <w:rFonts w:ascii="Cascadia Code ExtraLight" w:hAnsi="Cascadia Code ExtraLight"/>
                        </w:rPr>
                      </w:pPr>
                      <w:r w:rsidRPr="00F2755B">
                        <w:rPr>
                          <w:rFonts w:ascii="Cascadia Code ExtraLight" w:hAnsi="Cascadia Code ExtraLight"/>
                        </w:rPr>
                        <w:t>);</w:t>
                      </w:r>
                    </w:p>
                    <w:p w14:paraId="49F08929" w14:textId="77777777" w:rsidR="00346009" w:rsidRPr="00F2755B" w:rsidRDefault="00346009" w:rsidP="003C2896">
                      <w:pPr>
                        <w:rPr>
                          <w:rFonts w:ascii="Cascadia Code ExtraLight" w:hAnsi="Cascadia Code ExtraLight"/>
                        </w:rPr>
                      </w:pPr>
                    </w:p>
                  </w:txbxContent>
                </v:textbox>
                <w10:wrap type="square" anchorx="margin"/>
              </v:shape>
            </w:pict>
          </mc:Fallback>
        </mc:AlternateContent>
      </w:r>
      <w:r w:rsidRPr="009661B9">
        <w:t>SQL parancs</w:t>
      </w:r>
      <w:r w:rsidRPr="009661B9">
        <w:br w:type="page"/>
      </w:r>
    </w:p>
    <w:p w14:paraId="2076DAD5" w14:textId="77777777" w:rsidR="003C2896" w:rsidRPr="009661B9" w:rsidRDefault="003C2896" w:rsidP="00E848F8">
      <w:pPr>
        <w:pStyle w:val="Cmsor4"/>
      </w:pPr>
      <w:bookmarkStart w:id="69" w:name="_Toc194844962"/>
      <w:r w:rsidRPr="009661B9">
        <w:lastRenderedPageBreak/>
        <w:t>A „</w:t>
      </w:r>
      <w:proofErr w:type="spellStart"/>
      <w:r w:rsidRPr="009661B9">
        <w:t>tokens</w:t>
      </w:r>
      <w:proofErr w:type="spellEnd"/>
      <w:r w:rsidRPr="009661B9">
        <w:t>” tábla</w:t>
      </w:r>
      <w:bookmarkEnd w:id="69"/>
    </w:p>
    <w:p w14:paraId="0AB5E949" w14:textId="77777777" w:rsidR="003C2896" w:rsidRPr="009661B9" w:rsidRDefault="003C2896" w:rsidP="003C2896">
      <w:pPr>
        <w:spacing w:before="120"/>
      </w:pPr>
      <w:r w:rsidRPr="009661B9">
        <w:t>A „</w:t>
      </w:r>
      <w:proofErr w:type="spellStart"/>
      <w:r w:rsidRPr="009661B9">
        <w:t>tokens</w:t>
      </w:r>
      <w:proofErr w:type="spellEnd"/>
      <w:r w:rsidRPr="009661B9">
        <w:t xml:space="preserve">” tábla emlékezz rám és elfelejtett jelszó funkciókhoz tárol </w:t>
      </w:r>
      <w:proofErr w:type="spellStart"/>
      <w:r w:rsidRPr="009661B9">
        <w:t>tokeneket</w:t>
      </w:r>
      <w:proofErr w:type="spellEnd"/>
      <w:r w:rsidRPr="009661B9">
        <w:t>.</w:t>
      </w:r>
    </w:p>
    <w:p w14:paraId="7FC34911" w14:textId="77777777" w:rsidR="003C2896" w:rsidRPr="009661B9" w:rsidRDefault="003C2896" w:rsidP="003C2896">
      <w:pPr>
        <w:spacing w:before="120"/>
      </w:pPr>
      <w:r w:rsidRPr="009661B9">
        <w:t>Szerkezet</w:t>
      </w:r>
    </w:p>
    <w:tbl>
      <w:tblPr>
        <w:tblStyle w:val="Rcsostblzat"/>
        <w:tblW w:w="0" w:type="auto"/>
        <w:tblLook w:val="04A0" w:firstRow="1" w:lastRow="0" w:firstColumn="1" w:lastColumn="0" w:noHBand="0" w:noVBand="1"/>
      </w:tblPr>
      <w:tblGrid>
        <w:gridCol w:w="1667"/>
        <w:gridCol w:w="1416"/>
        <w:gridCol w:w="3356"/>
        <w:gridCol w:w="1864"/>
      </w:tblGrid>
      <w:tr w:rsidR="003C2896" w:rsidRPr="009661B9" w14:paraId="3A38D87C" w14:textId="77777777" w:rsidTr="00346009">
        <w:tc>
          <w:tcPr>
            <w:tcW w:w="1696" w:type="dxa"/>
            <w:vAlign w:val="center"/>
          </w:tcPr>
          <w:p w14:paraId="01D7102F" w14:textId="77777777" w:rsidR="003C2896" w:rsidRPr="009661B9" w:rsidRDefault="003C2896" w:rsidP="00346009">
            <w:pPr>
              <w:jc w:val="center"/>
            </w:pPr>
            <w:r w:rsidRPr="009661B9">
              <w:t>Mező neve</w:t>
            </w:r>
          </w:p>
        </w:tc>
        <w:tc>
          <w:tcPr>
            <w:tcW w:w="1418" w:type="dxa"/>
            <w:vAlign w:val="center"/>
          </w:tcPr>
          <w:p w14:paraId="32948A0E" w14:textId="77777777" w:rsidR="003C2896" w:rsidRPr="009661B9" w:rsidRDefault="003C2896" w:rsidP="00346009">
            <w:pPr>
              <w:jc w:val="center"/>
            </w:pPr>
            <w:r w:rsidRPr="009661B9">
              <w:t>Mező típusa</w:t>
            </w:r>
          </w:p>
        </w:tc>
        <w:tc>
          <w:tcPr>
            <w:tcW w:w="3470" w:type="dxa"/>
            <w:vAlign w:val="center"/>
          </w:tcPr>
          <w:p w14:paraId="078110A9" w14:textId="77777777" w:rsidR="003C2896" w:rsidRPr="009661B9" w:rsidRDefault="003C2896" w:rsidP="00346009">
            <w:pPr>
              <w:jc w:val="center"/>
            </w:pPr>
            <w:r w:rsidRPr="009661B9">
              <w:t>Leírás</w:t>
            </w:r>
          </w:p>
        </w:tc>
        <w:tc>
          <w:tcPr>
            <w:tcW w:w="1909" w:type="dxa"/>
            <w:vAlign w:val="center"/>
          </w:tcPr>
          <w:p w14:paraId="7D68D824" w14:textId="77777777" w:rsidR="003C2896" w:rsidRPr="009661B9" w:rsidRDefault="003C2896" w:rsidP="00346009">
            <w:pPr>
              <w:jc w:val="center"/>
            </w:pPr>
            <w:r w:rsidRPr="009661B9">
              <w:t>Kulcs/index</w:t>
            </w:r>
          </w:p>
        </w:tc>
      </w:tr>
      <w:tr w:rsidR="003C2896" w:rsidRPr="009661B9" w14:paraId="2284ADE4" w14:textId="77777777" w:rsidTr="00346009">
        <w:tc>
          <w:tcPr>
            <w:tcW w:w="1696" w:type="dxa"/>
            <w:vAlign w:val="center"/>
          </w:tcPr>
          <w:p w14:paraId="31D5ED2E" w14:textId="77777777" w:rsidR="003C2896" w:rsidRPr="009661B9" w:rsidRDefault="003C2896" w:rsidP="00346009">
            <w:proofErr w:type="spellStart"/>
            <w:r w:rsidRPr="009661B9">
              <w:t>token</w:t>
            </w:r>
            <w:proofErr w:type="spellEnd"/>
          </w:p>
        </w:tc>
        <w:tc>
          <w:tcPr>
            <w:tcW w:w="1418" w:type="dxa"/>
            <w:vAlign w:val="center"/>
          </w:tcPr>
          <w:p w14:paraId="76F8D945" w14:textId="77777777" w:rsidR="003C2896" w:rsidRPr="009661B9" w:rsidRDefault="003C2896" w:rsidP="00346009">
            <w:pPr>
              <w:jc w:val="center"/>
            </w:pPr>
            <w:r w:rsidRPr="009661B9">
              <w:t>VARCHAR</w:t>
            </w:r>
          </w:p>
        </w:tc>
        <w:tc>
          <w:tcPr>
            <w:tcW w:w="3470" w:type="dxa"/>
            <w:vAlign w:val="center"/>
          </w:tcPr>
          <w:p w14:paraId="43B42AEC" w14:textId="77777777" w:rsidR="003C2896" w:rsidRPr="009661B9" w:rsidRDefault="003C2896" w:rsidP="00346009">
            <w:r w:rsidRPr="009661B9">
              <w:t xml:space="preserve">A generált egyedi </w:t>
            </w:r>
            <w:proofErr w:type="spellStart"/>
            <w:r w:rsidRPr="009661B9">
              <w:t>token</w:t>
            </w:r>
            <w:proofErr w:type="spellEnd"/>
          </w:p>
        </w:tc>
        <w:tc>
          <w:tcPr>
            <w:tcW w:w="1909" w:type="dxa"/>
            <w:vAlign w:val="center"/>
          </w:tcPr>
          <w:p w14:paraId="71DF6723" w14:textId="77777777" w:rsidR="003C2896" w:rsidRPr="009661B9" w:rsidRDefault="003C2896" w:rsidP="00346009">
            <w:pPr>
              <w:jc w:val="center"/>
            </w:pPr>
            <w:proofErr w:type="spellStart"/>
            <w:r w:rsidRPr="009661B9">
              <w:t>primary</w:t>
            </w:r>
            <w:proofErr w:type="spellEnd"/>
            <w:r w:rsidRPr="009661B9">
              <w:t xml:space="preserve"> </w:t>
            </w:r>
            <w:proofErr w:type="spellStart"/>
            <w:r w:rsidRPr="009661B9">
              <w:t>key</w:t>
            </w:r>
            <w:proofErr w:type="spellEnd"/>
          </w:p>
        </w:tc>
      </w:tr>
      <w:tr w:rsidR="003C2896" w:rsidRPr="009661B9" w14:paraId="64DBB19A" w14:textId="77777777" w:rsidTr="00346009">
        <w:tc>
          <w:tcPr>
            <w:tcW w:w="1696" w:type="dxa"/>
            <w:vAlign w:val="center"/>
          </w:tcPr>
          <w:p w14:paraId="570FC730" w14:textId="77777777" w:rsidR="003C2896" w:rsidRPr="009661B9" w:rsidRDefault="003C2896" w:rsidP="00346009">
            <w:proofErr w:type="spellStart"/>
            <w:r w:rsidRPr="009661B9">
              <w:t>user_id</w:t>
            </w:r>
            <w:proofErr w:type="spellEnd"/>
          </w:p>
        </w:tc>
        <w:tc>
          <w:tcPr>
            <w:tcW w:w="1418" w:type="dxa"/>
            <w:vAlign w:val="center"/>
          </w:tcPr>
          <w:p w14:paraId="13596198" w14:textId="77777777" w:rsidR="003C2896" w:rsidRPr="009661B9" w:rsidRDefault="003C2896" w:rsidP="00346009">
            <w:pPr>
              <w:jc w:val="center"/>
            </w:pPr>
            <w:r w:rsidRPr="009661B9">
              <w:t>INT</w:t>
            </w:r>
          </w:p>
        </w:tc>
        <w:tc>
          <w:tcPr>
            <w:tcW w:w="3470" w:type="dxa"/>
            <w:vAlign w:val="center"/>
          </w:tcPr>
          <w:p w14:paraId="6701BFEF" w14:textId="77777777" w:rsidR="003C2896" w:rsidRPr="009661B9" w:rsidRDefault="003C2896" w:rsidP="00346009">
            <w:r w:rsidRPr="009661B9">
              <w:t>A felhasználó egyedi azonosítója</w:t>
            </w:r>
          </w:p>
        </w:tc>
        <w:tc>
          <w:tcPr>
            <w:tcW w:w="1909" w:type="dxa"/>
            <w:vAlign w:val="center"/>
          </w:tcPr>
          <w:p w14:paraId="492D2B1C" w14:textId="77777777" w:rsidR="003C2896" w:rsidRPr="009661B9" w:rsidRDefault="003C2896" w:rsidP="00346009">
            <w:pPr>
              <w:jc w:val="center"/>
            </w:pPr>
            <w:proofErr w:type="spellStart"/>
            <w:r w:rsidRPr="009661B9">
              <w:t>foreign</w:t>
            </w:r>
            <w:proofErr w:type="spellEnd"/>
            <w:r w:rsidRPr="009661B9">
              <w:t xml:space="preserve"> </w:t>
            </w:r>
            <w:proofErr w:type="spellStart"/>
            <w:r w:rsidRPr="009661B9">
              <w:t>key</w:t>
            </w:r>
            <w:proofErr w:type="spellEnd"/>
          </w:p>
        </w:tc>
      </w:tr>
      <w:tr w:rsidR="003C2896" w:rsidRPr="009661B9" w14:paraId="70807A8C" w14:textId="77777777" w:rsidTr="00346009">
        <w:tc>
          <w:tcPr>
            <w:tcW w:w="1696" w:type="dxa"/>
            <w:vAlign w:val="center"/>
          </w:tcPr>
          <w:p w14:paraId="5B395861" w14:textId="77777777" w:rsidR="003C2896" w:rsidRPr="009661B9" w:rsidRDefault="003C2896" w:rsidP="00346009">
            <w:proofErr w:type="spellStart"/>
            <w:r w:rsidRPr="009661B9">
              <w:t>type</w:t>
            </w:r>
            <w:proofErr w:type="spellEnd"/>
          </w:p>
        </w:tc>
        <w:tc>
          <w:tcPr>
            <w:tcW w:w="1418" w:type="dxa"/>
            <w:vAlign w:val="center"/>
          </w:tcPr>
          <w:p w14:paraId="42006F9C" w14:textId="77777777" w:rsidR="003C2896" w:rsidRPr="009661B9" w:rsidRDefault="003C2896" w:rsidP="00346009">
            <w:pPr>
              <w:jc w:val="center"/>
            </w:pPr>
            <w:r w:rsidRPr="009661B9">
              <w:t>VARCHAR</w:t>
            </w:r>
          </w:p>
        </w:tc>
        <w:tc>
          <w:tcPr>
            <w:tcW w:w="3470" w:type="dxa"/>
            <w:vAlign w:val="center"/>
          </w:tcPr>
          <w:p w14:paraId="25C67C81" w14:textId="77777777" w:rsidR="003C2896" w:rsidRPr="009661B9" w:rsidRDefault="003C2896" w:rsidP="00346009">
            <w:r w:rsidRPr="009661B9">
              <w:t xml:space="preserve">A </w:t>
            </w:r>
            <w:proofErr w:type="spellStart"/>
            <w:r w:rsidRPr="009661B9">
              <w:t>token</w:t>
            </w:r>
            <w:proofErr w:type="spellEnd"/>
            <w:r w:rsidRPr="009661B9">
              <w:t xml:space="preserve"> típusa </w:t>
            </w:r>
            <w:proofErr w:type="spellStart"/>
            <w:r w:rsidRPr="009661B9">
              <w:t>remember_me</w:t>
            </w:r>
            <w:proofErr w:type="spellEnd"/>
            <w:r w:rsidRPr="009661B9">
              <w:t>/</w:t>
            </w:r>
            <w:proofErr w:type="spellStart"/>
            <w:r w:rsidRPr="009661B9">
              <w:t>reset</w:t>
            </w:r>
            <w:proofErr w:type="spellEnd"/>
          </w:p>
        </w:tc>
        <w:tc>
          <w:tcPr>
            <w:tcW w:w="1909" w:type="dxa"/>
            <w:vAlign w:val="center"/>
          </w:tcPr>
          <w:p w14:paraId="4AA3299E" w14:textId="77777777" w:rsidR="003C2896" w:rsidRPr="009661B9" w:rsidRDefault="003C2896" w:rsidP="00346009">
            <w:pPr>
              <w:jc w:val="center"/>
            </w:pPr>
          </w:p>
        </w:tc>
      </w:tr>
      <w:tr w:rsidR="003C2896" w:rsidRPr="009661B9" w14:paraId="69CB30CF" w14:textId="77777777" w:rsidTr="00346009">
        <w:tc>
          <w:tcPr>
            <w:tcW w:w="1696" w:type="dxa"/>
            <w:vAlign w:val="center"/>
          </w:tcPr>
          <w:p w14:paraId="0BEA3922" w14:textId="77777777" w:rsidR="003C2896" w:rsidRPr="009661B9" w:rsidRDefault="003C2896" w:rsidP="00346009">
            <w:proofErr w:type="spellStart"/>
            <w:r w:rsidRPr="009661B9">
              <w:t>exipry_date</w:t>
            </w:r>
            <w:proofErr w:type="spellEnd"/>
          </w:p>
        </w:tc>
        <w:tc>
          <w:tcPr>
            <w:tcW w:w="1418" w:type="dxa"/>
            <w:vAlign w:val="center"/>
          </w:tcPr>
          <w:p w14:paraId="339E92F6" w14:textId="77777777" w:rsidR="003C2896" w:rsidRPr="009661B9" w:rsidRDefault="003C2896" w:rsidP="00346009">
            <w:pPr>
              <w:jc w:val="center"/>
            </w:pPr>
            <w:r w:rsidRPr="009661B9">
              <w:t>DATE</w:t>
            </w:r>
          </w:p>
        </w:tc>
        <w:tc>
          <w:tcPr>
            <w:tcW w:w="3470" w:type="dxa"/>
            <w:vAlign w:val="center"/>
          </w:tcPr>
          <w:p w14:paraId="6578B763" w14:textId="77777777" w:rsidR="003C2896" w:rsidRPr="009661B9" w:rsidRDefault="003C2896" w:rsidP="00346009">
            <w:r w:rsidRPr="009661B9">
              <w:t xml:space="preserve">A </w:t>
            </w:r>
            <w:proofErr w:type="spellStart"/>
            <w:r w:rsidRPr="009661B9">
              <w:t>token</w:t>
            </w:r>
            <w:proofErr w:type="spellEnd"/>
            <w:r w:rsidRPr="009661B9">
              <w:t xml:space="preserve"> lejárati dátuma</w:t>
            </w:r>
          </w:p>
        </w:tc>
        <w:tc>
          <w:tcPr>
            <w:tcW w:w="1909" w:type="dxa"/>
            <w:vAlign w:val="center"/>
          </w:tcPr>
          <w:p w14:paraId="632050DE" w14:textId="77777777" w:rsidR="003C2896" w:rsidRPr="009661B9" w:rsidRDefault="003C2896" w:rsidP="00346009">
            <w:pPr>
              <w:jc w:val="center"/>
            </w:pPr>
          </w:p>
        </w:tc>
      </w:tr>
    </w:tbl>
    <w:p w14:paraId="331C5F13" w14:textId="77777777" w:rsidR="003C2896" w:rsidRPr="009661B9" w:rsidRDefault="003C2896" w:rsidP="003C2896">
      <w:pPr>
        <w:spacing w:before="120"/>
      </w:pPr>
      <w:r w:rsidRPr="009661B9">
        <w:rPr>
          <w:noProof/>
        </w:rPr>
        <mc:AlternateContent>
          <mc:Choice Requires="wps">
            <w:drawing>
              <wp:anchor distT="45720" distB="45720" distL="114300" distR="114300" simplePos="0" relativeHeight="251676672" behindDoc="0" locked="0" layoutInCell="1" allowOverlap="1" wp14:anchorId="7E362626" wp14:editId="7E627E35">
                <wp:simplePos x="0" y="0"/>
                <wp:positionH relativeFrom="margin">
                  <wp:align>left</wp:align>
                </wp:positionH>
                <wp:positionV relativeFrom="paragraph">
                  <wp:posOffset>426085</wp:posOffset>
                </wp:positionV>
                <wp:extent cx="5384165" cy="2021840"/>
                <wp:effectExtent l="0" t="0" r="26035" b="16510"/>
                <wp:wrapSquare wrapText="bothSides"/>
                <wp:docPr id="18" name="Szövegdoboz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4165" cy="2021840"/>
                        </a:xfrm>
                        <a:prstGeom prst="rect">
                          <a:avLst/>
                        </a:prstGeom>
                        <a:solidFill>
                          <a:srgbClr val="FFFFFF"/>
                        </a:solidFill>
                        <a:ln w="9525">
                          <a:solidFill>
                            <a:srgbClr val="000000"/>
                          </a:solidFill>
                          <a:miter lim="800000"/>
                          <a:headEnd/>
                          <a:tailEnd/>
                        </a:ln>
                      </wps:spPr>
                      <wps:txbx>
                        <w:txbxContent>
                          <w:p w14:paraId="1A906E52" w14:textId="77777777" w:rsidR="00346009" w:rsidRPr="00277820" w:rsidRDefault="00346009" w:rsidP="003C2896">
                            <w:pPr>
                              <w:rPr>
                                <w:rFonts w:ascii="Cascadia Code ExtraLight" w:hAnsi="Cascadia Code ExtraLight"/>
                              </w:rPr>
                            </w:pPr>
                            <w:r w:rsidRPr="00277820">
                              <w:rPr>
                                <w:rFonts w:ascii="Cascadia Code ExtraLight" w:hAnsi="Cascadia Code ExtraLight"/>
                              </w:rPr>
                              <w:t xml:space="preserve">CREATE TABLE IF NOT EXISTS </w:t>
                            </w:r>
                            <w:proofErr w:type="spellStart"/>
                            <w:proofErr w:type="gramStart"/>
                            <w:r w:rsidRPr="00277820">
                              <w:rPr>
                                <w:rFonts w:ascii="Cascadia Code ExtraLight" w:hAnsi="Cascadia Code ExtraLight"/>
                              </w:rPr>
                              <w:t>tokens</w:t>
                            </w:r>
                            <w:proofErr w:type="spellEnd"/>
                            <w:r w:rsidRPr="00277820">
                              <w:rPr>
                                <w:rFonts w:ascii="Cascadia Code ExtraLight" w:hAnsi="Cascadia Code ExtraLight"/>
                              </w:rPr>
                              <w:t>(</w:t>
                            </w:r>
                            <w:proofErr w:type="gramEnd"/>
                          </w:p>
                          <w:p w14:paraId="31E4F4EA" w14:textId="77777777" w:rsidR="00346009" w:rsidRPr="00277820" w:rsidRDefault="00346009" w:rsidP="003C2896">
                            <w:pPr>
                              <w:rPr>
                                <w:rFonts w:ascii="Cascadia Code ExtraLight" w:hAnsi="Cascadia Code ExtraLight"/>
                              </w:rPr>
                            </w:pPr>
                            <w:r w:rsidRPr="00277820">
                              <w:rPr>
                                <w:rFonts w:ascii="Cascadia Code ExtraLight" w:hAnsi="Cascadia Code ExtraLight"/>
                              </w:rPr>
                              <w:t xml:space="preserve">    </w:t>
                            </w:r>
                            <w:proofErr w:type="spellStart"/>
                            <w:r w:rsidRPr="00277820">
                              <w:rPr>
                                <w:rFonts w:ascii="Cascadia Code ExtraLight" w:hAnsi="Cascadia Code ExtraLight"/>
                              </w:rPr>
                              <w:t>token</w:t>
                            </w:r>
                            <w:proofErr w:type="spellEnd"/>
                            <w:r w:rsidRPr="00277820">
                              <w:rPr>
                                <w:rFonts w:ascii="Cascadia Code ExtraLight" w:hAnsi="Cascadia Code ExtraLight"/>
                              </w:rPr>
                              <w:t xml:space="preserve"> </w:t>
                            </w:r>
                            <w:proofErr w:type="gramStart"/>
                            <w:r w:rsidRPr="00277820">
                              <w:rPr>
                                <w:rFonts w:ascii="Cascadia Code ExtraLight" w:hAnsi="Cascadia Code ExtraLight"/>
                              </w:rPr>
                              <w:t>VARCHAR(</w:t>
                            </w:r>
                            <w:proofErr w:type="gramEnd"/>
                            <w:r w:rsidRPr="00277820">
                              <w:rPr>
                                <w:rFonts w:ascii="Cascadia Code ExtraLight" w:hAnsi="Cascadia Code ExtraLight"/>
                              </w:rPr>
                              <w:t>11) PRIMARY KEY,</w:t>
                            </w:r>
                          </w:p>
                          <w:p w14:paraId="37948688" w14:textId="77777777" w:rsidR="00346009" w:rsidRPr="00277820" w:rsidRDefault="00346009" w:rsidP="003C2896">
                            <w:pPr>
                              <w:rPr>
                                <w:rFonts w:ascii="Cascadia Code ExtraLight" w:hAnsi="Cascadia Code ExtraLight"/>
                              </w:rPr>
                            </w:pPr>
                            <w:r w:rsidRPr="00277820">
                              <w:rPr>
                                <w:rFonts w:ascii="Cascadia Code ExtraLight" w:hAnsi="Cascadia Code ExtraLight"/>
                              </w:rPr>
                              <w:t xml:space="preserve">    </w:t>
                            </w:r>
                            <w:proofErr w:type="spellStart"/>
                            <w:r w:rsidRPr="00277820">
                              <w:rPr>
                                <w:rFonts w:ascii="Cascadia Code ExtraLight" w:hAnsi="Cascadia Code ExtraLight"/>
                              </w:rPr>
                              <w:t>user_id</w:t>
                            </w:r>
                            <w:proofErr w:type="spellEnd"/>
                            <w:r w:rsidRPr="00277820">
                              <w:rPr>
                                <w:rFonts w:ascii="Cascadia Code ExtraLight" w:hAnsi="Cascadia Code ExtraLight"/>
                              </w:rPr>
                              <w:t xml:space="preserve"> INT NOT NULL,</w:t>
                            </w:r>
                          </w:p>
                          <w:p w14:paraId="57F9DADC" w14:textId="77777777" w:rsidR="00346009" w:rsidRPr="00277820" w:rsidRDefault="00346009" w:rsidP="003C2896">
                            <w:pPr>
                              <w:rPr>
                                <w:rFonts w:ascii="Cascadia Code ExtraLight" w:hAnsi="Cascadia Code ExtraLight"/>
                              </w:rPr>
                            </w:pPr>
                            <w:r w:rsidRPr="00277820">
                              <w:rPr>
                                <w:rFonts w:ascii="Cascadia Code ExtraLight" w:hAnsi="Cascadia Code ExtraLight"/>
                              </w:rPr>
                              <w:t xml:space="preserve">    </w:t>
                            </w:r>
                            <w:proofErr w:type="spellStart"/>
                            <w:r w:rsidRPr="00277820">
                              <w:rPr>
                                <w:rFonts w:ascii="Cascadia Code ExtraLight" w:hAnsi="Cascadia Code ExtraLight"/>
                              </w:rPr>
                              <w:t>expiry_date</w:t>
                            </w:r>
                            <w:proofErr w:type="spellEnd"/>
                            <w:r w:rsidRPr="00277820">
                              <w:rPr>
                                <w:rFonts w:ascii="Cascadia Code ExtraLight" w:hAnsi="Cascadia Code ExtraLight"/>
                              </w:rPr>
                              <w:t xml:space="preserve"> DATETIME,</w:t>
                            </w:r>
                          </w:p>
                          <w:p w14:paraId="274E0064" w14:textId="77777777" w:rsidR="00346009" w:rsidRPr="00277820" w:rsidRDefault="00346009" w:rsidP="003C2896">
                            <w:pPr>
                              <w:rPr>
                                <w:rFonts w:ascii="Cascadia Code ExtraLight" w:hAnsi="Cascadia Code ExtraLight"/>
                              </w:rPr>
                            </w:pPr>
                            <w:r w:rsidRPr="00277820">
                              <w:rPr>
                                <w:rFonts w:ascii="Cascadia Code ExtraLight" w:hAnsi="Cascadia Code ExtraLight"/>
                              </w:rPr>
                              <w:t xml:space="preserve">    </w:t>
                            </w:r>
                            <w:proofErr w:type="spellStart"/>
                            <w:r w:rsidRPr="00277820">
                              <w:rPr>
                                <w:rFonts w:ascii="Cascadia Code ExtraLight" w:hAnsi="Cascadia Code ExtraLight"/>
                              </w:rPr>
                              <w:t>type</w:t>
                            </w:r>
                            <w:proofErr w:type="spellEnd"/>
                            <w:r w:rsidRPr="00277820">
                              <w:rPr>
                                <w:rFonts w:ascii="Cascadia Code ExtraLight" w:hAnsi="Cascadia Code ExtraLight"/>
                              </w:rPr>
                              <w:t xml:space="preserve"> </w:t>
                            </w:r>
                            <w:proofErr w:type="gramStart"/>
                            <w:r w:rsidRPr="00277820">
                              <w:rPr>
                                <w:rFonts w:ascii="Cascadia Code ExtraLight" w:hAnsi="Cascadia Code ExtraLight"/>
                              </w:rPr>
                              <w:t>VARCHAR(</w:t>
                            </w:r>
                            <w:proofErr w:type="gramEnd"/>
                            <w:r w:rsidRPr="00277820">
                              <w:rPr>
                                <w:rFonts w:ascii="Cascadia Code ExtraLight" w:hAnsi="Cascadia Code ExtraLight"/>
                              </w:rPr>
                              <w:t>255),</w:t>
                            </w:r>
                          </w:p>
                          <w:p w14:paraId="7671C754" w14:textId="77777777" w:rsidR="00346009" w:rsidRPr="00277820" w:rsidRDefault="00346009" w:rsidP="003C2896">
                            <w:pPr>
                              <w:rPr>
                                <w:rFonts w:ascii="Cascadia Code ExtraLight" w:hAnsi="Cascadia Code ExtraLight"/>
                              </w:rPr>
                            </w:pPr>
                            <w:r w:rsidRPr="00277820">
                              <w:rPr>
                                <w:rFonts w:ascii="Cascadia Code ExtraLight" w:hAnsi="Cascadia Code ExtraLight"/>
                              </w:rPr>
                              <w:t xml:space="preserve">    FOREIGN </w:t>
                            </w:r>
                            <w:proofErr w:type="gramStart"/>
                            <w:r w:rsidRPr="00277820">
                              <w:rPr>
                                <w:rFonts w:ascii="Cascadia Code ExtraLight" w:hAnsi="Cascadia Code ExtraLight"/>
                              </w:rPr>
                              <w:t>KEY(</w:t>
                            </w:r>
                            <w:proofErr w:type="spellStart"/>
                            <w:proofErr w:type="gramEnd"/>
                            <w:r w:rsidRPr="00277820">
                              <w:rPr>
                                <w:rFonts w:ascii="Cascadia Code ExtraLight" w:hAnsi="Cascadia Code ExtraLight"/>
                              </w:rPr>
                              <w:t>user_id</w:t>
                            </w:r>
                            <w:proofErr w:type="spellEnd"/>
                            <w:r w:rsidRPr="00277820">
                              <w:rPr>
                                <w:rFonts w:ascii="Cascadia Code ExtraLight" w:hAnsi="Cascadia Code ExtraLight"/>
                              </w:rPr>
                              <w:t xml:space="preserve">) REFERENCES </w:t>
                            </w:r>
                            <w:proofErr w:type="spellStart"/>
                            <w:r w:rsidRPr="00277820">
                              <w:rPr>
                                <w:rFonts w:ascii="Cascadia Code ExtraLight" w:hAnsi="Cascadia Code ExtraLight"/>
                              </w:rPr>
                              <w:t>users</w:t>
                            </w:r>
                            <w:proofErr w:type="spellEnd"/>
                            <w:r w:rsidRPr="00277820">
                              <w:rPr>
                                <w:rFonts w:ascii="Cascadia Code ExtraLight" w:hAnsi="Cascadia Code ExtraLight"/>
                              </w:rPr>
                              <w:t>(</w:t>
                            </w:r>
                            <w:proofErr w:type="spellStart"/>
                            <w:r w:rsidRPr="00277820">
                              <w:rPr>
                                <w:rFonts w:ascii="Cascadia Code ExtraLight" w:hAnsi="Cascadia Code ExtraLight"/>
                              </w:rPr>
                              <w:t>user_id</w:t>
                            </w:r>
                            <w:proofErr w:type="spellEnd"/>
                            <w:r w:rsidRPr="00277820">
                              <w:rPr>
                                <w:rFonts w:ascii="Cascadia Code ExtraLight" w:hAnsi="Cascadia Code ExtraLight"/>
                              </w:rPr>
                              <w:t>)</w:t>
                            </w:r>
                          </w:p>
                          <w:p w14:paraId="05F8DAE7" w14:textId="77777777" w:rsidR="00346009" w:rsidRPr="00F2755B" w:rsidRDefault="00346009" w:rsidP="003C2896">
                            <w:pPr>
                              <w:rPr>
                                <w:rFonts w:ascii="Cascadia Code ExtraLight" w:hAnsi="Cascadia Code ExtraLight"/>
                              </w:rPr>
                            </w:pPr>
                            <w:r w:rsidRPr="00277820">
                              <w:rPr>
                                <w:rFonts w:ascii="Cascadia Code ExtraLight" w:hAnsi="Cascadia Code ExtraLight"/>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362626" id="Szövegdoboz 18" o:spid="_x0000_s1047" type="#_x0000_t202" style="position:absolute;margin-left:0;margin-top:33.55pt;width:423.95pt;height:159.2pt;z-index:25167667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">
                <v:textbox>
                  <w:txbxContent>
                    <w:p w14:paraId="1A906E52" w14:textId="77777777" w:rsidR="00346009" w:rsidRPr="00277820" w:rsidRDefault="00346009" w:rsidP="003C2896">
                      <w:pPr>
                        <w:rPr>
                          <w:rFonts w:ascii="Cascadia Code ExtraLight" w:hAnsi="Cascadia Code ExtraLight"/>
                        </w:rPr>
                      </w:pPr>
                      <w:r w:rsidRPr="00277820">
                        <w:rPr>
                          <w:rFonts w:ascii="Cascadia Code ExtraLight" w:hAnsi="Cascadia Code ExtraLight"/>
                        </w:rPr>
                        <w:t xml:space="preserve">CREATE TABLE IF NOT EXISTS </w:t>
                      </w:r>
                      <w:proofErr w:type="spellStart"/>
                      <w:proofErr w:type="gramStart"/>
                      <w:r w:rsidRPr="00277820">
                        <w:rPr>
                          <w:rFonts w:ascii="Cascadia Code ExtraLight" w:hAnsi="Cascadia Code ExtraLight"/>
                        </w:rPr>
                        <w:t>tokens</w:t>
                      </w:r>
                      <w:proofErr w:type="spellEnd"/>
                      <w:r w:rsidRPr="00277820">
                        <w:rPr>
                          <w:rFonts w:ascii="Cascadia Code ExtraLight" w:hAnsi="Cascadia Code ExtraLight"/>
                        </w:rPr>
                        <w:t>(</w:t>
                      </w:r>
                      <w:proofErr w:type="gramEnd"/>
                    </w:p>
                    <w:p w14:paraId="31E4F4EA" w14:textId="77777777" w:rsidR="00346009" w:rsidRPr="00277820" w:rsidRDefault="00346009" w:rsidP="003C2896">
                      <w:pPr>
                        <w:rPr>
                          <w:rFonts w:ascii="Cascadia Code ExtraLight" w:hAnsi="Cascadia Code ExtraLight"/>
                        </w:rPr>
                      </w:pPr>
                      <w:r w:rsidRPr="00277820">
                        <w:rPr>
                          <w:rFonts w:ascii="Cascadia Code ExtraLight" w:hAnsi="Cascadia Code ExtraLight"/>
                        </w:rPr>
                        <w:t xml:space="preserve">    </w:t>
                      </w:r>
                      <w:proofErr w:type="spellStart"/>
                      <w:r w:rsidRPr="00277820">
                        <w:rPr>
                          <w:rFonts w:ascii="Cascadia Code ExtraLight" w:hAnsi="Cascadia Code ExtraLight"/>
                        </w:rPr>
                        <w:t>token</w:t>
                      </w:r>
                      <w:proofErr w:type="spellEnd"/>
                      <w:r w:rsidRPr="00277820">
                        <w:rPr>
                          <w:rFonts w:ascii="Cascadia Code ExtraLight" w:hAnsi="Cascadia Code ExtraLight"/>
                        </w:rPr>
                        <w:t xml:space="preserve"> </w:t>
                      </w:r>
                      <w:proofErr w:type="gramStart"/>
                      <w:r w:rsidRPr="00277820">
                        <w:rPr>
                          <w:rFonts w:ascii="Cascadia Code ExtraLight" w:hAnsi="Cascadia Code ExtraLight"/>
                        </w:rPr>
                        <w:t>VARCHAR(</w:t>
                      </w:r>
                      <w:proofErr w:type="gramEnd"/>
                      <w:r w:rsidRPr="00277820">
                        <w:rPr>
                          <w:rFonts w:ascii="Cascadia Code ExtraLight" w:hAnsi="Cascadia Code ExtraLight"/>
                        </w:rPr>
                        <w:t>11) PRIMARY KEY,</w:t>
                      </w:r>
                    </w:p>
                    <w:p w14:paraId="37948688" w14:textId="77777777" w:rsidR="00346009" w:rsidRPr="00277820" w:rsidRDefault="00346009" w:rsidP="003C2896">
                      <w:pPr>
                        <w:rPr>
                          <w:rFonts w:ascii="Cascadia Code ExtraLight" w:hAnsi="Cascadia Code ExtraLight"/>
                        </w:rPr>
                      </w:pPr>
                      <w:r w:rsidRPr="00277820">
                        <w:rPr>
                          <w:rFonts w:ascii="Cascadia Code ExtraLight" w:hAnsi="Cascadia Code ExtraLight"/>
                        </w:rPr>
                        <w:t xml:space="preserve">    </w:t>
                      </w:r>
                      <w:proofErr w:type="spellStart"/>
                      <w:r w:rsidRPr="00277820">
                        <w:rPr>
                          <w:rFonts w:ascii="Cascadia Code ExtraLight" w:hAnsi="Cascadia Code ExtraLight"/>
                        </w:rPr>
                        <w:t>user_id</w:t>
                      </w:r>
                      <w:proofErr w:type="spellEnd"/>
                      <w:r w:rsidRPr="00277820">
                        <w:rPr>
                          <w:rFonts w:ascii="Cascadia Code ExtraLight" w:hAnsi="Cascadia Code ExtraLight"/>
                        </w:rPr>
                        <w:t xml:space="preserve"> INT NOT NULL,</w:t>
                      </w:r>
                    </w:p>
                    <w:p w14:paraId="57F9DADC" w14:textId="77777777" w:rsidR="00346009" w:rsidRPr="00277820" w:rsidRDefault="00346009" w:rsidP="003C2896">
                      <w:pPr>
                        <w:rPr>
                          <w:rFonts w:ascii="Cascadia Code ExtraLight" w:hAnsi="Cascadia Code ExtraLight"/>
                        </w:rPr>
                      </w:pPr>
                      <w:r w:rsidRPr="00277820">
                        <w:rPr>
                          <w:rFonts w:ascii="Cascadia Code ExtraLight" w:hAnsi="Cascadia Code ExtraLight"/>
                        </w:rPr>
                        <w:t xml:space="preserve">    </w:t>
                      </w:r>
                      <w:proofErr w:type="spellStart"/>
                      <w:r w:rsidRPr="00277820">
                        <w:rPr>
                          <w:rFonts w:ascii="Cascadia Code ExtraLight" w:hAnsi="Cascadia Code ExtraLight"/>
                        </w:rPr>
                        <w:t>expiry_date</w:t>
                      </w:r>
                      <w:proofErr w:type="spellEnd"/>
                      <w:r w:rsidRPr="00277820">
                        <w:rPr>
                          <w:rFonts w:ascii="Cascadia Code ExtraLight" w:hAnsi="Cascadia Code ExtraLight"/>
                        </w:rPr>
                        <w:t xml:space="preserve"> DATETIME,</w:t>
                      </w:r>
                    </w:p>
                    <w:p w14:paraId="274E0064" w14:textId="77777777" w:rsidR="00346009" w:rsidRPr="00277820" w:rsidRDefault="00346009" w:rsidP="003C2896">
                      <w:pPr>
                        <w:rPr>
                          <w:rFonts w:ascii="Cascadia Code ExtraLight" w:hAnsi="Cascadia Code ExtraLight"/>
                        </w:rPr>
                      </w:pPr>
                      <w:r w:rsidRPr="00277820">
                        <w:rPr>
                          <w:rFonts w:ascii="Cascadia Code ExtraLight" w:hAnsi="Cascadia Code ExtraLight"/>
                        </w:rPr>
                        <w:t xml:space="preserve">    </w:t>
                      </w:r>
                      <w:proofErr w:type="spellStart"/>
                      <w:r w:rsidRPr="00277820">
                        <w:rPr>
                          <w:rFonts w:ascii="Cascadia Code ExtraLight" w:hAnsi="Cascadia Code ExtraLight"/>
                        </w:rPr>
                        <w:t>type</w:t>
                      </w:r>
                      <w:proofErr w:type="spellEnd"/>
                      <w:r w:rsidRPr="00277820">
                        <w:rPr>
                          <w:rFonts w:ascii="Cascadia Code ExtraLight" w:hAnsi="Cascadia Code ExtraLight"/>
                        </w:rPr>
                        <w:t xml:space="preserve"> </w:t>
                      </w:r>
                      <w:proofErr w:type="gramStart"/>
                      <w:r w:rsidRPr="00277820">
                        <w:rPr>
                          <w:rFonts w:ascii="Cascadia Code ExtraLight" w:hAnsi="Cascadia Code ExtraLight"/>
                        </w:rPr>
                        <w:t>VARCHAR(</w:t>
                      </w:r>
                      <w:proofErr w:type="gramEnd"/>
                      <w:r w:rsidRPr="00277820">
                        <w:rPr>
                          <w:rFonts w:ascii="Cascadia Code ExtraLight" w:hAnsi="Cascadia Code ExtraLight"/>
                        </w:rPr>
                        <w:t>255),</w:t>
                      </w:r>
                    </w:p>
                    <w:p w14:paraId="7671C754" w14:textId="77777777" w:rsidR="00346009" w:rsidRPr="00277820" w:rsidRDefault="00346009" w:rsidP="003C2896">
                      <w:pPr>
                        <w:rPr>
                          <w:rFonts w:ascii="Cascadia Code ExtraLight" w:hAnsi="Cascadia Code ExtraLight"/>
                        </w:rPr>
                      </w:pPr>
                      <w:r w:rsidRPr="00277820">
                        <w:rPr>
                          <w:rFonts w:ascii="Cascadia Code ExtraLight" w:hAnsi="Cascadia Code ExtraLight"/>
                        </w:rPr>
                        <w:t xml:space="preserve">    FOREIGN </w:t>
                      </w:r>
                      <w:proofErr w:type="gramStart"/>
                      <w:r w:rsidRPr="00277820">
                        <w:rPr>
                          <w:rFonts w:ascii="Cascadia Code ExtraLight" w:hAnsi="Cascadia Code ExtraLight"/>
                        </w:rPr>
                        <w:t>KEY(</w:t>
                      </w:r>
                      <w:proofErr w:type="spellStart"/>
                      <w:proofErr w:type="gramEnd"/>
                      <w:r w:rsidRPr="00277820">
                        <w:rPr>
                          <w:rFonts w:ascii="Cascadia Code ExtraLight" w:hAnsi="Cascadia Code ExtraLight"/>
                        </w:rPr>
                        <w:t>user_id</w:t>
                      </w:r>
                      <w:proofErr w:type="spellEnd"/>
                      <w:r w:rsidRPr="00277820">
                        <w:rPr>
                          <w:rFonts w:ascii="Cascadia Code ExtraLight" w:hAnsi="Cascadia Code ExtraLight"/>
                        </w:rPr>
                        <w:t xml:space="preserve">) REFERENCES </w:t>
                      </w:r>
                      <w:proofErr w:type="spellStart"/>
                      <w:r w:rsidRPr="00277820">
                        <w:rPr>
                          <w:rFonts w:ascii="Cascadia Code ExtraLight" w:hAnsi="Cascadia Code ExtraLight"/>
                        </w:rPr>
                        <w:t>users</w:t>
                      </w:r>
                      <w:proofErr w:type="spellEnd"/>
                      <w:r w:rsidRPr="00277820">
                        <w:rPr>
                          <w:rFonts w:ascii="Cascadia Code ExtraLight" w:hAnsi="Cascadia Code ExtraLight"/>
                        </w:rPr>
                        <w:t>(</w:t>
                      </w:r>
                      <w:proofErr w:type="spellStart"/>
                      <w:r w:rsidRPr="00277820">
                        <w:rPr>
                          <w:rFonts w:ascii="Cascadia Code ExtraLight" w:hAnsi="Cascadia Code ExtraLight"/>
                        </w:rPr>
                        <w:t>user_id</w:t>
                      </w:r>
                      <w:proofErr w:type="spellEnd"/>
                      <w:r w:rsidRPr="00277820">
                        <w:rPr>
                          <w:rFonts w:ascii="Cascadia Code ExtraLight" w:hAnsi="Cascadia Code ExtraLight"/>
                        </w:rPr>
                        <w:t>)</w:t>
                      </w:r>
                    </w:p>
                    <w:p w14:paraId="05F8DAE7" w14:textId="77777777" w:rsidR="00346009" w:rsidRPr="00F2755B" w:rsidRDefault="00346009" w:rsidP="003C2896">
                      <w:pPr>
                        <w:rPr>
                          <w:rFonts w:ascii="Cascadia Code ExtraLight" w:hAnsi="Cascadia Code ExtraLight"/>
                        </w:rPr>
                      </w:pPr>
                      <w:r w:rsidRPr="00277820">
                        <w:rPr>
                          <w:rFonts w:ascii="Cascadia Code ExtraLight" w:hAnsi="Cascadia Code ExtraLight"/>
                        </w:rPr>
                        <w:t>);</w:t>
                      </w:r>
                    </w:p>
                  </w:txbxContent>
                </v:textbox>
                <w10:wrap type="square" anchorx="margin"/>
              </v:shape>
            </w:pict>
          </mc:Fallback>
        </mc:AlternateContent>
      </w:r>
      <w:r w:rsidRPr="009661B9">
        <w:t>SQL parancs</w:t>
      </w:r>
    </w:p>
    <w:p w14:paraId="627828A1" w14:textId="77777777" w:rsidR="003C2896" w:rsidRPr="009661B9" w:rsidRDefault="003C2896" w:rsidP="00633467">
      <w:pPr>
        <w:pStyle w:val="Cmsor3"/>
      </w:pPr>
      <w:r w:rsidRPr="009661B9">
        <w:br w:type="page"/>
      </w:r>
      <w:bookmarkStart w:id="70" w:name="_Toc194844963"/>
      <w:r w:rsidRPr="009661B9">
        <w:lastRenderedPageBreak/>
        <w:t>Eljárások</w:t>
      </w:r>
      <w:bookmarkEnd w:id="70"/>
    </w:p>
    <w:p w14:paraId="36BB8254" w14:textId="77777777" w:rsidR="003C2896" w:rsidRPr="009661B9" w:rsidRDefault="003C2896" w:rsidP="003C2896">
      <w:pPr>
        <w:jc w:val="both"/>
      </w:pPr>
      <w:r w:rsidRPr="009661B9">
        <w:t>A projekt összes adatbázissal kapcsolatos lekérdezése és parancsa eljárásokkal (</w:t>
      </w:r>
      <w:proofErr w:type="spellStart"/>
      <w:r w:rsidRPr="009661B9">
        <w:t>stored</w:t>
      </w:r>
      <w:proofErr w:type="spellEnd"/>
      <w:r w:rsidRPr="009661B9">
        <w:t xml:space="preserve"> </w:t>
      </w:r>
      <w:proofErr w:type="spellStart"/>
      <w:r w:rsidRPr="009661B9">
        <w:t>procedure</w:t>
      </w:r>
      <w:proofErr w:type="spellEnd"/>
      <w:r w:rsidRPr="009661B9">
        <w:t xml:space="preserve">) van megvalósítva. Mivel minden lekérdezés, hozzáadás, törlés és módosítás </w:t>
      </w:r>
      <w:proofErr w:type="spellStart"/>
      <w:r w:rsidRPr="009661B9">
        <w:t>procedure</w:t>
      </w:r>
      <w:proofErr w:type="spellEnd"/>
      <w:r w:rsidRPr="009661B9">
        <w:t xml:space="preserve">-ként van tárolva így, minden átlátható, könnyen módosítható és tesztelhető, illetve újra használható akár egy másik eljáráson belül. </w:t>
      </w:r>
    </w:p>
    <w:p w14:paraId="5283A230" w14:textId="77777777" w:rsidR="003C2896" w:rsidRPr="009661B9" w:rsidRDefault="003C2896" w:rsidP="003C2896">
      <w:pPr>
        <w:jc w:val="both"/>
      </w:pPr>
      <w:r w:rsidRPr="009661B9">
        <w:t xml:space="preserve">Egy másik előnye az eljárásoknak, hogy egy php file segítségével egy </w:t>
      </w:r>
      <w:proofErr w:type="spellStart"/>
      <w:r w:rsidRPr="009661B9">
        <w:t>Sql</w:t>
      </w:r>
      <w:proofErr w:type="spellEnd"/>
      <w:r w:rsidRPr="009661B9">
        <w:t xml:space="preserve"> </w:t>
      </w:r>
      <w:proofErr w:type="spellStart"/>
      <w:r w:rsidRPr="009661B9">
        <w:t>injection</w:t>
      </w:r>
      <w:proofErr w:type="spellEnd"/>
      <w:r w:rsidRPr="009661B9">
        <w:t xml:space="preserve"> biztos php metódust lehet belőle csinálni. Az adatbázissal való kommunikációt kizárólag ilyen metódusokkal valósítottuk meg. Az alábbi kódrészlet a projektben megvalósított metódusokra példa </w:t>
      </w:r>
    </w:p>
    <w:p w14:paraId="1EF1E4D4" w14:textId="77777777" w:rsidR="003C2896" w:rsidRPr="009661B9" w:rsidRDefault="003C2896" w:rsidP="003C2896">
      <w:pPr>
        <w:jc w:val="both"/>
      </w:pPr>
      <w:r w:rsidRPr="009661B9">
        <w:rPr>
          <w:noProof/>
        </w:rPr>
        <mc:AlternateContent>
          <mc:Choice Requires="wps">
            <w:drawing>
              <wp:inline distT="0" distB="0" distL="0" distR="0" wp14:anchorId="2390A194" wp14:editId="7E937B03">
                <wp:extent cx="5384165" cy="2340000"/>
                <wp:effectExtent l="0" t="0" r="26035" b="22225"/>
                <wp:docPr id="16" name="Szövegdoboz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4165" cy="2340000"/>
                        </a:xfrm>
                        <a:prstGeom prst="rect">
                          <a:avLst/>
                        </a:prstGeom>
                        <a:solidFill>
                          <a:srgbClr val="FFFFFF"/>
                        </a:solidFill>
                        <a:ln w="9525">
                          <a:solidFill>
                            <a:schemeClr val="tx1"/>
                          </a:solidFill>
                          <a:miter lim="800000"/>
                          <a:headEnd/>
                          <a:tailEnd/>
                        </a:ln>
                      </wps:spPr>
                      <wps:txbx>
                        <w:txbxContent>
                          <w:p w14:paraId="1222FA4C" w14:textId="77777777" w:rsidR="00346009" w:rsidRPr="00F33CC8" w:rsidRDefault="00346009" w:rsidP="003C2896">
                            <w:pPr>
                              <w:shd w:val="clear" w:color="auto" w:fill="FFFFFF"/>
                              <w:spacing w:line="285" w:lineRule="atLeast"/>
                              <w:rPr>
                                <w:rFonts w:ascii="Consolas" w:hAnsi="Consolas"/>
                                <w:color w:val="000000"/>
                                <w:sz w:val="21"/>
                                <w:szCs w:val="21"/>
                              </w:rPr>
                            </w:pPr>
                            <w:proofErr w:type="spellStart"/>
                            <w:r w:rsidRPr="00F33CC8">
                              <w:rPr>
                                <w:rFonts w:ascii="Consolas" w:hAnsi="Consolas"/>
                                <w:color w:val="0000FF"/>
                                <w:sz w:val="21"/>
                                <w:szCs w:val="21"/>
                              </w:rPr>
                              <w:t>function</w:t>
                            </w:r>
                            <w:proofErr w:type="spellEnd"/>
                            <w:r w:rsidRPr="00F33CC8">
                              <w:rPr>
                                <w:rFonts w:ascii="Consolas" w:hAnsi="Consolas"/>
                                <w:color w:val="000000"/>
                                <w:sz w:val="21"/>
                                <w:szCs w:val="21"/>
                              </w:rPr>
                              <w:t xml:space="preserve"> </w:t>
                            </w:r>
                            <w:proofErr w:type="spellStart"/>
                            <w:r w:rsidRPr="00F33CC8">
                              <w:rPr>
                                <w:rFonts w:ascii="Consolas" w:hAnsi="Consolas"/>
                                <w:color w:val="000000"/>
                                <w:sz w:val="21"/>
                                <w:szCs w:val="21"/>
                              </w:rPr>
                              <w:t>GetBorrowedBooks</w:t>
                            </w:r>
                            <w:proofErr w:type="spellEnd"/>
                            <w:r w:rsidRPr="00F33CC8">
                              <w:rPr>
                                <w:rFonts w:ascii="Consolas" w:hAnsi="Consolas"/>
                                <w:color w:val="000000"/>
                                <w:sz w:val="21"/>
                                <w:szCs w:val="21"/>
                              </w:rPr>
                              <w:t>($</w:t>
                            </w:r>
                            <w:proofErr w:type="spellStart"/>
                            <w:r w:rsidRPr="00F33CC8">
                              <w:rPr>
                                <w:rFonts w:ascii="Consolas" w:hAnsi="Consolas"/>
                                <w:color w:val="000000"/>
                                <w:sz w:val="21"/>
                                <w:szCs w:val="21"/>
                              </w:rPr>
                              <w:t>user_</w:t>
                            </w:r>
                            <w:proofErr w:type="gramStart"/>
                            <w:r w:rsidRPr="00F33CC8">
                              <w:rPr>
                                <w:rFonts w:ascii="Consolas" w:hAnsi="Consolas"/>
                                <w:color w:val="000000"/>
                                <w:sz w:val="21"/>
                                <w:szCs w:val="21"/>
                              </w:rPr>
                              <w:t>id</w:t>
                            </w:r>
                            <w:proofErr w:type="spellEnd"/>
                            <w:r w:rsidRPr="00F33CC8">
                              <w:rPr>
                                <w:rFonts w:ascii="Consolas" w:hAnsi="Consolas"/>
                                <w:color w:val="000000"/>
                                <w:sz w:val="21"/>
                                <w:szCs w:val="21"/>
                              </w:rPr>
                              <w:t>){</w:t>
                            </w:r>
                            <w:proofErr w:type="gramEnd"/>
                          </w:p>
                          <w:p w14:paraId="62E8E1BE" w14:textId="77777777" w:rsidR="00346009" w:rsidRPr="00F33CC8" w:rsidRDefault="00346009" w:rsidP="003C2896">
                            <w:pPr>
                              <w:shd w:val="clear" w:color="auto" w:fill="FFFFFF"/>
                              <w:spacing w:line="285" w:lineRule="atLeast"/>
                              <w:rPr>
                                <w:rFonts w:ascii="Consolas" w:hAnsi="Consolas"/>
                                <w:color w:val="000000"/>
                                <w:sz w:val="21"/>
                                <w:szCs w:val="21"/>
                              </w:rPr>
                            </w:pPr>
                            <w:r w:rsidRPr="00F33CC8">
                              <w:rPr>
                                <w:rFonts w:ascii="Consolas" w:hAnsi="Consolas"/>
                                <w:color w:val="000000"/>
                                <w:sz w:val="21"/>
                                <w:szCs w:val="21"/>
                              </w:rPr>
                              <w:t xml:space="preserve">        </w:t>
                            </w:r>
                            <w:proofErr w:type="spellStart"/>
                            <w:r w:rsidRPr="00F33CC8">
                              <w:rPr>
                                <w:rFonts w:ascii="Consolas" w:hAnsi="Consolas"/>
                                <w:color w:val="0000FF"/>
                                <w:sz w:val="21"/>
                                <w:szCs w:val="21"/>
                              </w:rPr>
                              <w:t>require</w:t>
                            </w:r>
                            <w:proofErr w:type="spellEnd"/>
                            <w:r w:rsidRPr="00F33CC8">
                              <w:rPr>
                                <w:rFonts w:ascii="Consolas" w:hAnsi="Consolas"/>
                                <w:color w:val="000000"/>
                                <w:sz w:val="21"/>
                                <w:szCs w:val="21"/>
                              </w:rPr>
                              <w:t xml:space="preserve"> </w:t>
                            </w:r>
                            <w:r w:rsidRPr="00F33CC8">
                              <w:rPr>
                                <w:rFonts w:ascii="Consolas" w:hAnsi="Consolas"/>
                                <w:color w:val="A31515"/>
                                <w:sz w:val="21"/>
                                <w:szCs w:val="21"/>
                              </w:rPr>
                              <w:t>"</w:t>
                            </w:r>
                            <w:proofErr w:type="spellStart"/>
                            <w:r w:rsidRPr="00F33CC8">
                              <w:rPr>
                                <w:rFonts w:ascii="Consolas" w:hAnsi="Consolas"/>
                                <w:color w:val="A31515"/>
                                <w:sz w:val="21"/>
                                <w:szCs w:val="21"/>
                              </w:rPr>
                              <w:t>databaseConnect.php</w:t>
                            </w:r>
                            <w:proofErr w:type="spellEnd"/>
                            <w:r w:rsidRPr="00F33CC8">
                              <w:rPr>
                                <w:rFonts w:ascii="Consolas" w:hAnsi="Consolas"/>
                                <w:color w:val="A31515"/>
                                <w:sz w:val="21"/>
                                <w:szCs w:val="21"/>
                              </w:rPr>
                              <w:t>"</w:t>
                            </w:r>
                            <w:r w:rsidRPr="00F33CC8">
                              <w:rPr>
                                <w:rFonts w:ascii="Consolas" w:hAnsi="Consolas"/>
                                <w:color w:val="000000"/>
                                <w:sz w:val="21"/>
                                <w:szCs w:val="21"/>
                              </w:rPr>
                              <w:t>;</w:t>
                            </w:r>
                          </w:p>
                          <w:p w14:paraId="1B290F57" w14:textId="77777777" w:rsidR="00346009" w:rsidRPr="00F33CC8" w:rsidRDefault="00346009" w:rsidP="003C2896">
                            <w:pPr>
                              <w:shd w:val="clear" w:color="auto" w:fill="FFFFFF"/>
                              <w:spacing w:line="285" w:lineRule="atLeast"/>
                              <w:rPr>
                                <w:rFonts w:ascii="Consolas" w:hAnsi="Consolas"/>
                                <w:color w:val="000000"/>
                                <w:sz w:val="21"/>
                                <w:szCs w:val="21"/>
                              </w:rPr>
                            </w:pPr>
                          </w:p>
                          <w:p w14:paraId="113E43DE" w14:textId="77777777" w:rsidR="00346009" w:rsidRPr="00F33CC8" w:rsidRDefault="00346009" w:rsidP="003C2896">
                            <w:pPr>
                              <w:shd w:val="clear" w:color="auto" w:fill="FFFFFF"/>
                              <w:spacing w:line="285" w:lineRule="atLeast"/>
                              <w:rPr>
                                <w:rFonts w:ascii="Consolas" w:hAnsi="Consolas"/>
                                <w:color w:val="000000"/>
                                <w:sz w:val="21"/>
                                <w:szCs w:val="21"/>
                              </w:rPr>
                            </w:pPr>
                            <w:r w:rsidRPr="00F33CC8">
                              <w:rPr>
                                <w:rFonts w:ascii="Consolas" w:hAnsi="Consolas"/>
                                <w:color w:val="000000"/>
                                <w:sz w:val="21"/>
                                <w:szCs w:val="21"/>
                              </w:rPr>
                              <w:t>        $</w:t>
                            </w:r>
                            <w:proofErr w:type="spellStart"/>
                            <w:r w:rsidRPr="00F33CC8">
                              <w:rPr>
                                <w:rFonts w:ascii="Consolas" w:hAnsi="Consolas"/>
                                <w:color w:val="000000"/>
                                <w:sz w:val="21"/>
                                <w:szCs w:val="21"/>
                              </w:rPr>
                              <w:t>query</w:t>
                            </w:r>
                            <w:proofErr w:type="spellEnd"/>
                            <w:r w:rsidRPr="00F33CC8">
                              <w:rPr>
                                <w:rFonts w:ascii="Consolas" w:hAnsi="Consolas"/>
                                <w:color w:val="000000"/>
                                <w:sz w:val="21"/>
                                <w:szCs w:val="21"/>
                              </w:rPr>
                              <w:t xml:space="preserve"> = </w:t>
                            </w:r>
                            <w:r w:rsidRPr="00F33CC8">
                              <w:rPr>
                                <w:rFonts w:ascii="Consolas" w:hAnsi="Consolas"/>
                                <w:color w:val="A31515"/>
                                <w:sz w:val="21"/>
                                <w:szCs w:val="21"/>
                              </w:rPr>
                              <w:t xml:space="preserve">"CALL </w:t>
                            </w:r>
                            <w:proofErr w:type="spellStart"/>
                            <w:r w:rsidRPr="00F33CC8">
                              <w:rPr>
                                <w:rFonts w:ascii="Consolas" w:hAnsi="Consolas"/>
                                <w:color w:val="A31515"/>
                                <w:sz w:val="21"/>
                                <w:szCs w:val="21"/>
                              </w:rPr>
                              <w:t>getBorrowedBooks</w:t>
                            </w:r>
                            <w:proofErr w:type="spellEnd"/>
                            <w:r w:rsidRPr="00F33CC8">
                              <w:rPr>
                                <w:rFonts w:ascii="Consolas" w:hAnsi="Consolas"/>
                                <w:color w:val="A31515"/>
                                <w:sz w:val="21"/>
                                <w:szCs w:val="21"/>
                              </w:rPr>
                              <w:t>(?);"</w:t>
                            </w:r>
                            <w:r w:rsidRPr="00F33CC8">
                              <w:rPr>
                                <w:rFonts w:ascii="Consolas" w:hAnsi="Consolas"/>
                                <w:color w:val="000000"/>
                                <w:sz w:val="21"/>
                                <w:szCs w:val="21"/>
                              </w:rPr>
                              <w:t>;</w:t>
                            </w:r>
                          </w:p>
                          <w:p w14:paraId="1CBE4529" w14:textId="77777777" w:rsidR="00346009" w:rsidRPr="00F33CC8" w:rsidRDefault="00346009" w:rsidP="003C2896">
                            <w:pPr>
                              <w:shd w:val="clear" w:color="auto" w:fill="FFFFFF"/>
                              <w:spacing w:line="285" w:lineRule="atLeast"/>
                              <w:rPr>
                                <w:rFonts w:ascii="Consolas" w:hAnsi="Consolas"/>
                                <w:color w:val="000000"/>
                                <w:sz w:val="21"/>
                                <w:szCs w:val="21"/>
                              </w:rPr>
                            </w:pPr>
                          </w:p>
                          <w:p w14:paraId="4A70017F" w14:textId="77777777" w:rsidR="00346009" w:rsidRPr="00F33CC8" w:rsidRDefault="00346009" w:rsidP="003C2896">
                            <w:pPr>
                              <w:shd w:val="clear" w:color="auto" w:fill="FFFFFF"/>
                              <w:spacing w:line="285" w:lineRule="atLeast"/>
                              <w:rPr>
                                <w:rFonts w:ascii="Consolas" w:hAnsi="Consolas"/>
                                <w:color w:val="000000"/>
                                <w:sz w:val="21"/>
                                <w:szCs w:val="21"/>
                              </w:rPr>
                            </w:pPr>
                            <w:r w:rsidRPr="00F33CC8">
                              <w:rPr>
                                <w:rFonts w:ascii="Consolas" w:hAnsi="Consolas"/>
                                <w:color w:val="000000"/>
                                <w:sz w:val="21"/>
                                <w:szCs w:val="21"/>
                              </w:rPr>
                              <w:t>        $</w:t>
                            </w:r>
                            <w:proofErr w:type="spellStart"/>
                            <w:r w:rsidRPr="00F33CC8">
                              <w:rPr>
                                <w:rFonts w:ascii="Consolas" w:hAnsi="Consolas"/>
                                <w:color w:val="000000"/>
                                <w:sz w:val="21"/>
                                <w:szCs w:val="21"/>
                              </w:rPr>
                              <w:t>stmt</w:t>
                            </w:r>
                            <w:proofErr w:type="spellEnd"/>
                            <w:r w:rsidRPr="00F33CC8">
                              <w:rPr>
                                <w:rFonts w:ascii="Consolas" w:hAnsi="Consolas"/>
                                <w:color w:val="000000"/>
                                <w:sz w:val="21"/>
                                <w:szCs w:val="21"/>
                              </w:rPr>
                              <w:t xml:space="preserve"> = $</w:t>
                            </w:r>
                            <w:proofErr w:type="spellStart"/>
                            <w:r w:rsidRPr="00F33CC8">
                              <w:rPr>
                                <w:rFonts w:ascii="Consolas" w:hAnsi="Consolas"/>
                                <w:color w:val="000000"/>
                                <w:sz w:val="21"/>
                                <w:szCs w:val="21"/>
                              </w:rPr>
                              <w:t>conn</w:t>
                            </w:r>
                            <w:proofErr w:type="spellEnd"/>
                            <w:r w:rsidRPr="00F33CC8">
                              <w:rPr>
                                <w:rFonts w:ascii="Consolas" w:hAnsi="Consolas"/>
                                <w:color w:val="000000"/>
                                <w:sz w:val="21"/>
                                <w:szCs w:val="21"/>
                              </w:rPr>
                              <w:t>-&gt;prepare($</w:t>
                            </w:r>
                            <w:proofErr w:type="spellStart"/>
                            <w:r w:rsidRPr="00F33CC8">
                              <w:rPr>
                                <w:rFonts w:ascii="Consolas" w:hAnsi="Consolas"/>
                                <w:color w:val="000000"/>
                                <w:sz w:val="21"/>
                                <w:szCs w:val="21"/>
                              </w:rPr>
                              <w:t>query</w:t>
                            </w:r>
                            <w:proofErr w:type="spellEnd"/>
                            <w:r w:rsidRPr="00F33CC8">
                              <w:rPr>
                                <w:rFonts w:ascii="Consolas" w:hAnsi="Consolas"/>
                                <w:color w:val="000000"/>
                                <w:sz w:val="21"/>
                                <w:szCs w:val="21"/>
                              </w:rPr>
                              <w:t xml:space="preserve">); </w:t>
                            </w:r>
                          </w:p>
                          <w:p w14:paraId="45F6498A" w14:textId="77777777" w:rsidR="00346009" w:rsidRPr="00F33CC8" w:rsidRDefault="00346009" w:rsidP="003C2896">
                            <w:pPr>
                              <w:shd w:val="clear" w:color="auto" w:fill="FFFFFF"/>
                              <w:spacing w:line="285" w:lineRule="atLeast"/>
                              <w:rPr>
                                <w:rFonts w:ascii="Consolas" w:hAnsi="Consolas"/>
                                <w:color w:val="000000"/>
                                <w:sz w:val="21"/>
                                <w:szCs w:val="21"/>
                              </w:rPr>
                            </w:pPr>
                            <w:r w:rsidRPr="00F33CC8">
                              <w:rPr>
                                <w:rFonts w:ascii="Consolas" w:hAnsi="Consolas"/>
                                <w:color w:val="000000"/>
                                <w:sz w:val="21"/>
                                <w:szCs w:val="21"/>
                              </w:rPr>
                              <w:t>        $</w:t>
                            </w:r>
                            <w:proofErr w:type="spellStart"/>
                            <w:r w:rsidRPr="00F33CC8">
                              <w:rPr>
                                <w:rFonts w:ascii="Consolas" w:hAnsi="Consolas"/>
                                <w:color w:val="000000"/>
                                <w:sz w:val="21"/>
                                <w:szCs w:val="21"/>
                              </w:rPr>
                              <w:t>stmt</w:t>
                            </w:r>
                            <w:proofErr w:type="spellEnd"/>
                            <w:r w:rsidRPr="00F33CC8">
                              <w:rPr>
                                <w:rFonts w:ascii="Consolas" w:hAnsi="Consolas"/>
                                <w:color w:val="000000"/>
                                <w:sz w:val="21"/>
                                <w:szCs w:val="21"/>
                              </w:rPr>
                              <w:t>-&gt;</w:t>
                            </w:r>
                            <w:proofErr w:type="spellStart"/>
                            <w:r w:rsidRPr="00F33CC8">
                              <w:rPr>
                                <w:rFonts w:ascii="Consolas" w:hAnsi="Consolas"/>
                                <w:color w:val="000000"/>
                                <w:sz w:val="21"/>
                                <w:szCs w:val="21"/>
                              </w:rPr>
                              <w:t>bind_</w:t>
                            </w:r>
                            <w:proofErr w:type="gramStart"/>
                            <w:r w:rsidRPr="00F33CC8">
                              <w:rPr>
                                <w:rFonts w:ascii="Consolas" w:hAnsi="Consolas"/>
                                <w:color w:val="000000"/>
                                <w:sz w:val="21"/>
                                <w:szCs w:val="21"/>
                              </w:rPr>
                              <w:t>param</w:t>
                            </w:r>
                            <w:proofErr w:type="spellEnd"/>
                            <w:r w:rsidRPr="00F33CC8">
                              <w:rPr>
                                <w:rFonts w:ascii="Consolas" w:hAnsi="Consolas"/>
                                <w:color w:val="000000"/>
                                <w:sz w:val="21"/>
                                <w:szCs w:val="21"/>
                              </w:rPr>
                              <w:t>(</w:t>
                            </w:r>
                            <w:proofErr w:type="gramEnd"/>
                            <w:r w:rsidRPr="00F33CC8">
                              <w:rPr>
                                <w:rFonts w:ascii="Consolas" w:hAnsi="Consolas"/>
                                <w:color w:val="A31515"/>
                                <w:sz w:val="21"/>
                                <w:szCs w:val="21"/>
                              </w:rPr>
                              <w:t>"i"</w:t>
                            </w:r>
                            <w:r w:rsidRPr="00F33CC8">
                              <w:rPr>
                                <w:rFonts w:ascii="Consolas" w:hAnsi="Consolas"/>
                                <w:color w:val="000000"/>
                                <w:sz w:val="21"/>
                                <w:szCs w:val="21"/>
                              </w:rPr>
                              <w:t>, $</w:t>
                            </w:r>
                            <w:proofErr w:type="spellStart"/>
                            <w:r w:rsidRPr="00F33CC8">
                              <w:rPr>
                                <w:rFonts w:ascii="Consolas" w:hAnsi="Consolas"/>
                                <w:color w:val="000000"/>
                                <w:sz w:val="21"/>
                                <w:szCs w:val="21"/>
                              </w:rPr>
                              <w:t>user_id</w:t>
                            </w:r>
                            <w:proofErr w:type="spellEnd"/>
                            <w:r w:rsidRPr="00F33CC8">
                              <w:rPr>
                                <w:rFonts w:ascii="Consolas" w:hAnsi="Consolas"/>
                                <w:color w:val="000000"/>
                                <w:sz w:val="21"/>
                                <w:szCs w:val="21"/>
                              </w:rPr>
                              <w:t xml:space="preserve">); </w:t>
                            </w:r>
                          </w:p>
                          <w:p w14:paraId="14701C43" w14:textId="77777777" w:rsidR="00346009" w:rsidRPr="00F33CC8" w:rsidRDefault="00346009" w:rsidP="003C2896">
                            <w:pPr>
                              <w:shd w:val="clear" w:color="auto" w:fill="FFFFFF"/>
                              <w:spacing w:line="285" w:lineRule="atLeast"/>
                              <w:rPr>
                                <w:rFonts w:ascii="Consolas" w:hAnsi="Consolas"/>
                                <w:color w:val="000000"/>
                                <w:sz w:val="21"/>
                                <w:szCs w:val="21"/>
                              </w:rPr>
                            </w:pPr>
                            <w:r w:rsidRPr="00F33CC8">
                              <w:rPr>
                                <w:rFonts w:ascii="Consolas" w:hAnsi="Consolas"/>
                                <w:color w:val="000000"/>
                                <w:sz w:val="21"/>
                                <w:szCs w:val="21"/>
                              </w:rPr>
                              <w:t>        $</w:t>
                            </w:r>
                            <w:proofErr w:type="spellStart"/>
                            <w:r w:rsidRPr="00F33CC8">
                              <w:rPr>
                                <w:rFonts w:ascii="Consolas" w:hAnsi="Consolas"/>
                                <w:color w:val="000000"/>
                                <w:sz w:val="21"/>
                                <w:szCs w:val="21"/>
                              </w:rPr>
                              <w:t>stmt</w:t>
                            </w:r>
                            <w:proofErr w:type="spellEnd"/>
                            <w:r w:rsidRPr="00F33CC8">
                              <w:rPr>
                                <w:rFonts w:ascii="Consolas" w:hAnsi="Consolas"/>
                                <w:color w:val="000000"/>
                                <w:sz w:val="21"/>
                                <w:szCs w:val="21"/>
                              </w:rPr>
                              <w:t>-&gt;</w:t>
                            </w:r>
                            <w:proofErr w:type="spellStart"/>
                            <w:proofErr w:type="gramStart"/>
                            <w:r w:rsidRPr="00F33CC8">
                              <w:rPr>
                                <w:rFonts w:ascii="Consolas" w:hAnsi="Consolas"/>
                                <w:color w:val="000000"/>
                                <w:sz w:val="21"/>
                                <w:szCs w:val="21"/>
                              </w:rPr>
                              <w:t>execute</w:t>
                            </w:r>
                            <w:proofErr w:type="spellEnd"/>
                            <w:r w:rsidRPr="00F33CC8">
                              <w:rPr>
                                <w:rFonts w:ascii="Consolas" w:hAnsi="Consolas"/>
                                <w:color w:val="000000"/>
                                <w:sz w:val="21"/>
                                <w:szCs w:val="21"/>
                              </w:rPr>
                              <w:t>(</w:t>
                            </w:r>
                            <w:proofErr w:type="gramEnd"/>
                            <w:r w:rsidRPr="00F33CC8">
                              <w:rPr>
                                <w:rFonts w:ascii="Consolas" w:hAnsi="Consolas"/>
                                <w:color w:val="000000"/>
                                <w:sz w:val="21"/>
                                <w:szCs w:val="21"/>
                              </w:rPr>
                              <w:t xml:space="preserve">); </w:t>
                            </w:r>
                          </w:p>
                          <w:p w14:paraId="2BF8E3BF" w14:textId="77777777" w:rsidR="00346009" w:rsidRPr="00F33CC8" w:rsidRDefault="00346009" w:rsidP="003C2896">
                            <w:pPr>
                              <w:shd w:val="clear" w:color="auto" w:fill="FFFFFF"/>
                              <w:spacing w:line="285" w:lineRule="atLeast"/>
                              <w:rPr>
                                <w:rFonts w:ascii="Consolas" w:hAnsi="Consolas"/>
                                <w:color w:val="000000"/>
                                <w:sz w:val="21"/>
                                <w:szCs w:val="21"/>
                              </w:rPr>
                            </w:pPr>
                            <w:r w:rsidRPr="00F33CC8">
                              <w:rPr>
                                <w:rFonts w:ascii="Consolas" w:hAnsi="Consolas"/>
                                <w:color w:val="000000"/>
                                <w:sz w:val="21"/>
                                <w:szCs w:val="21"/>
                              </w:rPr>
                              <w:t>        $</w:t>
                            </w:r>
                            <w:proofErr w:type="spellStart"/>
                            <w:r w:rsidRPr="00F33CC8">
                              <w:rPr>
                                <w:rFonts w:ascii="Consolas" w:hAnsi="Consolas"/>
                                <w:color w:val="000000"/>
                                <w:sz w:val="21"/>
                                <w:szCs w:val="21"/>
                              </w:rPr>
                              <w:t>results</w:t>
                            </w:r>
                            <w:proofErr w:type="spellEnd"/>
                            <w:r w:rsidRPr="00F33CC8">
                              <w:rPr>
                                <w:rFonts w:ascii="Consolas" w:hAnsi="Consolas"/>
                                <w:color w:val="000000"/>
                                <w:sz w:val="21"/>
                                <w:szCs w:val="21"/>
                              </w:rPr>
                              <w:t xml:space="preserve"> = $</w:t>
                            </w:r>
                            <w:proofErr w:type="spellStart"/>
                            <w:r w:rsidRPr="00F33CC8">
                              <w:rPr>
                                <w:rFonts w:ascii="Consolas" w:hAnsi="Consolas"/>
                                <w:color w:val="000000"/>
                                <w:sz w:val="21"/>
                                <w:szCs w:val="21"/>
                              </w:rPr>
                              <w:t>stmt</w:t>
                            </w:r>
                            <w:proofErr w:type="spellEnd"/>
                            <w:r w:rsidRPr="00F33CC8">
                              <w:rPr>
                                <w:rFonts w:ascii="Consolas" w:hAnsi="Consolas"/>
                                <w:color w:val="000000"/>
                                <w:sz w:val="21"/>
                                <w:szCs w:val="21"/>
                              </w:rPr>
                              <w:t>-&gt;</w:t>
                            </w:r>
                            <w:proofErr w:type="spellStart"/>
                            <w:r w:rsidRPr="00F33CC8">
                              <w:rPr>
                                <w:rFonts w:ascii="Consolas" w:hAnsi="Consolas"/>
                                <w:color w:val="000000"/>
                                <w:sz w:val="21"/>
                                <w:szCs w:val="21"/>
                              </w:rPr>
                              <w:t>get_</w:t>
                            </w:r>
                            <w:proofErr w:type="gramStart"/>
                            <w:r w:rsidRPr="00F33CC8">
                              <w:rPr>
                                <w:rFonts w:ascii="Consolas" w:hAnsi="Consolas"/>
                                <w:color w:val="000000"/>
                                <w:sz w:val="21"/>
                                <w:szCs w:val="21"/>
                              </w:rPr>
                              <w:t>result</w:t>
                            </w:r>
                            <w:proofErr w:type="spellEnd"/>
                            <w:r w:rsidRPr="00F33CC8">
                              <w:rPr>
                                <w:rFonts w:ascii="Consolas" w:hAnsi="Consolas"/>
                                <w:color w:val="000000"/>
                                <w:sz w:val="21"/>
                                <w:szCs w:val="21"/>
                              </w:rPr>
                              <w:t>(</w:t>
                            </w:r>
                            <w:proofErr w:type="gramEnd"/>
                            <w:r w:rsidRPr="00F33CC8">
                              <w:rPr>
                                <w:rFonts w:ascii="Consolas" w:hAnsi="Consolas"/>
                                <w:color w:val="000000"/>
                                <w:sz w:val="21"/>
                                <w:szCs w:val="21"/>
                              </w:rPr>
                              <w:t>);</w:t>
                            </w:r>
                          </w:p>
                          <w:p w14:paraId="0645F314" w14:textId="77777777" w:rsidR="00346009" w:rsidRPr="00F33CC8" w:rsidRDefault="00346009" w:rsidP="003C2896">
                            <w:pPr>
                              <w:shd w:val="clear" w:color="auto" w:fill="FFFFFF"/>
                              <w:spacing w:line="285" w:lineRule="atLeast"/>
                              <w:rPr>
                                <w:rFonts w:ascii="Consolas" w:hAnsi="Consolas"/>
                                <w:color w:val="000000"/>
                                <w:sz w:val="21"/>
                                <w:szCs w:val="21"/>
                              </w:rPr>
                            </w:pPr>
                            <w:r w:rsidRPr="00F33CC8">
                              <w:rPr>
                                <w:rFonts w:ascii="Consolas" w:hAnsi="Consolas"/>
                                <w:color w:val="000000"/>
                                <w:sz w:val="21"/>
                                <w:szCs w:val="21"/>
                              </w:rPr>
                              <w:t>        $</w:t>
                            </w:r>
                            <w:proofErr w:type="spellStart"/>
                            <w:r w:rsidRPr="00F33CC8">
                              <w:rPr>
                                <w:rFonts w:ascii="Consolas" w:hAnsi="Consolas"/>
                                <w:color w:val="000000"/>
                                <w:sz w:val="21"/>
                                <w:szCs w:val="21"/>
                              </w:rPr>
                              <w:t>conn</w:t>
                            </w:r>
                            <w:proofErr w:type="spellEnd"/>
                            <w:r w:rsidRPr="00F33CC8">
                              <w:rPr>
                                <w:rFonts w:ascii="Consolas" w:hAnsi="Consolas"/>
                                <w:color w:val="000000"/>
                                <w:sz w:val="21"/>
                                <w:szCs w:val="21"/>
                              </w:rPr>
                              <w:t>-&gt;</w:t>
                            </w:r>
                            <w:proofErr w:type="spellStart"/>
                            <w:proofErr w:type="gramStart"/>
                            <w:r w:rsidRPr="00F33CC8">
                              <w:rPr>
                                <w:rFonts w:ascii="Consolas" w:hAnsi="Consolas"/>
                                <w:color w:val="000000"/>
                                <w:sz w:val="21"/>
                                <w:szCs w:val="21"/>
                              </w:rPr>
                              <w:t>close</w:t>
                            </w:r>
                            <w:proofErr w:type="spellEnd"/>
                            <w:r w:rsidRPr="00F33CC8">
                              <w:rPr>
                                <w:rFonts w:ascii="Consolas" w:hAnsi="Consolas"/>
                                <w:color w:val="000000"/>
                                <w:sz w:val="21"/>
                                <w:szCs w:val="21"/>
                              </w:rPr>
                              <w:t>(</w:t>
                            </w:r>
                            <w:proofErr w:type="gramEnd"/>
                            <w:r w:rsidRPr="00F33CC8">
                              <w:rPr>
                                <w:rFonts w:ascii="Consolas" w:hAnsi="Consolas"/>
                                <w:color w:val="000000"/>
                                <w:sz w:val="21"/>
                                <w:szCs w:val="21"/>
                              </w:rPr>
                              <w:t>);</w:t>
                            </w:r>
                          </w:p>
                          <w:p w14:paraId="448AEDD4" w14:textId="77777777" w:rsidR="00346009" w:rsidRPr="00F33CC8" w:rsidRDefault="00346009" w:rsidP="003C2896">
                            <w:pPr>
                              <w:shd w:val="clear" w:color="auto" w:fill="FFFFFF"/>
                              <w:spacing w:line="285" w:lineRule="atLeast"/>
                              <w:rPr>
                                <w:rFonts w:ascii="Consolas" w:hAnsi="Consolas"/>
                                <w:color w:val="000000"/>
                                <w:sz w:val="21"/>
                                <w:szCs w:val="21"/>
                              </w:rPr>
                            </w:pPr>
                            <w:r w:rsidRPr="00F33CC8">
                              <w:rPr>
                                <w:rFonts w:ascii="Consolas" w:hAnsi="Consolas"/>
                                <w:color w:val="000000"/>
                                <w:sz w:val="21"/>
                                <w:szCs w:val="21"/>
                              </w:rPr>
                              <w:t xml:space="preserve">        </w:t>
                            </w:r>
                            <w:proofErr w:type="spellStart"/>
                            <w:r w:rsidRPr="00F33CC8">
                              <w:rPr>
                                <w:rFonts w:ascii="Consolas" w:hAnsi="Consolas"/>
                                <w:color w:val="0000FF"/>
                                <w:sz w:val="21"/>
                                <w:szCs w:val="21"/>
                              </w:rPr>
                              <w:t>return</w:t>
                            </w:r>
                            <w:proofErr w:type="spellEnd"/>
                            <w:r w:rsidRPr="00F33CC8">
                              <w:rPr>
                                <w:rFonts w:ascii="Consolas" w:hAnsi="Consolas"/>
                                <w:color w:val="000000"/>
                                <w:sz w:val="21"/>
                                <w:szCs w:val="21"/>
                              </w:rPr>
                              <w:t xml:space="preserve"> $</w:t>
                            </w:r>
                            <w:proofErr w:type="spellStart"/>
                            <w:r w:rsidRPr="00F33CC8">
                              <w:rPr>
                                <w:rFonts w:ascii="Consolas" w:hAnsi="Consolas"/>
                                <w:color w:val="000000"/>
                                <w:sz w:val="21"/>
                                <w:szCs w:val="21"/>
                              </w:rPr>
                              <w:t>results</w:t>
                            </w:r>
                            <w:proofErr w:type="spellEnd"/>
                            <w:r w:rsidRPr="00F33CC8">
                              <w:rPr>
                                <w:rFonts w:ascii="Consolas" w:hAnsi="Consolas"/>
                                <w:color w:val="000000"/>
                                <w:sz w:val="21"/>
                                <w:szCs w:val="21"/>
                              </w:rPr>
                              <w:t>-&gt;</w:t>
                            </w:r>
                            <w:proofErr w:type="spellStart"/>
                            <w:r w:rsidRPr="00F33CC8">
                              <w:rPr>
                                <w:rFonts w:ascii="Consolas" w:hAnsi="Consolas"/>
                                <w:color w:val="000000"/>
                                <w:sz w:val="21"/>
                                <w:szCs w:val="21"/>
                              </w:rPr>
                              <w:t>fetch_</w:t>
                            </w:r>
                            <w:proofErr w:type="gramStart"/>
                            <w:r w:rsidRPr="00F33CC8">
                              <w:rPr>
                                <w:rFonts w:ascii="Consolas" w:hAnsi="Consolas"/>
                                <w:color w:val="000000"/>
                                <w:sz w:val="21"/>
                                <w:szCs w:val="21"/>
                              </w:rPr>
                              <w:t>all</w:t>
                            </w:r>
                            <w:proofErr w:type="spellEnd"/>
                            <w:r w:rsidRPr="00F33CC8">
                              <w:rPr>
                                <w:rFonts w:ascii="Consolas" w:hAnsi="Consolas"/>
                                <w:color w:val="000000"/>
                                <w:sz w:val="21"/>
                                <w:szCs w:val="21"/>
                              </w:rPr>
                              <w:t>(</w:t>
                            </w:r>
                            <w:proofErr w:type="gramEnd"/>
                            <w:r w:rsidRPr="00F33CC8">
                              <w:rPr>
                                <w:rFonts w:ascii="Consolas" w:hAnsi="Consolas"/>
                                <w:color w:val="000000"/>
                                <w:sz w:val="21"/>
                                <w:szCs w:val="21"/>
                              </w:rPr>
                              <w:t>MYSQLI_ASSOC);</w:t>
                            </w:r>
                          </w:p>
                          <w:p w14:paraId="20D2B443" w14:textId="77777777" w:rsidR="00346009" w:rsidRPr="00FE0CB2" w:rsidRDefault="00346009" w:rsidP="003C2896">
                            <w:pPr>
                              <w:shd w:val="clear" w:color="auto" w:fill="FFFFFF"/>
                              <w:spacing w:line="285" w:lineRule="atLeast"/>
                              <w:rPr>
                                <w:rFonts w:ascii="Consolas" w:hAnsi="Consolas"/>
                                <w:color w:val="000000"/>
                                <w:sz w:val="21"/>
                                <w:szCs w:val="21"/>
                              </w:rPr>
                            </w:pPr>
                            <w:r w:rsidRPr="00F33CC8">
                              <w:rPr>
                                <w:rFonts w:ascii="Consolas" w:hAnsi="Consolas"/>
                                <w:color w:val="000000"/>
                                <w:sz w:val="21"/>
                                <w:szCs w:val="21"/>
                              </w:rPr>
                              <w:t>}</w:t>
                            </w:r>
                          </w:p>
                        </w:txbxContent>
                      </wps:txbx>
                      <wps:bodyPr rot="0" vert="horz" wrap="square" lIns="91440" tIns="45720" rIns="91440" bIns="45720" anchor="t" anchorCtr="0">
                        <a:noAutofit/>
                      </wps:bodyPr>
                    </wps:wsp>
                  </a:graphicData>
                </a:graphic>
              </wp:inline>
            </w:drawing>
          </mc:Choice>
          <mc:Fallback>
            <w:pict>
              <v:shape w14:anchorId="2390A194" id="Szövegdoboz 16" o:spid="_x0000_s1048" type="#_x0000_t202" style="width:423.95pt;height:18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" strokecolor="black [3213]">
                <v:textbox>
                  <w:txbxContent>
                    <w:p w14:paraId="1222FA4C" w14:textId="77777777" w:rsidR="00346009" w:rsidRPr="00F33CC8" w:rsidRDefault="00346009" w:rsidP="003C2896">
                      <w:pPr>
                        <w:shd w:val="clear" w:color="auto" w:fill="FFFFFF"/>
                        <w:spacing w:line="285" w:lineRule="atLeast"/>
                        <w:rPr>
                          <w:rFonts w:ascii="Consolas" w:hAnsi="Consolas"/>
                          <w:color w:val="000000"/>
                          <w:sz w:val="21"/>
                          <w:szCs w:val="21"/>
                        </w:rPr>
                      </w:pPr>
                      <w:proofErr w:type="spellStart"/>
                      <w:r w:rsidRPr="00F33CC8">
                        <w:rPr>
                          <w:rFonts w:ascii="Consolas" w:hAnsi="Consolas"/>
                          <w:color w:val="0000FF"/>
                          <w:sz w:val="21"/>
                          <w:szCs w:val="21"/>
                        </w:rPr>
                        <w:t>function</w:t>
                      </w:r>
                      <w:proofErr w:type="spellEnd"/>
                      <w:r w:rsidRPr="00F33CC8">
                        <w:rPr>
                          <w:rFonts w:ascii="Consolas" w:hAnsi="Consolas"/>
                          <w:color w:val="000000"/>
                          <w:sz w:val="21"/>
                          <w:szCs w:val="21"/>
                        </w:rPr>
                        <w:t xml:space="preserve"> </w:t>
                      </w:r>
                      <w:proofErr w:type="spellStart"/>
                      <w:r w:rsidRPr="00F33CC8">
                        <w:rPr>
                          <w:rFonts w:ascii="Consolas" w:hAnsi="Consolas"/>
                          <w:color w:val="000000"/>
                          <w:sz w:val="21"/>
                          <w:szCs w:val="21"/>
                        </w:rPr>
                        <w:t>GetBorrowedBooks</w:t>
                      </w:r>
                      <w:proofErr w:type="spellEnd"/>
                      <w:r w:rsidRPr="00F33CC8">
                        <w:rPr>
                          <w:rFonts w:ascii="Consolas" w:hAnsi="Consolas"/>
                          <w:color w:val="000000"/>
                          <w:sz w:val="21"/>
                          <w:szCs w:val="21"/>
                        </w:rPr>
                        <w:t>($</w:t>
                      </w:r>
                      <w:proofErr w:type="spellStart"/>
                      <w:r w:rsidRPr="00F33CC8">
                        <w:rPr>
                          <w:rFonts w:ascii="Consolas" w:hAnsi="Consolas"/>
                          <w:color w:val="000000"/>
                          <w:sz w:val="21"/>
                          <w:szCs w:val="21"/>
                        </w:rPr>
                        <w:t>user_</w:t>
                      </w:r>
                      <w:proofErr w:type="gramStart"/>
                      <w:r w:rsidRPr="00F33CC8">
                        <w:rPr>
                          <w:rFonts w:ascii="Consolas" w:hAnsi="Consolas"/>
                          <w:color w:val="000000"/>
                          <w:sz w:val="21"/>
                          <w:szCs w:val="21"/>
                        </w:rPr>
                        <w:t>id</w:t>
                      </w:r>
                      <w:proofErr w:type="spellEnd"/>
                      <w:r w:rsidRPr="00F33CC8">
                        <w:rPr>
                          <w:rFonts w:ascii="Consolas" w:hAnsi="Consolas"/>
                          <w:color w:val="000000"/>
                          <w:sz w:val="21"/>
                          <w:szCs w:val="21"/>
                        </w:rPr>
                        <w:t>){</w:t>
                      </w:r>
                      <w:proofErr w:type="gramEnd"/>
                    </w:p>
                    <w:p w14:paraId="62E8E1BE" w14:textId="77777777" w:rsidR="00346009" w:rsidRPr="00F33CC8" w:rsidRDefault="00346009" w:rsidP="003C2896">
                      <w:pPr>
                        <w:shd w:val="clear" w:color="auto" w:fill="FFFFFF"/>
                        <w:spacing w:line="285" w:lineRule="atLeast"/>
                        <w:rPr>
                          <w:rFonts w:ascii="Consolas" w:hAnsi="Consolas"/>
                          <w:color w:val="000000"/>
                          <w:sz w:val="21"/>
                          <w:szCs w:val="21"/>
                        </w:rPr>
                      </w:pPr>
                      <w:r w:rsidRPr="00F33CC8">
                        <w:rPr>
                          <w:rFonts w:ascii="Consolas" w:hAnsi="Consolas"/>
                          <w:color w:val="000000"/>
                          <w:sz w:val="21"/>
                          <w:szCs w:val="21"/>
                        </w:rPr>
                        <w:t xml:space="preserve">        </w:t>
                      </w:r>
                      <w:proofErr w:type="spellStart"/>
                      <w:r w:rsidRPr="00F33CC8">
                        <w:rPr>
                          <w:rFonts w:ascii="Consolas" w:hAnsi="Consolas"/>
                          <w:color w:val="0000FF"/>
                          <w:sz w:val="21"/>
                          <w:szCs w:val="21"/>
                        </w:rPr>
                        <w:t>require</w:t>
                      </w:r>
                      <w:proofErr w:type="spellEnd"/>
                      <w:r w:rsidRPr="00F33CC8">
                        <w:rPr>
                          <w:rFonts w:ascii="Consolas" w:hAnsi="Consolas"/>
                          <w:color w:val="000000"/>
                          <w:sz w:val="21"/>
                          <w:szCs w:val="21"/>
                        </w:rPr>
                        <w:t xml:space="preserve"> </w:t>
                      </w:r>
                      <w:r w:rsidRPr="00F33CC8">
                        <w:rPr>
                          <w:rFonts w:ascii="Consolas" w:hAnsi="Consolas"/>
                          <w:color w:val="A31515"/>
                          <w:sz w:val="21"/>
                          <w:szCs w:val="21"/>
                        </w:rPr>
                        <w:t>"</w:t>
                      </w:r>
                      <w:proofErr w:type="spellStart"/>
                      <w:r w:rsidRPr="00F33CC8">
                        <w:rPr>
                          <w:rFonts w:ascii="Consolas" w:hAnsi="Consolas"/>
                          <w:color w:val="A31515"/>
                          <w:sz w:val="21"/>
                          <w:szCs w:val="21"/>
                        </w:rPr>
                        <w:t>databaseConnect.php</w:t>
                      </w:r>
                      <w:proofErr w:type="spellEnd"/>
                      <w:r w:rsidRPr="00F33CC8">
                        <w:rPr>
                          <w:rFonts w:ascii="Consolas" w:hAnsi="Consolas"/>
                          <w:color w:val="A31515"/>
                          <w:sz w:val="21"/>
                          <w:szCs w:val="21"/>
                        </w:rPr>
                        <w:t>"</w:t>
                      </w:r>
                      <w:r w:rsidRPr="00F33CC8">
                        <w:rPr>
                          <w:rFonts w:ascii="Consolas" w:hAnsi="Consolas"/>
                          <w:color w:val="000000"/>
                          <w:sz w:val="21"/>
                          <w:szCs w:val="21"/>
                        </w:rPr>
                        <w:t>;</w:t>
                      </w:r>
                    </w:p>
                    <w:p w14:paraId="1B290F57" w14:textId="77777777" w:rsidR="00346009" w:rsidRPr="00F33CC8" w:rsidRDefault="00346009" w:rsidP="003C2896">
                      <w:pPr>
                        <w:shd w:val="clear" w:color="auto" w:fill="FFFFFF"/>
                        <w:spacing w:line="285" w:lineRule="atLeast"/>
                        <w:rPr>
                          <w:rFonts w:ascii="Consolas" w:hAnsi="Consolas"/>
                          <w:color w:val="000000"/>
                          <w:sz w:val="21"/>
                          <w:szCs w:val="21"/>
                        </w:rPr>
                      </w:pPr>
                    </w:p>
                    <w:p w14:paraId="113E43DE" w14:textId="77777777" w:rsidR="00346009" w:rsidRPr="00F33CC8" w:rsidRDefault="00346009" w:rsidP="003C2896">
                      <w:pPr>
                        <w:shd w:val="clear" w:color="auto" w:fill="FFFFFF"/>
                        <w:spacing w:line="285" w:lineRule="atLeast"/>
                        <w:rPr>
                          <w:rFonts w:ascii="Consolas" w:hAnsi="Consolas"/>
                          <w:color w:val="000000"/>
                          <w:sz w:val="21"/>
                          <w:szCs w:val="21"/>
                        </w:rPr>
                      </w:pPr>
                      <w:r w:rsidRPr="00F33CC8">
                        <w:rPr>
                          <w:rFonts w:ascii="Consolas" w:hAnsi="Consolas"/>
                          <w:color w:val="000000"/>
                          <w:sz w:val="21"/>
                          <w:szCs w:val="21"/>
                        </w:rPr>
                        <w:t>        $</w:t>
                      </w:r>
                      <w:proofErr w:type="spellStart"/>
                      <w:r w:rsidRPr="00F33CC8">
                        <w:rPr>
                          <w:rFonts w:ascii="Consolas" w:hAnsi="Consolas"/>
                          <w:color w:val="000000"/>
                          <w:sz w:val="21"/>
                          <w:szCs w:val="21"/>
                        </w:rPr>
                        <w:t>query</w:t>
                      </w:r>
                      <w:proofErr w:type="spellEnd"/>
                      <w:r w:rsidRPr="00F33CC8">
                        <w:rPr>
                          <w:rFonts w:ascii="Consolas" w:hAnsi="Consolas"/>
                          <w:color w:val="000000"/>
                          <w:sz w:val="21"/>
                          <w:szCs w:val="21"/>
                        </w:rPr>
                        <w:t xml:space="preserve"> = </w:t>
                      </w:r>
                      <w:r w:rsidRPr="00F33CC8">
                        <w:rPr>
                          <w:rFonts w:ascii="Consolas" w:hAnsi="Consolas"/>
                          <w:color w:val="A31515"/>
                          <w:sz w:val="21"/>
                          <w:szCs w:val="21"/>
                        </w:rPr>
                        <w:t xml:space="preserve">"CALL </w:t>
                      </w:r>
                      <w:proofErr w:type="spellStart"/>
                      <w:r w:rsidRPr="00F33CC8">
                        <w:rPr>
                          <w:rFonts w:ascii="Consolas" w:hAnsi="Consolas"/>
                          <w:color w:val="A31515"/>
                          <w:sz w:val="21"/>
                          <w:szCs w:val="21"/>
                        </w:rPr>
                        <w:t>getBorrowedBooks</w:t>
                      </w:r>
                      <w:proofErr w:type="spellEnd"/>
                      <w:r w:rsidRPr="00F33CC8">
                        <w:rPr>
                          <w:rFonts w:ascii="Consolas" w:hAnsi="Consolas"/>
                          <w:color w:val="A31515"/>
                          <w:sz w:val="21"/>
                          <w:szCs w:val="21"/>
                        </w:rPr>
                        <w:t>(?);"</w:t>
                      </w:r>
                      <w:r w:rsidRPr="00F33CC8">
                        <w:rPr>
                          <w:rFonts w:ascii="Consolas" w:hAnsi="Consolas"/>
                          <w:color w:val="000000"/>
                          <w:sz w:val="21"/>
                          <w:szCs w:val="21"/>
                        </w:rPr>
                        <w:t>;</w:t>
                      </w:r>
                    </w:p>
                    <w:p w14:paraId="1CBE4529" w14:textId="77777777" w:rsidR="00346009" w:rsidRPr="00F33CC8" w:rsidRDefault="00346009" w:rsidP="003C2896">
                      <w:pPr>
                        <w:shd w:val="clear" w:color="auto" w:fill="FFFFFF"/>
                        <w:spacing w:line="285" w:lineRule="atLeast"/>
                        <w:rPr>
                          <w:rFonts w:ascii="Consolas" w:hAnsi="Consolas"/>
                          <w:color w:val="000000"/>
                          <w:sz w:val="21"/>
                          <w:szCs w:val="21"/>
                        </w:rPr>
                      </w:pPr>
                    </w:p>
                    <w:p w14:paraId="4A70017F" w14:textId="77777777" w:rsidR="00346009" w:rsidRPr="00F33CC8" w:rsidRDefault="00346009" w:rsidP="003C2896">
                      <w:pPr>
                        <w:shd w:val="clear" w:color="auto" w:fill="FFFFFF"/>
                        <w:spacing w:line="285" w:lineRule="atLeast"/>
                        <w:rPr>
                          <w:rFonts w:ascii="Consolas" w:hAnsi="Consolas"/>
                          <w:color w:val="000000"/>
                          <w:sz w:val="21"/>
                          <w:szCs w:val="21"/>
                        </w:rPr>
                      </w:pPr>
                      <w:r w:rsidRPr="00F33CC8">
                        <w:rPr>
                          <w:rFonts w:ascii="Consolas" w:hAnsi="Consolas"/>
                          <w:color w:val="000000"/>
                          <w:sz w:val="21"/>
                          <w:szCs w:val="21"/>
                        </w:rPr>
                        <w:t>        $</w:t>
                      </w:r>
                      <w:proofErr w:type="spellStart"/>
                      <w:r w:rsidRPr="00F33CC8">
                        <w:rPr>
                          <w:rFonts w:ascii="Consolas" w:hAnsi="Consolas"/>
                          <w:color w:val="000000"/>
                          <w:sz w:val="21"/>
                          <w:szCs w:val="21"/>
                        </w:rPr>
                        <w:t>stmt</w:t>
                      </w:r>
                      <w:proofErr w:type="spellEnd"/>
                      <w:r w:rsidRPr="00F33CC8">
                        <w:rPr>
                          <w:rFonts w:ascii="Consolas" w:hAnsi="Consolas"/>
                          <w:color w:val="000000"/>
                          <w:sz w:val="21"/>
                          <w:szCs w:val="21"/>
                        </w:rPr>
                        <w:t xml:space="preserve"> = $</w:t>
                      </w:r>
                      <w:proofErr w:type="spellStart"/>
                      <w:r w:rsidRPr="00F33CC8">
                        <w:rPr>
                          <w:rFonts w:ascii="Consolas" w:hAnsi="Consolas"/>
                          <w:color w:val="000000"/>
                          <w:sz w:val="21"/>
                          <w:szCs w:val="21"/>
                        </w:rPr>
                        <w:t>conn</w:t>
                      </w:r>
                      <w:proofErr w:type="spellEnd"/>
                      <w:r w:rsidRPr="00F33CC8">
                        <w:rPr>
                          <w:rFonts w:ascii="Consolas" w:hAnsi="Consolas"/>
                          <w:color w:val="000000"/>
                          <w:sz w:val="21"/>
                          <w:szCs w:val="21"/>
                        </w:rPr>
                        <w:t>-&gt;prepare($</w:t>
                      </w:r>
                      <w:proofErr w:type="spellStart"/>
                      <w:r w:rsidRPr="00F33CC8">
                        <w:rPr>
                          <w:rFonts w:ascii="Consolas" w:hAnsi="Consolas"/>
                          <w:color w:val="000000"/>
                          <w:sz w:val="21"/>
                          <w:szCs w:val="21"/>
                        </w:rPr>
                        <w:t>query</w:t>
                      </w:r>
                      <w:proofErr w:type="spellEnd"/>
                      <w:r w:rsidRPr="00F33CC8">
                        <w:rPr>
                          <w:rFonts w:ascii="Consolas" w:hAnsi="Consolas"/>
                          <w:color w:val="000000"/>
                          <w:sz w:val="21"/>
                          <w:szCs w:val="21"/>
                        </w:rPr>
                        <w:t xml:space="preserve">); </w:t>
                      </w:r>
                    </w:p>
                    <w:p w14:paraId="45F6498A" w14:textId="77777777" w:rsidR="00346009" w:rsidRPr="00F33CC8" w:rsidRDefault="00346009" w:rsidP="003C2896">
                      <w:pPr>
                        <w:shd w:val="clear" w:color="auto" w:fill="FFFFFF"/>
                        <w:spacing w:line="285" w:lineRule="atLeast"/>
                        <w:rPr>
                          <w:rFonts w:ascii="Consolas" w:hAnsi="Consolas"/>
                          <w:color w:val="000000"/>
                          <w:sz w:val="21"/>
                          <w:szCs w:val="21"/>
                        </w:rPr>
                      </w:pPr>
                      <w:r w:rsidRPr="00F33CC8">
                        <w:rPr>
                          <w:rFonts w:ascii="Consolas" w:hAnsi="Consolas"/>
                          <w:color w:val="000000"/>
                          <w:sz w:val="21"/>
                          <w:szCs w:val="21"/>
                        </w:rPr>
                        <w:t>        $</w:t>
                      </w:r>
                      <w:proofErr w:type="spellStart"/>
                      <w:r w:rsidRPr="00F33CC8">
                        <w:rPr>
                          <w:rFonts w:ascii="Consolas" w:hAnsi="Consolas"/>
                          <w:color w:val="000000"/>
                          <w:sz w:val="21"/>
                          <w:szCs w:val="21"/>
                        </w:rPr>
                        <w:t>stmt</w:t>
                      </w:r>
                      <w:proofErr w:type="spellEnd"/>
                      <w:r w:rsidRPr="00F33CC8">
                        <w:rPr>
                          <w:rFonts w:ascii="Consolas" w:hAnsi="Consolas"/>
                          <w:color w:val="000000"/>
                          <w:sz w:val="21"/>
                          <w:szCs w:val="21"/>
                        </w:rPr>
                        <w:t>-&gt;</w:t>
                      </w:r>
                      <w:proofErr w:type="spellStart"/>
                      <w:r w:rsidRPr="00F33CC8">
                        <w:rPr>
                          <w:rFonts w:ascii="Consolas" w:hAnsi="Consolas"/>
                          <w:color w:val="000000"/>
                          <w:sz w:val="21"/>
                          <w:szCs w:val="21"/>
                        </w:rPr>
                        <w:t>bind_</w:t>
                      </w:r>
                      <w:proofErr w:type="gramStart"/>
                      <w:r w:rsidRPr="00F33CC8">
                        <w:rPr>
                          <w:rFonts w:ascii="Consolas" w:hAnsi="Consolas"/>
                          <w:color w:val="000000"/>
                          <w:sz w:val="21"/>
                          <w:szCs w:val="21"/>
                        </w:rPr>
                        <w:t>param</w:t>
                      </w:r>
                      <w:proofErr w:type="spellEnd"/>
                      <w:r w:rsidRPr="00F33CC8">
                        <w:rPr>
                          <w:rFonts w:ascii="Consolas" w:hAnsi="Consolas"/>
                          <w:color w:val="000000"/>
                          <w:sz w:val="21"/>
                          <w:szCs w:val="21"/>
                        </w:rPr>
                        <w:t>(</w:t>
                      </w:r>
                      <w:proofErr w:type="gramEnd"/>
                      <w:r w:rsidRPr="00F33CC8">
                        <w:rPr>
                          <w:rFonts w:ascii="Consolas" w:hAnsi="Consolas"/>
                          <w:color w:val="A31515"/>
                          <w:sz w:val="21"/>
                          <w:szCs w:val="21"/>
                        </w:rPr>
                        <w:t>"i"</w:t>
                      </w:r>
                      <w:r w:rsidRPr="00F33CC8">
                        <w:rPr>
                          <w:rFonts w:ascii="Consolas" w:hAnsi="Consolas"/>
                          <w:color w:val="000000"/>
                          <w:sz w:val="21"/>
                          <w:szCs w:val="21"/>
                        </w:rPr>
                        <w:t>, $</w:t>
                      </w:r>
                      <w:proofErr w:type="spellStart"/>
                      <w:r w:rsidRPr="00F33CC8">
                        <w:rPr>
                          <w:rFonts w:ascii="Consolas" w:hAnsi="Consolas"/>
                          <w:color w:val="000000"/>
                          <w:sz w:val="21"/>
                          <w:szCs w:val="21"/>
                        </w:rPr>
                        <w:t>user_id</w:t>
                      </w:r>
                      <w:proofErr w:type="spellEnd"/>
                      <w:r w:rsidRPr="00F33CC8">
                        <w:rPr>
                          <w:rFonts w:ascii="Consolas" w:hAnsi="Consolas"/>
                          <w:color w:val="000000"/>
                          <w:sz w:val="21"/>
                          <w:szCs w:val="21"/>
                        </w:rPr>
                        <w:t xml:space="preserve">); </w:t>
                      </w:r>
                    </w:p>
                    <w:p w14:paraId="14701C43" w14:textId="77777777" w:rsidR="00346009" w:rsidRPr="00F33CC8" w:rsidRDefault="00346009" w:rsidP="003C2896">
                      <w:pPr>
                        <w:shd w:val="clear" w:color="auto" w:fill="FFFFFF"/>
                        <w:spacing w:line="285" w:lineRule="atLeast"/>
                        <w:rPr>
                          <w:rFonts w:ascii="Consolas" w:hAnsi="Consolas"/>
                          <w:color w:val="000000"/>
                          <w:sz w:val="21"/>
                          <w:szCs w:val="21"/>
                        </w:rPr>
                      </w:pPr>
                      <w:r w:rsidRPr="00F33CC8">
                        <w:rPr>
                          <w:rFonts w:ascii="Consolas" w:hAnsi="Consolas"/>
                          <w:color w:val="000000"/>
                          <w:sz w:val="21"/>
                          <w:szCs w:val="21"/>
                        </w:rPr>
                        <w:t>        $</w:t>
                      </w:r>
                      <w:proofErr w:type="spellStart"/>
                      <w:r w:rsidRPr="00F33CC8">
                        <w:rPr>
                          <w:rFonts w:ascii="Consolas" w:hAnsi="Consolas"/>
                          <w:color w:val="000000"/>
                          <w:sz w:val="21"/>
                          <w:szCs w:val="21"/>
                        </w:rPr>
                        <w:t>stmt</w:t>
                      </w:r>
                      <w:proofErr w:type="spellEnd"/>
                      <w:r w:rsidRPr="00F33CC8">
                        <w:rPr>
                          <w:rFonts w:ascii="Consolas" w:hAnsi="Consolas"/>
                          <w:color w:val="000000"/>
                          <w:sz w:val="21"/>
                          <w:szCs w:val="21"/>
                        </w:rPr>
                        <w:t>-&gt;</w:t>
                      </w:r>
                      <w:proofErr w:type="spellStart"/>
                      <w:proofErr w:type="gramStart"/>
                      <w:r w:rsidRPr="00F33CC8">
                        <w:rPr>
                          <w:rFonts w:ascii="Consolas" w:hAnsi="Consolas"/>
                          <w:color w:val="000000"/>
                          <w:sz w:val="21"/>
                          <w:szCs w:val="21"/>
                        </w:rPr>
                        <w:t>execute</w:t>
                      </w:r>
                      <w:proofErr w:type="spellEnd"/>
                      <w:r w:rsidRPr="00F33CC8">
                        <w:rPr>
                          <w:rFonts w:ascii="Consolas" w:hAnsi="Consolas"/>
                          <w:color w:val="000000"/>
                          <w:sz w:val="21"/>
                          <w:szCs w:val="21"/>
                        </w:rPr>
                        <w:t>(</w:t>
                      </w:r>
                      <w:proofErr w:type="gramEnd"/>
                      <w:r w:rsidRPr="00F33CC8">
                        <w:rPr>
                          <w:rFonts w:ascii="Consolas" w:hAnsi="Consolas"/>
                          <w:color w:val="000000"/>
                          <w:sz w:val="21"/>
                          <w:szCs w:val="21"/>
                        </w:rPr>
                        <w:t xml:space="preserve">); </w:t>
                      </w:r>
                    </w:p>
                    <w:p w14:paraId="2BF8E3BF" w14:textId="77777777" w:rsidR="00346009" w:rsidRPr="00F33CC8" w:rsidRDefault="00346009" w:rsidP="003C2896">
                      <w:pPr>
                        <w:shd w:val="clear" w:color="auto" w:fill="FFFFFF"/>
                        <w:spacing w:line="285" w:lineRule="atLeast"/>
                        <w:rPr>
                          <w:rFonts w:ascii="Consolas" w:hAnsi="Consolas"/>
                          <w:color w:val="000000"/>
                          <w:sz w:val="21"/>
                          <w:szCs w:val="21"/>
                        </w:rPr>
                      </w:pPr>
                      <w:r w:rsidRPr="00F33CC8">
                        <w:rPr>
                          <w:rFonts w:ascii="Consolas" w:hAnsi="Consolas"/>
                          <w:color w:val="000000"/>
                          <w:sz w:val="21"/>
                          <w:szCs w:val="21"/>
                        </w:rPr>
                        <w:t>        $</w:t>
                      </w:r>
                      <w:proofErr w:type="spellStart"/>
                      <w:r w:rsidRPr="00F33CC8">
                        <w:rPr>
                          <w:rFonts w:ascii="Consolas" w:hAnsi="Consolas"/>
                          <w:color w:val="000000"/>
                          <w:sz w:val="21"/>
                          <w:szCs w:val="21"/>
                        </w:rPr>
                        <w:t>results</w:t>
                      </w:r>
                      <w:proofErr w:type="spellEnd"/>
                      <w:r w:rsidRPr="00F33CC8">
                        <w:rPr>
                          <w:rFonts w:ascii="Consolas" w:hAnsi="Consolas"/>
                          <w:color w:val="000000"/>
                          <w:sz w:val="21"/>
                          <w:szCs w:val="21"/>
                        </w:rPr>
                        <w:t xml:space="preserve"> = $</w:t>
                      </w:r>
                      <w:proofErr w:type="spellStart"/>
                      <w:r w:rsidRPr="00F33CC8">
                        <w:rPr>
                          <w:rFonts w:ascii="Consolas" w:hAnsi="Consolas"/>
                          <w:color w:val="000000"/>
                          <w:sz w:val="21"/>
                          <w:szCs w:val="21"/>
                        </w:rPr>
                        <w:t>stmt</w:t>
                      </w:r>
                      <w:proofErr w:type="spellEnd"/>
                      <w:r w:rsidRPr="00F33CC8">
                        <w:rPr>
                          <w:rFonts w:ascii="Consolas" w:hAnsi="Consolas"/>
                          <w:color w:val="000000"/>
                          <w:sz w:val="21"/>
                          <w:szCs w:val="21"/>
                        </w:rPr>
                        <w:t>-&gt;</w:t>
                      </w:r>
                      <w:proofErr w:type="spellStart"/>
                      <w:r w:rsidRPr="00F33CC8">
                        <w:rPr>
                          <w:rFonts w:ascii="Consolas" w:hAnsi="Consolas"/>
                          <w:color w:val="000000"/>
                          <w:sz w:val="21"/>
                          <w:szCs w:val="21"/>
                        </w:rPr>
                        <w:t>get_</w:t>
                      </w:r>
                      <w:proofErr w:type="gramStart"/>
                      <w:r w:rsidRPr="00F33CC8">
                        <w:rPr>
                          <w:rFonts w:ascii="Consolas" w:hAnsi="Consolas"/>
                          <w:color w:val="000000"/>
                          <w:sz w:val="21"/>
                          <w:szCs w:val="21"/>
                        </w:rPr>
                        <w:t>result</w:t>
                      </w:r>
                      <w:proofErr w:type="spellEnd"/>
                      <w:r w:rsidRPr="00F33CC8">
                        <w:rPr>
                          <w:rFonts w:ascii="Consolas" w:hAnsi="Consolas"/>
                          <w:color w:val="000000"/>
                          <w:sz w:val="21"/>
                          <w:szCs w:val="21"/>
                        </w:rPr>
                        <w:t>(</w:t>
                      </w:r>
                      <w:proofErr w:type="gramEnd"/>
                      <w:r w:rsidRPr="00F33CC8">
                        <w:rPr>
                          <w:rFonts w:ascii="Consolas" w:hAnsi="Consolas"/>
                          <w:color w:val="000000"/>
                          <w:sz w:val="21"/>
                          <w:szCs w:val="21"/>
                        </w:rPr>
                        <w:t>);</w:t>
                      </w:r>
                    </w:p>
                    <w:p w14:paraId="0645F314" w14:textId="77777777" w:rsidR="00346009" w:rsidRPr="00F33CC8" w:rsidRDefault="00346009" w:rsidP="003C2896">
                      <w:pPr>
                        <w:shd w:val="clear" w:color="auto" w:fill="FFFFFF"/>
                        <w:spacing w:line="285" w:lineRule="atLeast"/>
                        <w:rPr>
                          <w:rFonts w:ascii="Consolas" w:hAnsi="Consolas"/>
                          <w:color w:val="000000"/>
                          <w:sz w:val="21"/>
                          <w:szCs w:val="21"/>
                        </w:rPr>
                      </w:pPr>
                      <w:r w:rsidRPr="00F33CC8">
                        <w:rPr>
                          <w:rFonts w:ascii="Consolas" w:hAnsi="Consolas"/>
                          <w:color w:val="000000"/>
                          <w:sz w:val="21"/>
                          <w:szCs w:val="21"/>
                        </w:rPr>
                        <w:t>        $</w:t>
                      </w:r>
                      <w:proofErr w:type="spellStart"/>
                      <w:r w:rsidRPr="00F33CC8">
                        <w:rPr>
                          <w:rFonts w:ascii="Consolas" w:hAnsi="Consolas"/>
                          <w:color w:val="000000"/>
                          <w:sz w:val="21"/>
                          <w:szCs w:val="21"/>
                        </w:rPr>
                        <w:t>conn</w:t>
                      </w:r>
                      <w:proofErr w:type="spellEnd"/>
                      <w:r w:rsidRPr="00F33CC8">
                        <w:rPr>
                          <w:rFonts w:ascii="Consolas" w:hAnsi="Consolas"/>
                          <w:color w:val="000000"/>
                          <w:sz w:val="21"/>
                          <w:szCs w:val="21"/>
                        </w:rPr>
                        <w:t>-&gt;</w:t>
                      </w:r>
                      <w:proofErr w:type="spellStart"/>
                      <w:proofErr w:type="gramStart"/>
                      <w:r w:rsidRPr="00F33CC8">
                        <w:rPr>
                          <w:rFonts w:ascii="Consolas" w:hAnsi="Consolas"/>
                          <w:color w:val="000000"/>
                          <w:sz w:val="21"/>
                          <w:szCs w:val="21"/>
                        </w:rPr>
                        <w:t>close</w:t>
                      </w:r>
                      <w:proofErr w:type="spellEnd"/>
                      <w:r w:rsidRPr="00F33CC8">
                        <w:rPr>
                          <w:rFonts w:ascii="Consolas" w:hAnsi="Consolas"/>
                          <w:color w:val="000000"/>
                          <w:sz w:val="21"/>
                          <w:szCs w:val="21"/>
                        </w:rPr>
                        <w:t>(</w:t>
                      </w:r>
                      <w:proofErr w:type="gramEnd"/>
                      <w:r w:rsidRPr="00F33CC8">
                        <w:rPr>
                          <w:rFonts w:ascii="Consolas" w:hAnsi="Consolas"/>
                          <w:color w:val="000000"/>
                          <w:sz w:val="21"/>
                          <w:szCs w:val="21"/>
                        </w:rPr>
                        <w:t>);</w:t>
                      </w:r>
                    </w:p>
                    <w:p w14:paraId="448AEDD4" w14:textId="77777777" w:rsidR="00346009" w:rsidRPr="00F33CC8" w:rsidRDefault="00346009" w:rsidP="003C2896">
                      <w:pPr>
                        <w:shd w:val="clear" w:color="auto" w:fill="FFFFFF"/>
                        <w:spacing w:line="285" w:lineRule="atLeast"/>
                        <w:rPr>
                          <w:rFonts w:ascii="Consolas" w:hAnsi="Consolas"/>
                          <w:color w:val="000000"/>
                          <w:sz w:val="21"/>
                          <w:szCs w:val="21"/>
                        </w:rPr>
                      </w:pPr>
                      <w:r w:rsidRPr="00F33CC8">
                        <w:rPr>
                          <w:rFonts w:ascii="Consolas" w:hAnsi="Consolas"/>
                          <w:color w:val="000000"/>
                          <w:sz w:val="21"/>
                          <w:szCs w:val="21"/>
                        </w:rPr>
                        <w:t xml:space="preserve">        </w:t>
                      </w:r>
                      <w:proofErr w:type="spellStart"/>
                      <w:r w:rsidRPr="00F33CC8">
                        <w:rPr>
                          <w:rFonts w:ascii="Consolas" w:hAnsi="Consolas"/>
                          <w:color w:val="0000FF"/>
                          <w:sz w:val="21"/>
                          <w:szCs w:val="21"/>
                        </w:rPr>
                        <w:t>return</w:t>
                      </w:r>
                      <w:proofErr w:type="spellEnd"/>
                      <w:r w:rsidRPr="00F33CC8">
                        <w:rPr>
                          <w:rFonts w:ascii="Consolas" w:hAnsi="Consolas"/>
                          <w:color w:val="000000"/>
                          <w:sz w:val="21"/>
                          <w:szCs w:val="21"/>
                        </w:rPr>
                        <w:t xml:space="preserve"> $</w:t>
                      </w:r>
                      <w:proofErr w:type="spellStart"/>
                      <w:r w:rsidRPr="00F33CC8">
                        <w:rPr>
                          <w:rFonts w:ascii="Consolas" w:hAnsi="Consolas"/>
                          <w:color w:val="000000"/>
                          <w:sz w:val="21"/>
                          <w:szCs w:val="21"/>
                        </w:rPr>
                        <w:t>results</w:t>
                      </w:r>
                      <w:proofErr w:type="spellEnd"/>
                      <w:r w:rsidRPr="00F33CC8">
                        <w:rPr>
                          <w:rFonts w:ascii="Consolas" w:hAnsi="Consolas"/>
                          <w:color w:val="000000"/>
                          <w:sz w:val="21"/>
                          <w:szCs w:val="21"/>
                        </w:rPr>
                        <w:t>-&gt;</w:t>
                      </w:r>
                      <w:proofErr w:type="spellStart"/>
                      <w:r w:rsidRPr="00F33CC8">
                        <w:rPr>
                          <w:rFonts w:ascii="Consolas" w:hAnsi="Consolas"/>
                          <w:color w:val="000000"/>
                          <w:sz w:val="21"/>
                          <w:szCs w:val="21"/>
                        </w:rPr>
                        <w:t>fetch_</w:t>
                      </w:r>
                      <w:proofErr w:type="gramStart"/>
                      <w:r w:rsidRPr="00F33CC8">
                        <w:rPr>
                          <w:rFonts w:ascii="Consolas" w:hAnsi="Consolas"/>
                          <w:color w:val="000000"/>
                          <w:sz w:val="21"/>
                          <w:szCs w:val="21"/>
                        </w:rPr>
                        <w:t>all</w:t>
                      </w:r>
                      <w:proofErr w:type="spellEnd"/>
                      <w:r w:rsidRPr="00F33CC8">
                        <w:rPr>
                          <w:rFonts w:ascii="Consolas" w:hAnsi="Consolas"/>
                          <w:color w:val="000000"/>
                          <w:sz w:val="21"/>
                          <w:szCs w:val="21"/>
                        </w:rPr>
                        <w:t>(</w:t>
                      </w:r>
                      <w:proofErr w:type="gramEnd"/>
                      <w:r w:rsidRPr="00F33CC8">
                        <w:rPr>
                          <w:rFonts w:ascii="Consolas" w:hAnsi="Consolas"/>
                          <w:color w:val="000000"/>
                          <w:sz w:val="21"/>
                          <w:szCs w:val="21"/>
                        </w:rPr>
                        <w:t>MYSQLI_ASSOC);</w:t>
                      </w:r>
                    </w:p>
                    <w:p w14:paraId="20D2B443" w14:textId="77777777" w:rsidR="00346009" w:rsidRPr="00FE0CB2" w:rsidRDefault="00346009" w:rsidP="003C2896">
                      <w:pPr>
                        <w:shd w:val="clear" w:color="auto" w:fill="FFFFFF"/>
                        <w:spacing w:line="285" w:lineRule="atLeast"/>
                        <w:rPr>
                          <w:rFonts w:ascii="Consolas" w:hAnsi="Consolas"/>
                          <w:color w:val="000000"/>
                          <w:sz w:val="21"/>
                          <w:szCs w:val="21"/>
                        </w:rPr>
                      </w:pPr>
                      <w:r w:rsidRPr="00F33CC8">
                        <w:rPr>
                          <w:rFonts w:ascii="Consolas" w:hAnsi="Consolas"/>
                          <w:color w:val="000000"/>
                          <w:sz w:val="21"/>
                          <w:szCs w:val="21"/>
                        </w:rPr>
                        <w:t>}</w:t>
                      </w:r>
                    </w:p>
                  </w:txbxContent>
                </v:textbox>
                <w10:anchorlock/>
              </v:shape>
            </w:pict>
          </mc:Fallback>
        </mc:AlternateContent>
      </w:r>
    </w:p>
    <w:p w14:paraId="40E4673E" w14:textId="77777777" w:rsidR="003C2896" w:rsidRPr="009661B9" w:rsidRDefault="003C2896" w:rsidP="000E1B0D">
      <w:pPr>
        <w:pStyle w:val="Cmsor4"/>
      </w:pPr>
      <w:bookmarkStart w:id="71" w:name="_Toc194844964"/>
      <w:r w:rsidRPr="009661B9">
        <w:t>Eljárások felsorolása</w:t>
      </w:r>
      <w:bookmarkEnd w:id="71"/>
    </w:p>
    <w:tbl>
      <w:tblPr>
        <w:tblStyle w:val="Rcsostblzat"/>
        <w:tblW w:w="0" w:type="auto"/>
        <w:tblLayout w:type="fixed"/>
        <w:tblLook w:val="04A0" w:firstRow="1" w:lastRow="0" w:firstColumn="1" w:lastColumn="0" w:noHBand="0" w:noVBand="1"/>
      </w:tblPr>
      <w:tblGrid>
        <w:gridCol w:w="3146"/>
        <w:gridCol w:w="1689"/>
        <w:gridCol w:w="1681"/>
        <w:gridCol w:w="1977"/>
      </w:tblGrid>
      <w:tr w:rsidR="003C2896" w:rsidRPr="009661B9" w14:paraId="0B229B42" w14:textId="77777777" w:rsidTr="00346009">
        <w:trPr>
          <w:cantSplit/>
        </w:trPr>
        <w:tc>
          <w:tcPr>
            <w:tcW w:w="3146" w:type="dxa"/>
            <w:vAlign w:val="center"/>
          </w:tcPr>
          <w:p w14:paraId="15598147" w14:textId="77777777" w:rsidR="003C2896" w:rsidRPr="009661B9" w:rsidRDefault="003C2896" w:rsidP="00346009">
            <w:r w:rsidRPr="009661B9">
              <w:t>Név</w:t>
            </w:r>
          </w:p>
        </w:tc>
        <w:tc>
          <w:tcPr>
            <w:tcW w:w="1689" w:type="dxa"/>
            <w:vAlign w:val="center"/>
          </w:tcPr>
          <w:p w14:paraId="25C14CC6" w14:textId="77777777" w:rsidR="003C2896" w:rsidRPr="009661B9" w:rsidRDefault="003C2896" w:rsidP="00346009">
            <w:r w:rsidRPr="009661B9">
              <w:t>Bemenet</w:t>
            </w:r>
          </w:p>
        </w:tc>
        <w:tc>
          <w:tcPr>
            <w:tcW w:w="1681" w:type="dxa"/>
            <w:vAlign w:val="center"/>
          </w:tcPr>
          <w:p w14:paraId="03AB0274" w14:textId="77777777" w:rsidR="003C2896" w:rsidRPr="009661B9" w:rsidRDefault="003C2896" w:rsidP="00346009">
            <w:r w:rsidRPr="009661B9">
              <w:t>Kimenet</w:t>
            </w:r>
          </w:p>
        </w:tc>
        <w:tc>
          <w:tcPr>
            <w:tcW w:w="1977" w:type="dxa"/>
            <w:vAlign w:val="center"/>
          </w:tcPr>
          <w:p w14:paraId="5289CA4C" w14:textId="77777777" w:rsidR="003C2896" w:rsidRPr="009661B9" w:rsidRDefault="003C2896" w:rsidP="00346009">
            <w:r w:rsidRPr="009661B9">
              <w:t>Leírás</w:t>
            </w:r>
          </w:p>
        </w:tc>
      </w:tr>
      <w:tr w:rsidR="003C2896" w:rsidRPr="009661B9" w14:paraId="2C0DEB26" w14:textId="77777777" w:rsidTr="00346009">
        <w:trPr>
          <w:cantSplit/>
        </w:trPr>
        <w:tc>
          <w:tcPr>
            <w:tcW w:w="3146" w:type="dxa"/>
            <w:vAlign w:val="center"/>
          </w:tcPr>
          <w:p w14:paraId="49AAD7B1" w14:textId="77777777" w:rsidR="003C2896" w:rsidRPr="009661B9" w:rsidRDefault="003C2896" w:rsidP="00346009">
            <w:proofErr w:type="spellStart"/>
            <w:r w:rsidRPr="009661B9">
              <w:t>listBooksFiltered</w:t>
            </w:r>
            <w:proofErr w:type="spellEnd"/>
          </w:p>
        </w:tc>
        <w:tc>
          <w:tcPr>
            <w:tcW w:w="1689" w:type="dxa"/>
            <w:vAlign w:val="center"/>
          </w:tcPr>
          <w:p w14:paraId="3A217B4A" w14:textId="77777777" w:rsidR="003C2896" w:rsidRPr="009661B9" w:rsidRDefault="003C2896" w:rsidP="00346009">
            <w:proofErr w:type="spellStart"/>
            <w:r w:rsidRPr="009661B9">
              <w:t>title</w:t>
            </w:r>
            <w:proofErr w:type="spellEnd"/>
            <w:r w:rsidRPr="009661B9">
              <w:t xml:space="preserve">, </w:t>
            </w:r>
            <w:proofErr w:type="spellStart"/>
            <w:r w:rsidRPr="009661B9">
              <w:t>genres</w:t>
            </w:r>
            <w:proofErr w:type="spellEnd"/>
            <w:r w:rsidRPr="009661B9">
              <w:t xml:space="preserve">, </w:t>
            </w:r>
            <w:proofErr w:type="spellStart"/>
            <w:r w:rsidRPr="009661B9">
              <w:t>authors</w:t>
            </w:r>
            <w:proofErr w:type="spellEnd"/>
            <w:r w:rsidRPr="009661B9">
              <w:t xml:space="preserve">, </w:t>
            </w:r>
          </w:p>
          <w:p w14:paraId="3183A57E" w14:textId="77777777" w:rsidR="003C2896" w:rsidRPr="009661B9" w:rsidRDefault="003C2896" w:rsidP="00346009">
            <w:proofErr w:type="spellStart"/>
            <w:r w:rsidRPr="009661B9">
              <w:t>release</w:t>
            </w:r>
            <w:proofErr w:type="spellEnd"/>
            <w:r w:rsidRPr="009661B9">
              <w:t xml:space="preserve"> </w:t>
            </w:r>
            <w:proofErr w:type="spellStart"/>
            <w:r w:rsidRPr="009661B9">
              <w:t>date</w:t>
            </w:r>
            <w:proofErr w:type="spellEnd"/>
            <w:r w:rsidRPr="009661B9">
              <w:t>,</w:t>
            </w:r>
          </w:p>
          <w:p w14:paraId="2270A3EC" w14:textId="77777777" w:rsidR="003C2896" w:rsidRPr="009661B9" w:rsidRDefault="003C2896" w:rsidP="00346009">
            <w:proofErr w:type="spellStart"/>
            <w:r w:rsidRPr="009661B9">
              <w:t>language</w:t>
            </w:r>
            <w:proofErr w:type="spellEnd"/>
            <w:r w:rsidRPr="009661B9">
              <w:t xml:space="preserve">, ISBN, </w:t>
            </w:r>
            <w:proofErr w:type="spellStart"/>
            <w:r w:rsidRPr="009661B9">
              <w:t>offseter</w:t>
            </w:r>
            <w:proofErr w:type="spellEnd"/>
            <w:r w:rsidRPr="009661B9">
              <w:t xml:space="preserve">, </w:t>
            </w:r>
            <w:proofErr w:type="spellStart"/>
            <w:r w:rsidRPr="009661B9">
              <w:t>limiter</w:t>
            </w:r>
            <w:proofErr w:type="spellEnd"/>
            <w:r w:rsidRPr="009661B9">
              <w:t xml:space="preserve"> </w:t>
            </w:r>
          </w:p>
        </w:tc>
        <w:tc>
          <w:tcPr>
            <w:tcW w:w="1681" w:type="dxa"/>
            <w:vAlign w:val="center"/>
          </w:tcPr>
          <w:p w14:paraId="564D63B5" w14:textId="77777777" w:rsidR="003C2896" w:rsidRPr="009661B9" w:rsidRDefault="003C2896" w:rsidP="00346009">
            <w:proofErr w:type="spellStart"/>
            <w:r w:rsidRPr="009661B9">
              <w:t>ISBN_id</w:t>
            </w:r>
            <w:proofErr w:type="spellEnd"/>
            <w:r w:rsidRPr="009661B9">
              <w:t xml:space="preserve">, </w:t>
            </w:r>
            <w:proofErr w:type="spellStart"/>
            <w:r w:rsidRPr="009661B9">
              <w:t>title</w:t>
            </w:r>
            <w:proofErr w:type="spellEnd"/>
            <w:r w:rsidRPr="009661B9">
              <w:t xml:space="preserve">, </w:t>
            </w:r>
            <w:proofErr w:type="spellStart"/>
            <w:r w:rsidRPr="009661B9">
              <w:t>picture</w:t>
            </w:r>
            <w:proofErr w:type="spellEnd"/>
            <w:r w:rsidRPr="009661B9">
              <w:t xml:space="preserve"> base64, </w:t>
            </w:r>
            <w:proofErr w:type="spellStart"/>
            <w:r w:rsidRPr="009661B9">
              <w:t>genres</w:t>
            </w:r>
            <w:proofErr w:type="spellEnd"/>
            <w:r w:rsidRPr="009661B9">
              <w:t xml:space="preserve">, </w:t>
            </w:r>
            <w:proofErr w:type="spellStart"/>
            <w:r w:rsidRPr="009661B9">
              <w:t>authors</w:t>
            </w:r>
            <w:proofErr w:type="spellEnd"/>
            <w:r w:rsidRPr="009661B9">
              <w:t xml:space="preserve">, </w:t>
            </w:r>
            <w:proofErr w:type="spellStart"/>
            <w:r w:rsidRPr="009661B9">
              <w:t>publisher</w:t>
            </w:r>
            <w:proofErr w:type="spellEnd"/>
            <w:r w:rsidRPr="009661B9">
              <w:t xml:space="preserve">, </w:t>
            </w:r>
            <w:proofErr w:type="spellStart"/>
            <w:r w:rsidRPr="009661B9">
              <w:t>release</w:t>
            </w:r>
            <w:proofErr w:type="spellEnd"/>
            <w:r w:rsidRPr="009661B9">
              <w:t xml:space="preserve"> </w:t>
            </w:r>
            <w:proofErr w:type="spellStart"/>
            <w:r w:rsidRPr="009661B9">
              <w:t>date</w:t>
            </w:r>
            <w:proofErr w:type="spellEnd"/>
            <w:r w:rsidRPr="009661B9">
              <w:t xml:space="preserve">, </w:t>
            </w:r>
            <w:proofErr w:type="spellStart"/>
            <w:r w:rsidRPr="009661B9">
              <w:t>language</w:t>
            </w:r>
            <w:proofErr w:type="spellEnd"/>
            <w:r w:rsidRPr="009661B9">
              <w:t xml:space="preserve">, ISBN, </w:t>
            </w:r>
            <w:proofErr w:type="spellStart"/>
            <w:r w:rsidRPr="009661B9">
              <w:t>description</w:t>
            </w:r>
            <w:proofErr w:type="spellEnd"/>
          </w:p>
        </w:tc>
        <w:tc>
          <w:tcPr>
            <w:tcW w:w="1977" w:type="dxa"/>
            <w:vAlign w:val="center"/>
          </w:tcPr>
          <w:p w14:paraId="71F701D3" w14:textId="77777777" w:rsidR="003C2896" w:rsidRPr="009661B9" w:rsidRDefault="003C2896" w:rsidP="00346009">
            <w:r w:rsidRPr="009661B9">
              <w:t>Kilistázza a filtereknek megfelelő könyvek adatait, oldalakra bontva</w:t>
            </w:r>
          </w:p>
        </w:tc>
      </w:tr>
      <w:tr w:rsidR="003C2896" w:rsidRPr="009661B9" w14:paraId="2408AA9E" w14:textId="77777777" w:rsidTr="00346009">
        <w:trPr>
          <w:cantSplit/>
        </w:trPr>
        <w:tc>
          <w:tcPr>
            <w:tcW w:w="3146" w:type="dxa"/>
            <w:vAlign w:val="center"/>
          </w:tcPr>
          <w:p w14:paraId="2D02CF12" w14:textId="77777777" w:rsidR="003C2896" w:rsidRPr="009661B9" w:rsidRDefault="003C2896" w:rsidP="00346009">
            <w:proofErr w:type="spellStart"/>
            <w:r w:rsidRPr="009661B9">
              <w:t>getBookByISBN</w:t>
            </w:r>
            <w:proofErr w:type="spellEnd"/>
          </w:p>
        </w:tc>
        <w:tc>
          <w:tcPr>
            <w:tcW w:w="1689" w:type="dxa"/>
            <w:vAlign w:val="center"/>
          </w:tcPr>
          <w:p w14:paraId="5FCEBD34" w14:textId="77777777" w:rsidR="003C2896" w:rsidRPr="009661B9" w:rsidRDefault="003C2896" w:rsidP="00346009">
            <w:r w:rsidRPr="009661B9">
              <w:t>ISBN</w:t>
            </w:r>
          </w:p>
        </w:tc>
        <w:tc>
          <w:tcPr>
            <w:tcW w:w="1681" w:type="dxa"/>
            <w:vAlign w:val="center"/>
          </w:tcPr>
          <w:p w14:paraId="193D61AA" w14:textId="77777777" w:rsidR="003C2896" w:rsidRPr="009661B9" w:rsidRDefault="003C2896" w:rsidP="00346009">
            <w:proofErr w:type="spellStart"/>
            <w:r w:rsidRPr="009661B9">
              <w:t>ISBN_id</w:t>
            </w:r>
            <w:proofErr w:type="spellEnd"/>
            <w:r w:rsidRPr="009661B9">
              <w:t xml:space="preserve">, </w:t>
            </w:r>
            <w:proofErr w:type="spellStart"/>
            <w:r w:rsidRPr="009661B9">
              <w:t>title</w:t>
            </w:r>
            <w:proofErr w:type="spellEnd"/>
            <w:r w:rsidRPr="009661B9">
              <w:t xml:space="preserve">, </w:t>
            </w:r>
            <w:proofErr w:type="spellStart"/>
            <w:r w:rsidRPr="009661B9">
              <w:t>picture</w:t>
            </w:r>
            <w:proofErr w:type="spellEnd"/>
            <w:r w:rsidRPr="009661B9">
              <w:t xml:space="preserve"> base64, </w:t>
            </w:r>
            <w:proofErr w:type="spellStart"/>
            <w:r w:rsidRPr="009661B9">
              <w:t>genres</w:t>
            </w:r>
            <w:proofErr w:type="spellEnd"/>
            <w:r w:rsidRPr="009661B9">
              <w:t xml:space="preserve">, </w:t>
            </w:r>
            <w:proofErr w:type="spellStart"/>
            <w:r w:rsidRPr="009661B9">
              <w:t>authors</w:t>
            </w:r>
            <w:proofErr w:type="spellEnd"/>
            <w:r w:rsidRPr="009661B9">
              <w:t xml:space="preserve">, </w:t>
            </w:r>
            <w:proofErr w:type="spellStart"/>
            <w:r w:rsidRPr="009661B9">
              <w:t>publisher</w:t>
            </w:r>
            <w:proofErr w:type="spellEnd"/>
            <w:r w:rsidRPr="009661B9">
              <w:t xml:space="preserve">, </w:t>
            </w:r>
            <w:proofErr w:type="spellStart"/>
            <w:r w:rsidRPr="009661B9">
              <w:t>release</w:t>
            </w:r>
            <w:proofErr w:type="spellEnd"/>
            <w:r w:rsidRPr="009661B9">
              <w:t xml:space="preserve"> </w:t>
            </w:r>
            <w:proofErr w:type="spellStart"/>
            <w:r w:rsidRPr="009661B9">
              <w:t>date</w:t>
            </w:r>
            <w:proofErr w:type="spellEnd"/>
            <w:r w:rsidRPr="009661B9">
              <w:t xml:space="preserve">, </w:t>
            </w:r>
            <w:proofErr w:type="spellStart"/>
            <w:r w:rsidRPr="009661B9">
              <w:t>language</w:t>
            </w:r>
            <w:proofErr w:type="spellEnd"/>
            <w:r w:rsidRPr="009661B9">
              <w:t xml:space="preserve">, ISBN, </w:t>
            </w:r>
            <w:proofErr w:type="spellStart"/>
            <w:r w:rsidRPr="009661B9">
              <w:t>description</w:t>
            </w:r>
            <w:proofErr w:type="spellEnd"/>
          </w:p>
        </w:tc>
        <w:tc>
          <w:tcPr>
            <w:tcW w:w="1977" w:type="dxa"/>
            <w:vAlign w:val="center"/>
          </w:tcPr>
          <w:p w14:paraId="62D86E34" w14:textId="77777777" w:rsidR="003C2896" w:rsidRPr="009661B9" w:rsidRDefault="003C2896" w:rsidP="00346009">
            <w:r w:rsidRPr="009661B9">
              <w:t xml:space="preserve">Kilistázza egy adott ISBN kódú könyv összes adatát </w:t>
            </w:r>
          </w:p>
        </w:tc>
      </w:tr>
      <w:tr w:rsidR="003C2896" w:rsidRPr="009661B9" w14:paraId="14045A2F" w14:textId="77777777" w:rsidTr="00346009">
        <w:trPr>
          <w:cantSplit/>
        </w:trPr>
        <w:tc>
          <w:tcPr>
            <w:tcW w:w="3146" w:type="dxa"/>
            <w:vAlign w:val="center"/>
          </w:tcPr>
          <w:p w14:paraId="7B862E2F" w14:textId="77777777" w:rsidR="003C2896" w:rsidRPr="009661B9" w:rsidRDefault="003C2896" w:rsidP="00346009">
            <w:proofErr w:type="spellStart"/>
            <w:r w:rsidRPr="009661B9">
              <w:t>getGenres</w:t>
            </w:r>
            <w:proofErr w:type="spellEnd"/>
          </w:p>
        </w:tc>
        <w:tc>
          <w:tcPr>
            <w:tcW w:w="1689" w:type="dxa"/>
            <w:vAlign w:val="center"/>
          </w:tcPr>
          <w:p w14:paraId="65A6C984" w14:textId="77777777" w:rsidR="003C2896" w:rsidRPr="009661B9" w:rsidRDefault="003C2896" w:rsidP="00346009"/>
        </w:tc>
        <w:tc>
          <w:tcPr>
            <w:tcW w:w="1681" w:type="dxa"/>
            <w:vAlign w:val="center"/>
          </w:tcPr>
          <w:p w14:paraId="4A8DC450" w14:textId="77777777" w:rsidR="003C2896" w:rsidRPr="009661B9" w:rsidRDefault="003C2896" w:rsidP="00346009">
            <w:proofErr w:type="spellStart"/>
            <w:r w:rsidRPr="009661B9">
              <w:t>genres</w:t>
            </w:r>
            <w:proofErr w:type="spellEnd"/>
          </w:p>
        </w:tc>
        <w:tc>
          <w:tcPr>
            <w:tcW w:w="1977" w:type="dxa"/>
            <w:vAlign w:val="center"/>
          </w:tcPr>
          <w:p w14:paraId="3BB11877" w14:textId="77777777" w:rsidR="003C2896" w:rsidRPr="009661B9" w:rsidRDefault="003C2896" w:rsidP="00346009">
            <w:r w:rsidRPr="009661B9">
              <w:t>Kilistázza az összes adatbázisban létező kategóriát</w:t>
            </w:r>
          </w:p>
        </w:tc>
      </w:tr>
      <w:tr w:rsidR="003C2896" w:rsidRPr="009661B9" w14:paraId="1CA7A4C3" w14:textId="77777777" w:rsidTr="00346009">
        <w:trPr>
          <w:cantSplit/>
        </w:trPr>
        <w:tc>
          <w:tcPr>
            <w:tcW w:w="3146" w:type="dxa"/>
            <w:vAlign w:val="center"/>
          </w:tcPr>
          <w:p w14:paraId="06048575" w14:textId="77777777" w:rsidR="003C2896" w:rsidRPr="009661B9" w:rsidRDefault="003C2896" w:rsidP="00346009">
            <w:proofErr w:type="spellStart"/>
            <w:r w:rsidRPr="009661B9">
              <w:lastRenderedPageBreak/>
              <w:t>getLangs</w:t>
            </w:r>
            <w:proofErr w:type="spellEnd"/>
          </w:p>
        </w:tc>
        <w:tc>
          <w:tcPr>
            <w:tcW w:w="1689" w:type="dxa"/>
            <w:vAlign w:val="center"/>
          </w:tcPr>
          <w:p w14:paraId="76809ECF" w14:textId="77777777" w:rsidR="003C2896" w:rsidRPr="009661B9" w:rsidRDefault="003C2896" w:rsidP="00346009"/>
        </w:tc>
        <w:tc>
          <w:tcPr>
            <w:tcW w:w="1681" w:type="dxa"/>
            <w:vAlign w:val="center"/>
          </w:tcPr>
          <w:p w14:paraId="3F596C14" w14:textId="77777777" w:rsidR="003C2896" w:rsidRPr="009661B9" w:rsidRDefault="003C2896" w:rsidP="00346009">
            <w:proofErr w:type="spellStart"/>
            <w:r w:rsidRPr="009661B9">
              <w:t>languages</w:t>
            </w:r>
            <w:proofErr w:type="spellEnd"/>
          </w:p>
        </w:tc>
        <w:tc>
          <w:tcPr>
            <w:tcW w:w="1977" w:type="dxa"/>
            <w:vAlign w:val="center"/>
          </w:tcPr>
          <w:p w14:paraId="6493FEED" w14:textId="77777777" w:rsidR="003C2896" w:rsidRPr="009661B9" w:rsidRDefault="003C2896" w:rsidP="00346009">
            <w:r w:rsidRPr="009661B9">
              <w:t>Kilistázza az összes adatbázisban létező nyelvet</w:t>
            </w:r>
          </w:p>
        </w:tc>
      </w:tr>
      <w:tr w:rsidR="003C2896" w:rsidRPr="009661B9" w14:paraId="7A77DA29" w14:textId="77777777" w:rsidTr="00346009">
        <w:trPr>
          <w:cantSplit/>
        </w:trPr>
        <w:tc>
          <w:tcPr>
            <w:tcW w:w="3146" w:type="dxa"/>
            <w:vAlign w:val="center"/>
          </w:tcPr>
          <w:p w14:paraId="66689E6F" w14:textId="77777777" w:rsidR="003C2896" w:rsidRPr="009661B9" w:rsidRDefault="003C2896" w:rsidP="00346009">
            <w:proofErr w:type="spellStart"/>
            <w:r w:rsidRPr="009661B9">
              <w:t>getIdFromISBN</w:t>
            </w:r>
            <w:proofErr w:type="spellEnd"/>
          </w:p>
        </w:tc>
        <w:tc>
          <w:tcPr>
            <w:tcW w:w="1689" w:type="dxa"/>
            <w:vAlign w:val="center"/>
          </w:tcPr>
          <w:p w14:paraId="5693011C" w14:textId="77777777" w:rsidR="003C2896" w:rsidRPr="009661B9" w:rsidRDefault="003C2896" w:rsidP="00346009">
            <w:r w:rsidRPr="009661B9">
              <w:t>ISBN</w:t>
            </w:r>
          </w:p>
        </w:tc>
        <w:tc>
          <w:tcPr>
            <w:tcW w:w="1681" w:type="dxa"/>
            <w:vAlign w:val="center"/>
          </w:tcPr>
          <w:p w14:paraId="609E6184" w14:textId="77777777" w:rsidR="003C2896" w:rsidRPr="009661B9" w:rsidRDefault="003C2896" w:rsidP="00346009">
            <w:proofErr w:type="spellStart"/>
            <w:r w:rsidRPr="009661B9">
              <w:t>ISBN_id</w:t>
            </w:r>
            <w:proofErr w:type="spellEnd"/>
          </w:p>
        </w:tc>
        <w:tc>
          <w:tcPr>
            <w:tcW w:w="1977" w:type="dxa"/>
            <w:vAlign w:val="center"/>
          </w:tcPr>
          <w:p w14:paraId="370FF6B2" w14:textId="77777777" w:rsidR="003C2896" w:rsidRPr="009661B9" w:rsidRDefault="003C2896" w:rsidP="00346009">
            <w:r w:rsidRPr="009661B9">
              <w:t xml:space="preserve">A megadott ISBN kódot </w:t>
            </w:r>
            <w:proofErr w:type="spellStart"/>
            <w:r w:rsidRPr="009661B9">
              <w:t>ISBN_id-ra</w:t>
            </w:r>
            <w:proofErr w:type="spellEnd"/>
            <w:r w:rsidRPr="009661B9">
              <w:t xml:space="preserve"> fordítja</w:t>
            </w:r>
          </w:p>
        </w:tc>
      </w:tr>
      <w:tr w:rsidR="003C2896" w:rsidRPr="009661B9" w14:paraId="53B72B58" w14:textId="77777777" w:rsidTr="00346009">
        <w:trPr>
          <w:cantSplit/>
        </w:trPr>
        <w:tc>
          <w:tcPr>
            <w:tcW w:w="3146" w:type="dxa"/>
            <w:vAlign w:val="center"/>
          </w:tcPr>
          <w:p w14:paraId="62F94C61" w14:textId="77777777" w:rsidR="003C2896" w:rsidRPr="009661B9" w:rsidRDefault="003C2896" w:rsidP="00346009">
            <w:proofErr w:type="spellStart"/>
            <w:r w:rsidRPr="009661B9">
              <w:t>getBookById</w:t>
            </w:r>
            <w:proofErr w:type="spellEnd"/>
          </w:p>
        </w:tc>
        <w:tc>
          <w:tcPr>
            <w:tcW w:w="1689" w:type="dxa"/>
            <w:vAlign w:val="center"/>
          </w:tcPr>
          <w:p w14:paraId="10F41E40" w14:textId="77777777" w:rsidR="003C2896" w:rsidRPr="009661B9" w:rsidRDefault="003C2896" w:rsidP="00346009">
            <w:proofErr w:type="spellStart"/>
            <w:r w:rsidRPr="009661B9">
              <w:t>ISBN_id</w:t>
            </w:r>
            <w:proofErr w:type="spellEnd"/>
          </w:p>
        </w:tc>
        <w:tc>
          <w:tcPr>
            <w:tcW w:w="1681" w:type="dxa"/>
            <w:vAlign w:val="center"/>
          </w:tcPr>
          <w:p w14:paraId="00393E24" w14:textId="77777777" w:rsidR="003C2896" w:rsidRPr="009661B9" w:rsidRDefault="003C2896" w:rsidP="00346009">
            <w:proofErr w:type="spellStart"/>
            <w:r w:rsidRPr="009661B9">
              <w:t>ISBN_id</w:t>
            </w:r>
            <w:proofErr w:type="spellEnd"/>
            <w:r w:rsidRPr="009661B9">
              <w:t xml:space="preserve">, </w:t>
            </w:r>
            <w:proofErr w:type="spellStart"/>
            <w:r w:rsidRPr="009661B9">
              <w:t>title</w:t>
            </w:r>
            <w:proofErr w:type="spellEnd"/>
            <w:r w:rsidRPr="009661B9">
              <w:t xml:space="preserve">, </w:t>
            </w:r>
            <w:proofErr w:type="spellStart"/>
            <w:r w:rsidRPr="009661B9">
              <w:t>picture</w:t>
            </w:r>
            <w:proofErr w:type="spellEnd"/>
            <w:r w:rsidRPr="009661B9">
              <w:t xml:space="preserve"> base64, </w:t>
            </w:r>
            <w:proofErr w:type="spellStart"/>
            <w:r w:rsidRPr="009661B9">
              <w:t>genres</w:t>
            </w:r>
            <w:proofErr w:type="spellEnd"/>
            <w:r w:rsidRPr="009661B9">
              <w:t xml:space="preserve">, </w:t>
            </w:r>
            <w:proofErr w:type="spellStart"/>
            <w:r w:rsidRPr="009661B9">
              <w:t>authors</w:t>
            </w:r>
            <w:proofErr w:type="spellEnd"/>
            <w:r w:rsidRPr="009661B9">
              <w:t xml:space="preserve">, </w:t>
            </w:r>
            <w:proofErr w:type="spellStart"/>
            <w:r w:rsidRPr="009661B9">
              <w:t>publisher</w:t>
            </w:r>
            <w:proofErr w:type="spellEnd"/>
            <w:r w:rsidRPr="009661B9">
              <w:t xml:space="preserve">, </w:t>
            </w:r>
            <w:proofErr w:type="spellStart"/>
            <w:r w:rsidRPr="009661B9">
              <w:t>release</w:t>
            </w:r>
            <w:proofErr w:type="spellEnd"/>
            <w:r w:rsidRPr="009661B9">
              <w:t xml:space="preserve"> </w:t>
            </w:r>
            <w:proofErr w:type="spellStart"/>
            <w:r w:rsidRPr="009661B9">
              <w:t>date</w:t>
            </w:r>
            <w:proofErr w:type="spellEnd"/>
            <w:r w:rsidRPr="009661B9">
              <w:t xml:space="preserve">, </w:t>
            </w:r>
            <w:proofErr w:type="spellStart"/>
            <w:r w:rsidRPr="009661B9">
              <w:t>language</w:t>
            </w:r>
            <w:proofErr w:type="spellEnd"/>
            <w:r w:rsidRPr="009661B9">
              <w:t xml:space="preserve">, ISBN, </w:t>
            </w:r>
            <w:proofErr w:type="spellStart"/>
            <w:r w:rsidRPr="009661B9">
              <w:t>description</w:t>
            </w:r>
            <w:proofErr w:type="spellEnd"/>
          </w:p>
        </w:tc>
        <w:tc>
          <w:tcPr>
            <w:tcW w:w="1977" w:type="dxa"/>
            <w:vAlign w:val="center"/>
          </w:tcPr>
          <w:p w14:paraId="2F11AA18" w14:textId="77777777" w:rsidR="003C2896" w:rsidRPr="009661B9" w:rsidRDefault="003C2896" w:rsidP="00346009">
            <w:r w:rsidRPr="009661B9">
              <w:t xml:space="preserve">Kilistázza egy </w:t>
            </w:r>
            <w:proofErr w:type="spellStart"/>
            <w:r w:rsidRPr="009661B9">
              <w:t>ISBN_id</w:t>
            </w:r>
            <w:proofErr w:type="spellEnd"/>
            <w:r w:rsidRPr="009661B9">
              <w:t xml:space="preserve"> alapján megadott könyv összes adatát</w:t>
            </w:r>
          </w:p>
        </w:tc>
      </w:tr>
      <w:tr w:rsidR="003C2896" w:rsidRPr="009661B9" w14:paraId="204202C0" w14:textId="77777777" w:rsidTr="00346009">
        <w:trPr>
          <w:cantSplit/>
        </w:trPr>
        <w:tc>
          <w:tcPr>
            <w:tcW w:w="3146" w:type="dxa"/>
            <w:vAlign w:val="center"/>
          </w:tcPr>
          <w:p w14:paraId="3506A1EA" w14:textId="77777777" w:rsidR="003C2896" w:rsidRPr="009661B9" w:rsidRDefault="003C2896" w:rsidP="00346009">
            <w:proofErr w:type="spellStart"/>
            <w:r w:rsidRPr="009661B9">
              <w:t>getBookedAndReservedBooks</w:t>
            </w:r>
            <w:proofErr w:type="spellEnd"/>
          </w:p>
        </w:tc>
        <w:tc>
          <w:tcPr>
            <w:tcW w:w="1689" w:type="dxa"/>
            <w:vAlign w:val="center"/>
          </w:tcPr>
          <w:p w14:paraId="5A7E6AC5" w14:textId="77777777" w:rsidR="003C2896" w:rsidRPr="009661B9" w:rsidRDefault="003C2896" w:rsidP="00346009">
            <w:proofErr w:type="spellStart"/>
            <w:r w:rsidRPr="009661B9">
              <w:t>user_id</w:t>
            </w:r>
            <w:proofErr w:type="spellEnd"/>
          </w:p>
        </w:tc>
        <w:tc>
          <w:tcPr>
            <w:tcW w:w="1681" w:type="dxa"/>
            <w:vAlign w:val="center"/>
          </w:tcPr>
          <w:p w14:paraId="3ED2DC76" w14:textId="77777777" w:rsidR="003C2896" w:rsidRPr="009661B9" w:rsidRDefault="003C2896" w:rsidP="00346009">
            <w:proofErr w:type="spellStart"/>
            <w:r w:rsidRPr="009661B9">
              <w:t>title</w:t>
            </w:r>
            <w:proofErr w:type="spellEnd"/>
            <w:r w:rsidRPr="009661B9">
              <w:t xml:space="preserve">, </w:t>
            </w:r>
            <w:proofErr w:type="spellStart"/>
            <w:r w:rsidRPr="009661B9">
              <w:t>authors</w:t>
            </w:r>
            <w:proofErr w:type="spellEnd"/>
            <w:r w:rsidRPr="009661B9">
              <w:t xml:space="preserve">, </w:t>
            </w:r>
            <w:proofErr w:type="spellStart"/>
            <w:r w:rsidRPr="009661B9">
              <w:t>state</w:t>
            </w:r>
            <w:proofErr w:type="spellEnd"/>
            <w:r w:rsidRPr="009661B9">
              <w:t xml:space="preserve">, </w:t>
            </w:r>
            <w:proofErr w:type="spellStart"/>
            <w:r w:rsidRPr="009661B9">
              <w:t>reservation</w:t>
            </w:r>
            <w:proofErr w:type="spellEnd"/>
            <w:r w:rsidRPr="009661B9">
              <w:t xml:space="preserve"> </w:t>
            </w:r>
            <w:proofErr w:type="spellStart"/>
            <w:r w:rsidRPr="009661B9">
              <w:t>id</w:t>
            </w:r>
            <w:proofErr w:type="spellEnd"/>
            <w:r w:rsidRPr="009661B9">
              <w:t>/</w:t>
            </w:r>
            <w:proofErr w:type="spellStart"/>
            <w:r w:rsidRPr="009661B9">
              <w:t>booking</w:t>
            </w:r>
            <w:proofErr w:type="spellEnd"/>
            <w:r w:rsidRPr="009661B9">
              <w:t xml:space="preserve"> </w:t>
            </w:r>
            <w:proofErr w:type="spellStart"/>
            <w:r w:rsidRPr="009661B9">
              <w:t>id</w:t>
            </w:r>
            <w:proofErr w:type="spellEnd"/>
          </w:p>
        </w:tc>
        <w:tc>
          <w:tcPr>
            <w:tcW w:w="1977" w:type="dxa"/>
            <w:vAlign w:val="center"/>
          </w:tcPr>
          <w:p w14:paraId="3A606CFD" w14:textId="77777777" w:rsidR="003C2896" w:rsidRPr="009661B9" w:rsidRDefault="003C2896" w:rsidP="00346009">
            <w:r w:rsidRPr="009661B9">
              <w:t xml:space="preserve">Kilistázza egy adott felhasználó összes foglalását és előjegyzését </w:t>
            </w:r>
          </w:p>
        </w:tc>
      </w:tr>
      <w:tr w:rsidR="003C2896" w:rsidRPr="009661B9" w14:paraId="16C12E04" w14:textId="77777777" w:rsidTr="00346009">
        <w:trPr>
          <w:cantSplit/>
        </w:trPr>
        <w:tc>
          <w:tcPr>
            <w:tcW w:w="3146" w:type="dxa"/>
            <w:vAlign w:val="center"/>
          </w:tcPr>
          <w:p w14:paraId="1F703540" w14:textId="77777777" w:rsidR="003C2896" w:rsidRPr="009661B9" w:rsidRDefault="003C2896" w:rsidP="00346009">
            <w:proofErr w:type="spellStart"/>
            <w:r w:rsidRPr="009661B9">
              <w:t>cancelReservation</w:t>
            </w:r>
            <w:proofErr w:type="spellEnd"/>
          </w:p>
        </w:tc>
        <w:tc>
          <w:tcPr>
            <w:tcW w:w="1689" w:type="dxa"/>
            <w:vAlign w:val="center"/>
          </w:tcPr>
          <w:p w14:paraId="2EB7A640" w14:textId="77777777" w:rsidR="003C2896" w:rsidRPr="009661B9" w:rsidRDefault="003C2896" w:rsidP="00346009">
            <w:proofErr w:type="spellStart"/>
            <w:r w:rsidRPr="009661B9">
              <w:t>reservation_id</w:t>
            </w:r>
            <w:proofErr w:type="spellEnd"/>
            <w:r w:rsidRPr="009661B9">
              <w:t xml:space="preserve">, </w:t>
            </w:r>
            <w:proofErr w:type="spellStart"/>
            <w:r w:rsidRPr="009661B9">
              <w:t>user_id</w:t>
            </w:r>
            <w:proofErr w:type="spellEnd"/>
          </w:p>
        </w:tc>
        <w:tc>
          <w:tcPr>
            <w:tcW w:w="1681" w:type="dxa"/>
            <w:vAlign w:val="center"/>
          </w:tcPr>
          <w:p w14:paraId="5671C276" w14:textId="77777777" w:rsidR="003C2896" w:rsidRPr="009661B9" w:rsidRDefault="003C2896" w:rsidP="00346009"/>
        </w:tc>
        <w:tc>
          <w:tcPr>
            <w:tcW w:w="1977" w:type="dxa"/>
            <w:vAlign w:val="center"/>
          </w:tcPr>
          <w:p w14:paraId="653E0135" w14:textId="77777777" w:rsidR="003C2896" w:rsidRPr="009661B9" w:rsidRDefault="003C2896" w:rsidP="00346009">
            <w:r w:rsidRPr="009661B9">
              <w:t xml:space="preserve">Törli egy adott felhasználó </w:t>
            </w:r>
            <w:proofErr w:type="spellStart"/>
            <w:r w:rsidRPr="009661B9">
              <w:t>előjegyzésést</w:t>
            </w:r>
            <w:proofErr w:type="spellEnd"/>
          </w:p>
        </w:tc>
      </w:tr>
      <w:tr w:rsidR="003C2896" w:rsidRPr="009661B9" w14:paraId="777E58D4" w14:textId="77777777" w:rsidTr="00346009">
        <w:trPr>
          <w:cantSplit/>
        </w:trPr>
        <w:tc>
          <w:tcPr>
            <w:tcW w:w="3146" w:type="dxa"/>
            <w:vAlign w:val="center"/>
          </w:tcPr>
          <w:p w14:paraId="0C0F082D" w14:textId="77777777" w:rsidR="003C2896" w:rsidRPr="009661B9" w:rsidRDefault="003C2896" w:rsidP="00346009">
            <w:proofErr w:type="spellStart"/>
            <w:r w:rsidRPr="009661B9">
              <w:t>cancelBooking</w:t>
            </w:r>
            <w:proofErr w:type="spellEnd"/>
          </w:p>
        </w:tc>
        <w:tc>
          <w:tcPr>
            <w:tcW w:w="1689" w:type="dxa"/>
            <w:vAlign w:val="center"/>
          </w:tcPr>
          <w:p w14:paraId="37B96D15" w14:textId="77777777" w:rsidR="003C2896" w:rsidRPr="009661B9" w:rsidRDefault="003C2896" w:rsidP="00346009">
            <w:proofErr w:type="spellStart"/>
            <w:r w:rsidRPr="009661B9">
              <w:t>booking_id</w:t>
            </w:r>
            <w:proofErr w:type="spellEnd"/>
            <w:r w:rsidRPr="009661B9">
              <w:t xml:space="preserve">, </w:t>
            </w:r>
            <w:proofErr w:type="spellStart"/>
            <w:r w:rsidRPr="009661B9">
              <w:t>user_id</w:t>
            </w:r>
            <w:proofErr w:type="spellEnd"/>
          </w:p>
        </w:tc>
        <w:tc>
          <w:tcPr>
            <w:tcW w:w="1681" w:type="dxa"/>
            <w:vAlign w:val="center"/>
          </w:tcPr>
          <w:p w14:paraId="5F9A8416" w14:textId="77777777" w:rsidR="003C2896" w:rsidRPr="009661B9" w:rsidRDefault="003C2896" w:rsidP="00346009"/>
        </w:tc>
        <w:tc>
          <w:tcPr>
            <w:tcW w:w="1977" w:type="dxa"/>
            <w:vAlign w:val="center"/>
          </w:tcPr>
          <w:p w14:paraId="45CA2871" w14:textId="77777777" w:rsidR="003C2896" w:rsidRPr="009661B9" w:rsidRDefault="003C2896" w:rsidP="00346009">
            <w:r w:rsidRPr="009661B9">
              <w:t xml:space="preserve">Módosítja az adott foglalás </w:t>
            </w:r>
            <w:proofErr w:type="spellStart"/>
            <w:r w:rsidRPr="009661B9">
              <w:t>handled</w:t>
            </w:r>
            <w:proofErr w:type="spellEnd"/>
            <w:r w:rsidRPr="009661B9">
              <w:t xml:space="preserve"> értékét és ha van előjegyzés az adott könyvre akkor a legrégebbit teszi új foglalásnak</w:t>
            </w:r>
          </w:p>
        </w:tc>
      </w:tr>
      <w:tr w:rsidR="003C2896" w:rsidRPr="009661B9" w14:paraId="1A03FC2B" w14:textId="77777777" w:rsidTr="00346009">
        <w:trPr>
          <w:cantSplit/>
        </w:trPr>
        <w:tc>
          <w:tcPr>
            <w:tcW w:w="3146" w:type="dxa"/>
            <w:vAlign w:val="center"/>
          </w:tcPr>
          <w:p w14:paraId="4522BECB" w14:textId="77777777" w:rsidR="003C2896" w:rsidRPr="009661B9" w:rsidRDefault="003C2896" w:rsidP="00346009">
            <w:proofErr w:type="spellStart"/>
            <w:r w:rsidRPr="009661B9">
              <w:t>removeBooking</w:t>
            </w:r>
            <w:proofErr w:type="spellEnd"/>
          </w:p>
        </w:tc>
        <w:tc>
          <w:tcPr>
            <w:tcW w:w="1689" w:type="dxa"/>
            <w:vAlign w:val="center"/>
          </w:tcPr>
          <w:p w14:paraId="60FE3C4C" w14:textId="77777777" w:rsidR="003C2896" w:rsidRPr="009661B9" w:rsidRDefault="003C2896" w:rsidP="00346009">
            <w:proofErr w:type="spellStart"/>
            <w:r w:rsidRPr="009661B9">
              <w:t>booking_id</w:t>
            </w:r>
            <w:proofErr w:type="spellEnd"/>
          </w:p>
        </w:tc>
        <w:tc>
          <w:tcPr>
            <w:tcW w:w="1681" w:type="dxa"/>
            <w:vAlign w:val="center"/>
          </w:tcPr>
          <w:p w14:paraId="145C258D" w14:textId="77777777" w:rsidR="003C2896" w:rsidRPr="009661B9" w:rsidRDefault="003C2896" w:rsidP="00346009"/>
        </w:tc>
        <w:tc>
          <w:tcPr>
            <w:tcW w:w="1977" w:type="dxa"/>
            <w:vAlign w:val="center"/>
          </w:tcPr>
          <w:p w14:paraId="2E1941F4" w14:textId="77777777" w:rsidR="003C2896" w:rsidRPr="009661B9" w:rsidRDefault="003C2896" w:rsidP="00346009">
            <w:r w:rsidRPr="009661B9">
              <w:t>Törli az adott foglalást</w:t>
            </w:r>
          </w:p>
        </w:tc>
      </w:tr>
      <w:tr w:rsidR="003C2896" w:rsidRPr="009661B9" w14:paraId="04DDBF02" w14:textId="77777777" w:rsidTr="00346009">
        <w:trPr>
          <w:cantSplit/>
        </w:trPr>
        <w:tc>
          <w:tcPr>
            <w:tcW w:w="3146" w:type="dxa"/>
            <w:vAlign w:val="center"/>
          </w:tcPr>
          <w:p w14:paraId="25EDBEE3" w14:textId="77777777" w:rsidR="003C2896" w:rsidRPr="009661B9" w:rsidRDefault="003C2896" w:rsidP="00346009">
            <w:proofErr w:type="spellStart"/>
            <w:r w:rsidRPr="009661B9">
              <w:t>getBorrowedBooks</w:t>
            </w:r>
            <w:proofErr w:type="spellEnd"/>
          </w:p>
        </w:tc>
        <w:tc>
          <w:tcPr>
            <w:tcW w:w="1689" w:type="dxa"/>
            <w:vAlign w:val="center"/>
          </w:tcPr>
          <w:p w14:paraId="2CC0C5F6" w14:textId="77777777" w:rsidR="003C2896" w:rsidRPr="009661B9" w:rsidRDefault="003C2896" w:rsidP="00346009">
            <w:proofErr w:type="spellStart"/>
            <w:r w:rsidRPr="009661B9">
              <w:t>user_id</w:t>
            </w:r>
            <w:proofErr w:type="spellEnd"/>
          </w:p>
        </w:tc>
        <w:tc>
          <w:tcPr>
            <w:tcW w:w="1681" w:type="dxa"/>
            <w:vAlign w:val="center"/>
          </w:tcPr>
          <w:p w14:paraId="7A772A62" w14:textId="77777777" w:rsidR="003C2896" w:rsidRPr="009661B9" w:rsidRDefault="003C2896" w:rsidP="00346009">
            <w:proofErr w:type="spellStart"/>
            <w:r w:rsidRPr="009661B9">
              <w:t>book_id</w:t>
            </w:r>
            <w:proofErr w:type="spellEnd"/>
            <w:r w:rsidRPr="009661B9">
              <w:t xml:space="preserve">, </w:t>
            </w:r>
            <w:proofErr w:type="spellStart"/>
            <w:r w:rsidRPr="009661B9">
              <w:t>auhtors</w:t>
            </w:r>
            <w:proofErr w:type="spellEnd"/>
            <w:r w:rsidRPr="009661B9">
              <w:t xml:space="preserve">, ISBN, </w:t>
            </w:r>
            <w:proofErr w:type="spellStart"/>
            <w:r w:rsidRPr="009661B9">
              <w:t>title</w:t>
            </w:r>
            <w:proofErr w:type="spellEnd"/>
            <w:r w:rsidRPr="009661B9">
              <w:t xml:space="preserve">, end </w:t>
            </w:r>
            <w:proofErr w:type="spellStart"/>
            <w:r w:rsidRPr="009661B9">
              <w:t>date</w:t>
            </w:r>
            <w:proofErr w:type="spellEnd"/>
            <w:r w:rsidRPr="009661B9">
              <w:t xml:space="preserve">, start </w:t>
            </w:r>
            <w:proofErr w:type="spellStart"/>
            <w:r w:rsidRPr="009661B9">
              <w:t>date</w:t>
            </w:r>
            <w:proofErr w:type="spellEnd"/>
            <w:r w:rsidRPr="009661B9">
              <w:t xml:space="preserve">, </w:t>
            </w:r>
            <w:proofErr w:type="spellStart"/>
            <w:r w:rsidRPr="009661B9">
              <w:t>meghosszabítható</w:t>
            </w:r>
            <w:proofErr w:type="spellEnd"/>
            <w:r w:rsidRPr="009661B9">
              <w:t>, fizetendő</w:t>
            </w:r>
          </w:p>
        </w:tc>
        <w:tc>
          <w:tcPr>
            <w:tcW w:w="1977" w:type="dxa"/>
            <w:vAlign w:val="center"/>
          </w:tcPr>
          <w:p w14:paraId="48A1DE66" w14:textId="77777777" w:rsidR="003C2896" w:rsidRPr="009661B9" w:rsidRDefault="003C2896" w:rsidP="00346009">
            <w:r w:rsidRPr="009661B9">
              <w:t>Kilistázza egy felhasználó a jelenleg kivett könyveinek adatait pl.: a késésből jövő fizetendőt és hosszabbítható-e</w:t>
            </w:r>
          </w:p>
        </w:tc>
      </w:tr>
      <w:tr w:rsidR="003C2896" w:rsidRPr="009661B9" w14:paraId="1A229D5C" w14:textId="77777777" w:rsidTr="00346009">
        <w:trPr>
          <w:cantSplit/>
        </w:trPr>
        <w:tc>
          <w:tcPr>
            <w:tcW w:w="3146" w:type="dxa"/>
            <w:vAlign w:val="center"/>
          </w:tcPr>
          <w:p w14:paraId="49F55BEF" w14:textId="77777777" w:rsidR="003C2896" w:rsidRPr="009661B9" w:rsidRDefault="003C2896" w:rsidP="00346009">
            <w:proofErr w:type="spellStart"/>
            <w:r w:rsidRPr="009661B9">
              <w:t>getPreviouslyBorrowedBooks</w:t>
            </w:r>
            <w:proofErr w:type="spellEnd"/>
          </w:p>
        </w:tc>
        <w:tc>
          <w:tcPr>
            <w:tcW w:w="1689" w:type="dxa"/>
            <w:vAlign w:val="center"/>
          </w:tcPr>
          <w:p w14:paraId="64D4C01B" w14:textId="77777777" w:rsidR="003C2896" w:rsidRPr="009661B9" w:rsidRDefault="003C2896" w:rsidP="00346009">
            <w:proofErr w:type="spellStart"/>
            <w:r w:rsidRPr="009661B9">
              <w:t>user_id</w:t>
            </w:r>
            <w:proofErr w:type="spellEnd"/>
          </w:p>
        </w:tc>
        <w:tc>
          <w:tcPr>
            <w:tcW w:w="1681" w:type="dxa"/>
            <w:vAlign w:val="center"/>
          </w:tcPr>
          <w:p w14:paraId="50DAB54F" w14:textId="77777777" w:rsidR="003C2896" w:rsidRPr="009661B9" w:rsidRDefault="003C2896" w:rsidP="00346009">
            <w:proofErr w:type="spellStart"/>
            <w:r w:rsidRPr="009661B9">
              <w:t>book_id</w:t>
            </w:r>
            <w:proofErr w:type="spellEnd"/>
            <w:r w:rsidRPr="009661B9">
              <w:t xml:space="preserve">, </w:t>
            </w:r>
            <w:proofErr w:type="spellStart"/>
            <w:r w:rsidRPr="009661B9">
              <w:t>authors</w:t>
            </w:r>
            <w:proofErr w:type="spellEnd"/>
            <w:r w:rsidRPr="009661B9">
              <w:t xml:space="preserve">, ISBN, </w:t>
            </w:r>
            <w:proofErr w:type="spellStart"/>
            <w:r w:rsidRPr="009661B9">
              <w:t>title</w:t>
            </w:r>
            <w:proofErr w:type="spellEnd"/>
            <w:r w:rsidRPr="009661B9">
              <w:t xml:space="preserve">, </w:t>
            </w:r>
            <w:proofErr w:type="spellStart"/>
            <w:r w:rsidRPr="009661B9">
              <w:t>picture</w:t>
            </w:r>
            <w:proofErr w:type="spellEnd"/>
            <w:r w:rsidRPr="009661B9">
              <w:t xml:space="preserve"> base64, end </w:t>
            </w:r>
            <w:proofErr w:type="spellStart"/>
            <w:r w:rsidRPr="009661B9">
              <w:t>date</w:t>
            </w:r>
            <w:proofErr w:type="spellEnd"/>
            <w:r w:rsidRPr="009661B9">
              <w:t xml:space="preserve">, start </w:t>
            </w:r>
            <w:proofErr w:type="spellStart"/>
            <w:r w:rsidRPr="009661B9">
              <w:t>date</w:t>
            </w:r>
            <w:proofErr w:type="spellEnd"/>
            <w:r w:rsidRPr="009661B9">
              <w:t>,</w:t>
            </w:r>
          </w:p>
        </w:tc>
        <w:tc>
          <w:tcPr>
            <w:tcW w:w="1977" w:type="dxa"/>
            <w:vAlign w:val="center"/>
          </w:tcPr>
          <w:p w14:paraId="716A67F2" w14:textId="77777777" w:rsidR="003C2896" w:rsidRPr="009661B9" w:rsidRDefault="003C2896" w:rsidP="00346009">
            <w:r w:rsidRPr="009661B9">
              <w:t>Kilistázza egy felhasználó már korábban kivett, de már visszahozott könyveinek néhány adatát</w:t>
            </w:r>
          </w:p>
        </w:tc>
      </w:tr>
      <w:tr w:rsidR="003C2896" w:rsidRPr="009661B9" w14:paraId="330BD9B1" w14:textId="77777777" w:rsidTr="00346009">
        <w:trPr>
          <w:cantSplit/>
        </w:trPr>
        <w:tc>
          <w:tcPr>
            <w:tcW w:w="3146" w:type="dxa"/>
            <w:vAlign w:val="center"/>
          </w:tcPr>
          <w:p w14:paraId="3CFBA25F" w14:textId="77777777" w:rsidR="003C2896" w:rsidRPr="009661B9" w:rsidRDefault="003C2896" w:rsidP="00346009">
            <w:proofErr w:type="spellStart"/>
            <w:r w:rsidRPr="009661B9">
              <w:lastRenderedPageBreak/>
              <w:t>deleteLateBookings</w:t>
            </w:r>
            <w:proofErr w:type="spellEnd"/>
          </w:p>
        </w:tc>
        <w:tc>
          <w:tcPr>
            <w:tcW w:w="1689" w:type="dxa"/>
            <w:vAlign w:val="center"/>
          </w:tcPr>
          <w:p w14:paraId="1C90E916" w14:textId="77777777" w:rsidR="003C2896" w:rsidRPr="009661B9" w:rsidRDefault="003C2896" w:rsidP="00346009"/>
        </w:tc>
        <w:tc>
          <w:tcPr>
            <w:tcW w:w="1681" w:type="dxa"/>
            <w:vAlign w:val="center"/>
          </w:tcPr>
          <w:p w14:paraId="7E4AAAE9" w14:textId="77777777" w:rsidR="003C2896" w:rsidRPr="009661B9" w:rsidRDefault="003C2896" w:rsidP="00346009">
            <w:r w:rsidRPr="009661B9">
              <w:t>output</w:t>
            </w:r>
          </w:p>
        </w:tc>
        <w:tc>
          <w:tcPr>
            <w:tcW w:w="1977" w:type="dxa"/>
            <w:vAlign w:val="center"/>
          </w:tcPr>
          <w:p w14:paraId="118B9626" w14:textId="77777777" w:rsidR="003C2896" w:rsidRPr="009661B9" w:rsidRDefault="003C2896" w:rsidP="00346009">
            <w:r w:rsidRPr="009661B9">
              <w:t xml:space="preserve">Törli a lejárt foglalásokat illetve a lejárt tagsággal rendelkező felhasználók foglalásait és új foglalást add hozzá ha van előjegyezve output mezőben a </w:t>
            </w:r>
            <w:proofErr w:type="spellStart"/>
            <w:r w:rsidRPr="009661B9">
              <w:t>törölt</w:t>
            </w:r>
            <w:proofErr w:type="spellEnd"/>
            <w:r w:rsidRPr="009661B9">
              <w:t xml:space="preserve"> </w:t>
            </w:r>
            <w:proofErr w:type="spellStart"/>
            <w:r w:rsidRPr="009661B9">
              <w:t>book_id</w:t>
            </w:r>
            <w:proofErr w:type="spellEnd"/>
            <w:r w:rsidRPr="009661B9">
              <w:t xml:space="preserve"> és </w:t>
            </w:r>
            <w:proofErr w:type="spellStart"/>
            <w:r w:rsidRPr="009661B9">
              <w:t>user_</w:t>
            </w:r>
            <w:proofErr w:type="gramStart"/>
            <w:r w:rsidRPr="009661B9">
              <w:t>id</w:t>
            </w:r>
            <w:proofErr w:type="spellEnd"/>
            <w:r w:rsidRPr="009661B9">
              <w:t xml:space="preserve"> ,</w:t>
            </w:r>
            <w:proofErr w:type="gramEnd"/>
            <w:r w:rsidRPr="009661B9">
              <w:t xml:space="preserve"> ha lett hozzáadva új foglalás a hozzá tartozó </w:t>
            </w:r>
            <w:proofErr w:type="spellStart"/>
            <w:r w:rsidRPr="009661B9">
              <w:t>user_id</w:t>
            </w:r>
            <w:proofErr w:type="spellEnd"/>
            <w:r w:rsidRPr="009661B9">
              <w:t>, végül a törlés okát</w:t>
            </w:r>
          </w:p>
        </w:tc>
      </w:tr>
      <w:tr w:rsidR="003C2896" w:rsidRPr="009661B9" w14:paraId="6A14CAA2" w14:textId="77777777" w:rsidTr="00346009">
        <w:trPr>
          <w:cantSplit/>
        </w:trPr>
        <w:tc>
          <w:tcPr>
            <w:tcW w:w="3146" w:type="dxa"/>
            <w:vAlign w:val="center"/>
          </w:tcPr>
          <w:p w14:paraId="68AB2361" w14:textId="77777777" w:rsidR="003C2896" w:rsidRPr="009661B9" w:rsidRDefault="003C2896" w:rsidP="00346009">
            <w:proofErr w:type="spellStart"/>
            <w:r w:rsidRPr="009661B9">
              <w:t>deleteLateReservations</w:t>
            </w:r>
            <w:proofErr w:type="spellEnd"/>
          </w:p>
        </w:tc>
        <w:tc>
          <w:tcPr>
            <w:tcW w:w="1689" w:type="dxa"/>
            <w:vAlign w:val="center"/>
          </w:tcPr>
          <w:p w14:paraId="08793667" w14:textId="77777777" w:rsidR="003C2896" w:rsidRPr="009661B9" w:rsidRDefault="003C2896" w:rsidP="00346009"/>
        </w:tc>
        <w:tc>
          <w:tcPr>
            <w:tcW w:w="1681" w:type="dxa"/>
            <w:vAlign w:val="center"/>
          </w:tcPr>
          <w:p w14:paraId="2D28D20E" w14:textId="77777777" w:rsidR="003C2896" w:rsidRPr="009661B9" w:rsidRDefault="003C2896" w:rsidP="00346009">
            <w:r w:rsidRPr="009661B9">
              <w:t>output</w:t>
            </w:r>
          </w:p>
        </w:tc>
        <w:tc>
          <w:tcPr>
            <w:tcW w:w="1977" w:type="dxa"/>
            <w:vAlign w:val="center"/>
          </w:tcPr>
          <w:p w14:paraId="120F2540" w14:textId="77777777" w:rsidR="003C2896" w:rsidRPr="009661B9" w:rsidRDefault="003C2896" w:rsidP="00346009">
            <w:r w:rsidRPr="009661B9">
              <w:t xml:space="preserve">Törli azon felhasználók előjegyzéseit, akiknek a tagsága lejárt, output mezőben a </w:t>
            </w:r>
            <w:proofErr w:type="spellStart"/>
            <w:r w:rsidRPr="009661B9">
              <w:t>törölt</w:t>
            </w:r>
            <w:proofErr w:type="spellEnd"/>
            <w:r w:rsidRPr="009661B9">
              <w:t xml:space="preserve"> előjegyzések adatai </w:t>
            </w:r>
            <w:proofErr w:type="spellStart"/>
            <w:r w:rsidRPr="009661B9">
              <w:t>user_id</w:t>
            </w:r>
            <w:proofErr w:type="spellEnd"/>
            <w:r w:rsidRPr="009661B9">
              <w:t xml:space="preserve">, </w:t>
            </w:r>
            <w:proofErr w:type="spellStart"/>
            <w:r w:rsidRPr="009661B9">
              <w:t>ISBN_id</w:t>
            </w:r>
            <w:proofErr w:type="spellEnd"/>
          </w:p>
        </w:tc>
      </w:tr>
      <w:tr w:rsidR="003C2896" w:rsidRPr="009661B9" w14:paraId="66545A94" w14:textId="77777777" w:rsidTr="00346009">
        <w:trPr>
          <w:cantSplit/>
        </w:trPr>
        <w:tc>
          <w:tcPr>
            <w:tcW w:w="3146" w:type="dxa"/>
            <w:vAlign w:val="center"/>
          </w:tcPr>
          <w:p w14:paraId="3AAEA682" w14:textId="77777777" w:rsidR="003C2896" w:rsidRPr="009661B9" w:rsidRDefault="003C2896" w:rsidP="00346009">
            <w:proofErr w:type="spellStart"/>
            <w:r w:rsidRPr="009661B9">
              <w:t>loginUser</w:t>
            </w:r>
            <w:proofErr w:type="spellEnd"/>
          </w:p>
        </w:tc>
        <w:tc>
          <w:tcPr>
            <w:tcW w:w="1689" w:type="dxa"/>
            <w:vAlign w:val="center"/>
          </w:tcPr>
          <w:p w14:paraId="59369427" w14:textId="77777777" w:rsidR="003C2896" w:rsidRPr="009661B9" w:rsidRDefault="003C2896" w:rsidP="00346009">
            <w:proofErr w:type="spellStart"/>
            <w:r w:rsidRPr="009661B9">
              <w:t>username</w:t>
            </w:r>
            <w:proofErr w:type="spellEnd"/>
            <w:r w:rsidRPr="009661B9">
              <w:t xml:space="preserve">, </w:t>
            </w:r>
            <w:proofErr w:type="spellStart"/>
            <w:r w:rsidRPr="009661B9">
              <w:t>password</w:t>
            </w:r>
            <w:proofErr w:type="spellEnd"/>
          </w:p>
        </w:tc>
        <w:tc>
          <w:tcPr>
            <w:tcW w:w="1681" w:type="dxa"/>
            <w:vAlign w:val="center"/>
          </w:tcPr>
          <w:p w14:paraId="1DDE8E96" w14:textId="77777777" w:rsidR="003C2896" w:rsidRPr="009661B9" w:rsidRDefault="003C2896" w:rsidP="00346009">
            <w:proofErr w:type="spellStart"/>
            <w:r w:rsidRPr="009661B9">
              <w:t>result</w:t>
            </w:r>
            <w:proofErr w:type="spellEnd"/>
            <w:r w:rsidRPr="009661B9">
              <w:t xml:space="preserve">, </w:t>
            </w:r>
            <w:proofErr w:type="spellStart"/>
            <w:r w:rsidRPr="009661B9">
              <w:t>user_id</w:t>
            </w:r>
            <w:proofErr w:type="spellEnd"/>
            <w:r w:rsidRPr="009661B9">
              <w:t xml:space="preserve">, </w:t>
            </w:r>
            <w:proofErr w:type="spellStart"/>
            <w:r w:rsidRPr="009661B9">
              <w:t>username</w:t>
            </w:r>
            <w:proofErr w:type="spellEnd"/>
          </w:p>
        </w:tc>
        <w:tc>
          <w:tcPr>
            <w:tcW w:w="1977" w:type="dxa"/>
            <w:vAlign w:val="center"/>
          </w:tcPr>
          <w:p w14:paraId="7E10D1FA" w14:textId="77777777" w:rsidR="003C2896" w:rsidRPr="009661B9" w:rsidRDefault="003C2896" w:rsidP="00346009">
            <w:r w:rsidRPr="009661B9">
              <w:t>Ellenőrzi a felhasználó bejelentkezési adatait és a megfelelő választ adja rá</w:t>
            </w:r>
          </w:p>
        </w:tc>
      </w:tr>
      <w:tr w:rsidR="003C2896" w:rsidRPr="009661B9" w14:paraId="7953BF96" w14:textId="77777777" w:rsidTr="00346009">
        <w:trPr>
          <w:cantSplit/>
        </w:trPr>
        <w:tc>
          <w:tcPr>
            <w:tcW w:w="3146" w:type="dxa"/>
            <w:vAlign w:val="center"/>
          </w:tcPr>
          <w:p w14:paraId="4D23DC39" w14:textId="77777777" w:rsidR="003C2896" w:rsidRPr="009661B9" w:rsidRDefault="003C2896" w:rsidP="00346009">
            <w:proofErr w:type="spellStart"/>
            <w:r w:rsidRPr="009661B9">
              <w:t>getUserId</w:t>
            </w:r>
            <w:proofErr w:type="spellEnd"/>
          </w:p>
        </w:tc>
        <w:tc>
          <w:tcPr>
            <w:tcW w:w="1689" w:type="dxa"/>
            <w:vAlign w:val="center"/>
          </w:tcPr>
          <w:p w14:paraId="73C4453B" w14:textId="77777777" w:rsidR="003C2896" w:rsidRPr="009661B9" w:rsidRDefault="003C2896" w:rsidP="00346009">
            <w:proofErr w:type="spellStart"/>
            <w:r w:rsidRPr="009661B9">
              <w:t>username</w:t>
            </w:r>
            <w:proofErr w:type="spellEnd"/>
          </w:p>
        </w:tc>
        <w:tc>
          <w:tcPr>
            <w:tcW w:w="1681" w:type="dxa"/>
            <w:vAlign w:val="center"/>
          </w:tcPr>
          <w:p w14:paraId="4BA0D00F" w14:textId="77777777" w:rsidR="003C2896" w:rsidRPr="009661B9" w:rsidRDefault="003C2896" w:rsidP="00346009">
            <w:proofErr w:type="spellStart"/>
            <w:r w:rsidRPr="009661B9">
              <w:t>user_id</w:t>
            </w:r>
            <w:proofErr w:type="spellEnd"/>
          </w:p>
        </w:tc>
        <w:tc>
          <w:tcPr>
            <w:tcW w:w="1977" w:type="dxa"/>
            <w:vAlign w:val="center"/>
          </w:tcPr>
          <w:p w14:paraId="735AB161" w14:textId="77777777" w:rsidR="003C2896" w:rsidRPr="009661B9" w:rsidRDefault="003C2896" w:rsidP="00346009">
            <w:r w:rsidRPr="009661B9">
              <w:t xml:space="preserve">A </w:t>
            </w:r>
            <w:proofErr w:type="spellStart"/>
            <w:r w:rsidRPr="009661B9">
              <w:t>username-hez</w:t>
            </w:r>
            <w:proofErr w:type="spellEnd"/>
            <w:r w:rsidRPr="009661B9">
              <w:t xml:space="preserve"> tartozó </w:t>
            </w:r>
            <w:proofErr w:type="spellStart"/>
            <w:r w:rsidRPr="009661B9">
              <w:t>user_id</w:t>
            </w:r>
            <w:proofErr w:type="spellEnd"/>
            <w:r w:rsidRPr="009661B9">
              <w:t>-t adja vissza</w:t>
            </w:r>
          </w:p>
        </w:tc>
      </w:tr>
      <w:tr w:rsidR="003C2896" w:rsidRPr="009661B9" w14:paraId="01FAC019" w14:textId="77777777" w:rsidTr="00346009">
        <w:trPr>
          <w:cantSplit/>
        </w:trPr>
        <w:tc>
          <w:tcPr>
            <w:tcW w:w="3146" w:type="dxa"/>
            <w:vAlign w:val="center"/>
          </w:tcPr>
          <w:p w14:paraId="1CE9C652" w14:textId="77777777" w:rsidR="003C2896" w:rsidRPr="009661B9" w:rsidRDefault="003C2896" w:rsidP="00346009">
            <w:proofErr w:type="spellStart"/>
            <w:r w:rsidRPr="009661B9">
              <w:t>getEmailData</w:t>
            </w:r>
            <w:proofErr w:type="spellEnd"/>
          </w:p>
        </w:tc>
        <w:tc>
          <w:tcPr>
            <w:tcW w:w="1689" w:type="dxa"/>
            <w:vAlign w:val="center"/>
          </w:tcPr>
          <w:p w14:paraId="4F69EFC3" w14:textId="77777777" w:rsidR="003C2896" w:rsidRPr="009661B9" w:rsidRDefault="003C2896" w:rsidP="00346009">
            <w:proofErr w:type="spellStart"/>
            <w:r w:rsidRPr="009661B9">
              <w:t>user_id</w:t>
            </w:r>
            <w:proofErr w:type="spellEnd"/>
          </w:p>
        </w:tc>
        <w:tc>
          <w:tcPr>
            <w:tcW w:w="1681" w:type="dxa"/>
            <w:vAlign w:val="center"/>
          </w:tcPr>
          <w:p w14:paraId="2E1FD99E" w14:textId="77777777" w:rsidR="003C2896" w:rsidRPr="009661B9" w:rsidRDefault="003C2896" w:rsidP="00346009">
            <w:r w:rsidRPr="009661B9">
              <w:t xml:space="preserve">email, </w:t>
            </w:r>
            <w:proofErr w:type="spellStart"/>
            <w:r w:rsidRPr="009661B9">
              <w:t>surname</w:t>
            </w:r>
            <w:proofErr w:type="spellEnd"/>
            <w:r w:rsidRPr="009661B9">
              <w:t xml:space="preserve">, </w:t>
            </w:r>
            <w:proofErr w:type="spellStart"/>
            <w:r w:rsidRPr="009661B9">
              <w:t>first</w:t>
            </w:r>
            <w:proofErr w:type="spellEnd"/>
            <w:r w:rsidRPr="009661B9">
              <w:t xml:space="preserve"> </w:t>
            </w:r>
            <w:proofErr w:type="spellStart"/>
            <w:r w:rsidRPr="009661B9">
              <w:t>name</w:t>
            </w:r>
            <w:proofErr w:type="spellEnd"/>
          </w:p>
        </w:tc>
        <w:tc>
          <w:tcPr>
            <w:tcW w:w="1977" w:type="dxa"/>
            <w:vAlign w:val="center"/>
          </w:tcPr>
          <w:p w14:paraId="16EC4AB5" w14:textId="77777777" w:rsidR="003C2896" w:rsidRPr="009661B9" w:rsidRDefault="003C2896" w:rsidP="00346009">
            <w:r w:rsidRPr="009661B9">
              <w:t xml:space="preserve">Egy </w:t>
            </w:r>
            <w:proofErr w:type="spellStart"/>
            <w:r w:rsidRPr="009661B9">
              <w:t>user</w:t>
            </w:r>
            <w:proofErr w:type="spellEnd"/>
            <w:r w:rsidRPr="009661B9">
              <w:t xml:space="preserve"> mail </w:t>
            </w:r>
            <w:proofErr w:type="spellStart"/>
            <w:r w:rsidRPr="009661B9">
              <w:t>küldéshez</w:t>
            </w:r>
            <w:proofErr w:type="spellEnd"/>
            <w:r w:rsidRPr="009661B9">
              <w:t xml:space="preserve"> szükséges adatainak kiírása</w:t>
            </w:r>
          </w:p>
        </w:tc>
      </w:tr>
      <w:tr w:rsidR="003C2896" w:rsidRPr="009661B9" w14:paraId="2B3A114F" w14:textId="77777777" w:rsidTr="00346009">
        <w:trPr>
          <w:cantSplit/>
        </w:trPr>
        <w:tc>
          <w:tcPr>
            <w:tcW w:w="3146" w:type="dxa"/>
            <w:vAlign w:val="center"/>
          </w:tcPr>
          <w:p w14:paraId="0BA8375B" w14:textId="77777777" w:rsidR="003C2896" w:rsidRPr="009661B9" w:rsidRDefault="003C2896" w:rsidP="00346009">
            <w:proofErr w:type="spellStart"/>
            <w:r w:rsidRPr="009661B9">
              <w:t>updateUserDetails</w:t>
            </w:r>
            <w:proofErr w:type="spellEnd"/>
          </w:p>
        </w:tc>
        <w:tc>
          <w:tcPr>
            <w:tcW w:w="1689" w:type="dxa"/>
            <w:vAlign w:val="center"/>
          </w:tcPr>
          <w:p w14:paraId="4F606159" w14:textId="77777777" w:rsidR="003C2896" w:rsidRPr="009661B9" w:rsidRDefault="003C2896" w:rsidP="00346009">
            <w:proofErr w:type="spellStart"/>
            <w:r w:rsidRPr="009661B9">
              <w:t>user_id</w:t>
            </w:r>
            <w:proofErr w:type="spellEnd"/>
            <w:r w:rsidRPr="009661B9">
              <w:t xml:space="preserve">, </w:t>
            </w:r>
            <w:proofErr w:type="spellStart"/>
            <w:r w:rsidRPr="009661B9">
              <w:t>surname</w:t>
            </w:r>
            <w:proofErr w:type="spellEnd"/>
            <w:r w:rsidRPr="009661B9">
              <w:t xml:space="preserve">, </w:t>
            </w:r>
            <w:proofErr w:type="spellStart"/>
            <w:r w:rsidRPr="009661B9">
              <w:t>first</w:t>
            </w:r>
            <w:proofErr w:type="spellEnd"/>
            <w:r w:rsidRPr="009661B9">
              <w:t xml:space="preserve"> </w:t>
            </w:r>
            <w:proofErr w:type="spellStart"/>
            <w:r w:rsidRPr="009661B9">
              <w:t>name</w:t>
            </w:r>
            <w:proofErr w:type="spellEnd"/>
            <w:r w:rsidRPr="009661B9">
              <w:t xml:space="preserve">, </w:t>
            </w:r>
            <w:proofErr w:type="spellStart"/>
            <w:r w:rsidRPr="009661B9">
              <w:t>birth</w:t>
            </w:r>
            <w:proofErr w:type="spellEnd"/>
            <w:r w:rsidRPr="009661B9">
              <w:t xml:space="preserve"> </w:t>
            </w:r>
            <w:proofErr w:type="spellStart"/>
            <w:r w:rsidRPr="009661B9">
              <w:t>place</w:t>
            </w:r>
            <w:proofErr w:type="spellEnd"/>
            <w:r w:rsidRPr="009661B9">
              <w:t xml:space="preserve">, </w:t>
            </w:r>
            <w:proofErr w:type="spellStart"/>
            <w:r w:rsidRPr="009661B9">
              <w:t>birth</w:t>
            </w:r>
            <w:proofErr w:type="spellEnd"/>
            <w:r w:rsidRPr="009661B9">
              <w:t xml:space="preserve"> </w:t>
            </w:r>
            <w:proofErr w:type="spellStart"/>
            <w:r w:rsidRPr="009661B9">
              <w:t>date</w:t>
            </w:r>
            <w:proofErr w:type="spellEnd"/>
            <w:r w:rsidRPr="009661B9">
              <w:t xml:space="preserve">, </w:t>
            </w:r>
            <w:proofErr w:type="spellStart"/>
            <w:r w:rsidRPr="009661B9">
              <w:t>address</w:t>
            </w:r>
            <w:proofErr w:type="spellEnd"/>
            <w:r w:rsidRPr="009661B9">
              <w:t xml:space="preserve">, email, </w:t>
            </w:r>
            <w:proofErr w:type="spellStart"/>
            <w:r w:rsidRPr="009661B9">
              <w:t>phone</w:t>
            </w:r>
            <w:proofErr w:type="spellEnd"/>
            <w:r w:rsidRPr="009661B9">
              <w:t xml:space="preserve"> </w:t>
            </w:r>
            <w:proofErr w:type="spellStart"/>
            <w:r w:rsidRPr="009661B9">
              <w:t>number</w:t>
            </w:r>
            <w:proofErr w:type="spellEnd"/>
            <w:r w:rsidRPr="009661B9">
              <w:t xml:space="preserve">, </w:t>
            </w:r>
            <w:proofErr w:type="spellStart"/>
            <w:r w:rsidRPr="009661B9">
              <w:t>mothers</w:t>
            </w:r>
            <w:proofErr w:type="spellEnd"/>
            <w:r w:rsidRPr="009661B9">
              <w:t xml:space="preserve"> </w:t>
            </w:r>
            <w:proofErr w:type="spellStart"/>
            <w:r w:rsidRPr="009661B9">
              <w:t>maiden</w:t>
            </w:r>
            <w:proofErr w:type="spellEnd"/>
            <w:r w:rsidRPr="009661B9">
              <w:t xml:space="preserve"> </w:t>
            </w:r>
            <w:proofErr w:type="spellStart"/>
            <w:r w:rsidRPr="009661B9">
              <w:t>name</w:t>
            </w:r>
            <w:proofErr w:type="spellEnd"/>
            <w:r w:rsidRPr="009661B9">
              <w:t>(</w:t>
            </w:r>
            <w:proofErr w:type="spellStart"/>
            <w:r w:rsidRPr="009661B9">
              <w:t>mmn</w:t>
            </w:r>
            <w:proofErr w:type="spellEnd"/>
            <w:r w:rsidRPr="009661B9">
              <w:t>)</w:t>
            </w:r>
          </w:p>
        </w:tc>
        <w:tc>
          <w:tcPr>
            <w:tcW w:w="1681" w:type="dxa"/>
            <w:vAlign w:val="center"/>
          </w:tcPr>
          <w:p w14:paraId="3F836226" w14:textId="77777777" w:rsidR="003C2896" w:rsidRPr="009661B9" w:rsidRDefault="003C2896" w:rsidP="00346009"/>
        </w:tc>
        <w:tc>
          <w:tcPr>
            <w:tcW w:w="1977" w:type="dxa"/>
            <w:vAlign w:val="center"/>
          </w:tcPr>
          <w:p w14:paraId="2E5919A8" w14:textId="77777777" w:rsidR="003C2896" w:rsidRPr="009661B9" w:rsidRDefault="003C2896" w:rsidP="00346009">
            <w:r w:rsidRPr="009661B9">
              <w:t>Módosítja egy felhasználó adatait</w:t>
            </w:r>
          </w:p>
        </w:tc>
      </w:tr>
      <w:tr w:rsidR="003C2896" w:rsidRPr="009661B9" w14:paraId="3EDEACA5" w14:textId="77777777" w:rsidTr="00346009">
        <w:trPr>
          <w:cantSplit/>
        </w:trPr>
        <w:tc>
          <w:tcPr>
            <w:tcW w:w="3146" w:type="dxa"/>
            <w:vAlign w:val="center"/>
          </w:tcPr>
          <w:p w14:paraId="6DB6BDEB" w14:textId="77777777" w:rsidR="003C2896" w:rsidRPr="009661B9" w:rsidRDefault="003C2896" w:rsidP="00346009">
            <w:proofErr w:type="spellStart"/>
            <w:r w:rsidRPr="009661B9">
              <w:lastRenderedPageBreak/>
              <w:t>updateBookDetails</w:t>
            </w:r>
            <w:proofErr w:type="spellEnd"/>
          </w:p>
        </w:tc>
        <w:tc>
          <w:tcPr>
            <w:tcW w:w="1689" w:type="dxa"/>
            <w:vAlign w:val="center"/>
          </w:tcPr>
          <w:p w14:paraId="16A0BF62" w14:textId="77777777" w:rsidR="003C2896" w:rsidRPr="009661B9" w:rsidRDefault="003C2896" w:rsidP="00346009">
            <w:proofErr w:type="spellStart"/>
            <w:r w:rsidRPr="009661B9">
              <w:t>ISBN_id</w:t>
            </w:r>
            <w:proofErr w:type="spellEnd"/>
            <w:r w:rsidRPr="009661B9">
              <w:t xml:space="preserve">, </w:t>
            </w:r>
            <w:proofErr w:type="spellStart"/>
            <w:r w:rsidRPr="009661B9">
              <w:t>title</w:t>
            </w:r>
            <w:proofErr w:type="spellEnd"/>
            <w:r w:rsidRPr="009661B9">
              <w:t xml:space="preserve">, </w:t>
            </w:r>
            <w:proofErr w:type="spellStart"/>
            <w:r w:rsidRPr="009661B9">
              <w:t>release</w:t>
            </w:r>
            <w:proofErr w:type="spellEnd"/>
            <w:r w:rsidRPr="009661B9">
              <w:t xml:space="preserve"> </w:t>
            </w:r>
            <w:proofErr w:type="spellStart"/>
            <w:r w:rsidRPr="009661B9">
              <w:t>date</w:t>
            </w:r>
            <w:proofErr w:type="spellEnd"/>
            <w:r w:rsidRPr="009661B9">
              <w:t xml:space="preserve">, </w:t>
            </w:r>
            <w:proofErr w:type="spellStart"/>
            <w:r w:rsidRPr="009661B9">
              <w:t>language</w:t>
            </w:r>
            <w:proofErr w:type="spellEnd"/>
            <w:r w:rsidRPr="009661B9">
              <w:t xml:space="preserve">, </w:t>
            </w:r>
            <w:proofErr w:type="spellStart"/>
            <w:r w:rsidRPr="009661B9">
              <w:t>publisher</w:t>
            </w:r>
            <w:proofErr w:type="spellEnd"/>
            <w:r w:rsidRPr="009661B9">
              <w:t xml:space="preserve">, </w:t>
            </w:r>
            <w:proofErr w:type="spellStart"/>
            <w:r w:rsidRPr="009661B9">
              <w:t>authors</w:t>
            </w:r>
            <w:proofErr w:type="spellEnd"/>
            <w:r w:rsidRPr="009661B9">
              <w:t xml:space="preserve">, </w:t>
            </w:r>
            <w:proofErr w:type="spellStart"/>
            <w:r w:rsidRPr="009661B9">
              <w:t>genres</w:t>
            </w:r>
            <w:proofErr w:type="spellEnd"/>
            <w:r w:rsidRPr="009661B9">
              <w:t xml:space="preserve">, </w:t>
            </w:r>
            <w:proofErr w:type="spellStart"/>
            <w:r w:rsidRPr="009661B9">
              <w:t>description</w:t>
            </w:r>
            <w:proofErr w:type="spellEnd"/>
            <w:r w:rsidRPr="009661B9">
              <w:t xml:space="preserve">, </w:t>
            </w:r>
            <w:proofErr w:type="spellStart"/>
            <w:r w:rsidRPr="009661B9">
              <w:t>picture</w:t>
            </w:r>
            <w:proofErr w:type="spellEnd"/>
            <w:r w:rsidRPr="009661B9">
              <w:t xml:space="preserve"> base64</w:t>
            </w:r>
          </w:p>
        </w:tc>
        <w:tc>
          <w:tcPr>
            <w:tcW w:w="1681" w:type="dxa"/>
            <w:vAlign w:val="center"/>
          </w:tcPr>
          <w:p w14:paraId="2FDAD25E" w14:textId="77777777" w:rsidR="003C2896" w:rsidRPr="009661B9" w:rsidRDefault="003C2896" w:rsidP="00346009"/>
        </w:tc>
        <w:tc>
          <w:tcPr>
            <w:tcW w:w="1977" w:type="dxa"/>
            <w:vAlign w:val="center"/>
          </w:tcPr>
          <w:p w14:paraId="78C529BA" w14:textId="77777777" w:rsidR="003C2896" w:rsidRPr="009661B9" w:rsidRDefault="003C2896" w:rsidP="00346009">
            <w:r w:rsidRPr="009661B9">
              <w:t>Módosítja egy könyv adatait</w:t>
            </w:r>
          </w:p>
        </w:tc>
      </w:tr>
      <w:tr w:rsidR="003C2896" w:rsidRPr="009661B9" w14:paraId="24AE37CE" w14:textId="77777777" w:rsidTr="00346009">
        <w:trPr>
          <w:cantSplit/>
        </w:trPr>
        <w:tc>
          <w:tcPr>
            <w:tcW w:w="3146" w:type="dxa"/>
            <w:vAlign w:val="center"/>
          </w:tcPr>
          <w:p w14:paraId="7F921B51" w14:textId="77777777" w:rsidR="003C2896" w:rsidRPr="009661B9" w:rsidRDefault="003C2896" w:rsidP="00346009">
            <w:proofErr w:type="spellStart"/>
            <w:r w:rsidRPr="009661B9">
              <w:t>getUser</w:t>
            </w:r>
            <w:proofErr w:type="spellEnd"/>
          </w:p>
        </w:tc>
        <w:tc>
          <w:tcPr>
            <w:tcW w:w="1689" w:type="dxa"/>
            <w:vAlign w:val="center"/>
          </w:tcPr>
          <w:p w14:paraId="232EE96A" w14:textId="77777777" w:rsidR="003C2896" w:rsidRPr="009661B9" w:rsidRDefault="003C2896" w:rsidP="00346009">
            <w:proofErr w:type="spellStart"/>
            <w:r w:rsidRPr="009661B9">
              <w:t>user_id</w:t>
            </w:r>
            <w:proofErr w:type="spellEnd"/>
          </w:p>
        </w:tc>
        <w:tc>
          <w:tcPr>
            <w:tcW w:w="1681" w:type="dxa"/>
            <w:vAlign w:val="center"/>
          </w:tcPr>
          <w:p w14:paraId="59BD4C11" w14:textId="77777777" w:rsidR="003C2896" w:rsidRPr="009661B9" w:rsidRDefault="003C2896" w:rsidP="00346009">
            <w:proofErr w:type="spellStart"/>
            <w:r w:rsidRPr="009661B9">
              <w:t>surname</w:t>
            </w:r>
            <w:proofErr w:type="spellEnd"/>
            <w:r w:rsidRPr="009661B9">
              <w:t xml:space="preserve">, </w:t>
            </w:r>
            <w:proofErr w:type="spellStart"/>
            <w:r w:rsidRPr="009661B9">
              <w:t>first</w:t>
            </w:r>
            <w:proofErr w:type="spellEnd"/>
            <w:r w:rsidRPr="009661B9">
              <w:t xml:space="preserve"> </w:t>
            </w:r>
            <w:proofErr w:type="spellStart"/>
            <w:r w:rsidRPr="009661B9">
              <w:t>name</w:t>
            </w:r>
            <w:proofErr w:type="spellEnd"/>
            <w:r w:rsidRPr="009661B9">
              <w:t xml:space="preserve">, </w:t>
            </w:r>
            <w:proofErr w:type="spellStart"/>
            <w:r w:rsidRPr="009661B9">
              <w:t>username</w:t>
            </w:r>
            <w:proofErr w:type="spellEnd"/>
            <w:r w:rsidRPr="009661B9">
              <w:t xml:space="preserve">, </w:t>
            </w:r>
            <w:proofErr w:type="spellStart"/>
            <w:r w:rsidRPr="009661B9">
              <w:t>birth</w:t>
            </w:r>
            <w:proofErr w:type="spellEnd"/>
            <w:r w:rsidRPr="009661B9">
              <w:t xml:space="preserve"> </w:t>
            </w:r>
            <w:proofErr w:type="spellStart"/>
            <w:r w:rsidRPr="009661B9">
              <w:t>place</w:t>
            </w:r>
            <w:proofErr w:type="spellEnd"/>
            <w:r w:rsidRPr="009661B9">
              <w:t xml:space="preserve">, </w:t>
            </w:r>
            <w:proofErr w:type="spellStart"/>
            <w:r w:rsidRPr="009661B9">
              <w:t>birth</w:t>
            </w:r>
            <w:proofErr w:type="spellEnd"/>
            <w:r w:rsidRPr="009661B9">
              <w:t xml:space="preserve"> </w:t>
            </w:r>
            <w:proofErr w:type="spellStart"/>
            <w:r w:rsidRPr="009661B9">
              <w:t>date</w:t>
            </w:r>
            <w:proofErr w:type="spellEnd"/>
            <w:r w:rsidRPr="009661B9">
              <w:t xml:space="preserve">, email, </w:t>
            </w:r>
            <w:proofErr w:type="spellStart"/>
            <w:r w:rsidRPr="009661B9">
              <w:t>phone</w:t>
            </w:r>
            <w:proofErr w:type="spellEnd"/>
            <w:r w:rsidRPr="009661B9">
              <w:t xml:space="preserve"> </w:t>
            </w:r>
            <w:proofErr w:type="spellStart"/>
            <w:r w:rsidRPr="009661B9">
              <w:t>number</w:t>
            </w:r>
            <w:proofErr w:type="spellEnd"/>
            <w:r w:rsidRPr="009661B9">
              <w:t xml:space="preserve">, </w:t>
            </w:r>
            <w:proofErr w:type="spellStart"/>
            <w:r w:rsidRPr="009661B9">
              <w:t>address</w:t>
            </w:r>
            <w:proofErr w:type="spellEnd"/>
            <w:r w:rsidRPr="009661B9">
              <w:t xml:space="preserve">, </w:t>
            </w:r>
            <w:proofErr w:type="spellStart"/>
            <w:r w:rsidRPr="009661B9">
              <w:t>mothers</w:t>
            </w:r>
            <w:proofErr w:type="spellEnd"/>
            <w:r w:rsidRPr="009661B9">
              <w:t xml:space="preserve"> </w:t>
            </w:r>
            <w:proofErr w:type="spellStart"/>
            <w:r w:rsidRPr="009661B9">
              <w:t>maiden</w:t>
            </w:r>
            <w:proofErr w:type="spellEnd"/>
            <w:r w:rsidRPr="009661B9">
              <w:t xml:space="preserve"> </w:t>
            </w:r>
            <w:proofErr w:type="spellStart"/>
            <w:r w:rsidRPr="009661B9">
              <w:t>name</w:t>
            </w:r>
            <w:proofErr w:type="spellEnd"/>
            <w:r w:rsidRPr="009661B9">
              <w:t>(</w:t>
            </w:r>
            <w:proofErr w:type="spellStart"/>
            <w:r w:rsidRPr="009661B9">
              <w:t>mmn</w:t>
            </w:r>
            <w:proofErr w:type="spellEnd"/>
            <w:r w:rsidRPr="009661B9">
              <w:t xml:space="preserve">), </w:t>
            </w:r>
            <w:proofErr w:type="spellStart"/>
            <w:r w:rsidRPr="009661B9">
              <w:t>membership</w:t>
            </w:r>
            <w:proofErr w:type="spellEnd"/>
            <w:r w:rsidRPr="009661B9">
              <w:t xml:space="preserve"> end </w:t>
            </w:r>
            <w:proofErr w:type="spellStart"/>
            <w:r w:rsidRPr="009661B9">
              <w:t>date</w:t>
            </w:r>
            <w:proofErr w:type="spellEnd"/>
            <w:r w:rsidRPr="009661B9">
              <w:t xml:space="preserve">, </w:t>
            </w:r>
            <w:proofErr w:type="spellStart"/>
            <w:r w:rsidRPr="009661B9">
              <w:t>active</w:t>
            </w:r>
            <w:proofErr w:type="spellEnd"/>
          </w:p>
        </w:tc>
        <w:tc>
          <w:tcPr>
            <w:tcW w:w="1977" w:type="dxa"/>
            <w:vAlign w:val="center"/>
          </w:tcPr>
          <w:p w14:paraId="4E1C09BB" w14:textId="77777777" w:rsidR="003C2896" w:rsidRPr="009661B9" w:rsidRDefault="003C2896" w:rsidP="00346009">
            <w:r w:rsidRPr="009661B9">
              <w:t xml:space="preserve">Adott </w:t>
            </w:r>
            <w:proofErr w:type="spellStart"/>
            <w:r w:rsidRPr="009661B9">
              <w:t>user_id</w:t>
            </w:r>
            <w:proofErr w:type="spellEnd"/>
            <w:r w:rsidRPr="009661B9">
              <w:t xml:space="preserve"> alapján megadja a felhasználó összes adatát</w:t>
            </w:r>
          </w:p>
        </w:tc>
      </w:tr>
      <w:tr w:rsidR="003C2896" w:rsidRPr="009661B9" w14:paraId="4FA58A5C" w14:textId="77777777" w:rsidTr="00346009">
        <w:trPr>
          <w:cantSplit/>
        </w:trPr>
        <w:tc>
          <w:tcPr>
            <w:tcW w:w="3146" w:type="dxa"/>
            <w:vAlign w:val="center"/>
          </w:tcPr>
          <w:p w14:paraId="4A9FB0C1" w14:textId="77777777" w:rsidR="003C2896" w:rsidRPr="009661B9" w:rsidRDefault="003C2896" w:rsidP="00346009">
            <w:proofErr w:type="spellStart"/>
            <w:r w:rsidRPr="009661B9">
              <w:t>getEmployee</w:t>
            </w:r>
            <w:proofErr w:type="spellEnd"/>
          </w:p>
        </w:tc>
        <w:tc>
          <w:tcPr>
            <w:tcW w:w="1689" w:type="dxa"/>
            <w:vAlign w:val="center"/>
          </w:tcPr>
          <w:p w14:paraId="6B4CAA90" w14:textId="77777777" w:rsidR="003C2896" w:rsidRPr="009661B9" w:rsidRDefault="003C2896" w:rsidP="00346009">
            <w:proofErr w:type="spellStart"/>
            <w:r w:rsidRPr="009661B9">
              <w:t>empl_id</w:t>
            </w:r>
            <w:proofErr w:type="spellEnd"/>
          </w:p>
        </w:tc>
        <w:tc>
          <w:tcPr>
            <w:tcW w:w="1681" w:type="dxa"/>
            <w:vAlign w:val="center"/>
          </w:tcPr>
          <w:p w14:paraId="773836F8" w14:textId="77777777" w:rsidR="003C2896" w:rsidRPr="009661B9" w:rsidRDefault="003C2896" w:rsidP="00346009">
            <w:proofErr w:type="spellStart"/>
            <w:r w:rsidRPr="009661B9">
              <w:t>name</w:t>
            </w:r>
            <w:proofErr w:type="spellEnd"/>
            <w:r w:rsidRPr="009661B9">
              <w:t xml:space="preserve">, </w:t>
            </w:r>
            <w:proofErr w:type="spellStart"/>
            <w:r w:rsidRPr="009661B9">
              <w:t>username</w:t>
            </w:r>
            <w:proofErr w:type="spellEnd"/>
            <w:r w:rsidRPr="009661B9">
              <w:t xml:space="preserve">, </w:t>
            </w:r>
            <w:proofErr w:type="spellStart"/>
            <w:r w:rsidRPr="009661B9">
              <w:t>admin</w:t>
            </w:r>
            <w:proofErr w:type="spellEnd"/>
          </w:p>
        </w:tc>
        <w:tc>
          <w:tcPr>
            <w:tcW w:w="1977" w:type="dxa"/>
            <w:vAlign w:val="center"/>
          </w:tcPr>
          <w:p w14:paraId="42A1AE39" w14:textId="77777777" w:rsidR="003C2896" w:rsidRPr="009661B9" w:rsidRDefault="003C2896" w:rsidP="00346009">
            <w:r w:rsidRPr="009661B9">
              <w:t xml:space="preserve">Adott </w:t>
            </w:r>
            <w:proofErr w:type="spellStart"/>
            <w:r w:rsidRPr="009661B9">
              <w:t>empl_id</w:t>
            </w:r>
            <w:proofErr w:type="spellEnd"/>
            <w:r w:rsidRPr="009661B9">
              <w:t xml:space="preserve"> alapján megadja a felhasználó összes adatát</w:t>
            </w:r>
          </w:p>
        </w:tc>
      </w:tr>
      <w:tr w:rsidR="003C2896" w:rsidRPr="009661B9" w14:paraId="380A64E6" w14:textId="77777777" w:rsidTr="00346009">
        <w:trPr>
          <w:cantSplit/>
        </w:trPr>
        <w:tc>
          <w:tcPr>
            <w:tcW w:w="3146" w:type="dxa"/>
            <w:vAlign w:val="center"/>
          </w:tcPr>
          <w:p w14:paraId="1CB9DA78" w14:textId="77777777" w:rsidR="003C2896" w:rsidRPr="009661B9" w:rsidRDefault="003C2896" w:rsidP="00346009">
            <w:proofErr w:type="spellStart"/>
            <w:r w:rsidRPr="009661B9">
              <w:t>checkAvailability</w:t>
            </w:r>
            <w:proofErr w:type="spellEnd"/>
          </w:p>
        </w:tc>
        <w:tc>
          <w:tcPr>
            <w:tcW w:w="1689" w:type="dxa"/>
            <w:vAlign w:val="center"/>
          </w:tcPr>
          <w:p w14:paraId="20FEE86A" w14:textId="77777777" w:rsidR="003C2896" w:rsidRPr="009661B9" w:rsidRDefault="003C2896" w:rsidP="00346009">
            <w:proofErr w:type="spellStart"/>
            <w:r w:rsidRPr="009661B9">
              <w:t>ISBN_id</w:t>
            </w:r>
            <w:proofErr w:type="spellEnd"/>
            <w:r w:rsidRPr="009661B9">
              <w:t xml:space="preserve">, </w:t>
            </w:r>
            <w:proofErr w:type="spellStart"/>
            <w:r w:rsidRPr="009661B9">
              <w:t>user_id</w:t>
            </w:r>
            <w:proofErr w:type="spellEnd"/>
          </w:p>
        </w:tc>
        <w:tc>
          <w:tcPr>
            <w:tcW w:w="1681" w:type="dxa"/>
            <w:vAlign w:val="center"/>
          </w:tcPr>
          <w:p w14:paraId="6E26F489" w14:textId="77777777" w:rsidR="003C2896" w:rsidRPr="009661B9" w:rsidRDefault="003C2896" w:rsidP="00346009">
            <w:r w:rsidRPr="009661B9">
              <w:t xml:space="preserve">status, </w:t>
            </w:r>
            <w:proofErr w:type="spellStart"/>
            <w:r w:rsidRPr="009661B9">
              <w:t>available</w:t>
            </w:r>
            <w:proofErr w:type="spellEnd"/>
          </w:p>
        </w:tc>
        <w:tc>
          <w:tcPr>
            <w:tcW w:w="1977" w:type="dxa"/>
            <w:vAlign w:val="center"/>
          </w:tcPr>
          <w:p w14:paraId="6780174A" w14:textId="77777777" w:rsidR="003C2896" w:rsidRPr="009661B9" w:rsidRDefault="003C2896" w:rsidP="00346009">
            <w:r w:rsidRPr="009661B9">
              <w:t>Egy adott könyv-felhasználó kombinációra adja meg, hogy előjegyzés vagy foglalás lenne -&gt;status, illetve egyáltalán lehetséges-e -&gt;</w:t>
            </w:r>
            <w:proofErr w:type="spellStart"/>
            <w:r w:rsidRPr="009661B9">
              <w:t>available</w:t>
            </w:r>
            <w:proofErr w:type="spellEnd"/>
          </w:p>
        </w:tc>
      </w:tr>
      <w:tr w:rsidR="003C2896" w:rsidRPr="009661B9" w14:paraId="48E83423" w14:textId="77777777" w:rsidTr="00346009">
        <w:trPr>
          <w:cantSplit/>
        </w:trPr>
        <w:tc>
          <w:tcPr>
            <w:tcW w:w="3146" w:type="dxa"/>
            <w:vAlign w:val="center"/>
          </w:tcPr>
          <w:p w14:paraId="01CD9E6E" w14:textId="77777777" w:rsidR="003C2896" w:rsidRPr="009661B9" w:rsidRDefault="003C2896" w:rsidP="00346009">
            <w:proofErr w:type="spellStart"/>
            <w:r w:rsidRPr="009661B9">
              <w:t>addReservationOrBooking</w:t>
            </w:r>
            <w:proofErr w:type="spellEnd"/>
          </w:p>
        </w:tc>
        <w:tc>
          <w:tcPr>
            <w:tcW w:w="1689" w:type="dxa"/>
            <w:vAlign w:val="center"/>
          </w:tcPr>
          <w:p w14:paraId="48439164" w14:textId="77777777" w:rsidR="003C2896" w:rsidRPr="009661B9" w:rsidRDefault="003C2896" w:rsidP="00346009">
            <w:proofErr w:type="spellStart"/>
            <w:r w:rsidRPr="009661B9">
              <w:t>ISBN_id</w:t>
            </w:r>
            <w:proofErr w:type="spellEnd"/>
            <w:r w:rsidRPr="009661B9">
              <w:t xml:space="preserve">, </w:t>
            </w:r>
            <w:proofErr w:type="spellStart"/>
            <w:r w:rsidRPr="009661B9">
              <w:t>user_id</w:t>
            </w:r>
            <w:proofErr w:type="spellEnd"/>
          </w:p>
        </w:tc>
        <w:tc>
          <w:tcPr>
            <w:tcW w:w="1681" w:type="dxa"/>
            <w:vAlign w:val="center"/>
          </w:tcPr>
          <w:p w14:paraId="632D8258" w14:textId="77777777" w:rsidR="003C2896" w:rsidRPr="009661B9" w:rsidRDefault="003C2896" w:rsidP="00346009">
            <w:proofErr w:type="spellStart"/>
            <w:r w:rsidRPr="009661B9">
              <w:t>selected</w:t>
            </w:r>
            <w:proofErr w:type="spellEnd"/>
          </w:p>
        </w:tc>
        <w:tc>
          <w:tcPr>
            <w:tcW w:w="1977" w:type="dxa"/>
            <w:vAlign w:val="center"/>
          </w:tcPr>
          <w:p w14:paraId="63EE52B7" w14:textId="399CF1A3" w:rsidR="003C2896" w:rsidRPr="009661B9" w:rsidRDefault="003C2896" w:rsidP="00346009">
            <w:r w:rsidRPr="009661B9">
              <w:t>Vagy az</w:t>
            </w:r>
            <w:r w:rsidR="009D3496">
              <w:t xml:space="preserve"> </w:t>
            </w:r>
            <w:r w:rsidRPr="009661B9">
              <w:t>előjegyzés</w:t>
            </w:r>
            <w:r w:rsidR="009D3496">
              <w:t>,</w:t>
            </w:r>
            <w:r w:rsidRPr="009661B9">
              <w:t xml:space="preserve"> vagy a foglalás táblába rakja a könyv-felhasználó párost és visszaadja melyikbe tette</w:t>
            </w:r>
          </w:p>
        </w:tc>
      </w:tr>
      <w:tr w:rsidR="003C2896" w:rsidRPr="009661B9" w14:paraId="60DC3632" w14:textId="77777777" w:rsidTr="00346009">
        <w:trPr>
          <w:cantSplit/>
        </w:trPr>
        <w:tc>
          <w:tcPr>
            <w:tcW w:w="3146" w:type="dxa"/>
            <w:vAlign w:val="center"/>
          </w:tcPr>
          <w:p w14:paraId="0F24EDA5" w14:textId="77777777" w:rsidR="003C2896" w:rsidRPr="009661B9" w:rsidRDefault="003C2896" w:rsidP="00346009">
            <w:proofErr w:type="spellStart"/>
            <w:r w:rsidRPr="009661B9">
              <w:t>extendReturnDate</w:t>
            </w:r>
            <w:proofErr w:type="spellEnd"/>
          </w:p>
        </w:tc>
        <w:tc>
          <w:tcPr>
            <w:tcW w:w="1689" w:type="dxa"/>
            <w:vAlign w:val="center"/>
          </w:tcPr>
          <w:p w14:paraId="16BD9EFF" w14:textId="77777777" w:rsidR="003C2896" w:rsidRPr="009661B9" w:rsidRDefault="003C2896" w:rsidP="00346009">
            <w:proofErr w:type="spellStart"/>
            <w:r w:rsidRPr="009661B9">
              <w:t>book_id</w:t>
            </w:r>
            <w:proofErr w:type="spellEnd"/>
            <w:r w:rsidRPr="009661B9">
              <w:t xml:space="preserve">, </w:t>
            </w:r>
            <w:proofErr w:type="spellStart"/>
            <w:r w:rsidRPr="009661B9">
              <w:t>user_id</w:t>
            </w:r>
            <w:proofErr w:type="spellEnd"/>
          </w:p>
        </w:tc>
        <w:tc>
          <w:tcPr>
            <w:tcW w:w="1681" w:type="dxa"/>
            <w:vAlign w:val="center"/>
          </w:tcPr>
          <w:p w14:paraId="03895E21" w14:textId="77777777" w:rsidR="003C2896" w:rsidRPr="009661B9" w:rsidRDefault="003C2896" w:rsidP="00346009"/>
        </w:tc>
        <w:tc>
          <w:tcPr>
            <w:tcW w:w="1977" w:type="dxa"/>
            <w:vAlign w:val="center"/>
          </w:tcPr>
          <w:p w14:paraId="47ECC206" w14:textId="77777777" w:rsidR="003C2896" w:rsidRPr="009661B9" w:rsidRDefault="003C2896" w:rsidP="00346009">
            <w:proofErr w:type="spellStart"/>
            <w:r w:rsidRPr="009661B9">
              <w:t>Meghosszabítja</w:t>
            </w:r>
            <w:proofErr w:type="spellEnd"/>
            <w:r w:rsidRPr="009661B9">
              <w:t xml:space="preserve"> az adott kivétel lejárati dátumát</w:t>
            </w:r>
          </w:p>
        </w:tc>
      </w:tr>
      <w:tr w:rsidR="003C2896" w:rsidRPr="009661B9" w14:paraId="686CD72F" w14:textId="77777777" w:rsidTr="00346009">
        <w:trPr>
          <w:cantSplit/>
        </w:trPr>
        <w:tc>
          <w:tcPr>
            <w:tcW w:w="3146" w:type="dxa"/>
            <w:vAlign w:val="center"/>
          </w:tcPr>
          <w:p w14:paraId="7B180A15" w14:textId="77777777" w:rsidR="003C2896" w:rsidRPr="009661B9" w:rsidRDefault="003C2896" w:rsidP="00346009">
            <w:proofErr w:type="spellStart"/>
            <w:r w:rsidRPr="009661B9">
              <w:t>extendable</w:t>
            </w:r>
            <w:proofErr w:type="spellEnd"/>
          </w:p>
        </w:tc>
        <w:tc>
          <w:tcPr>
            <w:tcW w:w="1689" w:type="dxa"/>
            <w:vAlign w:val="center"/>
          </w:tcPr>
          <w:p w14:paraId="6447B360" w14:textId="77777777" w:rsidR="003C2896" w:rsidRPr="009661B9" w:rsidRDefault="003C2896" w:rsidP="00346009">
            <w:proofErr w:type="spellStart"/>
            <w:r w:rsidRPr="009661B9">
              <w:t>book_id</w:t>
            </w:r>
            <w:proofErr w:type="spellEnd"/>
            <w:r w:rsidRPr="009661B9">
              <w:t xml:space="preserve">, </w:t>
            </w:r>
            <w:proofErr w:type="spellStart"/>
            <w:r w:rsidRPr="009661B9">
              <w:t>user_id</w:t>
            </w:r>
            <w:proofErr w:type="spellEnd"/>
          </w:p>
        </w:tc>
        <w:tc>
          <w:tcPr>
            <w:tcW w:w="1681" w:type="dxa"/>
            <w:vAlign w:val="center"/>
          </w:tcPr>
          <w:p w14:paraId="2DB94B82" w14:textId="77777777" w:rsidR="003C2896" w:rsidRPr="009661B9" w:rsidRDefault="003C2896" w:rsidP="00346009">
            <w:proofErr w:type="spellStart"/>
            <w:r w:rsidRPr="009661B9">
              <w:t>result</w:t>
            </w:r>
            <w:proofErr w:type="spellEnd"/>
          </w:p>
        </w:tc>
        <w:tc>
          <w:tcPr>
            <w:tcW w:w="1977" w:type="dxa"/>
            <w:vAlign w:val="center"/>
          </w:tcPr>
          <w:p w14:paraId="389287B4" w14:textId="77777777" w:rsidR="003C2896" w:rsidRPr="009661B9" w:rsidRDefault="003C2896" w:rsidP="00346009">
            <w:r w:rsidRPr="009661B9">
              <w:t xml:space="preserve">Visszaadja, hogy a megadott kivétel </w:t>
            </w:r>
            <w:proofErr w:type="spellStart"/>
            <w:r w:rsidRPr="009661B9">
              <w:t>hosszabítható</w:t>
            </w:r>
            <w:proofErr w:type="spellEnd"/>
            <w:r w:rsidRPr="009661B9">
              <w:t>-e</w:t>
            </w:r>
          </w:p>
        </w:tc>
      </w:tr>
      <w:tr w:rsidR="003C2896" w:rsidRPr="009661B9" w14:paraId="6EE6746B" w14:textId="77777777" w:rsidTr="00346009">
        <w:trPr>
          <w:cantSplit/>
        </w:trPr>
        <w:tc>
          <w:tcPr>
            <w:tcW w:w="3146" w:type="dxa"/>
            <w:vAlign w:val="center"/>
          </w:tcPr>
          <w:p w14:paraId="32881B43" w14:textId="77777777" w:rsidR="003C2896" w:rsidRPr="009661B9" w:rsidRDefault="003C2896" w:rsidP="00346009">
            <w:proofErr w:type="spellStart"/>
            <w:r w:rsidRPr="009661B9">
              <w:lastRenderedPageBreak/>
              <w:t>deleteExpiredTokens</w:t>
            </w:r>
            <w:proofErr w:type="spellEnd"/>
          </w:p>
        </w:tc>
        <w:tc>
          <w:tcPr>
            <w:tcW w:w="1689" w:type="dxa"/>
            <w:vAlign w:val="center"/>
          </w:tcPr>
          <w:p w14:paraId="2A8AB67A" w14:textId="77777777" w:rsidR="003C2896" w:rsidRPr="009661B9" w:rsidRDefault="003C2896" w:rsidP="00346009"/>
        </w:tc>
        <w:tc>
          <w:tcPr>
            <w:tcW w:w="1681" w:type="dxa"/>
            <w:vAlign w:val="center"/>
          </w:tcPr>
          <w:p w14:paraId="268737B2" w14:textId="77777777" w:rsidR="003C2896" w:rsidRPr="009661B9" w:rsidRDefault="003C2896" w:rsidP="00346009"/>
        </w:tc>
        <w:tc>
          <w:tcPr>
            <w:tcW w:w="1977" w:type="dxa"/>
            <w:vAlign w:val="center"/>
          </w:tcPr>
          <w:p w14:paraId="2C70652F" w14:textId="77777777" w:rsidR="003C2896" w:rsidRPr="009661B9" w:rsidRDefault="003C2896" w:rsidP="00346009">
            <w:r w:rsidRPr="009661B9">
              <w:t xml:space="preserve">Törli a lejárt </w:t>
            </w:r>
            <w:proofErr w:type="spellStart"/>
            <w:r w:rsidRPr="009661B9">
              <w:t>tokeneket</w:t>
            </w:r>
            <w:proofErr w:type="spellEnd"/>
            <w:r w:rsidRPr="009661B9">
              <w:t xml:space="preserve"> a táblából</w:t>
            </w:r>
          </w:p>
        </w:tc>
      </w:tr>
      <w:tr w:rsidR="003C2896" w:rsidRPr="009661B9" w14:paraId="46B613BC" w14:textId="77777777" w:rsidTr="00346009">
        <w:trPr>
          <w:cantSplit/>
        </w:trPr>
        <w:tc>
          <w:tcPr>
            <w:tcW w:w="3146" w:type="dxa"/>
            <w:vAlign w:val="center"/>
          </w:tcPr>
          <w:p w14:paraId="1A0D1D7E" w14:textId="77777777" w:rsidR="003C2896" w:rsidRPr="009661B9" w:rsidRDefault="003C2896" w:rsidP="00346009">
            <w:proofErr w:type="spellStart"/>
            <w:r w:rsidRPr="009661B9">
              <w:t>generateToken</w:t>
            </w:r>
            <w:proofErr w:type="spellEnd"/>
          </w:p>
        </w:tc>
        <w:tc>
          <w:tcPr>
            <w:tcW w:w="1689" w:type="dxa"/>
            <w:vAlign w:val="center"/>
          </w:tcPr>
          <w:p w14:paraId="04311E8E" w14:textId="77777777" w:rsidR="003C2896" w:rsidRPr="009661B9" w:rsidRDefault="003C2896" w:rsidP="00346009">
            <w:proofErr w:type="spellStart"/>
            <w:r w:rsidRPr="009661B9">
              <w:t>user_id</w:t>
            </w:r>
            <w:proofErr w:type="spellEnd"/>
            <w:r w:rsidRPr="009661B9">
              <w:t xml:space="preserve">, </w:t>
            </w:r>
            <w:proofErr w:type="spellStart"/>
            <w:r w:rsidRPr="009661B9">
              <w:t>token</w:t>
            </w:r>
            <w:proofErr w:type="spellEnd"/>
            <w:r w:rsidRPr="009661B9">
              <w:t xml:space="preserve">, </w:t>
            </w:r>
            <w:proofErr w:type="spellStart"/>
            <w:r w:rsidRPr="009661B9">
              <w:t>type</w:t>
            </w:r>
            <w:proofErr w:type="spellEnd"/>
          </w:p>
        </w:tc>
        <w:tc>
          <w:tcPr>
            <w:tcW w:w="1681" w:type="dxa"/>
            <w:vAlign w:val="center"/>
          </w:tcPr>
          <w:p w14:paraId="6B6DCE67" w14:textId="77777777" w:rsidR="003C2896" w:rsidRPr="009661B9" w:rsidRDefault="003C2896" w:rsidP="00346009">
            <w:proofErr w:type="spellStart"/>
            <w:r w:rsidRPr="009661B9">
              <w:t>result</w:t>
            </w:r>
            <w:proofErr w:type="spellEnd"/>
          </w:p>
        </w:tc>
        <w:tc>
          <w:tcPr>
            <w:tcW w:w="1977" w:type="dxa"/>
            <w:vAlign w:val="center"/>
          </w:tcPr>
          <w:p w14:paraId="6E9434AF" w14:textId="77777777" w:rsidR="003C2896" w:rsidRPr="009661B9" w:rsidRDefault="003C2896" w:rsidP="00346009">
            <w:r w:rsidRPr="009661B9">
              <w:t xml:space="preserve">Generál egy új </w:t>
            </w:r>
            <w:proofErr w:type="spellStart"/>
            <w:r w:rsidRPr="009661B9">
              <w:t>tokent</w:t>
            </w:r>
            <w:proofErr w:type="spellEnd"/>
            <w:r w:rsidRPr="009661B9">
              <w:t xml:space="preserve"> a táblába a megadott adatok alapján és visszaküldi, hogy sikerült-e</w:t>
            </w:r>
          </w:p>
        </w:tc>
      </w:tr>
      <w:tr w:rsidR="003C2896" w:rsidRPr="009661B9" w14:paraId="772F7C23" w14:textId="77777777" w:rsidTr="00346009">
        <w:trPr>
          <w:cantSplit/>
        </w:trPr>
        <w:tc>
          <w:tcPr>
            <w:tcW w:w="3146" w:type="dxa"/>
            <w:vAlign w:val="center"/>
          </w:tcPr>
          <w:p w14:paraId="521FFE5E" w14:textId="77777777" w:rsidR="003C2896" w:rsidRPr="009661B9" w:rsidRDefault="003C2896" w:rsidP="00346009">
            <w:proofErr w:type="spellStart"/>
            <w:r w:rsidRPr="009661B9">
              <w:t>changePassword</w:t>
            </w:r>
            <w:proofErr w:type="spellEnd"/>
          </w:p>
        </w:tc>
        <w:tc>
          <w:tcPr>
            <w:tcW w:w="1689" w:type="dxa"/>
            <w:vAlign w:val="center"/>
          </w:tcPr>
          <w:p w14:paraId="306E4BA5" w14:textId="77777777" w:rsidR="003C2896" w:rsidRPr="009661B9" w:rsidRDefault="003C2896" w:rsidP="00346009">
            <w:proofErr w:type="spellStart"/>
            <w:r w:rsidRPr="009661B9">
              <w:t>password</w:t>
            </w:r>
            <w:proofErr w:type="spellEnd"/>
            <w:r w:rsidRPr="009661B9">
              <w:t xml:space="preserve">, </w:t>
            </w:r>
            <w:proofErr w:type="spellStart"/>
            <w:r w:rsidRPr="009661B9">
              <w:t>user_id</w:t>
            </w:r>
            <w:proofErr w:type="spellEnd"/>
          </w:p>
        </w:tc>
        <w:tc>
          <w:tcPr>
            <w:tcW w:w="1681" w:type="dxa"/>
            <w:vAlign w:val="center"/>
          </w:tcPr>
          <w:p w14:paraId="1258B736" w14:textId="77777777" w:rsidR="003C2896" w:rsidRPr="009661B9" w:rsidRDefault="003C2896" w:rsidP="00346009"/>
        </w:tc>
        <w:tc>
          <w:tcPr>
            <w:tcW w:w="1977" w:type="dxa"/>
            <w:vAlign w:val="center"/>
          </w:tcPr>
          <w:p w14:paraId="707943EB" w14:textId="77777777" w:rsidR="003C2896" w:rsidRPr="009661B9" w:rsidRDefault="003C2896" w:rsidP="00346009">
            <w:r w:rsidRPr="009661B9">
              <w:t>Megváltoztatja az adott felhasználó jelszavát</w:t>
            </w:r>
          </w:p>
        </w:tc>
      </w:tr>
      <w:tr w:rsidR="003C2896" w:rsidRPr="009661B9" w14:paraId="41F02D93" w14:textId="77777777" w:rsidTr="00346009">
        <w:trPr>
          <w:cantSplit/>
        </w:trPr>
        <w:tc>
          <w:tcPr>
            <w:tcW w:w="3146" w:type="dxa"/>
            <w:vAlign w:val="center"/>
          </w:tcPr>
          <w:p w14:paraId="73BA4EF6" w14:textId="77777777" w:rsidR="003C2896" w:rsidRPr="009661B9" w:rsidRDefault="003C2896" w:rsidP="00346009">
            <w:proofErr w:type="spellStart"/>
            <w:r w:rsidRPr="009661B9">
              <w:t>changeEmplPass</w:t>
            </w:r>
            <w:proofErr w:type="spellEnd"/>
          </w:p>
        </w:tc>
        <w:tc>
          <w:tcPr>
            <w:tcW w:w="1689" w:type="dxa"/>
            <w:vAlign w:val="center"/>
          </w:tcPr>
          <w:p w14:paraId="4D742422" w14:textId="77777777" w:rsidR="003C2896" w:rsidRPr="009661B9" w:rsidRDefault="003C2896" w:rsidP="00346009">
            <w:proofErr w:type="spellStart"/>
            <w:r w:rsidRPr="009661B9">
              <w:t>empl_id</w:t>
            </w:r>
            <w:proofErr w:type="spellEnd"/>
            <w:r w:rsidRPr="009661B9">
              <w:t xml:space="preserve">, old </w:t>
            </w:r>
            <w:proofErr w:type="spellStart"/>
            <w:r w:rsidRPr="009661B9">
              <w:t>pasword</w:t>
            </w:r>
            <w:proofErr w:type="spellEnd"/>
            <w:r w:rsidRPr="009661B9">
              <w:t xml:space="preserve">, </w:t>
            </w:r>
            <w:proofErr w:type="spellStart"/>
            <w:r w:rsidRPr="009661B9">
              <w:t>new</w:t>
            </w:r>
            <w:proofErr w:type="spellEnd"/>
            <w:r w:rsidRPr="009661B9">
              <w:t xml:space="preserve"> </w:t>
            </w:r>
            <w:proofErr w:type="spellStart"/>
            <w:r w:rsidRPr="009661B9">
              <w:t>password</w:t>
            </w:r>
            <w:proofErr w:type="spellEnd"/>
            <w:r w:rsidRPr="009661B9">
              <w:t xml:space="preserve"> </w:t>
            </w:r>
          </w:p>
        </w:tc>
        <w:tc>
          <w:tcPr>
            <w:tcW w:w="1681" w:type="dxa"/>
            <w:vAlign w:val="center"/>
          </w:tcPr>
          <w:p w14:paraId="7B9B146C" w14:textId="77777777" w:rsidR="003C2896" w:rsidRPr="009661B9" w:rsidRDefault="003C2896" w:rsidP="00346009">
            <w:proofErr w:type="spellStart"/>
            <w:r w:rsidRPr="009661B9">
              <w:t>result</w:t>
            </w:r>
            <w:proofErr w:type="spellEnd"/>
          </w:p>
        </w:tc>
        <w:tc>
          <w:tcPr>
            <w:tcW w:w="1977" w:type="dxa"/>
            <w:vAlign w:val="center"/>
          </w:tcPr>
          <w:p w14:paraId="076B7EE8" w14:textId="77777777" w:rsidR="003C2896" w:rsidRPr="009661B9" w:rsidRDefault="003C2896" w:rsidP="00346009">
            <w:r w:rsidRPr="009661B9">
              <w:t>Megváltoztatja az adott alkalmazott jelszavát és visszaküldi, hogy sikerült-e</w:t>
            </w:r>
          </w:p>
        </w:tc>
      </w:tr>
      <w:tr w:rsidR="003C2896" w:rsidRPr="009661B9" w14:paraId="7BB325D0" w14:textId="77777777" w:rsidTr="00346009">
        <w:trPr>
          <w:cantSplit/>
        </w:trPr>
        <w:tc>
          <w:tcPr>
            <w:tcW w:w="3146" w:type="dxa"/>
            <w:vAlign w:val="center"/>
          </w:tcPr>
          <w:p w14:paraId="36112915" w14:textId="77777777" w:rsidR="003C2896" w:rsidRPr="009661B9" w:rsidRDefault="003C2896" w:rsidP="00346009">
            <w:proofErr w:type="spellStart"/>
            <w:r w:rsidRPr="009661B9">
              <w:t>deleteToken</w:t>
            </w:r>
            <w:proofErr w:type="spellEnd"/>
          </w:p>
        </w:tc>
        <w:tc>
          <w:tcPr>
            <w:tcW w:w="1689" w:type="dxa"/>
            <w:vAlign w:val="center"/>
          </w:tcPr>
          <w:p w14:paraId="4B61EBCF" w14:textId="77777777" w:rsidR="003C2896" w:rsidRPr="009661B9" w:rsidRDefault="003C2896" w:rsidP="00346009">
            <w:proofErr w:type="spellStart"/>
            <w:r w:rsidRPr="009661B9">
              <w:t>token</w:t>
            </w:r>
            <w:proofErr w:type="spellEnd"/>
          </w:p>
        </w:tc>
        <w:tc>
          <w:tcPr>
            <w:tcW w:w="1681" w:type="dxa"/>
            <w:vAlign w:val="center"/>
          </w:tcPr>
          <w:p w14:paraId="06A05498" w14:textId="77777777" w:rsidR="003C2896" w:rsidRPr="009661B9" w:rsidRDefault="003C2896" w:rsidP="00346009"/>
        </w:tc>
        <w:tc>
          <w:tcPr>
            <w:tcW w:w="1977" w:type="dxa"/>
            <w:vAlign w:val="center"/>
          </w:tcPr>
          <w:p w14:paraId="4FDA1060" w14:textId="77777777" w:rsidR="003C2896" w:rsidRPr="009661B9" w:rsidRDefault="003C2896" w:rsidP="00346009">
            <w:r w:rsidRPr="009661B9">
              <w:t xml:space="preserve">Törli az adott </w:t>
            </w:r>
            <w:proofErr w:type="spellStart"/>
            <w:r w:rsidRPr="009661B9">
              <w:t>tokent</w:t>
            </w:r>
            <w:proofErr w:type="spellEnd"/>
            <w:r w:rsidRPr="009661B9">
              <w:t>-t az adatbázisból</w:t>
            </w:r>
          </w:p>
        </w:tc>
      </w:tr>
      <w:tr w:rsidR="003C2896" w:rsidRPr="009661B9" w14:paraId="3BF4FC49" w14:textId="77777777" w:rsidTr="00346009">
        <w:trPr>
          <w:cantSplit/>
        </w:trPr>
        <w:tc>
          <w:tcPr>
            <w:tcW w:w="3146" w:type="dxa"/>
            <w:vAlign w:val="center"/>
          </w:tcPr>
          <w:p w14:paraId="22BE8ED5" w14:textId="77777777" w:rsidR="003C2896" w:rsidRPr="009661B9" w:rsidRDefault="003C2896" w:rsidP="00346009">
            <w:proofErr w:type="spellStart"/>
            <w:r w:rsidRPr="009661B9">
              <w:t>addBookType</w:t>
            </w:r>
            <w:proofErr w:type="spellEnd"/>
          </w:p>
        </w:tc>
        <w:tc>
          <w:tcPr>
            <w:tcW w:w="1689" w:type="dxa"/>
            <w:vAlign w:val="center"/>
          </w:tcPr>
          <w:p w14:paraId="037A3502" w14:textId="77777777" w:rsidR="003C2896" w:rsidRPr="009661B9" w:rsidRDefault="003C2896" w:rsidP="00346009">
            <w:r w:rsidRPr="009661B9">
              <w:t xml:space="preserve">ISBN, </w:t>
            </w:r>
            <w:proofErr w:type="spellStart"/>
            <w:r w:rsidRPr="009661B9">
              <w:t>title</w:t>
            </w:r>
            <w:proofErr w:type="spellEnd"/>
            <w:r w:rsidRPr="009661B9">
              <w:t xml:space="preserve">, </w:t>
            </w:r>
            <w:proofErr w:type="spellStart"/>
            <w:r w:rsidRPr="009661B9">
              <w:t>genres</w:t>
            </w:r>
            <w:proofErr w:type="spellEnd"/>
            <w:r w:rsidRPr="009661B9">
              <w:t xml:space="preserve">, </w:t>
            </w:r>
            <w:proofErr w:type="spellStart"/>
            <w:r w:rsidRPr="009661B9">
              <w:t>authors</w:t>
            </w:r>
            <w:proofErr w:type="spellEnd"/>
            <w:r w:rsidRPr="009661B9">
              <w:t xml:space="preserve">, </w:t>
            </w:r>
            <w:proofErr w:type="spellStart"/>
            <w:r w:rsidRPr="009661B9">
              <w:t>publisher</w:t>
            </w:r>
            <w:proofErr w:type="spellEnd"/>
            <w:r w:rsidRPr="009661B9">
              <w:t xml:space="preserve">, </w:t>
            </w:r>
            <w:proofErr w:type="spellStart"/>
            <w:r w:rsidRPr="009661B9">
              <w:t>release</w:t>
            </w:r>
            <w:proofErr w:type="spellEnd"/>
            <w:r w:rsidRPr="009661B9">
              <w:t xml:space="preserve"> </w:t>
            </w:r>
            <w:proofErr w:type="spellStart"/>
            <w:r w:rsidRPr="009661B9">
              <w:t>date</w:t>
            </w:r>
            <w:proofErr w:type="spellEnd"/>
            <w:r w:rsidRPr="009661B9">
              <w:t xml:space="preserve">, </w:t>
            </w:r>
            <w:proofErr w:type="spellStart"/>
            <w:r w:rsidRPr="009661B9">
              <w:t>lang</w:t>
            </w:r>
            <w:proofErr w:type="spellEnd"/>
            <w:r w:rsidRPr="009661B9">
              <w:t xml:space="preserve">, </w:t>
            </w:r>
            <w:proofErr w:type="spellStart"/>
            <w:r w:rsidRPr="009661B9">
              <w:t>description</w:t>
            </w:r>
            <w:proofErr w:type="spellEnd"/>
            <w:r w:rsidRPr="009661B9">
              <w:t xml:space="preserve">, </w:t>
            </w:r>
            <w:proofErr w:type="spellStart"/>
            <w:r w:rsidRPr="009661B9">
              <w:t>picture</w:t>
            </w:r>
            <w:proofErr w:type="spellEnd"/>
            <w:r w:rsidRPr="009661B9">
              <w:t xml:space="preserve"> base64</w:t>
            </w:r>
          </w:p>
        </w:tc>
        <w:tc>
          <w:tcPr>
            <w:tcW w:w="1681" w:type="dxa"/>
            <w:vAlign w:val="center"/>
          </w:tcPr>
          <w:p w14:paraId="025046FA" w14:textId="77777777" w:rsidR="003C2896" w:rsidRPr="009661B9" w:rsidRDefault="003C2896" w:rsidP="00346009">
            <w:proofErr w:type="spellStart"/>
            <w:r w:rsidRPr="009661B9">
              <w:t>state</w:t>
            </w:r>
            <w:proofErr w:type="spellEnd"/>
          </w:p>
        </w:tc>
        <w:tc>
          <w:tcPr>
            <w:tcW w:w="1977" w:type="dxa"/>
            <w:vAlign w:val="center"/>
          </w:tcPr>
          <w:p w14:paraId="5CBF8F9A" w14:textId="6DDC5B06" w:rsidR="003C2896" w:rsidRPr="009661B9" w:rsidRDefault="003C2896" w:rsidP="00346009">
            <w:r w:rsidRPr="009661B9">
              <w:t>Hozzáad egy új könyvet</w:t>
            </w:r>
            <w:r w:rsidR="009D3496">
              <w:t>,</w:t>
            </w:r>
            <w:r w:rsidRPr="009661B9">
              <w:t xml:space="preserve"> ha már létezik a könyv azt jelzi</w:t>
            </w:r>
          </w:p>
        </w:tc>
      </w:tr>
      <w:tr w:rsidR="003C2896" w:rsidRPr="009661B9" w14:paraId="43439BD9" w14:textId="77777777" w:rsidTr="00346009">
        <w:trPr>
          <w:cantSplit/>
        </w:trPr>
        <w:tc>
          <w:tcPr>
            <w:tcW w:w="3146" w:type="dxa"/>
            <w:vAlign w:val="center"/>
          </w:tcPr>
          <w:p w14:paraId="407F583B" w14:textId="77777777" w:rsidR="003C2896" w:rsidRPr="009661B9" w:rsidRDefault="003C2896" w:rsidP="00346009">
            <w:proofErr w:type="spellStart"/>
            <w:r w:rsidRPr="009661B9">
              <w:t>loginEmployee</w:t>
            </w:r>
            <w:proofErr w:type="spellEnd"/>
          </w:p>
        </w:tc>
        <w:tc>
          <w:tcPr>
            <w:tcW w:w="1689" w:type="dxa"/>
            <w:vAlign w:val="center"/>
          </w:tcPr>
          <w:p w14:paraId="7068B5DC" w14:textId="77777777" w:rsidR="003C2896" w:rsidRPr="009661B9" w:rsidRDefault="003C2896" w:rsidP="00346009">
            <w:proofErr w:type="spellStart"/>
            <w:r w:rsidRPr="009661B9">
              <w:t>username</w:t>
            </w:r>
            <w:proofErr w:type="spellEnd"/>
            <w:r w:rsidRPr="009661B9">
              <w:t xml:space="preserve">, </w:t>
            </w:r>
            <w:proofErr w:type="spellStart"/>
            <w:r w:rsidRPr="009661B9">
              <w:t>password</w:t>
            </w:r>
            <w:proofErr w:type="spellEnd"/>
          </w:p>
        </w:tc>
        <w:tc>
          <w:tcPr>
            <w:tcW w:w="1681" w:type="dxa"/>
            <w:vAlign w:val="center"/>
          </w:tcPr>
          <w:p w14:paraId="7C159E5F" w14:textId="77777777" w:rsidR="003C2896" w:rsidRPr="009661B9" w:rsidRDefault="003C2896" w:rsidP="00346009">
            <w:proofErr w:type="spellStart"/>
            <w:r w:rsidRPr="009661B9">
              <w:t>info</w:t>
            </w:r>
            <w:proofErr w:type="spellEnd"/>
          </w:p>
        </w:tc>
        <w:tc>
          <w:tcPr>
            <w:tcW w:w="1977" w:type="dxa"/>
            <w:vAlign w:val="center"/>
          </w:tcPr>
          <w:p w14:paraId="6469A09D" w14:textId="77777777" w:rsidR="003C2896" w:rsidRPr="009661B9" w:rsidRDefault="003C2896" w:rsidP="00346009">
            <w:r w:rsidRPr="009661B9">
              <w:t xml:space="preserve">Az alkalmazott bejelentkezési adatait nézi, ha jó az </w:t>
            </w:r>
            <w:proofErr w:type="spellStart"/>
            <w:r w:rsidRPr="009661B9">
              <w:t>empl_id</w:t>
            </w:r>
            <w:proofErr w:type="spellEnd"/>
            <w:r w:rsidRPr="009661B9">
              <w:t>-t ad vissza</w:t>
            </w:r>
          </w:p>
        </w:tc>
      </w:tr>
      <w:tr w:rsidR="003C2896" w:rsidRPr="009661B9" w14:paraId="7D8CDAB2" w14:textId="77777777" w:rsidTr="00346009">
        <w:trPr>
          <w:cantSplit/>
        </w:trPr>
        <w:tc>
          <w:tcPr>
            <w:tcW w:w="3146" w:type="dxa"/>
            <w:vAlign w:val="center"/>
          </w:tcPr>
          <w:p w14:paraId="13BEB47E" w14:textId="77777777" w:rsidR="003C2896" w:rsidRPr="009661B9" w:rsidRDefault="003C2896" w:rsidP="00346009">
            <w:proofErr w:type="spellStart"/>
            <w:r w:rsidRPr="009661B9">
              <w:t>getUsers</w:t>
            </w:r>
            <w:proofErr w:type="spellEnd"/>
          </w:p>
        </w:tc>
        <w:tc>
          <w:tcPr>
            <w:tcW w:w="1689" w:type="dxa"/>
            <w:vAlign w:val="center"/>
          </w:tcPr>
          <w:p w14:paraId="161F0564" w14:textId="77777777" w:rsidR="003C2896" w:rsidRPr="009661B9" w:rsidRDefault="003C2896" w:rsidP="00346009">
            <w:proofErr w:type="spellStart"/>
            <w:r w:rsidRPr="009661B9">
              <w:t>searchTerm</w:t>
            </w:r>
            <w:proofErr w:type="spellEnd"/>
          </w:p>
        </w:tc>
        <w:tc>
          <w:tcPr>
            <w:tcW w:w="1681" w:type="dxa"/>
            <w:vAlign w:val="center"/>
          </w:tcPr>
          <w:p w14:paraId="3F1E88F9" w14:textId="77777777" w:rsidR="003C2896" w:rsidRPr="009661B9" w:rsidRDefault="003C2896" w:rsidP="00346009">
            <w:proofErr w:type="spellStart"/>
            <w:r w:rsidRPr="009661B9">
              <w:t>user_id</w:t>
            </w:r>
            <w:proofErr w:type="spellEnd"/>
            <w:r w:rsidRPr="009661B9">
              <w:t xml:space="preserve">, </w:t>
            </w:r>
            <w:proofErr w:type="spellStart"/>
            <w:r w:rsidRPr="009661B9">
              <w:t>surname</w:t>
            </w:r>
            <w:proofErr w:type="spellEnd"/>
            <w:r w:rsidRPr="009661B9">
              <w:t xml:space="preserve">, </w:t>
            </w:r>
            <w:proofErr w:type="spellStart"/>
            <w:r w:rsidRPr="009661B9">
              <w:t>first</w:t>
            </w:r>
            <w:proofErr w:type="spellEnd"/>
            <w:r w:rsidRPr="009661B9">
              <w:t xml:space="preserve"> </w:t>
            </w:r>
            <w:proofErr w:type="spellStart"/>
            <w:r w:rsidRPr="009661B9">
              <w:t>name</w:t>
            </w:r>
            <w:proofErr w:type="spellEnd"/>
          </w:p>
        </w:tc>
        <w:tc>
          <w:tcPr>
            <w:tcW w:w="1977" w:type="dxa"/>
            <w:vAlign w:val="center"/>
          </w:tcPr>
          <w:p w14:paraId="1179826A" w14:textId="77777777" w:rsidR="003C2896" w:rsidRPr="009661B9" w:rsidRDefault="003C2896" w:rsidP="00346009">
            <w:r w:rsidRPr="009661B9">
              <w:t>Kilistázza a keresésnek megfelelő felhasználók néhány adatát</w:t>
            </w:r>
          </w:p>
        </w:tc>
      </w:tr>
      <w:tr w:rsidR="003C2896" w:rsidRPr="009661B9" w14:paraId="4F294120" w14:textId="77777777" w:rsidTr="00346009">
        <w:trPr>
          <w:cantSplit/>
        </w:trPr>
        <w:tc>
          <w:tcPr>
            <w:tcW w:w="3146" w:type="dxa"/>
            <w:vAlign w:val="center"/>
          </w:tcPr>
          <w:p w14:paraId="1FAED5BA" w14:textId="77777777" w:rsidR="003C2896" w:rsidRPr="009661B9" w:rsidRDefault="003C2896" w:rsidP="00346009">
            <w:proofErr w:type="spellStart"/>
            <w:r w:rsidRPr="009661B9">
              <w:t>getEmployees</w:t>
            </w:r>
            <w:proofErr w:type="spellEnd"/>
          </w:p>
        </w:tc>
        <w:tc>
          <w:tcPr>
            <w:tcW w:w="1689" w:type="dxa"/>
            <w:vAlign w:val="center"/>
          </w:tcPr>
          <w:p w14:paraId="114A0C2D" w14:textId="77777777" w:rsidR="003C2896" w:rsidRPr="009661B9" w:rsidRDefault="003C2896" w:rsidP="00346009"/>
        </w:tc>
        <w:tc>
          <w:tcPr>
            <w:tcW w:w="1681" w:type="dxa"/>
            <w:vAlign w:val="center"/>
          </w:tcPr>
          <w:p w14:paraId="60C1D863" w14:textId="77777777" w:rsidR="003C2896" w:rsidRPr="009661B9" w:rsidRDefault="003C2896" w:rsidP="00346009">
            <w:proofErr w:type="spellStart"/>
            <w:r w:rsidRPr="009661B9">
              <w:t>empl_id</w:t>
            </w:r>
            <w:proofErr w:type="spellEnd"/>
            <w:r w:rsidRPr="009661B9">
              <w:t xml:space="preserve">, </w:t>
            </w:r>
            <w:proofErr w:type="spellStart"/>
            <w:r w:rsidRPr="009661B9">
              <w:t>name</w:t>
            </w:r>
            <w:proofErr w:type="spellEnd"/>
            <w:r w:rsidRPr="009661B9">
              <w:t xml:space="preserve">, </w:t>
            </w:r>
            <w:proofErr w:type="spellStart"/>
            <w:r w:rsidRPr="009661B9">
              <w:t>username</w:t>
            </w:r>
            <w:proofErr w:type="spellEnd"/>
          </w:p>
        </w:tc>
        <w:tc>
          <w:tcPr>
            <w:tcW w:w="1977" w:type="dxa"/>
            <w:vAlign w:val="center"/>
          </w:tcPr>
          <w:p w14:paraId="07973718" w14:textId="77777777" w:rsidR="003C2896" w:rsidRPr="009661B9" w:rsidRDefault="003C2896" w:rsidP="00346009">
            <w:r w:rsidRPr="009661B9">
              <w:t>Kilistázza az aktív alkalmazottak adatait</w:t>
            </w:r>
          </w:p>
        </w:tc>
      </w:tr>
      <w:tr w:rsidR="003C2896" w:rsidRPr="009661B9" w14:paraId="247C6AE0" w14:textId="77777777" w:rsidTr="00346009">
        <w:trPr>
          <w:cantSplit/>
        </w:trPr>
        <w:tc>
          <w:tcPr>
            <w:tcW w:w="3146" w:type="dxa"/>
            <w:vAlign w:val="center"/>
          </w:tcPr>
          <w:p w14:paraId="7CB4454F" w14:textId="77777777" w:rsidR="003C2896" w:rsidRPr="009661B9" w:rsidRDefault="003C2896" w:rsidP="00346009">
            <w:proofErr w:type="spellStart"/>
            <w:r w:rsidRPr="009661B9">
              <w:lastRenderedPageBreak/>
              <w:t>getBooks</w:t>
            </w:r>
            <w:proofErr w:type="spellEnd"/>
          </w:p>
        </w:tc>
        <w:tc>
          <w:tcPr>
            <w:tcW w:w="1689" w:type="dxa"/>
            <w:vAlign w:val="center"/>
          </w:tcPr>
          <w:p w14:paraId="2AD3DBFD" w14:textId="77777777" w:rsidR="003C2896" w:rsidRPr="009661B9" w:rsidRDefault="003C2896" w:rsidP="00346009">
            <w:proofErr w:type="spellStart"/>
            <w:r w:rsidRPr="009661B9">
              <w:t>searchTerm</w:t>
            </w:r>
            <w:proofErr w:type="spellEnd"/>
          </w:p>
        </w:tc>
        <w:tc>
          <w:tcPr>
            <w:tcW w:w="1681" w:type="dxa"/>
            <w:vAlign w:val="center"/>
          </w:tcPr>
          <w:p w14:paraId="1CAB4F28" w14:textId="77777777" w:rsidR="003C2896" w:rsidRPr="009661B9" w:rsidRDefault="003C2896" w:rsidP="00346009">
            <w:proofErr w:type="spellStart"/>
            <w:r w:rsidRPr="009661B9">
              <w:t>booki_id</w:t>
            </w:r>
            <w:proofErr w:type="spellEnd"/>
            <w:r w:rsidRPr="009661B9">
              <w:t xml:space="preserve">, ISBN, cím, </w:t>
            </w:r>
            <w:proofErr w:type="spellStart"/>
            <w:r w:rsidRPr="009661B9">
              <w:t>available</w:t>
            </w:r>
            <w:proofErr w:type="spellEnd"/>
            <w:r w:rsidRPr="009661B9">
              <w:t>, status</w:t>
            </w:r>
          </w:p>
        </w:tc>
        <w:tc>
          <w:tcPr>
            <w:tcW w:w="1977" w:type="dxa"/>
            <w:vAlign w:val="center"/>
          </w:tcPr>
          <w:p w14:paraId="730867A0" w14:textId="77777777" w:rsidR="003C2896" w:rsidRPr="009661B9" w:rsidRDefault="003C2896" w:rsidP="00346009">
            <w:r w:rsidRPr="009661B9">
              <w:t>Kilistázza a keresésnek megfelelő könyvek néhány adatát, illetve, hogy jelenleg mi a státuszuk (elérhető/kivéve/foglalva)</w:t>
            </w:r>
          </w:p>
        </w:tc>
      </w:tr>
      <w:tr w:rsidR="003C2896" w:rsidRPr="009661B9" w14:paraId="263A8217" w14:textId="77777777" w:rsidTr="00346009">
        <w:trPr>
          <w:cantSplit/>
        </w:trPr>
        <w:tc>
          <w:tcPr>
            <w:tcW w:w="3146" w:type="dxa"/>
            <w:vAlign w:val="center"/>
          </w:tcPr>
          <w:p w14:paraId="541CCFB1" w14:textId="77777777" w:rsidR="003C2896" w:rsidRPr="009661B9" w:rsidRDefault="003C2896" w:rsidP="00346009">
            <w:proofErr w:type="spellStart"/>
            <w:r w:rsidRPr="009661B9">
              <w:t>getPublishers</w:t>
            </w:r>
            <w:proofErr w:type="spellEnd"/>
          </w:p>
        </w:tc>
        <w:tc>
          <w:tcPr>
            <w:tcW w:w="1689" w:type="dxa"/>
            <w:vAlign w:val="center"/>
          </w:tcPr>
          <w:p w14:paraId="70589B9B" w14:textId="77777777" w:rsidR="003C2896" w:rsidRPr="009661B9" w:rsidRDefault="003C2896" w:rsidP="00346009">
            <w:proofErr w:type="spellStart"/>
            <w:r w:rsidRPr="009661B9">
              <w:t>searchTerm</w:t>
            </w:r>
            <w:proofErr w:type="spellEnd"/>
          </w:p>
        </w:tc>
        <w:tc>
          <w:tcPr>
            <w:tcW w:w="1681" w:type="dxa"/>
            <w:vAlign w:val="center"/>
          </w:tcPr>
          <w:p w14:paraId="12566F24" w14:textId="77777777" w:rsidR="003C2896" w:rsidRPr="009661B9" w:rsidRDefault="003C2896" w:rsidP="00346009">
            <w:proofErr w:type="spellStart"/>
            <w:r w:rsidRPr="009661B9">
              <w:t>publisher_id</w:t>
            </w:r>
            <w:proofErr w:type="spellEnd"/>
            <w:r w:rsidRPr="009661B9">
              <w:t xml:space="preserve">, </w:t>
            </w:r>
            <w:proofErr w:type="spellStart"/>
            <w:r w:rsidRPr="009661B9">
              <w:t>name</w:t>
            </w:r>
            <w:proofErr w:type="spellEnd"/>
            <w:r w:rsidRPr="009661B9">
              <w:t xml:space="preserve">, </w:t>
            </w:r>
            <w:proofErr w:type="spellStart"/>
            <w:r w:rsidRPr="009661B9">
              <w:t>phone</w:t>
            </w:r>
            <w:proofErr w:type="spellEnd"/>
            <w:r w:rsidRPr="009661B9">
              <w:t xml:space="preserve"> </w:t>
            </w:r>
            <w:proofErr w:type="spellStart"/>
            <w:r w:rsidRPr="009661B9">
              <w:t>number</w:t>
            </w:r>
            <w:proofErr w:type="spellEnd"/>
            <w:r w:rsidRPr="009661B9">
              <w:t>, email, website</w:t>
            </w:r>
          </w:p>
        </w:tc>
        <w:tc>
          <w:tcPr>
            <w:tcW w:w="1977" w:type="dxa"/>
            <w:vAlign w:val="center"/>
          </w:tcPr>
          <w:p w14:paraId="18F265DD" w14:textId="77777777" w:rsidR="003C2896" w:rsidRPr="009661B9" w:rsidRDefault="003C2896" w:rsidP="00346009">
            <w:r w:rsidRPr="009661B9">
              <w:t>Kilistázza a keresésnek megfelelő kiadók összes adatát</w:t>
            </w:r>
          </w:p>
        </w:tc>
      </w:tr>
      <w:tr w:rsidR="003C2896" w:rsidRPr="009661B9" w14:paraId="117FDD61" w14:textId="77777777" w:rsidTr="00346009">
        <w:trPr>
          <w:cantSplit/>
        </w:trPr>
        <w:tc>
          <w:tcPr>
            <w:tcW w:w="3146" w:type="dxa"/>
            <w:vAlign w:val="center"/>
          </w:tcPr>
          <w:p w14:paraId="2D9D65AD" w14:textId="77777777" w:rsidR="003C2896" w:rsidRPr="009661B9" w:rsidRDefault="003C2896" w:rsidP="00346009">
            <w:proofErr w:type="spellStart"/>
            <w:r w:rsidRPr="009661B9">
              <w:t>updatePublishers</w:t>
            </w:r>
            <w:proofErr w:type="spellEnd"/>
          </w:p>
        </w:tc>
        <w:tc>
          <w:tcPr>
            <w:tcW w:w="1689" w:type="dxa"/>
            <w:vAlign w:val="center"/>
          </w:tcPr>
          <w:p w14:paraId="0A5275F8" w14:textId="77777777" w:rsidR="003C2896" w:rsidRPr="009661B9" w:rsidRDefault="003C2896" w:rsidP="00346009">
            <w:proofErr w:type="spellStart"/>
            <w:r w:rsidRPr="009661B9">
              <w:t>publisher_id</w:t>
            </w:r>
            <w:proofErr w:type="spellEnd"/>
            <w:r w:rsidRPr="009661B9">
              <w:t xml:space="preserve">, </w:t>
            </w:r>
            <w:proofErr w:type="spellStart"/>
            <w:r w:rsidRPr="009661B9">
              <w:t>name</w:t>
            </w:r>
            <w:proofErr w:type="spellEnd"/>
            <w:r w:rsidRPr="009661B9">
              <w:t xml:space="preserve">, </w:t>
            </w:r>
            <w:proofErr w:type="spellStart"/>
            <w:r w:rsidRPr="009661B9">
              <w:t>phone</w:t>
            </w:r>
            <w:proofErr w:type="spellEnd"/>
            <w:r w:rsidRPr="009661B9">
              <w:t xml:space="preserve"> </w:t>
            </w:r>
            <w:proofErr w:type="spellStart"/>
            <w:r w:rsidRPr="009661B9">
              <w:t>number</w:t>
            </w:r>
            <w:proofErr w:type="spellEnd"/>
            <w:r w:rsidRPr="009661B9">
              <w:t>, email, website</w:t>
            </w:r>
          </w:p>
        </w:tc>
        <w:tc>
          <w:tcPr>
            <w:tcW w:w="1681" w:type="dxa"/>
            <w:vAlign w:val="center"/>
          </w:tcPr>
          <w:p w14:paraId="18844F96" w14:textId="77777777" w:rsidR="003C2896" w:rsidRPr="009661B9" w:rsidRDefault="003C2896" w:rsidP="00346009"/>
        </w:tc>
        <w:tc>
          <w:tcPr>
            <w:tcW w:w="1977" w:type="dxa"/>
            <w:vAlign w:val="center"/>
          </w:tcPr>
          <w:p w14:paraId="26EDF294" w14:textId="77777777" w:rsidR="003C2896" w:rsidRPr="009661B9" w:rsidRDefault="003C2896" w:rsidP="00346009">
            <w:r w:rsidRPr="009661B9">
              <w:t>Módosítja egy adott kiadó adatait</w:t>
            </w:r>
          </w:p>
        </w:tc>
      </w:tr>
      <w:tr w:rsidR="003C2896" w:rsidRPr="009661B9" w14:paraId="2B024EA7" w14:textId="77777777" w:rsidTr="00346009">
        <w:trPr>
          <w:cantSplit/>
        </w:trPr>
        <w:tc>
          <w:tcPr>
            <w:tcW w:w="3146" w:type="dxa"/>
            <w:vAlign w:val="center"/>
          </w:tcPr>
          <w:p w14:paraId="715C7BE5" w14:textId="77777777" w:rsidR="003C2896" w:rsidRPr="009661B9" w:rsidRDefault="003C2896" w:rsidP="00346009">
            <w:proofErr w:type="spellStart"/>
            <w:r w:rsidRPr="009661B9">
              <w:t>deletePublisher</w:t>
            </w:r>
            <w:proofErr w:type="spellEnd"/>
          </w:p>
        </w:tc>
        <w:tc>
          <w:tcPr>
            <w:tcW w:w="1689" w:type="dxa"/>
            <w:vAlign w:val="center"/>
          </w:tcPr>
          <w:p w14:paraId="040A0019" w14:textId="77777777" w:rsidR="003C2896" w:rsidRPr="009661B9" w:rsidRDefault="003C2896" w:rsidP="00346009">
            <w:proofErr w:type="spellStart"/>
            <w:r w:rsidRPr="009661B9">
              <w:t>publisher_id</w:t>
            </w:r>
            <w:proofErr w:type="spellEnd"/>
          </w:p>
        </w:tc>
        <w:tc>
          <w:tcPr>
            <w:tcW w:w="1681" w:type="dxa"/>
            <w:vAlign w:val="center"/>
          </w:tcPr>
          <w:p w14:paraId="0EB274F5" w14:textId="77777777" w:rsidR="003C2896" w:rsidRPr="009661B9" w:rsidRDefault="003C2896" w:rsidP="00346009">
            <w:proofErr w:type="spellStart"/>
            <w:r w:rsidRPr="009661B9">
              <w:t>state</w:t>
            </w:r>
            <w:proofErr w:type="spellEnd"/>
          </w:p>
        </w:tc>
        <w:tc>
          <w:tcPr>
            <w:tcW w:w="1977" w:type="dxa"/>
            <w:vAlign w:val="center"/>
          </w:tcPr>
          <w:p w14:paraId="6F3DA57B" w14:textId="77777777" w:rsidR="003C2896" w:rsidRPr="009661B9" w:rsidRDefault="003C2896" w:rsidP="00346009">
            <w:r w:rsidRPr="009661B9">
              <w:t>Törli az adott kiadót, ha már nincs egy könyv kiadójaként sem megadva és visszaküldi, hogy sikeres volt-e</w:t>
            </w:r>
          </w:p>
        </w:tc>
      </w:tr>
      <w:tr w:rsidR="003C2896" w:rsidRPr="009661B9" w14:paraId="3704290C" w14:textId="77777777" w:rsidTr="00346009">
        <w:trPr>
          <w:cantSplit/>
        </w:trPr>
        <w:tc>
          <w:tcPr>
            <w:tcW w:w="3146" w:type="dxa"/>
            <w:vAlign w:val="center"/>
          </w:tcPr>
          <w:p w14:paraId="129036F6" w14:textId="77777777" w:rsidR="003C2896" w:rsidRPr="009661B9" w:rsidRDefault="003C2896" w:rsidP="00346009">
            <w:proofErr w:type="spellStart"/>
            <w:r w:rsidRPr="009661B9">
              <w:t>borrowInfo</w:t>
            </w:r>
            <w:proofErr w:type="spellEnd"/>
          </w:p>
        </w:tc>
        <w:tc>
          <w:tcPr>
            <w:tcW w:w="1689" w:type="dxa"/>
            <w:vAlign w:val="center"/>
          </w:tcPr>
          <w:p w14:paraId="41992A1F" w14:textId="77777777" w:rsidR="003C2896" w:rsidRPr="009661B9" w:rsidRDefault="003C2896" w:rsidP="00346009">
            <w:proofErr w:type="spellStart"/>
            <w:r w:rsidRPr="009661B9">
              <w:t>book_id</w:t>
            </w:r>
            <w:proofErr w:type="spellEnd"/>
            <w:r w:rsidRPr="009661B9">
              <w:t xml:space="preserve">, </w:t>
            </w:r>
            <w:proofErr w:type="spellStart"/>
            <w:r w:rsidRPr="009661B9">
              <w:t>state</w:t>
            </w:r>
            <w:proofErr w:type="spellEnd"/>
          </w:p>
        </w:tc>
        <w:tc>
          <w:tcPr>
            <w:tcW w:w="1681" w:type="dxa"/>
            <w:vAlign w:val="center"/>
          </w:tcPr>
          <w:p w14:paraId="2BF1CE4A" w14:textId="77777777" w:rsidR="003C2896" w:rsidRPr="009661B9" w:rsidRDefault="003C2896" w:rsidP="00346009">
            <w:proofErr w:type="spellStart"/>
            <w:r w:rsidRPr="009661B9">
              <w:t>title</w:t>
            </w:r>
            <w:proofErr w:type="spellEnd"/>
            <w:r w:rsidRPr="009661B9">
              <w:t xml:space="preserve">, ISBN, </w:t>
            </w:r>
            <w:proofErr w:type="spellStart"/>
            <w:r w:rsidRPr="009661B9">
              <w:t>name</w:t>
            </w:r>
            <w:proofErr w:type="spellEnd"/>
            <w:r w:rsidRPr="009661B9">
              <w:t xml:space="preserve">, </w:t>
            </w:r>
            <w:proofErr w:type="spellStart"/>
            <w:r w:rsidRPr="009661B9">
              <w:t>username</w:t>
            </w:r>
            <w:proofErr w:type="spellEnd"/>
            <w:r w:rsidRPr="009661B9">
              <w:t xml:space="preserve">, </w:t>
            </w:r>
            <w:proofErr w:type="spellStart"/>
            <w:r w:rsidRPr="009661B9">
              <w:t>user_id</w:t>
            </w:r>
            <w:proofErr w:type="spellEnd"/>
          </w:p>
        </w:tc>
        <w:tc>
          <w:tcPr>
            <w:tcW w:w="1977" w:type="dxa"/>
            <w:vAlign w:val="center"/>
          </w:tcPr>
          <w:p w14:paraId="7683BD5A" w14:textId="77777777" w:rsidR="003C2896" w:rsidRPr="009661B9" w:rsidRDefault="003C2896" w:rsidP="00346009">
            <w:r w:rsidRPr="009661B9">
              <w:t xml:space="preserve">A </w:t>
            </w:r>
            <w:proofErr w:type="spellStart"/>
            <w:r w:rsidRPr="009661B9">
              <w:t>state-től</w:t>
            </w:r>
            <w:proofErr w:type="spellEnd"/>
            <w:r w:rsidRPr="009661B9">
              <w:t xml:space="preserve"> függően ad vissza adatokat egy új </w:t>
            </w:r>
            <w:proofErr w:type="spellStart"/>
            <w:r w:rsidRPr="009661B9">
              <w:t>kivétellelhez</w:t>
            </w:r>
            <w:proofErr w:type="spellEnd"/>
            <w:r w:rsidRPr="009661B9">
              <w:t xml:space="preserve"> („</w:t>
            </w:r>
            <w:proofErr w:type="spellStart"/>
            <w:r w:rsidRPr="009661B9">
              <w:t>booking</w:t>
            </w:r>
            <w:proofErr w:type="spellEnd"/>
            <w:r w:rsidRPr="009661B9">
              <w:t>” -&gt; előre le volt foglalva, minden adatot visszaad, „</w:t>
            </w:r>
            <w:proofErr w:type="spellStart"/>
            <w:r w:rsidRPr="009661B9">
              <w:t>book_id</w:t>
            </w:r>
            <w:proofErr w:type="spellEnd"/>
            <w:r w:rsidRPr="009661B9">
              <w:t>” -&gt; csak a könyv adatait, „</w:t>
            </w:r>
            <w:proofErr w:type="spellStart"/>
            <w:r w:rsidRPr="009661B9">
              <w:t>user_id</w:t>
            </w:r>
            <w:proofErr w:type="spellEnd"/>
            <w:r w:rsidRPr="009661B9">
              <w:t>” -&gt; csak a felhasználó adatait adja vissza)</w:t>
            </w:r>
          </w:p>
        </w:tc>
      </w:tr>
      <w:tr w:rsidR="003C2896" w:rsidRPr="009661B9" w14:paraId="67C6A43E" w14:textId="77777777" w:rsidTr="00346009">
        <w:trPr>
          <w:cantSplit/>
        </w:trPr>
        <w:tc>
          <w:tcPr>
            <w:tcW w:w="3146" w:type="dxa"/>
            <w:vAlign w:val="center"/>
          </w:tcPr>
          <w:p w14:paraId="35A774DF" w14:textId="77777777" w:rsidR="003C2896" w:rsidRPr="009661B9" w:rsidRDefault="003C2896" w:rsidP="00346009">
            <w:proofErr w:type="spellStart"/>
            <w:r w:rsidRPr="009661B9">
              <w:t>borrowBook</w:t>
            </w:r>
            <w:proofErr w:type="spellEnd"/>
          </w:p>
        </w:tc>
        <w:tc>
          <w:tcPr>
            <w:tcW w:w="1689" w:type="dxa"/>
            <w:vAlign w:val="center"/>
          </w:tcPr>
          <w:p w14:paraId="743B5BBC" w14:textId="77777777" w:rsidR="003C2896" w:rsidRPr="009661B9" w:rsidRDefault="003C2896" w:rsidP="00346009">
            <w:proofErr w:type="spellStart"/>
            <w:r w:rsidRPr="009661B9">
              <w:t>user_id</w:t>
            </w:r>
            <w:proofErr w:type="spellEnd"/>
            <w:r w:rsidRPr="009661B9">
              <w:t xml:space="preserve">, </w:t>
            </w:r>
            <w:proofErr w:type="spellStart"/>
            <w:r w:rsidRPr="009661B9">
              <w:t>book_id</w:t>
            </w:r>
            <w:proofErr w:type="spellEnd"/>
            <w:r w:rsidRPr="009661B9">
              <w:t xml:space="preserve">, </w:t>
            </w:r>
            <w:proofErr w:type="spellStart"/>
            <w:r w:rsidRPr="009661B9">
              <w:t>empl_id</w:t>
            </w:r>
            <w:proofErr w:type="spellEnd"/>
          </w:p>
        </w:tc>
        <w:tc>
          <w:tcPr>
            <w:tcW w:w="1681" w:type="dxa"/>
            <w:vAlign w:val="center"/>
          </w:tcPr>
          <w:p w14:paraId="243B3B80" w14:textId="77777777" w:rsidR="003C2896" w:rsidRPr="009661B9" w:rsidRDefault="003C2896" w:rsidP="00346009">
            <w:proofErr w:type="spellStart"/>
            <w:r w:rsidRPr="009661B9">
              <w:t>state</w:t>
            </w:r>
            <w:proofErr w:type="spellEnd"/>
          </w:p>
        </w:tc>
        <w:tc>
          <w:tcPr>
            <w:tcW w:w="1977" w:type="dxa"/>
            <w:vAlign w:val="center"/>
          </w:tcPr>
          <w:p w14:paraId="0F666F40" w14:textId="77777777" w:rsidR="003C2896" w:rsidRPr="009661B9" w:rsidRDefault="003C2896" w:rsidP="00346009">
            <w:r w:rsidRPr="009661B9">
              <w:t>Véglegesít egy kivételt és visszajelez, hogy sikeres-e</w:t>
            </w:r>
          </w:p>
        </w:tc>
      </w:tr>
      <w:tr w:rsidR="003C2896" w:rsidRPr="009661B9" w14:paraId="553D4F0F" w14:textId="77777777" w:rsidTr="00346009">
        <w:trPr>
          <w:cantSplit/>
        </w:trPr>
        <w:tc>
          <w:tcPr>
            <w:tcW w:w="3146" w:type="dxa"/>
            <w:vAlign w:val="center"/>
          </w:tcPr>
          <w:p w14:paraId="4A97CEFE" w14:textId="77777777" w:rsidR="003C2896" w:rsidRPr="009661B9" w:rsidRDefault="003C2896" w:rsidP="00346009">
            <w:proofErr w:type="spellStart"/>
            <w:r w:rsidRPr="009661B9">
              <w:t>returnBook</w:t>
            </w:r>
            <w:proofErr w:type="spellEnd"/>
          </w:p>
        </w:tc>
        <w:tc>
          <w:tcPr>
            <w:tcW w:w="1689" w:type="dxa"/>
            <w:vAlign w:val="center"/>
          </w:tcPr>
          <w:p w14:paraId="3CECB267" w14:textId="77777777" w:rsidR="003C2896" w:rsidRPr="009661B9" w:rsidRDefault="003C2896" w:rsidP="00346009">
            <w:proofErr w:type="spellStart"/>
            <w:r w:rsidRPr="009661B9">
              <w:t>user_id</w:t>
            </w:r>
            <w:proofErr w:type="spellEnd"/>
            <w:r w:rsidRPr="009661B9">
              <w:t xml:space="preserve">, </w:t>
            </w:r>
            <w:proofErr w:type="spellStart"/>
            <w:r w:rsidRPr="009661B9">
              <w:t>book_id</w:t>
            </w:r>
            <w:proofErr w:type="spellEnd"/>
            <w:r w:rsidRPr="009661B9">
              <w:t xml:space="preserve">, </w:t>
            </w:r>
            <w:proofErr w:type="spellStart"/>
            <w:r w:rsidRPr="009661B9">
              <w:t>empl_id</w:t>
            </w:r>
            <w:proofErr w:type="spellEnd"/>
          </w:p>
        </w:tc>
        <w:tc>
          <w:tcPr>
            <w:tcW w:w="1681" w:type="dxa"/>
            <w:vAlign w:val="center"/>
          </w:tcPr>
          <w:p w14:paraId="5F84E1DF" w14:textId="77777777" w:rsidR="003C2896" w:rsidRPr="009661B9" w:rsidRDefault="003C2896" w:rsidP="00346009">
            <w:proofErr w:type="spellStart"/>
            <w:r w:rsidRPr="009661B9">
              <w:t>new</w:t>
            </w:r>
            <w:proofErr w:type="spellEnd"/>
          </w:p>
        </w:tc>
        <w:tc>
          <w:tcPr>
            <w:tcW w:w="1977" w:type="dxa"/>
            <w:vAlign w:val="center"/>
          </w:tcPr>
          <w:p w14:paraId="07DA1AA8" w14:textId="77777777" w:rsidR="003C2896" w:rsidRPr="009661B9" w:rsidRDefault="003C2896" w:rsidP="00346009">
            <w:r w:rsidRPr="009661B9">
              <w:t>Visszavesz egy kiadott könyvet és ha volt rá előjegyzés, akkor a legrégebbit foglalásra váltja</w:t>
            </w:r>
          </w:p>
        </w:tc>
      </w:tr>
      <w:tr w:rsidR="003C2896" w:rsidRPr="009661B9" w14:paraId="63B4C9A8" w14:textId="77777777" w:rsidTr="00346009">
        <w:trPr>
          <w:cantSplit/>
        </w:trPr>
        <w:tc>
          <w:tcPr>
            <w:tcW w:w="3146" w:type="dxa"/>
            <w:vAlign w:val="center"/>
          </w:tcPr>
          <w:p w14:paraId="2C0EDCD9" w14:textId="77777777" w:rsidR="003C2896" w:rsidRPr="009661B9" w:rsidRDefault="003C2896" w:rsidP="00346009">
            <w:proofErr w:type="spellStart"/>
            <w:r w:rsidRPr="009661B9">
              <w:lastRenderedPageBreak/>
              <w:t>returnInfo</w:t>
            </w:r>
            <w:proofErr w:type="spellEnd"/>
          </w:p>
        </w:tc>
        <w:tc>
          <w:tcPr>
            <w:tcW w:w="1689" w:type="dxa"/>
            <w:vAlign w:val="center"/>
          </w:tcPr>
          <w:p w14:paraId="513B47F9" w14:textId="77777777" w:rsidR="003C2896" w:rsidRPr="009661B9" w:rsidRDefault="003C2896" w:rsidP="00346009">
            <w:proofErr w:type="spellStart"/>
            <w:r w:rsidRPr="009661B9">
              <w:t>book_id</w:t>
            </w:r>
            <w:proofErr w:type="spellEnd"/>
          </w:p>
        </w:tc>
        <w:tc>
          <w:tcPr>
            <w:tcW w:w="1681" w:type="dxa"/>
            <w:vAlign w:val="center"/>
          </w:tcPr>
          <w:p w14:paraId="6A44FECF" w14:textId="77777777" w:rsidR="003C2896" w:rsidRPr="009661B9" w:rsidRDefault="003C2896" w:rsidP="00346009">
            <w:proofErr w:type="spellStart"/>
            <w:r w:rsidRPr="009661B9">
              <w:t>title</w:t>
            </w:r>
            <w:proofErr w:type="spellEnd"/>
            <w:r w:rsidRPr="009661B9">
              <w:t xml:space="preserve">, ISBN, </w:t>
            </w:r>
            <w:proofErr w:type="spellStart"/>
            <w:r w:rsidRPr="009661B9">
              <w:t>name</w:t>
            </w:r>
            <w:proofErr w:type="spellEnd"/>
            <w:r w:rsidRPr="009661B9">
              <w:t xml:space="preserve">, </w:t>
            </w:r>
            <w:proofErr w:type="spellStart"/>
            <w:r w:rsidRPr="009661B9">
              <w:t>user_id</w:t>
            </w:r>
            <w:proofErr w:type="spellEnd"/>
            <w:r w:rsidRPr="009661B9">
              <w:t xml:space="preserve">, end </w:t>
            </w:r>
            <w:proofErr w:type="spellStart"/>
            <w:r w:rsidRPr="009661B9">
              <w:t>date</w:t>
            </w:r>
            <w:proofErr w:type="spellEnd"/>
            <w:r w:rsidRPr="009661B9">
              <w:t xml:space="preserve">, </w:t>
            </w:r>
            <w:proofErr w:type="spellStart"/>
            <w:r w:rsidRPr="009661B9">
              <w:t>late</w:t>
            </w:r>
            <w:proofErr w:type="spellEnd"/>
          </w:p>
        </w:tc>
        <w:tc>
          <w:tcPr>
            <w:tcW w:w="1977" w:type="dxa"/>
            <w:vAlign w:val="center"/>
          </w:tcPr>
          <w:p w14:paraId="73F045DB" w14:textId="77777777" w:rsidR="003C2896" w:rsidRPr="009661B9" w:rsidRDefault="003C2896" w:rsidP="00346009">
            <w:r w:rsidRPr="009661B9">
              <w:t xml:space="preserve">Könyv visszavételéhez szükséges adatokat adja vissza </w:t>
            </w:r>
          </w:p>
        </w:tc>
      </w:tr>
      <w:tr w:rsidR="003C2896" w:rsidRPr="009661B9" w14:paraId="681189DF" w14:textId="77777777" w:rsidTr="00346009">
        <w:trPr>
          <w:cantSplit/>
        </w:trPr>
        <w:tc>
          <w:tcPr>
            <w:tcW w:w="3146" w:type="dxa"/>
            <w:vAlign w:val="center"/>
          </w:tcPr>
          <w:p w14:paraId="29A92FD6" w14:textId="77777777" w:rsidR="003C2896" w:rsidRPr="009661B9" w:rsidRDefault="003C2896" w:rsidP="00346009">
            <w:proofErr w:type="spellStart"/>
            <w:r w:rsidRPr="009661B9">
              <w:t>addPublisher</w:t>
            </w:r>
            <w:proofErr w:type="spellEnd"/>
          </w:p>
        </w:tc>
        <w:tc>
          <w:tcPr>
            <w:tcW w:w="1689" w:type="dxa"/>
            <w:vAlign w:val="center"/>
          </w:tcPr>
          <w:p w14:paraId="5A9CFD9B" w14:textId="77777777" w:rsidR="003C2896" w:rsidRPr="009661B9" w:rsidRDefault="003C2896" w:rsidP="00346009">
            <w:proofErr w:type="spellStart"/>
            <w:r w:rsidRPr="009661B9">
              <w:t>name</w:t>
            </w:r>
            <w:proofErr w:type="spellEnd"/>
            <w:r w:rsidRPr="009661B9">
              <w:t xml:space="preserve">, </w:t>
            </w:r>
            <w:proofErr w:type="spellStart"/>
            <w:r w:rsidRPr="009661B9">
              <w:t>phone</w:t>
            </w:r>
            <w:proofErr w:type="spellEnd"/>
            <w:r w:rsidRPr="009661B9">
              <w:t xml:space="preserve"> </w:t>
            </w:r>
            <w:proofErr w:type="spellStart"/>
            <w:r w:rsidRPr="009661B9">
              <w:t>number</w:t>
            </w:r>
            <w:proofErr w:type="spellEnd"/>
            <w:r w:rsidRPr="009661B9">
              <w:t>, email, website</w:t>
            </w:r>
          </w:p>
        </w:tc>
        <w:tc>
          <w:tcPr>
            <w:tcW w:w="1681" w:type="dxa"/>
            <w:vAlign w:val="center"/>
          </w:tcPr>
          <w:p w14:paraId="53BA0D7B" w14:textId="77777777" w:rsidR="003C2896" w:rsidRPr="009661B9" w:rsidRDefault="003C2896" w:rsidP="00346009">
            <w:proofErr w:type="spellStart"/>
            <w:r w:rsidRPr="009661B9">
              <w:t>state</w:t>
            </w:r>
            <w:proofErr w:type="spellEnd"/>
          </w:p>
        </w:tc>
        <w:tc>
          <w:tcPr>
            <w:tcW w:w="1977" w:type="dxa"/>
            <w:vAlign w:val="center"/>
          </w:tcPr>
          <w:p w14:paraId="23A41049" w14:textId="77777777" w:rsidR="003C2896" w:rsidRPr="009661B9" w:rsidRDefault="003C2896" w:rsidP="00346009">
            <w:r w:rsidRPr="009661B9">
              <w:t>Hozzáad egy új kiadót az adatbázishoz és visszaküldi, hogy sikeres volt-e a művelet</w:t>
            </w:r>
          </w:p>
        </w:tc>
      </w:tr>
      <w:tr w:rsidR="003C2896" w:rsidRPr="009661B9" w14:paraId="31A9ECC3" w14:textId="77777777" w:rsidTr="00346009">
        <w:trPr>
          <w:cantSplit/>
        </w:trPr>
        <w:tc>
          <w:tcPr>
            <w:tcW w:w="3146" w:type="dxa"/>
            <w:vAlign w:val="center"/>
          </w:tcPr>
          <w:p w14:paraId="03E3298D" w14:textId="77777777" w:rsidR="003C2896" w:rsidRPr="009661B9" w:rsidRDefault="003C2896" w:rsidP="00346009">
            <w:proofErr w:type="spellStart"/>
            <w:r w:rsidRPr="009661B9">
              <w:t>addUser</w:t>
            </w:r>
            <w:proofErr w:type="spellEnd"/>
          </w:p>
        </w:tc>
        <w:tc>
          <w:tcPr>
            <w:tcW w:w="1689" w:type="dxa"/>
            <w:vAlign w:val="center"/>
          </w:tcPr>
          <w:p w14:paraId="3CBDAB2A" w14:textId="77777777" w:rsidR="003C2896" w:rsidRPr="009661B9" w:rsidRDefault="003C2896" w:rsidP="00346009">
            <w:proofErr w:type="spellStart"/>
            <w:r w:rsidRPr="009661B9">
              <w:t>surname</w:t>
            </w:r>
            <w:proofErr w:type="spellEnd"/>
            <w:r w:rsidRPr="009661B9">
              <w:t xml:space="preserve">, </w:t>
            </w:r>
            <w:proofErr w:type="spellStart"/>
            <w:r w:rsidRPr="009661B9">
              <w:t>first</w:t>
            </w:r>
            <w:proofErr w:type="spellEnd"/>
            <w:r w:rsidRPr="009661B9">
              <w:t xml:space="preserve"> </w:t>
            </w:r>
            <w:proofErr w:type="spellStart"/>
            <w:r w:rsidRPr="009661B9">
              <w:t>name</w:t>
            </w:r>
            <w:proofErr w:type="spellEnd"/>
            <w:r w:rsidRPr="009661B9">
              <w:t xml:space="preserve">, </w:t>
            </w:r>
            <w:proofErr w:type="spellStart"/>
            <w:r w:rsidRPr="009661B9">
              <w:t>username</w:t>
            </w:r>
            <w:proofErr w:type="spellEnd"/>
            <w:r w:rsidRPr="009661B9">
              <w:t xml:space="preserve">, </w:t>
            </w:r>
            <w:proofErr w:type="spellStart"/>
            <w:r w:rsidRPr="009661B9">
              <w:t>birth</w:t>
            </w:r>
            <w:proofErr w:type="spellEnd"/>
            <w:r w:rsidRPr="009661B9">
              <w:t xml:space="preserve"> </w:t>
            </w:r>
            <w:proofErr w:type="spellStart"/>
            <w:r w:rsidRPr="009661B9">
              <w:t>date</w:t>
            </w:r>
            <w:proofErr w:type="spellEnd"/>
            <w:r w:rsidRPr="009661B9">
              <w:t xml:space="preserve">, </w:t>
            </w:r>
            <w:proofErr w:type="spellStart"/>
            <w:r w:rsidRPr="009661B9">
              <w:t>birth</w:t>
            </w:r>
            <w:proofErr w:type="spellEnd"/>
            <w:r w:rsidRPr="009661B9">
              <w:t xml:space="preserve"> </w:t>
            </w:r>
            <w:proofErr w:type="spellStart"/>
            <w:r w:rsidRPr="009661B9">
              <w:t>place</w:t>
            </w:r>
            <w:proofErr w:type="spellEnd"/>
            <w:r w:rsidRPr="009661B9">
              <w:t xml:space="preserve">, email, </w:t>
            </w:r>
            <w:proofErr w:type="spellStart"/>
            <w:r w:rsidRPr="009661B9">
              <w:t>phone</w:t>
            </w:r>
            <w:proofErr w:type="spellEnd"/>
            <w:r w:rsidRPr="009661B9">
              <w:t xml:space="preserve"> </w:t>
            </w:r>
            <w:proofErr w:type="spellStart"/>
            <w:r w:rsidRPr="009661B9">
              <w:t>number</w:t>
            </w:r>
            <w:proofErr w:type="spellEnd"/>
            <w:r w:rsidRPr="009661B9">
              <w:t xml:space="preserve">, </w:t>
            </w:r>
            <w:proofErr w:type="spellStart"/>
            <w:r w:rsidRPr="009661B9">
              <w:t>address</w:t>
            </w:r>
            <w:proofErr w:type="spellEnd"/>
            <w:r w:rsidRPr="009661B9">
              <w:t xml:space="preserve">, </w:t>
            </w:r>
            <w:proofErr w:type="spellStart"/>
            <w:r w:rsidRPr="009661B9">
              <w:t>mothers</w:t>
            </w:r>
            <w:proofErr w:type="spellEnd"/>
            <w:r w:rsidRPr="009661B9">
              <w:t xml:space="preserve"> </w:t>
            </w:r>
            <w:proofErr w:type="spellStart"/>
            <w:r w:rsidRPr="009661B9">
              <w:t>maiden</w:t>
            </w:r>
            <w:proofErr w:type="spellEnd"/>
            <w:r w:rsidRPr="009661B9">
              <w:t xml:space="preserve"> </w:t>
            </w:r>
            <w:proofErr w:type="spellStart"/>
            <w:r w:rsidRPr="009661B9">
              <w:t>name</w:t>
            </w:r>
            <w:proofErr w:type="spellEnd"/>
            <w:r w:rsidRPr="009661B9">
              <w:t>(</w:t>
            </w:r>
            <w:proofErr w:type="spellStart"/>
            <w:r w:rsidRPr="009661B9">
              <w:t>mmn</w:t>
            </w:r>
            <w:proofErr w:type="spellEnd"/>
            <w:r w:rsidRPr="009661B9">
              <w:t>)</w:t>
            </w:r>
          </w:p>
        </w:tc>
        <w:tc>
          <w:tcPr>
            <w:tcW w:w="1681" w:type="dxa"/>
            <w:vAlign w:val="center"/>
          </w:tcPr>
          <w:p w14:paraId="535C32CA" w14:textId="77777777" w:rsidR="003C2896" w:rsidRPr="009661B9" w:rsidRDefault="003C2896" w:rsidP="00346009">
            <w:proofErr w:type="spellStart"/>
            <w:r w:rsidRPr="009661B9">
              <w:t>state</w:t>
            </w:r>
            <w:proofErr w:type="spellEnd"/>
          </w:p>
        </w:tc>
        <w:tc>
          <w:tcPr>
            <w:tcW w:w="1977" w:type="dxa"/>
            <w:vAlign w:val="center"/>
          </w:tcPr>
          <w:p w14:paraId="131542A2" w14:textId="77777777" w:rsidR="003C2896" w:rsidRPr="009661B9" w:rsidRDefault="003C2896" w:rsidP="00346009">
            <w:r w:rsidRPr="009661B9">
              <w:t>Hozzáad egy új felhasználót, és visszaküldi, hogy sikeres volt-e a művelet</w:t>
            </w:r>
          </w:p>
        </w:tc>
      </w:tr>
      <w:tr w:rsidR="003C2896" w:rsidRPr="009661B9" w14:paraId="7BE07137" w14:textId="77777777" w:rsidTr="00346009">
        <w:trPr>
          <w:cantSplit/>
        </w:trPr>
        <w:tc>
          <w:tcPr>
            <w:tcW w:w="3146" w:type="dxa"/>
            <w:vAlign w:val="center"/>
          </w:tcPr>
          <w:p w14:paraId="5EECB93F" w14:textId="77777777" w:rsidR="003C2896" w:rsidRPr="009661B9" w:rsidRDefault="003C2896" w:rsidP="00346009">
            <w:proofErr w:type="spellStart"/>
            <w:r w:rsidRPr="009661B9">
              <w:t>addEmployee</w:t>
            </w:r>
            <w:proofErr w:type="spellEnd"/>
          </w:p>
        </w:tc>
        <w:tc>
          <w:tcPr>
            <w:tcW w:w="1689" w:type="dxa"/>
            <w:vAlign w:val="center"/>
          </w:tcPr>
          <w:p w14:paraId="3A8B9FDF" w14:textId="77777777" w:rsidR="003C2896" w:rsidRPr="009661B9" w:rsidRDefault="003C2896" w:rsidP="00346009">
            <w:proofErr w:type="spellStart"/>
            <w:r w:rsidRPr="009661B9">
              <w:t>name</w:t>
            </w:r>
            <w:proofErr w:type="spellEnd"/>
            <w:r w:rsidRPr="009661B9">
              <w:t xml:space="preserve">, </w:t>
            </w:r>
            <w:proofErr w:type="spellStart"/>
            <w:r w:rsidRPr="009661B9">
              <w:t>username</w:t>
            </w:r>
            <w:proofErr w:type="spellEnd"/>
            <w:r w:rsidRPr="009661B9">
              <w:t>, jelszó</w:t>
            </w:r>
          </w:p>
        </w:tc>
        <w:tc>
          <w:tcPr>
            <w:tcW w:w="1681" w:type="dxa"/>
            <w:vAlign w:val="center"/>
          </w:tcPr>
          <w:p w14:paraId="1980FCC4" w14:textId="77777777" w:rsidR="003C2896" w:rsidRPr="009661B9" w:rsidRDefault="003C2896" w:rsidP="00346009"/>
        </w:tc>
        <w:tc>
          <w:tcPr>
            <w:tcW w:w="1977" w:type="dxa"/>
            <w:vAlign w:val="center"/>
          </w:tcPr>
          <w:p w14:paraId="046D9B03" w14:textId="77777777" w:rsidR="003C2896" w:rsidRPr="009661B9" w:rsidRDefault="003C2896" w:rsidP="00346009">
            <w:r w:rsidRPr="009661B9">
              <w:t>Hozzáad egy új alkalmazottat</w:t>
            </w:r>
          </w:p>
        </w:tc>
      </w:tr>
      <w:tr w:rsidR="003C2896" w:rsidRPr="009661B9" w14:paraId="23288990" w14:textId="77777777" w:rsidTr="00346009">
        <w:trPr>
          <w:cantSplit/>
        </w:trPr>
        <w:tc>
          <w:tcPr>
            <w:tcW w:w="3146" w:type="dxa"/>
            <w:vAlign w:val="center"/>
          </w:tcPr>
          <w:p w14:paraId="6C6454D9" w14:textId="77777777" w:rsidR="003C2896" w:rsidRPr="009661B9" w:rsidRDefault="003C2896" w:rsidP="00346009">
            <w:proofErr w:type="spellStart"/>
            <w:r w:rsidRPr="009661B9">
              <w:t>renewMembership</w:t>
            </w:r>
            <w:proofErr w:type="spellEnd"/>
          </w:p>
        </w:tc>
        <w:tc>
          <w:tcPr>
            <w:tcW w:w="1689" w:type="dxa"/>
            <w:vAlign w:val="center"/>
          </w:tcPr>
          <w:p w14:paraId="6017EB10" w14:textId="77777777" w:rsidR="003C2896" w:rsidRPr="009661B9" w:rsidRDefault="003C2896" w:rsidP="00346009">
            <w:proofErr w:type="spellStart"/>
            <w:r w:rsidRPr="009661B9">
              <w:t>user_id</w:t>
            </w:r>
            <w:proofErr w:type="spellEnd"/>
          </w:p>
        </w:tc>
        <w:tc>
          <w:tcPr>
            <w:tcW w:w="1681" w:type="dxa"/>
            <w:vAlign w:val="center"/>
          </w:tcPr>
          <w:p w14:paraId="10A1A3C0" w14:textId="77777777" w:rsidR="003C2896" w:rsidRPr="009661B9" w:rsidRDefault="003C2896" w:rsidP="00346009">
            <w:proofErr w:type="spellStart"/>
            <w:r w:rsidRPr="009661B9">
              <w:t>end_date</w:t>
            </w:r>
            <w:proofErr w:type="spellEnd"/>
          </w:p>
        </w:tc>
        <w:tc>
          <w:tcPr>
            <w:tcW w:w="1977" w:type="dxa"/>
            <w:vAlign w:val="center"/>
          </w:tcPr>
          <w:p w14:paraId="2413B58C" w14:textId="77777777" w:rsidR="003C2896" w:rsidRPr="009661B9" w:rsidRDefault="003C2896" w:rsidP="00346009">
            <w:proofErr w:type="spellStart"/>
            <w:r w:rsidRPr="009661B9">
              <w:t>Meghosszabítja</w:t>
            </w:r>
            <w:proofErr w:type="spellEnd"/>
            <w:r w:rsidRPr="009661B9">
              <w:t xml:space="preserve"> az adott felhasználó tagságát egy évvel és visszaadja az új lejárati dátumot</w:t>
            </w:r>
          </w:p>
        </w:tc>
      </w:tr>
      <w:tr w:rsidR="003C2896" w:rsidRPr="009661B9" w14:paraId="19D1A8F4" w14:textId="77777777" w:rsidTr="00346009">
        <w:trPr>
          <w:cantSplit/>
        </w:trPr>
        <w:tc>
          <w:tcPr>
            <w:tcW w:w="3146" w:type="dxa"/>
            <w:vAlign w:val="center"/>
          </w:tcPr>
          <w:p w14:paraId="65321AA6" w14:textId="77777777" w:rsidR="003C2896" w:rsidRPr="009661B9" w:rsidRDefault="003C2896" w:rsidP="00346009">
            <w:proofErr w:type="spellStart"/>
            <w:r w:rsidRPr="009661B9">
              <w:t>getSystemSettings</w:t>
            </w:r>
            <w:proofErr w:type="spellEnd"/>
          </w:p>
        </w:tc>
        <w:tc>
          <w:tcPr>
            <w:tcW w:w="1689" w:type="dxa"/>
            <w:vAlign w:val="center"/>
          </w:tcPr>
          <w:p w14:paraId="4E353B21" w14:textId="77777777" w:rsidR="003C2896" w:rsidRPr="009661B9" w:rsidRDefault="003C2896" w:rsidP="00346009"/>
        </w:tc>
        <w:tc>
          <w:tcPr>
            <w:tcW w:w="1681" w:type="dxa"/>
            <w:vAlign w:val="center"/>
          </w:tcPr>
          <w:p w14:paraId="6B2A3F3F" w14:textId="77777777" w:rsidR="003C2896" w:rsidRPr="009661B9" w:rsidRDefault="003C2896" w:rsidP="00346009">
            <w:proofErr w:type="spellStart"/>
            <w:r w:rsidRPr="009661B9">
              <w:t>membeship</w:t>
            </w:r>
            <w:proofErr w:type="spellEnd"/>
            <w:r w:rsidRPr="009661B9">
              <w:t xml:space="preserve"> </w:t>
            </w:r>
            <w:proofErr w:type="spellStart"/>
            <w:r w:rsidRPr="009661B9">
              <w:t>fee</w:t>
            </w:r>
            <w:proofErr w:type="spellEnd"/>
            <w:r w:rsidRPr="009661B9">
              <w:t xml:space="preserve">, </w:t>
            </w:r>
            <w:proofErr w:type="spellStart"/>
            <w:r w:rsidRPr="009661B9">
              <w:t>borrowing</w:t>
            </w:r>
            <w:proofErr w:type="spellEnd"/>
            <w:r w:rsidRPr="009661B9">
              <w:t xml:space="preserve"> </w:t>
            </w:r>
            <w:proofErr w:type="spellStart"/>
            <w:r w:rsidRPr="009661B9">
              <w:t>time</w:t>
            </w:r>
            <w:proofErr w:type="spellEnd"/>
            <w:r w:rsidRPr="009661B9">
              <w:t xml:space="preserve">, </w:t>
            </w:r>
            <w:proofErr w:type="spellStart"/>
            <w:r w:rsidRPr="009661B9">
              <w:t>lengthening</w:t>
            </w:r>
            <w:proofErr w:type="spellEnd"/>
            <w:r w:rsidRPr="009661B9">
              <w:t xml:space="preserve"> </w:t>
            </w:r>
            <w:proofErr w:type="spellStart"/>
            <w:r w:rsidRPr="009661B9">
              <w:t>time</w:t>
            </w:r>
            <w:proofErr w:type="spellEnd"/>
            <w:r w:rsidRPr="009661B9">
              <w:t xml:space="preserve">, </w:t>
            </w:r>
            <w:proofErr w:type="spellStart"/>
            <w:r w:rsidRPr="009661B9">
              <w:t>booking</w:t>
            </w:r>
            <w:proofErr w:type="spellEnd"/>
            <w:r w:rsidRPr="009661B9">
              <w:t xml:space="preserve"> </w:t>
            </w:r>
            <w:proofErr w:type="spellStart"/>
            <w:r w:rsidRPr="009661B9">
              <w:t>time</w:t>
            </w:r>
            <w:proofErr w:type="spellEnd"/>
            <w:r w:rsidRPr="009661B9">
              <w:t xml:space="preserve">, </w:t>
            </w:r>
            <w:proofErr w:type="spellStart"/>
            <w:r w:rsidRPr="009661B9">
              <w:t>max</w:t>
            </w:r>
            <w:proofErr w:type="spellEnd"/>
            <w:r w:rsidRPr="009661B9">
              <w:t xml:space="preserve"> </w:t>
            </w:r>
            <w:proofErr w:type="spellStart"/>
            <w:r w:rsidRPr="009661B9">
              <w:t>reservations</w:t>
            </w:r>
            <w:proofErr w:type="spellEnd"/>
            <w:r w:rsidRPr="009661B9">
              <w:t xml:space="preserve">, </w:t>
            </w:r>
            <w:proofErr w:type="spellStart"/>
            <w:r w:rsidRPr="009661B9">
              <w:t>max</w:t>
            </w:r>
            <w:proofErr w:type="spellEnd"/>
            <w:r w:rsidRPr="009661B9">
              <w:t xml:space="preserve"> </w:t>
            </w:r>
            <w:proofErr w:type="spellStart"/>
            <w:r w:rsidRPr="009661B9">
              <w:t>lengthenings</w:t>
            </w:r>
            <w:proofErr w:type="spellEnd"/>
            <w:r w:rsidRPr="009661B9">
              <w:t xml:space="preserve">, </w:t>
            </w:r>
            <w:proofErr w:type="spellStart"/>
            <w:r w:rsidRPr="009661B9">
              <w:t>latency</w:t>
            </w:r>
            <w:proofErr w:type="spellEnd"/>
            <w:r w:rsidRPr="009661B9">
              <w:t xml:space="preserve"> </w:t>
            </w:r>
            <w:proofErr w:type="spellStart"/>
            <w:r w:rsidRPr="009661B9">
              <w:t>fee</w:t>
            </w:r>
            <w:proofErr w:type="spellEnd"/>
            <w:r w:rsidRPr="009661B9">
              <w:t xml:space="preserve">, </w:t>
            </w:r>
            <w:proofErr w:type="spellStart"/>
            <w:r w:rsidRPr="009661B9">
              <w:t>reset</w:t>
            </w:r>
            <w:proofErr w:type="spellEnd"/>
            <w:r w:rsidRPr="009661B9">
              <w:t xml:space="preserve"> </w:t>
            </w:r>
            <w:proofErr w:type="spellStart"/>
            <w:r w:rsidRPr="009661B9">
              <w:t>token</w:t>
            </w:r>
            <w:proofErr w:type="spellEnd"/>
            <w:r w:rsidRPr="009661B9">
              <w:t xml:space="preserve"> </w:t>
            </w:r>
            <w:proofErr w:type="spellStart"/>
            <w:r w:rsidRPr="009661B9">
              <w:t>expiraiton</w:t>
            </w:r>
            <w:proofErr w:type="spellEnd"/>
            <w:r w:rsidRPr="009661B9">
              <w:t xml:space="preserve">, login </w:t>
            </w:r>
            <w:proofErr w:type="spellStart"/>
            <w:r w:rsidRPr="009661B9">
              <w:t>token</w:t>
            </w:r>
            <w:proofErr w:type="spellEnd"/>
            <w:r w:rsidRPr="009661B9">
              <w:t xml:space="preserve"> </w:t>
            </w:r>
            <w:proofErr w:type="spellStart"/>
            <w:r w:rsidRPr="009661B9">
              <w:t>expiration</w:t>
            </w:r>
            <w:proofErr w:type="spellEnd"/>
          </w:p>
        </w:tc>
        <w:tc>
          <w:tcPr>
            <w:tcW w:w="1977" w:type="dxa"/>
            <w:vAlign w:val="center"/>
          </w:tcPr>
          <w:p w14:paraId="4EC9410F" w14:textId="77777777" w:rsidR="003C2896" w:rsidRPr="009661B9" w:rsidRDefault="003C2896" w:rsidP="00346009">
            <w:r w:rsidRPr="009661B9">
              <w:t>Kilistázza az összes rendszer beállítást</w:t>
            </w:r>
          </w:p>
        </w:tc>
      </w:tr>
      <w:tr w:rsidR="003C2896" w:rsidRPr="009661B9" w14:paraId="1F918A2B" w14:textId="77777777" w:rsidTr="00346009">
        <w:trPr>
          <w:cantSplit/>
        </w:trPr>
        <w:tc>
          <w:tcPr>
            <w:tcW w:w="3146" w:type="dxa"/>
            <w:vAlign w:val="center"/>
          </w:tcPr>
          <w:p w14:paraId="1B4B5D94" w14:textId="77777777" w:rsidR="003C2896" w:rsidRPr="009661B9" w:rsidRDefault="003C2896" w:rsidP="00346009">
            <w:proofErr w:type="spellStart"/>
            <w:r w:rsidRPr="009661B9">
              <w:t>deactiveUser</w:t>
            </w:r>
            <w:proofErr w:type="spellEnd"/>
          </w:p>
        </w:tc>
        <w:tc>
          <w:tcPr>
            <w:tcW w:w="1689" w:type="dxa"/>
            <w:vAlign w:val="center"/>
          </w:tcPr>
          <w:p w14:paraId="3551AE70" w14:textId="77777777" w:rsidR="003C2896" w:rsidRPr="009661B9" w:rsidRDefault="003C2896" w:rsidP="00346009">
            <w:proofErr w:type="spellStart"/>
            <w:r w:rsidRPr="009661B9">
              <w:t>user_id</w:t>
            </w:r>
            <w:proofErr w:type="spellEnd"/>
          </w:p>
        </w:tc>
        <w:tc>
          <w:tcPr>
            <w:tcW w:w="1681" w:type="dxa"/>
            <w:vAlign w:val="center"/>
          </w:tcPr>
          <w:p w14:paraId="199DD6F5" w14:textId="77777777" w:rsidR="003C2896" w:rsidRPr="009661B9" w:rsidRDefault="003C2896" w:rsidP="00346009"/>
        </w:tc>
        <w:tc>
          <w:tcPr>
            <w:tcW w:w="1977" w:type="dxa"/>
            <w:vAlign w:val="center"/>
          </w:tcPr>
          <w:p w14:paraId="574C276E" w14:textId="77777777" w:rsidR="003C2896" w:rsidRPr="009661B9" w:rsidRDefault="003C2896" w:rsidP="00346009">
            <w:r w:rsidRPr="009661B9">
              <w:t>Deaktivál egy felhasználót</w:t>
            </w:r>
          </w:p>
        </w:tc>
      </w:tr>
      <w:tr w:rsidR="003C2896" w:rsidRPr="009661B9" w14:paraId="63EE49F7" w14:textId="77777777" w:rsidTr="00346009">
        <w:trPr>
          <w:cantSplit/>
        </w:trPr>
        <w:tc>
          <w:tcPr>
            <w:tcW w:w="3146" w:type="dxa"/>
            <w:vAlign w:val="center"/>
          </w:tcPr>
          <w:p w14:paraId="2D6E59FB" w14:textId="77777777" w:rsidR="003C2896" w:rsidRPr="009661B9" w:rsidRDefault="003C2896" w:rsidP="00346009">
            <w:proofErr w:type="spellStart"/>
            <w:r w:rsidRPr="009661B9">
              <w:t>deactiveEmpl</w:t>
            </w:r>
            <w:proofErr w:type="spellEnd"/>
          </w:p>
        </w:tc>
        <w:tc>
          <w:tcPr>
            <w:tcW w:w="1689" w:type="dxa"/>
            <w:vAlign w:val="center"/>
          </w:tcPr>
          <w:p w14:paraId="7D7EBB29" w14:textId="77777777" w:rsidR="003C2896" w:rsidRPr="009661B9" w:rsidRDefault="003C2896" w:rsidP="00346009">
            <w:proofErr w:type="spellStart"/>
            <w:r w:rsidRPr="009661B9">
              <w:t>empl_id</w:t>
            </w:r>
            <w:proofErr w:type="spellEnd"/>
          </w:p>
        </w:tc>
        <w:tc>
          <w:tcPr>
            <w:tcW w:w="1681" w:type="dxa"/>
            <w:vAlign w:val="center"/>
          </w:tcPr>
          <w:p w14:paraId="01DF10F4" w14:textId="77777777" w:rsidR="003C2896" w:rsidRPr="009661B9" w:rsidRDefault="003C2896" w:rsidP="00346009"/>
        </w:tc>
        <w:tc>
          <w:tcPr>
            <w:tcW w:w="1977" w:type="dxa"/>
            <w:vAlign w:val="center"/>
          </w:tcPr>
          <w:p w14:paraId="659A1A42" w14:textId="77777777" w:rsidR="003C2896" w:rsidRPr="009661B9" w:rsidRDefault="003C2896" w:rsidP="00346009">
            <w:r w:rsidRPr="009661B9">
              <w:t>Deaktivál egy alkalmazottat</w:t>
            </w:r>
          </w:p>
        </w:tc>
      </w:tr>
      <w:tr w:rsidR="003C2896" w:rsidRPr="009661B9" w14:paraId="03553220" w14:textId="77777777" w:rsidTr="00346009">
        <w:trPr>
          <w:cantSplit/>
        </w:trPr>
        <w:tc>
          <w:tcPr>
            <w:tcW w:w="3146" w:type="dxa"/>
            <w:vAlign w:val="center"/>
          </w:tcPr>
          <w:p w14:paraId="47988077" w14:textId="77777777" w:rsidR="003C2896" w:rsidRPr="009661B9" w:rsidRDefault="003C2896" w:rsidP="00346009">
            <w:proofErr w:type="spellStart"/>
            <w:r w:rsidRPr="009661B9">
              <w:lastRenderedPageBreak/>
              <w:t>checkPermissions</w:t>
            </w:r>
            <w:proofErr w:type="spellEnd"/>
          </w:p>
        </w:tc>
        <w:tc>
          <w:tcPr>
            <w:tcW w:w="1689" w:type="dxa"/>
            <w:vAlign w:val="center"/>
          </w:tcPr>
          <w:p w14:paraId="4085391C" w14:textId="77777777" w:rsidR="003C2896" w:rsidRPr="009661B9" w:rsidRDefault="003C2896" w:rsidP="00346009">
            <w:proofErr w:type="spellStart"/>
            <w:r w:rsidRPr="009661B9">
              <w:t>user_id</w:t>
            </w:r>
            <w:proofErr w:type="spellEnd"/>
          </w:p>
        </w:tc>
        <w:tc>
          <w:tcPr>
            <w:tcW w:w="1681" w:type="dxa"/>
            <w:vAlign w:val="center"/>
          </w:tcPr>
          <w:p w14:paraId="51ECC5E1" w14:textId="77777777" w:rsidR="003C2896" w:rsidRPr="009661B9" w:rsidRDefault="003C2896" w:rsidP="00346009">
            <w:proofErr w:type="spellStart"/>
            <w:r w:rsidRPr="009661B9">
              <w:t>reservation</w:t>
            </w:r>
            <w:proofErr w:type="spellEnd"/>
            <w:r w:rsidRPr="009661B9">
              <w:t xml:space="preserve">, </w:t>
            </w:r>
            <w:proofErr w:type="spellStart"/>
            <w:r w:rsidRPr="009661B9">
              <w:t>booking</w:t>
            </w:r>
            <w:proofErr w:type="spellEnd"/>
          </w:p>
        </w:tc>
        <w:tc>
          <w:tcPr>
            <w:tcW w:w="1977" w:type="dxa"/>
            <w:vAlign w:val="center"/>
          </w:tcPr>
          <w:p w14:paraId="0370395C" w14:textId="77777777" w:rsidR="003C2896" w:rsidRPr="009661B9" w:rsidRDefault="003C2896" w:rsidP="00346009">
            <w:r w:rsidRPr="009661B9">
              <w:t>Megadja, hogy az adott felhasználó tud-e előjegyezni és foglalni</w:t>
            </w:r>
          </w:p>
        </w:tc>
      </w:tr>
      <w:tr w:rsidR="003C2896" w:rsidRPr="009661B9" w14:paraId="5A1E3DFA" w14:textId="77777777" w:rsidTr="00346009">
        <w:trPr>
          <w:cantSplit/>
        </w:trPr>
        <w:tc>
          <w:tcPr>
            <w:tcW w:w="3146" w:type="dxa"/>
            <w:vAlign w:val="center"/>
          </w:tcPr>
          <w:p w14:paraId="7670B5D6" w14:textId="77777777" w:rsidR="003C2896" w:rsidRPr="009661B9" w:rsidRDefault="003C2896" w:rsidP="00346009">
            <w:proofErr w:type="spellStart"/>
            <w:r w:rsidRPr="009661B9">
              <w:t>getBookStates</w:t>
            </w:r>
            <w:proofErr w:type="spellEnd"/>
          </w:p>
        </w:tc>
        <w:tc>
          <w:tcPr>
            <w:tcW w:w="1689" w:type="dxa"/>
            <w:vAlign w:val="center"/>
          </w:tcPr>
          <w:p w14:paraId="5CFCC622" w14:textId="77777777" w:rsidR="003C2896" w:rsidRPr="009661B9" w:rsidRDefault="003C2896" w:rsidP="00346009">
            <w:proofErr w:type="spellStart"/>
            <w:r w:rsidRPr="009661B9">
              <w:t>search</w:t>
            </w:r>
            <w:proofErr w:type="spellEnd"/>
          </w:p>
        </w:tc>
        <w:tc>
          <w:tcPr>
            <w:tcW w:w="1681" w:type="dxa"/>
            <w:vAlign w:val="center"/>
          </w:tcPr>
          <w:p w14:paraId="6849ECC7" w14:textId="77777777" w:rsidR="003C2896" w:rsidRPr="009661B9" w:rsidRDefault="003C2896" w:rsidP="00346009">
            <w:proofErr w:type="spellStart"/>
            <w:r w:rsidRPr="009661B9">
              <w:t>ISBN_id</w:t>
            </w:r>
            <w:proofErr w:type="spellEnd"/>
            <w:r w:rsidRPr="009661B9">
              <w:t xml:space="preserve">, ISBN, </w:t>
            </w:r>
            <w:proofErr w:type="spellStart"/>
            <w:r w:rsidRPr="009661B9">
              <w:t>title</w:t>
            </w:r>
            <w:proofErr w:type="spellEnd"/>
            <w:r w:rsidRPr="009661B9">
              <w:t xml:space="preserve">, </w:t>
            </w:r>
            <w:proofErr w:type="spellStart"/>
            <w:r w:rsidRPr="009661B9">
              <w:t>state</w:t>
            </w:r>
            <w:proofErr w:type="spellEnd"/>
          </w:p>
        </w:tc>
        <w:tc>
          <w:tcPr>
            <w:tcW w:w="1977" w:type="dxa"/>
            <w:vAlign w:val="center"/>
          </w:tcPr>
          <w:p w14:paraId="770D73BE" w14:textId="54EEC8D0" w:rsidR="003C2896" w:rsidRPr="009661B9" w:rsidRDefault="003C2896" w:rsidP="00346009">
            <w:r w:rsidRPr="009661B9">
              <w:t>Kilistázza a keresésnek megfelelő könyvek néhány adatát és hogy foglalható-e, vagy csak előjegyezhető</w:t>
            </w:r>
          </w:p>
        </w:tc>
      </w:tr>
      <w:tr w:rsidR="003C2896" w:rsidRPr="009661B9" w14:paraId="6E990306" w14:textId="77777777" w:rsidTr="00346009">
        <w:trPr>
          <w:cantSplit/>
        </w:trPr>
        <w:tc>
          <w:tcPr>
            <w:tcW w:w="3146" w:type="dxa"/>
            <w:vAlign w:val="center"/>
          </w:tcPr>
          <w:p w14:paraId="553C86B2" w14:textId="77777777" w:rsidR="003C2896" w:rsidRPr="009661B9" w:rsidRDefault="003C2896" w:rsidP="00346009">
            <w:proofErr w:type="spellStart"/>
            <w:r w:rsidRPr="009661B9">
              <w:t>getUsernames</w:t>
            </w:r>
            <w:proofErr w:type="spellEnd"/>
          </w:p>
        </w:tc>
        <w:tc>
          <w:tcPr>
            <w:tcW w:w="1689" w:type="dxa"/>
            <w:vAlign w:val="center"/>
          </w:tcPr>
          <w:p w14:paraId="0E084391" w14:textId="77777777" w:rsidR="003C2896" w:rsidRPr="009661B9" w:rsidRDefault="003C2896" w:rsidP="00346009">
            <w:proofErr w:type="spellStart"/>
            <w:r w:rsidRPr="009661B9">
              <w:t>name</w:t>
            </w:r>
            <w:proofErr w:type="spellEnd"/>
          </w:p>
        </w:tc>
        <w:tc>
          <w:tcPr>
            <w:tcW w:w="1681" w:type="dxa"/>
            <w:vAlign w:val="center"/>
          </w:tcPr>
          <w:p w14:paraId="6E14D08A" w14:textId="77777777" w:rsidR="003C2896" w:rsidRPr="009661B9" w:rsidRDefault="003C2896" w:rsidP="00346009">
            <w:proofErr w:type="spellStart"/>
            <w:r w:rsidRPr="009661B9">
              <w:t>username</w:t>
            </w:r>
            <w:proofErr w:type="spellEnd"/>
          </w:p>
        </w:tc>
        <w:tc>
          <w:tcPr>
            <w:tcW w:w="1977" w:type="dxa"/>
            <w:vAlign w:val="center"/>
          </w:tcPr>
          <w:p w14:paraId="2F91272F" w14:textId="77777777" w:rsidR="003C2896" w:rsidRPr="009661B9" w:rsidRDefault="003C2896" w:rsidP="00346009">
            <w:r w:rsidRPr="009661B9">
              <w:t>A felhasználónév generálásához kilistázza a már létező, hasonló felhasználóneveket</w:t>
            </w:r>
          </w:p>
        </w:tc>
      </w:tr>
      <w:tr w:rsidR="003C2896" w:rsidRPr="009661B9" w14:paraId="33F59F2D" w14:textId="77777777" w:rsidTr="00346009">
        <w:trPr>
          <w:cantSplit/>
        </w:trPr>
        <w:tc>
          <w:tcPr>
            <w:tcW w:w="3146" w:type="dxa"/>
            <w:vAlign w:val="center"/>
          </w:tcPr>
          <w:p w14:paraId="7F15EBEC" w14:textId="77777777" w:rsidR="003C2896" w:rsidRPr="009661B9" w:rsidRDefault="003C2896" w:rsidP="00346009">
            <w:proofErr w:type="spellStart"/>
            <w:r w:rsidRPr="009661B9">
              <w:t>getEmplUsernames</w:t>
            </w:r>
            <w:proofErr w:type="spellEnd"/>
          </w:p>
        </w:tc>
        <w:tc>
          <w:tcPr>
            <w:tcW w:w="1689" w:type="dxa"/>
            <w:vAlign w:val="center"/>
          </w:tcPr>
          <w:p w14:paraId="0708A88F" w14:textId="77777777" w:rsidR="003C2896" w:rsidRPr="009661B9" w:rsidRDefault="003C2896" w:rsidP="00346009">
            <w:proofErr w:type="spellStart"/>
            <w:r w:rsidRPr="009661B9">
              <w:t>name</w:t>
            </w:r>
            <w:proofErr w:type="spellEnd"/>
          </w:p>
        </w:tc>
        <w:tc>
          <w:tcPr>
            <w:tcW w:w="1681" w:type="dxa"/>
            <w:vAlign w:val="center"/>
          </w:tcPr>
          <w:p w14:paraId="7237381C" w14:textId="77777777" w:rsidR="003C2896" w:rsidRPr="009661B9" w:rsidRDefault="003C2896" w:rsidP="00346009">
            <w:proofErr w:type="spellStart"/>
            <w:r w:rsidRPr="009661B9">
              <w:t>username</w:t>
            </w:r>
            <w:proofErr w:type="spellEnd"/>
          </w:p>
        </w:tc>
        <w:tc>
          <w:tcPr>
            <w:tcW w:w="1977" w:type="dxa"/>
            <w:vAlign w:val="center"/>
          </w:tcPr>
          <w:p w14:paraId="4B7072EC" w14:textId="77777777" w:rsidR="003C2896" w:rsidRPr="009661B9" w:rsidRDefault="003C2896" w:rsidP="00346009">
            <w:r w:rsidRPr="009661B9">
              <w:t>Az alkalmazott felhasználónév generálásához kilistázza a már létező, hasonló alkalmazotti felhasználóneveket</w:t>
            </w:r>
          </w:p>
        </w:tc>
      </w:tr>
      <w:tr w:rsidR="003C2896" w:rsidRPr="009661B9" w14:paraId="60D28AFA" w14:textId="77777777" w:rsidTr="00346009">
        <w:trPr>
          <w:cantSplit/>
        </w:trPr>
        <w:tc>
          <w:tcPr>
            <w:tcW w:w="3146" w:type="dxa"/>
            <w:vAlign w:val="center"/>
          </w:tcPr>
          <w:p w14:paraId="70E85A36" w14:textId="77777777" w:rsidR="003C2896" w:rsidRPr="009661B9" w:rsidRDefault="003C2896" w:rsidP="00346009">
            <w:proofErr w:type="spellStart"/>
            <w:r w:rsidRPr="009661B9">
              <w:t>getHistory</w:t>
            </w:r>
            <w:proofErr w:type="spellEnd"/>
          </w:p>
        </w:tc>
        <w:tc>
          <w:tcPr>
            <w:tcW w:w="1689" w:type="dxa"/>
            <w:vAlign w:val="center"/>
          </w:tcPr>
          <w:p w14:paraId="1CD9B3CB" w14:textId="77777777" w:rsidR="003C2896" w:rsidRPr="009661B9" w:rsidRDefault="003C2896" w:rsidP="00346009">
            <w:proofErr w:type="spellStart"/>
            <w:r w:rsidRPr="009661B9">
              <w:t>book_id</w:t>
            </w:r>
            <w:proofErr w:type="spellEnd"/>
            <w:r w:rsidRPr="009661B9">
              <w:t xml:space="preserve">, </w:t>
            </w:r>
            <w:proofErr w:type="spellStart"/>
            <w:r w:rsidRPr="009661B9">
              <w:t>user_id</w:t>
            </w:r>
            <w:proofErr w:type="spellEnd"/>
          </w:p>
        </w:tc>
        <w:tc>
          <w:tcPr>
            <w:tcW w:w="1681" w:type="dxa"/>
            <w:vAlign w:val="center"/>
          </w:tcPr>
          <w:p w14:paraId="66D3350E" w14:textId="77777777" w:rsidR="003C2896" w:rsidRPr="009661B9" w:rsidRDefault="003C2896" w:rsidP="00346009">
            <w:proofErr w:type="spellStart"/>
            <w:r w:rsidRPr="009661B9">
              <w:t>result</w:t>
            </w:r>
            <w:proofErr w:type="spellEnd"/>
          </w:p>
        </w:tc>
        <w:tc>
          <w:tcPr>
            <w:tcW w:w="1977" w:type="dxa"/>
            <w:vAlign w:val="center"/>
          </w:tcPr>
          <w:p w14:paraId="4FA750C6" w14:textId="77777777" w:rsidR="003C2896" w:rsidRPr="009661B9" w:rsidRDefault="003C2896" w:rsidP="00346009">
            <w:r w:rsidRPr="009661B9">
              <w:t>Kivételnél megmondja, hogy a felhasználó olvasta-e már az adott könyvet, ha igen azt is megmondja hány napja olvasta</w:t>
            </w:r>
          </w:p>
        </w:tc>
      </w:tr>
      <w:tr w:rsidR="003C2896" w:rsidRPr="009661B9" w14:paraId="3DADA5DB" w14:textId="77777777" w:rsidTr="00346009">
        <w:trPr>
          <w:cantSplit/>
        </w:trPr>
        <w:tc>
          <w:tcPr>
            <w:tcW w:w="3146" w:type="dxa"/>
            <w:vAlign w:val="center"/>
          </w:tcPr>
          <w:p w14:paraId="082A8ADD" w14:textId="77777777" w:rsidR="003C2896" w:rsidRPr="009661B9" w:rsidRDefault="003C2896" w:rsidP="00346009">
            <w:proofErr w:type="spellStart"/>
            <w:r w:rsidRPr="009661B9">
              <w:t>getAuthors</w:t>
            </w:r>
            <w:proofErr w:type="spellEnd"/>
          </w:p>
        </w:tc>
        <w:tc>
          <w:tcPr>
            <w:tcW w:w="1689" w:type="dxa"/>
            <w:vAlign w:val="center"/>
          </w:tcPr>
          <w:p w14:paraId="631E054B" w14:textId="77777777" w:rsidR="003C2896" w:rsidRPr="009661B9" w:rsidRDefault="003C2896" w:rsidP="00346009">
            <w:proofErr w:type="spellStart"/>
            <w:r w:rsidRPr="009661B9">
              <w:t>ISBN_id</w:t>
            </w:r>
            <w:proofErr w:type="spellEnd"/>
            <w:r w:rsidRPr="009661B9">
              <w:t xml:space="preserve">, </w:t>
            </w:r>
            <w:proofErr w:type="spellStart"/>
            <w:r w:rsidRPr="009661B9">
              <w:t>inverse</w:t>
            </w:r>
            <w:proofErr w:type="spellEnd"/>
          </w:p>
        </w:tc>
        <w:tc>
          <w:tcPr>
            <w:tcW w:w="1681" w:type="dxa"/>
            <w:vAlign w:val="center"/>
          </w:tcPr>
          <w:p w14:paraId="11BDF341" w14:textId="77777777" w:rsidR="003C2896" w:rsidRPr="009661B9" w:rsidRDefault="003C2896" w:rsidP="00346009">
            <w:proofErr w:type="spellStart"/>
            <w:r w:rsidRPr="009661B9">
              <w:t>author_id</w:t>
            </w:r>
            <w:proofErr w:type="spellEnd"/>
            <w:r w:rsidRPr="009661B9">
              <w:t xml:space="preserve">, </w:t>
            </w:r>
            <w:proofErr w:type="spellStart"/>
            <w:r w:rsidRPr="009661B9">
              <w:t>author</w:t>
            </w:r>
            <w:proofErr w:type="spellEnd"/>
          </w:p>
        </w:tc>
        <w:tc>
          <w:tcPr>
            <w:tcW w:w="1977" w:type="dxa"/>
            <w:vAlign w:val="center"/>
          </w:tcPr>
          <w:p w14:paraId="3F29B265" w14:textId="77777777" w:rsidR="003C2896" w:rsidRPr="009661B9" w:rsidRDefault="003C2896" w:rsidP="00346009">
            <w:r w:rsidRPr="009661B9">
              <w:t xml:space="preserve">Kilistázza egy könyv szerzőit, ha az </w:t>
            </w:r>
            <w:proofErr w:type="spellStart"/>
            <w:r w:rsidRPr="009661B9">
              <w:t>inverse</w:t>
            </w:r>
            <w:proofErr w:type="spellEnd"/>
            <w:r w:rsidRPr="009661B9">
              <w:t xml:space="preserve"> igaz akkor azokat a szerzőket listázza ki, amik nem tartoznak a könyvhöz</w:t>
            </w:r>
          </w:p>
        </w:tc>
      </w:tr>
      <w:tr w:rsidR="003C2896" w:rsidRPr="009661B9" w14:paraId="2A4586A0" w14:textId="77777777" w:rsidTr="00346009">
        <w:trPr>
          <w:cantSplit/>
        </w:trPr>
        <w:tc>
          <w:tcPr>
            <w:tcW w:w="3146" w:type="dxa"/>
            <w:vAlign w:val="center"/>
          </w:tcPr>
          <w:p w14:paraId="49C0A23E" w14:textId="77777777" w:rsidR="003C2896" w:rsidRPr="009661B9" w:rsidRDefault="003C2896" w:rsidP="00346009">
            <w:proofErr w:type="spellStart"/>
            <w:r w:rsidRPr="009661B9">
              <w:t>getCategories</w:t>
            </w:r>
            <w:proofErr w:type="spellEnd"/>
          </w:p>
        </w:tc>
        <w:tc>
          <w:tcPr>
            <w:tcW w:w="1689" w:type="dxa"/>
            <w:vAlign w:val="center"/>
          </w:tcPr>
          <w:p w14:paraId="7E1CFCA3" w14:textId="77777777" w:rsidR="003C2896" w:rsidRPr="009661B9" w:rsidRDefault="003C2896" w:rsidP="00346009">
            <w:proofErr w:type="spellStart"/>
            <w:r w:rsidRPr="009661B9">
              <w:t>ISBN_id</w:t>
            </w:r>
            <w:proofErr w:type="spellEnd"/>
            <w:r w:rsidRPr="009661B9">
              <w:t xml:space="preserve">, </w:t>
            </w:r>
            <w:proofErr w:type="spellStart"/>
            <w:r w:rsidRPr="009661B9">
              <w:t>inverse</w:t>
            </w:r>
            <w:proofErr w:type="spellEnd"/>
          </w:p>
        </w:tc>
        <w:tc>
          <w:tcPr>
            <w:tcW w:w="1681" w:type="dxa"/>
            <w:vAlign w:val="center"/>
          </w:tcPr>
          <w:p w14:paraId="3914EA6F" w14:textId="77777777" w:rsidR="003C2896" w:rsidRPr="009661B9" w:rsidRDefault="003C2896" w:rsidP="00346009">
            <w:proofErr w:type="spellStart"/>
            <w:r w:rsidRPr="009661B9">
              <w:t>genre_id</w:t>
            </w:r>
            <w:proofErr w:type="spellEnd"/>
            <w:r w:rsidRPr="009661B9">
              <w:t xml:space="preserve">, </w:t>
            </w:r>
            <w:proofErr w:type="spellStart"/>
            <w:r w:rsidRPr="009661B9">
              <w:t>genre</w:t>
            </w:r>
            <w:proofErr w:type="spellEnd"/>
          </w:p>
        </w:tc>
        <w:tc>
          <w:tcPr>
            <w:tcW w:w="1977" w:type="dxa"/>
            <w:vAlign w:val="center"/>
          </w:tcPr>
          <w:p w14:paraId="7272697B" w14:textId="77777777" w:rsidR="003C2896" w:rsidRPr="009661B9" w:rsidRDefault="003C2896" w:rsidP="00346009">
            <w:r w:rsidRPr="009661B9">
              <w:t xml:space="preserve">Kilistázza egy könyv kategóriáit, ha az </w:t>
            </w:r>
            <w:proofErr w:type="spellStart"/>
            <w:r w:rsidRPr="009661B9">
              <w:t>inverse</w:t>
            </w:r>
            <w:proofErr w:type="spellEnd"/>
            <w:r w:rsidRPr="009661B9">
              <w:t xml:space="preserve"> igaz akkor azokat a kategóriákat listázza ki, amik nem tartoznak a könyvhöz</w:t>
            </w:r>
          </w:p>
        </w:tc>
      </w:tr>
      <w:tr w:rsidR="003C2896" w:rsidRPr="009661B9" w14:paraId="3E3ADE53" w14:textId="77777777" w:rsidTr="00346009">
        <w:trPr>
          <w:cantSplit/>
        </w:trPr>
        <w:tc>
          <w:tcPr>
            <w:tcW w:w="3146" w:type="dxa"/>
            <w:vAlign w:val="center"/>
          </w:tcPr>
          <w:p w14:paraId="484A742D" w14:textId="77777777" w:rsidR="003C2896" w:rsidRPr="009661B9" w:rsidRDefault="003C2896" w:rsidP="00346009">
            <w:proofErr w:type="spellStart"/>
            <w:r w:rsidRPr="009661B9">
              <w:lastRenderedPageBreak/>
              <w:t>deactivateBook</w:t>
            </w:r>
            <w:proofErr w:type="spellEnd"/>
          </w:p>
        </w:tc>
        <w:tc>
          <w:tcPr>
            <w:tcW w:w="1689" w:type="dxa"/>
            <w:vAlign w:val="center"/>
          </w:tcPr>
          <w:p w14:paraId="6B57CA32" w14:textId="77777777" w:rsidR="003C2896" w:rsidRPr="009661B9" w:rsidRDefault="003C2896" w:rsidP="00346009">
            <w:proofErr w:type="spellStart"/>
            <w:r w:rsidRPr="009661B9">
              <w:t>book_id</w:t>
            </w:r>
            <w:proofErr w:type="spellEnd"/>
          </w:p>
        </w:tc>
        <w:tc>
          <w:tcPr>
            <w:tcW w:w="1681" w:type="dxa"/>
            <w:vAlign w:val="center"/>
          </w:tcPr>
          <w:p w14:paraId="21F4D6ED" w14:textId="77777777" w:rsidR="003C2896" w:rsidRPr="009661B9" w:rsidRDefault="003C2896" w:rsidP="00346009"/>
        </w:tc>
        <w:tc>
          <w:tcPr>
            <w:tcW w:w="1977" w:type="dxa"/>
            <w:vAlign w:val="center"/>
          </w:tcPr>
          <w:p w14:paraId="48E61831" w14:textId="77777777" w:rsidR="003C2896" w:rsidRPr="009661B9" w:rsidRDefault="003C2896" w:rsidP="00346009">
            <w:r w:rsidRPr="009661B9">
              <w:t>Deaktiválja az adott könyvet</w:t>
            </w:r>
          </w:p>
        </w:tc>
      </w:tr>
      <w:tr w:rsidR="003C2896" w:rsidRPr="009661B9" w14:paraId="572E0EBE" w14:textId="77777777" w:rsidTr="00346009">
        <w:trPr>
          <w:cantSplit/>
        </w:trPr>
        <w:tc>
          <w:tcPr>
            <w:tcW w:w="3146" w:type="dxa"/>
            <w:vAlign w:val="center"/>
          </w:tcPr>
          <w:p w14:paraId="736FFDC6" w14:textId="77777777" w:rsidR="003C2896" w:rsidRPr="009661B9" w:rsidRDefault="003C2896" w:rsidP="00346009">
            <w:proofErr w:type="spellStart"/>
            <w:r w:rsidRPr="009661B9">
              <w:t>addToInventory</w:t>
            </w:r>
            <w:proofErr w:type="spellEnd"/>
          </w:p>
        </w:tc>
        <w:tc>
          <w:tcPr>
            <w:tcW w:w="1689" w:type="dxa"/>
            <w:vAlign w:val="center"/>
          </w:tcPr>
          <w:p w14:paraId="2A679D27" w14:textId="77777777" w:rsidR="003C2896" w:rsidRPr="009661B9" w:rsidRDefault="003C2896" w:rsidP="00346009">
            <w:proofErr w:type="spellStart"/>
            <w:r w:rsidRPr="009661B9">
              <w:t>ISBN_id</w:t>
            </w:r>
            <w:proofErr w:type="spellEnd"/>
          </w:p>
        </w:tc>
        <w:tc>
          <w:tcPr>
            <w:tcW w:w="1681" w:type="dxa"/>
            <w:vAlign w:val="center"/>
          </w:tcPr>
          <w:p w14:paraId="64049D55" w14:textId="77777777" w:rsidR="003C2896" w:rsidRPr="009661B9" w:rsidRDefault="003C2896" w:rsidP="00346009">
            <w:proofErr w:type="spellStart"/>
            <w:r w:rsidRPr="009661B9">
              <w:t>book_id</w:t>
            </w:r>
            <w:proofErr w:type="spellEnd"/>
          </w:p>
        </w:tc>
        <w:tc>
          <w:tcPr>
            <w:tcW w:w="1977" w:type="dxa"/>
            <w:vAlign w:val="center"/>
          </w:tcPr>
          <w:p w14:paraId="2014C09D" w14:textId="77777777" w:rsidR="003C2896" w:rsidRPr="009661B9" w:rsidRDefault="003C2896" w:rsidP="00346009">
            <w:r w:rsidRPr="009661B9">
              <w:t>Hozzáad egy adott típusú könyvet a raktárhoz és megadja az azonosítóját</w:t>
            </w:r>
          </w:p>
        </w:tc>
      </w:tr>
      <w:tr w:rsidR="003C2896" w:rsidRPr="009661B9" w14:paraId="3ACF64C3" w14:textId="77777777" w:rsidTr="00346009">
        <w:trPr>
          <w:cantSplit/>
        </w:trPr>
        <w:tc>
          <w:tcPr>
            <w:tcW w:w="3146" w:type="dxa"/>
            <w:vAlign w:val="center"/>
          </w:tcPr>
          <w:p w14:paraId="1CF86259" w14:textId="77777777" w:rsidR="003C2896" w:rsidRPr="009661B9" w:rsidRDefault="003C2896" w:rsidP="00346009">
            <w:proofErr w:type="spellStart"/>
            <w:r w:rsidRPr="009661B9">
              <w:t>getReservations</w:t>
            </w:r>
            <w:proofErr w:type="spellEnd"/>
          </w:p>
        </w:tc>
        <w:tc>
          <w:tcPr>
            <w:tcW w:w="1689" w:type="dxa"/>
            <w:vAlign w:val="center"/>
          </w:tcPr>
          <w:p w14:paraId="7FE1A334" w14:textId="77777777" w:rsidR="003C2896" w:rsidRPr="009661B9" w:rsidRDefault="003C2896" w:rsidP="00346009">
            <w:proofErr w:type="spellStart"/>
            <w:r w:rsidRPr="009661B9">
              <w:t>searchTerm</w:t>
            </w:r>
            <w:proofErr w:type="spellEnd"/>
          </w:p>
        </w:tc>
        <w:tc>
          <w:tcPr>
            <w:tcW w:w="1681" w:type="dxa"/>
            <w:vAlign w:val="center"/>
          </w:tcPr>
          <w:p w14:paraId="0E3F0EE9" w14:textId="77777777" w:rsidR="003C2896" w:rsidRPr="009661B9" w:rsidRDefault="003C2896" w:rsidP="00346009">
            <w:proofErr w:type="spellStart"/>
            <w:r w:rsidRPr="009661B9">
              <w:t>reservation_id</w:t>
            </w:r>
            <w:proofErr w:type="spellEnd"/>
            <w:r w:rsidRPr="009661B9">
              <w:t xml:space="preserve">, </w:t>
            </w:r>
            <w:proofErr w:type="spellStart"/>
            <w:r w:rsidRPr="009661B9">
              <w:t>username</w:t>
            </w:r>
            <w:proofErr w:type="spellEnd"/>
            <w:r w:rsidRPr="009661B9">
              <w:t xml:space="preserve">, </w:t>
            </w:r>
            <w:proofErr w:type="spellStart"/>
            <w:r w:rsidRPr="009661B9">
              <w:t>title</w:t>
            </w:r>
            <w:proofErr w:type="spellEnd"/>
          </w:p>
        </w:tc>
        <w:tc>
          <w:tcPr>
            <w:tcW w:w="1977" w:type="dxa"/>
            <w:vAlign w:val="center"/>
          </w:tcPr>
          <w:p w14:paraId="242BAE6E" w14:textId="77777777" w:rsidR="003C2896" w:rsidRPr="009661B9" w:rsidRDefault="003C2896" w:rsidP="00346009">
            <w:r w:rsidRPr="009661B9">
              <w:t>Kilistázza a keresésnek megfelelő előjegyzéseket</w:t>
            </w:r>
          </w:p>
        </w:tc>
      </w:tr>
      <w:tr w:rsidR="003C2896" w:rsidRPr="009661B9" w14:paraId="7462C388" w14:textId="77777777" w:rsidTr="00346009">
        <w:trPr>
          <w:cantSplit/>
        </w:trPr>
        <w:tc>
          <w:tcPr>
            <w:tcW w:w="3146" w:type="dxa"/>
            <w:vAlign w:val="center"/>
          </w:tcPr>
          <w:p w14:paraId="41596C86" w14:textId="77777777" w:rsidR="003C2896" w:rsidRPr="009661B9" w:rsidRDefault="003C2896" w:rsidP="00346009">
            <w:proofErr w:type="spellStart"/>
            <w:r w:rsidRPr="009661B9">
              <w:t>getBookings</w:t>
            </w:r>
            <w:proofErr w:type="spellEnd"/>
          </w:p>
        </w:tc>
        <w:tc>
          <w:tcPr>
            <w:tcW w:w="1689" w:type="dxa"/>
            <w:vAlign w:val="center"/>
          </w:tcPr>
          <w:p w14:paraId="1EA528CC" w14:textId="77777777" w:rsidR="003C2896" w:rsidRPr="009661B9" w:rsidRDefault="003C2896" w:rsidP="00346009">
            <w:proofErr w:type="spellStart"/>
            <w:r w:rsidRPr="009661B9">
              <w:t>searchTerm</w:t>
            </w:r>
            <w:proofErr w:type="spellEnd"/>
          </w:p>
        </w:tc>
        <w:tc>
          <w:tcPr>
            <w:tcW w:w="1681" w:type="dxa"/>
            <w:vAlign w:val="center"/>
          </w:tcPr>
          <w:p w14:paraId="411AE4F7" w14:textId="77777777" w:rsidR="003C2896" w:rsidRPr="009661B9" w:rsidRDefault="003C2896" w:rsidP="00346009">
            <w:proofErr w:type="spellStart"/>
            <w:r w:rsidRPr="009661B9">
              <w:t>booking_id</w:t>
            </w:r>
            <w:proofErr w:type="spellEnd"/>
            <w:r w:rsidRPr="009661B9">
              <w:t xml:space="preserve">, </w:t>
            </w:r>
            <w:proofErr w:type="spellStart"/>
            <w:r w:rsidRPr="009661B9">
              <w:t>username</w:t>
            </w:r>
            <w:proofErr w:type="spellEnd"/>
            <w:r w:rsidRPr="009661B9">
              <w:t xml:space="preserve">, </w:t>
            </w:r>
            <w:proofErr w:type="spellStart"/>
            <w:r w:rsidRPr="009661B9">
              <w:t>title</w:t>
            </w:r>
            <w:proofErr w:type="spellEnd"/>
            <w:r w:rsidRPr="009661B9">
              <w:t xml:space="preserve">, end </w:t>
            </w:r>
            <w:proofErr w:type="spellStart"/>
            <w:r w:rsidRPr="009661B9">
              <w:t>date</w:t>
            </w:r>
            <w:proofErr w:type="spellEnd"/>
            <w:r w:rsidRPr="009661B9">
              <w:t xml:space="preserve"> </w:t>
            </w:r>
            <w:proofErr w:type="spellStart"/>
            <w:r w:rsidRPr="009661B9">
              <w:t>handled</w:t>
            </w:r>
            <w:proofErr w:type="spellEnd"/>
          </w:p>
        </w:tc>
        <w:tc>
          <w:tcPr>
            <w:tcW w:w="1977" w:type="dxa"/>
            <w:vAlign w:val="center"/>
          </w:tcPr>
          <w:p w14:paraId="3FCE9CD1" w14:textId="77777777" w:rsidR="003C2896" w:rsidRPr="009661B9" w:rsidRDefault="003C2896" w:rsidP="00346009">
            <w:r w:rsidRPr="009661B9">
              <w:t>Kilistázza a keresési feltételnek megfelelő foglalások összes adatát</w:t>
            </w:r>
          </w:p>
        </w:tc>
      </w:tr>
      <w:tr w:rsidR="003C2896" w:rsidRPr="009661B9" w14:paraId="42AF14B8" w14:textId="77777777" w:rsidTr="00346009">
        <w:trPr>
          <w:cantSplit/>
        </w:trPr>
        <w:tc>
          <w:tcPr>
            <w:tcW w:w="3146" w:type="dxa"/>
            <w:vAlign w:val="center"/>
          </w:tcPr>
          <w:p w14:paraId="0BF42ECC" w14:textId="77777777" w:rsidR="003C2896" w:rsidRPr="009661B9" w:rsidRDefault="003C2896" w:rsidP="00346009">
            <w:proofErr w:type="spellStart"/>
            <w:r w:rsidRPr="009661B9">
              <w:t>getBorrowings</w:t>
            </w:r>
            <w:proofErr w:type="spellEnd"/>
          </w:p>
        </w:tc>
        <w:tc>
          <w:tcPr>
            <w:tcW w:w="1689" w:type="dxa"/>
            <w:vAlign w:val="center"/>
          </w:tcPr>
          <w:p w14:paraId="31B3FB49" w14:textId="77777777" w:rsidR="003C2896" w:rsidRPr="009661B9" w:rsidRDefault="003C2896" w:rsidP="00346009">
            <w:proofErr w:type="spellStart"/>
            <w:r w:rsidRPr="009661B9">
              <w:t>searchTerm</w:t>
            </w:r>
            <w:proofErr w:type="spellEnd"/>
            <w:r w:rsidRPr="009661B9">
              <w:t xml:space="preserve">, </w:t>
            </w:r>
            <w:proofErr w:type="spellStart"/>
            <w:r w:rsidRPr="009661B9">
              <w:t>returnedToo</w:t>
            </w:r>
            <w:proofErr w:type="spellEnd"/>
          </w:p>
        </w:tc>
        <w:tc>
          <w:tcPr>
            <w:tcW w:w="1681" w:type="dxa"/>
            <w:vAlign w:val="center"/>
          </w:tcPr>
          <w:p w14:paraId="60BBFBAE" w14:textId="77777777" w:rsidR="003C2896" w:rsidRPr="009661B9" w:rsidRDefault="003C2896" w:rsidP="00346009">
            <w:proofErr w:type="spellStart"/>
            <w:r w:rsidRPr="009661B9">
              <w:t>borrowing_id</w:t>
            </w:r>
            <w:proofErr w:type="spellEnd"/>
            <w:r w:rsidRPr="009661B9">
              <w:t xml:space="preserve">, </w:t>
            </w:r>
            <w:proofErr w:type="spellStart"/>
            <w:r w:rsidRPr="009661B9">
              <w:t>username</w:t>
            </w:r>
            <w:proofErr w:type="spellEnd"/>
            <w:r w:rsidRPr="009661B9">
              <w:t xml:space="preserve">, </w:t>
            </w:r>
            <w:proofErr w:type="spellStart"/>
            <w:r w:rsidRPr="009661B9">
              <w:t>title</w:t>
            </w:r>
            <w:proofErr w:type="spellEnd"/>
          </w:p>
        </w:tc>
        <w:tc>
          <w:tcPr>
            <w:tcW w:w="1977" w:type="dxa"/>
            <w:vAlign w:val="center"/>
          </w:tcPr>
          <w:p w14:paraId="26B32C16" w14:textId="77777777" w:rsidR="003C2896" w:rsidRPr="009661B9" w:rsidRDefault="003C2896" w:rsidP="00346009">
            <w:proofErr w:type="spellStart"/>
            <w:r w:rsidRPr="009661B9">
              <w:t>Kilistázzat</w:t>
            </w:r>
            <w:proofErr w:type="spellEnd"/>
            <w:r w:rsidRPr="009661B9">
              <w:t xml:space="preserve"> a keresési feltételnek megfelelő kivételeknek adatait, ha </w:t>
            </w:r>
            <w:proofErr w:type="spellStart"/>
            <w:r w:rsidRPr="009661B9">
              <w:t>returnedToo</w:t>
            </w:r>
            <w:proofErr w:type="spellEnd"/>
            <w:r w:rsidRPr="009661B9">
              <w:t xml:space="preserve"> igaz akkor a visszavitt kivételek között is keres</w:t>
            </w:r>
          </w:p>
        </w:tc>
      </w:tr>
      <w:tr w:rsidR="003C2896" w:rsidRPr="009661B9" w14:paraId="4C350D92" w14:textId="77777777" w:rsidTr="00346009">
        <w:trPr>
          <w:cantSplit/>
        </w:trPr>
        <w:tc>
          <w:tcPr>
            <w:tcW w:w="3146" w:type="dxa"/>
            <w:vAlign w:val="center"/>
          </w:tcPr>
          <w:p w14:paraId="51BAB0AF" w14:textId="77777777" w:rsidR="003C2896" w:rsidRPr="009661B9" w:rsidRDefault="003C2896" w:rsidP="00346009">
            <w:proofErr w:type="spellStart"/>
            <w:r w:rsidRPr="009661B9">
              <w:t>updateSystemSettings</w:t>
            </w:r>
            <w:proofErr w:type="spellEnd"/>
          </w:p>
        </w:tc>
        <w:tc>
          <w:tcPr>
            <w:tcW w:w="1689" w:type="dxa"/>
            <w:vAlign w:val="center"/>
          </w:tcPr>
          <w:p w14:paraId="0218FB40" w14:textId="77777777" w:rsidR="003C2896" w:rsidRPr="009661B9" w:rsidRDefault="003C2896" w:rsidP="00346009">
            <w:proofErr w:type="spellStart"/>
            <w:r w:rsidRPr="009661B9">
              <w:t>membeship</w:t>
            </w:r>
            <w:proofErr w:type="spellEnd"/>
            <w:r w:rsidRPr="009661B9">
              <w:t xml:space="preserve"> </w:t>
            </w:r>
            <w:proofErr w:type="spellStart"/>
            <w:r w:rsidRPr="009661B9">
              <w:t>fee</w:t>
            </w:r>
            <w:proofErr w:type="spellEnd"/>
            <w:r w:rsidRPr="009661B9">
              <w:t xml:space="preserve">, </w:t>
            </w:r>
            <w:proofErr w:type="spellStart"/>
            <w:r w:rsidRPr="009661B9">
              <w:t>borrowing</w:t>
            </w:r>
            <w:proofErr w:type="spellEnd"/>
            <w:r w:rsidRPr="009661B9">
              <w:t xml:space="preserve"> </w:t>
            </w:r>
            <w:proofErr w:type="spellStart"/>
            <w:r w:rsidRPr="009661B9">
              <w:t>time</w:t>
            </w:r>
            <w:proofErr w:type="spellEnd"/>
            <w:r w:rsidRPr="009661B9">
              <w:t xml:space="preserve">, </w:t>
            </w:r>
            <w:proofErr w:type="spellStart"/>
            <w:r w:rsidRPr="009661B9">
              <w:t>lengthening</w:t>
            </w:r>
            <w:proofErr w:type="spellEnd"/>
            <w:r w:rsidRPr="009661B9">
              <w:t xml:space="preserve"> </w:t>
            </w:r>
            <w:proofErr w:type="spellStart"/>
            <w:r w:rsidRPr="009661B9">
              <w:t>time</w:t>
            </w:r>
            <w:proofErr w:type="spellEnd"/>
            <w:r w:rsidRPr="009661B9">
              <w:t xml:space="preserve">, </w:t>
            </w:r>
            <w:proofErr w:type="spellStart"/>
            <w:r w:rsidRPr="009661B9">
              <w:t>booking</w:t>
            </w:r>
            <w:proofErr w:type="spellEnd"/>
            <w:r w:rsidRPr="009661B9">
              <w:t xml:space="preserve"> </w:t>
            </w:r>
            <w:proofErr w:type="spellStart"/>
            <w:r w:rsidRPr="009661B9">
              <w:t>time</w:t>
            </w:r>
            <w:proofErr w:type="spellEnd"/>
            <w:r w:rsidRPr="009661B9">
              <w:t xml:space="preserve">, </w:t>
            </w:r>
            <w:proofErr w:type="spellStart"/>
            <w:r w:rsidRPr="009661B9">
              <w:t>max</w:t>
            </w:r>
            <w:proofErr w:type="spellEnd"/>
            <w:r w:rsidRPr="009661B9">
              <w:t xml:space="preserve"> </w:t>
            </w:r>
            <w:proofErr w:type="spellStart"/>
            <w:r w:rsidRPr="009661B9">
              <w:t>reservations</w:t>
            </w:r>
            <w:proofErr w:type="spellEnd"/>
            <w:r w:rsidRPr="009661B9">
              <w:t xml:space="preserve">, </w:t>
            </w:r>
            <w:proofErr w:type="spellStart"/>
            <w:r w:rsidRPr="009661B9">
              <w:t>max</w:t>
            </w:r>
            <w:proofErr w:type="spellEnd"/>
            <w:r w:rsidRPr="009661B9">
              <w:t xml:space="preserve"> </w:t>
            </w:r>
            <w:proofErr w:type="spellStart"/>
            <w:r w:rsidRPr="009661B9">
              <w:t>lengthenings</w:t>
            </w:r>
            <w:proofErr w:type="spellEnd"/>
            <w:r w:rsidRPr="009661B9">
              <w:t xml:space="preserve">, </w:t>
            </w:r>
            <w:proofErr w:type="spellStart"/>
            <w:r w:rsidRPr="009661B9">
              <w:t>latency</w:t>
            </w:r>
            <w:proofErr w:type="spellEnd"/>
            <w:r w:rsidRPr="009661B9">
              <w:t xml:space="preserve"> </w:t>
            </w:r>
            <w:proofErr w:type="spellStart"/>
            <w:r w:rsidRPr="009661B9">
              <w:t>fee</w:t>
            </w:r>
            <w:proofErr w:type="spellEnd"/>
            <w:r w:rsidRPr="009661B9">
              <w:t xml:space="preserve">, </w:t>
            </w:r>
            <w:proofErr w:type="spellStart"/>
            <w:r w:rsidRPr="009661B9">
              <w:t>reset</w:t>
            </w:r>
            <w:proofErr w:type="spellEnd"/>
            <w:r w:rsidRPr="009661B9">
              <w:t xml:space="preserve"> </w:t>
            </w:r>
            <w:proofErr w:type="spellStart"/>
            <w:r w:rsidRPr="009661B9">
              <w:t>token</w:t>
            </w:r>
            <w:proofErr w:type="spellEnd"/>
            <w:r w:rsidRPr="009661B9">
              <w:t xml:space="preserve"> </w:t>
            </w:r>
            <w:proofErr w:type="spellStart"/>
            <w:r w:rsidRPr="009661B9">
              <w:t>expiraiton</w:t>
            </w:r>
            <w:proofErr w:type="spellEnd"/>
            <w:r w:rsidRPr="009661B9">
              <w:t xml:space="preserve">, login </w:t>
            </w:r>
            <w:proofErr w:type="spellStart"/>
            <w:r w:rsidRPr="009661B9">
              <w:t>token</w:t>
            </w:r>
            <w:proofErr w:type="spellEnd"/>
            <w:r w:rsidRPr="009661B9">
              <w:t xml:space="preserve"> </w:t>
            </w:r>
            <w:proofErr w:type="spellStart"/>
            <w:r w:rsidRPr="009661B9">
              <w:t>expiration</w:t>
            </w:r>
            <w:proofErr w:type="spellEnd"/>
          </w:p>
        </w:tc>
        <w:tc>
          <w:tcPr>
            <w:tcW w:w="1681" w:type="dxa"/>
            <w:vAlign w:val="center"/>
          </w:tcPr>
          <w:p w14:paraId="136B7947" w14:textId="77777777" w:rsidR="003C2896" w:rsidRPr="009661B9" w:rsidRDefault="003C2896" w:rsidP="00346009"/>
        </w:tc>
        <w:tc>
          <w:tcPr>
            <w:tcW w:w="1977" w:type="dxa"/>
            <w:vAlign w:val="center"/>
          </w:tcPr>
          <w:p w14:paraId="1D186706" w14:textId="77777777" w:rsidR="003C2896" w:rsidRPr="009661B9" w:rsidRDefault="003C2896" w:rsidP="00346009">
            <w:r w:rsidRPr="009661B9">
              <w:t>Megváltoztatja a rendszer beállításokat</w:t>
            </w:r>
          </w:p>
        </w:tc>
      </w:tr>
      <w:tr w:rsidR="003C2896" w:rsidRPr="009661B9" w14:paraId="5395BE8D" w14:textId="77777777" w:rsidTr="00346009">
        <w:trPr>
          <w:cantSplit/>
        </w:trPr>
        <w:tc>
          <w:tcPr>
            <w:tcW w:w="3146" w:type="dxa"/>
            <w:vAlign w:val="center"/>
          </w:tcPr>
          <w:p w14:paraId="2A568351" w14:textId="77777777" w:rsidR="003C2896" w:rsidRPr="009661B9" w:rsidRDefault="003C2896" w:rsidP="00346009">
            <w:proofErr w:type="spellStart"/>
            <w:r w:rsidRPr="009661B9">
              <w:t>getBooksFromFavorites</w:t>
            </w:r>
            <w:proofErr w:type="spellEnd"/>
          </w:p>
        </w:tc>
        <w:tc>
          <w:tcPr>
            <w:tcW w:w="1689" w:type="dxa"/>
            <w:vAlign w:val="center"/>
          </w:tcPr>
          <w:p w14:paraId="53F875C5" w14:textId="77777777" w:rsidR="003C2896" w:rsidRPr="009661B9" w:rsidRDefault="003C2896" w:rsidP="00346009">
            <w:proofErr w:type="spellStart"/>
            <w:r w:rsidRPr="009661B9">
              <w:t>user_id</w:t>
            </w:r>
            <w:proofErr w:type="spellEnd"/>
          </w:p>
        </w:tc>
        <w:tc>
          <w:tcPr>
            <w:tcW w:w="1681" w:type="dxa"/>
            <w:vAlign w:val="center"/>
          </w:tcPr>
          <w:p w14:paraId="7DCADB02" w14:textId="77777777" w:rsidR="003C2896" w:rsidRPr="009661B9" w:rsidRDefault="003C2896" w:rsidP="00346009">
            <w:proofErr w:type="spellStart"/>
            <w:r w:rsidRPr="009661B9">
              <w:t>title</w:t>
            </w:r>
            <w:proofErr w:type="spellEnd"/>
            <w:r w:rsidRPr="009661B9">
              <w:t xml:space="preserve">, </w:t>
            </w:r>
            <w:proofErr w:type="spellStart"/>
            <w:r w:rsidRPr="009661B9">
              <w:t>ISBN_id</w:t>
            </w:r>
            <w:proofErr w:type="spellEnd"/>
            <w:r w:rsidRPr="009661B9">
              <w:t xml:space="preserve">, </w:t>
            </w:r>
            <w:proofErr w:type="spellStart"/>
            <w:r w:rsidRPr="009661B9">
              <w:t>authors</w:t>
            </w:r>
            <w:proofErr w:type="spellEnd"/>
            <w:r w:rsidRPr="009661B9">
              <w:t xml:space="preserve">, ISBN, </w:t>
            </w:r>
            <w:proofErr w:type="spellStart"/>
            <w:r w:rsidRPr="009661B9">
              <w:t>picture</w:t>
            </w:r>
            <w:proofErr w:type="spellEnd"/>
            <w:r w:rsidRPr="009661B9">
              <w:t xml:space="preserve"> base64</w:t>
            </w:r>
          </w:p>
        </w:tc>
        <w:tc>
          <w:tcPr>
            <w:tcW w:w="1977" w:type="dxa"/>
            <w:vAlign w:val="center"/>
          </w:tcPr>
          <w:p w14:paraId="6A40D0C3" w14:textId="77777777" w:rsidR="003C2896" w:rsidRPr="009661B9" w:rsidRDefault="003C2896" w:rsidP="00346009">
            <w:r w:rsidRPr="009661B9">
              <w:t xml:space="preserve">Kilistázza az adott </w:t>
            </w:r>
            <w:proofErr w:type="spellStart"/>
            <w:r w:rsidRPr="009661B9">
              <w:t>felhsználó</w:t>
            </w:r>
            <w:proofErr w:type="spellEnd"/>
            <w:r w:rsidRPr="009661B9">
              <w:t xml:space="preserve"> kedvenceit</w:t>
            </w:r>
          </w:p>
        </w:tc>
      </w:tr>
      <w:tr w:rsidR="003C2896" w:rsidRPr="009661B9" w14:paraId="1738914A" w14:textId="77777777" w:rsidTr="00346009">
        <w:trPr>
          <w:cantSplit/>
        </w:trPr>
        <w:tc>
          <w:tcPr>
            <w:tcW w:w="3146" w:type="dxa"/>
            <w:vAlign w:val="center"/>
          </w:tcPr>
          <w:p w14:paraId="32BC0EC6" w14:textId="77777777" w:rsidR="003C2896" w:rsidRPr="009661B9" w:rsidRDefault="003C2896" w:rsidP="00346009">
            <w:proofErr w:type="spellStart"/>
            <w:r w:rsidRPr="009661B9">
              <w:t>addBooksToFavorites</w:t>
            </w:r>
            <w:proofErr w:type="spellEnd"/>
          </w:p>
        </w:tc>
        <w:tc>
          <w:tcPr>
            <w:tcW w:w="1689" w:type="dxa"/>
            <w:vAlign w:val="center"/>
          </w:tcPr>
          <w:p w14:paraId="738F9CD1" w14:textId="77777777" w:rsidR="003C2896" w:rsidRPr="009661B9" w:rsidRDefault="003C2896" w:rsidP="00346009">
            <w:proofErr w:type="spellStart"/>
            <w:r w:rsidRPr="009661B9">
              <w:t>user_id</w:t>
            </w:r>
            <w:proofErr w:type="spellEnd"/>
            <w:r w:rsidRPr="009661B9">
              <w:t xml:space="preserve">, </w:t>
            </w:r>
            <w:proofErr w:type="spellStart"/>
            <w:r w:rsidRPr="009661B9">
              <w:t>ISBN_id</w:t>
            </w:r>
            <w:proofErr w:type="spellEnd"/>
          </w:p>
        </w:tc>
        <w:tc>
          <w:tcPr>
            <w:tcW w:w="1681" w:type="dxa"/>
            <w:vAlign w:val="center"/>
          </w:tcPr>
          <w:p w14:paraId="677FE46D" w14:textId="77777777" w:rsidR="003C2896" w:rsidRPr="009661B9" w:rsidRDefault="003C2896" w:rsidP="00346009"/>
        </w:tc>
        <w:tc>
          <w:tcPr>
            <w:tcW w:w="1977" w:type="dxa"/>
            <w:vAlign w:val="center"/>
          </w:tcPr>
          <w:p w14:paraId="306B1605" w14:textId="77777777" w:rsidR="003C2896" w:rsidRPr="009661B9" w:rsidRDefault="003C2896" w:rsidP="00346009">
            <w:r w:rsidRPr="009661B9">
              <w:t>Hozzáad egy könyvet a kedvencekhez</w:t>
            </w:r>
          </w:p>
        </w:tc>
      </w:tr>
      <w:tr w:rsidR="003C2896" w:rsidRPr="009661B9" w14:paraId="1E5B847E" w14:textId="77777777" w:rsidTr="00346009">
        <w:trPr>
          <w:cantSplit/>
        </w:trPr>
        <w:tc>
          <w:tcPr>
            <w:tcW w:w="3146" w:type="dxa"/>
            <w:vAlign w:val="center"/>
          </w:tcPr>
          <w:p w14:paraId="702A84B1" w14:textId="77777777" w:rsidR="003C2896" w:rsidRPr="009661B9" w:rsidRDefault="003C2896" w:rsidP="00346009">
            <w:proofErr w:type="spellStart"/>
            <w:r w:rsidRPr="009661B9">
              <w:lastRenderedPageBreak/>
              <w:t>removeBooksFromFavorites</w:t>
            </w:r>
            <w:proofErr w:type="spellEnd"/>
          </w:p>
        </w:tc>
        <w:tc>
          <w:tcPr>
            <w:tcW w:w="1689" w:type="dxa"/>
            <w:vAlign w:val="center"/>
          </w:tcPr>
          <w:p w14:paraId="2A317F13" w14:textId="77777777" w:rsidR="003C2896" w:rsidRPr="009661B9" w:rsidRDefault="003C2896" w:rsidP="00346009">
            <w:proofErr w:type="spellStart"/>
            <w:r w:rsidRPr="009661B9">
              <w:t>user_id</w:t>
            </w:r>
            <w:proofErr w:type="spellEnd"/>
            <w:r w:rsidRPr="009661B9">
              <w:t xml:space="preserve">, </w:t>
            </w:r>
            <w:proofErr w:type="spellStart"/>
            <w:r w:rsidRPr="009661B9">
              <w:t>ISBN_id</w:t>
            </w:r>
            <w:proofErr w:type="spellEnd"/>
          </w:p>
        </w:tc>
        <w:tc>
          <w:tcPr>
            <w:tcW w:w="1681" w:type="dxa"/>
            <w:vAlign w:val="center"/>
          </w:tcPr>
          <w:p w14:paraId="47E4D0A5" w14:textId="77777777" w:rsidR="003C2896" w:rsidRPr="009661B9" w:rsidRDefault="003C2896" w:rsidP="00346009"/>
        </w:tc>
        <w:tc>
          <w:tcPr>
            <w:tcW w:w="1977" w:type="dxa"/>
            <w:vAlign w:val="center"/>
          </w:tcPr>
          <w:p w14:paraId="3025347E" w14:textId="77777777" w:rsidR="003C2896" w:rsidRPr="009661B9" w:rsidRDefault="003C2896" w:rsidP="00346009">
            <w:r w:rsidRPr="009661B9">
              <w:t>Töröl egy könyvet a kedvencek közül</w:t>
            </w:r>
          </w:p>
        </w:tc>
      </w:tr>
      <w:tr w:rsidR="003C2896" w:rsidRPr="009661B9" w14:paraId="3A816939" w14:textId="77777777" w:rsidTr="00346009">
        <w:trPr>
          <w:cantSplit/>
        </w:trPr>
        <w:tc>
          <w:tcPr>
            <w:tcW w:w="3146" w:type="dxa"/>
            <w:vAlign w:val="center"/>
          </w:tcPr>
          <w:p w14:paraId="37F68A86" w14:textId="77777777" w:rsidR="003C2896" w:rsidRPr="009661B9" w:rsidRDefault="003C2896" w:rsidP="00346009">
            <w:proofErr w:type="spellStart"/>
            <w:r w:rsidRPr="009661B9">
              <w:t>isItOnFavorites</w:t>
            </w:r>
            <w:proofErr w:type="spellEnd"/>
          </w:p>
        </w:tc>
        <w:tc>
          <w:tcPr>
            <w:tcW w:w="1689" w:type="dxa"/>
            <w:vAlign w:val="center"/>
          </w:tcPr>
          <w:p w14:paraId="082D0BBA" w14:textId="77777777" w:rsidR="003C2896" w:rsidRPr="009661B9" w:rsidRDefault="003C2896" w:rsidP="00346009">
            <w:proofErr w:type="spellStart"/>
            <w:r w:rsidRPr="009661B9">
              <w:t>user_id</w:t>
            </w:r>
            <w:proofErr w:type="spellEnd"/>
            <w:r w:rsidRPr="009661B9">
              <w:t xml:space="preserve">, </w:t>
            </w:r>
            <w:proofErr w:type="spellStart"/>
            <w:r w:rsidRPr="009661B9">
              <w:t>ISBN_id</w:t>
            </w:r>
            <w:proofErr w:type="spellEnd"/>
          </w:p>
        </w:tc>
        <w:tc>
          <w:tcPr>
            <w:tcW w:w="1681" w:type="dxa"/>
            <w:vAlign w:val="center"/>
          </w:tcPr>
          <w:p w14:paraId="43279844" w14:textId="77777777" w:rsidR="003C2896" w:rsidRPr="009661B9" w:rsidRDefault="003C2896" w:rsidP="00346009">
            <w:proofErr w:type="spellStart"/>
            <w:r w:rsidRPr="009661B9">
              <w:t>result</w:t>
            </w:r>
            <w:proofErr w:type="spellEnd"/>
          </w:p>
        </w:tc>
        <w:tc>
          <w:tcPr>
            <w:tcW w:w="1977" w:type="dxa"/>
            <w:vAlign w:val="center"/>
          </w:tcPr>
          <w:p w14:paraId="61093D4C" w14:textId="77777777" w:rsidR="003C2896" w:rsidRPr="009661B9" w:rsidRDefault="003C2896" w:rsidP="00346009">
            <w:r w:rsidRPr="009661B9">
              <w:t>Megnézi, hogy az adott könyv a kedvencek között van-e</w:t>
            </w:r>
          </w:p>
        </w:tc>
      </w:tr>
      <w:tr w:rsidR="003C2896" w:rsidRPr="009661B9" w14:paraId="5A58CCE1" w14:textId="77777777" w:rsidTr="00346009">
        <w:trPr>
          <w:cantSplit/>
        </w:trPr>
        <w:tc>
          <w:tcPr>
            <w:tcW w:w="3146" w:type="dxa"/>
            <w:vAlign w:val="center"/>
          </w:tcPr>
          <w:p w14:paraId="11AE76AB" w14:textId="77777777" w:rsidR="003C2896" w:rsidRPr="009661B9" w:rsidRDefault="003C2896" w:rsidP="00346009">
            <w:proofErr w:type="spellStart"/>
            <w:r w:rsidRPr="009661B9">
              <w:t>getSimilarBooks</w:t>
            </w:r>
            <w:proofErr w:type="spellEnd"/>
          </w:p>
        </w:tc>
        <w:tc>
          <w:tcPr>
            <w:tcW w:w="1689" w:type="dxa"/>
            <w:vAlign w:val="center"/>
          </w:tcPr>
          <w:p w14:paraId="6D0B321E" w14:textId="77777777" w:rsidR="003C2896" w:rsidRPr="009661B9" w:rsidRDefault="003C2896" w:rsidP="00346009">
            <w:proofErr w:type="spellStart"/>
            <w:r w:rsidRPr="009661B9">
              <w:t>ISBN_id</w:t>
            </w:r>
            <w:proofErr w:type="spellEnd"/>
          </w:p>
        </w:tc>
        <w:tc>
          <w:tcPr>
            <w:tcW w:w="1681" w:type="dxa"/>
            <w:vAlign w:val="center"/>
          </w:tcPr>
          <w:p w14:paraId="618EAB59" w14:textId="77777777" w:rsidR="003C2896" w:rsidRPr="009661B9" w:rsidRDefault="003C2896" w:rsidP="00346009">
            <w:r w:rsidRPr="009661B9">
              <w:t xml:space="preserve">ISBN, </w:t>
            </w:r>
            <w:proofErr w:type="spellStart"/>
            <w:r w:rsidRPr="009661B9">
              <w:t>title</w:t>
            </w:r>
            <w:proofErr w:type="spellEnd"/>
            <w:r w:rsidRPr="009661B9">
              <w:t xml:space="preserve">, </w:t>
            </w:r>
            <w:proofErr w:type="spellStart"/>
            <w:r w:rsidRPr="009661B9">
              <w:t>picture</w:t>
            </w:r>
            <w:proofErr w:type="spellEnd"/>
            <w:r w:rsidRPr="009661B9">
              <w:t xml:space="preserve"> base64, </w:t>
            </w:r>
            <w:proofErr w:type="spellStart"/>
            <w:r w:rsidRPr="009661B9">
              <w:t>authors</w:t>
            </w:r>
            <w:proofErr w:type="spellEnd"/>
            <w:r w:rsidRPr="009661B9">
              <w:t xml:space="preserve">, </w:t>
            </w:r>
            <w:proofErr w:type="spellStart"/>
            <w:r w:rsidRPr="009661B9">
              <w:t>genres</w:t>
            </w:r>
            <w:proofErr w:type="spellEnd"/>
          </w:p>
        </w:tc>
        <w:tc>
          <w:tcPr>
            <w:tcW w:w="1977" w:type="dxa"/>
            <w:vAlign w:val="center"/>
          </w:tcPr>
          <w:p w14:paraId="39505850" w14:textId="77777777" w:rsidR="003C2896" w:rsidRPr="009661B9" w:rsidRDefault="003C2896" w:rsidP="00346009">
            <w:r w:rsidRPr="009661B9">
              <w:t>A megadott könyvhöz hasonló könyveket listáz ki</w:t>
            </w:r>
          </w:p>
        </w:tc>
      </w:tr>
      <w:tr w:rsidR="003C2896" w:rsidRPr="009661B9" w14:paraId="5EBE1662" w14:textId="77777777" w:rsidTr="00346009">
        <w:trPr>
          <w:cantSplit/>
        </w:trPr>
        <w:tc>
          <w:tcPr>
            <w:tcW w:w="3146" w:type="dxa"/>
            <w:vAlign w:val="center"/>
          </w:tcPr>
          <w:p w14:paraId="1BB8A916" w14:textId="77777777" w:rsidR="003C2896" w:rsidRPr="009661B9" w:rsidRDefault="003C2896" w:rsidP="00346009">
            <w:proofErr w:type="spellStart"/>
            <w:r w:rsidRPr="009661B9">
              <w:t>getReservables</w:t>
            </w:r>
            <w:proofErr w:type="spellEnd"/>
          </w:p>
        </w:tc>
        <w:tc>
          <w:tcPr>
            <w:tcW w:w="1689" w:type="dxa"/>
            <w:vAlign w:val="center"/>
          </w:tcPr>
          <w:p w14:paraId="163B6033" w14:textId="77777777" w:rsidR="003C2896" w:rsidRPr="009661B9" w:rsidRDefault="003C2896" w:rsidP="00346009">
            <w:proofErr w:type="spellStart"/>
            <w:r w:rsidRPr="009661B9">
              <w:t>searchTerm</w:t>
            </w:r>
            <w:proofErr w:type="spellEnd"/>
          </w:p>
        </w:tc>
        <w:tc>
          <w:tcPr>
            <w:tcW w:w="1681" w:type="dxa"/>
            <w:vAlign w:val="center"/>
          </w:tcPr>
          <w:p w14:paraId="7EE648A2" w14:textId="77777777" w:rsidR="003C2896" w:rsidRPr="009661B9" w:rsidRDefault="003C2896" w:rsidP="00346009">
            <w:proofErr w:type="spellStart"/>
            <w:r w:rsidRPr="009661B9">
              <w:t>ISBN_id</w:t>
            </w:r>
            <w:proofErr w:type="spellEnd"/>
            <w:r w:rsidRPr="009661B9">
              <w:t xml:space="preserve">, ISBN, </w:t>
            </w:r>
            <w:proofErr w:type="spellStart"/>
            <w:r w:rsidRPr="009661B9">
              <w:t>title</w:t>
            </w:r>
            <w:proofErr w:type="spellEnd"/>
            <w:r w:rsidRPr="009661B9">
              <w:t xml:space="preserve">, </w:t>
            </w:r>
            <w:proofErr w:type="spellStart"/>
            <w:r w:rsidRPr="009661B9">
              <w:t>state</w:t>
            </w:r>
            <w:proofErr w:type="spellEnd"/>
          </w:p>
        </w:tc>
        <w:tc>
          <w:tcPr>
            <w:tcW w:w="1977" w:type="dxa"/>
            <w:vAlign w:val="center"/>
          </w:tcPr>
          <w:p w14:paraId="637D7353" w14:textId="77777777" w:rsidR="003C2896" w:rsidRPr="009661B9" w:rsidRDefault="003C2896" w:rsidP="00346009">
            <w:r w:rsidRPr="009661B9">
              <w:t>Kilistázza a keresésnek megfelelő csak előjegyezhető könyveket</w:t>
            </w:r>
          </w:p>
        </w:tc>
      </w:tr>
      <w:tr w:rsidR="003C2896" w:rsidRPr="009661B9" w14:paraId="0F33096C" w14:textId="77777777" w:rsidTr="00346009">
        <w:trPr>
          <w:cantSplit/>
        </w:trPr>
        <w:tc>
          <w:tcPr>
            <w:tcW w:w="3146" w:type="dxa"/>
            <w:vAlign w:val="center"/>
          </w:tcPr>
          <w:p w14:paraId="3D6DA8A2" w14:textId="77777777" w:rsidR="003C2896" w:rsidRPr="009661B9" w:rsidRDefault="003C2896" w:rsidP="00346009">
            <w:proofErr w:type="spellStart"/>
            <w:r w:rsidRPr="009661B9">
              <w:t>checkForBookings</w:t>
            </w:r>
            <w:proofErr w:type="spellEnd"/>
          </w:p>
        </w:tc>
        <w:tc>
          <w:tcPr>
            <w:tcW w:w="1689" w:type="dxa"/>
            <w:vAlign w:val="center"/>
          </w:tcPr>
          <w:p w14:paraId="32EB326F" w14:textId="77777777" w:rsidR="003C2896" w:rsidRPr="009661B9" w:rsidRDefault="003C2896" w:rsidP="00346009"/>
        </w:tc>
        <w:tc>
          <w:tcPr>
            <w:tcW w:w="1681" w:type="dxa"/>
            <w:vAlign w:val="center"/>
          </w:tcPr>
          <w:p w14:paraId="03FA8F2A" w14:textId="77777777" w:rsidR="003C2896" w:rsidRPr="009661B9" w:rsidRDefault="003C2896" w:rsidP="00346009">
            <w:proofErr w:type="spellStart"/>
            <w:r w:rsidRPr="009661B9">
              <w:t>result</w:t>
            </w:r>
            <w:proofErr w:type="spellEnd"/>
          </w:p>
        </w:tc>
        <w:tc>
          <w:tcPr>
            <w:tcW w:w="1977" w:type="dxa"/>
            <w:vAlign w:val="center"/>
          </w:tcPr>
          <w:p w14:paraId="3E52F2A2" w14:textId="77777777" w:rsidR="003C2896" w:rsidRPr="009661B9" w:rsidRDefault="003C2896" w:rsidP="00346009">
            <w:r w:rsidRPr="009661B9">
              <w:t>Nézi, hogy jött-e új foglalás</w:t>
            </w:r>
          </w:p>
        </w:tc>
      </w:tr>
      <w:tr w:rsidR="003C2896" w:rsidRPr="009661B9" w14:paraId="51FA6575" w14:textId="77777777" w:rsidTr="00346009">
        <w:trPr>
          <w:cantSplit/>
        </w:trPr>
        <w:tc>
          <w:tcPr>
            <w:tcW w:w="3146" w:type="dxa"/>
            <w:vAlign w:val="center"/>
          </w:tcPr>
          <w:p w14:paraId="33FD1C2C" w14:textId="77777777" w:rsidR="003C2896" w:rsidRPr="009661B9" w:rsidRDefault="003C2896" w:rsidP="00346009">
            <w:proofErr w:type="spellStart"/>
            <w:r w:rsidRPr="009661B9">
              <w:t>changeHandled</w:t>
            </w:r>
            <w:proofErr w:type="spellEnd"/>
          </w:p>
        </w:tc>
        <w:tc>
          <w:tcPr>
            <w:tcW w:w="1689" w:type="dxa"/>
            <w:vAlign w:val="center"/>
          </w:tcPr>
          <w:p w14:paraId="102E96B5" w14:textId="77777777" w:rsidR="003C2896" w:rsidRPr="009661B9" w:rsidRDefault="003C2896" w:rsidP="00346009">
            <w:proofErr w:type="spellStart"/>
            <w:r w:rsidRPr="009661B9">
              <w:t>booking_id</w:t>
            </w:r>
            <w:proofErr w:type="spellEnd"/>
          </w:p>
        </w:tc>
        <w:tc>
          <w:tcPr>
            <w:tcW w:w="1681" w:type="dxa"/>
            <w:vAlign w:val="center"/>
          </w:tcPr>
          <w:p w14:paraId="6658659C" w14:textId="77777777" w:rsidR="003C2896" w:rsidRPr="009661B9" w:rsidRDefault="003C2896" w:rsidP="00346009"/>
        </w:tc>
        <w:tc>
          <w:tcPr>
            <w:tcW w:w="1977" w:type="dxa"/>
            <w:vAlign w:val="center"/>
          </w:tcPr>
          <w:p w14:paraId="683EF2ED" w14:textId="77777777" w:rsidR="003C2896" w:rsidRPr="009661B9" w:rsidRDefault="003C2896" w:rsidP="00346009">
            <w:r w:rsidRPr="009661B9">
              <w:t xml:space="preserve">Megváltoztatja az adott foglaláson a </w:t>
            </w:r>
            <w:proofErr w:type="spellStart"/>
            <w:r w:rsidRPr="009661B9">
              <w:t>handled</w:t>
            </w:r>
            <w:proofErr w:type="spellEnd"/>
            <w:r w:rsidRPr="009661B9">
              <w:t xml:space="preserve"> értéket</w:t>
            </w:r>
          </w:p>
        </w:tc>
      </w:tr>
    </w:tbl>
    <w:p w14:paraId="35ACB344" w14:textId="2E7FD25A" w:rsidR="00B136BF" w:rsidRPr="009661B9" w:rsidRDefault="00B136BF" w:rsidP="003C2896"/>
    <w:p w14:paraId="78B58961" w14:textId="77777777" w:rsidR="00B136BF" w:rsidRPr="009661B9" w:rsidRDefault="00B136BF">
      <w:r w:rsidRPr="009661B9">
        <w:br w:type="page"/>
      </w:r>
    </w:p>
    <w:p w14:paraId="1F4E797F" w14:textId="77777777" w:rsidR="008D3983" w:rsidRPr="009661B9" w:rsidRDefault="008D3983" w:rsidP="00836FEF">
      <w:pPr>
        <w:pStyle w:val="Cmsor2"/>
      </w:pPr>
      <w:bookmarkStart w:id="72" w:name="_Toc194844965"/>
      <w:r w:rsidRPr="009661B9">
        <w:lastRenderedPageBreak/>
        <w:t>Tesztelés</w:t>
      </w:r>
      <w:bookmarkEnd w:id="72"/>
    </w:p>
    <w:p w14:paraId="2097B137" w14:textId="77777777" w:rsidR="008D3983" w:rsidRPr="009661B9" w:rsidRDefault="008D3983" w:rsidP="008D3983">
      <w:pPr>
        <w:jc w:val="both"/>
      </w:pPr>
      <w:r w:rsidRPr="009661B9">
        <w:t xml:space="preserve">A fejlesztés során kizárólag manuális teszteket végeztünk. Az alkalmazások minden komponensét végiteszteltük, és rendeltetés szerű működésükről megbizonyosodtunk. A továbbiakban azt részletezzük, hogy a rendszer egyes részeit milyen környezetben és hogyan teszteltük. Komponens tesztekre, integrációs tesztekre és rendszer tesztekre egyaránt kiterünk. </w:t>
      </w:r>
    </w:p>
    <w:p w14:paraId="767647AB" w14:textId="77777777" w:rsidR="008D3983" w:rsidRPr="009661B9" w:rsidRDefault="008D3983" w:rsidP="00F74E3B">
      <w:pPr>
        <w:pStyle w:val="Cmsor3"/>
      </w:pPr>
      <w:bookmarkStart w:id="73" w:name="_Toc194844966"/>
      <w:r w:rsidRPr="009661B9">
        <w:t>SQL eljárások tesztelése</w:t>
      </w:r>
      <w:bookmarkEnd w:id="73"/>
    </w:p>
    <w:p w14:paraId="32A87045" w14:textId="77777777" w:rsidR="008D3983" w:rsidRPr="009661B9" w:rsidRDefault="008D3983" w:rsidP="008D3983">
      <w:pPr>
        <w:jc w:val="both"/>
      </w:pPr>
      <w:r w:rsidRPr="009661B9">
        <w:t xml:space="preserve">Az eljárásokat </w:t>
      </w:r>
      <w:proofErr w:type="spellStart"/>
      <w:r w:rsidRPr="009661B9">
        <w:t>PhpMyAdmin</w:t>
      </w:r>
      <w:proofErr w:type="spellEnd"/>
      <w:r w:rsidRPr="009661B9">
        <w:t xml:space="preserve">-ban teszteltük Az SQL terminálban és megadtuk a </w:t>
      </w:r>
      <w:proofErr w:type="spellStart"/>
      <w:r w:rsidRPr="009661B9">
        <w:t>procedure-nek</w:t>
      </w:r>
      <w:proofErr w:type="spellEnd"/>
      <w:r w:rsidRPr="009661B9">
        <w:t xml:space="preserve"> a megfelelő paramétereket és meghívtuk. Majd ellenőriztük, hogy helyesen dolgozta-e fel a kérést és helyes adatokat adott-e vissza. </w:t>
      </w:r>
    </w:p>
    <w:p w14:paraId="02E7D85E" w14:textId="77777777" w:rsidR="008D3983" w:rsidRPr="009661B9" w:rsidRDefault="008D3983" w:rsidP="00F74E3B">
      <w:pPr>
        <w:pStyle w:val="Cmsor3"/>
      </w:pPr>
      <w:bookmarkStart w:id="74" w:name="_Toc194844967"/>
      <w:r w:rsidRPr="009661B9">
        <w:t>Adatbázis tesztadatok</w:t>
      </w:r>
      <w:bookmarkEnd w:id="74"/>
    </w:p>
    <w:p w14:paraId="136444B3" w14:textId="77777777" w:rsidR="008D3983" w:rsidRPr="009661B9" w:rsidRDefault="008D3983" w:rsidP="008D3983">
      <w:pPr>
        <w:jc w:val="both"/>
      </w:pPr>
      <w:r w:rsidRPr="009661B9">
        <w:t xml:space="preserve">A fejlesztés során több tesztadathalmaz is készült. A legelső LLM által volt generálva és a legtöbb ideig ezek az adatok voltak használva. A második adathalmazra azért volt szükségünk, hogy lássuk hogyan működik rendszerünk nagyobb számú adatnál (weboldalon lapozás funkció működik-e stb.). Az elsőben mindössze 2 könyv szerepelt és még nem volt hozzá megfelelő állapotban a rendszer, hogy alkalmazáson belül bővítsük az első </w:t>
      </w:r>
      <w:proofErr w:type="spellStart"/>
      <w:r w:rsidRPr="009661B9">
        <w:t>tesztadatokat</w:t>
      </w:r>
      <w:proofErr w:type="spellEnd"/>
      <w:r w:rsidRPr="009661B9">
        <w:t xml:space="preserve">. Ez az adathalmaz már manuálisan lett legépelve, viszont nem voltak olyan pontosak és helyesek. A könyveknek nem volt címük például csak helyettesítő szöveg pl.: Book1. A harmadik tesztadathalmaz a végleges és legteljesebb adatbázis, a vizsgaremek védés is ezzel kerül bemutatásra. Ez is egy kézzel írott adatbázis, amit már az asztali alkalmazáson belül lett </w:t>
      </w:r>
      <w:proofErr w:type="spellStart"/>
      <w:r w:rsidRPr="009661B9">
        <w:t>felvéve</w:t>
      </w:r>
      <w:proofErr w:type="spellEnd"/>
      <w:r w:rsidRPr="009661B9">
        <w:t xml:space="preserve"> az adatbázisba és aztán ki is lett exportálva. A tesztadatok között található könyvek a </w:t>
      </w:r>
      <w:proofErr w:type="spellStart"/>
      <w:r w:rsidRPr="009661B9">
        <w:t>Libri</w:t>
      </w:r>
      <w:proofErr w:type="spellEnd"/>
      <w:r w:rsidRPr="009661B9">
        <w:t xml:space="preserve"> könyvesbolt webáruházából lettek kigyűjtve.</w:t>
      </w:r>
    </w:p>
    <w:p w14:paraId="08AC4380" w14:textId="77777777" w:rsidR="008D3983" w:rsidRPr="009661B9" w:rsidRDefault="008D3983" w:rsidP="00F74E3B">
      <w:pPr>
        <w:pStyle w:val="Cmsor3"/>
      </w:pPr>
      <w:bookmarkStart w:id="75" w:name="_Toc194844968"/>
      <w:proofErr w:type="spellStart"/>
      <w:r w:rsidRPr="009661B9">
        <w:t>Api</w:t>
      </w:r>
      <w:proofErr w:type="spellEnd"/>
      <w:r w:rsidRPr="009661B9">
        <w:t xml:space="preserve"> asztali alkalmazással való összeköttetésének integrációs tesztje</w:t>
      </w:r>
      <w:bookmarkEnd w:id="75"/>
    </w:p>
    <w:p w14:paraId="53A64005" w14:textId="77777777" w:rsidR="008D3983" w:rsidRPr="009661B9" w:rsidRDefault="008D3983" w:rsidP="008D3983">
      <w:pPr>
        <w:jc w:val="both"/>
      </w:pPr>
      <w:r w:rsidRPr="009661B9">
        <w:t xml:space="preserve">Egyik legrészletesebben tesztelt rész az adatbázis és az alkalmazás közötti kapcsolat volt. Mivel ez a leggyakrabban használt eleme az asztali alkalmazásnak. Minden módosítás és lekérdezés ezen keresztül megy végig, ezért nem keletkezhet hiba ezen a helyen. Miután elkészült az alkalmazás egyik olyan komponense, amiben egy POST kérés is szükséges volt ezeket a teszteket hajtottuk végre. Meghívtuk az elkészült részt és megnéztük milyen hibát ad a API. Némely hibákat a Visual </w:t>
      </w:r>
      <w:proofErr w:type="spellStart"/>
      <w:r w:rsidRPr="009661B9">
        <w:t>Studio</w:t>
      </w:r>
      <w:proofErr w:type="spellEnd"/>
      <w:r w:rsidRPr="009661B9">
        <w:t xml:space="preserve"> </w:t>
      </w:r>
      <w:proofErr w:type="spellStart"/>
      <w:r w:rsidRPr="009661B9">
        <w:t>Code</w:t>
      </w:r>
      <w:proofErr w:type="spellEnd"/>
      <w:r w:rsidRPr="009661B9">
        <w:t xml:space="preserve"> terminálján lehetett </w:t>
      </w:r>
      <w:proofErr w:type="spellStart"/>
      <w:r w:rsidRPr="009661B9">
        <w:t>észrevenni</w:t>
      </w:r>
      <w:proofErr w:type="spellEnd"/>
      <w:r w:rsidRPr="009661B9">
        <w:t xml:space="preserve">, ha ilyen történt akkor vagy nem létezett az adott végpont vagy az eljárásban volt hiba. A másik hely, ahol hibát lehetett észlelni a Visual </w:t>
      </w:r>
      <w:proofErr w:type="spellStart"/>
      <w:r w:rsidRPr="009661B9">
        <w:t>Studio</w:t>
      </w:r>
      <w:proofErr w:type="spellEnd"/>
      <w:r w:rsidRPr="009661B9">
        <w:t xml:space="preserve"> volt mivel, ha nem megfelelő JSON formátumban érkezett a válasz a rendszer hibát dobott. </w:t>
      </w:r>
    </w:p>
    <w:p w14:paraId="2BF2D456" w14:textId="77777777" w:rsidR="008D3983" w:rsidRPr="009661B9" w:rsidRDefault="008D3983" w:rsidP="00F74E3B">
      <w:pPr>
        <w:pStyle w:val="Cmsor3"/>
      </w:pPr>
      <w:bookmarkStart w:id="76" w:name="_Toc194844969"/>
      <w:r w:rsidRPr="009661B9">
        <w:t>Asztali alkalmazás rendszertesztek</w:t>
      </w:r>
      <w:bookmarkEnd w:id="76"/>
    </w:p>
    <w:p w14:paraId="48EFB1AB" w14:textId="4564526B" w:rsidR="00432A2F" w:rsidRPr="009661B9" w:rsidRDefault="008D3983" w:rsidP="00571160">
      <w:pPr>
        <w:jc w:val="both"/>
      </w:pPr>
      <w:r w:rsidRPr="009661B9">
        <w:t xml:space="preserve">Az asztali alkalmazás rendszertesztjeit a csapat mindhárom tagja végzett. Megbizonyosodtunk, hogy minden funkció hiba nélkül és </w:t>
      </w:r>
      <w:proofErr w:type="spellStart"/>
      <w:r w:rsidRPr="009661B9">
        <w:t>rendeltetésszerűen</w:t>
      </w:r>
      <w:proofErr w:type="spellEnd"/>
      <w:r w:rsidRPr="009661B9">
        <w:t xml:space="preserve"> működik a tesztadatokon. Ha hibát találtunk a Visual </w:t>
      </w:r>
      <w:proofErr w:type="spellStart"/>
      <w:r w:rsidRPr="009661B9">
        <w:t>Studio</w:t>
      </w:r>
      <w:proofErr w:type="spellEnd"/>
      <w:r w:rsidRPr="009661B9">
        <w:t xml:space="preserve"> </w:t>
      </w:r>
      <w:proofErr w:type="spellStart"/>
      <w:r w:rsidRPr="009661B9">
        <w:t>debug</w:t>
      </w:r>
      <w:proofErr w:type="spellEnd"/>
      <w:r w:rsidRPr="009661B9">
        <w:t xml:space="preserve"> funkciói segítségével kerestük a hiba helyét és hárítottuk el. </w:t>
      </w:r>
    </w:p>
    <w:p w14:paraId="34BA99C1" w14:textId="77777777" w:rsidR="00432A2F" w:rsidRPr="009661B9" w:rsidRDefault="00432A2F">
      <w:r w:rsidRPr="009661B9">
        <w:br w:type="page"/>
      </w:r>
    </w:p>
    <w:p w14:paraId="374AA337" w14:textId="366146F2" w:rsidR="003C2896" w:rsidRPr="009661B9" w:rsidRDefault="00432A2F" w:rsidP="001C1496">
      <w:pPr>
        <w:pStyle w:val="Cmsor1"/>
      </w:pPr>
      <w:bookmarkStart w:id="77" w:name="_Toc194844970"/>
      <w:r w:rsidRPr="009661B9">
        <w:lastRenderedPageBreak/>
        <w:t>Felhasználói dokumentáció</w:t>
      </w:r>
      <w:bookmarkEnd w:id="77"/>
    </w:p>
    <w:p w14:paraId="5B537991" w14:textId="57B2052E" w:rsidR="002826C6" w:rsidRPr="009661B9" w:rsidRDefault="002826C6" w:rsidP="00163290">
      <w:pPr>
        <w:pStyle w:val="Cmsor2"/>
      </w:pPr>
      <w:bookmarkStart w:id="78" w:name="_Toc194844971"/>
      <w:r w:rsidRPr="009661B9">
        <w:t>Asztali alkalmazás felhasználói dokumentáció</w:t>
      </w:r>
      <w:bookmarkEnd w:id="78"/>
    </w:p>
    <w:p w14:paraId="7F553FA6" w14:textId="77777777" w:rsidR="00DE6760" w:rsidRPr="009661B9" w:rsidRDefault="00DE6760" w:rsidP="00DE6760">
      <w:r w:rsidRPr="009661B9">
        <w:t>Ez a dokumentáció segít a könyvtár alkalmazottainak megérteni, hogyan használhatják a weboldal különböző funkcióit.</w:t>
      </w:r>
    </w:p>
    <w:p w14:paraId="0477AF35" w14:textId="77777777" w:rsidR="00DE6760" w:rsidRPr="009661B9" w:rsidRDefault="00DE6760" w:rsidP="00163290">
      <w:pPr>
        <w:pStyle w:val="Cmsor3"/>
      </w:pPr>
      <w:bookmarkStart w:id="79" w:name="_Toc194844972"/>
      <w:r w:rsidRPr="009661B9">
        <w:t>Belépés</w:t>
      </w:r>
      <w:bookmarkEnd w:id="79"/>
    </w:p>
    <w:p w14:paraId="7E8926F1" w14:textId="77777777" w:rsidR="00DE6760" w:rsidRPr="009661B9" w:rsidRDefault="00DE6760" w:rsidP="00DE6760">
      <w:r w:rsidRPr="009661B9">
        <w:rPr>
          <w:noProof/>
        </w:rPr>
        <w:drawing>
          <wp:anchor distT="0" distB="0" distL="114300" distR="114300" simplePos="0" relativeHeight="251682816" behindDoc="0" locked="0" layoutInCell="1" allowOverlap="1" wp14:anchorId="47D4DE87" wp14:editId="4C69C299">
            <wp:simplePos x="0" y="0"/>
            <wp:positionH relativeFrom="margin">
              <wp:align>center</wp:align>
            </wp:positionH>
            <wp:positionV relativeFrom="paragraph">
              <wp:posOffset>960029</wp:posOffset>
            </wp:positionV>
            <wp:extent cx="1676400" cy="2516505"/>
            <wp:effectExtent l="0" t="0" r="0" b="0"/>
            <wp:wrapTopAndBottom/>
            <wp:docPr id="46" name="Kép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Kép 2"/>
                    <pic:cNvPicPr/>
                  </pic:nvPicPr>
                  <pic:blipFill>
                    <a:blip r:embed="rId20">
                      <a:extLst>
                        <a:ext uri="{28A0092B-C50C-407E-A947-70E740481C1C}">
                          <a14:useLocalDpi xmlns:a14="http://schemas.microsoft.com/office/drawing/2010/main" val="0"/>
                        </a:ext>
                      </a:extLst>
                    </a:blip>
                    <a:stretch>
                      <a:fillRect/>
                    </a:stretch>
                  </pic:blipFill>
                  <pic:spPr>
                    <a:xfrm>
                      <a:off x="0" y="0"/>
                      <a:ext cx="1676400" cy="2516505"/>
                    </a:xfrm>
                    <a:prstGeom prst="rect">
                      <a:avLst/>
                    </a:prstGeom>
                  </pic:spPr>
                </pic:pic>
              </a:graphicData>
            </a:graphic>
            <wp14:sizeRelH relativeFrom="page">
              <wp14:pctWidth>0</wp14:pctWidth>
            </wp14:sizeRelH>
            <wp14:sizeRelV relativeFrom="page">
              <wp14:pctHeight>0</wp14:pctHeight>
            </wp14:sizeRelV>
          </wp:anchor>
        </w:drawing>
      </w:r>
      <w:r w:rsidRPr="009661B9">
        <w:t xml:space="preserve">Az alkalmazás indulásánál egyből a bejelentkező felület jelenik meg, ahova be kell írnunk a felhasználónevünket és a </w:t>
      </w:r>
      <w:proofErr w:type="spellStart"/>
      <w:r w:rsidRPr="009661B9">
        <w:t>jelszavunkat</w:t>
      </w:r>
      <w:proofErr w:type="spellEnd"/>
      <w:r w:rsidRPr="009661B9">
        <w:t xml:space="preserve"> az ezekre kijelölt szöveges beviteli mezőbe, ezután az „Enter” billentyű vagy a „Bejelentkezés” gomb lenyomásával tudunk bejelentkezni. Amennyiben helytelen a felhasználónév vagy a jelszó, az alkalmazás figyelmeztetni fog minket. Ha mégsem szeretnénk bejelentkezni, akkor a bal felső sarokban található X-szel be tudjuk zárni az ablakot.</w:t>
      </w:r>
    </w:p>
    <w:p w14:paraId="6EA7EF92" w14:textId="6D928BA3" w:rsidR="00243FA4" w:rsidRPr="009661B9" w:rsidRDefault="00DE6760" w:rsidP="00DE6760">
      <w:r w:rsidRPr="009661B9">
        <w:t xml:space="preserve">Sikeres bejelentkezéskor a főoldalra kerülünk. </w:t>
      </w:r>
    </w:p>
    <w:p w14:paraId="2A03CFDF" w14:textId="77777777" w:rsidR="00243FA4" w:rsidRPr="009661B9" w:rsidRDefault="00243FA4">
      <w:r w:rsidRPr="009661B9">
        <w:br w:type="page"/>
      </w:r>
    </w:p>
    <w:p w14:paraId="440E2447" w14:textId="27D14A66" w:rsidR="00DE6760" w:rsidRPr="009661B9" w:rsidRDefault="00243FA4" w:rsidP="00431C32">
      <w:pPr>
        <w:pStyle w:val="Cmsor3"/>
      </w:pPr>
      <w:bookmarkStart w:id="80" w:name="_Toc194844973"/>
      <w:r w:rsidRPr="009661B9">
        <w:lastRenderedPageBreak/>
        <w:t>Főoldal</w:t>
      </w:r>
      <w:bookmarkEnd w:id="80"/>
    </w:p>
    <w:p w14:paraId="3B9EB657" w14:textId="77777777" w:rsidR="00DE6760" w:rsidRPr="009661B9" w:rsidRDefault="00DE6760" w:rsidP="00DE6760">
      <w:r w:rsidRPr="009661B9">
        <w:rPr>
          <w:noProof/>
        </w:rPr>
        <w:drawing>
          <wp:inline distT="0" distB="0" distL="0" distR="0" wp14:anchorId="105B5475" wp14:editId="1E298A81">
            <wp:extent cx="5121729" cy="3508204"/>
            <wp:effectExtent l="0" t="0" r="3175" b="0"/>
            <wp:docPr id="47" name="Kép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Kép 16"/>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130754" cy="3514386"/>
                    </a:xfrm>
                    <a:prstGeom prst="rect">
                      <a:avLst/>
                    </a:prstGeom>
                  </pic:spPr>
                </pic:pic>
              </a:graphicData>
            </a:graphic>
          </wp:inline>
        </w:drawing>
      </w:r>
    </w:p>
    <w:p w14:paraId="52C5FCA6" w14:textId="77777777" w:rsidR="00DE6760" w:rsidRPr="009661B9" w:rsidRDefault="00DE6760" w:rsidP="00DE6760">
      <w:pPr>
        <w:pStyle w:val="Listaszerbekezds"/>
        <w:numPr>
          <w:ilvl w:val="0"/>
          <w:numId w:val="28"/>
        </w:numPr>
        <w:rPr>
          <w:rFonts w:ascii="Times New Roman" w:hAnsi="Times New Roman" w:cs="Times New Roman"/>
        </w:rPr>
      </w:pPr>
      <w:r w:rsidRPr="009661B9">
        <w:rPr>
          <w:rFonts w:ascii="Times New Roman" w:hAnsi="Times New Roman" w:cs="Times New Roman"/>
        </w:rPr>
        <w:t>Ezzel az „Új felhasználó hozzáadása” gombbal megnyithatjuk azt az ablakot (vagyis űrlapot), amely segítségével hozzáadhatunk egy új felhasználót az adatbázishoz. Ezzel nem lépünk el a főoldalról.</w:t>
      </w:r>
    </w:p>
    <w:p w14:paraId="107A4C5E" w14:textId="77777777" w:rsidR="00DE6760" w:rsidRPr="009661B9" w:rsidRDefault="00DE6760" w:rsidP="00DE6760">
      <w:pPr>
        <w:pStyle w:val="Listaszerbekezds"/>
        <w:numPr>
          <w:ilvl w:val="0"/>
          <w:numId w:val="28"/>
        </w:numPr>
        <w:rPr>
          <w:rFonts w:ascii="Times New Roman" w:hAnsi="Times New Roman" w:cs="Times New Roman"/>
        </w:rPr>
      </w:pPr>
      <w:r w:rsidRPr="009661B9">
        <w:rPr>
          <w:rFonts w:ascii="Times New Roman" w:hAnsi="Times New Roman" w:cs="Times New Roman"/>
        </w:rPr>
        <w:t>Ezzel a kilépés gombbal kiléphetünk a programból. Ha legközelebb megnyitjuk a programot, újból be kell majd lépnünk.</w:t>
      </w:r>
    </w:p>
    <w:p w14:paraId="3ED06061" w14:textId="77777777" w:rsidR="00DE6760" w:rsidRPr="009661B9" w:rsidRDefault="00DE6760" w:rsidP="00DE6760">
      <w:pPr>
        <w:pStyle w:val="Listaszerbekezds"/>
        <w:numPr>
          <w:ilvl w:val="0"/>
          <w:numId w:val="28"/>
        </w:numPr>
        <w:rPr>
          <w:rFonts w:ascii="Times New Roman" w:hAnsi="Times New Roman" w:cs="Times New Roman"/>
        </w:rPr>
      </w:pPr>
      <w:r w:rsidRPr="009661B9">
        <w:rPr>
          <w:rFonts w:ascii="Times New Roman" w:hAnsi="Times New Roman" w:cs="Times New Roman"/>
        </w:rPr>
        <w:t>Erre a felhasználó ikonra kattintva elnavigálhatunk arra az oldalra, amelyen megtalálunk részletes információkat a jelenleg bejelentkezett felhasználóról. Erről az oldalról részletesebben a dokumentáció „Dolgozó adatai oldal” szekciójában olvashat.</w:t>
      </w:r>
    </w:p>
    <w:p w14:paraId="5B0E45D9" w14:textId="77777777" w:rsidR="00DE6760" w:rsidRPr="009661B9" w:rsidRDefault="00DE6760" w:rsidP="00DE6760">
      <w:pPr>
        <w:pStyle w:val="Listaszerbekezds"/>
        <w:numPr>
          <w:ilvl w:val="0"/>
          <w:numId w:val="28"/>
        </w:numPr>
        <w:rPr>
          <w:rFonts w:ascii="Times New Roman" w:hAnsi="Times New Roman" w:cs="Times New Roman"/>
        </w:rPr>
      </w:pPr>
      <w:r w:rsidRPr="009661B9">
        <w:rPr>
          <w:rFonts w:ascii="Times New Roman" w:hAnsi="Times New Roman" w:cs="Times New Roman"/>
        </w:rPr>
        <w:t>Az ablak bal szélén találjuk a navigációs menüt, mely segítségével navigálni tudunk az oldalak között. A zöld sáv mutatja, hogy jelenleg melyik oldalon vagyunk.</w:t>
      </w:r>
    </w:p>
    <w:p w14:paraId="4D9A8327" w14:textId="27531FFB" w:rsidR="00566BE4" w:rsidRPr="009661B9" w:rsidRDefault="00DE6760" w:rsidP="00DE6760">
      <w:pPr>
        <w:pStyle w:val="Listaszerbekezds"/>
        <w:numPr>
          <w:ilvl w:val="0"/>
          <w:numId w:val="28"/>
        </w:numPr>
        <w:rPr>
          <w:rFonts w:ascii="Times New Roman" w:hAnsi="Times New Roman" w:cs="Times New Roman"/>
        </w:rPr>
      </w:pPr>
      <w:r w:rsidRPr="009661B9">
        <w:rPr>
          <w:rFonts w:ascii="Times New Roman" w:hAnsi="Times New Roman" w:cs="Times New Roman"/>
        </w:rPr>
        <w:t>Ezzel a váltógombbal tudunk átváltani sötétről világosra, világosról pedig sötét témára egyetlen kattintással. Az alkalmazás bezárásakor a téma elmentésre kerül.</w:t>
      </w:r>
    </w:p>
    <w:p w14:paraId="522317C1" w14:textId="1FB7BA6F" w:rsidR="00DE6760" w:rsidRPr="009661B9" w:rsidRDefault="00566BE4" w:rsidP="00B53636">
      <w:pPr>
        <w:rPr>
          <w:rFonts w:eastAsiaTheme="minorHAnsi"/>
          <w:sz w:val="22"/>
          <w:szCs w:val="22"/>
          <w:lang w:eastAsia="en-US" w:bidi="ar-SA"/>
        </w:rPr>
      </w:pPr>
      <w:r w:rsidRPr="009661B9">
        <w:br w:type="page"/>
      </w:r>
    </w:p>
    <w:p w14:paraId="3BA64988" w14:textId="77777777" w:rsidR="00DE6760" w:rsidRPr="009661B9" w:rsidRDefault="00DE6760" w:rsidP="00431C32">
      <w:pPr>
        <w:pStyle w:val="Cmsor3"/>
      </w:pPr>
      <w:bookmarkStart w:id="81" w:name="_Toc194844974"/>
      <w:r w:rsidRPr="009661B9">
        <w:lastRenderedPageBreak/>
        <w:t>Dolgozó adatai oldal</w:t>
      </w:r>
      <w:bookmarkEnd w:id="81"/>
    </w:p>
    <w:p w14:paraId="755FC27D" w14:textId="77777777" w:rsidR="00DE6760" w:rsidRPr="009661B9" w:rsidRDefault="00DE6760" w:rsidP="00DE6760">
      <w:r w:rsidRPr="009661B9">
        <w:t xml:space="preserve">A jelenleg bejelentkezett dolgozó adatait az ablak bal felső sarkában található felhasználó ikonra való kattintással tudunk átlépni. (ez a </w:t>
      </w:r>
      <w:proofErr w:type="gramStart"/>
      <w:r w:rsidRPr="009661B9">
        <w:t>felhasználó ikon</w:t>
      </w:r>
      <w:proofErr w:type="gramEnd"/>
      <w:r w:rsidRPr="009661B9">
        <w:t xml:space="preserve"> =&gt; </w:t>
      </w:r>
      <w:r w:rsidRPr="009661B9">
        <w:rPr>
          <w:noProof/>
        </w:rPr>
        <w:drawing>
          <wp:inline distT="0" distB="0" distL="0" distR="0" wp14:anchorId="6238B6E6" wp14:editId="34CD7637">
            <wp:extent cx="125186" cy="125186"/>
            <wp:effectExtent l="0" t="0" r="8255" b="8255"/>
            <wp:docPr id="45" name="Kép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Kép 45"/>
                    <pic:cNvPicPr/>
                  </pic:nvPicPr>
                  <pic:blipFill>
                    <a:blip r:embed="rId22">
                      <a:extLst>
                        <a:ext uri="{28A0092B-C50C-407E-A947-70E740481C1C}">
                          <a14:useLocalDpi xmlns:a14="http://schemas.microsoft.com/office/drawing/2010/main" val="0"/>
                        </a:ext>
                      </a:extLst>
                    </a:blip>
                    <a:stretch>
                      <a:fillRect/>
                    </a:stretch>
                  </pic:blipFill>
                  <pic:spPr>
                    <a:xfrm>
                      <a:off x="0" y="0"/>
                      <a:ext cx="128765" cy="128765"/>
                    </a:xfrm>
                    <a:prstGeom prst="rect">
                      <a:avLst/>
                    </a:prstGeom>
                  </pic:spPr>
                </pic:pic>
              </a:graphicData>
            </a:graphic>
          </wp:inline>
        </w:drawing>
      </w:r>
      <w:r w:rsidRPr="009661B9">
        <w:t>)</w:t>
      </w:r>
    </w:p>
    <w:p w14:paraId="75B53EAD" w14:textId="77777777" w:rsidR="00DE6760" w:rsidRPr="009661B9" w:rsidRDefault="00DE6760" w:rsidP="00DE6760">
      <w:r w:rsidRPr="009661B9">
        <w:rPr>
          <w:noProof/>
        </w:rPr>
        <w:drawing>
          <wp:inline distT="0" distB="0" distL="0" distR="0" wp14:anchorId="493CDB98" wp14:editId="3EC1383A">
            <wp:extent cx="5760720" cy="3961765"/>
            <wp:effectExtent l="0" t="0" r="0" b="635"/>
            <wp:docPr id="25" name="Kép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Kép 25"/>
                    <pic:cNvPicPr/>
                  </pic:nvPicPr>
                  <pic:blipFill>
                    <a:blip r:embed="rId23">
                      <a:extLst>
                        <a:ext uri="{28A0092B-C50C-407E-A947-70E740481C1C}">
                          <a14:useLocalDpi xmlns:a14="http://schemas.microsoft.com/office/drawing/2010/main" val="0"/>
                        </a:ext>
                      </a:extLst>
                    </a:blip>
                    <a:stretch>
                      <a:fillRect/>
                    </a:stretch>
                  </pic:blipFill>
                  <pic:spPr>
                    <a:xfrm>
                      <a:off x="0" y="0"/>
                      <a:ext cx="5760720" cy="3961765"/>
                    </a:xfrm>
                    <a:prstGeom prst="rect">
                      <a:avLst/>
                    </a:prstGeom>
                  </pic:spPr>
                </pic:pic>
              </a:graphicData>
            </a:graphic>
          </wp:inline>
        </w:drawing>
      </w:r>
    </w:p>
    <w:p w14:paraId="3A1B9AFD" w14:textId="77777777" w:rsidR="00DE6760" w:rsidRPr="009661B9" w:rsidRDefault="00DE6760" w:rsidP="00DE6760">
      <w:pPr>
        <w:pStyle w:val="Listaszerbekezds"/>
        <w:numPr>
          <w:ilvl w:val="0"/>
          <w:numId w:val="29"/>
        </w:numPr>
        <w:rPr>
          <w:rFonts w:ascii="Times New Roman" w:hAnsi="Times New Roman" w:cs="Times New Roman"/>
        </w:rPr>
      </w:pPr>
      <w:r w:rsidRPr="009661B9">
        <w:rPr>
          <w:rFonts w:ascii="Times New Roman" w:hAnsi="Times New Roman" w:cs="Times New Roman"/>
        </w:rPr>
        <w:t>Itt találjuk a bejelentkezett alkalmazott adatait.</w:t>
      </w:r>
    </w:p>
    <w:p w14:paraId="5015B812" w14:textId="77777777" w:rsidR="00DE6760" w:rsidRPr="009661B9" w:rsidRDefault="00DE6760" w:rsidP="00DE6760">
      <w:pPr>
        <w:pStyle w:val="Listaszerbekezds"/>
        <w:numPr>
          <w:ilvl w:val="0"/>
          <w:numId w:val="29"/>
        </w:numPr>
        <w:rPr>
          <w:rFonts w:ascii="Times New Roman" w:hAnsi="Times New Roman" w:cs="Times New Roman"/>
        </w:rPr>
      </w:pPr>
      <w:r w:rsidRPr="009661B9">
        <w:rPr>
          <w:rFonts w:ascii="Times New Roman" w:hAnsi="Times New Roman" w:cs="Times New Roman"/>
        </w:rPr>
        <w:t>Az „Alkalmazott hozzáadása” gombbal tudjuk megnyitni azt az űrlapot, mellyel hozzáadhatunk egy új alkalmazottat, miután megadtuk az új alkalmazott nevét és a használni kívánt jelszót. A hozzáadás gombbal véglegesen hozzáadhatjuk az alkalmazottat az adatbázishoz.</w:t>
      </w:r>
    </w:p>
    <w:p w14:paraId="6C437469" w14:textId="77777777" w:rsidR="00DE6760" w:rsidRPr="009661B9" w:rsidRDefault="00DE6760" w:rsidP="00DE6760">
      <w:pPr>
        <w:pStyle w:val="Listaszerbekezds"/>
        <w:rPr>
          <w:rFonts w:ascii="Times New Roman" w:hAnsi="Times New Roman" w:cs="Times New Roman"/>
        </w:rPr>
      </w:pPr>
      <w:r w:rsidRPr="009661B9">
        <w:rPr>
          <w:rFonts w:ascii="Times New Roman" w:hAnsi="Times New Roman" w:cs="Times New Roman"/>
          <w:noProof/>
        </w:rPr>
        <w:drawing>
          <wp:inline distT="0" distB="0" distL="0" distR="0" wp14:anchorId="1596D307" wp14:editId="562A71BC">
            <wp:extent cx="1932215" cy="2103967"/>
            <wp:effectExtent l="0" t="0" r="0" b="0"/>
            <wp:docPr id="26" name="Kép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Kép 26"/>
                    <pic:cNvPicPr/>
                  </pic:nvPicPr>
                  <pic:blipFill>
                    <a:blip r:embed="rId24">
                      <a:extLst>
                        <a:ext uri="{28A0092B-C50C-407E-A947-70E740481C1C}">
                          <a14:useLocalDpi xmlns:a14="http://schemas.microsoft.com/office/drawing/2010/main" val="0"/>
                        </a:ext>
                      </a:extLst>
                    </a:blip>
                    <a:stretch>
                      <a:fillRect/>
                    </a:stretch>
                  </pic:blipFill>
                  <pic:spPr>
                    <a:xfrm>
                      <a:off x="0" y="0"/>
                      <a:ext cx="1940932" cy="2113459"/>
                    </a:xfrm>
                    <a:prstGeom prst="rect">
                      <a:avLst/>
                    </a:prstGeom>
                  </pic:spPr>
                </pic:pic>
              </a:graphicData>
            </a:graphic>
          </wp:inline>
        </w:drawing>
      </w:r>
    </w:p>
    <w:p w14:paraId="72D5D33B" w14:textId="77777777" w:rsidR="00DE6760" w:rsidRPr="009661B9" w:rsidRDefault="00DE6760" w:rsidP="00DE6760">
      <w:pPr>
        <w:pStyle w:val="Listaszerbekezds"/>
        <w:numPr>
          <w:ilvl w:val="0"/>
          <w:numId w:val="29"/>
        </w:numPr>
        <w:rPr>
          <w:rFonts w:ascii="Times New Roman" w:hAnsi="Times New Roman" w:cs="Times New Roman"/>
        </w:rPr>
      </w:pPr>
      <w:r w:rsidRPr="009661B9">
        <w:rPr>
          <w:rFonts w:ascii="Times New Roman" w:hAnsi="Times New Roman" w:cs="Times New Roman"/>
        </w:rPr>
        <w:t xml:space="preserve">Ezzel a két gombbal („Alkalmazottak” és „Rendszerbeállítások”) tudunk váltani, hogy mi jelenjen meg a táblázatban. </w:t>
      </w:r>
    </w:p>
    <w:p w14:paraId="10157EA4" w14:textId="77777777" w:rsidR="00DE6760" w:rsidRPr="009661B9" w:rsidRDefault="00DE6760" w:rsidP="00DE6760">
      <w:pPr>
        <w:pStyle w:val="Listaszerbekezds"/>
        <w:numPr>
          <w:ilvl w:val="0"/>
          <w:numId w:val="30"/>
        </w:numPr>
        <w:rPr>
          <w:rFonts w:ascii="Times New Roman" w:hAnsi="Times New Roman" w:cs="Times New Roman"/>
        </w:rPr>
      </w:pPr>
      <w:r w:rsidRPr="009661B9">
        <w:rPr>
          <w:rFonts w:ascii="Times New Roman" w:hAnsi="Times New Roman" w:cs="Times New Roman"/>
        </w:rPr>
        <w:t>Az alkalmazottak kilistázásával megtekinthetjük az összes aktív alkalmazottat. Itt megtekinthetjük az alkalmazottak nevét és felhasználónevét, továbbá innen tudunk alkalmazottat deaktiválni az adott alkalmazott sorában található „Deaktivál” gombra kattintva.</w:t>
      </w:r>
    </w:p>
    <w:p w14:paraId="23A804F7" w14:textId="77777777" w:rsidR="00DE6760" w:rsidRPr="009661B9" w:rsidRDefault="00DE6760" w:rsidP="00DE6760">
      <w:pPr>
        <w:pStyle w:val="Listaszerbekezds"/>
        <w:numPr>
          <w:ilvl w:val="0"/>
          <w:numId w:val="30"/>
        </w:numPr>
        <w:rPr>
          <w:rFonts w:ascii="Times New Roman" w:hAnsi="Times New Roman" w:cs="Times New Roman"/>
        </w:rPr>
      </w:pPr>
      <w:r w:rsidRPr="009661B9">
        <w:rPr>
          <w:rFonts w:ascii="Times New Roman" w:hAnsi="Times New Roman" w:cs="Times New Roman"/>
        </w:rPr>
        <w:lastRenderedPageBreak/>
        <w:t>A „Rendszerbeállítások” gombra kattintva átválthatunk arra, hogy a táblázat a rendszerbeállításokat mutassa.</w:t>
      </w:r>
    </w:p>
    <w:p w14:paraId="7FD331B9" w14:textId="77777777" w:rsidR="00DE6760" w:rsidRPr="009661B9" w:rsidRDefault="00DE6760" w:rsidP="00DE6760">
      <w:pPr>
        <w:pStyle w:val="Listaszerbekezds"/>
        <w:rPr>
          <w:rFonts w:ascii="Times New Roman" w:hAnsi="Times New Roman" w:cs="Times New Roman"/>
        </w:rPr>
      </w:pPr>
      <w:r w:rsidRPr="009661B9">
        <w:rPr>
          <w:rFonts w:ascii="Times New Roman" w:hAnsi="Times New Roman" w:cs="Times New Roman"/>
          <w:noProof/>
        </w:rPr>
        <w:t xml:space="preserve"> </w:t>
      </w:r>
      <w:r w:rsidRPr="009661B9">
        <w:rPr>
          <w:rFonts w:ascii="Times New Roman" w:hAnsi="Times New Roman" w:cs="Times New Roman"/>
          <w:noProof/>
        </w:rPr>
        <w:drawing>
          <wp:inline distT="0" distB="0" distL="0" distR="0" wp14:anchorId="355A09FF" wp14:editId="3EC4C796">
            <wp:extent cx="5159829" cy="1068464"/>
            <wp:effectExtent l="0" t="0" r="3175" b="0"/>
            <wp:docPr id="27" name="Kép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Kép 27"/>
                    <pic:cNvPicPr/>
                  </pic:nvPicPr>
                  <pic:blipFill rotWithShape="1">
                    <a:blip r:embed="rId25" cstate="print">
                      <a:extLst>
                        <a:ext uri="{28A0092B-C50C-407E-A947-70E740481C1C}">
                          <a14:useLocalDpi xmlns:a14="http://schemas.microsoft.com/office/drawing/2010/main" val="0"/>
                        </a:ext>
                      </a:extLst>
                    </a:blip>
                    <a:srcRect t="32181"/>
                    <a:stretch/>
                  </pic:blipFill>
                  <pic:spPr bwMode="auto">
                    <a:xfrm>
                      <a:off x="0" y="0"/>
                      <a:ext cx="5199738" cy="1076728"/>
                    </a:xfrm>
                    <a:prstGeom prst="rect">
                      <a:avLst/>
                    </a:prstGeom>
                    <a:ln>
                      <a:noFill/>
                    </a:ln>
                    <a:extLst>
                      <a:ext uri="{53640926-AAD7-44D8-BBD7-CCE9431645EC}">
                        <a14:shadowObscured xmlns:a14="http://schemas.microsoft.com/office/drawing/2010/main"/>
                      </a:ext>
                    </a:extLst>
                  </pic:spPr>
                </pic:pic>
              </a:graphicData>
            </a:graphic>
          </wp:inline>
        </w:drawing>
      </w:r>
    </w:p>
    <w:p w14:paraId="642776AC" w14:textId="77777777" w:rsidR="00DE6760" w:rsidRPr="009661B9" w:rsidRDefault="00DE6760" w:rsidP="00DE6760">
      <w:pPr>
        <w:pStyle w:val="Listaszerbekezds"/>
        <w:numPr>
          <w:ilvl w:val="0"/>
          <w:numId w:val="29"/>
        </w:numPr>
        <w:rPr>
          <w:rFonts w:ascii="Times New Roman" w:hAnsi="Times New Roman" w:cs="Times New Roman"/>
        </w:rPr>
      </w:pPr>
      <w:r w:rsidRPr="009661B9">
        <w:rPr>
          <w:rFonts w:ascii="Times New Roman" w:hAnsi="Times New Roman" w:cs="Times New Roman"/>
        </w:rPr>
        <w:t>Itt módosíthatjuk a jelenleg bejelentkezett alkalmazott jelszavát a beviteli mezők kitöltésével és a „Változtat” gombra kattintva módosíthatjuk véglegesen a jelszót.</w:t>
      </w:r>
    </w:p>
    <w:p w14:paraId="5900970C" w14:textId="77777777" w:rsidR="00DE6760" w:rsidRPr="009661B9" w:rsidRDefault="00DE6760" w:rsidP="00DE6760">
      <w:pPr>
        <w:pStyle w:val="Listaszerbekezds"/>
        <w:numPr>
          <w:ilvl w:val="0"/>
          <w:numId w:val="29"/>
        </w:numPr>
        <w:rPr>
          <w:rFonts w:ascii="Times New Roman" w:hAnsi="Times New Roman" w:cs="Times New Roman"/>
        </w:rPr>
      </w:pPr>
      <w:r w:rsidRPr="009661B9">
        <w:rPr>
          <w:rFonts w:ascii="Times New Roman" w:hAnsi="Times New Roman" w:cs="Times New Roman"/>
        </w:rPr>
        <w:t>Ez a táblázat, melynek tartalmát váltani tudjuk a 3-as pontban ismertetett módon.</w:t>
      </w:r>
    </w:p>
    <w:p w14:paraId="06AF9D27" w14:textId="77777777" w:rsidR="00DE6760" w:rsidRPr="009661B9" w:rsidRDefault="00DE6760" w:rsidP="00DE6760">
      <w:pPr>
        <w:ind w:left="360"/>
      </w:pPr>
      <w:r w:rsidRPr="009661B9">
        <w:t>Az oldal alján található piros „Kilépés” gomb megnyomásával bezárhatjuk a programot.</w:t>
      </w:r>
      <w:r w:rsidRPr="009661B9">
        <w:br w:type="page"/>
      </w:r>
    </w:p>
    <w:p w14:paraId="1A2C82F7" w14:textId="77777777" w:rsidR="00DE6760" w:rsidRPr="009661B9" w:rsidRDefault="00DE6760" w:rsidP="00431C32">
      <w:pPr>
        <w:pStyle w:val="Cmsor3"/>
      </w:pPr>
      <w:bookmarkStart w:id="82" w:name="_Toc194844975"/>
      <w:r w:rsidRPr="009661B9">
        <w:lastRenderedPageBreak/>
        <w:t>Könyvek oldal</w:t>
      </w:r>
      <w:bookmarkEnd w:id="82"/>
    </w:p>
    <w:p w14:paraId="38A8EE23" w14:textId="77777777" w:rsidR="00DE6760" w:rsidRPr="009661B9" w:rsidRDefault="00DE6760" w:rsidP="00DE6760">
      <w:r w:rsidRPr="009661B9">
        <w:t>A „Könyvek” menüpontra kattintva megnyithatjuk az oldalt, ahol listába van szedve az adatbázisban szereplő összes könyv. A táblázatban szerepel a könyv ISBN száma, címe és státusza, mely azt jelzi, hogy elérhető-e az adott könyv, vagy valamelyik felhasználónál van (</w:t>
      </w:r>
      <w:proofErr w:type="spellStart"/>
      <w:r w:rsidRPr="009661B9">
        <w:t>available</w:t>
      </w:r>
      <w:proofErr w:type="spellEnd"/>
      <w:r w:rsidRPr="009661B9">
        <w:t xml:space="preserve"> = elérhető; </w:t>
      </w:r>
      <w:proofErr w:type="spellStart"/>
      <w:r w:rsidRPr="009661B9">
        <w:t>borrowed</w:t>
      </w:r>
      <w:proofErr w:type="spellEnd"/>
      <w:r w:rsidRPr="009661B9">
        <w:t xml:space="preserve"> = jelenleg nem elérhető, ki van véve).</w:t>
      </w:r>
      <w:r w:rsidRPr="009661B9">
        <w:br/>
      </w:r>
      <w:r w:rsidRPr="009661B9">
        <w:rPr>
          <w:noProof/>
        </w:rPr>
        <w:drawing>
          <wp:inline distT="0" distB="0" distL="0" distR="0" wp14:anchorId="223CF3B2" wp14:editId="175DBA8D">
            <wp:extent cx="5760720" cy="3957320"/>
            <wp:effectExtent l="0" t="0" r="0" b="5080"/>
            <wp:docPr id="28" name="Kép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Kép 28"/>
                    <pic:cNvPicPr/>
                  </pic:nvPicPr>
                  <pic:blipFill>
                    <a:blip r:embed="rId26">
                      <a:extLst>
                        <a:ext uri="{28A0092B-C50C-407E-A947-70E740481C1C}">
                          <a14:useLocalDpi xmlns:a14="http://schemas.microsoft.com/office/drawing/2010/main" val="0"/>
                        </a:ext>
                      </a:extLst>
                    </a:blip>
                    <a:stretch>
                      <a:fillRect/>
                    </a:stretch>
                  </pic:blipFill>
                  <pic:spPr>
                    <a:xfrm>
                      <a:off x="0" y="0"/>
                      <a:ext cx="5760720" cy="3957320"/>
                    </a:xfrm>
                    <a:prstGeom prst="rect">
                      <a:avLst/>
                    </a:prstGeom>
                  </pic:spPr>
                </pic:pic>
              </a:graphicData>
            </a:graphic>
          </wp:inline>
        </w:drawing>
      </w:r>
    </w:p>
    <w:p w14:paraId="43C4753A" w14:textId="77777777" w:rsidR="00DE6760" w:rsidRPr="009661B9" w:rsidRDefault="00DE6760" w:rsidP="00DE6760">
      <w:r w:rsidRPr="009661B9">
        <w:br w:type="page"/>
      </w:r>
    </w:p>
    <w:p w14:paraId="62D21AF8" w14:textId="77777777" w:rsidR="00DE6760" w:rsidRPr="009661B9" w:rsidRDefault="00DE6760" w:rsidP="00DE6760">
      <w:pPr>
        <w:pStyle w:val="Listaszerbekezds"/>
        <w:numPr>
          <w:ilvl w:val="0"/>
          <w:numId w:val="31"/>
        </w:numPr>
        <w:rPr>
          <w:rFonts w:ascii="Times New Roman" w:hAnsi="Times New Roman" w:cs="Times New Roman"/>
        </w:rPr>
      </w:pPr>
      <w:r w:rsidRPr="009661B9">
        <w:rPr>
          <w:rFonts w:ascii="Times New Roman" w:hAnsi="Times New Roman" w:cs="Times New Roman"/>
        </w:rPr>
        <w:lastRenderedPageBreak/>
        <w:t>Ezzel a + jellel jelölt gombbal megnyithatjuk azt az űrlapot, melynek segítségével hozzá tudunk adni új könyvet az adatbázishoz. Az alábbi kép mutatja, hogy hogy néz ki az űrlap. Az adatokat a hozzájuk kijelölt beviteli mezőbe.</w:t>
      </w:r>
    </w:p>
    <w:p w14:paraId="31618153" w14:textId="77777777" w:rsidR="00DE6760" w:rsidRPr="009661B9" w:rsidRDefault="00DE6760" w:rsidP="00DE6760">
      <w:pPr>
        <w:pStyle w:val="Listaszerbekezds"/>
        <w:rPr>
          <w:rFonts w:ascii="Times New Roman" w:hAnsi="Times New Roman" w:cs="Times New Roman"/>
        </w:rPr>
      </w:pPr>
      <w:r w:rsidRPr="009661B9">
        <w:rPr>
          <w:rFonts w:ascii="Times New Roman" w:hAnsi="Times New Roman" w:cs="Times New Roman"/>
          <w:noProof/>
        </w:rPr>
        <w:drawing>
          <wp:inline distT="0" distB="0" distL="0" distR="0" wp14:anchorId="01CA6042" wp14:editId="4BDB7DD2">
            <wp:extent cx="5157605" cy="3690257"/>
            <wp:effectExtent l="0" t="0" r="5080" b="5715"/>
            <wp:docPr id="29" name="Kép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Kép 29"/>
                    <pic:cNvPicPr/>
                  </pic:nvPicPr>
                  <pic:blipFill>
                    <a:blip r:embed="rId27">
                      <a:extLst>
                        <a:ext uri="{28A0092B-C50C-407E-A947-70E740481C1C}">
                          <a14:useLocalDpi xmlns:a14="http://schemas.microsoft.com/office/drawing/2010/main" val="0"/>
                        </a:ext>
                      </a:extLst>
                    </a:blip>
                    <a:stretch>
                      <a:fillRect/>
                    </a:stretch>
                  </pic:blipFill>
                  <pic:spPr>
                    <a:xfrm>
                      <a:off x="0" y="0"/>
                      <a:ext cx="5174053" cy="3702026"/>
                    </a:xfrm>
                    <a:prstGeom prst="rect">
                      <a:avLst/>
                    </a:prstGeom>
                  </pic:spPr>
                </pic:pic>
              </a:graphicData>
            </a:graphic>
          </wp:inline>
        </w:drawing>
      </w:r>
    </w:p>
    <w:p w14:paraId="04AB0FD8" w14:textId="77777777" w:rsidR="00DE6760" w:rsidRPr="009661B9" w:rsidRDefault="00DE6760" w:rsidP="00DE6760">
      <w:pPr>
        <w:pStyle w:val="Listaszerbekezds"/>
        <w:numPr>
          <w:ilvl w:val="1"/>
          <w:numId w:val="32"/>
        </w:numPr>
        <w:rPr>
          <w:rFonts w:ascii="Times New Roman" w:hAnsi="Times New Roman" w:cs="Times New Roman"/>
        </w:rPr>
      </w:pPr>
      <w:r w:rsidRPr="009661B9">
        <w:rPr>
          <w:rFonts w:ascii="Times New Roman" w:hAnsi="Times New Roman" w:cs="Times New Roman"/>
        </w:rPr>
        <w:t>Ezzel az X-szel tudjuk bezárni az ablakot.</w:t>
      </w:r>
    </w:p>
    <w:p w14:paraId="318B77E8" w14:textId="77777777" w:rsidR="00DE6760" w:rsidRPr="009661B9" w:rsidRDefault="00DE6760" w:rsidP="00DE6760">
      <w:pPr>
        <w:pStyle w:val="Listaszerbekezds"/>
        <w:numPr>
          <w:ilvl w:val="1"/>
          <w:numId w:val="32"/>
        </w:numPr>
        <w:rPr>
          <w:rFonts w:ascii="Times New Roman" w:hAnsi="Times New Roman" w:cs="Times New Roman"/>
        </w:rPr>
      </w:pPr>
      <w:r w:rsidRPr="009661B9">
        <w:rPr>
          <w:rFonts w:ascii="Times New Roman" w:hAnsi="Times New Roman" w:cs="Times New Roman"/>
        </w:rPr>
        <w:t xml:space="preserve">Ha erre a gombra kattintunk, választhatunk szerzőt vagy szerzőket a könyvhöz. Miután kiválasztottuk, a „Választás” gombra kattintva tudjuk véglegesíteni. </w:t>
      </w:r>
    </w:p>
    <w:p w14:paraId="4E83E017" w14:textId="77777777" w:rsidR="00DE6760" w:rsidRPr="009661B9" w:rsidRDefault="00DE6760" w:rsidP="00DE6760">
      <w:pPr>
        <w:pStyle w:val="Listaszerbekezds"/>
        <w:ind w:left="1080"/>
        <w:rPr>
          <w:rFonts w:ascii="Times New Roman" w:hAnsi="Times New Roman" w:cs="Times New Roman"/>
        </w:rPr>
      </w:pPr>
      <w:r w:rsidRPr="009661B9">
        <w:rPr>
          <w:rFonts w:ascii="Times New Roman" w:hAnsi="Times New Roman" w:cs="Times New Roman"/>
          <w:noProof/>
        </w:rPr>
        <w:drawing>
          <wp:inline distT="0" distB="0" distL="0" distR="0" wp14:anchorId="3E76C3D3" wp14:editId="22735D08">
            <wp:extent cx="3232870" cy="1670957"/>
            <wp:effectExtent l="0" t="0" r="5715" b="5715"/>
            <wp:docPr id="30" name="Kép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Kép 30"/>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279609" cy="1695115"/>
                    </a:xfrm>
                    <a:prstGeom prst="rect">
                      <a:avLst/>
                    </a:prstGeom>
                  </pic:spPr>
                </pic:pic>
              </a:graphicData>
            </a:graphic>
          </wp:inline>
        </w:drawing>
      </w:r>
    </w:p>
    <w:p w14:paraId="34389FE8" w14:textId="77777777" w:rsidR="00DE6760" w:rsidRPr="009661B9" w:rsidRDefault="00DE6760" w:rsidP="00DE6760">
      <w:pPr>
        <w:pStyle w:val="Listaszerbekezds"/>
        <w:numPr>
          <w:ilvl w:val="1"/>
          <w:numId w:val="32"/>
        </w:numPr>
        <w:rPr>
          <w:rFonts w:ascii="Times New Roman" w:hAnsi="Times New Roman" w:cs="Times New Roman"/>
        </w:rPr>
      </w:pPr>
      <w:r w:rsidRPr="009661B9">
        <w:rPr>
          <w:rFonts w:ascii="Times New Roman" w:hAnsi="Times New Roman" w:cs="Times New Roman"/>
        </w:rPr>
        <w:t xml:space="preserve"> Ha erre a gombra nyomunk, választhatunk kategóriát vagy kategóriákat a könyvhöz. Miután kiválasztottuk, a „Választás” gombra kattintva tudjuk véglegesíteni. </w:t>
      </w:r>
    </w:p>
    <w:p w14:paraId="7B5B610B" w14:textId="77777777" w:rsidR="00DE6760" w:rsidRPr="009661B9" w:rsidRDefault="00DE6760" w:rsidP="00DE6760">
      <w:pPr>
        <w:pStyle w:val="Listaszerbekezds"/>
        <w:ind w:left="1080"/>
        <w:rPr>
          <w:rFonts w:ascii="Times New Roman" w:hAnsi="Times New Roman" w:cs="Times New Roman"/>
        </w:rPr>
      </w:pPr>
      <w:r w:rsidRPr="009661B9">
        <w:rPr>
          <w:rFonts w:ascii="Times New Roman" w:hAnsi="Times New Roman" w:cs="Times New Roman"/>
          <w:noProof/>
        </w:rPr>
        <w:drawing>
          <wp:inline distT="0" distB="0" distL="0" distR="0" wp14:anchorId="472E4A66" wp14:editId="48529037">
            <wp:extent cx="3238500" cy="1679580"/>
            <wp:effectExtent l="0" t="0" r="0" b="0"/>
            <wp:docPr id="31" name="Kép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Kép 3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259455" cy="1690448"/>
                    </a:xfrm>
                    <a:prstGeom prst="rect">
                      <a:avLst/>
                    </a:prstGeom>
                  </pic:spPr>
                </pic:pic>
              </a:graphicData>
            </a:graphic>
          </wp:inline>
        </w:drawing>
      </w:r>
    </w:p>
    <w:p w14:paraId="7BA6D40F" w14:textId="77777777" w:rsidR="00DE6760" w:rsidRPr="009661B9" w:rsidRDefault="00DE6760" w:rsidP="00DE6760">
      <w:pPr>
        <w:pStyle w:val="Listaszerbekezds"/>
        <w:numPr>
          <w:ilvl w:val="1"/>
          <w:numId w:val="32"/>
        </w:numPr>
        <w:rPr>
          <w:rFonts w:ascii="Times New Roman" w:hAnsi="Times New Roman" w:cs="Times New Roman"/>
        </w:rPr>
      </w:pPr>
      <w:r w:rsidRPr="009661B9">
        <w:rPr>
          <w:rFonts w:ascii="Times New Roman" w:hAnsi="Times New Roman" w:cs="Times New Roman"/>
        </w:rPr>
        <w:lastRenderedPageBreak/>
        <w:t xml:space="preserve"> A „Kiadó” szövegre kattintva kiválaszthatunk egy kiadót a könyvünkhöz a felugró listából a „Választ” gombra kattintva.</w:t>
      </w:r>
    </w:p>
    <w:p w14:paraId="4A224766" w14:textId="77777777" w:rsidR="00DE6760" w:rsidRPr="009661B9" w:rsidRDefault="00DE6760" w:rsidP="00DE6760">
      <w:pPr>
        <w:pStyle w:val="Listaszerbekezds"/>
        <w:ind w:left="1080"/>
        <w:rPr>
          <w:rFonts w:ascii="Times New Roman" w:hAnsi="Times New Roman" w:cs="Times New Roman"/>
        </w:rPr>
      </w:pPr>
      <w:r w:rsidRPr="009661B9">
        <w:rPr>
          <w:rFonts w:ascii="Times New Roman" w:hAnsi="Times New Roman" w:cs="Times New Roman"/>
          <w:noProof/>
        </w:rPr>
        <w:drawing>
          <wp:inline distT="0" distB="0" distL="0" distR="0" wp14:anchorId="669320B1" wp14:editId="355A05FC">
            <wp:extent cx="3926335" cy="2041071"/>
            <wp:effectExtent l="0" t="0" r="0" b="0"/>
            <wp:docPr id="32" name="Kép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Kép 32"/>
                    <pic:cNvPicPr/>
                  </pic:nvPicPr>
                  <pic:blipFill>
                    <a:blip r:embed="rId30">
                      <a:extLst>
                        <a:ext uri="{28A0092B-C50C-407E-A947-70E740481C1C}">
                          <a14:useLocalDpi xmlns:a14="http://schemas.microsoft.com/office/drawing/2010/main" val="0"/>
                        </a:ext>
                      </a:extLst>
                    </a:blip>
                    <a:stretch>
                      <a:fillRect/>
                    </a:stretch>
                  </pic:blipFill>
                  <pic:spPr>
                    <a:xfrm>
                      <a:off x="0" y="0"/>
                      <a:ext cx="3967686" cy="2062567"/>
                    </a:xfrm>
                    <a:prstGeom prst="rect">
                      <a:avLst/>
                    </a:prstGeom>
                  </pic:spPr>
                </pic:pic>
              </a:graphicData>
            </a:graphic>
          </wp:inline>
        </w:drawing>
      </w:r>
    </w:p>
    <w:p w14:paraId="2019E8F3" w14:textId="77777777" w:rsidR="00DE6760" w:rsidRPr="009661B9" w:rsidRDefault="00DE6760" w:rsidP="00DE6760">
      <w:pPr>
        <w:pStyle w:val="Listaszerbekezds"/>
        <w:numPr>
          <w:ilvl w:val="1"/>
          <w:numId w:val="32"/>
        </w:numPr>
        <w:rPr>
          <w:rFonts w:ascii="Times New Roman" w:hAnsi="Times New Roman" w:cs="Times New Roman"/>
        </w:rPr>
      </w:pPr>
      <w:r w:rsidRPr="009661B9">
        <w:rPr>
          <w:rFonts w:ascii="Times New Roman" w:hAnsi="Times New Roman" w:cs="Times New Roman"/>
        </w:rPr>
        <w:t xml:space="preserve"> A „Nyelv” szövegre kattintva kiválaszthatjuk a könyv nyelvét a felugró listából a „Választ” gombra kattintva.</w:t>
      </w:r>
    </w:p>
    <w:p w14:paraId="1D0A8467" w14:textId="77777777" w:rsidR="00DE6760" w:rsidRPr="009661B9" w:rsidRDefault="00DE6760" w:rsidP="00DE6760">
      <w:pPr>
        <w:pStyle w:val="Listaszerbekezds"/>
        <w:ind w:left="1080"/>
        <w:rPr>
          <w:rFonts w:ascii="Times New Roman" w:hAnsi="Times New Roman" w:cs="Times New Roman"/>
        </w:rPr>
      </w:pPr>
      <w:r w:rsidRPr="009661B9">
        <w:rPr>
          <w:rFonts w:ascii="Times New Roman" w:hAnsi="Times New Roman" w:cs="Times New Roman"/>
          <w:noProof/>
        </w:rPr>
        <w:drawing>
          <wp:inline distT="0" distB="0" distL="0" distR="0" wp14:anchorId="59A46CA9" wp14:editId="13E9809D">
            <wp:extent cx="3946072" cy="2049156"/>
            <wp:effectExtent l="0" t="0" r="0" b="8255"/>
            <wp:docPr id="48" name="Kép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964130" cy="2058533"/>
                    </a:xfrm>
                    <a:prstGeom prst="rect">
                      <a:avLst/>
                    </a:prstGeom>
                  </pic:spPr>
                </pic:pic>
              </a:graphicData>
            </a:graphic>
          </wp:inline>
        </w:drawing>
      </w:r>
    </w:p>
    <w:p w14:paraId="378619E4" w14:textId="77777777" w:rsidR="00DE6760" w:rsidRPr="009661B9" w:rsidRDefault="00DE6760" w:rsidP="00DE6760">
      <w:pPr>
        <w:pStyle w:val="Listaszerbekezds"/>
        <w:numPr>
          <w:ilvl w:val="1"/>
          <w:numId w:val="32"/>
        </w:numPr>
        <w:rPr>
          <w:rFonts w:ascii="Times New Roman" w:hAnsi="Times New Roman" w:cs="Times New Roman"/>
        </w:rPr>
      </w:pPr>
      <w:r w:rsidRPr="009661B9">
        <w:rPr>
          <w:rFonts w:ascii="Times New Roman" w:hAnsi="Times New Roman" w:cs="Times New Roman"/>
        </w:rPr>
        <w:t>A „Kép hozzáadása gombra kattintva a fájlkezelőt nyithatjuk meg, ahonnan kiválaszthatunk egy képet a könyvünkhöz.</w:t>
      </w:r>
    </w:p>
    <w:p w14:paraId="2E9C1BB1" w14:textId="77777777" w:rsidR="00DE6760" w:rsidRPr="009661B9" w:rsidRDefault="00DE6760" w:rsidP="00DE6760">
      <w:pPr>
        <w:pStyle w:val="Listaszerbekezds"/>
        <w:numPr>
          <w:ilvl w:val="1"/>
          <w:numId w:val="32"/>
        </w:numPr>
        <w:rPr>
          <w:rFonts w:ascii="Times New Roman" w:hAnsi="Times New Roman" w:cs="Times New Roman"/>
        </w:rPr>
      </w:pPr>
      <w:r w:rsidRPr="009661B9">
        <w:rPr>
          <w:rFonts w:ascii="Times New Roman" w:hAnsi="Times New Roman" w:cs="Times New Roman"/>
        </w:rPr>
        <w:t>Ha megadtunk minden adatot, a „Hozzáad” gomb megnyomásával véglegesíthetjük a könyv hozzáadását a megadott adatokkal.</w:t>
      </w:r>
    </w:p>
    <w:p w14:paraId="35DF234D" w14:textId="77777777" w:rsidR="00DE6760" w:rsidRPr="009661B9" w:rsidRDefault="00DE6760" w:rsidP="00DE6760">
      <w:pPr>
        <w:pStyle w:val="Listaszerbekezds"/>
        <w:numPr>
          <w:ilvl w:val="0"/>
          <w:numId w:val="31"/>
        </w:numPr>
        <w:rPr>
          <w:rFonts w:ascii="Times New Roman" w:hAnsi="Times New Roman" w:cs="Times New Roman"/>
        </w:rPr>
      </w:pPr>
      <w:r w:rsidRPr="009661B9">
        <w:rPr>
          <w:rFonts w:ascii="Times New Roman" w:hAnsi="Times New Roman" w:cs="Times New Roman"/>
        </w:rPr>
        <w:t>Ezzel a szöveges beviteli mező kitöltésével és a „Keresés” gomb megnyomásával keresni tudunk a könyvek között.</w:t>
      </w:r>
    </w:p>
    <w:p w14:paraId="4C5A1E2F" w14:textId="77777777" w:rsidR="00DE6760" w:rsidRPr="009661B9" w:rsidRDefault="00DE6760" w:rsidP="00DE6760">
      <w:pPr>
        <w:pStyle w:val="Listaszerbekezds"/>
        <w:numPr>
          <w:ilvl w:val="0"/>
          <w:numId w:val="31"/>
        </w:numPr>
        <w:rPr>
          <w:rFonts w:ascii="Times New Roman" w:hAnsi="Times New Roman" w:cs="Times New Roman"/>
        </w:rPr>
      </w:pPr>
      <w:r w:rsidRPr="009661B9">
        <w:rPr>
          <w:rFonts w:ascii="Times New Roman" w:hAnsi="Times New Roman" w:cs="Times New Roman"/>
        </w:rPr>
        <w:t>Ezzel a gombbal megnyithatjuk az adott könyv részleteit leíró oldalt. Itt módosíthatjuk legtöbb adatát. Ugyanazok a mechanikák, mint a „Könyv hozzáadása” oldalon, a különbség csak 3 új gomb.</w:t>
      </w:r>
      <w:r w:rsidRPr="009661B9">
        <w:rPr>
          <w:rFonts w:ascii="Times New Roman" w:hAnsi="Times New Roman" w:cs="Times New Roman"/>
        </w:rPr>
        <w:br/>
      </w:r>
      <w:r w:rsidRPr="009661B9">
        <w:rPr>
          <w:rFonts w:ascii="Times New Roman" w:hAnsi="Times New Roman" w:cs="Times New Roman"/>
          <w:noProof/>
        </w:rPr>
        <w:drawing>
          <wp:inline distT="0" distB="0" distL="0" distR="0" wp14:anchorId="7FF7CC1E" wp14:editId="605E86DE">
            <wp:extent cx="4174490" cy="912940"/>
            <wp:effectExtent l="0" t="0" r="0" b="1905"/>
            <wp:docPr id="33" name="Kép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227910" cy="924623"/>
                    </a:xfrm>
                    <a:prstGeom prst="rect">
                      <a:avLst/>
                    </a:prstGeom>
                  </pic:spPr>
                </pic:pic>
              </a:graphicData>
            </a:graphic>
          </wp:inline>
        </w:drawing>
      </w:r>
    </w:p>
    <w:p w14:paraId="3844C96A" w14:textId="77777777" w:rsidR="00DE6760" w:rsidRPr="009661B9" w:rsidRDefault="00DE6760" w:rsidP="00DE6760">
      <w:pPr>
        <w:pStyle w:val="Listaszerbekezds"/>
        <w:rPr>
          <w:rFonts w:ascii="Times New Roman" w:hAnsi="Times New Roman" w:cs="Times New Roman"/>
        </w:rPr>
      </w:pPr>
      <w:r w:rsidRPr="009661B9">
        <w:rPr>
          <w:rFonts w:ascii="Times New Roman" w:hAnsi="Times New Roman" w:cs="Times New Roman"/>
        </w:rPr>
        <w:t>A „Leselejtez” gombbal le tudjuk selejtezni az adott könyvet. A felugró ablakban kijelölhetjük, hogy pontosan melyik könyvet akarjuk leselejtezni, ha az adott könyvből több példányban is van a könyvtárnak. A „Felvesz” gombbal hozzáadhatjuk a könyvet, mint egy új példány a könyvből, a „Vissza” gombbal pedig visszaléphetünk az előző, a kilistázott könyvek oldalára.</w:t>
      </w:r>
    </w:p>
    <w:p w14:paraId="41EFC744" w14:textId="77777777" w:rsidR="00DE6760" w:rsidRPr="009661B9" w:rsidRDefault="00DE6760" w:rsidP="00DE6760">
      <w:r w:rsidRPr="009661B9">
        <w:br w:type="page"/>
      </w:r>
    </w:p>
    <w:p w14:paraId="26BC5ACA" w14:textId="77777777" w:rsidR="00DE6760" w:rsidRPr="009661B9" w:rsidRDefault="00DE6760" w:rsidP="00DE6760">
      <w:pPr>
        <w:pStyle w:val="Listaszerbekezds"/>
        <w:numPr>
          <w:ilvl w:val="0"/>
          <w:numId w:val="31"/>
        </w:numPr>
        <w:rPr>
          <w:rFonts w:ascii="Times New Roman" w:hAnsi="Times New Roman" w:cs="Times New Roman"/>
        </w:rPr>
      </w:pPr>
      <w:r w:rsidRPr="009661B9">
        <w:rPr>
          <w:rFonts w:ascii="Times New Roman" w:hAnsi="Times New Roman" w:cs="Times New Roman"/>
        </w:rPr>
        <w:lastRenderedPageBreak/>
        <w:t>Ezen a gombon vagy „Kiadás</w:t>
      </w:r>
      <w:proofErr w:type="gramStart"/>
      <w:r w:rsidRPr="009661B9">
        <w:rPr>
          <w:rFonts w:ascii="Times New Roman" w:hAnsi="Times New Roman" w:cs="Times New Roman"/>
        </w:rPr>
        <w:t>”</w:t>
      </w:r>
      <w:proofErr w:type="gramEnd"/>
      <w:r w:rsidRPr="009661B9">
        <w:rPr>
          <w:rFonts w:ascii="Times New Roman" w:hAnsi="Times New Roman" w:cs="Times New Roman"/>
        </w:rPr>
        <w:t xml:space="preserve"> vagy „Visszavétel” felirat van. A „Kiadás” gombra kattintással kiadhatjuk az adott könyvet. Az oldalon, ahova vitt a kattintás, nyomjunk a „Felhasználó kiválasztása” gombra. Itt válasszuk ki a felhasználót a „Választ” gombra kattintással, majd a „Kiadás” gombra kattintva hajtsuk végre a kiadást.</w:t>
      </w:r>
      <w:r w:rsidRPr="009661B9">
        <w:rPr>
          <w:rFonts w:ascii="Times New Roman" w:hAnsi="Times New Roman" w:cs="Times New Roman"/>
        </w:rPr>
        <w:br/>
      </w:r>
      <w:r w:rsidRPr="009661B9">
        <w:rPr>
          <w:rFonts w:ascii="Times New Roman" w:hAnsi="Times New Roman" w:cs="Times New Roman"/>
          <w:noProof/>
        </w:rPr>
        <w:drawing>
          <wp:inline distT="0" distB="0" distL="0" distR="0" wp14:anchorId="2568E91D" wp14:editId="44C3B7AE">
            <wp:extent cx="2846615" cy="2446545"/>
            <wp:effectExtent l="0" t="0" r="0" b="0"/>
            <wp:docPr id="34" name="Kép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860260" cy="2458273"/>
                    </a:xfrm>
                    <a:prstGeom prst="rect">
                      <a:avLst/>
                    </a:prstGeom>
                  </pic:spPr>
                </pic:pic>
              </a:graphicData>
            </a:graphic>
          </wp:inline>
        </w:drawing>
      </w:r>
    </w:p>
    <w:p w14:paraId="22F3BE1E" w14:textId="77777777" w:rsidR="00DE6760" w:rsidRPr="009661B9" w:rsidRDefault="00DE6760" w:rsidP="00DE6760">
      <w:pPr>
        <w:pStyle w:val="Listaszerbekezds"/>
        <w:rPr>
          <w:rFonts w:ascii="Times New Roman" w:hAnsi="Times New Roman" w:cs="Times New Roman"/>
        </w:rPr>
      </w:pPr>
      <w:r w:rsidRPr="009661B9">
        <w:rPr>
          <w:rFonts w:ascii="Times New Roman" w:hAnsi="Times New Roman" w:cs="Times New Roman"/>
        </w:rPr>
        <w:t xml:space="preserve">A „Visszavétel” gombra kattintással átléphetünk a könyv visszavételére használt oldalra, ahol a „Visszavesz” gombbal tudjuk véglegesíteni a könyv </w:t>
      </w:r>
      <w:proofErr w:type="spellStart"/>
      <w:r w:rsidRPr="009661B9">
        <w:rPr>
          <w:rFonts w:ascii="Times New Roman" w:hAnsi="Times New Roman" w:cs="Times New Roman"/>
        </w:rPr>
        <w:t>visszavevését</w:t>
      </w:r>
      <w:proofErr w:type="spellEnd"/>
      <w:r w:rsidRPr="009661B9">
        <w:rPr>
          <w:rFonts w:ascii="Times New Roman" w:hAnsi="Times New Roman" w:cs="Times New Roman"/>
        </w:rPr>
        <w:t>.</w:t>
      </w:r>
    </w:p>
    <w:p w14:paraId="7BD14A5B" w14:textId="77777777" w:rsidR="00DE6760" w:rsidRPr="009661B9" w:rsidRDefault="00DE6760" w:rsidP="00DE6760">
      <w:pPr>
        <w:pStyle w:val="Listaszerbekezds"/>
        <w:rPr>
          <w:rFonts w:ascii="Times New Roman" w:hAnsi="Times New Roman" w:cs="Times New Roman"/>
        </w:rPr>
      </w:pPr>
      <w:r w:rsidRPr="009661B9">
        <w:rPr>
          <w:rFonts w:ascii="Times New Roman" w:hAnsi="Times New Roman" w:cs="Times New Roman"/>
          <w:noProof/>
        </w:rPr>
        <w:drawing>
          <wp:inline distT="0" distB="0" distL="0" distR="0" wp14:anchorId="236A6641" wp14:editId="43E18F80">
            <wp:extent cx="2863929" cy="2166257"/>
            <wp:effectExtent l="0" t="0" r="0" b="5715"/>
            <wp:docPr id="35" name="Kép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876195" cy="2175535"/>
                    </a:xfrm>
                    <a:prstGeom prst="rect">
                      <a:avLst/>
                    </a:prstGeom>
                  </pic:spPr>
                </pic:pic>
              </a:graphicData>
            </a:graphic>
          </wp:inline>
        </w:drawing>
      </w:r>
    </w:p>
    <w:p w14:paraId="271E6D83" w14:textId="77777777" w:rsidR="00DE6760" w:rsidRPr="009661B9" w:rsidRDefault="00DE6760" w:rsidP="00DE6760">
      <w:r w:rsidRPr="009661B9">
        <w:br w:type="page"/>
      </w:r>
    </w:p>
    <w:p w14:paraId="555BF628" w14:textId="77777777" w:rsidR="00DE6760" w:rsidRPr="009661B9" w:rsidRDefault="00DE6760" w:rsidP="00D0761A">
      <w:pPr>
        <w:pStyle w:val="Cmsor3"/>
      </w:pPr>
      <w:bookmarkStart w:id="83" w:name="_Toc194844976"/>
      <w:r w:rsidRPr="009661B9">
        <w:lastRenderedPageBreak/>
        <w:t>Felhasználók oldal</w:t>
      </w:r>
      <w:bookmarkEnd w:id="83"/>
    </w:p>
    <w:p w14:paraId="43FF45E1" w14:textId="77777777" w:rsidR="00DE6760" w:rsidRPr="009661B9" w:rsidRDefault="00DE6760" w:rsidP="00DE6760">
      <w:r w:rsidRPr="009661B9">
        <w:rPr>
          <w:noProof/>
        </w:rPr>
        <w:drawing>
          <wp:inline distT="0" distB="0" distL="0" distR="0" wp14:anchorId="3F4AEAB5" wp14:editId="381AE6FD">
            <wp:extent cx="5760720" cy="3955415"/>
            <wp:effectExtent l="0" t="0" r="0" b="6985"/>
            <wp:docPr id="36" name="Kép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Kép 36"/>
                    <pic:cNvPicPr/>
                  </pic:nvPicPr>
                  <pic:blipFill>
                    <a:blip r:embed="rId35">
                      <a:extLst>
                        <a:ext uri="{28A0092B-C50C-407E-A947-70E740481C1C}">
                          <a14:useLocalDpi xmlns:a14="http://schemas.microsoft.com/office/drawing/2010/main" val="0"/>
                        </a:ext>
                      </a:extLst>
                    </a:blip>
                    <a:stretch>
                      <a:fillRect/>
                    </a:stretch>
                  </pic:blipFill>
                  <pic:spPr>
                    <a:xfrm>
                      <a:off x="0" y="0"/>
                      <a:ext cx="5760720" cy="3955415"/>
                    </a:xfrm>
                    <a:prstGeom prst="rect">
                      <a:avLst/>
                    </a:prstGeom>
                  </pic:spPr>
                </pic:pic>
              </a:graphicData>
            </a:graphic>
          </wp:inline>
        </w:drawing>
      </w:r>
    </w:p>
    <w:p w14:paraId="3328B16A" w14:textId="77777777" w:rsidR="00DE6760" w:rsidRPr="009661B9" w:rsidRDefault="00DE6760" w:rsidP="00DE6760">
      <w:pPr>
        <w:pStyle w:val="Listaszerbekezds"/>
        <w:numPr>
          <w:ilvl w:val="0"/>
          <w:numId w:val="33"/>
        </w:numPr>
        <w:rPr>
          <w:rFonts w:ascii="Times New Roman" w:hAnsi="Times New Roman" w:cs="Times New Roman"/>
        </w:rPr>
      </w:pPr>
      <w:r w:rsidRPr="009661B9">
        <w:rPr>
          <w:rFonts w:ascii="Times New Roman" w:hAnsi="Times New Roman" w:cs="Times New Roman"/>
        </w:rPr>
        <w:t>Ezzel a gombbal megnyithatjuk azt az ablakot, melynek kitöltésével hozzáadhatunk egy új felhasználót az adatbázishoz.</w:t>
      </w:r>
    </w:p>
    <w:p w14:paraId="3B2AFFD5" w14:textId="77777777" w:rsidR="00DE6760" w:rsidRPr="009661B9" w:rsidRDefault="00DE6760" w:rsidP="00DE6760">
      <w:pPr>
        <w:pStyle w:val="Listaszerbekezds"/>
        <w:rPr>
          <w:rFonts w:ascii="Times New Roman" w:hAnsi="Times New Roman" w:cs="Times New Roman"/>
        </w:rPr>
      </w:pPr>
      <w:r w:rsidRPr="009661B9">
        <w:rPr>
          <w:rFonts w:ascii="Times New Roman" w:hAnsi="Times New Roman" w:cs="Times New Roman"/>
        </w:rPr>
        <w:t xml:space="preserve"> </w:t>
      </w:r>
      <w:r w:rsidRPr="009661B9">
        <w:rPr>
          <w:rFonts w:ascii="Times New Roman" w:hAnsi="Times New Roman" w:cs="Times New Roman"/>
          <w:noProof/>
        </w:rPr>
        <w:drawing>
          <wp:inline distT="0" distB="0" distL="0" distR="0" wp14:anchorId="7B1C4B74" wp14:editId="07878F4A">
            <wp:extent cx="2471058" cy="3316436"/>
            <wp:effectExtent l="0" t="0" r="5715" b="0"/>
            <wp:docPr id="37" name="Kép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r="1283"/>
                    <a:stretch/>
                  </pic:blipFill>
                  <pic:spPr bwMode="auto">
                    <a:xfrm>
                      <a:off x="0" y="0"/>
                      <a:ext cx="2476231" cy="3323378"/>
                    </a:xfrm>
                    <a:prstGeom prst="rect">
                      <a:avLst/>
                    </a:prstGeom>
                    <a:ln>
                      <a:noFill/>
                    </a:ln>
                    <a:extLst>
                      <a:ext uri="{53640926-AAD7-44D8-BBD7-CCE9431645EC}">
                        <a14:shadowObscured xmlns:a14="http://schemas.microsoft.com/office/drawing/2010/main"/>
                      </a:ext>
                    </a:extLst>
                  </pic:spPr>
                </pic:pic>
              </a:graphicData>
            </a:graphic>
          </wp:inline>
        </w:drawing>
      </w:r>
    </w:p>
    <w:p w14:paraId="7BA55D6D" w14:textId="77777777" w:rsidR="00DE6760" w:rsidRPr="009661B9" w:rsidRDefault="00DE6760" w:rsidP="00DE6760">
      <w:r w:rsidRPr="009661B9">
        <w:br w:type="page"/>
      </w:r>
    </w:p>
    <w:p w14:paraId="11FE10A4" w14:textId="77777777" w:rsidR="00DE6760" w:rsidRPr="009661B9" w:rsidRDefault="00DE6760" w:rsidP="00DE6760">
      <w:pPr>
        <w:pStyle w:val="Listaszerbekezds"/>
        <w:numPr>
          <w:ilvl w:val="0"/>
          <w:numId w:val="33"/>
        </w:numPr>
        <w:rPr>
          <w:rFonts w:ascii="Times New Roman" w:hAnsi="Times New Roman" w:cs="Times New Roman"/>
        </w:rPr>
      </w:pPr>
      <w:r w:rsidRPr="009661B9">
        <w:rPr>
          <w:rFonts w:ascii="Times New Roman" w:hAnsi="Times New Roman" w:cs="Times New Roman"/>
        </w:rPr>
        <w:lastRenderedPageBreak/>
        <w:t>A „Részletes” gombra megnyithatjuk a felhasználó részletes adatait</w:t>
      </w:r>
    </w:p>
    <w:p w14:paraId="5AD128BC" w14:textId="77777777" w:rsidR="00DE6760" w:rsidRPr="009661B9" w:rsidRDefault="00DE6760" w:rsidP="00DE6760">
      <w:pPr>
        <w:pStyle w:val="Listaszerbekezds"/>
        <w:rPr>
          <w:rFonts w:ascii="Times New Roman" w:hAnsi="Times New Roman" w:cs="Times New Roman"/>
        </w:rPr>
      </w:pPr>
      <w:r w:rsidRPr="009661B9">
        <w:rPr>
          <w:rFonts w:ascii="Times New Roman" w:hAnsi="Times New Roman" w:cs="Times New Roman"/>
          <w:noProof/>
        </w:rPr>
        <w:drawing>
          <wp:inline distT="0" distB="0" distL="0" distR="0" wp14:anchorId="7690BDF4" wp14:editId="29D44310">
            <wp:extent cx="5018315" cy="3434603"/>
            <wp:effectExtent l="0" t="0" r="0" b="0"/>
            <wp:docPr id="38" name="Kép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Kép 38"/>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026772" cy="3440391"/>
                    </a:xfrm>
                    <a:prstGeom prst="rect">
                      <a:avLst/>
                    </a:prstGeom>
                  </pic:spPr>
                </pic:pic>
              </a:graphicData>
            </a:graphic>
          </wp:inline>
        </w:drawing>
      </w:r>
    </w:p>
    <w:p w14:paraId="2514A73D" w14:textId="77777777" w:rsidR="00DE6760" w:rsidRPr="009661B9" w:rsidRDefault="00DE6760" w:rsidP="00DE6760">
      <w:pPr>
        <w:pStyle w:val="Listaszerbekezds"/>
        <w:numPr>
          <w:ilvl w:val="1"/>
          <w:numId w:val="33"/>
        </w:numPr>
        <w:rPr>
          <w:rFonts w:ascii="Times New Roman" w:hAnsi="Times New Roman" w:cs="Times New Roman"/>
        </w:rPr>
      </w:pPr>
      <w:r w:rsidRPr="009661B9">
        <w:rPr>
          <w:rFonts w:ascii="Times New Roman" w:hAnsi="Times New Roman" w:cs="Times New Roman"/>
        </w:rPr>
        <w:t>Ezzel a gombbal deaktiválni tudjuk az adott felhasználót.</w:t>
      </w:r>
    </w:p>
    <w:p w14:paraId="24609B11" w14:textId="77777777" w:rsidR="00DE6760" w:rsidRPr="009661B9" w:rsidRDefault="00DE6760" w:rsidP="00DE6760">
      <w:pPr>
        <w:pStyle w:val="Listaszerbekezds"/>
        <w:numPr>
          <w:ilvl w:val="1"/>
          <w:numId w:val="33"/>
        </w:numPr>
        <w:rPr>
          <w:rFonts w:ascii="Times New Roman" w:hAnsi="Times New Roman" w:cs="Times New Roman"/>
        </w:rPr>
      </w:pPr>
      <w:r w:rsidRPr="009661B9">
        <w:rPr>
          <w:rFonts w:ascii="Times New Roman" w:hAnsi="Times New Roman" w:cs="Times New Roman"/>
        </w:rPr>
        <w:t>Ezzel a gombbal foglalni vagy előjegyezni tudunk könyveket, attól függően, hogy jelenleg elérhető-e az adott könyv.</w:t>
      </w:r>
    </w:p>
    <w:p w14:paraId="29298EBA" w14:textId="77777777" w:rsidR="00DE6760" w:rsidRPr="009661B9" w:rsidRDefault="00DE6760" w:rsidP="00DE6760">
      <w:pPr>
        <w:pStyle w:val="Listaszerbekezds"/>
        <w:ind w:left="1080"/>
        <w:rPr>
          <w:rFonts w:ascii="Times New Roman" w:hAnsi="Times New Roman" w:cs="Times New Roman"/>
        </w:rPr>
      </w:pPr>
      <w:r w:rsidRPr="009661B9">
        <w:rPr>
          <w:rFonts w:ascii="Times New Roman" w:hAnsi="Times New Roman" w:cs="Times New Roman"/>
          <w:noProof/>
        </w:rPr>
        <w:drawing>
          <wp:inline distT="0" distB="0" distL="0" distR="0" wp14:anchorId="4F1D7562" wp14:editId="382D0FC3">
            <wp:extent cx="4827815" cy="2503311"/>
            <wp:effectExtent l="0" t="0" r="0" b="0"/>
            <wp:docPr id="39" name="Kép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839646" cy="2509446"/>
                    </a:xfrm>
                    <a:prstGeom prst="rect">
                      <a:avLst/>
                    </a:prstGeom>
                  </pic:spPr>
                </pic:pic>
              </a:graphicData>
            </a:graphic>
          </wp:inline>
        </w:drawing>
      </w:r>
    </w:p>
    <w:p w14:paraId="3A554E36" w14:textId="77777777" w:rsidR="00DE6760" w:rsidRPr="009661B9" w:rsidRDefault="00DE6760" w:rsidP="00DE6760">
      <w:pPr>
        <w:pStyle w:val="Listaszerbekezds"/>
        <w:numPr>
          <w:ilvl w:val="1"/>
          <w:numId w:val="33"/>
        </w:numPr>
        <w:rPr>
          <w:rFonts w:ascii="Times New Roman" w:hAnsi="Times New Roman" w:cs="Times New Roman"/>
        </w:rPr>
      </w:pPr>
      <w:r w:rsidRPr="009661B9">
        <w:rPr>
          <w:rFonts w:ascii="Times New Roman" w:hAnsi="Times New Roman" w:cs="Times New Roman"/>
        </w:rPr>
        <w:t>Ezzel a gombbal meghosszabbíthatjuk a felhasználó tagságát egy évvel.</w:t>
      </w:r>
    </w:p>
    <w:p w14:paraId="75A642E2" w14:textId="77777777" w:rsidR="00DE6760" w:rsidRPr="009661B9" w:rsidRDefault="00DE6760" w:rsidP="00DE6760">
      <w:pPr>
        <w:pStyle w:val="Listaszerbekezds"/>
        <w:numPr>
          <w:ilvl w:val="1"/>
          <w:numId w:val="33"/>
        </w:numPr>
        <w:rPr>
          <w:rFonts w:ascii="Times New Roman" w:hAnsi="Times New Roman" w:cs="Times New Roman"/>
        </w:rPr>
      </w:pPr>
      <w:r w:rsidRPr="009661B9">
        <w:rPr>
          <w:rFonts w:ascii="Times New Roman" w:hAnsi="Times New Roman" w:cs="Times New Roman"/>
        </w:rPr>
        <w:t>Ezzel a gombbal visszaléphetünk arra az oldalra, ahol ki vannak listázva a felhasználók.</w:t>
      </w:r>
    </w:p>
    <w:p w14:paraId="0660CD12" w14:textId="77777777" w:rsidR="00DE6760" w:rsidRPr="009661B9" w:rsidRDefault="00DE6760" w:rsidP="00DE6760">
      <w:pPr>
        <w:pStyle w:val="Listaszerbekezds"/>
        <w:numPr>
          <w:ilvl w:val="0"/>
          <w:numId w:val="33"/>
        </w:numPr>
        <w:rPr>
          <w:rFonts w:ascii="Times New Roman" w:hAnsi="Times New Roman" w:cs="Times New Roman"/>
        </w:rPr>
      </w:pPr>
      <w:r w:rsidRPr="009661B9">
        <w:rPr>
          <w:rFonts w:ascii="Times New Roman" w:hAnsi="Times New Roman" w:cs="Times New Roman"/>
        </w:rPr>
        <w:t>Ha erre a gombra rányomunk, megnyitunk egy ablakot, melyben ki tudjuk választani, hogy melyik, jelenleg a felhasználónál lévő könyvet szeretnénk visszavenni.</w:t>
      </w:r>
    </w:p>
    <w:p w14:paraId="4AA7CD7B" w14:textId="77777777" w:rsidR="00DE6760" w:rsidRPr="009661B9" w:rsidRDefault="00DE6760" w:rsidP="00DE6760">
      <w:pPr>
        <w:pStyle w:val="Listaszerbekezds"/>
        <w:numPr>
          <w:ilvl w:val="0"/>
          <w:numId w:val="33"/>
        </w:numPr>
        <w:rPr>
          <w:rFonts w:ascii="Times New Roman" w:hAnsi="Times New Roman" w:cs="Times New Roman"/>
        </w:rPr>
      </w:pPr>
      <w:r w:rsidRPr="009661B9">
        <w:rPr>
          <w:rFonts w:ascii="Times New Roman" w:hAnsi="Times New Roman" w:cs="Times New Roman"/>
        </w:rPr>
        <w:t>Ha erre a gombra rányomunk, megnyitunk egy ablakot, melyben ki tudjuk választani, hogy melyik könyvet szeretnénk kiadni az adott felhasználónak. Mindezt a „Kiadás” gombbal tudjuk véglegesíteni.</w:t>
      </w:r>
    </w:p>
    <w:p w14:paraId="2282CC64" w14:textId="77777777" w:rsidR="00DE6760" w:rsidRPr="009661B9" w:rsidRDefault="00DE6760" w:rsidP="00DE6760">
      <w:r w:rsidRPr="009661B9">
        <w:br w:type="page"/>
      </w:r>
    </w:p>
    <w:p w14:paraId="0EE7D09A" w14:textId="77777777" w:rsidR="00DE6760" w:rsidRPr="009661B9" w:rsidRDefault="00DE6760" w:rsidP="00202255">
      <w:pPr>
        <w:pStyle w:val="Cmsor3"/>
      </w:pPr>
      <w:bookmarkStart w:id="84" w:name="_Toc194844977"/>
      <w:r w:rsidRPr="009661B9">
        <w:lastRenderedPageBreak/>
        <w:t>Kivett könyvek oldal</w:t>
      </w:r>
      <w:bookmarkEnd w:id="84"/>
    </w:p>
    <w:p w14:paraId="6E3A673A" w14:textId="77777777" w:rsidR="00DE6760" w:rsidRPr="009661B9" w:rsidRDefault="00DE6760" w:rsidP="00DE6760">
      <w:r w:rsidRPr="009661B9">
        <w:t>Ezen az oldalon megtaláljuk az összes olyan könyvet, amely jelenleg az egyik felhasználónál van. A kijelölőnégyzet megjelölésével azt is beállíthatjuk, hogy a már visszahozott, de legalább egyszer már kivett könyveket is mutassa. Természetesen tudunk keresni a kilistázott könyvek között.</w:t>
      </w:r>
    </w:p>
    <w:p w14:paraId="5197209E" w14:textId="77777777" w:rsidR="00DE6760" w:rsidRPr="009661B9" w:rsidRDefault="00DE6760" w:rsidP="00DE6760">
      <w:r w:rsidRPr="009661B9">
        <w:rPr>
          <w:noProof/>
        </w:rPr>
        <w:drawing>
          <wp:inline distT="0" distB="0" distL="0" distR="0" wp14:anchorId="33C2798B" wp14:editId="46BD8AD5">
            <wp:extent cx="5760720" cy="2407285"/>
            <wp:effectExtent l="0" t="0" r="0" b="0"/>
            <wp:docPr id="40" name="Kép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2407285"/>
                    </a:xfrm>
                    <a:prstGeom prst="rect">
                      <a:avLst/>
                    </a:prstGeom>
                  </pic:spPr>
                </pic:pic>
              </a:graphicData>
            </a:graphic>
          </wp:inline>
        </w:drawing>
      </w:r>
    </w:p>
    <w:p w14:paraId="2DCB33AD" w14:textId="77777777" w:rsidR="00DE6760" w:rsidRPr="009661B9" w:rsidRDefault="00DE6760" w:rsidP="007319B5">
      <w:pPr>
        <w:pStyle w:val="Cmsor3"/>
      </w:pPr>
      <w:bookmarkStart w:id="85" w:name="_Toc194844978"/>
      <w:r w:rsidRPr="009661B9">
        <w:t>Foglalások oldal</w:t>
      </w:r>
      <w:bookmarkEnd w:id="85"/>
    </w:p>
    <w:p w14:paraId="678A4B5D" w14:textId="77777777" w:rsidR="00DE6760" w:rsidRPr="009661B9" w:rsidRDefault="00DE6760" w:rsidP="00DE6760">
      <w:r w:rsidRPr="009661B9">
        <w:t>Ezen az oldalon találjuk a lefoglalt könyveket, amelyeket alkalmazottként félre kell tennünk. Ha van újonnan beérkezett foglalás, azt a „Foglalások” menüpontnál egy piros felkiáltójel jelzi, amely eltűnik, amint megtekintettük a foglalást.</w:t>
      </w:r>
    </w:p>
    <w:p w14:paraId="3F7A0E9E" w14:textId="77777777" w:rsidR="00DE6760" w:rsidRPr="009661B9" w:rsidRDefault="00DE6760" w:rsidP="007319B5">
      <w:pPr>
        <w:pStyle w:val="Cmsor3"/>
      </w:pPr>
      <w:bookmarkStart w:id="86" w:name="_Toc194844979"/>
      <w:r w:rsidRPr="009661B9">
        <w:t>Előjegyzés oldal</w:t>
      </w:r>
      <w:bookmarkEnd w:id="86"/>
    </w:p>
    <w:p w14:paraId="488FA973" w14:textId="77777777" w:rsidR="00DE6760" w:rsidRPr="009661B9" w:rsidRDefault="00DE6760" w:rsidP="00DE6760">
      <w:r w:rsidRPr="009661B9">
        <w:t xml:space="preserve">Ezen az oldalon találjuk az előjegyzett könyveket. Amennyiben nincsen, ez az oldal üres. </w:t>
      </w:r>
    </w:p>
    <w:p w14:paraId="4A6489C0" w14:textId="77777777" w:rsidR="00DE6760" w:rsidRPr="009661B9" w:rsidRDefault="00DE6760" w:rsidP="00DE6760">
      <w:r w:rsidRPr="009661B9">
        <w:rPr>
          <w:noProof/>
        </w:rPr>
        <w:drawing>
          <wp:inline distT="0" distB="0" distL="0" distR="0" wp14:anchorId="7083F633" wp14:editId="11890727">
            <wp:extent cx="5760720" cy="2448560"/>
            <wp:effectExtent l="0" t="0" r="0" b="8890"/>
            <wp:docPr id="41" name="Kép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2448560"/>
                    </a:xfrm>
                    <a:prstGeom prst="rect">
                      <a:avLst/>
                    </a:prstGeom>
                  </pic:spPr>
                </pic:pic>
              </a:graphicData>
            </a:graphic>
          </wp:inline>
        </w:drawing>
      </w:r>
    </w:p>
    <w:p w14:paraId="0E0576F3" w14:textId="77777777" w:rsidR="00DE6760" w:rsidRPr="009661B9" w:rsidRDefault="00DE6760" w:rsidP="00DE6760">
      <w:r w:rsidRPr="009661B9">
        <w:t xml:space="preserve">Itt tudunk a bal felső sarokban található + gombbal hozzáadni előjegyzést. </w:t>
      </w:r>
    </w:p>
    <w:p w14:paraId="02B106D9" w14:textId="77777777" w:rsidR="00DE6760" w:rsidRPr="009661B9" w:rsidRDefault="00DE6760" w:rsidP="00DE6760">
      <w:r w:rsidRPr="009661B9">
        <w:rPr>
          <w:noProof/>
        </w:rPr>
        <w:lastRenderedPageBreak/>
        <w:drawing>
          <wp:inline distT="0" distB="0" distL="0" distR="0" wp14:anchorId="50E42A20" wp14:editId="5C30E7FD">
            <wp:extent cx="5760720" cy="3340100"/>
            <wp:effectExtent l="0" t="0" r="0" b="0"/>
            <wp:docPr id="42" name="Kép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3340100"/>
                    </a:xfrm>
                    <a:prstGeom prst="rect">
                      <a:avLst/>
                    </a:prstGeom>
                  </pic:spPr>
                </pic:pic>
              </a:graphicData>
            </a:graphic>
          </wp:inline>
        </w:drawing>
      </w:r>
    </w:p>
    <w:p w14:paraId="5C6059A5" w14:textId="77777777" w:rsidR="00DE6760" w:rsidRPr="009661B9" w:rsidRDefault="00DE6760" w:rsidP="00DE6760">
      <w:r w:rsidRPr="009661B9">
        <w:t>Ezen az oldalon ki kell választanunk egy jelenleg ki nem adható könyvet, majd egy aktív felhasználót. Ezek után az „Előjegyzés” gombra kattintva véglegesíthetjük az előjegyzést.</w:t>
      </w:r>
    </w:p>
    <w:p w14:paraId="775BEC3A" w14:textId="77777777" w:rsidR="00DE6760" w:rsidRPr="009661B9" w:rsidRDefault="00DE6760" w:rsidP="00A27FD2">
      <w:pPr>
        <w:pStyle w:val="Cmsor3"/>
      </w:pPr>
      <w:bookmarkStart w:id="87" w:name="_Toc194844980"/>
      <w:r w:rsidRPr="009661B9">
        <w:t>Kiadók oldal</w:t>
      </w:r>
      <w:bookmarkEnd w:id="87"/>
    </w:p>
    <w:p w14:paraId="1C826362" w14:textId="77777777" w:rsidR="00DE6760" w:rsidRPr="009661B9" w:rsidRDefault="00DE6760" w:rsidP="00DE6760">
      <w:r w:rsidRPr="009661B9">
        <w:t>Ezen az oldalon megtaláljuk az adatbázisban szereplő összes kiadót és azok elérhetőségeit. A táblázatban szereplő adatokat tudjuk módosítani.</w:t>
      </w:r>
    </w:p>
    <w:p w14:paraId="512B793F" w14:textId="77777777" w:rsidR="00DE6760" w:rsidRPr="009661B9" w:rsidRDefault="00DE6760" w:rsidP="00DE6760">
      <w:r w:rsidRPr="009661B9">
        <w:rPr>
          <w:noProof/>
        </w:rPr>
        <w:drawing>
          <wp:inline distT="0" distB="0" distL="0" distR="0" wp14:anchorId="5B40B0FF" wp14:editId="5BD3098A">
            <wp:extent cx="5760720" cy="3935730"/>
            <wp:effectExtent l="0" t="0" r="0" b="7620"/>
            <wp:docPr id="43" name="Kép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3935730"/>
                    </a:xfrm>
                    <a:prstGeom prst="rect">
                      <a:avLst/>
                    </a:prstGeom>
                  </pic:spPr>
                </pic:pic>
              </a:graphicData>
            </a:graphic>
          </wp:inline>
        </w:drawing>
      </w:r>
    </w:p>
    <w:p w14:paraId="0BD74D24" w14:textId="77777777" w:rsidR="00DE6760" w:rsidRPr="009661B9" w:rsidRDefault="00DE6760" w:rsidP="00DE6760">
      <w:r w:rsidRPr="009661B9">
        <w:t xml:space="preserve">A bal felső sarokban található + gomb megnyomásával megnyithatunk egy űrlapot, melynek kitöltésével és a „Hozzáad” gomb lenyomásával véglegesítve hozzáadhatunk </w:t>
      </w:r>
      <w:r w:rsidRPr="009661B9">
        <w:lastRenderedPageBreak/>
        <w:t>egy új kiadót az adatbázishoz. A mentés nélküli kilépéshez nyomjuk meg a jobb felső sarokban található X gombot.</w:t>
      </w:r>
    </w:p>
    <w:p w14:paraId="05625DCD" w14:textId="7592F793" w:rsidR="009B7E87" w:rsidRPr="009661B9" w:rsidRDefault="00DE6760" w:rsidP="006246D0">
      <w:r w:rsidRPr="009661B9">
        <w:t xml:space="preserve">  </w:t>
      </w:r>
      <w:r w:rsidRPr="009661B9">
        <w:rPr>
          <w:noProof/>
        </w:rPr>
        <w:drawing>
          <wp:inline distT="0" distB="0" distL="0" distR="0" wp14:anchorId="4A21EA58" wp14:editId="12280B70">
            <wp:extent cx="2056686" cy="3080657"/>
            <wp:effectExtent l="0" t="0" r="1270" b="5715"/>
            <wp:docPr id="44" name="Kép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762" t="609" r="628" b="1008"/>
                    <a:stretch/>
                  </pic:blipFill>
                  <pic:spPr bwMode="auto">
                    <a:xfrm>
                      <a:off x="0" y="0"/>
                      <a:ext cx="2064251" cy="3091988"/>
                    </a:xfrm>
                    <a:prstGeom prst="rect">
                      <a:avLst/>
                    </a:prstGeom>
                    <a:ln>
                      <a:noFill/>
                    </a:ln>
                    <a:extLst>
                      <a:ext uri="{53640926-AAD7-44D8-BBD7-CCE9431645EC}">
                        <a14:shadowObscured xmlns:a14="http://schemas.microsoft.com/office/drawing/2010/main"/>
                      </a:ext>
                    </a:extLst>
                  </pic:spPr>
                </pic:pic>
              </a:graphicData>
            </a:graphic>
          </wp:inline>
        </w:drawing>
      </w:r>
    </w:p>
    <w:p w14:paraId="2230AD1A" w14:textId="77777777" w:rsidR="009B7E87" w:rsidRPr="009661B9" w:rsidRDefault="009B7E87">
      <w:r w:rsidRPr="009661B9">
        <w:br w:type="page"/>
      </w:r>
    </w:p>
    <w:p w14:paraId="60FA18B6" w14:textId="24FDCE6E" w:rsidR="006246D0" w:rsidRPr="009661B9" w:rsidRDefault="00222B1A" w:rsidP="00110722">
      <w:pPr>
        <w:pStyle w:val="Cmsor2"/>
      </w:pPr>
      <w:bookmarkStart w:id="88" w:name="_Toc194844981"/>
      <w:r w:rsidRPr="009661B9">
        <w:lastRenderedPageBreak/>
        <w:t>WEB felhasználói dokumentáció</w:t>
      </w:r>
      <w:bookmarkEnd w:id="88"/>
    </w:p>
    <w:p w14:paraId="2F6096AF" w14:textId="77777777" w:rsidR="00C149F1" w:rsidRPr="009661B9" w:rsidRDefault="00C149F1" w:rsidP="00C149F1">
      <w:r w:rsidRPr="009661B9">
        <w:t>Ez a dokumentáció segít a felhasználóknak megérteni, hogyan használhatják a weboldal különböző funkcióit.</w:t>
      </w:r>
    </w:p>
    <w:p w14:paraId="27818B1F" w14:textId="378F8096" w:rsidR="00C149F1" w:rsidRPr="009661B9" w:rsidRDefault="00AE257E" w:rsidP="00D05287">
      <w:pPr>
        <w:pStyle w:val="Cmsor3"/>
      </w:pPr>
      <w:bookmarkStart w:id="89" w:name="_Toc194844982"/>
      <w:r w:rsidRPr="009661B9">
        <w:t>B</w:t>
      </w:r>
      <w:r w:rsidR="00C149F1" w:rsidRPr="009661B9">
        <w:t>elépés</w:t>
      </w:r>
      <w:bookmarkEnd w:id="89"/>
    </w:p>
    <w:p w14:paraId="2FC2EC0B" w14:textId="77777777" w:rsidR="00C149F1" w:rsidRPr="009661B9" w:rsidRDefault="00C149F1" w:rsidP="00C149F1">
      <w:r w:rsidRPr="009661B9">
        <w:t>A weboldalt használhatjuk bejelentkezés nélkül is, így viszont csak böngészni tudjuk a könyveket (sem elmenteni sem előfoglalni nem tudjuk azokat). Bejelentkezni úgy tudunk, hogy a jobb felső sarokban található ember körvonalra kattintunk:</w:t>
      </w:r>
      <w:r w:rsidRPr="009661B9">
        <w:rPr>
          <w:noProof/>
        </w:rPr>
        <w:t xml:space="preserve"> </w:t>
      </w:r>
      <w:r w:rsidRPr="009661B9">
        <w:rPr>
          <w:noProof/>
        </w:rPr>
        <w:drawing>
          <wp:inline distT="0" distB="0" distL="0" distR="0" wp14:anchorId="582FCCB4" wp14:editId="3CCCF453">
            <wp:extent cx="114300" cy="114300"/>
            <wp:effectExtent l="0" t="0" r="0" b="0"/>
            <wp:docPr id="49" name="Kép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Kép 3"/>
                    <pic:cNvPicPr/>
                  </pic:nvPicPr>
                  <pic:blipFill>
                    <a:blip r:embed="rId22">
                      <a:extLst>
                        <a:ext uri="{28A0092B-C50C-407E-A947-70E740481C1C}">
                          <a14:useLocalDpi xmlns:a14="http://schemas.microsoft.com/office/drawing/2010/main" val="0"/>
                        </a:ext>
                      </a:extLst>
                    </a:blip>
                    <a:stretch>
                      <a:fillRect/>
                    </a:stretch>
                  </pic:blipFill>
                  <pic:spPr>
                    <a:xfrm>
                      <a:off x="0" y="0"/>
                      <a:ext cx="123728" cy="123728"/>
                    </a:xfrm>
                    <a:prstGeom prst="rect">
                      <a:avLst/>
                    </a:prstGeom>
                  </pic:spPr>
                </pic:pic>
              </a:graphicData>
            </a:graphic>
          </wp:inline>
        </w:drawing>
      </w:r>
    </w:p>
    <w:p w14:paraId="63E63C48" w14:textId="576BB7FC" w:rsidR="00C149F1" w:rsidRPr="009661B9" w:rsidRDefault="00C149F1" w:rsidP="00C149F1">
      <w:r w:rsidRPr="009661B9">
        <w:t>A „Bejelentkezés” ablakot a jobb felső sarkában található X-re kattintva (az alábbi kép is mutatja), vagy az ablakon kívülre (az elhomályosított részre) kattintással tudjuk bezárni</w:t>
      </w:r>
      <w:r w:rsidR="009D1A24" w:rsidRPr="009661B9">
        <w:t>:</w:t>
      </w:r>
    </w:p>
    <w:p w14:paraId="12A391A4" w14:textId="77777777" w:rsidR="00C149F1" w:rsidRPr="009661B9" w:rsidRDefault="00C149F1" w:rsidP="00C149F1">
      <w:r w:rsidRPr="009661B9">
        <w:rPr>
          <w:noProof/>
        </w:rPr>
        <w:drawing>
          <wp:inline distT="0" distB="0" distL="0" distR="0" wp14:anchorId="1DC5F350" wp14:editId="1DCC7934">
            <wp:extent cx="5760720" cy="2410460"/>
            <wp:effectExtent l="0" t="0" r="0" b="8890"/>
            <wp:docPr id="50" name="Kép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Kép 8"/>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60720" cy="2410460"/>
                    </a:xfrm>
                    <a:prstGeom prst="rect">
                      <a:avLst/>
                    </a:prstGeom>
                  </pic:spPr>
                </pic:pic>
              </a:graphicData>
            </a:graphic>
          </wp:inline>
        </w:drawing>
      </w:r>
    </w:p>
    <w:p w14:paraId="2817013E" w14:textId="77777777" w:rsidR="00C149F1" w:rsidRPr="00282ECA" w:rsidRDefault="00C149F1" w:rsidP="00D95A00">
      <w:pPr>
        <w:pStyle w:val="Listaszerbekezds"/>
        <w:numPr>
          <w:ilvl w:val="0"/>
          <w:numId w:val="35"/>
        </w:numPr>
        <w:rPr>
          <w:rFonts w:ascii="Times New Roman" w:hAnsi="Times New Roman" w:cs="Times New Roman"/>
          <w:sz w:val="24"/>
          <w:szCs w:val="24"/>
        </w:rPr>
      </w:pPr>
      <w:r w:rsidRPr="00282ECA">
        <w:rPr>
          <w:rFonts w:ascii="Times New Roman" w:hAnsi="Times New Roman" w:cs="Times New Roman"/>
          <w:sz w:val="24"/>
          <w:szCs w:val="24"/>
        </w:rPr>
        <w:t xml:space="preserve">A weboldalon regisztrációra nincs lehetőség, ezt a könyvtárban, személyesen lehet megtenni a személyazonosság igazolása miatt. Regisztrációkor a felhasználó kap egy a nevéből generált felhasználónevet, mely az olvasókártyáján a teljes nevével együtt szerepelni fog, valamint a felhasználó kap egy e-mail-t a megadott e-mail címre, melyben kap egy linket, amelyen be tud magának állítani jelszót. </w:t>
      </w:r>
    </w:p>
    <w:p w14:paraId="15977800" w14:textId="77777777" w:rsidR="00C149F1" w:rsidRPr="009661B9" w:rsidRDefault="00C149F1" w:rsidP="00D95A00">
      <w:pPr>
        <w:pStyle w:val="Listaszerbekezds"/>
        <w:numPr>
          <w:ilvl w:val="0"/>
          <w:numId w:val="35"/>
        </w:numPr>
        <w:rPr>
          <w:rFonts w:ascii="Times New Roman" w:hAnsi="Times New Roman" w:cs="Times New Roman"/>
        </w:rPr>
      </w:pPr>
      <w:r w:rsidRPr="00282ECA">
        <w:rPr>
          <w:rFonts w:ascii="Times New Roman" w:hAnsi="Times New Roman" w:cs="Times New Roman"/>
          <w:noProof/>
          <w:sz w:val="24"/>
          <w:szCs w:val="24"/>
        </w:rPr>
        <w:drawing>
          <wp:anchor distT="0" distB="0" distL="114300" distR="114300" simplePos="0" relativeHeight="251685888" behindDoc="0" locked="0" layoutInCell="1" allowOverlap="1" wp14:anchorId="72FA4D8A" wp14:editId="4CC0DC33">
            <wp:simplePos x="0" y="0"/>
            <wp:positionH relativeFrom="margin">
              <wp:posOffset>0</wp:posOffset>
            </wp:positionH>
            <wp:positionV relativeFrom="paragraph">
              <wp:posOffset>745218</wp:posOffset>
            </wp:positionV>
            <wp:extent cx="5760720" cy="2423795"/>
            <wp:effectExtent l="0" t="0" r="0" b="0"/>
            <wp:wrapTopAndBottom/>
            <wp:docPr id="51" name="Kép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Kép 9"/>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60720" cy="2423795"/>
                    </a:xfrm>
                    <a:prstGeom prst="rect">
                      <a:avLst/>
                    </a:prstGeom>
                  </pic:spPr>
                </pic:pic>
              </a:graphicData>
            </a:graphic>
            <wp14:sizeRelH relativeFrom="page">
              <wp14:pctWidth>0</wp14:pctWidth>
            </wp14:sizeRelH>
            <wp14:sizeRelV relativeFrom="page">
              <wp14:pctHeight>0</wp14:pctHeight>
            </wp14:sizeRelV>
          </wp:anchor>
        </w:drawing>
      </w:r>
      <w:r w:rsidRPr="00282ECA">
        <w:rPr>
          <w:rFonts w:ascii="Times New Roman" w:hAnsi="Times New Roman" w:cs="Times New Roman"/>
          <w:sz w:val="24"/>
          <w:szCs w:val="24"/>
        </w:rPr>
        <w:t xml:space="preserve">Amennyiben a link már nem érvényes, amikor a felhasználó beállítaná a jelszót, a weboldalunkon a bejelentkezés ablakban az „Elfelejtettem a </w:t>
      </w:r>
      <w:proofErr w:type="spellStart"/>
      <w:r w:rsidRPr="00282ECA">
        <w:rPr>
          <w:rFonts w:ascii="Times New Roman" w:hAnsi="Times New Roman" w:cs="Times New Roman"/>
          <w:sz w:val="24"/>
          <w:szCs w:val="24"/>
        </w:rPr>
        <w:t>jelszavamat</w:t>
      </w:r>
      <w:proofErr w:type="spellEnd"/>
      <w:r w:rsidRPr="00282ECA">
        <w:rPr>
          <w:rFonts w:ascii="Times New Roman" w:hAnsi="Times New Roman" w:cs="Times New Roman"/>
          <w:sz w:val="24"/>
          <w:szCs w:val="24"/>
        </w:rPr>
        <w:t xml:space="preserve">” hivatkozásra kattintva van lehetőség új e-mailt kérni. Ha mégis emlékszünk a jelszóra, akkor rákattinthatunk az alábbi képen is bejelölt </w:t>
      </w:r>
      <w:r w:rsidRPr="00282ECA">
        <w:rPr>
          <w:rFonts w:ascii="Times New Roman" w:hAnsi="Times New Roman" w:cs="Times New Roman"/>
          <w:sz w:val="24"/>
          <w:szCs w:val="24"/>
        </w:rPr>
        <w:lastRenderedPageBreak/>
        <w:t>„Mégis emlékszem a</w:t>
      </w:r>
      <w:r w:rsidRPr="009661B9">
        <w:rPr>
          <w:rFonts w:ascii="Times New Roman" w:hAnsi="Times New Roman" w:cs="Times New Roman"/>
        </w:rPr>
        <w:t xml:space="preserve"> </w:t>
      </w:r>
      <w:proofErr w:type="spellStart"/>
      <w:r w:rsidRPr="009661B9">
        <w:rPr>
          <w:rFonts w:ascii="Times New Roman" w:hAnsi="Times New Roman" w:cs="Times New Roman"/>
        </w:rPr>
        <w:t>jelszavamra</w:t>
      </w:r>
      <w:proofErr w:type="spellEnd"/>
      <w:r w:rsidRPr="009661B9">
        <w:rPr>
          <w:rFonts w:ascii="Times New Roman" w:hAnsi="Times New Roman" w:cs="Times New Roman"/>
        </w:rPr>
        <w:t>” feliratra, amely visszavisz minket a bejelentkezés ablakra.</w:t>
      </w:r>
    </w:p>
    <w:p w14:paraId="6EE34E9F" w14:textId="77777777" w:rsidR="00C149F1" w:rsidRPr="009661B9" w:rsidRDefault="00C149F1" w:rsidP="00C149F1">
      <w:pPr>
        <w:jc w:val="both"/>
      </w:pPr>
      <w:r w:rsidRPr="009661B9">
        <w:t>Az ekkor felugró ablakba begépeljük a kapott felhasználónevünket és a korábban beállított jelszót. Ahhoz, hogy lássuk, hogy mit írtunk be jelszónak, rákattinthatunk a jelszó beviteli mezőjének jobb oldalán található áthúzott szem ikonra. A jelszó elrejtéséhez kattintsunk a már nem áthúzott szem ikonra. (Az alábbi képeken: 1. kép: áthúzott szem ikon = nem látszik a begépelt jelszó, 2. kép: nem áthúzott szem ikon = látszik a begépelt jelszó)</w:t>
      </w:r>
    </w:p>
    <w:p w14:paraId="214C1390" w14:textId="77777777" w:rsidR="00C149F1" w:rsidRPr="009661B9" w:rsidRDefault="00C149F1" w:rsidP="00C149F1">
      <w:r w:rsidRPr="009661B9">
        <w:rPr>
          <w:noProof/>
        </w:rPr>
        <w:drawing>
          <wp:anchor distT="0" distB="0" distL="114300" distR="114300" simplePos="0" relativeHeight="251686912" behindDoc="0" locked="0" layoutInCell="1" allowOverlap="1" wp14:anchorId="77088856" wp14:editId="1D633F62">
            <wp:simplePos x="0" y="0"/>
            <wp:positionH relativeFrom="margin">
              <wp:align>right</wp:align>
            </wp:positionH>
            <wp:positionV relativeFrom="paragraph">
              <wp:posOffset>4536</wp:posOffset>
            </wp:positionV>
            <wp:extent cx="2411095" cy="366395"/>
            <wp:effectExtent l="0" t="0" r="8255" b="0"/>
            <wp:wrapNone/>
            <wp:docPr id="52" name="Kép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2411095" cy="366395"/>
                    </a:xfrm>
                    <a:prstGeom prst="rect">
                      <a:avLst/>
                    </a:prstGeom>
                  </pic:spPr>
                </pic:pic>
              </a:graphicData>
            </a:graphic>
            <wp14:sizeRelH relativeFrom="page">
              <wp14:pctWidth>0</wp14:pctWidth>
            </wp14:sizeRelH>
            <wp14:sizeRelV relativeFrom="page">
              <wp14:pctHeight>0</wp14:pctHeight>
            </wp14:sizeRelV>
          </wp:anchor>
        </w:drawing>
      </w:r>
      <w:r w:rsidRPr="009661B9">
        <w:rPr>
          <w:noProof/>
        </w:rPr>
        <w:drawing>
          <wp:inline distT="0" distB="0" distL="0" distR="0" wp14:anchorId="03835B10" wp14:editId="61491AB9">
            <wp:extent cx="2460172" cy="366408"/>
            <wp:effectExtent l="0" t="0" r="0" b="0"/>
            <wp:docPr id="53" name="Kép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527547" cy="376443"/>
                    </a:xfrm>
                    <a:prstGeom prst="rect">
                      <a:avLst/>
                    </a:prstGeom>
                  </pic:spPr>
                </pic:pic>
              </a:graphicData>
            </a:graphic>
          </wp:inline>
        </w:drawing>
      </w:r>
      <w:r w:rsidRPr="009661B9">
        <w:rPr>
          <w:noProof/>
        </w:rPr>
        <w:t xml:space="preserve"> </w:t>
      </w:r>
    </w:p>
    <w:p w14:paraId="7E974111" w14:textId="77777777" w:rsidR="00C149F1" w:rsidRPr="009661B9" w:rsidRDefault="00C149F1" w:rsidP="00F870EC">
      <w:pPr>
        <w:pStyle w:val="Listaszerbekezds"/>
        <w:numPr>
          <w:ilvl w:val="0"/>
          <w:numId w:val="36"/>
        </w:numPr>
        <w:rPr>
          <w:rFonts w:ascii="Times New Roman" w:hAnsi="Times New Roman" w:cs="Times New Roman"/>
        </w:rPr>
      </w:pPr>
      <w:r w:rsidRPr="009661B9">
        <w:rPr>
          <w:rFonts w:ascii="Times New Roman" w:hAnsi="Times New Roman" w:cs="Times New Roman"/>
        </w:rPr>
        <w:t>Tetszés szerint pipáljuk ki az „Emlékezz rám” feliratú jelölőnégyzetet. Ha ezt kipipáljuk, akkor nem kell később a weboldal újbóli megnyitásakor ismét bejelentkezni. Ezt felülírja az, ha a fiókunk részleténél rányomunk a „Kijelentkezés” gombra, ugyanis ezzel kijelentkezünk a fiókunkból és legközelebb megint be kell jelentkeznünk.</w:t>
      </w:r>
    </w:p>
    <w:p w14:paraId="0BA82D81" w14:textId="77777777" w:rsidR="00C149F1" w:rsidRPr="009661B9" w:rsidRDefault="00C149F1" w:rsidP="00F870EC">
      <w:pPr>
        <w:pStyle w:val="Listaszerbekezds"/>
        <w:numPr>
          <w:ilvl w:val="0"/>
          <w:numId w:val="36"/>
        </w:numPr>
        <w:rPr>
          <w:rFonts w:ascii="Times New Roman" w:hAnsi="Times New Roman" w:cs="Times New Roman"/>
        </w:rPr>
      </w:pPr>
      <w:r w:rsidRPr="009661B9">
        <w:rPr>
          <w:rFonts w:ascii="Times New Roman" w:hAnsi="Times New Roman" w:cs="Times New Roman"/>
        </w:rPr>
        <w:t xml:space="preserve">Ezek után a „Bejelentkezés” gombra kattintva tudunk bejelentkezni. </w:t>
      </w:r>
    </w:p>
    <w:p w14:paraId="4DE658F2" w14:textId="6EB95E23" w:rsidR="00C149F1" w:rsidRPr="009661B9" w:rsidRDefault="00C149F1" w:rsidP="005D4B06">
      <w:pPr>
        <w:pStyle w:val="Cmsor3"/>
        <w:rPr>
          <w:u w:val="single"/>
        </w:rPr>
      </w:pPr>
      <w:bookmarkStart w:id="90" w:name="_Toc194844983"/>
      <w:r w:rsidRPr="009661B9">
        <w:t>Navigációs menü</w:t>
      </w:r>
      <w:bookmarkEnd w:id="90"/>
    </w:p>
    <w:p w14:paraId="18EF26C4" w14:textId="77777777" w:rsidR="00C149F1" w:rsidRPr="009661B9" w:rsidRDefault="00C149F1" w:rsidP="006D32BF">
      <w:pPr>
        <w:pStyle w:val="Cmsor4"/>
      </w:pPr>
      <w:bookmarkStart w:id="91" w:name="_Toc194844984"/>
      <w:r w:rsidRPr="009661B9">
        <w:t>Menü – asztali nézet:</w:t>
      </w:r>
      <w:bookmarkEnd w:id="91"/>
    </w:p>
    <w:p w14:paraId="29AEE16E" w14:textId="77777777" w:rsidR="00C149F1" w:rsidRPr="009661B9" w:rsidRDefault="00C149F1" w:rsidP="00C149F1">
      <w:r w:rsidRPr="009661B9">
        <w:t xml:space="preserve">A menüsáv a weboldal legtetején található, tehát bárhova görgetünk, mindig elérhető lesz: </w:t>
      </w:r>
    </w:p>
    <w:p w14:paraId="350B0397" w14:textId="77777777" w:rsidR="00C149F1" w:rsidRPr="009661B9" w:rsidRDefault="00C149F1" w:rsidP="00C149F1">
      <w:r w:rsidRPr="009661B9">
        <w:rPr>
          <w:noProof/>
        </w:rPr>
        <w:drawing>
          <wp:inline distT="0" distB="0" distL="0" distR="0" wp14:anchorId="4C9327F6" wp14:editId="4470F2C4">
            <wp:extent cx="5760720" cy="347980"/>
            <wp:effectExtent l="0" t="0" r="0" b="0"/>
            <wp:docPr id="54" name="Kép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347980"/>
                    </a:xfrm>
                    <a:prstGeom prst="rect">
                      <a:avLst/>
                    </a:prstGeom>
                  </pic:spPr>
                </pic:pic>
              </a:graphicData>
            </a:graphic>
          </wp:inline>
        </w:drawing>
      </w:r>
    </w:p>
    <w:p w14:paraId="02958E67" w14:textId="77777777" w:rsidR="00C149F1" w:rsidRPr="009661B9" w:rsidRDefault="00C149F1" w:rsidP="00694BAA">
      <w:pPr>
        <w:pStyle w:val="Cmsor4"/>
      </w:pPr>
      <w:bookmarkStart w:id="92" w:name="_Toc194844985"/>
      <w:r w:rsidRPr="009661B9">
        <w:t>Menü – mobil nézet:</w:t>
      </w:r>
      <w:bookmarkEnd w:id="92"/>
    </w:p>
    <w:p w14:paraId="3E84B107" w14:textId="77777777" w:rsidR="00C149F1" w:rsidRPr="009661B9" w:rsidRDefault="00C149F1" w:rsidP="00C149F1">
      <w:r w:rsidRPr="009661B9">
        <w:t>Mobil nézetben úgy tudjuk előhozni a menüt és navigálni az oldalak között, hogy a jobb felső sarokban található három vízszintes vonalra kattintunk. A menü eltűnik, amikor egy másik oldalra navigálunk vele, de ha nem kívánunk elnavigálni a jelenlegi oldalról, be is zárhatjuk a jobb felső sarokban található X-szel.</w:t>
      </w:r>
      <w:r w:rsidRPr="009661B9">
        <w:rPr>
          <w:noProof/>
        </w:rPr>
        <w:t xml:space="preserve"> </w:t>
      </w:r>
    </w:p>
    <w:p w14:paraId="03882873" w14:textId="77777777" w:rsidR="00C149F1" w:rsidRPr="009661B9" w:rsidRDefault="00C149F1" w:rsidP="00C149F1">
      <w:r w:rsidRPr="009661B9">
        <w:rPr>
          <w:noProof/>
        </w:rPr>
        <w:drawing>
          <wp:anchor distT="0" distB="0" distL="114300" distR="114300" simplePos="0" relativeHeight="251684864" behindDoc="0" locked="0" layoutInCell="1" allowOverlap="1" wp14:anchorId="3C1E2058" wp14:editId="6ACBB352">
            <wp:simplePos x="0" y="0"/>
            <wp:positionH relativeFrom="column">
              <wp:posOffset>2327638</wp:posOffset>
            </wp:positionH>
            <wp:positionV relativeFrom="paragraph">
              <wp:posOffset>5715</wp:posOffset>
            </wp:positionV>
            <wp:extent cx="1485900" cy="3239770"/>
            <wp:effectExtent l="0" t="0" r="0" b="0"/>
            <wp:wrapNone/>
            <wp:docPr id="55" name="Kép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Kép 1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485900" cy="3239770"/>
                    </a:xfrm>
                    <a:prstGeom prst="rect">
                      <a:avLst/>
                    </a:prstGeom>
                  </pic:spPr>
                </pic:pic>
              </a:graphicData>
            </a:graphic>
            <wp14:sizeRelH relativeFrom="page">
              <wp14:pctWidth>0</wp14:pctWidth>
            </wp14:sizeRelH>
            <wp14:sizeRelV relativeFrom="page">
              <wp14:pctHeight>0</wp14:pctHeight>
            </wp14:sizeRelV>
          </wp:anchor>
        </w:drawing>
      </w:r>
      <w:r w:rsidRPr="009661B9">
        <w:rPr>
          <w:noProof/>
        </w:rPr>
        <w:drawing>
          <wp:inline distT="0" distB="0" distL="0" distR="0" wp14:anchorId="23AB4B73" wp14:editId="7D7A3B96">
            <wp:extent cx="1494790" cy="3242310"/>
            <wp:effectExtent l="0" t="0" r="0" b="0"/>
            <wp:docPr id="56" name="Kép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Kép 12"/>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523760" cy="3305149"/>
                    </a:xfrm>
                    <a:prstGeom prst="rect">
                      <a:avLst/>
                    </a:prstGeom>
                  </pic:spPr>
                </pic:pic>
              </a:graphicData>
            </a:graphic>
          </wp:inline>
        </w:drawing>
      </w:r>
    </w:p>
    <w:p w14:paraId="6702BFA8" w14:textId="77777777" w:rsidR="00C303F6" w:rsidRPr="009661B9" w:rsidRDefault="00C149F1" w:rsidP="00C303F6">
      <w:pPr>
        <w:pStyle w:val="Cmsor4"/>
      </w:pPr>
      <w:bookmarkStart w:id="93" w:name="_Toc194844986"/>
      <w:r w:rsidRPr="009661B9">
        <w:lastRenderedPageBreak/>
        <w:t>Navigálás az oldalak között a menü segítségével</w:t>
      </w:r>
      <w:bookmarkEnd w:id="93"/>
    </w:p>
    <w:p w14:paraId="19847229" w14:textId="6D1F5B69" w:rsidR="00C149F1" w:rsidRPr="009661B9" w:rsidRDefault="00C149F1" w:rsidP="00C303F6">
      <w:r w:rsidRPr="009661B9">
        <w:t>A menüsáv bal oldalán található a könyvtár neve (</w:t>
      </w:r>
      <w:proofErr w:type="spellStart"/>
      <w:r w:rsidRPr="009661B9">
        <w:t>Book</w:t>
      </w:r>
      <w:proofErr w:type="spellEnd"/>
      <w:r w:rsidRPr="009661B9">
        <w:t xml:space="preserve"> </w:t>
      </w:r>
      <w:proofErr w:type="spellStart"/>
      <w:r w:rsidRPr="009661B9">
        <w:t>Hive</w:t>
      </w:r>
      <w:proofErr w:type="spellEnd"/>
      <w:r w:rsidRPr="009661B9">
        <w:t>). Erre kattintva a főoldalra navigálhatunk. Ugyanígy a főoldalra navigálhatunk a menüsáv jobb oldalán lévő „Főoldal” linkkel. Az „Könyveink” -re kattintva arra az oldalra navigálhatunk, ahol megtalálható a könyvtár rendszerébe felvitt összes könyv, a „Rólunk” menüpontra kattintva pedig azt az oldalt kereshetjük fel, mely bemutatja a könyvár rendszerét fejlesztő csapatot.</w:t>
      </w:r>
    </w:p>
    <w:p w14:paraId="4C299537" w14:textId="77777777" w:rsidR="00B24AB7" w:rsidRPr="009661B9" w:rsidRDefault="00C149F1" w:rsidP="00C149F1">
      <w:r w:rsidRPr="009661B9">
        <w:t>Ezen felül megtalálhatóak a menüpontok minden oldal legalján lábléc formájában.</w:t>
      </w:r>
    </w:p>
    <w:p w14:paraId="46B1EEF9" w14:textId="77777777" w:rsidR="00E541CF" w:rsidRPr="009661B9" w:rsidRDefault="00C149F1" w:rsidP="00E541CF">
      <w:pPr>
        <w:pStyle w:val="Cmsor3"/>
      </w:pPr>
      <w:bookmarkStart w:id="94" w:name="_Toc194844987"/>
      <w:r w:rsidRPr="009661B9">
        <w:t>Oldalak</w:t>
      </w:r>
      <w:bookmarkEnd w:id="94"/>
    </w:p>
    <w:p w14:paraId="6D8DE904" w14:textId="77777777" w:rsidR="00E541CF" w:rsidRPr="009661B9" w:rsidRDefault="00C149F1" w:rsidP="00E541CF">
      <w:pPr>
        <w:pStyle w:val="Cmsor4"/>
      </w:pPr>
      <w:bookmarkStart w:id="95" w:name="_Toc194844988"/>
      <w:r w:rsidRPr="009661B9">
        <w:t>Főoldal</w:t>
      </w:r>
      <w:bookmarkEnd w:id="95"/>
    </w:p>
    <w:p w14:paraId="1EAC0B59" w14:textId="444D8902" w:rsidR="00C149F1" w:rsidRPr="009661B9" w:rsidRDefault="00C149F1" w:rsidP="00E541CF">
      <w:r w:rsidRPr="009661B9">
        <w:t>A főoldal bemutatja a könyvtári rendszer főbb funkcióit és lehetőség van innen navigálni a többi oldalra, a profilunk részleteire, vagy ha nem vagyunk bejelentkezve, akkor a bejelentkező felületre.</w:t>
      </w:r>
    </w:p>
    <w:p w14:paraId="49F04F14" w14:textId="77777777" w:rsidR="00E541CF" w:rsidRPr="009661B9" w:rsidRDefault="00C149F1" w:rsidP="00E541CF">
      <w:pPr>
        <w:pStyle w:val="Cmsor4"/>
      </w:pPr>
      <w:bookmarkStart w:id="96" w:name="_Toc194844989"/>
      <w:r w:rsidRPr="009661B9">
        <w:t>Könyveink oldal</w:t>
      </w:r>
      <w:bookmarkEnd w:id="96"/>
    </w:p>
    <w:p w14:paraId="493C0A15" w14:textId="6CC7D982" w:rsidR="00C149F1" w:rsidRPr="009661B9" w:rsidRDefault="00C149F1" w:rsidP="00C149F1">
      <w:r w:rsidRPr="009661B9">
        <w:t>A „Könyveink” oldalon megtalálhatóak könyveink. Az oldal tetején található szöveges beviteli mezővel rá tudunk keresni a keresett könyv címére. A keresést az Enter billentyűzet vagy a „Keresés” feliratú gomb lenyomásával tudjuk elindítani. Ezzel a keresővel nem csak teljes címekre lehet rákeresni, hanem címfoszlányokra vagy akár betűkre is. A részletesebb kereséshez kattintsunk a „További szűrők” gombra. Ekkor megjelenik számos további beviteli mező, melyek mindegyikével más-más paraméter alapján tudunk könyveket szűrni. A további szűrőket úgy tudjuk eltüntetni, hogy ismét rákattintunk a „További szűrők” gombra.</w:t>
      </w:r>
    </w:p>
    <w:p w14:paraId="1F5B9CAD" w14:textId="77777777" w:rsidR="00C149F1" w:rsidRPr="009661B9" w:rsidRDefault="00C149F1" w:rsidP="00C149F1">
      <w:r w:rsidRPr="009661B9">
        <w:rPr>
          <w:noProof/>
        </w:rPr>
        <w:drawing>
          <wp:anchor distT="0" distB="0" distL="114300" distR="114300" simplePos="0" relativeHeight="251687936" behindDoc="0" locked="0" layoutInCell="1" allowOverlap="1" wp14:anchorId="554CEE44" wp14:editId="09779CA3">
            <wp:simplePos x="0" y="0"/>
            <wp:positionH relativeFrom="margin">
              <wp:align>right</wp:align>
            </wp:positionH>
            <wp:positionV relativeFrom="paragraph">
              <wp:posOffset>3175</wp:posOffset>
            </wp:positionV>
            <wp:extent cx="2835275" cy="2513330"/>
            <wp:effectExtent l="0" t="0" r="3175" b="1270"/>
            <wp:wrapNone/>
            <wp:docPr id="57" name="Kép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Kép 14"/>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835275" cy="2513330"/>
                    </a:xfrm>
                    <a:prstGeom prst="rect">
                      <a:avLst/>
                    </a:prstGeom>
                  </pic:spPr>
                </pic:pic>
              </a:graphicData>
            </a:graphic>
            <wp14:sizeRelH relativeFrom="page">
              <wp14:pctWidth>0</wp14:pctWidth>
            </wp14:sizeRelH>
            <wp14:sizeRelV relativeFrom="page">
              <wp14:pctHeight>0</wp14:pctHeight>
            </wp14:sizeRelV>
          </wp:anchor>
        </w:drawing>
      </w:r>
      <w:r w:rsidRPr="009661B9">
        <w:rPr>
          <w:noProof/>
        </w:rPr>
        <w:drawing>
          <wp:inline distT="0" distB="0" distL="0" distR="0" wp14:anchorId="3455AEF7" wp14:editId="43861244">
            <wp:extent cx="2816352" cy="2514600"/>
            <wp:effectExtent l="0" t="0" r="3175" b="0"/>
            <wp:docPr id="58" name="Kép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Kép 13"/>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827202" cy="2524288"/>
                    </a:xfrm>
                    <a:prstGeom prst="rect">
                      <a:avLst/>
                    </a:prstGeom>
                  </pic:spPr>
                </pic:pic>
              </a:graphicData>
            </a:graphic>
          </wp:inline>
        </w:drawing>
      </w:r>
    </w:p>
    <w:p w14:paraId="1896528C" w14:textId="77777777" w:rsidR="00C149F1" w:rsidRPr="009661B9" w:rsidRDefault="00C149F1" w:rsidP="005C7192">
      <w:r w:rsidRPr="009661B9">
        <w:t>Van egy legördülő menü, melyből kiválaszthatunk egy műfajt, ami alapján szűrni szeretnénk.</w:t>
      </w:r>
      <w:r w:rsidRPr="009661B9">
        <w:br/>
        <w:t>Van egy szöveges beviteli mező, mellyel szerzőre tudunk szűrni, de van ezeken kívül van lehetőségünk megjelenési dátum, megjelenési nyelv és ISBN-kód alapján is keresni.</w:t>
      </w:r>
    </w:p>
    <w:p w14:paraId="59E97317" w14:textId="77777777" w:rsidR="00C149F1" w:rsidRPr="009661B9" w:rsidRDefault="00C149F1" w:rsidP="005C7192">
      <w:r w:rsidRPr="009661B9">
        <w:t xml:space="preserve">Ha be vagyunk jelentkezve, akkor el tudjuk menteni a könyveket a kedvencek közé azzal, hogy az adott könyv kártyája alján rákattintunk a szürke szív ikonra és ismételt kattintással </w:t>
      </w:r>
      <w:proofErr w:type="spellStart"/>
      <w:r w:rsidRPr="009661B9">
        <w:t>kivehetjük</w:t>
      </w:r>
      <w:proofErr w:type="spellEnd"/>
      <w:r w:rsidRPr="009661B9">
        <w:t xml:space="preserve"> a kedvencek közül (ha szürke a szív, akkor az adott könyv még nincs a kedvencek között, ha piros a szí, akkor a könyv már a kedvencek között van). Azt, hogy mi kedveltünk egy könyvet, rajtunk kívül senki más nem látja. Ezzel csak elmentjük magunknak az adott művet.</w:t>
      </w:r>
    </w:p>
    <w:p w14:paraId="6BF115F7" w14:textId="77777777" w:rsidR="00C149F1" w:rsidRPr="009661B9" w:rsidRDefault="00C149F1" w:rsidP="00C149F1">
      <w:r w:rsidRPr="009661B9">
        <w:rPr>
          <w:noProof/>
        </w:rPr>
        <w:lastRenderedPageBreak/>
        <w:drawing>
          <wp:inline distT="0" distB="0" distL="0" distR="0" wp14:anchorId="09B90888" wp14:editId="7BE962F4">
            <wp:extent cx="5760720" cy="2958465"/>
            <wp:effectExtent l="0" t="0" r="0" b="0"/>
            <wp:docPr id="59" name="Kép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Kép 16"/>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60720" cy="2958465"/>
                    </a:xfrm>
                    <a:prstGeom prst="rect">
                      <a:avLst/>
                    </a:prstGeom>
                  </pic:spPr>
                </pic:pic>
              </a:graphicData>
            </a:graphic>
          </wp:inline>
        </w:drawing>
      </w:r>
    </w:p>
    <w:p w14:paraId="1AE4920E" w14:textId="77777777" w:rsidR="00C149F1" w:rsidRPr="009661B9" w:rsidRDefault="00C149F1" w:rsidP="00C149F1">
      <w:r w:rsidRPr="009661B9">
        <w:t>Az oldal alján található a lapozósáv, mellyel navigálhatunk a következő és előző oldalra, továbbá, mutatja, hogy hányadik oldalon vagyunk.</w:t>
      </w:r>
    </w:p>
    <w:p w14:paraId="4DC3D729" w14:textId="77777777" w:rsidR="00C149F1" w:rsidRPr="009661B9" w:rsidRDefault="00C149F1" w:rsidP="00173CCA">
      <w:pPr>
        <w:pStyle w:val="Cmsor4"/>
      </w:pPr>
      <w:bookmarkStart w:id="97" w:name="_Toc194844990"/>
      <w:r w:rsidRPr="009661B9">
        <w:t>Könyv részletes oldal</w:t>
      </w:r>
      <w:bookmarkEnd w:id="97"/>
    </w:p>
    <w:p w14:paraId="6D2222F3" w14:textId="77777777" w:rsidR="00C149F1" w:rsidRPr="009661B9" w:rsidRDefault="00C149F1" w:rsidP="00C149F1">
      <w:r w:rsidRPr="009661B9">
        <w:t>Egy könyv további részleteit (leírás, ISBN, megjelenés éve) úgy tudjuk megtekinteni, hogy az adott könyv kártyájára kattintunk (ha be vagyunk jelentkezve, akkor a szívre kattintva csak a kedvencek közé rakjuk a könyvet, azzal nem nyitjuk meg a könyv részleteit).</w:t>
      </w:r>
    </w:p>
    <w:p w14:paraId="51A3A310" w14:textId="77777777" w:rsidR="00C149F1" w:rsidRPr="009661B9" w:rsidRDefault="00C149F1" w:rsidP="00C149F1">
      <w:r w:rsidRPr="009661B9">
        <w:t xml:space="preserve">A könyv részletes oldalán is lehetőségünk van a kedvencek közé tenni a könyvet a további adatok alatt található szürke szív ikonra kattintással, amennyiben be vagyunk jelentkezve. </w:t>
      </w:r>
    </w:p>
    <w:p w14:paraId="0DB36E1D" w14:textId="77777777" w:rsidR="00C149F1" w:rsidRPr="009661B9" w:rsidRDefault="00C149F1" w:rsidP="00C149F1">
      <w:r w:rsidRPr="009661B9">
        <w:rPr>
          <w:noProof/>
        </w:rPr>
        <w:drawing>
          <wp:inline distT="0" distB="0" distL="0" distR="0" wp14:anchorId="13A2440E" wp14:editId="3DEB0346">
            <wp:extent cx="5760720" cy="2114550"/>
            <wp:effectExtent l="0" t="0" r="0" b="0"/>
            <wp:docPr id="60" name="Kép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Kép 17"/>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60720" cy="2114550"/>
                    </a:xfrm>
                    <a:prstGeom prst="rect">
                      <a:avLst/>
                    </a:prstGeom>
                  </pic:spPr>
                </pic:pic>
              </a:graphicData>
            </a:graphic>
          </wp:inline>
        </w:drawing>
      </w:r>
    </w:p>
    <w:p w14:paraId="37940515" w14:textId="77777777" w:rsidR="00C149F1" w:rsidRPr="009661B9" w:rsidRDefault="00C149F1" w:rsidP="00C149F1">
      <w:r w:rsidRPr="009661B9">
        <w:t>Az oldal alján található egy ajánló szekció, ahova kilistázzuk az adott könyvhöz hasonló köteteket. Amennyiben a könyvek nem fértek ki a képernyőre, az ajánló szekció bal és jobb oldalán található nyilakkal, vagy a szekció alján található görgetősávval lehet tovább léptetni.</w:t>
      </w:r>
    </w:p>
    <w:p w14:paraId="4493D976" w14:textId="77777777" w:rsidR="00C149F1" w:rsidRPr="009661B9" w:rsidRDefault="00C149F1" w:rsidP="00C149F1">
      <w:r w:rsidRPr="009661B9">
        <w:rPr>
          <w:noProof/>
        </w:rPr>
        <w:lastRenderedPageBreak/>
        <w:drawing>
          <wp:inline distT="0" distB="0" distL="0" distR="0" wp14:anchorId="139CAF0A" wp14:editId="4B0FF306">
            <wp:extent cx="5760720" cy="2421255"/>
            <wp:effectExtent l="0" t="0" r="0" b="0"/>
            <wp:docPr id="61" name="Kép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Kép 18"/>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60720" cy="2421255"/>
                    </a:xfrm>
                    <a:prstGeom prst="rect">
                      <a:avLst/>
                    </a:prstGeom>
                  </pic:spPr>
                </pic:pic>
              </a:graphicData>
            </a:graphic>
          </wp:inline>
        </w:drawing>
      </w:r>
    </w:p>
    <w:p w14:paraId="770A4DBE" w14:textId="77777777" w:rsidR="00C149F1" w:rsidRPr="009661B9" w:rsidRDefault="00C149F1" w:rsidP="00A84664">
      <w:pPr>
        <w:pStyle w:val="Cmsor4"/>
      </w:pPr>
      <w:bookmarkStart w:id="98" w:name="_Toc194844991"/>
      <w:r w:rsidRPr="009661B9">
        <w:t>Profil részletei oldal</w:t>
      </w:r>
      <w:bookmarkEnd w:id="98"/>
    </w:p>
    <w:p w14:paraId="615575F8" w14:textId="77777777" w:rsidR="00C149F1" w:rsidRPr="009661B9" w:rsidRDefault="00C149F1" w:rsidP="00C149F1">
      <w:r w:rsidRPr="009661B9">
        <w:t xml:space="preserve">A profilunk részleteit a jobb felső sarokban található ember körvonalra kattintva tudunk lépni, amennyiben be vagyunk jelentkezve a fiókunkba. Ezen az oldalon megtaláljuk saját adatainkat és fiókunk részleteit. Asztali nézetben az oldal bal felső sarkában, </w:t>
      </w:r>
      <w:proofErr w:type="spellStart"/>
      <w:r w:rsidRPr="009661B9">
        <w:t>mobilos</w:t>
      </w:r>
      <w:proofErr w:type="spellEnd"/>
      <w:r w:rsidRPr="009661B9">
        <w:t xml:space="preserve"> nézetben az oldal tetején, a </w:t>
      </w:r>
      <w:proofErr w:type="spellStart"/>
      <w:r w:rsidRPr="009661B9">
        <w:t>főmenü</w:t>
      </w:r>
      <w:proofErr w:type="spellEnd"/>
      <w:r w:rsidRPr="009661B9">
        <w:t xml:space="preserve"> alatt találunk egy navigációs menüt, mellyel az oldalon megjelenített adatok között tudunk váltani. Asztali nézetben egy zöld pont, </w:t>
      </w:r>
      <w:proofErr w:type="spellStart"/>
      <w:r w:rsidRPr="009661B9">
        <w:t>mobilos</w:t>
      </w:r>
      <w:proofErr w:type="spellEnd"/>
      <w:r w:rsidRPr="009661B9">
        <w:t xml:space="preserve"> nézetben pedig a menü szövegének zöldre váltása mutatja, hogy milyen adatokat nézzük éppen. </w:t>
      </w:r>
    </w:p>
    <w:p w14:paraId="269BA65A" w14:textId="77777777" w:rsidR="00C149F1" w:rsidRPr="009661B9" w:rsidRDefault="00C149F1" w:rsidP="00C149F1">
      <w:r w:rsidRPr="009661B9">
        <w:t>Az első menüpont a Fiók/Fiók adatai, melyen megtekinthetjük a fiókunk adatait (a nevünk, felhasználónevünk, születési helyünk, születési dátumunk, lakhelyünk, e-mail címünk, telefonszámunk, a tagságunk lejárati dátuma és az édesanyánk születési neve). Ezen az oldalon tudjuk megváltoztatni a fiókunk jelszavát, amelyet a következőképpen tehetünk meg:</w:t>
      </w:r>
    </w:p>
    <w:p w14:paraId="3C499CD1" w14:textId="77777777" w:rsidR="00C149F1" w:rsidRPr="009661B9" w:rsidRDefault="00C149F1" w:rsidP="00C149F1">
      <w:r w:rsidRPr="009661B9">
        <w:t>Van három szöveges beviteli mező:</w:t>
      </w:r>
    </w:p>
    <w:p w14:paraId="6F11DAC2" w14:textId="77777777" w:rsidR="00C149F1" w:rsidRPr="009661B9" w:rsidRDefault="00C149F1" w:rsidP="00C149F1">
      <w:pPr>
        <w:pStyle w:val="Listaszerbekezds"/>
        <w:numPr>
          <w:ilvl w:val="0"/>
          <w:numId w:val="34"/>
        </w:numPr>
        <w:rPr>
          <w:rFonts w:ascii="Times New Roman" w:eastAsia="Times New Roman" w:hAnsi="Times New Roman" w:cs="Times New Roman"/>
          <w:lang w:eastAsia="hu-HU"/>
        </w:rPr>
      </w:pPr>
      <w:r w:rsidRPr="009661B9">
        <w:rPr>
          <w:rFonts w:ascii="Times New Roman" w:eastAsia="Times New Roman" w:hAnsi="Times New Roman" w:cs="Times New Roman"/>
          <w:lang w:eastAsia="hu-HU"/>
        </w:rPr>
        <w:t>beírjuk a jelenlegi jelszót</w:t>
      </w:r>
    </w:p>
    <w:p w14:paraId="1B0246B4" w14:textId="77777777" w:rsidR="00C149F1" w:rsidRPr="009661B9" w:rsidRDefault="00C149F1" w:rsidP="00C149F1">
      <w:pPr>
        <w:pStyle w:val="Listaszerbekezds"/>
        <w:numPr>
          <w:ilvl w:val="0"/>
          <w:numId w:val="34"/>
        </w:numPr>
        <w:rPr>
          <w:rFonts w:ascii="Times New Roman" w:eastAsia="Times New Roman" w:hAnsi="Times New Roman" w:cs="Times New Roman"/>
          <w:lang w:eastAsia="hu-HU"/>
        </w:rPr>
      </w:pPr>
      <w:r w:rsidRPr="009661B9">
        <w:rPr>
          <w:rFonts w:ascii="Times New Roman" w:eastAsia="Times New Roman" w:hAnsi="Times New Roman" w:cs="Times New Roman"/>
          <w:lang w:eastAsia="hu-HU"/>
        </w:rPr>
        <w:t>ezután beírjuk az új jelszót</w:t>
      </w:r>
    </w:p>
    <w:p w14:paraId="415F358B" w14:textId="77777777" w:rsidR="00C149F1" w:rsidRPr="009661B9" w:rsidRDefault="00C149F1" w:rsidP="00C149F1">
      <w:pPr>
        <w:pStyle w:val="Listaszerbekezds"/>
        <w:numPr>
          <w:ilvl w:val="0"/>
          <w:numId w:val="34"/>
        </w:numPr>
        <w:rPr>
          <w:rFonts w:ascii="Times New Roman" w:eastAsia="Times New Roman" w:hAnsi="Times New Roman" w:cs="Times New Roman"/>
          <w:lang w:eastAsia="hu-HU"/>
        </w:rPr>
      </w:pPr>
      <w:r w:rsidRPr="009661B9">
        <w:rPr>
          <w:rFonts w:ascii="Times New Roman" w:eastAsia="Times New Roman" w:hAnsi="Times New Roman" w:cs="Times New Roman"/>
          <w:lang w:eastAsia="hu-HU"/>
        </w:rPr>
        <w:t>majd az új jelszót még egyszer.</w:t>
      </w:r>
    </w:p>
    <w:p w14:paraId="7C95DA47" w14:textId="77777777" w:rsidR="00C149F1" w:rsidRPr="009661B9" w:rsidRDefault="00C149F1" w:rsidP="00C149F1">
      <w:r w:rsidRPr="009661B9">
        <w:t>Ha mindezzel megvagyunk, rányomhatunk a zöld „Módosítás” gombra, mellyel véglegesíthetjük az új jelszót. Ennek az oldalnak az alján található a „Kijelentkezés” gomb, mellyel kijelentkezhetünk a fiókunkból.</w:t>
      </w:r>
    </w:p>
    <w:p w14:paraId="1BE3CC42" w14:textId="77777777" w:rsidR="00C149F1" w:rsidRPr="009661B9" w:rsidRDefault="00C149F1" w:rsidP="00C149F1">
      <w:r w:rsidRPr="009661B9">
        <w:rPr>
          <w:noProof/>
        </w:rPr>
        <w:drawing>
          <wp:anchor distT="0" distB="0" distL="114300" distR="114300" simplePos="0" relativeHeight="251688960" behindDoc="0" locked="0" layoutInCell="1" allowOverlap="1" wp14:anchorId="31EF5038" wp14:editId="44E55095">
            <wp:simplePos x="0" y="0"/>
            <wp:positionH relativeFrom="margin">
              <wp:posOffset>2316934</wp:posOffset>
            </wp:positionH>
            <wp:positionV relativeFrom="paragraph">
              <wp:posOffset>7166</wp:posOffset>
            </wp:positionV>
            <wp:extent cx="1099679" cy="2394858"/>
            <wp:effectExtent l="0" t="0" r="5715" b="5715"/>
            <wp:wrapNone/>
            <wp:docPr id="62" name="Kép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Kép 20"/>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103217" cy="2402562"/>
                    </a:xfrm>
                    <a:prstGeom prst="rect">
                      <a:avLst/>
                    </a:prstGeom>
                  </pic:spPr>
                </pic:pic>
              </a:graphicData>
            </a:graphic>
            <wp14:sizeRelH relativeFrom="page">
              <wp14:pctWidth>0</wp14:pctWidth>
            </wp14:sizeRelH>
            <wp14:sizeRelV relativeFrom="page">
              <wp14:pctHeight>0</wp14:pctHeight>
            </wp14:sizeRelV>
          </wp:anchor>
        </w:drawing>
      </w:r>
      <w:r w:rsidRPr="009661B9">
        <w:rPr>
          <w:noProof/>
        </w:rPr>
        <w:t xml:space="preserve"> </w:t>
      </w:r>
      <w:r w:rsidRPr="009661B9">
        <w:rPr>
          <w:noProof/>
        </w:rPr>
        <w:drawing>
          <wp:inline distT="0" distB="0" distL="0" distR="0" wp14:anchorId="2C512E9C" wp14:editId="4175DF47">
            <wp:extent cx="2201717" cy="2400300"/>
            <wp:effectExtent l="0" t="0" r="8255" b="0"/>
            <wp:docPr id="63" name="Kép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Kép 19"/>
                    <pic:cNvPicPr/>
                  </pic:nvPicPr>
                  <pic:blipFill rotWithShape="1">
                    <a:blip r:embed="rId57" cstate="print">
                      <a:extLst>
                        <a:ext uri="{28A0092B-C50C-407E-A947-70E740481C1C}">
                          <a14:useLocalDpi xmlns:a14="http://schemas.microsoft.com/office/drawing/2010/main" val="0"/>
                        </a:ext>
                      </a:extLst>
                    </a:blip>
                    <a:srcRect l="3883" r="6842" b="26457"/>
                    <a:stretch/>
                  </pic:blipFill>
                  <pic:spPr bwMode="auto">
                    <a:xfrm>
                      <a:off x="0" y="0"/>
                      <a:ext cx="2246051" cy="2448633"/>
                    </a:xfrm>
                    <a:prstGeom prst="rect">
                      <a:avLst/>
                    </a:prstGeom>
                    <a:ln>
                      <a:noFill/>
                    </a:ln>
                    <a:extLst>
                      <a:ext uri="{53640926-AAD7-44D8-BBD7-CCE9431645EC}">
                        <a14:shadowObscured xmlns:a14="http://schemas.microsoft.com/office/drawing/2010/main"/>
                      </a:ext>
                    </a:extLst>
                  </pic:spPr>
                </pic:pic>
              </a:graphicData>
            </a:graphic>
          </wp:inline>
        </w:drawing>
      </w:r>
    </w:p>
    <w:p w14:paraId="0D1FBA33" w14:textId="77777777" w:rsidR="00C149F1" w:rsidRPr="009661B9" w:rsidRDefault="00C149F1" w:rsidP="001B789B">
      <w:pPr>
        <w:pStyle w:val="Listaszerbekezds"/>
        <w:numPr>
          <w:ilvl w:val="0"/>
          <w:numId w:val="39"/>
        </w:numPr>
        <w:rPr>
          <w:rFonts w:ascii="Times New Roman" w:hAnsi="Times New Roman" w:cs="Times New Roman"/>
          <w:sz w:val="24"/>
          <w:szCs w:val="24"/>
        </w:rPr>
      </w:pPr>
      <w:r w:rsidRPr="009661B9">
        <w:rPr>
          <w:rFonts w:ascii="Times New Roman" w:hAnsi="Times New Roman" w:cs="Times New Roman"/>
          <w:sz w:val="24"/>
          <w:szCs w:val="24"/>
        </w:rPr>
        <w:lastRenderedPageBreak/>
        <w:t>Az „Előjegyzett/ Előjegyzett könyvek oldalon találjuk a könyveket, amelyekre előjegyeztünk. Ezeket az előjegyzéseket egyenként le tudjuk mondani az adott könyv kártyájában található piros „Lemondás” gombra kattintva. Ha jelenleg nincs egy sem, akkor ezt egy „Nincs előjegyzett könyve!” felirat fogja nekünk jelezni.</w:t>
      </w:r>
    </w:p>
    <w:p w14:paraId="1536EF2D" w14:textId="77777777" w:rsidR="00C149F1" w:rsidRPr="009661B9" w:rsidRDefault="00C149F1" w:rsidP="001B789B">
      <w:pPr>
        <w:pStyle w:val="Listaszerbekezds"/>
        <w:numPr>
          <w:ilvl w:val="0"/>
          <w:numId w:val="39"/>
        </w:numPr>
        <w:rPr>
          <w:rFonts w:ascii="Times New Roman" w:hAnsi="Times New Roman" w:cs="Times New Roman"/>
          <w:sz w:val="24"/>
          <w:szCs w:val="24"/>
        </w:rPr>
      </w:pPr>
      <w:r w:rsidRPr="009661B9">
        <w:rPr>
          <w:rFonts w:ascii="Times New Roman" w:hAnsi="Times New Roman" w:cs="Times New Roman"/>
          <w:sz w:val="24"/>
          <w:szCs w:val="24"/>
        </w:rPr>
        <w:t>A „Lefoglalt/Lefoglalt könyvek oldalon találjuk a könyveket, amelyeket lefoglaltunk. Ezeket a foglalásokat egyenként le tudjuk mondani az adott könyv kártyájában található piros „Lemondás” gombra kattintva. Ha jelenleg nincs egy sem, akkor ezt egy „Nincs lefoglalt könyve!” felirat fogja nekünk jelezni.</w:t>
      </w:r>
    </w:p>
    <w:p w14:paraId="7782511C" w14:textId="77777777" w:rsidR="00C149F1" w:rsidRPr="009661B9" w:rsidRDefault="00C149F1" w:rsidP="001B789B">
      <w:pPr>
        <w:pStyle w:val="Listaszerbekezds"/>
        <w:numPr>
          <w:ilvl w:val="0"/>
          <w:numId w:val="39"/>
        </w:numPr>
        <w:rPr>
          <w:rFonts w:ascii="Times New Roman" w:hAnsi="Times New Roman" w:cs="Times New Roman"/>
          <w:sz w:val="24"/>
          <w:szCs w:val="24"/>
        </w:rPr>
      </w:pPr>
      <w:r w:rsidRPr="009661B9">
        <w:rPr>
          <w:rFonts w:ascii="Times New Roman" w:hAnsi="Times New Roman" w:cs="Times New Roman"/>
          <w:sz w:val="24"/>
          <w:szCs w:val="24"/>
        </w:rPr>
        <w:t>A „Jelenleg kivett/ Jelenleg kivett könyvek” oldalon találjuk azokat a könyveket, melyeket még nem vittünk vissza. Ha van még rá lehetőségünk, a „Meghosszabbítás” gombra kattintva meghosszabbíthatjuk azt az időt, ameddig az adott könyv nálunk lehet. Ha jelenleg nincs egy sem, akkor ezt egy „Nincs kivett könyve!” felirat fogja nekünk jelezni.</w:t>
      </w:r>
    </w:p>
    <w:p w14:paraId="5D6E8F1D" w14:textId="77777777" w:rsidR="00C149F1" w:rsidRPr="009661B9" w:rsidRDefault="00C149F1" w:rsidP="001B789B">
      <w:pPr>
        <w:pStyle w:val="Listaszerbekezds"/>
        <w:numPr>
          <w:ilvl w:val="0"/>
          <w:numId w:val="39"/>
        </w:numPr>
        <w:rPr>
          <w:rFonts w:ascii="Times New Roman" w:hAnsi="Times New Roman" w:cs="Times New Roman"/>
          <w:sz w:val="24"/>
          <w:szCs w:val="24"/>
        </w:rPr>
      </w:pPr>
      <w:r w:rsidRPr="009661B9">
        <w:rPr>
          <w:rFonts w:ascii="Times New Roman" w:hAnsi="Times New Roman" w:cs="Times New Roman"/>
          <w:sz w:val="24"/>
          <w:szCs w:val="24"/>
        </w:rPr>
        <w:t>A „Korábban kivett/ Korábban kivett könyvek” oldalon találjuk azokat a könyveket, melyeket korábban már kivettünk és vissza is vittünk. Ha jelenleg nincs egy sem, akkor ezt egy „Még nem hozott vissza könyvet!” felirat fogja nekünk jelezni.</w:t>
      </w:r>
    </w:p>
    <w:p w14:paraId="757533C2" w14:textId="77777777" w:rsidR="00C149F1" w:rsidRPr="009661B9" w:rsidRDefault="00C149F1" w:rsidP="001B789B">
      <w:pPr>
        <w:pStyle w:val="Listaszerbekezds"/>
        <w:numPr>
          <w:ilvl w:val="0"/>
          <w:numId w:val="39"/>
        </w:numPr>
        <w:rPr>
          <w:rFonts w:ascii="Times New Roman" w:hAnsi="Times New Roman" w:cs="Times New Roman"/>
          <w:sz w:val="24"/>
          <w:szCs w:val="24"/>
        </w:rPr>
      </w:pPr>
      <w:r w:rsidRPr="009661B9">
        <w:rPr>
          <w:rFonts w:ascii="Times New Roman" w:hAnsi="Times New Roman" w:cs="Times New Roman"/>
          <w:sz w:val="24"/>
          <w:szCs w:val="24"/>
        </w:rPr>
        <w:t>A „Kedvencek” oldalon találjuk azokat a könyveket, melyeket a kis szürke szív ikonra kattintással kedveltünk. Innen eltávolíthatjuk bármelyik könyvet a „Levétel a kedvencekről” gombra kattintva. Ha jelenleg nincs egy sem, akkor ezt egy „Még nem tett könyvet a kedvencek közé” felirat fogja nekünk jelezni.</w:t>
      </w:r>
    </w:p>
    <w:p w14:paraId="2C4F8CB8" w14:textId="77777777" w:rsidR="00C149F1" w:rsidRPr="009661B9" w:rsidRDefault="00C149F1" w:rsidP="00C149F1"/>
    <w:p w14:paraId="02D63069" w14:textId="77777777" w:rsidR="00C149F1" w:rsidRPr="009661B9" w:rsidRDefault="00C149F1" w:rsidP="006B5526">
      <w:pPr>
        <w:pStyle w:val="Cmsor4"/>
      </w:pPr>
      <w:bookmarkStart w:id="99" w:name="_Toc194844992"/>
      <w:r w:rsidRPr="009661B9">
        <w:t>Rólunk oldal</w:t>
      </w:r>
      <w:bookmarkEnd w:id="99"/>
    </w:p>
    <w:p w14:paraId="6E0BDD25" w14:textId="77777777" w:rsidR="00C149F1" w:rsidRPr="009661B9" w:rsidRDefault="00C149F1" w:rsidP="00C149F1">
      <w:r w:rsidRPr="009661B9">
        <w:t>Ezen az oldalon megtaláljuk a könyvtár rendszerét fejlesztő és tervező csapat bemutatóját képekkel, nevekkel és szerepkörökkel. Ezután megismerhetjük a célt, melyet kitűzött magának a csapat, továbbá találunk néhány érdekes adatot a csapat eddigi közös munkáiról.</w:t>
      </w:r>
    </w:p>
    <w:p w14:paraId="111F331F" w14:textId="77777777" w:rsidR="008D0762" w:rsidRPr="009661B9" w:rsidRDefault="008D0762" w:rsidP="008D0762"/>
    <w:sectPr w:rsidR="008D0762" w:rsidRPr="009661B9" w:rsidSect="009D3496">
      <w:footerReference w:type="default" r:id="rId58"/>
      <w:pgSz w:w="11907" w:h="16839" w:code="9"/>
      <w:pgMar w:top="1440" w:right="1797" w:bottom="1440" w:left="1797" w:header="720" w:footer="720"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DC07C7A" w14:textId="77777777" w:rsidR="00A13B84" w:rsidRDefault="00A13B84">
      <w:r>
        <w:separator/>
      </w:r>
    </w:p>
  </w:endnote>
  <w:endnote w:type="continuationSeparator" w:id="0">
    <w:p w14:paraId="738B4511" w14:textId="77777777" w:rsidR="00A13B84" w:rsidRDefault="00A13B8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Tahoma">
    <w:panose1 w:val="020B0604030504040204"/>
    <w:charset w:val="EE"/>
    <w:family w:val="swiss"/>
    <w:pitch w:val="variable"/>
    <w:sig w:usb0="E1002EFF" w:usb1="C000605B" w:usb2="00000029" w:usb3="00000000" w:csb0="000101FF" w:csb1="00000000"/>
  </w:font>
  <w:font w:name="Cambria">
    <w:panose1 w:val="02040503050406030204"/>
    <w:charset w:val="EE"/>
    <w:family w:val="roman"/>
    <w:pitch w:val="variable"/>
    <w:sig w:usb0="E00006FF" w:usb1="420024FF" w:usb2="02000000" w:usb3="00000000" w:csb0="0000019F" w:csb1="00000000"/>
  </w:font>
  <w:font w:name="Calibri">
    <w:panose1 w:val="020F0502020204030204"/>
    <w:charset w:val="EE"/>
    <w:family w:val="swiss"/>
    <w:pitch w:val="variable"/>
    <w:sig w:usb0="E4002EFF" w:usb1="C000247B" w:usb2="00000009" w:usb3="00000000" w:csb0="000001FF" w:csb1="00000000"/>
  </w:font>
  <w:font w:name="Cascadia Mono">
    <w:panose1 w:val="020B0609020000020004"/>
    <w:charset w:val="EE"/>
    <w:family w:val="modern"/>
    <w:pitch w:val="fixed"/>
    <w:sig w:usb0="A10002FF" w:usb1="4000F9FB" w:usb2="00040000" w:usb3="00000000" w:csb0="0000019F" w:csb1="00000000"/>
  </w:font>
  <w:font w:name="Cascadia Code ExtraLight">
    <w:panose1 w:val="020B0609020000020004"/>
    <w:charset w:val="EE"/>
    <w:family w:val="modern"/>
    <w:pitch w:val="fixed"/>
    <w:sig w:usb0="A10002FF" w:usb1="4000F9FB" w:usb2="00040000" w:usb3="00000000" w:csb0="0000019F" w:csb1="00000000"/>
  </w:font>
  <w:font w:name="Consolas">
    <w:panose1 w:val="020B0609020204030204"/>
    <w:charset w:val="EE"/>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4E34E56" w14:textId="77777777" w:rsidR="00346009" w:rsidRDefault="00346009">
    <w:pPr>
      <w:pStyle w:val="llb"/>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58383882"/>
      <w:docPartObj>
        <w:docPartGallery w:val="Page Numbers (Bottom of Page)"/>
        <w:docPartUnique/>
      </w:docPartObj>
    </w:sdtPr>
    <w:sdtContent>
      <w:p w14:paraId="31C0E18F" w14:textId="4F4F7C5A" w:rsidR="00346009" w:rsidRDefault="00346009">
        <w:pPr>
          <w:pStyle w:val="llb"/>
          <w:jc w:val="center"/>
        </w:pPr>
        <w:r>
          <w:fldChar w:fldCharType="begin"/>
        </w:r>
        <w:r>
          <w:instrText>PAGE   \* MERGEFORMAT</w:instrText>
        </w:r>
        <w:r>
          <w:fldChar w:fldCharType="separate"/>
        </w:r>
        <w:r>
          <w:t>2</w:t>
        </w:r>
        <w:r>
          <w:fldChar w:fldCharType="end"/>
        </w:r>
      </w:p>
    </w:sdtContent>
  </w:sdt>
  <w:p w14:paraId="1034D5A7" w14:textId="77777777" w:rsidR="00346009" w:rsidRDefault="00346009">
    <w:pPr>
      <w:pStyle w:val="llb"/>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B11A9C" w14:textId="5855B801" w:rsidR="00346009" w:rsidRDefault="00346009">
    <w:pPr>
      <w:pStyle w:val="llb"/>
      <w:jc w:val="center"/>
    </w:pPr>
  </w:p>
  <w:p w14:paraId="45A9871C" w14:textId="77777777" w:rsidR="00346009" w:rsidRDefault="00346009">
    <w:pPr>
      <w:pStyle w:val="llb"/>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82960143"/>
      <w:docPartObj>
        <w:docPartGallery w:val="Page Numbers (Bottom of Page)"/>
        <w:docPartUnique/>
      </w:docPartObj>
    </w:sdtPr>
    <w:sdtContent>
      <w:p w14:paraId="7D283A59" w14:textId="163A6866" w:rsidR="00346009" w:rsidRDefault="00346009">
        <w:pPr>
          <w:pStyle w:val="llb"/>
          <w:jc w:val="center"/>
        </w:pPr>
        <w:r>
          <w:fldChar w:fldCharType="begin"/>
        </w:r>
        <w:r>
          <w:instrText>PAGE   \* MERGEFORMAT</w:instrText>
        </w:r>
        <w:r>
          <w:fldChar w:fldCharType="separate"/>
        </w:r>
        <w:r>
          <w:t>2</w:t>
        </w:r>
        <w:r>
          <w:fldChar w:fldCharType="end"/>
        </w:r>
      </w:p>
    </w:sdtContent>
  </w:sdt>
  <w:p w14:paraId="746A26DE" w14:textId="77777777" w:rsidR="00346009" w:rsidRDefault="00346009">
    <w:pPr>
      <w:pStyle w:val="llb"/>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6FE6874" w14:textId="77777777" w:rsidR="00A13B84" w:rsidRDefault="00A13B84">
      <w:r>
        <w:separator/>
      </w:r>
    </w:p>
  </w:footnote>
  <w:footnote w:type="continuationSeparator" w:id="0">
    <w:p w14:paraId="564FF5B4" w14:textId="77777777" w:rsidR="00A13B84" w:rsidRDefault="00A13B8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BF4FF7" w14:textId="77777777" w:rsidR="00346009" w:rsidRDefault="00346009">
    <w:pPr>
      <w:pStyle w:val="lfej"/>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CB26A79" w14:textId="3B5E17FD" w:rsidR="00346009" w:rsidRDefault="00346009">
    <w:pPr>
      <w:pStyle w:val="lfej"/>
    </w:pPr>
  </w:p>
  <w:p w14:paraId="40175810" w14:textId="04E87FB4" w:rsidR="00346009" w:rsidRDefault="00346009">
    <w:pPr>
      <w:pStyle w:val="lfej"/>
    </w:pPr>
    <w:proofErr w:type="spellStart"/>
    <w:r>
      <w:t>Book</w:t>
    </w:r>
    <w:proofErr w:type="spellEnd"/>
    <w:r>
      <w:t xml:space="preserve"> </w:t>
    </w:r>
    <w:proofErr w:type="spellStart"/>
    <w:r>
      <w:t>Hive</w:t>
    </w:r>
    <w:proofErr w:type="spellEnd"/>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5E4E27" w14:textId="77777777" w:rsidR="00346009" w:rsidRDefault="00346009">
    <w:pPr>
      <w:pStyle w:val="lfej"/>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FE"/>
    <w:multiLevelType w:val="singleLevel"/>
    <w:tmpl w:val="17545CAA"/>
    <w:lvl w:ilvl="0">
      <w:numFmt w:val="decimal"/>
      <w:pStyle w:val="Ellenrzlista-elem"/>
      <w:lvlText w:val="*"/>
      <w:lvlJc w:val="left"/>
      <w:pPr>
        <w:ind w:left="0" w:firstLine="0"/>
      </w:pPr>
    </w:lvl>
  </w:abstractNum>
  <w:abstractNum w:abstractNumId="1" w15:restartNumberingAfterBreak="0">
    <w:nsid w:val="00CC36EB"/>
    <w:multiLevelType w:val="multilevel"/>
    <w:tmpl w:val="41B8A480"/>
    <w:lvl w:ilvl="0">
      <w:start w:val="1"/>
      <w:numFmt w:val="upperLetter"/>
      <w:pStyle w:val="2listaszint"/>
      <w:lvlText w:val="%1."/>
      <w:lvlJc w:val="left"/>
      <w:pPr>
        <w:tabs>
          <w:tab w:val="num" w:pos="936"/>
        </w:tabs>
        <w:ind w:left="576" w:firstLine="0"/>
      </w:pPr>
    </w:lvl>
    <w:lvl w:ilvl="1">
      <w:start w:val="1"/>
      <w:numFmt w:val="upperLetter"/>
      <w:lvlText w:val="%2."/>
      <w:lvlJc w:val="left"/>
      <w:pPr>
        <w:tabs>
          <w:tab w:val="num" w:pos="1656"/>
        </w:tabs>
        <w:ind w:left="1296" w:firstLine="0"/>
      </w:pPr>
    </w:lvl>
    <w:lvl w:ilvl="2">
      <w:start w:val="1"/>
      <w:numFmt w:val="decimal"/>
      <w:lvlText w:val="%3."/>
      <w:lvlJc w:val="left"/>
      <w:pPr>
        <w:tabs>
          <w:tab w:val="num" w:pos="2376"/>
        </w:tabs>
        <w:ind w:left="2016" w:firstLine="0"/>
      </w:pPr>
    </w:lvl>
    <w:lvl w:ilvl="3">
      <w:start w:val="1"/>
      <w:numFmt w:val="lowerLetter"/>
      <w:lvlText w:val="%4)"/>
      <w:lvlJc w:val="left"/>
      <w:pPr>
        <w:tabs>
          <w:tab w:val="num" w:pos="3096"/>
        </w:tabs>
        <w:ind w:left="2736" w:firstLine="0"/>
      </w:pPr>
    </w:lvl>
    <w:lvl w:ilvl="4">
      <w:start w:val="1"/>
      <w:numFmt w:val="decimal"/>
      <w:lvlText w:val="(%5)"/>
      <w:lvlJc w:val="left"/>
      <w:pPr>
        <w:tabs>
          <w:tab w:val="num" w:pos="3816"/>
        </w:tabs>
        <w:ind w:left="3456" w:firstLine="0"/>
      </w:pPr>
    </w:lvl>
    <w:lvl w:ilvl="5">
      <w:start w:val="1"/>
      <w:numFmt w:val="lowerLetter"/>
      <w:lvlText w:val="(%6)"/>
      <w:lvlJc w:val="left"/>
      <w:pPr>
        <w:tabs>
          <w:tab w:val="num" w:pos="4536"/>
        </w:tabs>
        <w:ind w:left="4176" w:firstLine="0"/>
      </w:pPr>
    </w:lvl>
    <w:lvl w:ilvl="6">
      <w:start w:val="1"/>
      <w:numFmt w:val="lowerRoman"/>
      <w:lvlText w:val="(%7)"/>
      <w:lvlJc w:val="left"/>
      <w:pPr>
        <w:tabs>
          <w:tab w:val="num" w:pos="5256"/>
        </w:tabs>
        <w:ind w:left="4896" w:firstLine="0"/>
      </w:pPr>
    </w:lvl>
    <w:lvl w:ilvl="7">
      <w:start w:val="1"/>
      <w:numFmt w:val="lowerLetter"/>
      <w:lvlText w:val="(%8)"/>
      <w:lvlJc w:val="left"/>
      <w:pPr>
        <w:tabs>
          <w:tab w:val="num" w:pos="5976"/>
        </w:tabs>
        <w:ind w:left="5616" w:firstLine="0"/>
      </w:pPr>
    </w:lvl>
    <w:lvl w:ilvl="8">
      <w:start w:val="1"/>
      <w:numFmt w:val="lowerRoman"/>
      <w:lvlText w:val="(%9)"/>
      <w:lvlJc w:val="left"/>
      <w:pPr>
        <w:tabs>
          <w:tab w:val="num" w:pos="6696"/>
        </w:tabs>
        <w:ind w:left="6336" w:firstLine="0"/>
      </w:pPr>
    </w:lvl>
  </w:abstractNum>
  <w:abstractNum w:abstractNumId="2" w15:restartNumberingAfterBreak="0">
    <w:nsid w:val="0FF31B9C"/>
    <w:multiLevelType w:val="hybridMultilevel"/>
    <w:tmpl w:val="E5E2ADD0"/>
    <w:lvl w:ilvl="0" w:tplc="040E0001">
      <w:start w:val="1"/>
      <w:numFmt w:val="bullet"/>
      <w:lvlText w:val=""/>
      <w:lvlJc w:val="left"/>
      <w:pPr>
        <w:ind w:left="1440" w:hanging="360"/>
      </w:pPr>
      <w:rPr>
        <w:rFonts w:ascii="Symbol" w:hAnsi="Symbol"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3" w15:restartNumberingAfterBreak="0">
    <w:nsid w:val="108618E3"/>
    <w:multiLevelType w:val="hybridMultilevel"/>
    <w:tmpl w:val="EAC65E32"/>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4" w15:restartNumberingAfterBreak="0">
    <w:nsid w:val="1AD52214"/>
    <w:multiLevelType w:val="hybridMultilevel"/>
    <w:tmpl w:val="26E6B3C6"/>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5" w15:restartNumberingAfterBreak="0">
    <w:nsid w:val="2EAF1B32"/>
    <w:multiLevelType w:val="hybridMultilevel"/>
    <w:tmpl w:val="E530265C"/>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6" w15:restartNumberingAfterBreak="0">
    <w:nsid w:val="325A687E"/>
    <w:multiLevelType w:val="hybridMultilevel"/>
    <w:tmpl w:val="9DEE3AD6"/>
    <w:lvl w:ilvl="0" w:tplc="338029E8">
      <w:start w:val="1"/>
      <w:numFmt w:val="decimal"/>
      <w:pStyle w:val="Ellenrzlista-szmozottcmsor"/>
      <w:lvlText w:val="%1"/>
      <w:lvlJc w:val="left"/>
      <w:pPr>
        <w:tabs>
          <w:tab w:val="num" w:pos="720"/>
        </w:tabs>
        <w:ind w:left="720" w:hanging="360"/>
      </w:pPr>
      <w:rPr>
        <w:rFonts w:ascii="Arial" w:hAnsi="Arial" w:cs="Times New Roman" w:hint="default"/>
        <w:color w:val="008080"/>
        <w:sz w:val="48"/>
        <w:szCs w:val="48"/>
      </w:r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7" w15:restartNumberingAfterBreak="0">
    <w:nsid w:val="38AB372B"/>
    <w:multiLevelType w:val="hybridMultilevel"/>
    <w:tmpl w:val="B4B6436A"/>
    <w:lvl w:ilvl="0" w:tplc="AB22DBA2">
      <w:start w:val="1"/>
      <w:numFmt w:val="bullet"/>
      <w:lvlText w:val=""/>
      <w:lvlJc w:val="left"/>
      <w:pPr>
        <w:ind w:left="1080" w:hanging="360"/>
      </w:pPr>
      <w:rPr>
        <w:rFonts w:ascii="Symbol" w:hAnsi="Symbol" w:hint="default"/>
      </w:rPr>
    </w:lvl>
    <w:lvl w:ilvl="1" w:tplc="5AA86242">
      <w:start w:val="1"/>
      <w:numFmt w:val="bullet"/>
      <w:lvlText w:val="o"/>
      <w:lvlJc w:val="left"/>
      <w:pPr>
        <w:ind w:left="1800" w:hanging="360"/>
      </w:pPr>
      <w:rPr>
        <w:rFonts w:ascii="Courier New" w:hAnsi="Courier New" w:hint="default"/>
      </w:rPr>
    </w:lvl>
    <w:lvl w:ilvl="2" w:tplc="103C51AE">
      <w:start w:val="1"/>
      <w:numFmt w:val="bullet"/>
      <w:lvlText w:val=""/>
      <w:lvlJc w:val="left"/>
      <w:pPr>
        <w:ind w:left="2520" w:hanging="360"/>
      </w:pPr>
      <w:rPr>
        <w:rFonts w:ascii="Wingdings" w:hAnsi="Wingdings" w:hint="default"/>
      </w:rPr>
    </w:lvl>
    <w:lvl w:ilvl="3" w:tplc="0E5425A0">
      <w:start w:val="1"/>
      <w:numFmt w:val="bullet"/>
      <w:lvlText w:val=""/>
      <w:lvlJc w:val="left"/>
      <w:pPr>
        <w:ind w:left="3240" w:hanging="360"/>
      </w:pPr>
      <w:rPr>
        <w:rFonts w:ascii="Symbol" w:hAnsi="Symbol" w:hint="default"/>
      </w:rPr>
    </w:lvl>
    <w:lvl w:ilvl="4" w:tplc="E796F534">
      <w:start w:val="1"/>
      <w:numFmt w:val="bullet"/>
      <w:lvlText w:val="o"/>
      <w:lvlJc w:val="left"/>
      <w:pPr>
        <w:ind w:left="3960" w:hanging="360"/>
      </w:pPr>
      <w:rPr>
        <w:rFonts w:ascii="Courier New" w:hAnsi="Courier New" w:hint="default"/>
      </w:rPr>
    </w:lvl>
    <w:lvl w:ilvl="5" w:tplc="9460A250">
      <w:start w:val="1"/>
      <w:numFmt w:val="bullet"/>
      <w:lvlText w:val=""/>
      <w:lvlJc w:val="left"/>
      <w:pPr>
        <w:ind w:left="4680" w:hanging="360"/>
      </w:pPr>
      <w:rPr>
        <w:rFonts w:ascii="Wingdings" w:hAnsi="Wingdings" w:hint="default"/>
      </w:rPr>
    </w:lvl>
    <w:lvl w:ilvl="6" w:tplc="73200AC2">
      <w:start w:val="1"/>
      <w:numFmt w:val="bullet"/>
      <w:lvlText w:val=""/>
      <w:lvlJc w:val="left"/>
      <w:pPr>
        <w:ind w:left="5400" w:hanging="360"/>
      </w:pPr>
      <w:rPr>
        <w:rFonts w:ascii="Symbol" w:hAnsi="Symbol" w:hint="default"/>
      </w:rPr>
    </w:lvl>
    <w:lvl w:ilvl="7" w:tplc="13D09AF6">
      <w:start w:val="1"/>
      <w:numFmt w:val="bullet"/>
      <w:lvlText w:val="o"/>
      <w:lvlJc w:val="left"/>
      <w:pPr>
        <w:ind w:left="6120" w:hanging="360"/>
      </w:pPr>
      <w:rPr>
        <w:rFonts w:ascii="Courier New" w:hAnsi="Courier New" w:hint="default"/>
      </w:rPr>
    </w:lvl>
    <w:lvl w:ilvl="8" w:tplc="58922AAA">
      <w:start w:val="1"/>
      <w:numFmt w:val="bullet"/>
      <w:lvlText w:val=""/>
      <w:lvlJc w:val="left"/>
      <w:pPr>
        <w:ind w:left="6840" w:hanging="360"/>
      </w:pPr>
      <w:rPr>
        <w:rFonts w:ascii="Wingdings" w:hAnsi="Wingdings" w:hint="default"/>
      </w:rPr>
    </w:lvl>
  </w:abstractNum>
  <w:abstractNum w:abstractNumId="8" w15:restartNumberingAfterBreak="0">
    <w:nsid w:val="3EA04F3B"/>
    <w:multiLevelType w:val="multilevel"/>
    <w:tmpl w:val="89B8BCD4"/>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9" w15:restartNumberingAfterBreak="0">
    <w:nsid w:val="3F531BF7"/>
    <w:multiLevelType w:val="hybridMultilevel"/>
    <w:tmpl w:val="105E4D56"/>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0" w15:restartNumberingAfterBreak="0">
    <w:nsid w:val="45C21C96"/>
    <w:multiLevelType w:val="hybridMultilevel"/>
    <w:tmpl w:val="ED1CE2EE"/>
    <w:lvl w:ilvl="0" w:tplc="565ECBF2">
      <w:start w:val="1"/>
      <w:numFmt w:val="bullet"/>
      <w:lvlText w:val=""/>
      <w:lvlJc w:val="left"/>
      <w:pPr>
        <w:ind w:left="720" w:hanging="360"/>
      </w:pPr>
      <w:rPr>
        <w:rFonts w:ascii="Symbol" w:hAnsi="Symbol" w:hint="default"/>
      </w:rPr>
    </w:lvl>
    <w:lvl w:ilvl="1" w:tplc="BC86E440">
      <w:start w:val="1"/>
      <w:numFmt w:val="bullet"/>
      <w:lvlText w:val="o"/>
      <w:lvlJc w:val="left"/>
      <w:pPr>
        <w:ind w:left="1440" w:hanging="360"/>
      </w:pPr>
      <w:rPr>
        <w:rFonts w:ascii="Courier New" w:hAnsi="Courier New" w:hint="default"/>
      </w:rPr>
    </w:lvl>
    <w:lvl w:ilvl="2" w:tplc="F31E8662">
      <w:start w:val="1"/>
      <w:numFmt w:val="bullet"/>
      <w:lvlText w:val=""/>
      <w:lvlJc w:val="left"/>
      <w:pPr>
        <w:ind w:left="2160" w:hanging="360"/>
      </w:pPr>
      <w:rPr>
        <w:rFonts w:ascii="Wingdings" w:hAnsi="Wingdings" w:hint="default"/>
      </w:rPr>
    </w:lvl>
    <w:lvl w:ilvl="3" w:tplc="D58E314A">
      <w:start w:val="1"/>
      <w:numFmt w:val="bullet"/>
      <w:lvlText w:val=""/>
      <w:lvlJc w:val="left"/>
      <w:pPr>
        <w:ind w:left="2880" w:hanging="360"/>
      </w:pPr>
      <w:rPr>
        <w:rFonts w:ascii="Symbol" w:hAnsi="Symbol" w:hint="default"/>
      </w:rPr>
    </w:lvl>
    <w:lvl w:ilvl="4" w:tplc="34144F4A">
      <w:start w:val="1"/>
      <w:numFmt w:val="bullet"/>
      <w:lvlText w:val="o"/>
      <w:lvlJc w:val="left"/>
      <w:pPr>
        <w:ind w:left="3600" w:hanging="360"/>
      </w:pPr>
      <w:rPr>
        <w:rFonts w:ascii="Courier New" w:hAnsi="Courier New" w:hint="default"/>
      </w:rPr>
    </w:lvl>
    <w:lvl w:ilvl="5" w:tplc="527CE6A2">
      <w:start w:val="1"/>
      <w:numFmt w:val="bullet"/>
      <w:lvlText w:val=""/>
      <w:lvlJc w:val="left"/>
      <w:pPr>
        <w:ind w:left="4320" w:hanging="360"/>
      </w:pPr>
      <w:rPr>
        <w:rFonts w:ascii="Wingdings" w:hAnsi="Wingdings" w:hint="default"/>
      </w:rPr>
    </w:lvl>
    <w:lvl w:ilvl="6" w:tplc="7F80BFFA">
      <w:start w:val="1"/>
      <w:numFmt w:val="bullet"/>
      <w:lvlText w:val=""/>
      <w:lvlJc w:val="left"/>
      <w:pPr>
        <w:ind w:left="5040" w:hanging="360"/>
      </w:pPr>
      <w:rPr>
        <w:rFonts w:ascii="Symbol" w:hAnsi="Symbol" w:hint="default"/>
      </w:rPr>
    </w:lvl>
    <w:lvl w:ilvl="7" w:tplc="588EAB22">
      <w:start w:val="1"/>
      <w:numFmt w:val="bullet"/>
      <w:lvlText w:val="o"/>
      <w:lvlJc w:val="left"/>
      <w:pPr>
        <w:ind w:left="5760" w:hanging="360"/>
      </w:pPr>
      <w:rPr>
        <w:rFonts w:ascii="Courier New" w:hAnsi="Courier New" w:hint="default"/>
      </w:rPr>
    </w:lvl>
    <w:lvl w:ilvl="8" w:tplc="B6DE196E">
      <w:start w:val="1"/>
      <w:numFmt w:val="bullet"/>
      <w:lvlText w:val=""/>
      <w:lvlJc w:val="left"/>
      <w:pPr>
        <w:ind w:left="6480" w:hanging="360"/>
      </w:pPr>
      <w:rPr>
        <w:rFonts w:ascii="Wingdings" w:hAnsi="Wingdings" w:hint="default"/>
      </w:rPr>
    </w:lvl>
  </w:abstractNum>
  <w:abstractNum w:abstractNumId="11" w15:restartNumberingAfterBreak="0">
    <w:nsid w:val="460711C9"/>
    <w:multiLevelType w:val="hybridMultilevel"/>
    <w:tmpl w:val="AAB09F88"/>
    <w:lvl w:ilvl="0" w:tplc="8D627F60">
      <w:start w:val="1"/>
      <w:numFmt w:val="bullet"/>
      <w:lvlText w:val=""/>
      <w:lvlJc w:val="left"/>
      <w:pPr>
        <w:ind w:left="720" w:hanging="360"/>
      </w:pPr>
      <w:rPr>
        <w:rFonts w:ascii="Symbol" w:hAnsi="Symbol" w:hint="default"/>
      </w:rPr>
    </w:lvl>
    <w:lvl w:ilvl="1" w:tplc="1C60199C">
      <w:start w:val="1"/>
      <w:numFmt w:val="bullet"/>
      <w:lvlText w:val="o"/>
      <w:lvlJc w:val="left"/>
      <w:pPr>
        <w:ind w:left="1440" w:hanging="360"/>
      </w:pPr>
      <w:rPr>
        <w:rFonts w:ascii="Courier New" w:hAnsi="Courier New" w:hint="default"/>
      </w:rPr>
    </w:lvl>
    <w:lvl w:ilvl="2" w:tplc="F1060716">
      <w:start w:val="1"/>
      <w:numFmt w:val="bullet"/>
      <w:lvlText w:val=""/>
      <w:lvlJc w:val="left"/>
      <w:pPr>
        <w:ind w:left="2160" w:hanging="360"/>
      </w:pPr>
      <w:rPr>
        <w:rFonts w:ascii="Wingdings" w:hAnsi="Wingdings" w:hint="default"/>
      </w:rPr>
    </w:lvl>
    <w:lvl w:ilvl="3" w:tplc="22964288">
      <w:start w:val="1"/>
      <w:numFmt w:val="bullet"/>
      <w:lvlText w:val=""/>
      <w:lvlJc w:val="left"/>
      <w:pPr>
        <w:ind w:left="2880" w:hanging="360"/>
      </w:pPr>
      <w:rPr>
        <w:rFonts w:ascii="Symbol" w:hAnsi="Symbol" w:hint="default"/>
      </w:rPr>
    </w:lvl>
    <w:lvl w:ilvl="4" w:tplc="C2B41CEC">
      <w:start w:val="1"/>
      <w:numFmt w:val="bullet"/>
      <w:lvlText w:val="o"/>
      <w:lvlJc w:val="left"/>
      <w:pPr>
        <w:ind w:left="3600" w:hanging="360"/>
      </w:pPr>
      <w:rPr>
        <w:rFonts w:ascii="Courier New" w:hAnsi="Courier New" w:hint="default"/>
      </w:rPr>
    </w:lvl>
    <w:lvl w:ilvl="5" w:tplc="F3827E2A">
      <w:start w:val="1"/>
      <w:numFmt w:val="bullet"/>
      <w:lvlText w:val=""/>
      <w:lvlJc w:val="left"/>
      <w:pPr>
        <w:ind w:left="4320" w:hanging="360"/>
      </w:pPr>
      <w:rPr>
        <w:rFonts w:ascii="Wingdings" w:hAnsi="Wingdings" w:hint="default"/>
      </w:rPr>
    </w:lvl>
    <w:lvl w:ilvl="6" w:tplc="8A08C1B0">
      <w:start w:val="1"/>
      <w:numFmt w:val="bullet"/>
      <w:lvlText w:val=""/>
      <w:lvlJc w:val="left"/>
      <w:pPr>
        <w:ind w:left="5040" w:hanging="360"/>
      </w:pPr>
      <w:rPr>
        <w:rFonts w:ascii="Symbol" w:hAnsi="Symbol" w:hint="default"/>
      </w:rPr>
    </w:lvl>
    <w:lvl w:ilvl="7" w:tplc="12128E2A">
      <w:start w:val="1"/>
      <w:numFmt w:val="bullet"/>
      <w:lvlText w:val="o"/>
      <w:lvlJc w:val="left"/>
      <w:pPr>
        <w:ind w:left="5760" w:hanging="360"/>
      </w:pPr>
      <w:rPr>
        <w:rFonts w:ascii="Courier New" w:hAnsi="Courier New" w:hint="default"/>
      </w:rPr>
    </w:lvl>
    <w:lvl w:ilvl="8" w:tplc="763AF8BC">
      <w:start w:val="1"/>
      <w:numFmt w:val="bullet"/>
      <w:lvlText w:val=""/>
      <w:lvlJc w:val="left"/>
      <w:pPr>
        <w:ind w:left="6480" w:hanging="360"/>
      </w:pPr>
      <w:rPr>
        <w:rFonts w:ascii="Wingdings" w:hAnsi="Wingdings" w:hint="default"/>
      </w:rPr>
    </w:lvl>
  </w:abstractNum>
  <w:abstractNum w:abstractNumId="12" w15:restartNumberingAfterBreak="0">
    <w:nsid w:val="4FDB3A12"/>
    <w:multiLevelType w:val="hybridMultilevel"/>
    <w:tmpl w:val="C0F658D8"/>
    <w:lvl w:ilvl="0" w:tplc="040E0001">
      <w:start w:val="1"/>
      <w:numFmt w:val="bullet"/>
      <w:lvlText w:val=""/>
      <w:lvlJc w:val="left"/>
      <w:pPr>
        <w:ind w:left="1776" w:hanging="360"/>
      </w:pPr>
      <w:rPr>
        <w:rFonts w:ascii="Symbol" w:hAnsi="Symbol" w:hint="default"/>
      </w:rPr>
    </w:lvl>
    <w:lvl w:ilvl="1" w:tplc="040E0003">
      <w:start w:val="1"/>
      <w:numFmt w:val="bullet"/>
      <w:lvlText w:val="o"/>
      <w:lvlJc w:val="left"/>
      <w:pPr>
        <w:ind w:left="2496" w:hanging="360"/>
      </w:pPr>
      <w:rPr>
        <w:rFonts w:ascii="Courier New" w:hAnsi="Courier New" w:cs="Courier New" w:hint="default"/>
      </w:rPr>
    </w:lvl>
    <w:lvl w:ilvl="2" w:tplc="040E0005">
      <w:start w:val="1"/>
      <w:numFmt w:val="bullet"/>
      <w:lvlText w:val=""/>
      <w:lvlJc w:val="left"/>
      <w:pPr>
        <w:ind w:left="3216" w:hanging="360"/>
      </w:pPr>
      <w:rPr>
        <w:rFonts w:ascii="Wingdings" w:hAnsi="Wingdings" w:hint="default"/>
      </w:rPr>
    </w:lvl>
    <w:lvl w:ilvl="3" w:tplc="040E0001" w:tentative="1">
      <w:start w:val="1"/>
      <w:numFmt w:val="bullet"/>
      <w:lvlText w:val=""/>
      <w:lvlJc w:val="left"/>
      <w:pPr>
        <w:ind w:left="3936" w:hanging="360"/>
      </w:pPr>
      <w:rPr>
        <w:rFonts w:ascii="Symbol" w:hAnsi="Symbol" w:hint="default"/>
      </w:rPr>
    </w:lvl>
    <w:lvl w:ilvl="4" w:tplc="040E0003" w:tentative="1">
      <w:start w:val="1"/>
      <w:numFmt w:val="bullet"/>
      <w:lvlText w:val="o"/>
      <w:lvlJc w:val="left"/>
      <w:pPr>
        <w:ind w:left="4656" w:hanging="360"/>
      </w:pPr>
      <w:rPr>
        <w:rFonts w:ascii="Courier New" w:hAnsi="Courier New" w:cs="Courier New" w:hint="default"/>
      </w:rPr>
    </w:lvl>
    <w:lvl w:ilvl="5" w:tplc="040E0005" w:tentative="1">
      <w:start w:val="1"/>
      <w:numFmt w:val="bullet"/>
      <w:lvlText w:val=""/>
      <w:lvlJc w:val="left"/>
      <w:pPr>
        <w:ind w:left="5376" w:hanging="360"/>
      </w:pPr>
      <w:rPr>
        <w:rFonts w:ascii="Wingdings" w:hAnsi="Wingdings" w:hint="default"/>
      </w:rPr>
    </w:lvl>
    <w:lvl w:ilvl="6" w:tplc="040E0001" w:tentative="1">
      <w:start w:val="1"/>
      <w:numFmt w:val="bullet"/>
      <w:lvlText w:val=""/>
      <w:lvlJc w:val="left"/>
      <w:pPr>
        <w:ind w:left="6096" w:hanging="360"/>
      </w:pPr>
      <w:rPr>
        <w:rFonts w:ascii="Symbol" w:hAnsi="Symbol" w:hint="default"/>
      </w:rPr>
    </w:lvl>
    <w:lvl w:ilvl="7" w:tplc="040E0003" w:tentative="1">
      <w:start w:val="1"/>
      <w:numFmt w:val="bullet"/>
      <w:lvlText w:val="o"/>
      <w:lvlJc w:val="left"/>
      <w:pPr>
        <w:ind w:left="6816" w:hanging="360"/>
      </w:pPr>
      <w:rPr>
        <w:rFonts w:ascii="Courier New" w:hAnsi="Courier New" w:cs="Courier New" w:hint="default"/>
      </w:rPr>
    </w:lvl>
    <w:lvl w:ilvl="8" w:tplc="040E0005" w:tentative="1">
      <w:start w:val="1"/>
      <w:numFmt w:val="bullet"/>
      <w:lvlText w:val=""/>
      <w:lvlJc w:val="left"/>
      <w:pPr>
        <w:ind w:left="7536" w:hanging="360"/>
      </w:pPr>
      <w:rPr>
        <w:rFonts w:ascii="Wingdings" w:hAnsi="Wingdings" w:hint="default"/>
      </w:rPr>
    </w:lvl>
  </w:abstractNum>
  <w:abstractNum w:abstractNumId="13" w15:restartNumberingAfterBreak="0">
    <w:nsid w:val="55B41F65"/>
    <w:multiLevelType w:val="hybridMultilevel"/>
    <w:tmpl w:val="15BC30DC"/>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4" w15:restartNumberingAfterBreak="0">
    <w:nsid w:val="55D17105"/>
    <w:multiLevelType w:val="multilevel"/>
    <w:tmpl w:val="6CA472C6"/>
    <w:lvl w:ilvl="0">
      <w:start w:val="1"/>
      <w:numFmt w:val="decimal"/>
      <w:pStyle w:val="3listaszint"/>
      <w:lvlText w:val="%1."/>
      <w:lvlJc w:val="left"/>
      <w:pPr>
        <w:tabs>
          <w:tab w:val="num" w:pos="2088"/>
        </w:tabs>
        <w:ind w:left="1728" w:firstLine="0"/>
      </w:pPr>
    </w:lvl>
    <w:lvl w:ilvl="1">
      <w:start w:val="1"/>
      <w:numFmt w:val="upperLetter"/>
      <w:lvlText w:val="%2."/>
      <w:lvlJc w:val="left"/>
      <w:pPr>
        <w:tabs>
          <w:tab w:val="num" w:pos="2808"/>
        </w:tabs>
        <w:ind w:left="2448" w:firstLine="0"/>
      </w:pPr>
    </w:lvl>
    <w:lvl w:ilvl="2">
      <w:start w:val="1"/>
      <w:numFmt w:val="decimal"/>
      <w:lvlText w:val="%3."/>
      <w:lvlJc w:val="left"/>
      <w:pPr>
        <w:tabs>
          <w:tab w:val="num" w:pos="3528"/>
        </w:tabs>
        <w:ind w:left="3168" w:firstLine="0"/>
      </w:pPr>
    </w:lvl>
    <w:lvl w:ilvl="3">
      <w:start w:val="1"/>
      <w:numFmt w:val="lowerLetter"/>
      <w:lvlText w:val="%4)"/>
      <w:lvlJc w:val="left"/>
      <w:pPr>
        <w:tabs>
          <w:tab w:val="num" w:pos="4248"/>
        </w:tabs>
        <w:ind w:left="3888" w:firstLine="0"/>
      </w:pPr>
    </w:lvl>
    <w:lvl w:ilvl="4">
      <w:start w:val="1"/>
      <w:numFmt w:val="decimal"/>
      <w:lvlText w:val="(%5)"/>
      <w:lvlJc w:val="left"/>
      <w:pPr>
        <w:tabs>
          <w:tab w:val="num" w:pos="4968"/>
        </w:tabs>
        <w:ind w:left="4608" w:firstLine="0"/>
      </w:pPr>
    </w:lvl>
    <w:lvl w:ilvl="5">
      <w:start w:val="1"/>
      <w:numFmt w:val="lowerLetter"/>
      <w:lvlText w:val="(%6)"/>
      <w:lvlJc w:val="left"/>
      <w:pPr>
        <w:tabs>
          <w:tab w:val="num" w:pos="5688"/>
        </w:tabs>
        <w:ind w:left="5328" w:firstLine="0"/>
      </w:pPr>
    </w:lvl>
    <w:lvl w:ilvl="6">
      <w:start w:val="1"/>
      <w:numFmt w:val="lowerRoman"/>
      <w:lvlText w:val="(%7)"/>
      <w:lvlJc w:val="left"/>
      <w:pPr>
        <w:tabs>
          <w:tab w:val="num" w:pos="6408"/>
        </w:tabs>
        <w:ind w:left="6048" w:firstLine="0"/>
      </w:pPr>
    </w:lvl>
    <w:lvl w:ilvl="7">
      <w:start w:val="1"/>
      <w:numFmt w:val="lowerLetter"/>
      <w:lvlText w:val="(%8)"/>
      <w:lvlJc w:val="left"/>
      <w:pPr>
        <w:tabs>
          <w:tab w:val="num" w:pos="7128"/>
        </w:tabs>
        <w:ind w:left="6768" w:firstLine="0"/>
      </w:pPr>
    </w:lvl>
    <w:lvl w:ilvl="8">
      <w:start w:val="1"/>
      <w:numFmt w:val="lowerRoman"/>
      <w:lvlText w:val="(%9)"/>
      <w:lvlJc w:val="left"/>
      <w:pPr>
        <w:tabs>
          <w:tab w:val="num" w:pos="7848"/>
        </w:tabs>
        <w:ind w:left="7488" w:firstLine="0"/>
      </w:pPr>
    </w:lvl>
  </w:abstractNum>
  <w:abstractNum w:abstractNumId="15" w15:restartNumberingAfterBreak="0">
    <w:nsid w:val="5731BFE1"/>
    <w:multiLevelType w:val="hybridMultilevel"/>
    <w:tmpl w:val="5FD02406"/>
    <w:lvl w:ilvl="0" w:tplc="6E7AB8D2">
      <w:start w:val="1"/>
      <w:numFmt w:val="bullet"/>
      <w:lvlText w:val=""/>
      <w:lvlJc w:val="left"/>
      <w:pPr>
        <w:ind w:left="1080" w:hanging="360"/>
      </w:pPr>
      <w:rPr>
        <w:rFonts w:ascii="Symbol" w:hAnsi="Symbol" w:hint="default"/>
      </w:rPr>
    </w:lvl>
    <w:lvl w:ilvl="1" w:tplc="FD5409E0">
      <w:start w:val="1"/>
      <w:numFmt w:val="bullet"/>
      <w:lvlText w:val="o"/>
      <w:lvlJc w:val="left"/>
      <w:pPr>
        <w:ind w:left="1800" w:hanging="360"/>
      </w:pPr>
      <w:rPr>
        <w:rFonts w:ascii="Courier New" w:hAnsi="Courier New" w:hint="default"/>
      </w:rPr>
    </w:lvl>
    <w:lvl w:ilvl="2" w:tplc="0F86F254">
      <w:start w:val="1"/>
      <w:numFmt w:val="bullet"/>
      <w:lvlText w:val=""/>
      <w:lvlJc w:val="left"/>
      <w:pPr>
        <w:ind w:left="2520" w:hanging="360"/>
      </w:pPr>
      <w:rPr>
        <w:rFonts w:ascii="Wingdings" w:hAnsi="Wingdings" w:hint="default"/>
      </w:rPr>
    </w:lvl>
    <w:lvl w:ilvl="3" w:tplc="4022BC78">
      <w:start w:val="1"/>
      <w:numFmt w:val="bullet"/>
      <w:lvlText w:val=""/>
      <w:lvlJc w:val="left"/>
      <w:pPr>
        <w:ind w:left="3240" w:hanging="360"/>
      </w:pPr>
      <w:rPr>
        <w:rFonts w:ascii="Symbol" w:hAnsi="Symbol" w:hint="default"/>
      </w:rPr>
    </w:lvl>
    <w:lvl w:ilvl="4" w:tplc="BF8CCEF4">
      <w:start w:val="1"/>
      <w:numFmt w:val="bullet"/>
      <w:lvlText w:val="o"/>
      <w:lvlJc w:val="left"/>
      <w:pPr>
        <w:ind w:left="3960" w:hanging="360"/>
      </w:pPr>
      <w:rPr>
        <w:rFonts w:ascii="Courier New" w:hAnsi="Courier New" w:hint="default"/>
      </w:rPr>
    </w:lvl>
    <w:lvl w:ilvl="5" w:tplc="FC563C9A">
      <w:start w:val="1"/>
      <w:numFmt w:val="bullet"/>
      <w:lvlText w:val=""/>
      <w:lvlJc w:val="left"/>
      <w:pPr>
        <w:ind w:left="4680" w:hanging="360"/>
      </w:pPr>
      <w:rPr>
        <w:rFonts w:ascii="Wingdings" w:hAnsi="Wingdings" w:hint="default"/>
      </w:rPr>
    </w:lvl>
    <w:lvl w:ilvl="6" w:tplc="671889F4">
      <w:start w:val="1"/>
      <w:numFmt w:val="bullet"/>
      <w:lvlText w:val=""/>
      <w:lvlJc w:val="left"/>
      <w:pPr>
        <w:ind w:left="5400" w:hanging="360"/>
      </w:pPr>
      <w:rPr>
        <w:rFonts w:ascii="Symbol" w:hAnsi="Symbol" w:hint="default"/>
      </w:rPr>
    </w:lvl>
    <w:lvl w:ilvl="7" w:tplc="DEF4E618">
      <w:start w:val="1"/>
      <w:numFmt w:val="bullet"/>
      <w:lvlText w:val="o"/>
      <w:lvlJc w:val="left"/>
      <w:pPr>
        <w:ind w:left="6120" w:hanging="360"/>
      </w:pPr>
      <w:rPr>
        <w:rFonts w:ascii="Courier New" w:hAnsi="Courier New" w:hint="default"/>
      </w:rPr>
    </w:lvl>
    <w:lvl w:ilvl="8" w:tplc="E76CD572">
      <w:start w:val="1"/>
      <w:numFmt w:val="bullet"/>
      <w:lvlText w:val=""/>
      <w:lvlJc w:val="left"/>
      <w:pPr>
        <w:ind w:left="6840" w:hanging="360"/>
      </w:pPr>
      <w:rPr>
        <w:rFonts w:ascii="Wingdings" w:hAnsi="Wingdings" w:hint="default"/>
      </w:rPr>
    </w:lvl>
  </w:abstractNum>
  <w:abstractNum w:abstractNumId="16" w15:restartNumberingAfterBreak="0">
    <w:nsid w:val="6A807719"/>
    <w:multiLevelType w:val="multilevel"/>
    <w:tmpl w:val="B3F68386"/>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7" w15:restartNumberingAfterBreak="0">
    <w:nsid w:val="6FEE48F7"/>
    <w:multiLevelType w:val="hybridMultilevel"/>
    <w:tmpl w:val="EDBCE15A"/>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8" w15:restartNumberingAfterBreak="0">
    <w:nsid w:val="70BC25AE"/>
    <w:multiLevelType w:val="hybridMultilevel"/>
    <w:tmpl w:val="F54AB5EA"/>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9" w15:restartNumberingAfterBreak="0">
    <w:nsid w:val="76381577"/>
    <w:multiLevelType w:val="hybridMultilevel"/>
    <w:tmpl w:val="95E4C4EE"/>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7A0E3A64"/>
    <w:multiLevelType w:val="hybridMultilevel"/>
    <w:tmpl w:val="7DF82D02"/>
    <w:lvl w:ilvl="0" w:tplc="EF3C6F3C">
      <w:start w:val="1"/>
      <w:numFmt w:val="bullet"/>
      <w:lvlText w:val=""/>
      <w:lvlJc w:val="left"/>
      <w:pPr>
        <w:ind w:left="720" w:hanging="360"/>
      </w:pPr>
      <w:rPr>
        <w:rFonts w:ascii="Symbol" w:hAnsi="Symbol" w:hint="default"/>
      </w:rPr>
    </w:lvl>
    <w:lvl w:ilvl="1" w:tplc="D5049EE6">
      <w:start w:val="1"/>
      <w:numFmt w:val="bullet"/>
      <w:lvlText w:val="o"/>
      <w:lvlJc w:val="left"/>
      <w:pPr>
        <w:ind w:left="1440" w:hanging="360"/>
      </w:pPr>
      <w:rPr>
        <w:rFonts w:ascii="Courier New" w:hAnsi="Courier New" w:hint="default"/>
      </w:rPr>
    </w:lvl>
    <w:lvl w:ilvl="2" w:tplc="45C884FC">
      <w:start w:val="1"/>
      <w:numFmt w:val="bullet"/>
      <w:lvlText w:val=""/>
      <w:lvlJc w:val="left"/>
      <w:pPr>
        <w:ind w:left="2160" w:hanging="360"/>
      </w:pPr>
      <w:rPr>
        <w:rFonts w:ascii="Wingdings" w:hAnsi="Wingdings" w:hint="default"/>
      </w:rPr>
    </w:lvl>
    <w:lvl w:ilvl="3" w:tplc="1958B190">
      <w:start w:val="1"/>
      <w:numFmt w:val="bullet"/>
      <w:lvlText w:val=""/>
      <w:lvlJc w:val="left"/>
      <w:pPr>
        <w:ind w:left="2880" w:hanging="360"/>
      </w:pPr>
      <w:rPr>
        <w:rFonts w:ascii="Symbol" w:hAnsi="Symbol" w:hint="default"/>
      </w:rPr>
    </w:lvl>
    <w:lvl w:ilvl="4" w:tplc="6F44EF0E">
      <w:start w:val="1"/>
      <w:numFmt w:val="bullet"/>
      <w:lvlText w:val="o"/>
      <w:lvlJc w:val="left"/>
      <w:pPr>
        <w:ind w:left="3600" w:hanging="360"/>
      </w:pPr>
      <w:rPr>
        <w:rFonts w:ascii="Courier New" w:hAnsi="Courier New" w:hint="default"/>
      </w:rPr>
    </w:lvl>
    <w:lvl w:ilvl="5" w:tplc="9CBEAF44">
      <w:start w:val="1"/>
      <w:numFmt w:val="bullet"/>
      <w:lvlText w:val=""/>
      <w:lvlJc w:val="left"/>
      <w:pPr>
        <w:ind w:left="4320" w:hanging="360"/>
      </w:pPr>
      <w:rPr>
        <w:rFonts w:ascii="Wingdings" w:hAnsi="Wingdings" w:hint="default"/>
      </w:rPr>
    </w:lvl>
    <w:lvl w:ilvl="6" w:tplc="35C8997E">
      <w:start w:val="1"/>
      <w:numFmt w:val="bullet"/>
      <w:lvlText w:val=""/>
      <w:lvlJc w:val="left"/>
      <w:pPr>
        <w:ind w:left="5040" w:hanging="360"/>
      </w:pPr>
      <w:rPr>
        <w:rFonts w:ascii="Symbol" w:hAnsi="Symbol" w:hint="default"/>
      </w:rPr>
    </w:lvl>
    <w:lvl w:ilvl="7" w:tplc="FFF28E54">
      <w:start w:val="1"/>
      <w:numFmt w:val="bullet"/>
      <w:lvlText w:val="o"/>
      <w:lvlJc w:val="left"/>
      <w:pPr>
        <w:ind w:left="5760" w:hanging="360"/>
      </w:pPr>
      <w:rPr>
        <w:rFonts w:ascii="Courier New" w:hAnsi="Courier New" w:hint="default"/>
      </w:rPr>
    </w:lvl>
    <w:lvl w:ilvl="8" w:tplc="BD2E361A">
      <w:start w:val="1"/>
      <w:numFmt w:val="bullet"/>
      <w:lvlText w:val=""/>
      <w:lvlJc w:val="left"/>
      <w:pPr>
        <w:ind w:left="6480" w:hanging="360"/>
      </w:pPr>
      <w:rPr>
        <w:rFonts w:ascii="Wingdings" w:hAnsi="Wingdings" w:hint="default"/>
      </w:rPr>
    </w:lvl>
  </w:abstractNum>
  <w:abstractNum w:abstractNumId="21" w15:restartNumberingAfterBreak="0">
    <w:nsid w:val="7AF72F23"/>
    <w:multiLevelType w:val="hybridMultilevel"/>
    <w:tmpl w:val="26E6B3C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7BB06994"/>
    <w:multiLevelType w:val="multilevel"/>
    <w:tmpl w:val="E7C64E9A"/>
    <w:lvl w:ilvl="0">
      <w:start w:val="1"/>
      <w:numFmt w:val="upperRoman"/>
      <w:pStyle w:val="1listaszint"/>
      <w:lvlText w:val="%1."/>
      <w:lvlJc w:val="left"/>
      <w:pPr>
        <w:tabs>
          <w:tab w:val="num" w:pos="360"/>
        </w:tabs>
        <w:ind w:left="0" w:firstLine="0"/>
      </w:pPr>
    </w:lvl>
    <w:lvl w:ilvl="1">
      <w:start w:val="1"/>
      <w:numFmt w:val="upperLetter"/>
      <w:lvlText w:val="%2."/>
      <w:lvlJc w:val="left"/>
      <w:pPr>
        <w:tabs>
          <w:tab w:val="num" w:pos="1080"/>
        </w:tabs>
        <w:ind w:left="720" w:firstLine="0"/>
      </w:pPr>
    </w:lvl>
    <w:lvl w:ilvl="2">
      <w:start w:val="1"/>
      <w:numFmt w:val="decimal"/>
      <w:lvlText w:val="%3."/>
      <w:lvlJc w:val="left"/>
      <w:pPr>
        <w:tabs>
          <w:tab w:val="num" w:pos="1800"/>
        </w:tabs>
        <w:ind w:left="1440" w:firstLine="0"/>
      </w:pPr>
    </w:lvl>
    <w:lvl w:ilvl="3">
      <w:start w:val="1"/>
      <w:numFmt w:val="lowerLetter"/>
      <w:lvlText w:val="%4)"/>
      <w:lvlJc w:val="left"/>
      <w:pPr>
        <w:tabs>
          <w:tab w:val="num" w:pos="2520"/>
        </w:tabs>
        <w:ind w:left="2160" w:firstLine="0"/>
      </w:pPr>
    </w:lvl>
    <w:lvl w:ilvl="4">
      <w:start w:val="1"/>
      <w:numFmt w:val="decimal"/>
      <w:lvlText w:val="(%5)"/>
      <w:lvlJc w:val="left"/>
      <w:pPr>
        <w:tabs>
          <w:tab w:val="num" w:pos="3240"/>
        </w:tabs>
        <w:ind w:left="2880" w:firstLine="0"/>
      </w:pPr>
    </w:lvl>
    <w:lvl w:ilvl="5">
      <w:start w:val="1"/>
      <w:numFmt w:val="lowerLetter"/>
      <w:lvlText w:val="(%6)"/>
      <w:lvlJc w:val="left"/>
      <w:pPr>
        <w:tabs>
          <w:tab w:val="num" w:pos="3960"/>
        </w:tabs>
        <w:ind w:left="3600" w:firstLine="0"/>
      </w:pPr>
    </w:lvl>
    <w:lvl w:ilvl="6">
      <w:start w:val="1"/>
      <w:numFmt w:val="lowerRoman"/>
      <w:lvlText w:val="(%7)"/>
      <w:lvlJc w:val="left"/>
      <w:pPr>
        <w:tabs>
          <w:tab w:val="num" w:pos="4680"/>
        </w:tabs>
        <w:ind w:left="4320" w:firstLine="0"/>
      </w:pPr>
    </w:lvl>
    <w:lvl w:ilvl="7">
      <w:start w:val="1"/>
      <w:numFmt w:val="lowerLetter"/>
      <w:lvlText w:val="(%8)"/>
      <w:lvlJc w:val="left"/>
      <w:pPr>
        <w:tabs>
          <w:tab w:val="num" w:pos="5400"/>
        </w:tabs>
        <w:ind w:left="5040" w:firstLine="0"/>
      </w:pPr>
    </w:lvl>
    <w:lvl w:ilvl="8">
      <w:start w:val="1"/>
      <w:numFmt w:val="lowerRoman"/>
      <w:lvlText w:val="(%9)"/>
      <w:lvlJc w:val="left"/>
      <w:pPr>
        <w:tabs>
          <w:tab w:val="num" w:pos="6120"/>
        </w:tabs>
        <w:ind w:left="5760" w:firstLine="0"/>
      </w:pPr>
    </w:lvl>
  </w:abstractNum>
  <w:num w:numId="1">
    <w:abstractNumId w:val="22"/>
  </w:num>
  <w:num w:numId="2">
    <w:abstractNumId w:val="22"/>
  </w:num>
  <w:num w:numId="3">
    <w:abstractNumId w:val="1"/>
  </w:num>
  <w:num w:numId="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4"/>
  </w:num>
  <w:num w:numId="6">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0"/>
  </w:num>
  <w:num w:numId="8">
    <w:abstractNumId w:val="0"/>
    <w:lvlOverride w:ilvl="0">
      <w:lvl w:ilvl="0">
        <w:numFmt w:val="bullet"/>
        <w:pStyle w:val="Ellenrzlista-elem"/>
        <w:lvlText w:val=""/>
        <w:legacy w:legacy="1" w:legacySpace="0" w:legacyIndent="360"/>
        <w:lvlJc w:val="left"/>
        <w:pPr>
          <w:ind w:left="1253" w:hanging="360"/>
        </w:pPr>
        <w:rPr>
          <w:rFonts w:ascii="Wingdings" w:hAnsi="Wingdings" w:hint="default"/>
        </w:rPr>
      </w:lvl>
    </w:lvlOverride>
  </w:num>
  <w:num w:numId="9">
    <w:abstractNumId w:val="6"/>
  </w:num>
  <w:num w:numId="10">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2"/>
  </w:num>
  <w:num w:numId="23">
    <w:abstractNumId w:val="20"/>
  </w:num>
  <w:num w:numId="24">
    <w:abstractNumId w:val="7"/>
  </w:num>
  <w:num w:numId="25">
    <w:abstractNumId w:val="15"/>
  </w:num>
  <w:num w:numId="26">
    <w:abstractNumId w:val="10"/>
  </w:num>
  <w:num w:numId="27">
    <w:abstractNumId w:val="11"/>
  </w:num>
  <w:num w:numId="28">
    <w:abstractNumId w:val="4"/>
  </w:num>
  <w:num w:numId="29">
    <w:abstractNumId w:val="21"/>
  </w:num>
  <w:num w:numId="30">
    <w:abstractNumId w:val="2"/>
  </w:num>
  <w:num w:numId="31">
    <w:abstractNumId w:val="19"/>
  </w:num>
  <w:num w:numId="32">
    <w:abstractNumId w:val="16"/>
  </w:num>
  <w:num w:numId="33">
    <w:abstractNumId w:val="8"/>
  </w:num>
  <w:num w:numId="34">
    <w:abstractNumId w:val="18"/>
  </w:num>
  <w:num w:numId="35">
    <w:abstractNumId w:val="3"/>
  </w:num>
  <w:num w:numId="36">
    <w:abstractNumId w:val="9"/>
  </w:num>
  <w:num w:numId="37">
    <w:abstractNumId w:val="5"/>
  </w:num>
  <w:num w:numId="38">
    <w:abstractNumId w:val="17"/>
  </w:num>
  <w:num w:numId="39">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D563D"/>
    <w:rsid w:val="00004F56"/>
    <w:rsid w:val="00006758"/>
    <w:rsid w:val="00010117"/>
    <w:rsid w:val="000469CE"/>
    <w:rsid w:val="00047F7D"/>
    <w:rsid w:val="000555F8"/>
    <w:rsid w:val="00081F49"/>
    <w:rsid w:val="000D78A8"/>
    <w:rsid w:val="000E1B0D"/>
    <w:rsid w:val="000F5BDB"/>
    <w:rsid w:val="00100169"/>
    <w:rsid w:val="00110722"/>
    <w:rsid w:val="00110E09"/>
    <w:rsid w:val="00110F6B"/>
    <w:rsid w:val="001136A6"/>
    <w:rsid w:val="0011455C"/>
    <w:rsid w:val="001249BE"/>
    <w:rsid w:val="00134313"/>
    <w:rsid w:val="00135282"/>
    <w:rsid w:val="001451DB"/>
    <w:rsid w:val="00163290"/>
    <w:rsid w:val="00167912"/>
    <w:rsid w:val="00173CCA"/>
    <w:rsid w:val="001B789B"/>
    <w:rsid w:val="001C1496"/>
    <w:rsid w:val="001D4CF9"/>
    <w:rsid w:val="001D6859"/>
    <w:rsid w:val="00202255"/>
    <w:rsid w:val="002218F3"/>
    <w:rsid w:val="00222B1A"/>
    <w:rsid w:val="00223139"/>
    <w:rsid w:val="002266D6"/>
    <w:rsid w:val="0024370E"/>
    <w:rsid w:val="00243FA4"/>
    <w:rsid w:val="0025151E"/>
    <w:rsid w:val="00272797"/>
    <w:rsid w:val="0027581F"/>
    <w:rsid w:val="002826C6"/>
    <w:rsid w:val="00282A51"/>
    <w:rsid w:val="00282ECA"/>
    <w:rsid w:val="002840B1"/>
    <w:rsid w:val="002B0220"/>
    <w:rsid w:val="002B218D"/>
    <w:rsid w:val="002D2863"/>
    <w:rsid w:val="002E707F"/>
    <w:rsid w:val="002F7694"/>
    <w:rsid w:val="003058C4"/>
    <w:rsid w:val="00312996"/>
    <w:rsid w:val="00333EC0"/>
    <w:rsid w:val="00346009"/>
    <w:rsid w:val="00364480"/>
    <w:rsid w:val="00366183"/>
    <w:rsid w:val="00372DFE"/>
    <w:rsid w:val="00385A3D"/>
    <w:rsid w:val="003A5101"/>
    <w:rsid w:val="003A70AB"/>
    <w:rsid w:val="003C2896"/>
    <w:rsid w:val="003D57C3"/>
    <w:rsid w:val="003F5211"/>
    <w:rsid w:val="003F7D6A"/>
    <w:rsid w:val="0040280B"/>
    <w:rsid w:val="0040615A"/>
    <w:rsid w:val="00420DBB"/>
    <w:rsid w:val="00431C32"/>
    <w:rsid w:val="00432A2F"/>
    <w:rsid w:val="00440292"/>
    <w:rsid w:val="004423B4"/>
    <w:rsid w:val="004741B3"/>
    <w:rsid w:val="0047614A"/>
    <w:rsid w:val="00491545"/>
    <w:rsid w:val="004A188B"/>
    <w:rsid w:val="004A76AF"/>
    <w:rsid w:val="004B0D29"/>
    <w:rsid w:val="004B20F7"/>
    <w:rsid w:val="004C3EE9"/>
    <w:rsid w:val="004C64EA"/>
    <w:rsid w:val="004C785D"/>
    <w:rsid w:val="004D68E4"/>
    <w:rsid w:val="00504675"/>
    <w:rsid w:val="005105D3"/>
    <w:rsid w:val="00530AF5"/>
    <w:rsid w:val="00533588"/>
    <w:rsid w:val="005527D9"/>
    <w:rsid w:val="00555499"/>
    <w:rsid w:val="00566BE4"/>
    <w:rsid w:val="00571160"/>
    <w:rsid w:val="005730B8"/>
    <w:rsid w:val="005744A4"/>
    <w:rsid w:val="00574714"/>
    <w:rsid w:val="00594764"/>
    <w:rsid w:val="005A34E5"/>
    <w:rsid w:val="005B2A63"/>
    <w:rsid w:val="005C7192"/>
    <w:rsid w:val="005C7E08"/>
    <w:rsid w:val="005D2978"/>
    <w:rsid w:val="005D4B06"/>
    <w:rsid w:val="005D5247"/>
    <w:rsid w:val="00606DA0"/>
    <w:rsid w:val="00610ED2"/>
    <w:rsid w:val="0061561A"/>
    <w:rsid w:val="006246D0"/>
    <w:rsid w:val="00633467"/>
    <w:rsid w:val="00636B43"/>
    <w:rsid w:val="00667556"/>
    <w:rsid w:val="00683F27"/>
    <w:rsid w:val="00691BA4"/>
    <w:rsid w:val="00694BAA"/>
    <w:rsid w:val="006A2AC8"/>
    <w:rsid w:val="006A5383"/>
    <w:rsid w:val="006A5EBC"/>
    <w:rsid w:val="006A616A"/>
    <w:rsid w:val="006B2704"/>
    <w:rsid w:val="006B5526"/>
    <w:rsid w:val="006C0763"/>
    <w:rsid w:val="006C4BD9"/>
    <w:rsid w:val="006C65AC"/>
    <w:rsid w:val="006D32BF"/>
    <w:rsid w:val="006D563D"/>
    <w:rsid w:val="006F1E61"/>
    <w:rsid w:val="006F37CB"/>
    <w:rsid w:val="007319B5"/>
    <w:rsid w:val="007364EB"/>
    <w:rsid w:val="00736860"/>
    <w:rsid w:val="007577ED"/>
    <w:rsid w:val="007762F8"/>
    <w:rsid w:val="0079144C"/>
    <w:rsid w:val="007A0E6B"/>
    <w:rsid w:val="007B3E7A"/>
    <w:rsid w:val="007C1278"/>
    <w:rsid w:val="007F7CD0"/>
    <w:rsid w:val="00804CB5"/>
    <w:rsid w:val="00810917"/>
    <w:rsid w:val="0081356A"/>
    <w:rsid w:val="00815AF8"/>
    <w:rsid w:val="00820CF4"/>
    <w:rsid w:val="00821DF7"/>
    <w:rsid w:val="00831418"/>
    <w:rsid w:val="0083232E"/>
    <w:rsid w:val="00832D52"/>
    <w:rsid w:val="00836FEF"/>
    <w:rsid w:val="008668ED"/>
    <w:rsid w:val="00882011"/>
    <w:rsid w:val="00896ECA"/>
    <w:rsid w:val="008B0D47"/>
    <w:rsid w:val="008B3F2B"/>
    <w:rsid w:val="008B453F"/>
    <w:rsid w:val="008D0762"/>
    <w:rsid w:val="008D3983"/>
    <w:rsid w:val="008D3F21"/>
    <w:rsid w:val="008D4904"/>
    <w:rsid w:val="008D4C18"/>
    <w:rsid w:val="008D516A"/>
    <w:rsid w:val="008F3A53"/>
    <w:rsid w:val="008F66BB"/>
    <w:rsid w:val="0090191A"/>
    <w:rsid w:val="00901CC4"/>
    <w:rsid w:val="00907B0F"/>
    <w:rsid w:val="00922A04"/>
    <w:rsid w:val="00924B1E"/>
    <w:rsid w:val="009567B7"/>
    <w:rsid w:val="00962FC3"/>
    <w:rsid w:val="009661B9"/>
    <w:rsid w:val="00971CFF"/>
    <w:rsid w:val="009802CB"/>
    <w:rsid w:val="009A41C4"/>
    <w:rsid w:val="009B1E0C"/>
    <w:rsid w:val="009B7E87"/>
    <w:rsid w:val="009C0B95"/>
    <w:rsid w:val="009C199B"/>
    <w:rsid w:val="009C19B1"/>
    <w:rsid w:val="009C7AF9"/>
    <w:rsid w:val="009D0EB6"/>
    <w:rsid w:val="009D1A24"/>
    <w:rsid w:val="009D3496"/>
    <w:rsid w:val="009F271D"/>
    <w:rsid w:val="009F4DB0"/>
    <w:rsid w:val="009F5236"/>
    <w:rsid w:val="00A13B84"/>
    <w:rsid w:val="00A221A4"/>
    <w:rsid w:val="00A27FD2"/>
    <w:rsid w:val="00A36106"/>
    <w:rsid w:val="00A41D4C"/>
    <w:rsid w:val="00A63421"/>
    <w:rsid w:val="00A73DA7"/>
    <w:rsid w:val="00A743FA"/>
    <w:rsid w:val="00A75AFC"/>
    <w:rsid w:val="00A77B74"/>
    <w:rsid w:val="00A84664"/>
    <w:rsid w:val="00A84C0A"/>
    <w:rsid w:val="00A87875"/>
    <w:rsid w:val="00A92F41"/>
    <w:rsid w:val="00A956F3"/>
    <w:rsid w:val="00AD1C20"/>
    <w:rsid w:val="00AD35ED"/>
    <w:rsid w:val="00AD42AC"/>
    <w:rsid w:val="00AE257E"/>
    <w:rsid w:val="00B136BF"/>
    <w:rsid w:val="00B24AB7"/>
    <w:rsid w:val="00B25BD6"/>
    <w:rsid w:val="00B25D58"/>
    <w:rsid w:val="00B344F8"/>
    <w:rsid w:val="00B352CA"/>
    <w:rsid w:val="00B53636"/>
    <w:rsid w:val="00B70A01"/>
    <w:rsid w:val="00B776B2"/>
    <w:rsid w:val="00B77CF3"/>
    <w:rsid w:val="00B977C3"/>
    <w:rsid w:val="00BA41EA"/>
    <w:rsid w:val="00BA6475"/>
    <w:rsid w:val="00BB3718"/>
    <w:rsid w:val="00C126FD"/>
    <w:rsid w:val="00C149F1"/>
    <w:rsid w:val="00C17283"/>
    <w:rsid w:val="00C249B1"/>
    <w:rsid w:val="00C303F6"/>
    <w:rsid w:val="00C46190"/>
    <w:rsid w:val="00C502C1"/>
    <w:rsid w:val="00C50AFE"/>
    <w:rsid w:val="00C51AFF"/>
    <w:rsid w:val="00C62F1E"/>
    <w:rsid w:val="00C67EDA"/>
    <w:rsid w:val="00C95FA6"/>
    <w:rsid w:val="00C95FE2"/>
    <w:rsid w:val="00CA060C"/>
    <w:rsid w:val="00CB09F6"/>
    <w:rsid w:val="00CB0DF9"/>
    <w:rsid w:val="00CB3258"/>
    <w:rsid w:val="00CE5AEF"/>
    <w:rsid w:val="00CF21D3"/>
    <w:rsid w:val="00CF654C"/>
    <w:rsid w:val="00CF7671"/>
    <w:rsid w:val="00D02864"/>
    <w:rsid w:val="00D02B2E"/>
    <w:rsid w:val="00D05287"/>
    <w:rsid w:val="00D0761A"/>
    <w:rsid w:val="00D1555B"/>
    <w:rsid w:val="00D71174"/>
    <w:rsid w:val="00D72FEF"/>
    <w:rsid w:val="00D82732"/>
    <w:rsid w:val="00D9163C"/>
    <w:rsid w:val="00D95A00"/>
    <w:rsid w:val="00DB0244"/>
    <w:rsid w:val="00DC491A"/>
    <w:rsid w:val="00DE6760"/>
    <w:rsid w:val="00DF2B1F"/>
    <w:rsid w:val="00DF65A2"/>
    <w:rsid w:val="00E079B4"/>
    <w:rsid w:val="00E11423"/>
    <w:rsid w:val="00E21A54"/>
    <w:rsid w:val="00E42D00"/>
    <w:rsid w:val="00E541CF"/>
    <w:rsid w:val="00E70D08"/>
    <w:rsid w:val="00E71B0B"/>
    <w:rsid w:val="00E71FBA"/>
    <w:rsid w:val="00E8294C"/>
    <w:rsid w:val="00E848F8"/>
    <w:rsid w:val="00E86D26"/>
    <w:rsid w:val="00E91E0B"/>
    <w:rsid w:val="00EE7B6D"/>
    <w:rsid w:val="00EF2498"/>
    <w:rsid w:val="00F016E8"/>
    <w:rsid w:val="00F12DB1"/>
    <w:rsid w:val="00F14EFD"/>
    <w:rsid w:val="00F359EB"/>
    <w:rsid w:val="00F35B54"/>
    <w:rsid w:val="00F41C77"/>
    <w:rsid w:val="00F43CE0"/>
    <w:rsid w:val="00F6010A"/>
    <w:rsid w:val="00F654F6"/>
    <w:rsid w:val="00F70374"/>
    <w:rsid w:val="00F704C4"/>
    <w:rsid w:val="00F74E3B"/>
    <w:rsid w:val="00F82F24"/>
    <w:rsid w:val="00F870EC"/>
    <w:rsid w:val="00F87661"/>
    <w:rsid w:val="00FB72C2"/>
    <w:rsid w:val="00FC56A1"/>
    <w:rsid w:val="00FE2798"/>
    <w:rsid w:val="00FF1307"/>
    <w:rsid w:val="00FF3C62"/>
    <w:rsid w:val="00FF74F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6A07C455"/>
  <w15:docId w15:val="{C54083C4-9CB0-4055-BCB5-49491B949B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5">
    <w:lsdException w:name="Normal" w:qFormat="1"/>
    <w:lsdException w:name="heading 1" w:qFormat="1"/>
    <w:lsdException w:name="heading 2" w:uiPriority="9"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uiPriority="99"/>
    <w:lsdException w:name="caption" w:semiHidden="1" w:unhideWhenUsed="1" w:qFormat="1"/>
    <w:lsdException w:name="Title" w:qFormat="1"/>
    <w:lsdException w:name="Subtitle" w:qFormat="1"/>
    <w:lsdException w:name="Hyperlink" w:uiPriority="99"/>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l">
    <w:name w:val="Normal"/>
    <w:qFormat/>
    <w:rPr>
      <w:sz w:val="24"/>
      <w:szCs w:val="24"/>
      <w:lang w:val="hu-HU" w:eastAsia="hu-HU" w:bidi="he-IL"/>
    </w:rPr>
  </w:style>
  <w:style w:type="paragraph" w:styleId="Cmsor1">
    <w:name w:val="heading 1"/>
    <w:basedOn w:val="Norml"/>
    <w:next w:val="Norml"/>
    <w:qFormat/>
    <w:rsid w:val="004D68E4"/>
    <w:pPr>
      <w:keepNext/>
      <w:widowControl w:val="0"/>
      <w:snapToGrid w:val="0"/>
      <w:spacing w:after="240" w:line="480" w:lineRule="atLeast"/>
      <w:ind w:left="720" w:hanging="720"/>
      <w:outlineLvl w:val="0"/>
    </w:pPr>
    <w:rPr>
      <w:b/>
      <w:caps/>
      <w:sz w:val="28"/>
    </w:rPr>
  </w:style>
  <w:style w:type="paragraph" w:styleId="Cmsor2">
    <w:name w:val="heading 2"/>
    <w:basedOn w:val="Norml"/>
    <w:next w:val="Norml"/>
    <w:link w:val="Cmsor2Char"/>
    <w:uiPriority w:val="9"/>
    <w:qFormat/>
    <w:rsid w:val="004D68E4"/>
    <w:pPr>
      <w:spacing w:after="120" w:line="480" w:lineRule="atLeast"/>
      <w:outlineLvl w:val="1"/>
    </w:pPr>
    <w:rPr>
      <w:b/>
      <w:sz w:val="28"/>
    </w:rPr>
  </w:style>
  <w:style w:type="paragraph" w:styleId="Cmsor3">
    <w:name w:val="heading 3"/>
    <w:basedOn w:val="Norml"/>
    <w:next w:val="Norml"/>
    <w:qFormat/>
    <w:rsid w:val="00810917"/>
    <w:pPr>
      <w:spacing w:line="480" w:lineRule="atLeast"/>
      <w:outlineLvl w:val="2"/>
    </w:pPr>
    <w:rPr>
      <w:b/>
    </w:rPr>
  </w:style>
  <w:style w:type="paragraph" w:styleId="Cmsor4">
    <w:name w:val="heading 4"/>
    <w:basedOn w:val="Norml"/>
    <w:next w:val="Norml"/>
    <w:qFormat/>
    <w:pPr>
      <w:widowControl w:val="0"/>
      <w:snapToGrid w:val="0"/>
      <w:spacing w:line="480" w:lineRule="atLeast"/>
      <w:outlineLvl w:val="3"/>
    </w:pPr>
    <w:rPr>
      <w:b/>
      <w:bCs/>
    </w:rPr>
  </w:style>
  <w:style w:type="paragraph" w:styleId="Cmsor5">
    <w:name w:val="heading 5"/>
    <w:basedOn w:val="Norml"/>
    <w:next w:val="Norml"/>
    <w:qFormat/>
    <w:pPr>
      <w:spacing w:before="240" w:after="60"/>
      <w:outlineLvl w:val="4"/>
    </w:pPr>
    <w:rPr>
      <w:b/>
      <w:bCs/>
      <w:i/>
      <w:iCs/>
      <w:sz w:val="26"/>
      <w:szCs w:val="26"/>
    </w:rPr>
  </w:style>
  <w:style w:type="paragraph" w:styleId="Cmsor6">
    <w:name w:val="heading 6"/>
    <w:basedOn w:val="Norml"/>
    <w:next w:val="Norml"/>
    <w:qFormat/>
    <w:pPr>
      <w:spacing w:before="240" w:after="60"/>
      <w:outlineLvl w:val="5"/>
    </w:pPr>
    <w:rPr>
      <w:b/>
      <w:bCs/>
      <w:sz w:val="22"/>
      <w:szCs w:val="22"/>
    </w:rPr>
  </w:style>
  <w:style w:type="paragraph" w:styleId="Cmsor7">
    <w:name w:val="heading 7"/>
    <w:basedOn w:val="Norml"/>
    <w:next w:val="Norml"/>
    <w:qFormat/>
    <w:pPr>
      <w:spacing w:before="240" w:after="60"/>
      <w:outlineLvl w:val="6"/>
    </w:pPr>
  </w:style>
  <w:style w:type="paragraph" w:styleId="Cmsor8">
    <w:name w:val="heading 8"/>
    <w:basedOn w:val="Norml"/>
    <w:next w:val="Norml"/>
    <w:qFormat/>
    <w:pPr>
      <w:spacing w:before="240" w:after="60"/>
      <w:outlineLvl w:val="7"/>
    </w:pPr>
    <w:rPr>
      <w:i/>
      <w:iCs/>
    </w:rPr>
  </w:style>
  <w:style w:type="paragraph" w:styleId="Cmsor9">
    <w:name w:val="heading 9"/>
    <w:basedOn w:val="Norml"/>
    <w:next w:val="Norml"/>
    <w:qFormat/>
    <w:pPr>
      <w:spacing w:before="240" w:after="60"/>
      <w:outlineLvl w:val="8"/>
    </w:pPr>
    <w:rPr>
      <w:rFonts w:ascii="Arial" w:hAnsi="Arial" w:cs="Arial"/>
      <w:sz w:val="22"/>
      <w:szCs w:val="22"/>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paragraph" w:styleId="Cm">
    <w:name w:val="Title"/>
    <w:basedOn w:val="Norml"/>
    <w:qFormat/>
    <w:pPr>
      <w:spacing w:before="3600" w:after="280"/>
      <w:jc w:val="center"/>
    </w:pPr>
    <w:rPr>
      <w:sz w:val="28"/>
      <w:szCs w:val="28"/>
    </w:rPr>
  </w:style>
  <w:style w:type="character" w:customStyle="1" w:styleId="BodyTextChar">
    <w:name w:val="Body Text Char"/>
    <w:basedOn w:val="Bekezdsalapbettpusa"/>
  </w:style>
  <w:style w:type="paragraph" w:styleId="Szvegtrzs">
    <w:name w:val="Body Text"/>
    <w:basedOn w:val="Norml"/>
    <w:link w:val="SzvegtrzsChar"/>
    <w:pPr>
      <w:widowControl w:val="0"/>
      <w:tabs>
        <w:tab w:val="left" w:pos="10800"/>
      </w:tabs>
      <w:snapToGrid w:val="0"/>
      <w:spacing w:line="480" w:lineRule="atLeast"/>
      <w:ind w:firstLine="720"/>
    </w:pPr>
  </w:style>
  <w:style w:type="paragraph" w:styleId="Buborkszveg">
    <w:name w:val="Balloon Text"/>
    <w:basedOn w:val="Norml"/>
    <w:semiHidden/>
    <w:rPr>
      <w:rFonts w:ascii="Tahoma" w:hAnsi="Tahoma" w:cs="Tahoma"/>
      <w:sz w:val="16"/>
      <w:szCs w:val="16"/>
    </w:rPr>
  </w:style>
  <w:style w:type="paragraph" w:customStyle="1" w:styleId="1listaszint">
    <w:name w:val="1. listaszint"/>
    <w:basedOn w:val="Norml"/>
    <w:pPr>
      <w:numPr>
        <w:numId w:val="2"/>
      </w:numPr>
      <w:spacing w:line="480" w:lineRule="atLeast"/>
    </w:pPr>
    <w:rPr>
      <w:lang w:bidi="hu-HU"/>
    </w:rPr>
  </w:style>
  <w:style w:type="paragraph" w:customStyle="1" w:styleId="2listaszint">
    <w:name w:val="2. listaszint"/>
    <w:basedOn w:val="Norml"/>
    <w:pPr>
      <w:numPr>
        <w:numId w:val="4"/>
      </w:numPr>
      <w:spacing w:line="480" w:lineRule="atLeast"/>
    </w:pPr>
    <w:rPr>
      <w:lang w:bidi="hu-HU"/>
    </w:rPr>
  </w:style>
  <w:style w:type="paragraph" w:customStyle="1" w:styleId="3listaszint">
    <w:name w:val="3. listaszint"/>
    <w:basedOn w:val="Norml"/>
    <w:pPr>
      <w:numPr>
        <w:numId w:val="6"/>
      </w:numPr>
      <w:spacing w:line="480" w:lineRule="atLeast"/>
    </w:pPr>
    <w:rPr>
      <w:lang w:bidi="hu-HU"/>
    </w:rPr>
  </w:style>
  <w:style w:type="paragraph" w:customStyle="1" w:styleId="Segdanyagok">
    <w:name w:val="Segédanyagok"/>
    <w:basedOn w:val="Norml"/>
    <w:pPr>
      <w:spacing w:before="240" w:line="480" w:lineRule="atLeast"/>
      <w:ind w:left="720" w:hanging="720"/>
    </w:pPr>
    <w:rPr>
      <w:lang w:bidi="hu-HU"/>
    </w:rPr>
  </w:style>
  <w:style w:type="paragraph" w:customStyle="1" w:styleId="Ellenrzlista-elem">
    <w:name w:val="Ellenőrzőlista-elem"/>
    <w:basedOn w:val="Norml"/>
    <w:pPr>
      <w:widowControl w:val="0"/>
      <w:numPr>
        <w:numId w:val="8"/>
      </w:numPr>
      <w:snapToGrid w:val="0"/>
      <w:spacing w:before="240"/>
    </w:pPr>
    <w:rPr>
      <w:rFonts w:ascii="Arial" w:hAnsi="Arial" w:cs="Arial"/>
      <w:lang w:bidi="hu-HU"/>
    </w:rPr>
  </w:style>
  <w:style w:type="paragraph" w:customStyle="1" w:styleId="Ellenrzlistacme">
    <w:name w:val="Ellenőrzőlista címe"/>
    <w:basedOn w:val="Norml"/>
    <w:pPr>
      <w:widowControl w:val="0"/>
      <w:spacing w:after="240"/>
      <w:jc w:val="center"/>
    </w:pPr>
    <w:rPr>
      <w:rFonts w:ascii="Arial" w:hAnsi="Arial" w:cs="Arial"/>
      <w:b/>
      <w:sz w:val="32"/>
      <w:szCs w:val="32"/>
      <w:lang w:bidi="hu-HU"/>
    </w:rPr>
  </w:style>
  <w:style w:type="paragraph" w:customStyle="1" w:styleId="Ellenrzlista-szmozottcmsor">
    <w:name w:val="Ellenőrzőlista - számozott címsor"/>
    <w:basedOn w:val="Norml"/>
    <w:pPr>
      <w:widowControl w:val="0"/>
      <w:numPr>
        <w:numId w:val="10"/>
      </w:numPr>
      <w:tabs>
        <w:tab w:val="left" w:pos="864"/>
      </w:tabs>
      <w:spacing w:before="240"/>
    </w:pPr>
    <w:rPr>
      <w:rFonts w:ascii="Arial" w:hAnsi="Arial" w:cs="Arial"/>
      <w:b/>
      <w:sz w:val="32"/>
      <w:szCs w:val="32"/>
      <w:lang w:bidi="hu-HU"/>
    </w:rPr>
  </w:style>
  <w:style w:type="character" w:customStyle="1" w:styleId="SzvegtrzsChar">
    <w:name w:val="Szövegtörzs Char"/>
    <w:basedOn w:val="Bekezdsalapbettpusa"/>
    <w:link w:val="Szvegtrzs"/>
    <w:locked/>
    <w:rPr>
      <w:snapToGrid w:val="0"/>
      <w:sz w:val="24"/>
      <w:szCs w:val="24"/>
      <w:lang w:val="hu-HU" w:eastAsia="hu-HU" w:bidi="hu-HU"/>
    </w:rPr>
  </w:style>
  <w:style w:type="table" w:customStyle="1" w:styleId="Normltblzat1">
    <w:name w:val="Normál táblázat1"/>
    <w:semiHidden/>
    <w:tblPr>
      <w:tblCellMar>
        <w:top w:w="0" w:type="dxa"/>
        <w:left w:w="108" w:type="dxa"/>
        <w:bottom w:w="0" w:type="dxa"/>
        <w:right w:w="108" w:type="dxa"/>
      </w:tblCellMar>
    </w:tblPr>
  </w:style>
  <w:style w:type="paragraph" w:styleId="llb">
    <w:name w:val="footer"/>
    <w:basedOn w:val="Norml"/>
    <w:link w:val="llbChar"/>
    <w:uiPriority w:val="99"/>
    <w:pPr>
      <w:tabs>
        <w:tab w:val="center" w:pos="4536"/>
        <w:tab w:val="right" w:pos="9072"/>
      </w:tabs>
    </w:pPr>
  </w:style>
  <w:style w:type="character" w:styleId="Oldalszm">
    <w:name w:val="page number"/>
    <w:basedOn w:val="Bekezdsalapbettpusa"/>
  </w:style>
  <w:style w:type="paragraph" w:styleId="lfej">
    <w:name w:val="header"/>
    <w:basedOn w:val="Norml"/>
    <w:link w:val="lfejChar"/>
    <w:rsid w:val="006D563D"/>
    <w:pPr>
      <w:tabs>
        <w:tab w:val="center" w:pos="4536"/>
        <w:tab w:val="right" w:pos="9072"/>
      </w:tabs>
    </w:pPr>
  </w:style>
  <w:style w:type="character" w:customStyle="1" w:styleId="lfejChar">
    <w:name w:val="Élőfej Char"/>
    <w:basedOn w:val="Bekezdsalapbettpusa"/>
    <w:link w:val="lfej"/>
    <w:rsid w:val="006D563D"/>
    <w:rPr>
      <w:sz w:val="24"/>
      <w:szCs w:val="24"/>
      <w:lang w:val="hu-HU" w:eastAsia="hu-HU" w:bidi="he-IL"/>
    </w:rPr>
  </w:style>
  <w:style w:type="table" w:styleId="Rcsostblzat">
    <w:name w:val="Table Grid"/>
    <w:basedOn w:val="Normltblzat"/>
    <w:uiPriority w:val="39"/>
    <w:rsid w:val="00F14EF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rtalomjegyzkcmsora">
    <w:name w:val="TOC Heading"/>
    <w:basedOn w:val="Cmsor1"/>
    <w:next w:val="Norml"/>
    <w:uiPriority w:val="39"/>
    <w:unhideWhenUsed/>
    <w:qFormat/>
    <w:rsid w:val="00C95FE2"/>
    <w:pPr>
      <w:keepLines/>
      <w:widowControl/>
      <w:snapToGrid/>
      <w:spacing w:before="240" w:after="0" w:line="259" w:lineRule="auto"/>
      <w:ind w:left="0" w:firstLine="0"/>
      <w:outlineLvl w:val="9"/>
    </w:pPr>
    <w:rPr>
      <w:rFonts w:asciiTheme="majorHAnsi" w:eastAsiaTheme="majorEastAsia" w:hAnsiTheme="majorHAnsi" w:cstheme="majorBidi"/>
      <w:b w:val="0"/>
      <w:caps w:val="0"/>
      <w:color w:val="365F91" w:themeColor="accent1" w:themeShade="BF"/>
      <w:sz w:val="32"/>
      <w:szCs w:val="32"/>
      <w:lang w:bidi="ar-SA"/>
    </w:rPr>
  </w:style>
  <w:style w:type="paragraph" w:styleId="TJ1">
    <w:name w:val="toc 1"/>
    <w:basedOn w:val="Norml"/>
    <w:next w:val="Norml"/>
    <w:autoRedefine/>
    <w:uiPriority w:val="39"/>
    <w:rsid w:val="00C95FE2"/>
    <w:pPr>
      <w:spacing w:after="100"/>
    </w:pPr>
  </w:style>
  <w:style w:type="character" w:styleId="Hiperhivatkozs">
    <w:name w:val="Hyperlink"/>
    <w:basedOn w:val="Bekezdsalapbettpusa"/>
    <w:uiPriority w:val="99"/>
    <w:unhideWhenUsed/>
    <w:rsid w:val="00C95FE2"/>
    <w:rPr>
      <w:color w:val="0000FF" w:themeColor="hyperlink"/>
      <w:u w:val="single"/>
    </w:rPr>
  </w:style>
  <w:style w:type="paragraph" w:styleId="Lbjegyzetszveg">
    <w:name w:val="footnote text"/>
    <w:basedOn w:val="Norml"/>
    <w:link w:val="LbjegyzetszvegChar"/>
    <w:rsid w:val="0011455C"/>
    <w:rPr>
      <w:sz w:val="20"/>
      <w:szCs w:val="20"/>
    </w:rPr>
  </w:style>
  <w:style w:type="character" w:customStyle="1" w:styleId="LbjegyzetszvegChar">
    <w:name w:val="Lábjegyzetszöveg Char"/>
    <w:basedOn w:val="Bekezdsalapbettpusa"/>
    <w:link w:val="Lbjegyzetszveg"/>
    <w:rsid w:val="0011455C"/>
    <w:rPr>
      <w:lang w:val="hu-HU" w:eastAsia="hu-HU" w:bidi="he-IL"/>
    </w:rPr>
  </w:style>
  <w:style w:type="character" w:styleId="Lbjegyzet-hivatkozs">
    <w:name w:val="footnote reference"/>
    <w:basedOn w:val="Bekezdsalapbettpusa"/>
    <w:rsid w:val="0011455C"/>
    <w:rPr>
      <w:vertAlign w:val="superscript"/>
    </w:rPr>
  </w:style>
  <w:style w:type="character" w:customStyle="1" w:styleId="llbChar">
    <w:name w:val="Élőláb Char"/>
    <w:basedOn w:val="Bekezdsalapbettpusa"/>
    <w:link w:val="llb"/>
    <w:uiPriority w:val="99"/>
    <w:rsid w:val="0011455C"/>
    <w:rPr>
      <w:sz w:val="24"/>
      <w:szCs w:val="24"/>
      <w:lang w:val="hu-HU" w:eastAsia="hu-HU" w:bidi="he-IL"/>
    </w:rPr>
  </w:style>
  <w:style w:type="paragraph" w:styleId="TJ2">
    <w:name w:val="toc 2"/>
    <w:basedOn w:val="Norml"/>
    <w:next w:val="Norml"/>
    <w:autoRedefine/>
    <w:uiPriority w:val="39"/>
    <w:rsid w:val="00223139"/>
    <w:pPr>
      <w:spacing w:after="100"/>
      <w:ind w:left="240"/>
    </w:pPr>
  </w:style>
  <w:style w:type="paragraph" w:styleId="TJ3">
    <w:name w:val="toc 3"/>
    <w:basedOn w:val="Norml"/>
    <w:next w:val="Norml"/>
    <w:autoRedefine/>
    <w:uiPriority w:val="39"/>
    <w:rsid w:val="00223139"/>
    <w:pPr>
      <w:spacing w:after="100"/>
      <w:ind w:left="480"/>
    </w:pPr>
  </w:style>
  <w:style w:type="paragraph" w:styleId="Listaszerbekezds">
    <w:name w:val="List Paragraph"/>
    <w:basedOn w:val="Norml"/>
    <w:uiPriority w:val="34"/>
    <w:qFormat/>
    <w:rsid w:val="003C2896"/>
    <w:pPr>
      <w:spacing w:after="160" w:line="259" w:lineRule="auto"/>
      <w:ind w:left="720"/>
      <w:contextualSpacing/>
    </w:pPr>
    <w:rPr>
      <w:rFonts w:asciiTheme="minorHAnsi" w:eastAsiaTheme="minorHAnsi" w:hAnsiTheme="minorHAnsi" w:cstheme="minorBidi"/>
      <w:sz w:val="22"/>
      <w:szCs w:val="22"/>
      <w:lang w:eastAsia="en-US" w:bidi="ar-SA"/>
    </w:rPr>
  </w:style>
  <w:style w:type="character" w:customStyle="1" w:styleId="Cmsor2Char">
    <w:name w:val="Címsor 2 Char"/>
    <w:basedOn w:val="Bekezdsalapbettpusa"/>
    <w:link w:val="Cmsor2"/>
    <w:uiPriority w:val="9"/>
    <w:rsid w:val="004D68E4"/>
    <w:rPr>
      <w:b/>
      <w:sz w:val="28"/>
      <w:szCs w:val="24"/>
      <w:lang w:val="hu-HU" w:eastAsia="hu-HU" w:bidi="he-IL"/>
    </w:rPr>
  </w:style>
  <w:style w:type="paragraph" w:styleId="TJ4">
    <w:name w:val="toc 4"/>
    <w:basedOn w:val="Norml"/>
    <w:next w:val="Norml"/>
    <w:autoRedefine/>
    <w:uiPriority w:val="39"/>
    <w:rsid w:val="003A5101"/>
    <w:pPr>
      <w:spacing w:after="100"/>
      <w:ind w:left="720"/>
    </w:pPr>
  </w:style>
  <w:style w:type="paragraph" w:styleId="TJ5">
    <w:name w:val="toc 5"/>
    <w:basedOn w:val="Norml"/>
    <w:next w:val="Norml"/>
    <w:autoRedefine/>
    <w:uiPriority w:val="39"/>
    <w:unhideWhenUsed/>
    <w:rsid w:val="00A77B74"/>
    <w:pPr>
      <w:spacing w:after="100" w:line="259" w:lineRule="auto"/>
      <w:ind w:left="880"/>
    </w:pPr>
    <w:rPr>
      <w:rFonts w:asciiTheme="minorHAnsi" w:eastAsiaTheme="minorEastAsia" w:hAnsiTheme="minorHAnsi" w:cstheme="minorBidi"/>
      <w:kern w:val="2"/>
      <w:sz w:val="22"/>
      <w:szCs w:val="22"/>
      <w:lang w:bidi="ar-SA"/>
      <w14:ligatures w14:val="standardContextual"/>
    </w:rPr>
  </w:style>
  <w:style w:type="paragraph" w:styleId="TJ6">
    <w:name w:val="toc 6"/>
    <w:basedOn w:val="Norml"/>
    <w:next w:val="Norml"/>
    <w:autoRedefine/>
    <w:uiPriority w:val="39"/>
    <w:unhideWhenUsed/>
    <w:rsid w:val="00A77B74"/>
    <w:pPr>
      <w:spacing w:after="100" w:line="259" w:lineRule="auto"/>
      <w:ind w:left="1100"/>
    </w:pPr>
    <w:rPr>
      <w:rFonts w:asciiTheme="minorHAnsi" w:eastAsiaTheme="minorEastAsia" w:hAnsiTheme="minorHAnsi" w:cstheme="minorBidi"/>
      <w:kern w:val="2"/>
      <w:sz w:val="22"/>
      <w:szCs w:val="22"/>
      <w:lang w:bidi="ar-SA"/>
      <w14:ligatures w14:val="standardContextual"/>
    </w:rPr>
  </w:style>
  <w:style w:type="paragraph" w:styleId="TJ7">
    <w:name w:val="toc 7"/>
    <w:basedOn w:val="Norml"/>
    <w:next w:val="Norml"/>
    <w:autoRedefine/>
    <w:uiPriority w:val="39"/>
    <w:unhideWhenUsed/>
    <w:rsid w:val="00A77B74"/>
    <w:pPr>
      <w:spacing w:after="100" w:line="259" w:lineRule="auto"/>
      <w:ind w:left="1320"/>
    </w:pPr>
    <w:rPr>
      <w:rFonts w:asciiTheme="minorHAnsi" w:eastAsiaTheme="minorEastAsia" w:hAnsiTheme="minorHAnsi" w:cstheme="minorBidi"/>
      <w:kern w:val="2"/>
      <w:sz w:val="22"/>
      <w:szCs w:val="22"/>
      <w:lang w:bidi="ar-SA"/>
      <w14:ligatures w14:val="standardContextual"/>
    </w:rPr>
  </w:style>
  <w:style w:type="paragraph" w:styleId="TJ8">
    <w:name w:val="toc 8"/>
    <w:basedOn w:val="Norml"/>
    <w:next w:val="Norml"/>
    <w:autoRedefine/>
    <w:uiPriority w:val="39"/>
    <w:unhideWhenUsed/>
    <w:rsid w:val="00A77B74"/>
    <w:pPr>
      <w:spacing w:after="100" w:line="259" w:lineRule="auto"/>
      <w:ind w:left="1540"/>
    </w:pPr>
    <w:rPr>
      <w:rFonts w:asciiTheme="minorHAnsi" w:eastAsiaTheme="minorEastAsia" w:hAnsiTheme="minorHAnsi" w:cstheme="minorBidi"/>
      <w:kern w:val="2"/>
      <w:sz w:val="22"/>
      <w:szCs w:val="22"/>
      <w:lang w:bidi="ar-SA"/>
      <w14:ligatures w14:val="standardContextual"/>
    </w:rPr>
  </w:style>
  <w:style w:type="paragraph" w:styleId="TJ9">
    <w:name w:val="toc 9"/>
    <w:basedOn w:val="Norml"/>
    <w:next w:val="Norml"/>
    <w:autoRedefine/>
    <w:uiPriority w:val="39"/>
    <w:unhideWhenUsed/>
    <w:rsid w:val="00A77B74"/>
    <w:pPr>
      <w:spacing w:after="100" w:line="259" w:lineRule="auto"/>
      <w:ind w:left="1760"/>
    </w:pPr>
    <w:rPr>
      <w:rFonts w:asciiTheme="minorHAnsi" w:eastAsiaTheme="minorEastAsia" w:hAnsiTheme="minorHAnsi" w:cstheme="minorBidi"/>
      <w:kern w:val="2"/>
      <w:sz w:val="22"/>
      <w:szCs w:val="22"/>
      <w:lang w:bidi="ar-SA"/>
      <w14:ligatures w14:val="standardContextual"/>
    </w:rPr>
  </w:style>
  <w:style w:type="character" w:styleId="Feloldatlanmegemlts">
    <w:name w:val="Unresolved Mention"/>
    <w:basedOn w:val="Bekezdsalapbettpusa"/>
    <w:uiPriority w:val="99"/>
    <w:semiHidden/>
    <w:unhideWhenUsed/>
    <w:rsid w:val="00A77B7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encoding w:val="utf-8"/>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footer" Target="footer3.xml"/><Relationship Id="rId26" Type="http://schemas.openxmlformats.org/officeDocument/2006/relationships/image" Target="media/image10.png"/><Relationship Id="rId39" Type="http://schemas.openxmlformats.org/officeDocument/2006/relationships/image" Target="media/image23.png"/><Relationship Id="rId21" Type="http://schemas.openxmlformats.org/officeDocument/2006/relationships/image" Target="media/image5.pn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image" Target="media/image39.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footer" Target="footer2.xml"/><Relationship Id="rId29" Type="http://schemas.openxmlformats.org/officeDocument/2006/relationships/image" Target="media/image13.png"/><Relationship Id="rId11" Type="http://schemas.openxmlformats.org/officeDocument/2006/relationships/image" Target="media/image1.png"/><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footer" Target="footer4.xml"/><Relationship Id="rId5" Type="http://schemas.openxmlformats.org/officeDocument/2006/relationships/numbering" Target="numbering.xml"/><Relationship Id="rId19" Type="http://schemas.openxmlformats.org/officeDocument/2006/relationships/image" Target="media/image3.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eader" Target="header2.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8" Type="http://schemas.openxmlformats.org/officeDocument/2006/relationships/webSettings" Target="webSettings.xml"/><Relationship Id="rId51" Type="http://schemas.openxmlformats.org/officeDocument/2006/relationships/image" Target="media/image35.png"/><Relationship Id="rId3" Type="http://schemas.openxmlformats.org/officeDocument/2006/relationships/customXml" Target="../customXml/item3.xml"/><Relationship Id="rId12" Type="http://schemas.openxmlformats.org/officeDocument/2006/relationships/image" Target="media/image2.svg"/><Relationship Id="rId17" Type="http://schemas.openxmlformats.org/officeDocument/2006/relationships/header" Target="header3.xm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fontTable" Target="fontTable.xml"/><Relationship Id="rId20" Type="http://schemas.openxmlformats.org/officeDocument/2006/relationships/image" Target="media/image4.png"/><Relationship Id="rId41" Type="http://schemas.openxmlformats.org/officeDocument/2006/relationships/image" Target="media/image25.png"/><Relationship Id="rId54" Type="http://schemas.openxmlformats.org/officeDocument/2006/relationships/image" Target="media/image38.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footer" Target="footer1.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endnotes" Target="endnotes.xm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Parzival\AppData\Roaming\Microsoft\Templates\Tanulm&#225;nyi%20jelent&#233;s.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TemplateFile" ma:contentTypeID="0x010100ADEC13B5E4FA0F4BA72DC03E1FAE02FA04009372B5BAB9923946A28806341B445653" ma:contentTypeVersion="56" ma:contentTypeDescription="Create a new document." ma:contentTypeScope="" ma:versionID="788e4010be5eb75c22fb26f9e32efc14">
  <xsd:schema xmlns:xsd="http://www.w3.org/2001/XMLSchema" xmlns:xs="http://www.w3.org/2001/XMLSchema" xmlns:p="http://schemas.microsoft.com/office/2006/metadata/properties" xmlns:ns2="5fce2081-f58c-44ad-b03c-4d426a1b6afa" targetNamespace="http://schemas.microsoft.com/office/2006/metadata/properties" ma:root="true" ma:fieldsID="e1a322f982b748fa5b923752ff9272fa" ns2:_="">
    <xsd:import namespace="5fce2081-f58c-44ad-b03c-4d426a1b6afa"/>
    <xsd:element name="properties">
      <xsd:complexType>
        <xsd:sequence>
          <xsd:element name="documentManagement">
            <xsd:complexType>
              <xsd:all>
                <xsd:element ref="ns2:AcquiredFrom" minOccurs="0"/>
                <xsd:element ref="ns2:UACurrentWords" minOccurs="0"/>
                <xsd:element ref="ns2:TPApplication" minOccurs="0"/>
                <xsd:element ref="ns2:ApprovalLog" minOccurs="0"/>
                <xsd:element ref="ns2:ApprovalStatus" minOccurs="0"/>
                <xsd:element ref="ns2:AssetStart" minOccurs="0"/>
                <xsd:element ref="ns2:AssetExpire" minOccurs="0"/>
                <xsd:element ref="ns2:AssetId" minOccurs="0"/>
                <xsd:element ref="ns2:IsSearchable" minOccurs="0"/>
                <xsd:element ref="ns2:AssetType" minOccurs="0"/>
                <xsd:element ref="ns2:APAuthor" minOccurs="0"/>
                <xsd:element ref="ns2:BlockPublish" minOccurs="0"/>
                <xsd:element ref="ns2:BugNumber" minOccurs="0"/>
                <xsd:element ref="ns2:CampaignTagsTaxHTField0" minOccurs="0"/>
                <xsd:element ref="ns2:TPClientViewer" minOccurs="0"/>
                <xsd:element ref="ns2:ClipArtFilename" minOccurs="0"/>
                <xsd:element ref="ns2:TPCommandLine" minOccurs="0"/>
                <xsd:element ref="ns2:TPComponent" minOccurs="0"/>
                <xsd:element ref="ns2:ContentItem" minOccurs="0"/>
                <xsd:element ref="ns2:CrawlForDependencies" minOccurs="0"/>
                <xsd:element ref="ns2:CSXHash" minOccurs="0"/>
                <xsd:element ref="ns2:CSXSubmissionMarket" minOccurs="0"/>
                <xsd:element ref="ns2:CSXUpdate" minOccurs="0"/>
                <xsd:element ref="ns2:IntlLangReviewDate" minOccurs="0"/>
                <xsd:element ref="ns2:IsDeleted" minOccurs="0"/>
                <xsd:element ref="ns2:APDescription" minOccurs="0"/>
                <xsd:element ref="ns2:DirectSourceMarket" minOccurs="0"/>
                <xsd:element ref="ns2:Downloads" minOccurs="0"/>
                <xsd:element ref="ns2:DSATActionTaken" minOccurs="0"/>
                <xsd:element ref="ns2:APEditor" minOccurs="0"/>
                <xsd:element ref="ns2:EditorialStatus" minOccurs="0"/>
                <xsd:element ref="ns2:EditorialTags" minOccurs="0"/>
                <xsd:element ref="ns2:TPExecutable" minOccurs="0"/>
                <xsd:element ref="ns2:FeatureTagsTaxHTField0" minOccurs="0"/>
                <xsd:element ref="ns2:TPFriendlyName" minOccurs="0"/>
                <xsd:element ref="ns2:FriendlyTitle" minOccurs="0"/>
                <xsd:element ref="ns2:PrimaryImageGen" minOccurs="0"/>
                <xsd:element ref="ns2:HandoffToMSDN" minOccurs="0"/>
                <xsd:element ref="ns2:InProjectListLookup" minOccurs="0"/>
                <xsd:element ref="ns2:TPInstallLocation" minOccurs="0"/>
                <xsd:element ref="ns2:InternalTagsTaxHTField0" minOccurs="0"/>
                <xsd:element ref="ns2:IntlLangReview" minOccurs="0"/>
                <xsd:element ref="ns2:IntlLangReviewer" minOccurs="0"/>
                <xsd:element ref="ns2:MarketSpecific" minOccurs="0"/>
                <xsd:element ref="ns2:LastCompleteVersionLookup" minOccurs="0"/>
                <xsd:element ref="ns2:LastHandOff" minOccurs="0"/>
                <xsd:element ref="ns2:LastModifiedDateTime" minOccurs="0"/>
                <xsd:element ref="ns2:LastPreviewErrorLookup" minOccurs="0"/>
                <xsd:element ref="ns2:LastPreviewResultLookup" minOccurs="0"/>
                <xsd:element ref="ns2:LastPreviewAttemptDateLookup" minOccurs="0"/>
                <xsd:element ref="ns2:LastPreviewedByLookup" minOccurs="0"/>
                <xsd:element ref="ns2:LastPreviewTimeLookup" minOccurs="0"/>
                <xsd:element ref="ns2:LastPreviewVersionLookup" minOccurs="0"/>
                <xsd:element ref="ns2:LastPublishErrorLookup" minOccurs="0"/>
                <xsd:element ref="ns2:LastPublishResultLookup" minOccurs="0"/>
                <xsd:element ref="ns2:LastPublishAttemptDateLookup" minOccurs="0"/>
                <xsd:element ref="ns2:LastPublishedByLookup" minOccurs="0"/>
                <xsd:element ref="ns2:LastPublishTimeLookup" minOccurs="0"/>
                <xsd:element ref="ns2:LastPublishVersionLookup" minOccurs="0"/>
                <xsd:element ref="ns2:TPLaunchHelpLinkType" minOccurs="0"/>
                <xsd:element ref="ns2:LegacyData" minOccurs="0"/>
                <xsd:element ref="ns2:TPLaunchHelpLink" minOccurs="0"/>
                <xsd:element ref="ns2:LocComments" minOccurs="0"/>
                <xsd:element ref="ns2:LocLastLocAttemptVersionLookup" minOccurs="0"/>
                <xsd:element ref="ns2:LocLastLocAttemptVersionTypeLookup" minOccurs="0"/>
                <xsd:element ref="ns2:LocManualTestRequired" minOccurs="0"/>
                <xsd:element ref="ns2:LocMarketGroupTiers2" minOccurs="0"/>
                <xsd:element ref="ns2:LocNewPublishedVersionLookup" minOccurs="0"/>
                <xsd:element ref="ns2:LocOverallHandbackStatusLookup" minOccurs="0"/>
                <xsd:element ref="ns2:LocOverallLocStatusLookup" minOccurs="0"/>
                <xsd:element ref="ns2:LocOverallPreviewStatusLookup" minOccurs="0"/>
                <xsd:element ref="ns2:LocOverallPublishStatusLookup" minOccurs="0"/>
                <xsd:element ref="ns2:IntlLocPriority" minOccurs="0"/>
                <xsd:element ref="ns2:LocProcessedForHandoffsLookup" minOccurs="0"/>
                <xsd:element ref="ns2:LocProcessedForMarketsLookup" minOccurs="0"/>
                <xsd:element ref="ns2:LocPublishedDependentAssetsLookup" minOccurs="0"/>
                <xsd:element ref="ns2:LocPublishedLinkedAssetsLookup" minOccurs="0"/>
                <xsd:element ref="ns2:LocRecommendedHandoff" minOccurs="0"/>
                <xsd:element ref="ns2:LocalizationTagsTaxHTField0" minOccurs="0"/>
                <xsd:element ref="ns2:MachineTranslated" minOccurs="0"/>
                <xsd:element ref="ns2:Manager" minOccurs="0"/>
                <xsd:element ref="ns2:Markets" minOccurs="0"/>
                <xsd:element ref="ns2:Milestone" minOccurs="0"/>
                <xsd:element ref="ns2:TPNamespace" minOccurs="0"/>
                <xsd:element ref="ns2:NumericId" minOccurs="0"/>
                <xsd:element ref="ns2:NumOfRatingsLookup" minOccurs="0"/>
                <xsd:element ref="ns2:OOCacheId" minOccurs="0"/>
                <xsd:element ref="ns2:OpenTemplate" minOccurs="0"/>
                <xsd:element ref="ns2:OriginAsset" minOccurs="0"/>
                <xsd:element ref="ns2:OriginalRelease" minOccurs="0"/>
                <xsd:element ref="ns2:OriginalSourceMarket" minOccurs="0"/>
                <xsd:element ref="ns2:OutputCachingOn" minOccurs="0"/>
                <xsd:element ref="ns2:ParentAssetId" minOccurs="0"/>
                <xsd:element ref="ns2:PlannedPubDate" minOccurs="0"/>
                <xsd:element ref="ns2:PolicheckWords" minOccurs="0"/>
                <xsd:element ref="ns2:BusinessGroup" minOccurs="0"/>
                <xsd:element ref="ns2:UAProjectedTotalWords" minOccurs="0"/>
                <xsd:element ref="ns2:Provider" minOccurs="0"/>
                <xsd:element ref="ns2:Providers" minOccurs="0"/>
                <xsd:element ref="ns2:PublishStatusLookup" minOccurs="0"/>
                <xsd:element ref="ns2:PublishTargets" minOccurs="0"/>
                <xsd:element ref="ns2:RecommendationsModifier" minOccurs="0"/>
                <xsd:element ref="ns2:ArtSampleDocs" minOccurs="0"/>
                <xsd:element ref="ns2:ScenarioTagsTaxHTField0" minOccurs="0"/>
                <xsd:element ref="ns2:ShowIn" minOccurs="0"/>
                <xsd:element ref="ns2:SourceTitle" minOccurs="0"/>
                <xsd:element ref="ns2:CSXSubmissionDate" minOccurs="0"/>
                <xsd:element ref="ns2:SubmitterId" minOccurs="0"/>
                <xsd:element ref="ns2:TaxCatchAll" minOccurs="0"/>
                <xsd:element ref="ns2:TaxCatchAllLabel" minOccurs="0"/>
                <xsd:element ref="ns2:TemplateStatus" minOccurs="0"/>
                <xsd:element ref="ns2:TemplateTemplateType" minOccurs="0"/>
                <xsd:element ref="ns2:ThumbnailAssetId" minOccurs="0"/>
                <xsd:element ref="ns2:TimesCloned" minOccurs="0"/>
                <xsd:element ref="ns2:TrustLevel" minOccurs="0"/>
                <xsd:element ref="ns2:UALocComments" minOccurs="0"/>
                <xsd:element ref="ns2:UALocRecommendation" minOccurs="0"/>
                <xsd:element ref="ns2:UANotes" minOccurs="0"/>
                <xsd:element ref="ns2:TPAppVersion" minOccurs="0"/>
                <xsd:element ref="ns2:VoteCount"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fce2081-f58c-44ad-b03c-4d426a1b6afa" elementFormDefault="qualified">
    <xsd:import namespace="http://schemas.microsoft.com/office/2006/documentManagement/types"/>
    <xsd:import namespace="http://schemas.microsoft.com/office/infopath/2007/PartnerControls"/>
    <xsd:element name="AcquiredFrom" ma:index="1" nillable="true" ma:displayName="Acquired From" ma:default="Internal MS" ma:internalName="AcquiredFrom" ma:readOnly="false">
      <xsd:simpleType>
        <xsd:restriction base="dms:Choice">
          <xsd:enumeration value="Internal MS"/>
          <xsd:enumeration value="Community"/>
          <xsd:enumeration value="MVP"/>
          <xsd:enumeration value="Publisher"/>
          <xsd:enumeration value="Partner"/>
          <xsd:enumeration value="None"/>
        </xsd:restriction>
      </xsd:simpleType>
    </xsd:element>
    <xsd:element name="UACurrentWords" ma:index="2" nillable="true" ma:displayName="Actual Word Count" ma:default="" ma:internalName="UACurrentWords" ma:readOnly="false">
      <xsd:simpleType>
        <xsd:restriction base="dms:Unknown"/>
      </xsd:simpleType>
    </xsd:element>
    <xsd:element name="TPApplication" ma:index="3" nillable="true" ma:displayName="Application to Open Template With" ma:default="" ma:internalName="TPApplication">
      <xsd:simpleType>
        <xsd:restriction base="dms:Text"/>
      </xsd:simpleType>
    </xsd:element>
    <xsd:element name="ApprovalLog" ma:index="4" nillable="true" ma:displayName="Approval Log" ma:default="" ma:hidden="true" ma:internalName="ApprovalLog" ma:readOnly="false">
      <xsd:simpleType>
        <xsd:restriction base="dms:Note"/>
      </xsd:simpleType>
    </xsd:element>
    <xsd:element name="ApprovalStatus" ma:index="5" nillable="true" ma:displayName="Approval Status" ma:default="InProgress" ma:internalName="ApprovalStatus" ma:readOnly="false">
      <xsd:simpleType>
        <xsd:restriction base="dms:Choice">
          <xsd:enumeration value="InProgress"/>
          <xsd:enumeration value="Rejected"/>
          <xsd:enumeration value="Questionable"/>
          <xsd:enumeration value="ApprovedAutomatic"/>
          <xsd:enumeration value="ApprovedManual"/>
          <xsd:enumeration value="On Hold"/>
          <xsd:enumeration value="Needs Review"/>
          <xsd:enumeration value="A Violation"/>
          <xsd:enumeration value="Unpublished Violation"/>
        </xsd:restriction>
      </xsd:simpleType>
    </xsd:element>
    <xsd:element name="AssetStart" ma:index="6" nillable="true" ma:displayName="Asset Begin Date" ma:default="[Today]" ma:internalName="AssetStart" ma:readOnly="false">
      <xsd:simpleType>
        <xsd:restriction base="dms:DateTime"/>
      </xsd:simpleType>
    </xsd:element>
    <xsd:element name="AssetExpire" ma:index="7" nillable="true" ma:displayName="Asset End Date" ma:default="2029-01-01T00:00:00Z" ma:internalName="AssetExpire" ma:readOnly="false">
      <xsd:simpleType>
        <xsd:restriction base="dms:DateTime"/>
      </xsd:simpleType>
    </xsd:element>
    <xsd:element name="AssetId" ma:index="8" nillable="true" ma:displayName="Asset ID" ma:default="" ma:indexed="true" ma:internalName="AssetId" ma:readOnly="false">
      <xsd:simpleType>
        <xsd:restriction base="dms:Text">
          <xsd:maxLength value="255"/>
        </xsd:restriction>
      </xsd:simpleType>
    </xsd:element>
    <xsd:element name="IsSearchable" ma:index="9" nillable="true" ma:displayName="Asset Searchable?" ma:default="true" ma:internalName="IsSearchable" ma:readOnly="false">
      <xsd:simpleType>
        <xsd:restriction base="dms:Boolean"/>
      </xsd:simpleType>
    </xsd:element>
    <xsd:element name="AssetType" ma:index="10" nillable="true" ma:displayName="Asset Type" ma:default="" ma:internalName="AssetType" ma:readOnly="false">
      <xsd:simpleType>
        <xsd:restriction base="dms:Unknown"/>
      </xsd:simpleType>
    </xsd:element>
    <xsd:element name="APAuthor" ma:index="11" nillable="true" ma:displayName="Author" ma:default="" ma:list="UserInfo" ma:internalName="APAuth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BlockPublish" ma:index="12" nillable="true" ma:displayName="Block from Publishing?" ma:default="" ma:internalName="BlockPublish" ma:readOnly="false">
      <xsd:simpleType>
        <xsd:restriction base="dms:Boolean"/>
      </xsd:simpleType>
    </xsd:element>
    <xsd:element name="BugNumber" ma:index="13" nillable="true" ma:displayName="Bug Number" ma:default="" ma:internalName="BugNumber" ma:readOnly="false">
      <xsd:simpleType>
        <xsd:restriction base="dms:Text"/>
      </xsd:simpleType>
    </xsd:element>
    <xsd:element name="CampaignTagsTaxHTField0" ma:index="15" nillable="true" ma:taxonomy="true" ma:internalName="CampaignTagsTaxHTField0" ma:taxonomyFieldName="CampaignTags" ma:displayName="Campaigns" ma:readOnly="false" ma:default="" ma:fieldId="{d9556446-c03a-4033-946b-cb9ccbb02fd1}" ma:taxonomyMulti="true" ma:sspId="8f79753a-75d3-41f5-8ca3-40b843941b4f" ma:termSetId="ca0e50d4-faa1-44ce-961e-bb1441c60e66" ma:anchorId="00000000-0000-0000-0000-000000000000" ma:open="false" ma:isKeyword="false">
      <xsd:complexType>
        <xsd:sequence>
          <xsd:element ref="pc:Terms" minOccurs="0" maxOccurs="1"/>
        </xsd:sequence>
      </xsd:complexType>
    </xsd:element>
    <xsd:element name="TPClientViewer" ma:index="16" nillable="true" ma:displayName="Client Viewer" ma:default="" ma:internalName="TPClientViewer">
      <xsd:simpleType>
        <xsd:restriction base="dms:Text"/>
      </xsd:simpleType>
    </xsd:element>
    <xsd:element name="ClipArtFilename" ma:index="17" nillable="true" ma:displayName="Clip Art Name" ma:default="" ma:internalName="ClipArtFilename" ma:readOnly="false">
      <xsd:simpleType>
        <xsd:restriction base="dms:Text"/>
      </xsd:simpleType>
    </xsd:element>
    <xsd:element name="TPCommandLine" ma:index="18" nillable="true" ma:displayName="Command Line" ma:default="" ma:internalName="TPCommandLine">
      <xsd:simpleType>
        <xsd:restriction base="dms:Text"/>
      </xsd:simpleType>
    </xsd:element>
    <xsd:element name="TPComponent" ma:index="19" nillable="true" ma:displayName="Component" ma:default="" ma:internalName="TPComponent">
      <xsd:simpleType>
        <xsd:restriction base="dms:Text"/>
      </xsd:simpleType>
    </xsd:element>
    <xsd:element name="ContentItem" ma:index="20" nillable="true" ma:displayName="Content Item" ma:default="" ma:hidden="true" ma:internalName="ContentItem" ma:readOnly="false">
      <xsd:simpleType>
        <xsd:restriction base="dms:Unknown"/>
      </xsd:simpleType>
    </xsd:element>
    <xsd:element name="CrawlForDependencies" ma:index="22" nillable="true" ma:displayName="Crawl for Dependencies?" ma:default="true" ma:internalName="CrawlForDependencies" ma:readOnly="false">
      <xsd:simpleType>
        <xsd:restriction base="dms:Boolean"/>
      </xsd:simpleType>
    </xsd:element>
    <xsd:element name="CSXHash" ma:index="25" nillable="true" ma:displayName="CSX Hash" ma:default="" ma:indexed="true" ma:internalName="CSXHash" ma:readOnly="false">
      <xsd:simpleType>
        <xsd:restriction base="dms:Text"/>
      </xsd:simpleType>
    </xsd:element>
    <xsd:element name="CSXSubmissionMarket" ma:index="26" nillable="true" ma:displayName="CSX Submission Market" ma:default="" ma:list="{1B6AA072-FC9A-44BC-A220-7FE368531D9A}" ma:internalName="CSXSubmissionMarket" ma:readOnly="false" ma:showField="MarketName" ma:web="5fce2081-f58c-44ad-b03c-4d426a1b6afa">
      <xsd:simpleType>
        <xsd:restriction base="dms:Lookup"/>
      </xsd:simpleType>
    </xsd:element>
    <xsd:element name="CSXUpdate" ma:index="27" nillable="true" ma:displayName="CSX Updated?" ma:default="false" ma:internalName="CSXUpdate" ma:readOnly="false">
      <xsd:simpleType>
        <xsd:restriction base="dms:Boolean"/>
      </xsd:simpleType>
    </xsd:element>
    <xsd:element name="IntlLangReviewDate" ma:index="28" nillable="true" ma:displayName="Date to Complete Intl QA" ma:default="" ma:internalName="IntlLangReviewDate" ma:readOnly="false">
      <xsd:simpleType>
        <xsd:restriction base="dms:DateTime"/>
      </xsd:simpleType>
    </xsd:element>
    <xsd:element name="IsDeleted" ma:index="29" nillable="true" ma:displayName="Deleted?" ma:default="" ma:internalName="IsDeleted" ma:readOnly="false">
      <xsd:simpleType>
        <xsd:restriction base="dms:Boolean"/>
      </xsd:simpleType>
    </xsd:element>
    <xsd:element name="APDescription" ma:index="30" nillable="true" ma:displayName="Description" ma:default="" ma:internalName="APDescription" ma:readOnly="false">
      <xsd:simpleType>
        <xsd:restriction base="dms:Note"/>
      </xsd:simpleType>
    </xsd:element>
    <xsd:element name="DirectSourceMarket" ma:index="31" nillable="true" ma:displayName="Direct Source Market Group" ma:default="" ma:internalName="DirectSourceMarket" ma:readOnly="false">
      <xsd:simpleType>
        <xsd:restriction base="dms:Text"/>
      </xsd:simpleType>
    </xsd:element>
    <xsd:element name="Downloads" ma:index="32" nillable="true" ma:displayName="Downloads" ma:default="0" ma:hidden="true" ma:internalName="Downloads" ma:readOnly="false">
      <xsd:simpleType>
        <xsd:restriction base="dms:Unknown"/>
      </xsd:simpleType>
    </xsd:element>
    <xsd:element name="DSATActionTaken" ma:index="33" nillable="true" ma:displayName="DSAT Action Taken" ma:default="" ma:internalName="DSATActionTaken" ma:readOnly="false">
      <xsd:simpleType>
        <xsd:restriction base="dms:Choice">
          <xsd:enumeration value="Best Bets"/>
          <xsd:enumeration value="Expire"/>
          <xsd:enumeration value="Hide"/>
          <xsd:enumeration value="None"/>
        </xsd:restriction>
      </xsd:simpleType>
    </xsd:element>
    <xsd:element name="APEditor" ma:index="34" nillable="true" ma:displayName="Editor" ma:default="" ma:list="UserInfo" ma:internalName="APEdit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EditorialStatus" ma:index="35" nillable="true" ma:displayName="Editorial Status" ma:default="" ma:internalName="EditorialStatus" ma:readOnly="false">
      <xsd:simpleType>
        <xsd:restriction base="dms:Unknown"/>
      </xsd:simpleType>
    </xsd:element>
    <xsd:element name="EditorialTags" ma:index="36" nillable="true" ma:displayName="Editorial Tags" ma:default="" ma:internalName="EditorialTags">
      <xsd:simpleType>
        <xsd:restriction base="dms:Unknown"/>
      </xsd:simpleType>
    </xsd:element>
    <xsd:element name="TPExecutable" ma:index="37" nillable="true" ma:displayName="Executable" ma:default="" ma:internalName="TPExecutable">
      <xsd:simpleType>
        <xsd:restriction base="dms:Text"/>
      </xsd:simpleType>
    </xsd:element>
    <xsd:element name="FeatureTagsTaxHTField0" ma:index="39" nillable="true" ma:taxonomy="true" ma:internalName="FeatureTagsTaxHTField0" ma:taxonomyFieldName="FeatureTags" ma:displayName="Features" ma:readOnly="false" ma:default="" ma:fieldId="{1ee73785-37f7-4b73-a00a-ca4f7c469aae}" ma:taxonomyMulti="true" ma:sspId="8f79753a-75d3-41f5-8ca3-40b843941b4f" ma:termSetId="f1ab6845-967d-4854-a0ba-4ec07f0f8113" ma:anchorId="00000000-0000-0000-0000-000000000000" ma:open="false" ma:isKeyword="false">
      <xsd:complexType>
        <xsd:sequence>
          <xsd:element ref="pc:Terms" minOccurs="0" maxOccurs="1"/>
        </xsd:sequence>
      </xsd:complexType>
    </xsd:element>
    <xsd:element name="TPFriendlyName" ma:index="40" nillable="true" ma:displayName="Friendly Name" ma:default="" ma:internalName="TPFriendlyName">
      <xsd:simpleType>
        <xsd:restriction base="dms:Text"/>
      </xsd:simpleType>
    </xsd:element>
    <xsd:element name="FriendlyTitle" ma:index="41" nillable="true" ma:displayName="Friendly Title" ma:default="" ma:description="Shorter title to be used when displaying search results" ma:internalName="FriendlyTitle" ma:readOnly="false">
      <xsd:simpleType>
        <xsd:restriction base="dms:Text"/>
      </xsd:simpleType>
    </xsd:element>
    <xsd:element name="PrimaryImageGen" ma:index="42" nillable="true" ma:displayName="Generate Images?" ma:default="true" ma:internalName="PrimaryImageGen">
      <xsd:simpleType>
        <xsd:restriction base="dms:Boolean"/>
      </xsd:simpleType>
    </xsd:element>
    <xsd:element name="HandoffToMSDN" ma:index="43" nillable="true" ma:displayName="Handoff To MSDN Date" ma:default="" ma:internalName="HandoffToMSDN" ma:readOnly="false">
      <xsd:simpleType>
        <xsd:restriction base="dms:DateTime"/>
      </xsd:simpleType>
    </xsd:element>
    <xsd:element name="InProjectListLookup" ma:index="44" nillable="true" ma:displayName="InProjectListLookup" ma:list="{1051C126-8B9F-47C3-8FEB-3CFCE0C8A330}" ma:internalName="InProjectListLookup" ma:readOnly="true" ma:showField="InProjectList" ma:web="5fce2081-f58c-44ad-b03c-4d426a1b6afa">
      <xsd:complexType>
        <xsd:complexContent>
          <xsd:extension base="dms:MultiChoiceLookup">
            <xsd:sequence>
              <xsd:element name="Value" type="dms:Lookup" maxOccurs="unbounded" minOccurs="0" nillable="true"/>
            </xsd:sequence>
          </xsd:extension>
        </xsd:complexContent>
      </xsd:complexType>
    </xsd:element>
    <xsd:element name="TPInstallLocation" ma:index="45" nillable="true" ma:displayName="Install Location" ma:default="" ma:internalName="TPInstallLocation">
      <xsd:simpleType>
        <xsd:restriction base="dms:Text"/>
      </xsd:simpleType>
    </xsd:element>
    <xsd:element name="InternalTagsTaxHTField0" ma:index="47" nillable="true" ma:taxonomy="true" ma:internalName="InternalTagsTaxHTField0" ma:taxonomyFieldName="InternalTags" ma:displayName="Internal Tags" ma:readOnly="false" ma:default="" ma:fieldId="{74e21a81-d98f-4677-a38c-6270deab923b}" ma:taxonomyMulti="true" ma:sspId="8f79753a-75d3-41f5-8ca3-40b843941b4f" ma:termSetId="82b6639e-f7fc-4c18-ad2d-003a6e707765" ma:anchorId="00000000-0000-0000-0000-000000000000" ma:open="false" ma:isKeyword="false">
      <xsd:complexType>
        <xsd:sequence>
          <xsd:element ref="pc:Terms" minOccurs="0" maxOccurs="1"/>
        </xsd:sequence>
      </xsd:complexType>
    </xsd:element>
    <xsd:element name="IntlLangReview" ma:index="48" nillable="true" ma:displayName="Intl Lang QA Review Required?" ma:default="" ma:internalName="IntlLangReview" ma:readOnly="false">
      <xsd:simpleType>
        <xsd:restriction base="dms:Boolean"/>
      </xsd:simpleType>
    </xsd:element>
    <xsd:element name="IntlLangReviewer" ma:index="49" nillable="true" ma:displayName="Intl Lang QA Reviewer" ma:default="" ma:internalName="IntlLangReviewer" ma:readOnly="false">
      <xsd:simpleType>
        <xsd:restriction base="dms:Text"/>
      </xsd:simpleType>
    </xsd:element>
    <xsd:element name="MarketSpecific" ma:index="50" nillable="true" ma:displayName="Is Market Specific?" ma:default="" ma:internalName="MarketSpecific" ma:readOnly="false">
      <xsd:simpleType>
        <xsd:restriction base="dms:Boolean"/>
      </xsd:simpleType>
    </xsd:element>
    <xsd:element name="LastCompleteVersionLookup" ma:index="51" nillable="true" ma:displayName="Last Complete Version Lookup" ma:default="" ma:list="{1051C126-8B9F-47C3-8FEB-3CFCE0C8A330}" ma:internalName="LastCompleteVersionLookup" ma:readOnly="true" ma:showField="LastCompleteVersion" ma:web="5fce2081-f58c-44ad-b03c-4d426a1b6afa">
      <xsd:complexType>
        <xsd:complexContent>
          <xsd:extension base="dms:MultiChoiceLookup">
            <xsd:sequence>
              <xsd:element name="Value" type="dms:Lookup" maxOccurs="unbounded" minOccurs="0" nillable="true"/>
            </xsd:sequence>
          </xsd:extension>
        </xsd:complexContent>
      </xsd:complexType>
    </xsd:element>
    <xsd:element name="LastHandOff" ma:index="52" nillable="true" ma:displayName="Last Hand-off" ma:default="" ma:internalName="LastHandOff" ma:readOnly="false">
      <xsd:simpleType>
        <xsd:restriction base="dms:DateTime"/>
      </xsd:simpleType>
    </xsd:element>
    <xsd:element name="LastModifiedDateTime" ma:index="53" nillable="true" ma:displayName="Last Modified Date" ma:default="" ma:internalName="LastModifiedDateTime" ma:readOnly="false">
      <xsd:simpleType>
        <xsd:restriction base="dms:DateTime"/>
      </xsd:simpleType>
    </xsd:element>
    <xsd:element name="LastPreviewErrorLookup" ma:index="54" nillable="true" ma:displayName="Last Preview Attempt Error" ma:default="" ma:list="{1051C126-8B9F-47C3-8FEB-3CFCE0C8A330}" ma:internalName="LastPreviewErrorLookup" ma:readOnly="true" ma:showField="LastPreviewError" ma:web="5fce2081-f58c-44ad-b03c-4d426a1b6afa">
      <xsd:complexType>
        <xsd:complexContent>
          <xsd:extension base="dms:MultiChoiceLookup">
            <xsd:sequence>
              <xsd:element name="Value" type="dms:Lookup" maxOccurs="unbounded" minOccurs="0" nillable="true"/>
            </xsd:sequence>
          </xsd:extension>
        </xsd:complexContent>
      </xsd:complexType>
    </xsd:element>
    <xsd:element name="LastPreviewResultLookup" ma:index="55" nillable="true" ma:displayName="Last Preview Attempt Result" ma:default="" ma:list="{1051C126-8B9F-47C3-8FEB-3CFCE0C8A330}" ma:internalName="LastPreviewResultLookup" ma:readOnly="true" ma:showField="LastPreviewResult" ma:web="5fce2081-f58c-44ad-b03c-4d426a1b6afa">
      <xsd:complexType>
        <xsd:complexContent>
          <xsd:extension base="dms:MultiChoiceLookup">
            <xsd:sequence>
              <xsd:element name="Value" type="dms:Lookup" maxOccurs="unbounded" minOccurs="0" nillable="true"/>
            </xsd:sequence>
          </xsd:extension>
        </xsd:complexContent>
      </xsd:complexType>
    </xsd:element>
    <xsd:element name="LastPreviewAttemptDateLookup" ma:index="56" nillable="true" ma:displayName="Last Preview Attempted On" ma:default="" ma:list="{1051C126-8B9F-47C3-8FEB-3CFCE0C8A330}" ma:internalName="LastPreviewAttemptDateLookup" ma:readOnly="true" ma:showField="LastPreviewAttemptDate" ma:web="5fce2081-f58c-44ad-b03c-4d426a1b6afa">
      <xsd:complexType>
        <xsd:complexContent>
          <xsd:extension base="dms:MultiChoiceLookup">
            <xsd:sequence>
              <xsd:element name="Value" type="dms:Lookup" maxOccurs="unbounded" minOccurs="0" nillable="true"/>
            </xsd:sequence>
          </xsd:extension>
        </xsd:complexContent>
      </xsd:complexType>
    </xsd:element>
    <xsd:element name="LastPreviewedByLookup" ma:index="57" nillable="true" ma:displayName="Last Previewed By" ma:default="" ma:list="{1051C126-8B9F-47C3-8FEB-3CFCE0C8A330}" ma:internalName="LastPreviewedByLookup" ma:readOnly="true" ma:showField="LastPreviewedBy" ma:web="5fce2081-f58c-44ad-b03c-4d426a1b6afa">
      <xsd:complexType>
        <xsd:complexContent>
          <xsd:extension base="dms:MultiChoiceLookup">
            <xsd:sequence>
              <xsd:element name="Value" type="dms:Lookup" maxOccurs="unbounded" minOccurs="0" nillable="true"/>
            </xsd:sequence>
          </xsd:extension>
        </xsd:complexContent>
      </xsd:complexType>
    </xsd:element>
    <xsd:element name="LastPreviewTimeLookup" ma:index="58" nillable="true" ma:displayName="Last Previewed Date" ma:default="" ma:list="{1051C126-8B9F-47C3-8FEB-3CFCE0C8A330}" ma:internalName="LastPreviewTimeLookup" ma:readOnly="true" ma:showField="LastPreviewTime" ma:web="5fce2081-f58c-44ad-b03c-4d426a1b6afa">
      <xsd:complexType>
        <xsd:complexContent>
          <xsd:extension base="dms:MultiChoiceLookup">
            <xsd:sequence>
              <xsd:element name="Value" type="dms:Lookup" maxOccurs="unbounded" minOccurs="0" nillable="true"/>
            </xsd:sequence>
          </xsd:extension>
        </xsd:complexContent>
      </xsd:complexType>
    </xsd:element>
    <xsd:element name="LastPreviewVersionLookup" ma:index="59" nillable="true" ma:displayName="Last Previewed Version" ma:default="" ma:list="{1051C126-8B9F-47C3-8FEB-3CFCE0C8A330}" ma:internalName="LastPreviewVersionLookup" ma:readOnly="true" ma:showField="LastPreviewVersion" ma:web="5fce2081-f58c-44ad-b03c-4d426a1b6afa">
      <xsd:complexType>
        <xsd:complexContent>
          <xsd:extension base="dms:MultiChoiceLookup">
            <xsd:sequence>
              <xsd:element name="Value" type="dms:Lookup" maxOccurs="unbounded" minOccurs="0" nillable="true"/>
            </xsd:sequence>
          </xsd:extension>
        </xsd:complexContent>
      </xsd:complexType>
    </xsd:element>
    <xsd:element name="LastPublishErrorLookup" ma:index="60" nillable="true" ma:displayName="Last Publish Attempt Error" ma:default="" ma:list="{1051C126-8B9F-47C3-8FEB-3CFCE0C8A330}" ma:internalName="LastPublishErrorLookup" ma:readOnly="true" ma:showField="LastPublishError" ma:web="5fce2081-f58c-44ad-b03c-4d426a1b6afa">
      <xsd:complexType>
        <xsd:complexContent>
          <xsd:extension base="dms:MultiChoiceLookup">
            <xsd:sequence>
              <xsd:element name="Value" type="dms:Lookup" maxOccurs="unbounded" minOccurs="0" nillable="true"/>
            </xsd:sequence>
          </xsd:extension>
        </xsd:complexContent>
      </xsd:complexType>
    </xsd:element>
    <xsd:element name="LastPublishResultLookup" ma:index="61" nillable="true" ma:displayName="Last Publish Attempt Result" ma:default="" ma:list="{1051C126-8B9F-47C3-8FEB-3CFCE0C8A330}" ma:internalName="LastPublishResultLookup" ma:readOnly="true" ma:showField="LastPublishResult" ma:web="5fce2081-f58c-44ad-b03c-4d426a1b6afa">
      <xsd:complexType>
        <xsd:complexContent>
          <xsd:extension base="dms:MultiChoiceLookup">
            <xsd:sequence>
              <xsd:element name="Value" type="dms:Lookup" maxOccurs="unbounded" minOccurs="0" nillable="true"/>
            </xsd:sequence>
          </xsd:extension>
        </xsd:complexContent>
      </xsd:complexType>
    </xsd:element>
    <xsd:element name="LastPublishAttemptDateLookup" ma:index="62" nillable="true" ma:displayName="Last Publish Attempted On" ma:default="" ma:list="{1051C126-8B9F-47C3-8FEB-3CFCE0C8A330}" ma:internalName="LastPublishAttemptDateLookup" ma:readOnly="true" ma:showField="LastPublishAttemptDate" ma:web="5fce2081-f58c-44ad-b03c-4d426a1b6afa">
      <xsd:complexType>
        <xsd:complexContent>
          <xsd:extension base="dms:MultiChoiceLookup">
            <xsd:sequence>
              <xsd:element name="Value" type="dms:Lookup" maxOccurs="unbounded" minOccurs="0" nillable="true"/>
            </xsd:sequence>
          </xsd:extension>
        </xsd:complexContent>
      </xsd:complexType>
    </xsd:element>
    <xsd:element name="LastPublishedByLookup" ma:index="63" nillable="true" ma:displayName="Last Published By" ma:default="" ma:list="{1051C126-8B9F-47C3-8FEB-3CFCE0C8A330}" ma:internalName="LastPublishedByLookup" ma:readOnly="true" ma:showField="LastPublishedBy" ma:web="5fce2081-f58c-44ad-b03c-4d426a1b6afa">
      <xsd:complexType>
        <xsd:complexContent>
          <xsd:extension base="dms:MultiChoiceLookup">
            <xsd:sequence>
              <xsd:element name="Value" type="dms:Lookup" maxOccurs="unbounded" minOccurs="0" nillable="true"/>
            </xsd:sequence>
          </xsd:extension>
        </xsd:complexContent>
      </xsd:complexType>
    </xsd:element>
    <xsd:element name="LastPublishTimeLookup" ma:index="64" nillable="true" ma:displayName="Last Published Date" ma:default="" ma:list="{1051C126-8B9F-47C3-8FEB-3CFCE0C8A330}" ma:internalName="LastPublishTimeLookup" ma:readOnly="true" ma:showField="LastPublishTime" ma:web="5fce2081-f58c-44ad-b03c-4d426a1b6afa">
      <xsd:complexType>
        <xsd:complexContent>
          <xsd:extension base="dms:MultiChoiceLookup">
            <xsd:sequence>
              <xsd:element name="Value" type="dms:Lookup" maxOccurs="unbounded" minOccurs="0" nillable="true"/>
            </xsd:sequence>
          </xsd:extension>
        </xsd:complexContent>
      </xsd:complexType>
    </xsd:element>
    <xsd:element name="LastPublishVersionLookup" ma:index="65" nillable="true" ma:displayName="Last Published Version" ma:default="" ma:list="{1051C126-8B9F-47C3-8FEB-3CFCE0C8A330}" ma:internalName="LastPublishVersionLookup" ma:readOnly="true" ma:showField="LastPublishVersion" ma:web="5fce2081-f58c-44ad-b03c-4d426a1b6afa">
      <xsd:complexType>
        <xsd:complexContent>
          <xsd:extension base="dms:MultiChoiceLookup">
            <xsd:sequence>
              <xsd:element name="Value" type="dms:Lookup" maxOccurs="unbounded" minOccurs="0" nillable="true"/>
            </xsd:sequence>
          </xsd:extension>
        </xsd:complexContent>
      </xsd:complexType>
    </xsd:element>
    <xsd:element name="TPLaunchHelpLinkType" ma:index="66" nillable="true" ma:displayName="Launch Help Link Type" ma:default="Template" ma:internalName="TPLaunchHelpLinkType">
      <xsd:simpleType>
        <xsd:restriction base="dms:Choice">
          <xsd:enumeration value="Template"/>
          <xsd:enumeration value="Training"/>
          <xsd:enumeration value="URL"/>
          <xsd:enumeration value="None"/>
        </xsd:restriction>
      </xsd:simpleType>
    </xsd:element>
    <xsd:element name="LegacyData" ma:index="67" nillable="true" ma:displayName="Legacy Data" ma:default="" ma:internalName="LegacyData" ma:readOnly="false">
      <xsd:simpleType>
        <xsd:restriction base="dms:Note"/>
      </xsd:simpleType>
    </xsd:element>
    <xsd:element name="TPLaunchHelpLink" ma:index="68" nillable="true" ma:displayName="Link to Launch Help Topic" ma:default="" ma:internalName="TPLaunchHelpLink">
      <xsd:simpleType>
        <xsd:restriction base="dms:Text"/>
      </xsd:simpleType>
    </xsd:element>
    <xsd:element name="LocComments" ma:index="69" nillable="true" ma:displayName="Loc Approval Comments" ma:default="" ma:internalName="LocComments" ma:readOnly="false">
      <xsd:simpleType>
        <xsd:restriction base="dms:Note"/>
      </xsd:simpleType>
    </xsd:element>
    <xsd:element name="LocLastLocAttemptVersionLookup" ma:index="70" nillable="true" ma:displayName="Loc Last Loc Attempt Version" ma:default="" ma:list="{6B4D4FBA-5CE4-4224-ABC6-110D704C5F08}" ma:internalName="LocLastLocAttemptVersionLookup" ma:readOnly="false" ma:showField="LastLocAttemptVersion" ma:web="5fce2081-f58c-44ad-b03c-4d426a1b6afa">
      <xsd:simpleType>
        <xsd:restriction base="dms:Lookup"/>
      </xsd:simpleType>
    </xsd:element>
    <xsd:element name="LocLastLocAttemptVersionTypeLookup" ma:index="71" nillable="true" ma:displayName="Loc Last Loc Attempt Version Type" ma:default="" ma:list="{6B4D4FBA-5CE4-4224-ABC6-110D704C5F08}" ma:internalName="LocLastLocAttemptVersionTypeLookup" ma:readOnly="true" ma:showField="LastLocAttemptVersionType" ma:web="5fce2081-f58c-44ad-b03c-4d426a1b6afa">
      <xsd:simpleType>
        <xsd:restriction base="dms:Lookup"/>
      </xsd:simpleType>
    </xsd:element>
    <xsd:element name="LocManualTestRequired" ma:index="72" nillable="true" ma:displayName="Loc Manual Test Required" ma:default="" ma:internalName="LocManualTestRequired" ma:readOnly="false">
      <xsd:simpleType>
        <xsd:restriction base="dms:Boolean"/>
      </xsd:simpleType>
    </xsd:element>
    <xsd:element name="LocMarketGroupTiers2" ma:index="73" nillable="true" ma:displayName="Loc Market Group Tiers" ma:internalName="LocMarketGroupTiers2" ma:readOnly="false">
      <xsd:simpleType>
        <xsd:restriction base="dms:Unknown"/>
      </xsd:simpleType>
    </xsd:element>
    <xsd:element name="LocNewPublishedVersionLookup" ma:index="74" nillable="true" ma:displayName="Loc New Published Version Lookup" ma:default="" ma:list="{6B4D4FBA-5CE4-4224-ABC6-110D704C5F08}" ma:internalName="LocNewPublishedVersionLookup" ma:readOnly="true" ma:showField="NewPublishedVersion" ma:web="5fce2081-f58c-44ad-b03c-4d426a1b6afa">
      <xsd:simpleType>
        <xsd:restriction base="dms:Lookup"/>
      </xsd:simpleType>
    </xsd:element>
    <xsd:element name="LocOverallHandbackStatusLookup" ma:index="75" nillable="true" ma:displayName="Loc Overall Handback Status" ma:default="" ma:list="{6B4D4FBA-5CE4-4224-ABC6-110D704C5F08}" ma:internalName="LocOverallHandbackStatusLookup" ma:readOnly="true" ma:showField="OverallHandbackStatus" ma:web="5fce2081-f58c-44ad-b03c-4d426a1b6afa">
      <xsd:simpleType>
        <xsd:restriction base="dms:Lookup"/>
      </xsd:simpleType>
    </xsd:element>
    <xsd:element name="LocOverallLocStatusLookup" ma:index="76" nillable="true" ma:displayName="Loc Overall Localize Status" ma:default="" ma:list="{6B4D4FBA-5CE4-4224-ABC6-110D704C5F08}" ma:internalName="LocOverallLocStatusLookup" ma:readOnly="true" ma:showField="OverallLocStatus" ma:web="5fce2081-f58c-44ad-b03c-4d426a1b6afa">
      <xsd:simpleType>
        <xsd:restriction base="dms:Lookup"/>
      </xsd:simpleType>
    </xsd:element>
    <xsd:element name="LocOverallPreviewStatusLookup" ma:index="77" nillable="true" ma:displayName="Loc Overall Preview Status" ma:default="" ma:list="{6B4D4FBA-5CE4-4224-ABC6-110D704C5F08}" ma:internalName="LocOverallPreviewStatusLookup" ma:readOnly="true" ma:showField="OverallPreviewStatus" ma:web="5fce2081-f58c-44ad-b03c-4d426a1b6afa">
      <xsd:simpleType>
        <xsd:restriction base="dms:Lookup"/>
      </xsd:simpleType>
    </xsd:element>
    <xsd:element name="LocOverallPublishStatusLookup" ma:index="78" nillable="true" ma:displayName="Loc Overall Publish Status" ma:default="" ma:list="{6B4D4FBA-5CE4-4224-ABC6-110D704C5F08}" ma:internalName="LocOverallPublishStatusLookup" ma:readOnly="true" ma:showField="OverallPublishStatus" ma:web="5fce2081-f58c-44ad-b03c-4d426a1b6afa">
      <xsd:simpleType>
        <xsd:restriction base="dms:Lookup"/>
      </xsd:simpleType>
    </xsd:element>
    <xsd:element name="IntlLocPriority" ma:index="79" nillable="true" ma:displayName="Loc Priority" ma:default="" ma:internalName="IntlLocPriority" ma:readOnly="false">
      <xsd:simpleType>
        <xsd:restriction base="dms:Unknown"/>
      </xsd:simpleType>
    </xsd:element>
    <xsd:element name="LocProcessedForHandoffsLookup" ma:index="80" nillable="true" ma:displayName="Loc Processed For Handoffs" ma:default="" ma:list="{6B4D4FBA-5CE4-4224-ABC6-110D704C5F08}" ma:internalName="LocProcessedForHandoffsLookup" ma:readOnly="true" ma:showField="ProcessedForHandoffs" ma:web="5fce2081-f58c-44ad-b03c-4d426a1b6afa">
      <xsd:simpleType>
        <xsd:restriction base="dms:Lookup"/>
      </xsd:simpleType>
    </xsd:element>
    <xsd:element name="LocProcessedForMarketsLookup" ma:index="81" nillable="true" ma:displayName="Loc Processed For Markets" ma:default="" ma:list="{6B4D4FBA-5CE4-4224-ABC6-110D704C5F08}" ma:internalName="LocProcessedForMarketsLookup" ma:readOnly="true" ma:showField="ProcessedForMarkets" ma:web="5fce2081-f58c-44ad-b03c-4d426a1b6afa">
      <xsd:simpleType>
        <xsd:restriction base="dms:Lookup"/>
      </xsd:simpleType>
    </xsd:element>
    <xsd:element name="LocPublishedDependentAssetsLookup" ma:index="82" nillable="true" ma:displayName="Loc Published Dependent Assets" ma:default="" ma:list="{6B4D4FBA-5CE4-4224-ABC6-110D704C5F08}" ma:internalName="LocPublishedDependentAssetsLookup" ma:readOnly="true" ma:showField="PublishedDependentAssets" ma:web="5fce2081-f58c-44ad-b03c-4d426a1b6afa">
      <xsd:simpleType>
        <xsd:restriction base="dms:Lookup"/>
      </xsd:simpleType>
    </xsd:element>
    <xsd:element name="LocPublishedLinkedAssetsLookup" ma:index="83" nillable="true" ma:displayName="Loc Published Linked Assets" ma:default="" ma:list="{6B4D4FBA-5CE4-4224-ABC6-110D704C5F08}" ma:internalName="LocPublishedLinkedAssetsLookup" ma:readOnly="true" ma:showField="PublishedLinkedAssets" ma:web="5fce2081-f58c-44ad-b03c-4d426a1b6afa">
      <xsd:simpleType>
        <xsd:restriction base="dms:Lookup"/>
      </xsd:simpleType>
    </xsd:element>
    <xsd:element name="LocRecommendedHandoff" ma:index="84" nillable="true" ma:displayName="Loc Recommended Handoff" ma:default="" ma:indexed="true" ma:internalName="LocRecommendedHandoff" ma:readOnly="false">
      <xsd:simpleType>
        <xsd:restriction base="dms:Text"/>
      </xsd:simpleType>
    </xsd:element>
    <xsd:element name="LocalizationTagsTaxHTField0" ma:index="86" nillable="true" ma:taxonomy="true" ma:internalName="LocalizationTagsTaxHTField0" ma:taxonomyFieldName="LocalizationTags" ma:displayName="Localization Tags" ma:readOnly="false" ma:default="" ma:fieldId="{a4cb862b-fdd7-4670-88fe-ab9665737180}" ma:taxonomyMulti="true" ma:sspId="8f79753a-75d3-41f5-8ca3-40b843941b4f" ma:termSetId="5b7703a5-8e8b-4b58-8b31-1cea35331da3" ma:anchorId="00000000-0000-0000-0000-000000000000" ma:open="false" ma:isKeyword="false">
      <xsd:complexType>
        <xsd:sequence>
          <xsd:element ref="pc:Terms" minOccurs="0" maxOccurs="1"/>
        </xsd:sequence>
      </xsd:complexType>
    </xsd:element>
    <xsd:element name="MachineTranslated" ma:index="87" nillable="true" ma:displayName="Machine Translated" ma:default="" ma:internalName="MachineTranslated" ma:readOnly="false">
      <xsd:simpleType>
        <xsd:restriction base="dms:Boolean"/>
      </xsd:simpleType>
    </xsd:element>
    <xsd:element name="Manager" ma:index="88" nillable="true" ma:displayName="Manager" ma:hidden="true" ma:internalName="Manager" ma:readOnly="false">
      <xsd:simpleType>
        <xsd:restriction base="dms:Text"/>
      </xsd:simpleType>
    </xsd:element>
    <xsd:element name="Markets" ma:index="89" nillable="true" ma:displayName="Markets" ma:default="" ma:description="Leave blank to show in all markets" ma:list="{1B6AA072-FC9A-44BC-A220-7FE368531D9A}" ma:internalName="Markets" ma:readOnly="false" ma:showField="MarketName" ma:web="5fce2081-f58c-44ad-b03c-4d426a1b6afa">
      <xsd:complexType>
        <xsd:complexContent>
          <xsd:extension base="dms:MultiChoiceLookup">
            <xsd:sequence>
              <xsd:element name="Value" type="dms:Lookup" maxOccurs="unbounded" minOccurs="0" nillable="true"/>
            </xsd:sequence>
          </xsd:extension>
        </xsd:complexContent>
      </xsd:complexType>
    </xsd:element>
    <xsd:element name="Milestone" ma:index="90" nillable="true" ma:displayName="Milestone" ma:default="" ma:internalName="Milestone" ma:readOnly="false">
      <xsd:simpleType>
        <xsd:restriction base="dms:Unknown"/>
      </xsd:simpleType>
    </xsd:element>
    <xsd:element name="TPNamespace" ma:index="93" nillable="true" ma:displayName="Namespace" ma:default="" ma:internalName="TPNamespace">
      <xsd:simpleType>
        <xsd:restriction base="dms:Text"/>
      </xsd:simpleType>
    </xsd:element>
    <xsd:element name="NumericId" ma:index="94" nillable="true" ma:displayName="Numeric ID" ma:default="" ma:indexed="true" ma:internalName="NumericId" ma:readOnly="false">
      <xsd:simpleType>
        <xsd:restriction base="dms:Number"/>
      </xsd:simpleType>
    </xsd:element>
    <xsd:element name="NumOfRatingsLookup" ma:index="95" nillable="true" ma:displayName="NumOfRatings" ma:default="" ma:list="{1051C126-8B9F-47C3-8FEB-3CFCE0C8A330}" ma:internalName="NumOfRatingsLookup" ma:readOnly="true" ma:showField="NumOfRatings" ma:web="5fce2081-f58c-44ad-b03c-4d426a1b6afa">
      <xsd:complexType>
        <xsd:complexContent>
          <xsd:extension base="dms:MultiChoiceLookup">
            <xsd:sequence>
              <xsd:element name="Value" type="dms:Lookup" maxOccurs="unbounded" minOccurs="0" nillable="true"/>
            </xsd:sequence>
          </xsd:extension>
        </xsd:complexContent>
      </xsd:complexType>
    </xsd:element>
    <xsd:element name="OOCacheId" ma:index="96" nillable="true" ma:displayName="OOCacheId" ma:internalName="OOCacheId" ma:readOnly="false">
      <xsd:simpleType>
        <xsd:restriction base="dms:Text"/>
      </xsd:simpleType>
    </xsd:element>
    <xsd:element name="OpenTemplate" ma:index="97" nillable="true" ma:displayName="Open Template" ma:default="true" ma:internalName="OpenTemplate">
      <xsd:simpleType>
        <xsd:restriction base="dms:Boolean"/>
      </xsd:simpleType>
    </xsd:element>
    <xsd:element name="OriginAsset" ma:index="98" nillable="true" ma:displayName="Origin Asset" ma:default="" ma:internalName="OriginAsset" ma:readOnly="false">
      <xsd:simpleType>
        <xsd:restriction base="dms:Text"/>
      </xsd:simpleType>
    </xsd:element>
    <xsd:element name="OriginalRelease" ma:index="99" nillable="true" ma:displayName="Original Release" ma:default="15" ma:internalName="OriginalRelease" ma:readOnly="false">
      <xsd:simpleType>
        <xsd:restriction base="dms:Choice">
          <xsd:enumeration value="14"/>
          <xsd:enumeration value="15"/>
          <xsd:enumeration value="16"/>
        </xsd:restriction>
      </xsd:simpleType>
    </xsd:element>
    <xsd:element name="OriginalSourceMarket" ma:index="100" nillable="true" ma:displayName="Original Source Market Group" ma:default="" ma:internalName="OriginalSourceMarket" ma:readOnly="false">
      <xsd:simpleType>
        <xsd:restriction base="dms:Text"/>
      </xsd:simpleType>
    </xsd:element>
    <xsd:element name="OutputCachingOn" ma:index="101" nillable="true" ma:displayName="Output Caching" ma:default="true" ma:hidden="true" ma:internalName="OutputCachingOn" ma:readOnly="false">
      <xsd:simpleType>
        <xsd:restriction base="dms:Boolean"/>
      </xsd:simpleType>
    </xsd:element>
    <xsd:element name="ParentAssetId" ma:index="102" nillable="true" ma:displayName="Parent Asset Id" ma:default="" ma:internalName="ParentAssetId" ma:readOnly="false">
      <xsd:simpleType>
        <xsd:restriction base="dms:Text"/>
      </xsd:simpleType>
    </xsd:element>
    <xsd:element name="PlannedPubDate" ma:index="103" nillable="true" ma:displayName="Planned Publish Date" ma:default="" ma:indexed="true" ma:internalName="PlannedPubDate" ma:readOnly="false">
      <xsd:simpleType>
        <xsd:restriction base="dms:DateTime"/>
      </xsd:simpleType>
    </xsd:element>
    <xsd:element name="PolicheckWords" ma:index="104" nillable="true" ma:displayName="Policheck Words" ma:default="" ma:internalName="PolicheckWords" ma:readOnly="false">
      <xsd:simpleType>
        <xsd:restriction base="dms:Text"/>
      </xsd:simpleType>
    </xsd:element>
    <xsd:element name="BusinessGroup" ma:index="105" nillable="true" ma:displayName="Product Division Owner" ma:default="" ma:internalName="BusinessGroup" ma:readOnly="false">
      <xsd:simpleType>
        <xsd:restriction base="dms:Unknown"/>
      </xsd:simpleType>
    </xsd:element>
    <xsd:element name="UAProjectedTotalWords" ma:index="106" nillable="true" ma:displayName="Projected Word Count" ma:default="" ma:internalName="UAProjectedTotalWords" ma:readOnly="false">
      <xsd:simpleType>
        <xsd:restriction base="dms:Unknown"/>
      </xsd:simpleType>
    </xsd:element>
    <xsd:element name="Provider" ma:index="107" nillable="true" ma:displayName="Provider" ma:default="" ma:internalName="Provider" ma:readOnly="false">
      <xsd:simpleType>
        <xsd:restriction base="dms:Unknown"/>
      </xsd:simpleType>
    </xsd:element>
    <xsd:element name="Providers" ma:index="108" nillable="true" ma:displayName="Providers" ma:default="" ma:internalName="Providers">
      <xsd:simpleType>
        <xsd:restriction base="dms:Unknown"/>
      </xsd:simpleType>
    </xsd:element>
    <xsd:element name="PublishStatusLookup" ma:index="109" nillable="true" ma:displayName="Publish Status" ma:default="" ma:list="{1051C126-8B9F-47C3-8FEB-3CFCE0C8A330}" ma:internalName="PublishStatusLookup" ma:readOnly="false" ma:showField="PublishStatus" ma:web="5fce2081-f58c-44ad-b03c-4d426a1b6afa">
      <xsd:complexType>
        <xsd:complexContent>
          <xsd:extension base="dms:MultiChoiceLookup">
            <xsd:sequence>
              <xsd:element name="Value" type="dms:Lookup" maxOccurs="unbounded" minOccurs="0" nillable="true"/>
            </xsd:sequence>
          </xsd:extension>
        </xsd:complexContent>
      </xsd:complexType>
    </xsd:element>
    <xsd:element name="PublishTargets" ma:index="110" nillable="true" ma:displayName="Publish Target" ma:default="OfficeOnlineVNext" ma:internalName="PublishTargets" ma:readOnly="false">
      <xsd:simpleType>
        <xsd:restriction base="dms:Unknown"/>
      </xsd:simpleType>
    </xsd:element>
    <xsd:element name="RecommendationsModifier" ma:index="111" nillable="true" ma:displayName="Recommendations Modifier" ma:default="" ma:internalName="RecommendationsModifier" ma:readOnly="false">
      <xsd:simpleType>
        <xsd:restriction base="dms:Number"/>
      </xsd:simpleType>
    </xsd:element>
    <xsd:element name="ArtSampleDocs" ma:index="112" nillable="true" ma:displayName="Sample Docs" ma:default="" ma:hidden="true" ma:internalName="ArtSampleDocs" ma:readOnly="false">
      <xsd:simpleType>
        <xsd:restriction base="dms:Text"/>
      </xsd:simpleType>
    </xsd:element>
    <xsd:element name="ScenarioTagsTaxHTField0" ma:index="114" nillable="true" ma:taxonomy="true" ma:internalName="ScenarioTagsTaxHTField0" ma:taxonomyFieldName="ScenarioTags" ma:displayName="Scenarios" ma:readOnly="false" ma:default="" ma:fieldId="{1cf64917-b2b4-4d34-8e71-8a46d6d3d691}" ma:taxonomyMulti="true" ma:sspId="8f79753a-75d3-41f5-8ca3-40b843941b4f" ma:termSetId="4b7d5f16-e2f2-4fc0-bab3-6e8b931e57d6" ma:anchorId="00000000-0000-0000-0000-000000000000" ma:open="false" ma:isKeyword="false">
      <xsd:complexType>
        <xsd:sequence>
          <xsd:element ref="pc:Terms" minOccurs="0" maxOccurs="1"/>
        </xsd:sequence>
      </xsd:complexType>
    </xsd:element>
    <xsd:element name="ShowIn" ma:index="116" nillable="true" ma:displayName="Show In" ma:default="Show everywhere" ma:internalName="ShowIn" ma:readOnly="false">
      <xsd:simpleType>
        <xsd:restriction base="dms:Choice">
          <xsd:enumeration value="Hide on web"/>
          <xsd:enumeration value="On Web no search"/>
          <xsd:enumeration value="Show everywhere"/>
          <xsd:enumeration value="Special use only"/>
        </xsd:restriction>
      </xsd:simpleType>
    </xsd:element>
    <xsd:element name="SourceTitle" ma:index="117" nillable="true" ma:displayName="Source Title" ma:default="" ma:indexed="true" ma:internalName="SourceTitle" ma:readOnly="false">
      <xsd:simpleType>
        <xsd:restriction base="dms:Text"/>
      </xsd:simpleType>
    </xsd:element>
    <xsd:element name="CSXSubmissionDate" ma:index="118" nillable="true" ma:displayName="Submission Date" ma:default="" ma:internalName="CSXSubmissionDate" ma:readOnly="false">
      <xsd:simpleType>
        <xsd:restriction base="dms:DateTime"/>
      </xsd:simpleType>
    </xsd:element>
    <xsd:element name="SubmitterId" ma:index="119" nillable="true" ma:displayName="Submitter ID" ma:default="" ma:internalName="SubmitterId" ma:readOnly="false">
      <xsd:simpleType>
        <xsd:restriction base="dms:Text"/>
      </xsd:simpleType>
    </xsd:element>
    <xsd:element name="TaxCatchAll" ma:index="120" nillable="true" ma:displayName="Taxonomy Catch All Column" ma:hidden="true" ma:list="{9b3d15c4-bc78-47c9-b183-c4b8645b278c}" ma:internalName="TaxCatchAll" ma:showField="CatchAllData" ma:web="5fce2081-f58c-44ad-b03c-4d426a1b6afa">
      <xsd:complexType>
        <xsd:complexContent>
          <xsd:extension base="dms:MultiChoiceLookup">
            <xsd:sequence>
              <xsd:element name="Value" type="dms:Lookup" maxOccurs="unbounded" minOccurs="0" nillable="true"/>
            </xsd:sequence>
          </xsd:extension>
        </xsd:complexContent>
      </xsd:complexType>
    </xsd:element>
    <xsd:element name="TaxCatchAllLabel" ma:index="121" nillable="true" ma:displayName="Taxonomy Catch All Column1" ma:hidden="true" ma:list="{9b3d15c4-bc78-47c9-b183-c4b8645b278c}" ma:internalName="TaxCatchAllLabel" ma:readOnly="true" ma:showField="CatchAllDataLabel" ma:web="5fce2081-f58c-44ad-b03c-4d426a1b6afa">
      <xsd:complexType>
        <xsd:complexContent>
          <xsd:extension base="dms:MultiChoiceLookup">
            <xsd:sequence>
              <xsd:element name="Value" type="dms:Lookup" maxOccurs="unbounded" minOccurs="0" nillable="true"/>
            </xsd:sequence>
          </xsd:extension>
        </xsd:complexContent>
      </xsd:complexType>
    </xsd:element>
    <xsd:element name="TemplateStatus" ma:index="122" nillable="true" ma:displayName="Template Status" ma:default="" ma:internalName="TemplateStatus">
      <xsd:simpleType>
        <xsd:restriction base="dms:Unknown"/>
      </xsd:simpleType>
    </xsd:element>
    <xsd:element name="TemplateTemplateType" ma:index="123" nillable="true" ma:displayName="Template Type" ma:default="" ma:internalName="TemplateTemplateType">
      <xsd:simpleType>
        <xsd:restriction base="dms:Unknown"/>
      </xsd:simpleType>
    </xsd:element>
    <xsd:element name="ThumbnailAssetId" ma:index="124" nillable="true" ma:displayName="Thumbnail Image Asset" ma:default="" ma:internalName="ThumbnailAssetId" ma:readOnly="false">
      <xsd:simpleType>
        <xsd:restriction base="dms:Text"/>
      </xsd:simpleType>
    </xsd:element>
    <xsd:element name="TimesCloned" ma:index="125" nillable="true" ma:displayName="Times Cloned" ma:default="" ma:internalName="TimesCloned" ma:readOnly="false">
      <xsd:simpleType>
        <xsd:restriction base="dms:Number"/>
      </xsd:simpleType>
    </xsd:element>
    <xsd:element name="TrustLevel" ma:index="127" nillable="true" ma:displayName="Trust Level" ma:default="1 Microsoft Managed Content" ma:internalName="TrustLevel" ma:readOnly="false">
      <xsd:simpleType>
        <xsd:restriction base="dms:Unknown"/>
      </xsd:simpleType>
    </xsd:element>
    <xsd:element name="UALocComments" ma:index="128" nillable="true" ma:displayName="UA Loc Comments" ma:default="" ma:internalName="UALocComments" ma:readOnly="false">
      <xsd:simpleType>
        <xsd:restriction base="dms:Note"/>
      </xsd:simpleType>
    </xsd:element>
    <xsd:element name="UALocRecommendation" ma:index="129" nillable="true" ma:displayName="UA Loc Recommendation" ma:default="Localize" ma:internalName="UALocRecommendation" ma:readOnly="false">
      <xsd:simpleType>
        <xsd:restriction base="dms:Choice">
          <xsd:enumeration value="Localize"/>
          <xsd:enumeration value="Never Localize"/>
          <xsd:enumeration value="Priority Localize"/>
        </xsd:restriction>
      </xsd:simpleType>
    </xsd:element>
    <xsd:element name="UANotes" ma:index="130" nillable="true" ma:displayName="UA Notes" ma:default="" ma:internalName="UANotes" ma:readOnly="false">
      <xsd:simpleType>
        <xsd:restriction base="dms:Note"/>
      </xsd:simpleType>
    </xsd:element>
    <xsd:element name="TPAppVersion" ma:index="131" nillable="true" ma:displayName="Version" ma:default="" ma:internalName="TPAppVersion">
      <xsd:simpleType>
        <xsd:restriction base="dms:Text"/>
      </xsd:simpleType>
    </xsd:element>
    <xsd:element name="VoteCount" ma:index="132" nillable="true" ma:displayName="Vote Count" ma:default="" ma:internalName="VoteCount" ma:readOnly="fals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21" ma:displayName="Content Type"/>
        <xsd:element ref="dc:title" minOccurs="0" maxOccurs="1" ma:index="126"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MarketSpecific xmlns="5fce2081-f58c-44ad-b03c-4d426a1b6afa">false</MarketSpecific>
    <ApprovalStatus xmlns="5fce2081-f58c-44ad-b03c-4d426a1b6afa">InProgress</ApprovalStatus>
    <LocComments xmlns="5fce2081-f58c-44ad-b03c-4d426a1b6afa" xsi:nil="true"/>
    <DirectSourceMarket xmlns="5fce2081-f58c-44ad-b03c-4d426a1b6afa">english</DirectSourceMarket>
    <ThumbnailAssetId xmlns="5fce2081-f58c-44ad-b03c-4d426a1b6afa" xsi:nil="true"/>
    <PrimaryImageGen xmlns="5fce2081-f58c-44ad-b03c-4d426a1b6afa">true</PrimaryImageGen>
    <LegacyData xmlns="5fce2081-f58c-44ad-b03c-4d426a1b6afa" xsi:nil="true"/>
    <TPFriendlyName xmlns="5fce2081-f58c-44ad-b03c-4d426a1b6afa" xsi:nil="true"/>
    <NumericId xmlns="5fce2081-f58c-44ad-b03c-4d426a1b6afa" xsi:nil="true"/>
    <LocRecommendedHandoff xmlns="5fce2081-f58c-44ad-b03c-4d426a1b6afa" xsi:nil="true"/>
    <BlockPublish xmlns="5fce2081-f58c-44ad-b03c-4d426a1b6afa">false</BlockPublish>
    <BusinessGroup xmlns="5fce2081-f58c-44ad-b03c-4d426a1b6afa" xsi:nil="true"/>
    <OpenTemplate xmlns="5fce2081-f58c-44ad-b03c-4d426a1b6afa">true</OpenTemplate>
    <SourceTitle xmlns="5fce2081-f58c-44ad-b03c-4d426a1b6afa">Outline for school report</SourceTitle>
    <APEditor xmlns="5fce2081-f58c-44ad-b03c-4d426a1b6afa">
      <UserInfo>
        <DisplayName/>
        <AccountId xsi:nil="true"/>
        <AccountType/>
      </UserInfo>
    </APEditor>
    <UALocComments xmlns="5fce2081-f58c-44ad-b03c-4d426a1b6afa">2007 Template UpLeveling Do Not HandOff</UALocComments>
    <IntlLangReviewDate xmlns="5fce2081-f58c-44ad-b03c-4d426a1b6afa" xsi:nil="true"/>
    <PublishStatusLookup xmlns="5fce2081-f58c-44ad-b03c-4d426a1b6afa">
      <Value>353315</Value>
      <Value>353321</Value>
    </PublishStatusLookup>
    <ParentAssetId xmlns="5fce2081-f58c-44ad-b03c-4d426a1b6afa" xsi:nil="true"/>
    <FeatureTagsTaxHTField0 xmlns="5fce2081-f58c-44ad-b03c-4d426a1b6afa">
      <Terms xmlns="http://schemas.microsoft.com/office/infopath/2007/PartnerControls"/>
    </FeatureTagsTaxHTField0>
    <MachineTranslated xmlns="5fce2081-f58c-44ad-b03c-4d426a1b6afa">false</MachineTranslated>
    <Providers xmlns="5fce2081-f58c-44ad-b03c-4d426a1b6afa" xsi:nil="true"/>
    <OriginalSourceMarket xmlns="5fce2081-f58c-44ad-b03c-4d426a1b6afa">english</OriginalSourceMarket>
    <APDescription xmlns="5fce2081-f58c-44ad-b03c-4d426a1b6afa" xsi:nil="true"/>
    <ContentItem xmlns="5fce2081-f58c-44ad-b03c-4d426a1b6afa" xsi:nil="true"/>
    <ClipArtFilename xmlns="5fce2081-f58c-44ad-b03c-4d426a1b6afa" xsi:nil="true"/>
    <TPInstallLocation xmlns="5fce2081-f58c-44ad-b03c-4d426a1b6afa" xsi:nil="true"/>
    <TimesCloned xmlns="5fce2081-f58c-44ad-b03c-4d426a1b6afa" xsi:nil="true"/>
    <PublishTargets xmlns="5fce2081-f58c-44ad-b03c-4d426a1b6afa">OfficeOnline,OfficeOnlineVNext</PublishTargets>
    <AcquiredFrom xmlns="5fce2081-f58c-44ad-b03c-4d426a1b6afa">Internal MS</AcquiredFrom>
    <AssetStart xmlns="5fce2081-f58c-44ad-b03c-4d426a1b6afa">2012-01-06T18:26:00+00:00</AssetStart>
    <FriendlyTitle xmlns="5fce2081-f58c-44ad-b03c-4d426a1b6afa" xsi:nil="true"/>
    <Provider xmlns="5fce2081-f58c-44ad-b03c-4d426a1b6afa" xsi:nil="true"/>
    <LastHandOff xmlns="5fce2081-f58c-44ad-b03c-4d426a1b6afa" xsi:nil="true"/>
    <Manager xmlns="5fce2081-f58c-44ad-b03c-4d426a1b6afa" xsi:nil="true"/>
    <UALocRecommendation xmlns="5fce2081-f58c-44ad-b03c-4d426a1b6afa">Localize</UALocRecommendation>
    <ArtSampleDocs xmlns="5fce2081-f58c-44ad-b03c-4d426a1b6afa" xsi:nil="true"/>
    <UACurrentWords xmlns="5fce2081-f58c-44ad-b03c-4d426a1b6afa" xsi:nil="true"/>
    <TPClientViewer xmlns="5fce2081-f58c-44ad-b03c-4d426a1b6afa" xsi:nil="true"/>
    <TemplateStatus xmlns="5fce2081-f58c-44ad-b03c-4d426a1b6afa">Complete</TemplateStatus>
    <ShowIn xmlns="5fce2081-f58c-44ad-b03c-4d426a1b6afa">Show everywhere</ShowIn>
    <CSXHash xmlns="5fce2081-f58c-44ad-b03c-4d426a1b6afa" xsi:nil="true"/>
    <Downloads xmlns="5fce2081-f58c-44ad-b03c-4d426a1b6afa">0</Downloads>
    <VoteCount xmlns="5fce2081-f58c-44ad-b03c-4d426a1b6afa" xsi:nil="true"/>
    <OOCacheId xmlns="5fce2081-f58c-44ad-b03c-4d426a1b6afa" xsi:nil="true"/>
    <IsDeleted xmlns="5fce2081-f58c-44ad-b03c-4d426a1b6afa">false</IsDeleted>
    <InternalTagsTaxHTField0 xmlns="5fce2081-f58c-44ad-b03c-4d426a1b6afa">
      <Terms xmlns="http://schemas.microsoft.com/office/infopath/2007/PartnerControls"/>
    </InternalTagsTaxHTField0>
    <UANotes xmlns="5fce2081-f58c-44ad-b03c-4d426a1b6afa">2003 to 2007 conversion</UANotes>
    <AssetExpire xmlns="5fce2081-f58c-44ad-b03c-4d426a1b6afa">2035-01-01T08:00:00+00:00</AssetExpire>
    <CSXSubmissionMarket xmlns="5fce2081-f58c-44ad-b03c-4d426a1b6afa" xsi:nil="true"/>
    <DSATActionTaken xmlns="5fce2081-f58c-44ad-b03c-4d426a1b6afa" xsi:nil="true"/>
    <SubmitterId xmlns="5fce2081-f58c-44ad-b03c-4d426a1b6afa" xsi:nil="true"/>
    <EditorialTags xmlns="5fce2081-f58c-44ad-b03c-4d426a1b6afa" xsi:nil="true"/>
    <TPExecutable xmlns="5fce2081-f58c-44ad-b03c-4d426a1b6afa" xsi:nil="true"/>
    <CSXSubmissionDate xmlns="5fce2081-f58c-44ad-b03c-4d426a1b6afa" xsi:nil="true"/>
    <CSXUpdate xmlns="5fce2081-f58c-44ad-b03c-4d426a1b6afa">false</CSXUpdate>
    <AssetType xmlns="5fce2081-f58c-44ad-b03c-4d426a1b6afa">TP</AssetType>
    <ApprovalLog xmlns="5fce2081-f58c-44ad-b03c-4d426a1b6afa" xsi:nil="true"/>
    <BugNumber xmlns="5fce2081-f58c-44ad-b03c-4d426a1b6afa" xsi:nil="true"/>
    <OriginAsset xmlns="5fce2081-f58c-44ad-b03c-4d426a1b6afa" xsi:nil="true"/>
    <TPComponent xmlns="5fce2081-f58c-44ad-b03c-4d426a1b6afa" xsi:nil="true"/>
    <Milestone xmlns="5fce2081-f58c-44ad-b03c-4d426a1b6afa" xsi:nil="true"/>
    <RecommendationsModifier xmlns="5fce2081-f58c-44ad-b03c-4d426a1b6afa" xsi:nil="true"/>
    <AssetId xmlns="5fce2081-f58c-44ad-b03c-4d426a1b6afa">TP102811601</AssetId>
    <PolicheckWords xmlns="5fce2081-f58c-44ad-b03c-4d426a1b6afa" xsi:nil="true"/>
    <TPLaunchHelpLink xmlns="5fce2081-f58c-44ad-b03c-4d426a1b6afa" xsi:nil="true"/>
    <IntlLocPriority xmlns="5fce2081-f58c-44ad-b03c-4d426a1b6afa" xsi:nil="true"/>
    <TPApplication xmlns="5fce2081-f58c-44ad-b03c-4d426a1b6afa" xsi:nil="true"/>
    <IntlLangReviewer xmlns="5fce2081-f58c-44ad-b03c-4d426a1b6afa" xsi:nil="true"/>
    <HandoffToMSDN xmlns="5fce2081-f58c-44ad-b03c-4d426a1b6afa" xsi:nil="true"/>
    <PlannedPubDate xmlns="5fce2081-f58c-44ad-b03c-4d426a1b6afa" xsi:nil="true"/>
    <CrawlForDependencies xmlns="5fce2081-f58c-44ad-b03c-4d426a1b6afa">false</CrawlForDependencies>
    <LocLastLocAttemptVersionLookup xmlns="5fce2081-f58c-44ad-b03c-4d426a1b6afa">758016</LocLastLocAttemptVersionLookup>
    <TrustLevel xmlns="5fce2081-f58c-44ad-b03c-4d426a1b6afa">1 Microsoft Managed Content</TrustLevel>
    <CampaignTagsTaxHTField0 xmlns="5fce2081-f58c-44ad-b03c-4d426a1b6afa">
      <Terms xmlns="http://schemas.microsoft.com/office/infopath/2007/PartnerControls"/>
    </CampaignTagsTaxHTField0>
    <TPNamespace xmlns="5fce2081-f58c-44ad-b03c-4d426a1b6afa" xsi:nil="true"/>
    <TaxCatchAll xmlns="5fce2081-f58c-44ad-b03c-4d426a1b6afa"/>
    <IsSearchable xmlns="5fce2081-f58c-44ad-b03c-4d426a1b6afa">true</IsSearchable>
    <TemplateTemplateType xmlns="5fce2081-f58c-44ad-b03c-4d426a1b6afa">Word 2007 Default</TemplateTemplateType>
    <Markets xmlns="5fce2081-f58c-44ad-b03c-4d426a1b6afa"/>
    <IntlLangReview xmlns="5fce2081-f58c-44ad-b03c-4d426a1b6afa">false</IntlLangReview>
    <UAProjectedTotalWords xmlns="5fce2081-f58c-44ad-b03c-4d426a1b6afa" xsi:nil="true"/>
    <OutputCachingOn xmlns="5fce2081-f58c-44ad-b03c-4d426a1b6afa">false</OutputCachingOn>
    <LocMarketGroupTiers2 xmlns="5fce2081-f58c-44ad-b03c-4d426a1b6afa" xsi:nil="true"/>
    <APAuthor xmlns="5fce2081-f58c-44ad-b03c-4d426a1b6afa">
      <UserInfo>
        <DisplayName/>
        <AccountId>2721</AccountId>
        <AccountType/>
      </UserInfo>
    </APAuthor>
    <TPCommandLine xmlns="5fce2081-f58c-44ad-b03c-4d426a1b6afa" xsi:nil="true"/>
    <LocManualTestRequired xmlns="5fce2081-f58c-44ad-b03c-4d426a1b6afa">false</LocManualTestRequired>
    <TPAppVersion xmlns="5fce2081-f58c-44ad-b03c-4d426a1b6afa" xsi:nil="true"/>
    <EditorialStatus xmlns="5fce2081-f58c-44ad-b03c-4d426a1b6afa" xsi:nil="true"/>
    <LastModifiedDateTime xmlns="5fce2081-f58c-44ad-b03c-4d426a1b6afa" xsi:nil="true"/>
    <TPLaunchHelpLinkType xmlns="5fce2081-f58c-44ad-b03c-4d426a1b6afa">Template</TPLaunchHelpLinkType>
    <OriginalRelease xmlns="5fce2081-f58c-44ad-b03c-4d426a1b6afa">14</OriginalRelease>
    <ScenarioTagsTaxHTField0 xmlns="5fce2081-f58c-44ad-b03c-4d426a1b6afa">
      <Terms xmlns="http://schemas.microsoft.com/office/infopath/2007/PartnerControls"/>
    </ScenarioTagsTaxHTField0>
    <LocalizationTagsTaxHTField0 xmlns="5fce2081-f58c-44ad-b03c-4d426a1b6afa">
      <Terms xmlns="http://schemas.microsoft.com/office/infopath/2007/PartnerControls"/>
    </LocalizationTagsTaxHTField0>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83F062B-9F81-4536-872E-23A7CE8E8B3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fce2081-f58c-44ad-b03c-4d426a1b6af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145CC4F7-0804-40EE-B70D-AFFA9DD4D89E}">
  <ds:schemaRefs>
    <ds:schemaRef ds:uri="http://schemas.microsoft.com/sharepoint/v3/contenttype/forms"/>
  </ds:schemaRefs>
</ds:datastoreItem>
</file>

<file path=customXml/itemProps3.xml><?xml version="1.0" encoding="utf-8"?>
<ds:datastoreItem xmlns:ds="http://schemas.openxmlformats.org/officeDocument/2006/customXml" ds:itemID="{C0AD4C15-D123-491D-B24A-EE1928DDF0B3}">
  <ds:schemaRefs>
    <ds:schemaRef ds:uri="http://schemas.microsoft.com/office/2006/metadata/properties"/>
    <ds:schemaRef ds:uri="http://schemas.microsoft.com/office/infopath/2007/PartnerControls"/>
    <ds:schemaRef ds:uri="5fce2081-f58c-44ad-b03c-4d426a1b6afa"/>
  </ds:schemaRefs>
</ds:datastoreItem>
</file>

<file path=customXml/itemProps4.xml><?xml version="1.0" encoding="utf-8"?>
<ds:datastoreItem xmlns:ds="http://schemas.openxmlformats.org/officeDocument/2006/customXml" ds:itemID="{C782A4CB-EB98-495E-B9FB-7E6765E7E4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Tanulmányi jelentés</Template>
  <TotalTime>255</TotalTime>
  <Pages>64</Pages>
  <Words>8160</Words>
  <Characters>56305</Characters>
  <Application>Microsoft Office Word</Application>
  <DocSecurity>0</DocSecurity>
  <Lines>469</Lines>
  <Paragraphs>128</Paragraphs>
  <ScaleCrop>false</ScaleCrop>
  <HeadingPairs>
    <vt:vector size="4" baseType="variant">
      <vt:variant>
        <vt:lpstr>Cím</vt:lpstr>
      </vt:variant>
      <vt:variant>
        <vt:i4>1</vt:i4>
      </vt:variant>
      <vt:variant>
        <vt:lpstr>Title</vt:lpstr>
      </vt:variant>
      <vt:variant>
        <vt:i4>1</vt:i4>
      </vt:variant>
    </vt:vector>
  </HeadingPairs>
  <TitlesOfParts>
    <vt:vector size="2" baseType="lpstr">
      <vt:lpstr/>
      <vt:lpstr>Tanulmányi jelentés</vt:lpstr>
    </vt:vector>
  </TitlesOfParts>
  <Manager/>
  <Company>Microsoft Corporation</Company>
  <LinksUpToDate>false</LinksUpToDate>
  <CharactersWithSpaces>64337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Parzival</dc:creator>
  <cp:keywords/>
  <dc:description/>
  <cp:lastModifiedBy>3101TAN-07</cp:lastModifiedBy>
  <cp:revision>960</cp:revision>
  <dcterms:created xsi:type="dcterms:W3CDTF">2025-04-06T09:28:00Z</dcterms:created>
  <dcterms:modified xsi:type="dcterms:W3CDTF">2025-04-07T10:18:00Z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TC010183721038</vt:lpwstr>
  </property>
  <property fmtid="{D5CDD505-2E9C-101B-9397-08002B2CF9AE}" pid="3" name="InternalTags">
    <vt:lpwstr/>
  </property>
  <property fmtid="{D5CDD505-2E9C-101B-9397-08002B2CF9AE}" pid="4" name="ContentTypeId">
    <vt:lpwstr>0x010100ADEC13B5E4FA0F4BA72DC03E1FAE02FA04009372B5BAB9923946A28806341B445653</vt:lpwstr>
  </property>
  <property fmtid="{D5CDD505-2E9C-101B-9397-08002B2CF9AE}" pid="5" name="FeatureTags">
    <vt:lpwstr/>
  </property>
  <property fmtid="{D5CDD505-2E9C-101B-9397-08002B2CF9AE}" pid="6" name="LocalizationTags">
    <vt:lpwstr/>
  </property>
  <property fmtid="{D5CDD505-2E9C-101B-9397-08002B2CF9AE}" pid="7" name="ScenarioTags">
    <vt:lpwstr/>
  </property>
  <property fmtid="{D5CDD505-2E9C-101B-9397-08002B2CF9AE}" pid="8" name="CampaignTags">
    <vt:lpwstr/>
  </property>
  <property fmtid="{D5CDD505-2E9C-101B-9397-08002B2CF9AE}" pid="9" name="Order">
    <vt:r8>5829400</vt:r8>
  </property>
  <property fmtid="{D5CDD505-2E9C-101B-9397-08002B2CF9AE}" pid="10" name="HiddenCategoryTags">
    <vt:lpwstr/>
  </property>
  <property fmtid="{D5CDD505-2E9C-101B-9397-08002B2CF9AE}" pid="11" name="ImageGenStatus">
    <vt:i4>0</vt:i4>
  </property>
  <property fmtid="{D5CDD505-2E9C-101B-9397-08002B2CF9AE}" pid="12" name="CategoryTags">
    <vt:lpwstr/>
  </property>
  <property fmtid="{D5CDD505-2E9C-101B-9397-08002B2CF9AE}" pid="13" name="Applications">
    <vt:lpwstr/>
  </property>
</Properties>
</file>