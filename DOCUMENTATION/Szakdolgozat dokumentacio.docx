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01B36" w14:textId="2B3BF1FE" w:rsidR="006D563D" w:rsidRPr="009661B9" w:rsidRDefault="006D563D" w:rsidP="006D563D">
      <w:pPr>
        <w:pStyle w:val="Cm"/>
        <w:spacing w:before="2000"/>
        <w:rPr>
          <w:b/>
          <w:bCs/>
          <w:sz w:val="36"/>
          <w:szCs w:val="36"/>
        </w:rPr>
      </w:pPr>
      <w:r w:rsidRPr="009661B9">
        <w:rPr>
          <w:b/>
          <w:bCs/>
          <w:sz w:val="36"/>
          <w:szCs w:val="36"/>
        </w:rPr>
        <w:t>Váci Szakképzési Centrum</w:t>
      </w:r>
      <w:r w:rsidRPr="009661B9">
        <w:rPr>
          <w:b/>
          <w:bCs/>
          <w:sz w:val="36"/>
          <w:szCs w:val="36"/>
        </w:rPr>
        <w:br/>
      </w:r>
      <w:proofErr w:type="spellStart"/>
      <w:r w:rsidRPr="009661B9">
        <w:rPr>
          <w:b/>
          <w:bCs/>
          <w:sz w:val="36"/>
          <w:szCs w:val="36"/>
        </w:rPr>
        <w:t>Boronkay</w:t>
      </w:r>
      <w:proofErr w:type="spellEnd"/>
      <w:r w:rsidRPr="009661B9">
        <w:rPr>
          <w:b/>
          <w:bCs/>
          <w:sz w:val="36"/>
          <w:szCs w:val="36"/>
        </w:rPr>
        <w:t xml:space="preserve"> György</w:t>
      </w:r>
      <w:r w:rsidRPr="009661B9">
        <w:rPr>
          <w:b/>
          <w:bCs/>
          <w:sz w:val="36"/>
          <w:szCs w:val="36"/>
        </w:rPr>
        <w:br/>
        <w:t>Műszaki Technikum és Gimnázium</w:t>
      </w:r>
    </w:p>
    <w:p w14:paraId="348CC9EC" w14:textId="7476D1EB" w:rsidR="00A956F3" w:rsidRPr="009661B9" w:rsidRDefault="006D563D" w:rsidP="006D563D">
      <w:pPr>
        <w:pStyle w:val="Cm"/>
        <w:spacing w:before="2000"/>
        <w:rPr>
          <w:b/>
          <w:bCs/>
          <w:sz w:val="36"/>
          <w:szCs w:val="36"/>
        </w:rPr>
      </w:pPr>
      <w:r w:rsidRPr="009661B9">
        <w:rPr>
          <w:b/>
          <w:bCs/>
          <w:sz w:val="36"/>
          <w:szCs w:val="36"/>
        </w:rPr>
        <w:t>VIZSGAREMEK</w:t>
      </w:r>
    </w:p>
    <w:p w14:paraId="5C6AB8A5" w14:textId="32F4111D" w:rsidR="006D563D" w:rsidRPr="009661B9" w:rsidRDefault="006D563D" w:rsidP="006D563D">
      <w:pPr>
        <w:spacing w:before="2640" w:line="600" w:lineRule="auto"/>
        <w:jc w:val="center"/>
        <w:rPr>
          <w:b/>
          <w:bCs/>
        </w:rPr>
      </w:pPr>
      <w:r w:rsidRPr="009661B9">
        <w:rPr>
          <w:b/>
          <w:bCs/>
        </w:rPr>
        <w:t>Bátyi Bence</w:t>
      </w:r>
    </w:p>
    <w:p w14:paraId="7CD73890" w14:textId="0ED17A1F" w:rsidR="006D563D" w:rsidRPr="009661B9" w:rsidRDefault="006D563D" w:rsidP="006D563D">
      <w:pPr>
        <w:spacing w:line="600" w:lineRule="auto"/>
        <w:jc w:val="center"/>
        <w:rPr>
          <w:b/>
          <w:bCs/>
        </w:rPr>
      </w:pPr>
      <w:proofErr w:type="spellStart"/>
      <w:r w:rsidRPr="009661B9">
        <w:rPr>
          <w:b/>
          <w:bCs/>
        </w:rPr>
        <w:t>Horti</w:t>
      </w:r>
      <w:proofErr w:type="spellEnd"/>
      <w:r w:rsidRPr="009661B9">
        <w:rPr>
          <w:b/>
          <w:bCs/>
        </w:rPr>
        <w:t>-Nagy Bálint Máté</w:t>
      </w:r>
    </w:p>
    <w:p w14:paraId="7AF318FA" w14:textId="23697DA5" w:rsidR="00A956F3" w:rsidRPr="009661B9" w:rsidRDefault="006D563D" w:rsidP="004C785D">
      <w:pPr>
        <w:spacing w:after="1920" w:line="600" w:lineRule="auto"/>
        <w:jc w:val="center"/>
        <w:rPr>
          <w:b/>
          <w:bCs/>
        </w:rPr>
      </w:pPr>
      <w:r w:rsidRPr="009661B9">
        <w:rPr>
          <w:b/>
          <w:bCs/>
        </w:rPr>
        <w:t>Novák Márton</w:t>
      </w:r>
    </w:p>
    <w:p w14:paraId="76A0A0F2" w14:textId="6D2B377C" w:rsidR="0011455C" w:rsidRPr="009661B9" w:rsidRDefault="004C785D" w:rsidP="00EE7B6D">
      <w:pPr>
        <w:spacing w:after="1920" w:line="600" w:lineRule="auto"/>
        <w:jc w:val="center"/>
        <w:rPr>
          <w:b/>
          <w:bCs/>
        </w:rPr>
      </w:pPr>
      <w:r w:rsidRPr="009661B9">
        <w:rPr>
          <w:b/>
          <w:bCs/>
        </w:rPr>
        <w:t>2025</w:t>
      </w:r>
    </w:p>
    <w:p w14:paraId="6A39FC5A" w14:textId="5C88C842" w:rsidR="00AD42AC" w:rsidRPr="009661B9" w:rsidRDefault="00AD42AC" w:rsidP="00AD42AC">
      <w:pPr>
        <w:pStyle w:val="Cm"/>
        <w:spacing w:before="2000"/>
        <w:rPr>
          <w:b/>
          <w:bCs/>
          <w:sz w:val="36"/>
          <w:szCs w:val="36"/>
        </w:rPr>
      </w:pPr>
      <w:r w:rsidRPr="009661B9">
        <w:rPr>
          <w:b/>
          <w:bCs/>
          <w:sz w:val="36"/>
          <w:szCs w:val="36"/>
        </w:rPr>
        <w:lastRenderedPageBreak/>
        <w:t>Váci Szakképzési Centrum</w:t>
      </w:r>
      <w:r w:rsidRPr="009661B9">
        <w:rPr>
          <w:b/>
          <w:bCs/>
          <w:sz w:val="36"/>
          <w:szCs w:val="36"/>
        </w:rPr>
        <w:br/>
      </w:r>
      <w:proofErr w:type="spellStart"/>
      <w:r w:rsidRPr="009661B9">
        <w:rPr>
          <w:b/>
          <w:bCs/>
          <w:sz w:val="36"/>
          <w:szCs w:val="36"/>
        </w:rPr>
        <w:t>Boronkay</w:t>
      </w:r>
      <w:proofErr w:type="spellEnd"/>
      <w:r w:rsidRPr="009661B9">
        <w:rPr>
          <w:b/>
          <w:bCs/>
          <w:sz w:val="36"/>
          <w:szCs w:val="36"/>
        </w:rPr>
        <w:t xml:space="preserve"> György</w:t>
      </w:r>
      <w:r w:rsidRPr="009661B9">
        <w:rPr>
          <w:b/>
          <w:bCs/>
          <w:sz w:val="36"/>
          <w:szCs w:val="36"/>
        </w:rPr>
        <w:br/>
        <w:t>Műszaki Technikum és Gimnázium</w:t>
      </w:r>
    </w:p>
    <w:p w14:paraId="78D561BF" w14:textId="6CA96E1E" w:rsidR="00AD42AC" w:rsidRPr="009661B9" w:rsidRDefault="00AD42AC" w:rsidP="00AD42AC">
      <w:pPr>
        <w:pStyle w:val="Cm"/>
        <w:spacing w:before="2000"/>
        <w:rPr>
          <w:b/>
          <w:bCs/>
          <w:sz w:val="36"/>
          <w:szCs w:val="36"/>
        </w:rPr>
      </w:pPr>
      <w:r w:rsidRPr="009661B9">
        <w:rPr>
          <w:b/>
          <w:bCs/>
          <w:noProof/>
          <w:sz w:val="36"/>
          <w:szCs w:val="36"/>
        </w:rPr>
        <w:drawing>
          <wp:inline distT="0" distB="0" distL="0" distR="0" wp14:anchorId="3AF2776D" wp14:editId="241A1C06">
            <wp:extent cx="1186542" cy="1766431"/>
            <wp:effectExtent l="0" t="0" r="0" b="5715"/>
            <wp:docPr id="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Ábra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195372" cy="1779576"/>
                    </a:xfrm>
                    <a:prstGeom prst="rect">
                      <a:avLst/>
                    </a:prstGeom>
                  </pic:spPr>
                </pic:pic>
              </a:graphicData>
            </a:graphic>
          </wp:inline>
        </w:drawing>
      </w:r>
    </w:p>
    <w:p w14:paraId="4D92FF4E" w14:textId="77777777" w:rsidR="00AD42AC" w:rsidRPr="009661B9" w:rsidRDefault="00AD42AC" w:rsidP="00AD42AC">
      <w:pPr>
        <w:pStyle w:val="Cm"/>
        <w:spacing w:before="1440"/>
        <w:rPr>
          <w:b/>
          <w:bCs/>
          <w:sz w:val="36"/>
          <w:szCs w:val="36"/>
        </w:rPr>
      </w:pPr>
      <w:r w:rsidRPr="009661B9">
        <w:rPr>
          <w:b/>
          <w:bCs/>
          <w:sz w:val="36"/>
          <w:szCs w:val="36"/>
        </w:rPr>
        <w:t>VIZSGAREMEK</w:t>
      </w:r>
    </w:p>
    <w:p w14:paraId="57EE2BDB" w14:textId="2FC64E80" w:rsidR="00AD42AC" w:rsidRPr="009661B9" w:rsidRDefault="00AD42AC" w:rsidP="00AD42AC">
      <w:pPr>
        <w:pStyle w:val="Cm"/>
        <w:spacing w:before="840"/>
        <w:rPr>
          <w:b/>
          <w:bCs/>
          <w:sz w:val="36"/>
          <w:szCs w:val="36"/>
        </w:rPr>
      </w:pPr>
      <w:proofErr w:type="spellStart"/>
      <w:r w:rsidRPr="009661B9">
        <w:rPr>
          <w:b/>
          <w:bCs/>
          <w:sz w:val="36"/>
          <w:szCs w:val="36"/>
        </w:rPr>
        <w:t>Book</w:t>
      </w:r>
      <w:proofErr w:type="spellEnd"/>
      <w:r w:rsidRPr="009661B9">
        <w:rPr>
          <w:b/>
          <w:bCs/>
          <w:sz w:val="36"/>
          <w:szCs w:val="36"/>
        </w:rPr>
        <w:t xml:space="preserve"> </w:t>
      </w:r>
      <w:proofErr w:type="spellStart"/>
      <w:r w:rsidRPr="009661B9">
        <w:rPr>
          <w:b/>
          <w:bCs/>
          <w:sz w:val="36"/>
          <w:szCs w:val="36"/>
        </w:rPr>
        <w:t>Hive</w:t>
      </w:r>
      <w:proofErr w:type="spellEnd"/>
    </w:p>
    <w:p w14:paraId="1B5941C8" w14:textId="5A0A3CC9" w:rsidR="00AD42AC" w:rsidRPr="009661B9" w:rsidRDefault="00272797" w:rsidP="00272797">
      <w:pPr>
        <w:spacing w:before="2640" w:line="600" w:lineRule="auto"/>
        <w:ind w:left="2694"/>
        <w:rPr>
          <w:b/>
          <w:bCs/>
        </w:rPr>
      </w:pPr>
      <w:r w:rsidRPr="009661B9">
        <w:rPr>
          <w:b/>
          <w:bCs/>
        </w:rPr>
        <w:t>Készítette:</w:t>
      </w:r>
      <w:r w:rsidRPr="009661B9">
        <w:rPr>
          <w:b/>
          <w:bCs/>
        </w:rPr>
        <w:tab/>
      </w:r>
      <w:r w:rsidR="00AD42AC" w:rsidRPr="009661B9">
        <w:rPr>
          <w:b/>
          <w:bCs/>
        </w:rPr>
        <w:t>Bátyi Bence</w:t>
      </w:r>
    </w:p>
    <w:p w14:paraId="4A3D6574" w14:textId="77777777" w:rsidR="00AD42AC" w:rsidRPr="009661B9" w:rsidRDefault="00AD42AC" w:rsidP="00272797">
      <w:pPr>
        <w:spacing w:line="600" w:lineRule="auto"/>
        <w:ind w:left="4253" w:firstLine="67"/>
        <w:rPr>
          <w:b/>
          <w:bCs/>
        </w:rPr>
      </w:pPr>
      <w:proofErr w:type="spellStart"/>
      <w:r w:rsidRPr="009661B9">
        <w:rPr>
          <w:b/>
          <w:bCs/>
        </w:rPr>
        <w:t>Horti</w:t>
      </w:r>
      <w:proofErr w:type="spellEnd"/>
      <w:r w:rsidRPr="009661B9">
        <w:rPr>
          <w:b/>
          <w:bCs/>
        </w:rPr>
        <w:t>-Nagy Bálint Máté</w:t>
      </w:r>
    </w:p>
    <w:p w14:paraId="3069FE24" w14:textId="77777777" w:rsidR="00AD42AC" w:rsidRPr="009661B9" w:rsidRDefault="00AD42AC" w:rsidP="00272797">
      <w:pPr>
        <w:spacing w:after="1920" w:line="600" w:lineRule="auto"/>
        <w:ind w:left="4253" w:firstLine="67"/>
        <w:rPr>
          <w:b/>
          <w:bCs/>
        </w:rPr>
      </w:pPr>
      <w:r w:rsidRPr="009661B9">
        <w:rPr>
          <w:b/>
          <w:bCs/>
        </w:rPr>
        <w:t>Novák Márton</w:t>
      </w:r>
    </w:p>
    <w:p w14:paraId="040C9E24" w14:textId="77777777" w:rsidR="00736860" w:rsidRPr="009661B9" w:rsidRDefault="00736860" w:rsidP="00736860">
      <w:pPr>
        <w:pStyle w:val="Cmsor1"/>
        <w:spacing w:after="720"/>
      </w:pPr>
      <w:bookmarkStart w:id="0" w:name="_Toc194844894"/>
      <w:r w:rsidRPr="009661B9">
        <w:lastRenderedPageBreak/>
        <w:t>Hallgatói nyilatkozat</w:t>
      </w:r>
      <w:bookmarkEnd w:id="0"/>
    </w:p>
    <w:p w14:paraId="731B6E84" w14:textId="77777777" w:rsidR="00736860" w:rsidRPr="009661B9" w:rsidRDefault="00736860" w:rsidP="00736860">
      <w:pPr>
        <w:spacing w:after="100" w:afterAutospacing="1" w:line="276" w:lineRule="auto"/>
      </w:pPr>
      <w:r w:rsidRPr="009661B9">
        <w:t>Alulírottak, ezúton kijelentjük, hogy a vizsgaremek saját, önálló munkánk, és</w:t>
      </w:r>
    </w:p>
    <w:p w14:paraId="09595133" w14:textId="7E6BBAEE" w:rsidR="004C785D" w:rsidRPr="009661B9" w:rsidRDefault="00736860" w:rsidP="001D6859">
      <w:pPr>
        <w:spacing w:after="1080" w:line="276" w:lineRule="auto"/>
      </w:pPr>
      <w:r w:rsidRPr="009661B9">
        <w:t>korábban még sehol nem került publikálásra.</w:t>
      </w:r>
    </w:p>
    <w:p w14:paraId="2100E85A" w14:textId="18CE0302" w:rsidR="001D6859" w:rsidRPr="009661B9" w:rsidRDefault="001D6859" w:rsidP="00736860">
      <w:pPr>
        <w:spacing w:after="100" w:afterAutospacing="1" w:line="276" w:lineRule="auto"/>
        <w:rPr>
          <w:b/>
          <w:bCs/>
          <w:u w:val="single"/>
        </w:rPr>
      </w:pPr>
      <w:r w:rsidRPr="009661B9">
        <w:rPr>
          <w:b/>
          <w:bCs/>
          <w:u w:val="single"/>
        </w:rPr>
        <w:tab/>
      </w:r>
      <w:r w:rsidRPr="009661B9">
        <w:rPr>
          <w:b/>
          <w:bCs/>
          <w:u w:val="single"/>
        </w:rPr>
        <w:tab/>
      </w:r>
      <w:r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r w:rsidR="00831418" w:rsidRPr="009661B9">
        <w:rPr>
          <w:b/>
          <w:bCs/>
        </w:rPr>
        <w:tab/>
      </w:r>
      <w:r w:rsidR="00831418" w:rsidRPr="009661B9">
        <w:rPr>
          <w:b/>
          <w:bCs/>
          <w:u w:val="single"/>
        </w:rPr>
        <w:tab/>
      </w:r>
      <w:r w:rsidR="00831418" w:rsidRPr="009661B9">
        <w:rPr>
          <w:b/>
          <w:bCs/>
          <w:u w:val="single"/>
        </w:rPr>
        <w:tab/>
      </w:r>
      <w:r w:rsidR="00831418" w:rsidRPr="009661B9">
        <w:rPr>
          <w:b/>
          <w:bCs/>
          <w:u w:val="single"/>
        </w:rPr>
        <w:tab/>
      </w:r>
    </w:p>
    <w:tbl>
      <w:tblPr>
        <w:tblStyle w:val="Rcsostblzat"/>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690"/>
        <w:gridCol w:w="1980"/>
      </w:tblGrid>
      <w:tr w:rsidR="00F14EFD" w:rsidRPr="009661B9" w14:paraId="60113E20" w14:textId="77777777" w:rsidTr="00F14EFD">
        <w:tc>
          <w:tcPr>
            <w:tcW w:w="1701" w:type="dxa"/>
          </w:tcPr>
          <w:p w14:paraId="2FD1B484" w14:textId="345359A6" w:rsidR="00F14EFD" w:rsidRPr="009661B9" w:rsidRDefault="00F14EFD" w:rsidP="00F14EFD">
            <w:pPr>
              <w:spacing w:after="100" w:afterAutospacing="1" w:line="276" w:lineRule="auto"/>
              <w:rPr>
                <w:b/>
                <w:bCs/>
              </w:rPr>
            </w:pPr>
            <w:r w:rsidRPr="009661B9">
              <w:rPr>
                <w:b/>
                <w:bCs/>
              </w:rPr>
              <w:t>Bátyi Bence</w:t>
            </w:r>
          </w:p>
        </w:tc>
        <w:tc>
          <w:tcPr>
            <w:tcW w:w="3690" w:type="dxa"/>
          </w:tcPr>
          <w:p w14:paraId="1B06F6CF" w14:textId="64B59A4C" w:rsidR="00F14EFD" w:rsidRPr="009661B9" w:rsidRDefault="00F14EFD" w:rsidP="00F14EFD">
            <w:pPr>
              <w:spacing w:after="100" w:afterAutospacing="1" w:line="276" w:lineRule="auto"/>
              <w:jc w:val="center"/>
              <w:rPr>
                <w:b/>
                <w:bCs/>
              </w:rPr>
            </w:pPr>
            <w:proofErr w:type="spellStart"/>
            <w:r w:rsidRPr="009661B9">
              <w:rPr>
                <w:b/>
                <w:bCs/>
              </w:rPr>
              <w:t>Horti</w:t>
            </w:r>
            <w:proofErr w:type="spellEnd"/>
            <w:r w:rsidRPr="009661B9">
              <w:rPr>
                <w:b/>
                <w:bCs/>
              </w:rPr>
              <w:t>-Nagy Bálint Máté</w:t>
            </w:r>
          </w:p>
        </w:tc>
        <w:tc>
          <w:tcPr>
            <w:tcW w:w="1980" w:type="dxa"/>
          </w:tcPr>
          <w:p w14:paraId="75372848" w14:textId="17453F62" w:rsidR="00F14EFD" w:rsidRPr="009661B9" w:rsidRDefault="00F14EFD" w:rsidP="00F14EFD">
            <w:pPr>
              <w:spacing w:after="100" w:afterAutospacing="1" w:line="276" w:lineRule="auto"/>
              <w:jc w:val="right"/>
              <w:rPr>
                <w:b/>
                <w:bCs/>
              </w:rPr>
            </w:pPr>
            <w:r w:rsidRPr="009661B9">
              <w:rPr>
                <w:b/>
                <w:bCs/>
              </w:rPr>
              <w:t>Novák Márton</w:t>
            </w:r>
          </w:p>
        </w:tc>
      </w:tr>
    </w:tbl>
    <w:p w14:paraId="35B57152" w14:textId="0AE7A2A4" w:rsidR="00C95FE2" w:rsidRPr="009661B9" w:rsidRDefault="00C95FE2" w:rsidP="00F14EFD">
      <w:pPr>
        <w:spacing w:after="100" w:afterAutospacing="1" w:line="276" w:lineRule="auto"/>
        <w:rPr>
          <w:b/>
          <w:bCs/>
        </w:rPr>
      </w:pPr>
    </w:p>
    <w:p w14:paraId="73572E8A" w14:textId="77777777" w:rsidR="00C95FE2" w:rsidRPr="009661B9" w:rsidRDefault="00C95FE2">
      <w:pPr>
        <w:rPr>
          <w:b/>
          <w:bCs/>
        </w:rPr>
      </w:pPr>
      <w:r w:rsidRPr="009661B9">
        <w:rPr>
          <w:b/>
          <w:bCs/>
        </w:rPr>
        <w:br w:type="page"/>
      </w:r>
    </w:p>
    <w:sdt>
      <w:sdtPr>
        <w:rPr>
          <w:rFonts w:ascii="Times New Roman" w:eastAsia="Times New Roman" w:hAnsi="Times New Roman" w:cs="Times New Roman"/>
          <w:color w:val="auto"/>
          <w:sz w:val="24"/>
          <w:szCs w:val="24"/>
          <w:lang w:bidi="he-IL"/>
        </w:rPr>
        <w:id w:val="168841383"/>
        <w:docPartObj>
          <w:docPartGallery w:val="Table of Contents"/>
          <w:docPartUnique/>
        </w:docPartObj>
      </w:sdtPr>
      <w:sdtEndPr>
        <w:rPr>
          <w:b/>
          <w:bCs/>
        </w:rPr>
      </w:sdtEndPr>
      <w:sdtContent>
        <w:p w14:paraId="1CCB8068" w14:textId="321C86AE" w:rsidR="00C95FE2" w:rsidRPr="009661B9" w:rsidRDefault="00C95FE2">
          <w:pPr>
            <w:pStyle w:val="Tartalomjegyzkcmsora"/>
            <w:rPr>
              <w:rFonts w:ascii="Times New Roman" w:hAnsi="Times New Roman" w:cs="Times New Roman"/>
              <w:color w:val="000000" w:themeColor="text1"/>
            </w:rPr>
          </w:pPr>
          <w:r w:rsidRPr="009661B9">
            <w:rPr>
              <w:rFonts w:ascii="Times New Roman" w:hAnsi="Times New Roman" w:cs="Times New Roman"/>
              <w:color w:val="000000" w:themeColor="text1"/>
            </w:rPr>
            <w:t>Tartalomjegyzék</w:t>
          </w:r>
        </w:p>
        <w:p w14:paraId="2BB77131" w14:textId="1219951C" w:rsidR="00A77B74" w:rsidRPr="009661B9" w:rsidRDefault="003A5101">
          <w:pPr>
            <w:pStyle w:val="TJ1"/>
            <w:tabs>
              <w:tab w:val="right" w:leader="dot" w:pos="9060"/>
            </w:tabs>
            <w:rPr>
              <w:rFonts w:eastAsiaTheme="minorEastAsia"/>
              <w:noProof/>
              <w:kern w:val="2"/>
              <w:sz w:val="22"/>
              <w:szCs w:val="22"/>
              <w:lang w:bidi="ar-SA"/>
              <w14:ligatures w14:val="standardContextual"/>
            </w:rPr>
          </w:pPr>
          <w:r w:rsidRPr="009661B9">
            <w:fldChar w:fldCharType="begin"/>
          </w:r>
          <w:r w:rsidRPr="009661B9">
            <w:instrText xml:space="preserve"> TOC \o "1-6" \h \z \u </w:instrText>
          </w:r>
          <w:r w:rsidRPr="009661B9">
            <w:fldChar w:fldCharType="separate"/>
          </w:r>
          <w:hyperlink w:anchor="_Toc194844894" w:history="1">
            <w:r w:rsidR="00A77B74" w:rsidRPr="009661B9">
              <w:rPr>
                <w:rStyle w:val="Hiperhivatkozs"/>
                <w:noProof/>
              </w:rPr>
              <w:t>Hallgatói nyilatkozat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_Toc194844894 \h </w:instrText>
            </w:r>
            <w:r w:rsidR="00A77B74" w:rsidRPr="009661B9">
              <w:rPr>
                <w:noProof/>
                <w:webHidden/>
              </w:rPr>
            </w:r>
            <w:r w:rsidR="00A77B74" w:rsidRPr="009661B9">
              <w:rPr>
                <w:noProof/>
                <w:webHidden/>
              </w:rPr>
              <w:fldChar w:fldCharType="separate"/>
            </w:r>
            <w:r w:rsidR="00A77B74" w:rsidRPr="009661B9">
              <w:rPr>
                <w:noProof/>
                <w:webHidden/>
              </w:rPr>
              <w:t>3</w:t>
            </w:r>
            <w:r w:rsidR="00A77B74" w:rsidRPr="009661B9">
              <w:rPr>
                <w:noProof/>
                <w:webHidden/>
              </w:rPr>
              <w:fldChar w:fldCharType="end"/>
            </w:r>
          </w:hyperlink>
        </w:p>
        <w:p w14:paraId="377E35B9" w14:textId="2083CC4F" w:rsidR="00A77B74" w:rsidRPr="009661B9" w:rsidRDefault="00A572DE">
          <w:pPr>
            <w:pStyle w:val="TJ1"/>
            <w:tabs>
              <w:tab w:val="right" w:leader="dot" w:pos="9060"/>
            </w:tabs>
            <w:rPr>
              <w:rFonts w:eastAsiaTheme="minorEastAsia"/>
              <w:noProof/>
              <w:kern w:val="2"/>
              <w:sz w:val="22"/>
              <w:szCs w:val="22"/>
              <w:lang w:bidi="ar-SA"/>
              <w14:ligatures w14:val="standardContextual"/>
            </w:rPr>
          </w:pPr>
          <w:hyperlink w:anchor="_Toc194844895" w:history="1">
            <w:r w:rsidR="00A77B74" w:rsidRPr="009661B9">
              <w:rPr>
                <w:rStyle w:val="Hiperhivatkozs"/>
                <w:noProof/>
              </w:rPr>
              <w:t>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_Toc194844895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7FDFDAA3" w14:textId="6014DE98"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896" w:history="1">
            <w:r w:rsidR="00A77B74" w:rsidRPr="009661B9">
              <w:rPr>
                <w:rStyle w:val="Hiperhivatkozs"/>
                <w:noProof/>
              </w:rPr>
              <w:t>Fejlesztői környezet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_Toc194844896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49D396A6" w14:textId="549FC1EB"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897" w:history="1">
            <w:r w:rsidR="00A77B74" w:rsidRPr="009661B9">
              <w:rPr>
                <w:rStyle w:val="Hiperhivatkozs"/>
                <w:noProof/>
              </w:rPr>
              <w:t>Visual Studio Code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_Toc194844897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55474CD3" w14:textId="2D374A8E"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898" w:history="1">
            <w:r w:rsidR="00A77B74" w:rsidRPr="009661B9">
              <w:rPr>
                <w:rStyle w:val="Hiperhivatkozs"/>
                <w:noProof/>
              </w:rPr>
              <w:t>Visual Studio</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_Toc194844898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2B5B116C" w14:textId="05E7F7B3"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899" w:history="1">
            <w:r w:rsidR="00A77B74" w:rsidRPr="009661B9">
              <w:rPr>
                <w:rStyle w:val="Hiperhivatkozs"/>
                <w:noProof/>
              </w:rPr>
              <w:t>phpMyAdmin</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_Toc194844899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5FB81CBF" w14:textId="40ADB95B"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900" w:history="1">
            <w:r w:rsidR="00A77B74" w:rsidRPr="009661B9">
              <w:rPr>
                <w:rStyle w:val="Hiperhivatkozs"/>
                <w:noProof/>
              </w:rPr>
              <w:t>Használt programozási nyelvek és technológiák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_Toc194844900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533B44A" w14:textId="47AB79BB"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01" w:history="1">
            <w:r w:rsidR="00A77B74" w:rsidRPr="009661B9">
              <w:rPr>
                <w:rStyle w:val="Hiperhivatkozs"/>
                <w:noProof/>
              </w:rPr>
              <w:t>PHP</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_Toc194844901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1B9839C0" w14:textId="4C2622B8"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02" w:history="1">
            <w:r w:rsidR="00A77B74" w:rsidRPr="009661B9">
              <w:rPr>
                <w:rStyle w:val="Hiperhivatkozs"/>
                <w:noProof/>
              </w:rPr>
              <w:t>PHPMailer</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_Toc194844902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9EC3D70" w14:textId="2A73CC2D"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03" w:history="1">
            <w:r w:rsidR="00A77B74" w:rsidRPr="009661B9">
              <w:rPr>
                <w:rStyle w:val="Hiperhivatkozs"/>
                <w:noProof/>
              </w:rPr>
              <w:t>JavaScript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_Toc194844903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6FDBE7D" w14:textId="18A4D97C"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04" w:history="1">
            <w:r w:rsidR="00A77B74" w:rsidRPr="009661B9">
              <w:rPr>
                <w:rStyle w:val="Hiperhivatkozs"/>
                <w:noProof/>
              </w:rPr>
              <w:t>JQuery</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_Toc194844904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3F81A238" w14:textId="6FF842A6"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05" w:history="1">
            <w:r w:rsidR="00A77B74" w:rsidRPr="009661B9">
              <w:rPr>
                <w:rStyle w:val="Hiperhivatkozs"/>
                <w:noProof/>
              </w:rPr>
              <w:t>CSS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_Toc194844905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6B390BE4" w14:textId="2DCC31B6"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06" w:history="1">
            <w:r w:rsidR="00A77B74" w:rsidRPr="009661B9">
              <w:rPr>
                <w:rStyle w:val="Hiperhivatkozs"/>
                <w:noProof/>
              </w:rPr>
              <w:t>C#</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_Toc194844906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068A29F6" w14:textId="5EBAE302"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07" w:history="1">
            <w:r w:rsidR="00A77B74" w:rsidRPr="009661B9">
              <w:rPr>
                <w:rStyle w:val="Hiperhivatkozs"/>
                <w:noProof/>
              </w:rPr>
              <w:t>MySQL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_Toc194844907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7D7866DB" w14:textId="005A979A"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08" w:history="1">
            <w:r w:rsidR="00A77B74" w:rsidRPr="009661B9">
              <w:rPr>
                <w:rStyle w:val="Hiperhivatkozs"/>
                <w:noProof/>
              </w:rPr>
              <w:t>ChatGPT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_Toc194844908 \h </w:instrText>
            </w:r>
            <w:r w:rsidR="00A77B74" w:rsidRPr="009661B9">
              <w:rPr>
                <w:noProof/>
                <w:webHidden/>
              </w:rPr>
            </w:r>
            <w:r w:rsidR="00A77B74" w:rsidRPr="009661B9">
              <w:rPr>
                <w:noProof/>
                <w:webHidden/>
              </w:rPr>
              <w:fldChar w:fldCharType="separate"/>
            </w:r>
            <w:r w:rsidR="00A77B74" w:rsidRPr="009661B9">
              <w:rPr>
                <w:noProof/>
                <w:webHidden/>
              </w:rPr>
              <w:t>7</w:t>
            </w:r>
            <w:r w:rsidR="00A77B74" w:rsidRPr="009661B9">
              <w:rPr>
                <w:noProof/>
                <w:webHidden/>
              </w:rPr>
              <w:fldChar w:fldCharType="end"/>
            </w:r>
          </w:hyperlink>
        </w:p>
        <w:p w14:paraId="0F0ECB02" w14:textId="0444034F"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909" w:history="1">
            <w:r w:rsidR="00A77B74" w:rsidRPr="009661B9">
              <w:rPr>
                <w:rStyle w:val="Hiperhivatkozs"/>
                <w:noProof/>
              </w:rPr>
              <w:t>Asztali alkalmazás 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_Toc194844909 \h </w:instrText>
            </w:r>
            <w:r w:rsidR="00A77B74" w:rsidRPr="009661B9">
              <w:rPr>
                <w:noProof/>
                <w:webHidden/>
              </w:rPr>
            </w:r>
            <w:r w:rsidR="00A77B74" w:rsidRPr="009661B9">
              <w:rPr>
                <w:noProof/>
                <w:webHidden/>
              </w:rPr>
              <w:fldChar w:fldCharType="separate"/>
            </w:r>
            <w:r w:rsidR="00A77B74" w:rsidRPr="009661B9">
              <w:rPr>
                <w:noProof/>
                <w:webHidden/>
              </w:rPr>
              <w:t>8</w:t>
            </w:r>
            <w:r w:rsidR="00A77B74" w:rsidRPr="009661B9">
              <w:rPr>
                <w:noProof/>
                <w:webHidden/>
              </w:rPr>
              <w:fldChar w:fldCharType="end"/>
            </w:r>
          </w:hyperlink>
        </w:p>
        <w:p w14:paraId="458ED17C" w14:textId="37EF3E69"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0" w:history="1">
            <w:r w:rsidR="00A77B74" w:rsidRPr="009661B9">
              <w:rPr>
                <w:rStyle w:val="Hiperhivatkozs"/>
                <w:noProof/>
              </w:rPr>
              <w:t>Adatbázis/API kommunikáció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_Toc194844910 \h </w:instrText>
            </w:r>
            <w:r w:rsidR="00A77B74" w:rsidRPr="009661B9">
              <w:rPr>
                <w:noProof/>
                <w:webHidden/>
              </w:rPr>
            </w:r>
            <w:r w:rsidR="00A77B74" w:rsidRPr="009661B9">
              <w:rPr>
                <w:noProof/>
                <w:webHidden/>
              </w:rPr>
              <w:fldChar w:fldCharType="separate"/>
            </w:r>
            <w:r w:rsidR="00A77B74" w:rsidRPr="009661B9">
              <w:rPr>
                <w:noProof/>
                <w:webHidden/>
              </w:rPr>
              <w:t>8</w:t>
            </w:r>
            <w:r w:rsidR="00A77B74" w:rsidRPr="009661B9">
              <w:rPr>
                <w:noProof/>
                <w:webHidden/>
              </w:rPr>
              <w:fldChar w:fldCharType="end"/>
            </w:r>
          </w:hyperlink>
        </w:p>
        <w:p w14:paraId="13076003" w14:textId="096311B6"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1" w:history="1">
            <w:r w:rsidR="00A77B74" w:rsidRPr="009661B9">
              <w:rPr>
                <w:rStyle w:val="Hiperhivatkozs"/>
                <w:noProof/>
              </w:rPr>
              <w:t>Kinézeti elemek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_Toc194844911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1CFAFE07" w14:textId="0EA6E933"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2" w:history="1">
            <w:r w:rsidR="00A77B74" w:rsidRPr="009661B9">
              <w:rPr>
                <w:rStyle w:val="Hiperhivatkozs"/>
                <w:noProof/>
              </w:rPr>
              <w:t>Bejelentkezés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_Toc194844912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63F00917" w14:textId="7BD106E9"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3"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_Toc194844913 \h </w:instrText>
            </w:r>
            <w:r w:rsidR="00A77B74" w:rsidRPr="009661B9">
              <w:rPr>
                <w:noProof/>
                <w:webHidden/>
              </w:rPr>
            </w:r>
            <w:r w:rsidR="00A77B74" w:rsidRPr="009661B9">
              <w:rPr>
                <w:noProof/>
                <w:webHidden/>
              </w:rPr>
              <w:fldChar w:fldCharType="separate"/>
            </w:r>
            <w:r w:rsidR="00A77B74" w:rsidRPr="009661B9">
              <w:rPr>
                <w:noProof/>
                <w:webHidden/>
              </w:rPr>
              <w:t>9</w:t>
            </w:r>
            <w:r w:rsidR="00A77B74" w:rsidRPr="009661B9">
              <w:rPr>
                <w:noProof/>
                <w:webHidden/>
              </w:rPr>
              <w:fldChar w:fldCharType="end"/>
            </w:r>
          </w:hyperlink>
        </w:p>
        <w:p w14:paraId="0A999A31" w14:textId="2A11D373"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4" w:history="1">
            <w:r w:rsidR="00A77B74" w:rsidRPr="009661B9">
              <w:rPr>
                <w:rStyle w:val="Hiperhivatkozs"/>
                <w:noProof/>
              </w:rPr>
              <w:t>Részletes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_Toc194844914 \h </w:instrText>
            </w:r>
            <w:r w:rsidR="00A77B74" w:rsidRPr="009661B9">
              <w:rPr>
                <w:noProof/>
                <w:webHidden/>
              </w:rPr>
            </w:r>
            <w:r w:rsidR="00A77B74" w:rsidRPr="009661B9">
              <w:rPr>
                <w:noProof/>
                <w:webHidden/>
              </w:rPr>
              <w:fldChar w:fldCharType="separate"/>
            </w:r>
            <w:r w:rsidR="00A77B74" w:rsidRPr="009661B9">
              <w:rPr>
                <w:noProof/>
                <w:webHidden/>
              </w:rPr>
              <w:t>11</w:t>
            </w:r>
            <w:r w:rsidR="00A77B74" w:rsidRPr="009661B9">
              <w:rPr>
                <w:noProof/>
                <w:webHidden/>
              </w:rPr>
              <w:fldChar w:fldCharType="end"/>
            </w:r>
          </w:hyperlink>
        </w:p>
        <w:p w14:paraId="41BCED51" w14:textId="794F89E0"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5" w:history="1">
            <w:r w:rsidR="00A77B74" w:rsidRPr="009661B9">
              <w:rPr>
                <w:rStyle w:val="Hiperhivatkozs"/>
                <w:noProof/>
              </w:rPr>
              <w:t>Hozzáadós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_Toc194844915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07E91A04" w14:textId="4B8790B1"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6" w:history="1">
            <w:r w:rsidR="00A77B74" w:rsidRPr="009661B9">
              <w:rPr>
                <w:rStyle w:val="Hiperhivatkozs"/>
                <w:noProof/>
              </w:rPr>
              <w:t>Visszavevő form</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_Toc194844916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1497B9E9" w14:textId="2C9164F2"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7" w:history="1">
            <w:r w:rsidR="00A77B74" w:rsidRPr="009661B9">
              <w:rPr>
                <w:rStyle w:val="Hiperhivatkozs"/>
                <w:noProof/>
              </w:rPr>
              <w:t>Alkalmazottak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_Toc194844917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1BC3EACD" w14:textId="26368458"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8" w:history="1">
            <w:r w:rsidR="00A77B74" w:rsidRPr="009661B9">
              <w:rPr>
                <w:rStyle w:val="Hiperhivatkozs"/>
                <w:noProof/>
              </w:rPr>
              <w:t>Kilistázó formok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_Toc194844918 \h </w:instrText>
            </w:r>
            <w:r w:rsidR="00A77B74" w:rsidRPr="009661B9">
              <w:rPr>
                <w:noProof/>
                <w:webHidden/>
              </w:rPr>
            </w:r>
            <w:r w:rsidR="00A77B74" w:rsidRPr="009661B9">
              <w:rPr>
                <w:noProof/>
                <w:webHidden/>
              </w:rPr>
              <w:fldChar w:fldCharType="separate"/>
            </w:r>
            <w:r w:rsidR="00A77B74" w:rsidRPr="009661B9">
              <w:rPr>
                <w:noProof/>
                <w:webHidden/>
              </w:rPr>
              <w:t>12</w:t>
            </w:r>
            <w:r w:rsidR="00A77B74" w:rsidRPr="009661B9">
              <w:rPr>
                <w:noProof/>
                <w:webHidden/>
              </w:rPr>
              <w:fldChar w:fldCharType="end"/>
            </w:r>
          </w:hyperlink>
        </w:p>
        <w:p w14:paraId="46137511" w14:textId="63CC2406"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19" w:history="1">
            <w:r w:rsidR="00A77B74" w:rsidRPr="009661B9">
              <w:rPr>
                <w:rStyle w:val="Hiperhivatkozs"/>
                <w:noProof/>
              </w:rPr>
              <w:t>Popup select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_Toc194844919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737EE8A9" w14:textId="76FCEFF5"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920" w:history="1">
            <w:r w:rsidR="00A77B74" w:rsidRPr="009661B9">
              <w:rPr>
                <w:rStyle w:val="Hiperhivatkozs"/>
                <w:noProof/>
              </w:rPr>
              <w:t>Weboldal fejlesztői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_Toc194844920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66B09347" w14:textId="0EA92EF5"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21" w:history="1">
            <w:r w:rsidR="00A77B74" w:rsidRPr="009661B9">
              <w:rPr>
                <w:rStyle w:val="Hiperhivatkozs"/>
                <w:noProof/>
              </w:rPr>
              <w:t>Alap tudnivalók a weboldal működéséről: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_Toc194844921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1F0EFC9D" w14:textId="0269CC1E"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22" w:history="1">
            <w:r w:rsidR="00A77B74" w:rsidRPr="009661B9">
              <w:rPr>
                <w:rStyle w:val="Hiperhivatkozs"/>
                <w:noProof/>
              </w:rPr>
              <w:t>Bejelentkezés és hozzákapcsolódó részek: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_Toc194844922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1CFDC324" w14:textId="531A0E7A"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23" w:history="1">
            <w:r w:rsidR="00A77B74" w:rsidRPr="009661B9">
              <w:rPr>
                <w:rStyle w:val="Hiperhivatkozs"/>
                <w:noProof/>
              </w:rPr>
              <w:t>Index.php-n történő folyamatok egy oldal megnyitásakor:</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_Toc194844923 \h </w:instrText>
            </w:r>
            <w:r w:rsidR="00A77B74" w:rsidRPr="009661B9">
              <w:rPr>
                <w:noProof/>
                <w:webHidden/>
              </w:rPr>
            </w:r>
            <w:r w:rsidR="00A77B74" w:rsidRPr="009661B9">
              <w:rPr>
                <w:noProof/>
                <w:webHidden/>
              </w:rPr>
              <w:fldChar w:fldCharType="separate"/>
            </w:r>
            <w:r w:rsidR="00A77B74" w:rsidRPr="009661B9">
              <w:rPr>
                <w:noProof/>
                <w:webHidden/>
              </w:rPr>
              <w:t>14</w:t>
            </w:r>
            <w:r w:rsidR="00A77B74" w:rsidRPr="009661B9">
              <w:rPr>
                <w:noProof/>
                <w:webHidden/>
              </w:rPr>
              <w:fldChar w:fldCharType="end"/>
            </w:r>
          </w:hyperlink>
        </w:p>
        <w:p w14:paraId="4E340715" w14:textId="61A81E6C"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24" w:history="1">
            <w:r w:rsidR="00A77B74" w:rsidRPr="009661B9">
              <w:rPr>
                <w:rStyle w:val="Hiperhivatkozs"/>
                <w:noProof/>
              </w:rPr>
              <w:t>Jelszó módosítás működése: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_Toc194844924 \h </w:instrText>
            </w:r>
            <w:r w:rsidR="00A77B74" w:rsidRPr="009661B9">
              <w:rPr>
                <w:noProof/>
                <w:webHidden/>
              </w:rPr>
            </w:r>
            <w:r w:rsidR="00A77B74" w:rsidRPr="009661B9">
              <w:rPr>
                <w:noProof/>
                <w:webHidden/>
              </w:rPr>
              <w:fldChar w:fldCharType="separate"/>
            </w:r>
            <w:r w:rsidR="00A77B74" w:rsidRPr="009661B9">
              <w:rPr>
                <w:noProof/>
                <w:webHidden/>
              </w:rPr>
              <w:t>15</w:t>
            </w:r>
            <w:r w:rsidR="00A77B74" w:rsidRPr="009661B9">
              <w:rPr>
                <w:noProof/>
                <w:webHidden/>
              </w:rPr>
              <w:fldChar w:fldCharType="end"/>
            </w:r>
          </w:hyperlink>
        </w:p>
        <w:p w14:paraId="3D0083A6" w14:textId="477E72DB"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925" w:history="1">
            <w:r w:rsidR="00A77B74" w:rsidRPr="009661B9">
              <w:rPr>
                <w:rStyle w:val="Hiperhivatkozs"/>
                <w:noProof/>
              </w:rPr>
              <w:t>Szerepkörök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_Toc194844925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57C75B08" w14:textId="1F0F6B76"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26" w:history="1">
            <w:r w:rsidR="00A77B74" w:rsidRPr="009661B9">
              <w:rPr>
                <w:rStyle w:val="Hiperhivatkozs"/>
                <w:noProof/>
              </w:rPr>
              <w:t>Weboldalon azonosítatlan felhasználó (vendég):</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_Toc194844926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FC390C" w14:textId="5B074F6D"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27" w:history="1">
            <w:r w:rsidR="00A77B74" w:rsidRPr="009661B9">
              <w:rPr>
                <w:rStyle w:val="Hiperhivatkozs"/>
                <w:noProof/>
              </w:rPr>
              <w:t>Weboldalon regisztrált felhasználó: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_Toc194844927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08252D7F" w14:textId="55A8900B"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28" w:history="1">
            <w:r w:rsidR="00A77B74" w:rsidRPr="009661B9">
              <w:rPr>
                <w:rStyle w:val="Hiperhivatkozs"/>
                <w:noProof/>
              </w:rPr>
              <w:t>Weboldalon regisztrált felhasználó lejárt taggsággal: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_Toc194844928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4F1417" w14:textId="6244F2F0"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29" w:history="1">
            <w:r w:rsidR="00A77B74" w:rsidRPr="009661B9">
              <w:rPr>
                <w:rStyle w:val="Hiperhivatkozs"/>
                <w:noProof/>
              </w:rPr>
              <w:t>Asztali alkalmazásban normál dolgozói profil: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_Toc194844929 \h </w:instrText>
            </w:r>
            <w:r w:rsidR="00A77B74" w:rsidRPr="009661B9">
              <w:rPr>
                <w:noProof/>
                <w:webHidden/>
              </w:rPr>
            </w:r>
            <w:r w:rsidR="00A77B74" w:rsidRPr="009661B9">
              <w:rPr>
                <w:noProof/>
                <w:webHidden/>
              </w:rPr>
              <w:fldChar w:fldCharType="separate"/>
            </w:r>
            <w:r w:rsidR="00A77B74" w:rsidRPr="009661B9">
              <w:rPr>
                <w:noProof/>
                <w:webHidden/>
              </w:rPr>
              <w:t>16</w:t>
            </w:r>
            <w:r w:rsidR="00A77B74" w:rsidRPr="009661B9">
              <w:rPr>
                <w:noProof/>
                <w:webHidden/>
              </w:rPr>
              <w:fldChar w:fldCharType="end"/>
            </w:r>
          </w:hyperlink>
        </w:p>
        <w:p w14:paraId="15C27D9D" w14:textId="5B3B2092"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30" w:history="1">
            <w:r w:rsidR="00A77B74" w:rsidRPr="009661B9">
              <w:rPr>
                <w:rStyle w:val="Hiperhivatkozs"/>
                <w:noProof/>
              </w:rPr>
              <w:t>Asztali alkalmazásban admin dolgozói profil: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_Toc194844930 \h </w:instrText>
            </w:r>
            <w:r w:rsidR="00A77B74" w:rsidRPr="009661B9">
              <w:rPr>
                <w:noProof/>
                <w:webHidden/>
              </w:rPr>
            </w:r>
            <w:r w:rsidR="00A77B74" w:rsidRPr="009661B9">
              <w:rPr>
                <w:noProof/>
                <w:webHidden/>
              </w:rPr>
              <w:fldChar w:fldCharType="separate"/>
            </w:r>
            <w:r w:rsidR="00A77B74" w:rsidRPr="009661B9">
              <w:rPr>
                <w:noProof/>
                <w:webHidden/>
              </w:rPr>
              <w:t>17</w:t>
            </w:r>
            <w:r w:rsidR="00A77B74" w:rsidRPr="009661B9">
              <w:rPr>
                <w:noProof/>
                <w:webHidden/>
              </w:rPr>
              <w:fldChar w:fldCharType="end"/>
            </w:r>
          </w:hyperlink>
        </w:p>
        <w:p w14:paraId="6159BFE8" w14:textId="0593606F"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931" w:history="1">
            <w:r w:rsidR="00A77B74" w:rsidRPr="009661B9">
              <w:rPr>
                <w:rStyle w:val="Hiperhivatkozs"/>
                <w:noProof/>
              </w:rPr>
              <w:t>API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_Toc194844931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4B24193F" w14:textId="31FC0A3D"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32" w:history="1">
            <w:r w:rsidR="00A77B74" w:rsidRPr="009661B9">
              <w:rPr>
                <w:rStyle w:val="Hiperhivatkozs"/>
                <w:noProof/>
              </w:rPr>
              <w:t>API endpoints: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_Toc194844932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42E96A4A" w14:textId="0FE88C49"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33" w:history="1">
            <w:r w:rsidR="00A77B74" w:rsidRPr="009661B9">
              <w:rPr>
                <w:rStyle w:val="Hiperhivatkozs"/>
                <w:noProof/>
              </w:rPr>
              <w:t>Könyv katalógus lekérése (opcionálisan) szűrve: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_Toc194844933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0F9F8203" w14:textId="660A78F7"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34" w:history="1">
            <w:r w:rsidR="00A77B74" w:rsidRPr="009661B9">
              <w:rPr>
                <w:rStyle w:val="Hiperhivatkozs"/>
                <w:noProof/>
              </w:rPr>
              <w:t>Felhasználó bejelentkezés: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_Toc194844934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754B5A7E" w14:textId="16D45AD8"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35" w:history="1">
            <w:r w:rsidR="00A77B74" w:rsidRPr="009661B9">
              <w:rPr>
                <w:rStyle w:val="Hiperhivatkozs"/>
                <w:noProof/>
              </w:rPr>
              <w:t>Jelszó módosítása a profil oldalról: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_Toc194844935 \h </w:instrText>
            </w:r>
            <w:r w:rsidR="00A77B74" w:rsidRPr="009661B9">
              <w:rPr>
                <w:noProof/>
                <w:webHidden/>
              </w:rPr>
            </w:r>
            <w:r w:rsidR="00A77B74" w:rsidRPr="009661B9">
              <w:rPr>
                <w:noProof/>
                <w:webHidden/>
              </w:rPr>
              <w:fldChar w:fldCharType="separate"/>
            </w:r>
            <w:r w:rsidR="00A77B74" w:rsidRPr="009661B9">
              <w:rPr>
                <w:noProof/>
                <w:webHidden/>
              </w:rPr>
              <w:t>18</w:t>
            </w:r>
            <w:r w:rsidR="00A77B74" w:rsidRPr="009661B9">
              <w:rPr>
                <w:noProof/>
                <w:webHidden/>
              </w:rPr>
              <w:fldChar w:fldCharType="end"/>
            </w:r>
          </w:hyperlink>
        </w:p>
        <w:p w14:paraId="66DB96D2" w14:textId="7EEDB078"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36" w:history="1">
            <w:r w:rsidR="00A77B74" w:rsidRPr="009661B9">
              <w:rPr>
                <w:rStyle w:val="Hiperhivatkozs"/>
                <w:noProof/>
              </w:rPr>
              <w:t>Kivett könyv lejárati dátumának meghosszabbítása: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_Toc194844936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1135EAA8" w14:textId="68DAD9CA"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37" w:history="1">
            <w:r w:rsidR="00A77B74" w:rsidRPr="009661B9">
              <w:rPr>
                <w:rStyle w:val="Hiperhivatkozs"/>
                <w:noProof/>
              </w:rPr>
              <w:t>Felhasználó bejelentkezve van-e?: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_Toc194844937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5C77E5E1" w14:textId="42197B0D"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38" w:history="1">
            <w:r w:rsidR="00A77B74" w:rsidRPr="009661B9">
              <w:rPr>
                <w:rStyle w:val="Hiperhivatkozs"/>
                <w:noProof/>
              </w:rPr>
              <w:t>Kijelentkezés: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_Toc194844938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7EBAC113" w14:textId="18023E01"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39" w:history="1">
            <w:r w:rsidR="00A77B74" w:rsidRPr="009661B9">
              <w:rPr>
                <w:rStyle w:val="Hiperhivatkozs"/>
                <w:noProof/>
              </w:rPr>
              <w:t>“Elfelejtettem a jelszavam” link kérés: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_Toc194844939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5D8DFC06" w14:textId="39883BF6"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40" w:history="1">
            <w:r w:rsidR="00A77B74" w:rsidRPr="009661B9">
              <w:rPr>
                <w:rStyle w:val="Hiperhivatkozs"/>
                <w:noProof/>
              </w:rPr>
              <w:t>Könyv levétele kedvencek közül: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_Toc194844940 \h </w:instrText>
            </w:r>
            <w:r w:rsidR="00A77B74" w:rsidRPr="009661B9">
              <w:rPr>
                <w:noProof/>
                <w:webHidden/>
              </w:rPr>
            </w:r>
            <w:r w:rsidR="00A77B74" w:rsidRPr="009661B9">
              <w:rPr>
                <w:noProof/>
                <w:webHidden/>
              </w:rPr>
              <w:fldChar w:fldCharType="separate"/>
            </w:r>
            <w:r w:rsidR="00A77B74" w:rsidRPr="009661B9">
              <w:rPr>
                <w:noProof/>
                <w:webHidden/>
              </w:rPr>
              <w:t>19</w:t>
            </w:r>
            <w:r w:rsidR="00A77B74" w:rsidRPr="009661B9">
              <w:rPr>
                <w:noProof/>
                <w:webHidden/>
              </w:rPr>
              <w:fldChar w:fldCharType="end"/>
            </w:r>
          </w:hyperlink>
        </w:p>
        <w:p w14:paraId="2B0A516A" w14:textId="71C5BDC4"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41" w:history="1">
            <w:r w:rsidR="00A77B74" w:rsidRPr="009661B9">
              <w:rPr>
                <w:rStyle w:val="Hiperhivatkozs"/>
                <w:noProof/>
              </w:rPr>
              <w:t>Könyv felvétele kedvencekbe: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_Toc194844941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45E2242D" w14:textId="1ACBE2A2"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42" w:history="1">
            <w:r w:rsidR="00A77B74" w:rsidRPr="009661B9">
              <w:rPr>
                <w:rStyle w:val="Hiperhivatkozs"/>
                <w:noProof/>
              </w:rPr>
              <w:t>Jelszó módosítása az emaliben kapott linken keresztül (“elfelejtettem a jelszavamat”  funkció):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_Toc194844942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0F92B5EE" w14:textId="2475B79F"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43" w:history="1">
            <w:r w:rsidR="00A77B74" w:rsidRPr="009661B9">
              <w:rPr>
                <w:rStyle w:val="Hiperhivatkozs"/>
                <w:noProof/>
              </w:rPr>
              <w:t>Alkalmazott bejelentkeztetése: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_Toc194844943 \h </w:instrText>
            </w:r>
            <w:r w:rsidR="00A77B74" w:rsidRPr="009661B9">
              <w:rPr>
                <w:noProof/>
                <w:webHidden/>
              </w:rPr>
            </w:r>
            <w:r w:rsidR="00A77B74" w:rsidRPr="009661B9">
              <w:rPr>
                <w:noProof/>
                <w:webHidden/>
              </w:rPr>
              <w:fldChar w:fldCharType="separate"/>
            </w:r>
            <w:r w:rsidR="00A77B74" w:rsidRPr="009661B9">
              <w:rPr>
                <w:noProof/>
                <w:webHidden/>
              </w:rPr>
              <w:t>20</w:t>
            </w:r>
            <w:r w:rsidR="00A77B74" w:rsidRPr="009661B9">
              <w:rPr>
                <w:noProof/>
                <w:webHidden/>
              </w:rPr>
              <w:fldChar w:fldCharType="end"/>
            </w:r>
          </w:hyperlink>
        </w:p>
        <w:p w14:paraId="0A5A2E4D" w14:textId="5FAE9EA4"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944" w:history="1">
            <w:r w:rsidR="00A77B74" w:rsidRPr="009661B9">
              <w:rPr>
                <w:rStyle w:val="Hiperhivatkozs"/>
                <w:noProof/>
              </w:rPr>
              <w:t>Adatbázis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_Toc194844944 \h </w:instrText>
            </w:r>
            <w:r w:rsidR="00A77B74" w:rsidRPr="009661B9">
              <w:rPr>
                <w:noProof/>
                <w:webHidden/>
              </w:rPr>
            </w:r>
            <w:r w:rsidR="00A77B74" w:rsidRPr="009661B9">
              <w:rPr>
                <w:noProof/>
                <w:webHidden/>
              </w:rPr>
              <w:fldChar w:fldCharType="separate"/>
            </w:r>
            <w:r w:rsidR="00A77B74" w:rsidRPr="009661B9">
              <w:rPr>
                <w:noProof/>
                <w:webHidden/>
              </w:rPr>
              <w:t>21</w:t>
            </w:r>
            <w:r w:rsidR="00A77B74" w:rsidRPr="009661B9">
              <w:rPr>
                <w:noProof/>
                <w:webHidden/>
              </w:rPr>
              <w:fldChar w:fldCharType="end"/>
            </w:r>
          </w:hyperlink>
        </w:p>
        <w:p w14:paraId="40AEF459" w14:textId="654D7827"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45" w:history="1">
            <w:r w:rsidR="00A77B74" w:rsidRPr="009661B9">
              <w:rPr>
                <w:rStyle w:val="Hiperhivatkozs"/>
                <w:noProof/>
              </w:rPr>
              <w:t>Kapcsolatok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_Toc194844945 \h </w:instrText>
            </w:r>
            <w:r w:rsidR="00A77B74" w:rsidRPr="009661B9">
              <w:rPr>
                <w:noProof/>
                <w:webHidden/>
              </w:rPr>
            </w:r>
            <w:r w:rsidR="00A77B74" w:rsidRPr="009661B9">
              <w:rPr>
                <w:noProof/>
                <w:webHidden/>
              </w:rPr>
              <w:fldChar w:fldCharType="separate"/>
            </w:r>
            <w:r w:rsidR="00A77B74" w:rsidRPr="009661B9">
              <w:rPr>
                <w:noProof/>
                <w:webHidden/>
              </w:rPr>
              <w:t>22</w:t>
            </w:r>
            <w:r w:rsidR="00A77B74" w:rsidRPr="009661B9">
              <w:rPr>
                <w:noProof/>
                <w:webHidden/>
              </w:rPr>
              <w:fldChar w:fldCharType="end"/>
            </w:r>
          </w:hyperlink>
        </w:p>
        <w:p w14:paraId="12E0D2E6" w14:textId="7B23F18A"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46" w:history="1">
            <w:r w:rsidR="00A77B74" w:rsidRPr="009661B9">
              <w:rPr>
                <w:rStyle w:val="Hiperhivatkozs"/>
                <w:noProof/>
              </w:rPr>
              <w:t>Táblák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_Toc194844946 \h </w:instrText>
            </w:r>
            <w:r w:rsidR="00A77B74" w:rsidRPr="009661B9">
              <w:rPr>
                <w:noProof/>
                <w:webHidden/>
              </w:rPr>
            </w:r>
            <w:r w:rsidR="00A77B74" w:rsidRPr="009661B9">
              <w:rPr>
                <w:noProof/>
                <w:webHidden/>
              </w:rPr>
              <w:fldChar w:fldCharType="separate"/>
            </w:r>
            <w:r w:rsidR="00A77B74" w:rsidRPr="009661B9">
              <w:rPr>
                <w:noProof/>
                <w:webHidden/>
              </w:rPr>
              <w:t>23</w:t>
            </w:r>
            <w:r w:rsidR="00A77B74" w:rsidRPr="009661B9">
              <w:rPr>
                <w:noProof/>
                <w:webHidden/>
              </w:rPr>
              <w:fldChar w:fldCharType="end"/>
            </w:r>
          </w:hyperlink>
        </w:p>
        <w:p w14:paraId="56078FDB" w14:textId="233D1194"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47" w:history="1">
            <w:r w:rsidR="00A77B74" w:rsidRPr="009661B9">
              <w:rPr>
                <w:rStyle w:val="Hiperhivatkozs"/>
                <w:noProof/>
              </w:rPr>
              <w:t>A „book”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_Toc194844947 \h </w:instrText>
            </w:r>
            <w:r w:rsidR="00A77B74" w:rsidRPr="009661B9">
              <w:rPr>
                <w:noProof/>
                <w:webHidden/>
              </w:rPr>
            </w:r>
            <w:r w:rsidR="00A77B74" w:rsidRPr="009661B9">
              <w:rPr>
                <w:noProof/>
                <w:webHidden/>
              </w:rPr>
              <w:fldChar w:fldCharType="separate"/>
            </w:r>
            <w:r w:rsidR="00A77B74" w:rsidRPr="009661B9">
              <w:rPr>
                <w:noProof/>
                <w:webHidden/>
              </w:rPr>
              <w:t>23</w:t>
            </w:r>
            <w:r w:rsidR="00A77B74" w:rsidRPr="009661B9">
              <w:rPr>
                <w:noProof/>
                <w:webHidden/>
              </w:rPr>
              <w:fldChar w:fldCharType="end"/>
            </w:r>
          </w:hyperlink>
        </w:p>
        <w:p w14:paraId="7B269747" w14:textId="6029DA08"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48" w:history="1">
            <w:r w:rsidR="00A77B74" w:rsidRPr="009661B9">
              <w:rPr>
                <w:rStyle w:val="Hiperhivatkozs"/>
                <w:noProof/>
              </w:rPr>
              <w:t>A „languages”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_Toc194844948 \h </w:instrText>
            </w:r>
            <w:r w:rsidR="00A77B74" w:rsidRPr="009661B9">
              <w:rPr>
                <w:noProof/>
                <w:webHidden/>
              </w:rPr>
            </w:r>
            <w:r w:rsidR="00A77B74" w:rsidRPr="009661B9">
              <w:rPr>
                <w:noProof/>
                <w:webHidden/>
              </w:rPr>
              <w:fldChar w:fldCharType="separate"/>
            </w:r>
            <w:r w:rsidR="00A77B74" w:rsidRPr="009661B9">
              <w:rPr>
                <w:noProof/>
                <w:webHidden/>
              </w:rPr>
              <w:t>24</w:t>
            </w:r>
            <w:r w:rsidR="00A77B74" w:rsidRPr="009661B9">
              <w:rPr>
                <w:noProof/>
                <w:webHidden/>
              </w:rPr>
              <w:fldChar w:fldCharType="end"/>
            </w:r>
          </w:hyperlink>
        </w:p>
        <w:p w14:paraId="12866D04" w14:textId="28BD4005"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49" w:history="1">
            <w:r w:rsidR="00A77B74" w:rsidRPr="009661B9">
              <w:rPr>
                <w:rStyle w:val="Hiperhivatkozs"/>
                <w:noProof/>
              </w:rPr>
              <w:t>A „publishers”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_Toc194844949 \h </w:instrText>
            </w:r>
            <w:r w:rsidR="00A77B74" w:rsidRPr="009661B9">
              <w:rPr>
                <w:noProof/>
                <w:webHidden/>
              </w:rPr>
            </w:r>
            <w:r w:rsidR="00A77B74" w:rsidRPr="009661B9">
              <w:rPr>
                <w:noProof/>
                <w:webHidden/>
              </w:rPr>
              <w:fldChar w:fldCharType="separate"/>
            </w:r>
            <w:r w:rsidR="00A77B74" w:rsidRPr="009661B9">
              <w:rPr>
                <w:noProof/>
                <w:webHidden/>
              </w:rPr>
              <w:t>24</w:t>
            </w:r>
            <w:r w:rsidR="00A77B74" w:rsidRPr="009661B9">
              <w:rPr>
                <w:noProof/>
                <w:webHidden/>
              </w:rPr>
              <w:fldChar w:fldCharType="end"/>
            </w:r>
          </w:hyperlink>
        </w:p>
        <w:p w14:paraId="4A10ED6C" w14:textId="23DEE9BB"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0" w:history="1">
            <w:r w:rsidR="00A77B74" w:rsidRPr="009661B9">
              <w:rPr>
                <w:rStyle w:val="Hiperhivatkozs"/>
                <w:noProof/>
              </w:rPr>
              <w:t>A „genres”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_Toc194844950 \h </w:instrText>
            </w:r>
            <w:r w:rsidR="00A77B74" w:rsidRPr="009661B9">
              <w:rPr>
                <w:noProof/>
                <w:webHidden/>
              </w:rPr>
            </w:r>
            <w:r w:rsidR="00A77B74" w:rsidRPr="009661B9">
              <w:rPr>
                <w:noProof/>
                <w:webHidden/>
              </w:rPr>
              <w:fldChar w:fldCharType="separate"/>
            </w:r>
            <w:r w:rsidR="00A77B74" w:rsidRPr="009661B9">
              <w:rPr>
                <w:noProof/>
                <w:webHidden/>
              </w:rPr>
              <w:t>25</w:t>
            </w:r>
            <w:r w:rsidR="00A77B74" w:rsidRPr="009661B9">
              <w:rPr>
                <w:noProof/>
                <w:webHidden/>
              </w:rPr>
              <w:fldChar w:fldCharType="end"/>
            </w:r>
          </w:hyperlink>
        </w:p>
        <w:p w14:paraId="06712034" w14:textId="11A75400"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1" w:history="1">
            <w:r w:rsidR="00A77B74" w:rsidRPr="009661B9">
              <w:rPr>
                <w:rStyle w:val="Hiperhivatkozs"/>
                <w:noProof/>
              </w:rPr>
              <w:t>A „books_genres_conn”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_Toc194844951 \h </w:instrText>
            </w:r>
            <w:r w:rsidR="00A77B74" w:rsidRPr="009661B9">
              <w:rPr>
                <w:noProof/>
                <w:webHidden/>
              </w:rPr>
            </w:r>
            <w:r w:rsidR="00A77B74" w:rsidRPr="009661B9">
              <w:rPr>
                <w:noProof/>
                <w:webHidden/>
              </w:rPr>
              <w:fldChar w:fldCharType="separate"/>
            </w:r>
            <w:r w:rsidR="00A77B74" w:rsidRPr="009661B9">
              <w:rPr>
                <w:noProof/>
                <w:webHidden/>
              </w:rPr>
              <w:t>25</w:t>
            </w:r>
            <w:r w:rsidR="00A77B74" w:rsidRPr="009661B9">
              <w:rPr>
                <w:noProof/>
                <w:webHidden/>
              </w:rPr>
              <w:fldChar w:fldCharType="end"/>
            </w:r>
          </w:hyperlink>
        </w:p>
        <w:p w14:paraId="3CED27CF" w14:textId="032128FC"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2" w:history="1">
            <w:r w:rsidR="00A77B74" w:rsidRPr="009661B9">
              <w:rPr>
                <w:rStyle w:val="Hiperhivatkozs"/>
                <w:noProof/>
              </w:rPr>
              <w:t>Az „authors”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_Toc194844952 \h </w:instrText>
            </w:r>
            <w:r w:rsidR="00A77B74" w:rsidRPr="009661B9">
              <w:rPr>
                <w:noProof/>
                <w:webHidden/>
              </w:rPr>
            </w:r>
            <w:r w:rsidR="00A77B74" w:rsidRPr="009661B9">
              <w:rPr>
                <w:noProof/>
                <w:webHidden/>
              </w:rPr>
              <w:fldChar w:fldCharType="separate"/>
            </w:r>
            <w:r w:rsidR="00A77B74" w:rsidRPr="009661B9">
              <w:rPr>
                <w:noProof/>
                <w:webHidden/>
              </w:rPr>
              <w:t>26</w:t>
            </w:r>
            <w:r w:rsidR="00A77B74" w:rsidRPr="009661B9">
              <w:rPr>
                <w:noProof/>
                <w:webHidden/>
              </w:rPr>
              <w:fldChar w:fldCharType="end"/>
            </w:r>
          </w:hyperlink>
        </w:p>
        <w:p w14:paraId="711CFD86" w14:textId="52C55119"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3" w:history="1">
            <w:r w:rsidR="00A77B74" w:rsidRPr="009661B9">
              <w:rPr>
                <w:rStyle w:val="Hiperhivatkozs"/>
                <w:noProof/>
              </w:rPr>
              <w:t>A „books_authors_conn”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_Toc194844953 \h </w:instrText>
            </w:r>
            <w:r w:rsidR="00A77B74" w:rsidRPr="009661B9">
              <w:rPr>
                <w:noProof/>
                <w:webHidden/>
              </w:rPr>
            </w:r>
            <w:r w:rsidR="00A77B74" w:rsidRPr="009661B9">
              <w:rPr>
                <w:noProof/>
                <w:webHidden/>
              </w:rPr>
              <w:fldChar w:fldCharType="separate"/>
            </w:r>
            <w:r w:rsidR="00A77B74" w:rsidRPr="009661B9">
              <w:rPr>
                <w:noProof/>
                <w:webHidden/>
              </w:rPr>
              <w:t>26</w:t>
            </w:r>
            <w:r w:rsidR="00A77B74" w:rsidRPr="009661B9">
              <w:rPr>
                <w:noProof/>
                <w:webHidden/>
              </w:rPr>
              <w:fldChar w:fldCharType="end"/>
            </w:r>
          </w:hyperlink>
        </w:p>
        <w:p w14:paraId="0036E8E8" w14:textId="6710E705"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4" w:history="1">
            <w:r w:rsidR="00A77B74" w:rsidRPr="009661B9">
              <w:rPr>
                <w:rStyle w:val="Hiperhivatkozs"/>
                <w:noProof/>
              </w:rPr>
              <w:t>Az „inventory”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_Toc194844954 \h </w:instrText>
            </w:r>
            <w:r w:rsidR="00A77B74" w:rsidRPr="009661B9">
              <w:rPr>
                <w:noProof/>
                <w:webHidden/>
              </w:rPr>
            </w:r>
            <w:r w:rsidR="00A77B74" w:rsidRPr="009661B9">
              <w:rPr>
                <w:noProof/>
                <w:webHidden/>
              </w:rPr>
              <w:fldChar w:fldCharType="separate"/>
            </w:r>
            <w:r w:rsidR="00A77B74" w:rsidRPr="009661B9">
              <w:rPr>
                <w:noProof/>
                <w:webHidden/>
              </w:rPr>
              <w:t>27</w:t>
            </w:r>
            <w:r w:rsidR="00A77B74" w:rsidRPr="009661B9">
              <w:rPr>
                <w:noProof/>
                <w:webHidden/>
              </w:rPr>
              <w:fldChar w:fldCharType="end"/>
            </w:r>
          </w:hyperlink>
        </w:p>
        <w:p w14:paraId="5591BD0F" w14:textId="004A56B5"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5" w:history="1">
            <w:r w:rsidR="00A77B74" w:rsidRPr="009661B9">
              <w:rPr>
                <w:rStyle w:val="Hiperhivatkozs"/>
                <w:noProof/>
              </w:rPr>
              <w:t>A „users”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_Toc194844955 \h </w:instrText>
            </w:r>
            <w:r w:rsidR="00A77B74" w:rsidRPr="009661B9">
              <w:rPr>
                <w:noProof/>
                <w:webHidden/>
              </w:rPr>
            </w:r>
            <w:r w:rsidR="00A77B74" w:rsidRPr="009661B9">
              <w:rPr>
                <w:noProof/>
                <w:webHidden/>
              </w:rPr>
              <w:fldChar w:fldCharType="separate"/>
            </w:r>
            <w:r w:rsidR="00A77B74" w:rsidRPr="009661B9">
              <w:rPr>
                <w:noProof/>
                <w:webHidden/>
              </w:rPr>
              <w:t>28</w:t>
            </w:r>
            <w:r w:rsidR="00A77B74" w:rsidRPr="009661B9">
              <w:rPr>
                <w:noProof/>
                <w:webHidden/>
              </w:rPr>
              <w:fldChar w:fldCharType="end"/>
            </w:r>
          </w:hyperlink>
        </w:p>
        <w:p w14:paraId="530ECBCE" w14:textId="378AA964"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6" w:history="1">
            <w:r w:rsidR="00A77B74" w:rsidRPr="009661B9">
              <w:rPr>
                <w:rStyle w:val="Hiperhivatkozs"/>
                <w:noProof/>
              </w:rPr>
              <w:t>A „reservation”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_Toc194844956 \h </w:instrText>
            </w:r>
            <w:r w:rsidR="00A77B74" w:rsidRPr="009661B9">
              <w:rPr>
                <w:noProof/>
                <w:webHidden/>
              </w:rPr>
            </w:r>
            <w:r w:rsidR="00A77B74" w:rsidRPr="009661B9">
              <w:rPr>
                <w:noProof/>
                <w:webHidden/>
              </w:rPr>
              <w:fldChar w:fldCharType="separate"/>
            </w:r>
            <w:r w:rsidR="00A77B74" w:rsidRPr="009661B9">
              <w:rPr>
                <w:noProof/>
                <w:webHidden/>
              </w:rPr>
              <w:t>30</w:t>
            </w:r>
            <w:r w:rsidR="00A77B74" w:rsidRPr="009661B9">
              <w:rPr>
                <w:noProof/>
                <w:webHidden/>
              </w:rPr>
              <w:fldChar w:fldCharType="end"/>
            </w:r>
          </w:hyperlink>
        </w:p>
        <w:p w14:paraId="79AD8083" w14:textId="4AE97190"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7" w:history="1">
            <w:r w:rsidR="00A77B74" w:rsidRPr="009661B9">
              <w:rPr>
                <w:rStyle w:val="Hiperhivatkozs"/>
                <w:noProof/>
              </w:rPr>
              <w:t>A „shelf”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_Toc194844957 \h </w:instrText>
            </w:r>
            <w:r w:rsidR="00A77B74" w:rsidRPr="009661B9">
              <w:rPr>
                <w:noProof/>
                <w:webHidden/>
              </w:rPr>
            </w:r>
            <w:r w:rsidR="00A77B74" w:rsidRPr="009661B9">
              <w:rPr>
                <w:noProof/>
                <w:webHidden/>
              </w:rPr>
              <w:fldChar w:fldCharType="separate"/>
            </w:r>
            <w:r w:rsidR="00A77B74" w:rsidRPr="009661B9">
              <w:rPr>
                <w:noProof/>
                <w:webHidden/>
              </w:rPr>
              <w:t>30</w:t>
            </w:r>
            <w:r w:rsidR="00A77B74" w:rsidRPr="009661B9">
              <w:rPr>
                <w:noProof/>
                <w:webHidden/>
              </w:rPr>
              <w:fldChar w:fldCharType="end"/>
            </w:r>
          </w:hyperlink>
        </w:p>
        <w:p w14:paraId="10282A43" w14:textId="4B69B938"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8" w:history="1">
            <w:r w:rsidR="00A77B74" w:rsidRPr="009661B9">
              <w:rPr>
                <w:rStyle w:val="Hiperhivatkozs"/>
                <w:noProof/>
              </w:rPr>
              <w:t>Az „employees”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_Toc194844958 \h </w:instrText>
            </w:r>
            <w:r w:rsidR="00A77B74" w:rsidRPr="009661B9">
              <w:rPr>
                <w:noProof/>
                <w:webHidden/>
              </w:rPr>
            </w:r>
            <w:r w:rsidR="00A77B74" w:rsidRPr="009661B9">
              <w:rPr>
                <w:noProof/>
                <w:webHidden/>
              </w:rPr>
              <w:fldChar w:fldCharType="separate"/>
            </w:r>
            <w:r w:rsidR="00A77B74" w:rsidRPr="009661B9">
              <w:rPr>
                <w:noProof/>
                <w:webHidden/>
              </w:rPr>
              <w:t>31</w:t>
            </w:r>
            <w:r w:rsidR="00A77B74" w:rsidRPr="009661B9">
              <w:rPr>
                <w:noProof/>
                <w:webHidden/>
              </w:rPr>
              <w:fldChar w:fldCharType="end"/>
            </w:r>
          </w:hyperlink>
        </w:p>
        <w:p w14:paraId="6FEA0BCD" w14:textId="67CFE8C3"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59" w:history="1">
            <w:r w:rsidR="00A77B74" w:rsidRPr="009661B9">
              <w:rPr>
                <w:rStyle w:val="Hiperhivatkozs"/>
                <w:noProof/>
              </w:rPr>
              <w:t>A „borrowings”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_Toc194844959 \h </w:instrText>
            </w:r>
            <w:r w:rsidR="00A77B74" w:rsidRPr="009661B9">
              <w:rPr>
                <w:noProof/>
                <w:webHidden/>
              </w:rPr>
            </w:r>
            <w:r w:rsidR="00A77B74" w:rsidRPr="009661B9">
              <w:rPr>
                <w:noProof/>
                <w:webHidden/>
              </w:rPr>
              <w:fldChar w:fldCharType="separate"/>
            </w:r>
            <w:r w:rsidR="00A77B74" w:rsidRPr="009661B9">
              <w:rPr>
                <w:noProof/>
                <w:webHidden/>
              </w:rPr>
              <w:t>32</w:t>
            </w:r>
            <w:r w:rsidR="00A77B74" w:rsidRPr="009661B9">
              <w:rPr>
                <w:noProof/>
                <w:webHidden/>
              </w:rPr>
              <w:fldChar w:fldCharType="end"/>
            </w:r>
          </w:hyperlink>
        </w:p>
        <w:p w14:paraId="00D3B1E9" w14:textId="44CF3562"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60" w:history="1">
            <w:r w:rsidR="00A77B74" w:rsidRPr="009661B9">
              <w:rPr>
                <w:rStyle w:val="Hiperhivatkozs"/>
                <w:noProof/>
              </w:rPr>
              <w:t>A „booking”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_Toc194844960 \h </w:instrText>
            </w:r>
            <w:r w:rsidR="00A77B74" w:rsidRPr="009661B9">
              <w:rPr>
                <w:noProof/>
                <w:webHidden/>
              </w:rPr>
            </w:r>
            <w:r w:rsidR="00A77B74" w:rsidRPr="009661B9">
              <w:rPr>
                <w:noProof/>
                <w:webHidden/>
              </w:rPr>
              <w:fldChar w:fldCharType="separate"/>
            </w:r>
            <w:r w:rsidR="00A77B74" w:rsidRPr="009661B9">
              <w:rPr>
                <w:noProof/>
                <w:webHidden/>
              </w:rPr>
              <w:t>33</w:t>
            </w:r>
            <w:r w:rsidR="00A77B74" w:rsidRPr="009661B9">
              <w:rPr>
                <w:noProof/>
                <w:webHidden/>
              </w:rPr>
              <w:fldChar w:fldCharType="end"/>
            </w:r>
          </w:hyperlink>
        </w:p>
        <w:p w14:paraId="545CE3A0" w14:textId="50DBAEEC"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61" w:history="1">
            <w:r w:rsidR="00A77B74" w:rsidRPr="009661B9">
              <w:rPr>
                <w:rStyle w:val="Hiperhivatkozs"/>
                <w:noProof/>
              </w:rPr>
              <w:t>A „system_settings”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_Toc194844961 \h </w:instrText>
            </w:r>
            <w:r w:rsidR="00A77B74" w:rsidRPr="009661B9">
              <w:rPr>
                <w:noProof/>
                <w:webHidden/>
              </w:rPr>
            </w:r>
            <w:r w:rsidR="00A77B74" w:rsidRPr="009661B9">
              <w:rPr>
                <w:noProof/>
                <w:webHidden/>
              </w:rPr>
              <w:fldChar w:fldCharType="separate"/>
            </w:r>
            <w:r w:rsidR="00A77B74" w:rsidRPr="009661B9">
              <w:rPr>
                <w:noProof/>
                <w:webHidden/>
              </w:rPr>
              <w:t>34</w:t>
            </w:r>
            <w:r w:rsidR="00A77B74" w:rsidRPr="009661B9">
              <w:rPr>
                <w:noProof/>
                <w:webHidden/>
              </w:rPr>
              <w:fldChar w:fldCharType="end"/>
            </w:r>
          </w:hyperlink>
        </w:p>
        <w:p w14:paraId="0A9562DF" w14:textId="0DB092E7"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62" w:history="1">
            <w:r w:rsidR="00A77B74" w:rsidRPr="009661B9">
              <w:rPr>
                <w:rStyle w:val="Hiperhivatkozs"/>
                <w:noProof/>
              </w:rPr>
              <w:t>A „tokens” tábla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_Toc194844962 \h </w:instrText>
            </w:r>
            <w:r w:rsidR="00A77B74" w:rsidRPr="009661B9">
              <w:rPr>
                <w:noProof/>
                <w:webHidden/>
              </w:rPr>
            </w:r>
            <w:r w:rsidR="00A77B74" w:rsidRPr="009661B9">
              <w:rPr>
                <w:noProof/>
                <w:webHidden/>
              </w:rPr>
              <w:fldChar w:fldCharType="separate"/>
            </w:r>
            <w:r w:rsidR="00A77B74" w:rsidRPr="009661B9">
              <w:rPr>
                <w:noProof/>
                <w:webHidden/>
              </w:rPr>
              <w:t>35</w:t>
            </w:r>
            <w:r w:rsidR="00A77B74" w:rsidRPr="009661B9">
              <w:rPr>
                <w:noProof/>
                <w:webHidden/>
              </w:rPr>
              <w:fldChar w:fldCharType="end"/>
            </w:r>
          </w:hyperlink>
        </w:p>
        <w:p w14:paraId="1FFEB99D" w14:textId="0C2ABC1A"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63" w:history="1">
            <w:r w:rsidR="00A77B74" w:rsidRPr="009661B9">
              <w:rPr>
                <w:rStyle w:val="Hiperhivatkozs"/>
                <w:noProof/>
              </w:rPr>
              <w:t>Eljárások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_Toc194844963 \h </w:instrText>
            </w:r>
            <w:r w:rsidR="00A77B74" w:rsidRPr="009661B9">
              <w:rPr>
                <w:noProof/>
                <w:webHidden/>
              </w:rPr>
            </w:r>
            <w:r w:rsidR="00A77B74" w:rsidRPr="009661B9">
              <w:rPr>
                <w:noProof/>
                <w:webHidden/>
              </w:rPr>
              <w:fldChar w:fldCharType="separate"/>
            </w:r>
            <w:r w:rsidR="00A77B74" w:rsidRPr="009661B9">
              <w:rPr>
                <w:noProof/>
                <w:webHidden/>
              </w:rPr>
              <w:t>36</w:t>
            </w:r>
            <w:r w:rsidR="00A77B74" w:rsidRPr="009661B9">
              <w:rPr>
                <w:noProof/>
                <w:webHidden/>
              </w:rPr>
              <w:fldChar w:fldCharType="end"/>
            </w:r>
          </w:hyperlink>
        </w:p>
        <w:p w14:paraId="0A238325" w14:textId="460BB4BB"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64" w:history="1">
            <w:r w:rsidR="00A77B74" w:rsidRPr="009661B9">
              <w:rPr>
                <w:rStyle w:val="Hiperhivatkozs"/>
                <w:noProof/>
              </w:rPr>
              <w:t>Eljárások felsorolása</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_Toc194844964 \h </w:instrText>
            </w:r>
            <w:r w:rsidR="00A77B74" w:rsidRPr="009661B9">
              <w:rPr>
                <w:noProof/>
                <w:webHidden/>
              </w:rPr>
            </w:r>
            <w:r w:rsidR="00A77B74" w:rsidRPr="009661B9">
              <w:rPr>
                <w:noProof/>
                <w:webHidden/>
              </w:rPr>
              <w:fldChar w:fldCharType="separate"/>
            </w:r>
            <w:r w:rsidR="00A77B74" w:rsidRPr="009661B9">
              <w:rPr>
                <w:noProof/>
                <w:webHidden/>
              </w:rPr>
              <w:t>36</w:t>
            </w:r>
            <w:r w:rsidR="00A77B74" w:rsidRPr="009661B9">
              <w:rPr>
                <w:noProof/>
                <w:webHidden/>
              </w:rPr>
              <w:fldChar w:fldCharType="end"/>
            </w:r>
          </w:hyperlink>
        </w:p>
        <w:p w14:paraId="0F6AE462" w14:textId="1563851B"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965" w:history="1">
            <w:r w:rsidR="00A77B74" w:rsidRPr="009661B9">
              <w:rPr>
                <w:rStyle w:val="Hiperhivatkozs"/>
                <w:noProof/>
              </w:rPr>
              <w:t>Tesztelés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_Toc194844965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12C83116" w14:textId="3DD2D4C2"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66" w:history="1">
            <w:r w:rsidR="00A77B74" w:rsidRPr="009661B9">
              <w:rPr>
                <w:rStyle w:val="Hiperhivatkozs"/>
                <w:noProof/>
              </w:rPr>
              <w:t>SQL eljárások tesztelése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_Toc194844966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250FD649" w14:textId="13BD8E21"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67" w:history="1">
            <w:r w:rsidR="00A77B74" w:rsidRPr="009661B9">
              <w:rPr>
                <w:rStyle w:val="Hiperhivatkozs"/>
                <w:noProof/>
              </w:rPr>
              <w:t>Adatbázis tesztadatok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_Toc194844967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6B9C7852" w14:textId="44365A8E"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68" w:history="1">
            <w:r w:rsidR="00A77B74" w:rsidRPr="009661B9">
              <w:rPr>
                <w:rStyle w:val="Hiperhivatkozs"/>
                <w:noProof/>
              </w:rPr>
              <w:t>Api asztali alkalmazással való összeköttetésének integrációs tesztje</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_Toc194844968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6CC0DEC4" w14:textId="4199DCBB"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69" w:history="1">
            <w:r w:rsidR="00A77B74" w:rsidRPr="009661B9">
              <w:rPr>
                <w:rStyle w:val="Hiperhivatkozs"/>
                <w:noProof/>
              </w:rPr>
              <w:t>Asztali alkalmazás rendszertesztek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_Toc194844969 \h </w:instrText>
            </w:r>
            <w:r w:rsidR="00A77B74" w:rsidRPr="009661B9">
              <w:rPr>
                <w:noProof/>
                <w:webHidden/>
              </w:rPr>
            </w:r>
            <w:r w:rsidR="00A77B74" w:rsidRPr="009661B9">
              <w:rPr>
                <w:noProof/>
                <w:webHidden/>
              </w:rPr>
              <w:fldChar w:fldCharType="separate"/>
            </w:r>
            <w:r w:rsidR="00A77B74" w:rsidRPr="009661B9">
              <w:rPr>
                <w:noProof/>
                <w:webHidden/>
              </w:rPr>
              <w:t>46</w:t>
            </w:r>
            <w:r w:rsidR="00A77B74" w:rsidRPr="009661B9">
              <w:rPr>
                <w:noProof/>
                <w:webHidden/>
              </w:rPr>
              <w:fldChar w:fldCharType="end"/>
            </w:r>
          </w:hyperlink>
        </w:p>
        <w:p w14:paraId="3E2F0482" w14:textId="363FBA90" w:rsidR="00A77B74" w:rsidRPr="009661B9" w:rsidRDefault="00A572DE">
          <w:pPr>
            <w:pStyle w:val="TJ1"/>
            <w:tabs>
              <w:tab w:val="right" w:leader="dot" w:pos="9060"/>
            </w:tabs>
            <w:rPr>
              <w:rFonts w:eastAsiaTheme="minorEastAsia"/>
              <w:noProof/>
              <w:kern w:val="2"/>
              <w:sz w:val="22"/>
              <w:szCs w:val="22"/>
              <w:lang w:bidi="ar-SA"/>
              <w14:ligatures w14:val="standardContextual"/>
            </w:rPr>
          </w:pPr>
          <w:hyperlink w:anchor="_Toc194844970" w:history="1">
            <w:r w:rsidR="00A77B74" w:rsidRPr="009661B9">
              <w:rPr>
                <w:rStyle w:val="Hiperhivatkozs"/>
                <w:noProof/>
              </w:rPr>
              <w:t>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_Toc194844970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2CCCBA15" w14:textId="306BEF9B"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971" w:history="1">
            <w:r w:rsidR="00A77B74" w:rsidRPr="009661B9">
              <w:rPr>
                <w:rStyle w:val="Hiperhivatkozs"/>
                <w:noProof/>
              </w:rPr>
              <w:t>Asztali alkalmazás 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_Toc194844971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450B7CB6" w14:textId="580FE22E"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72" w:history="1">
            <w:r w:rsidR="00A77B74" w:rsidRPr="009661B9">
              <w:rPr>
                <w:rStyle w:val="Hiperhivatkozs"/>
                <w:noProof/>
              </w:rPr>
              <w:t>Belépés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_Toc194844972 \h </w:instrText>
            </w:r>
            <w:r w:rsidR="00A77B74" w:rsidRPr="009661B9">
              <w:rPr>
                <w:noProof/>
                <w:webHidden/>
              </w:rPr>
            </w:r>
            <w:r w:rsidR="00A77B74" w:rsidRPr="009661B9">
              <w:rPr>
                <w:noProof/>
                <w:webHidden/>
              </w:rPr>
              <w:fldChar w:fldCharType="separate"/>
            </w:r>
            <w:r w:rsidR="00A77B74" w:rsidRPr="009661B9">
              <w:rPr>
                <w:noProof/>
                <w:webHidden/>
              </w:rPr>
              <w:t>47</w:t>
            </w:r>
            <w:r w:rsidR="00A77B74" w:rsidRPr="009661B9">
              <w:rPr>
                <w:noProof/>
                <w:webHidden/>
              </w:rPr>
              <w:fldChar w:fldCharType="end"/>
            </w:r>
          </w:hyperlink>
        </w:p>
        <w:p w14:paraId="64BC3E16" w14:textId="61B483F3"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73"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_Toc194844973 \h </w:instrText>
            </w:r>
            <w:r w:rsidR="00A77B74" w:rsidRPr="009661B9">
              <w:rPr>
                <w:noProof/>
                <w:webHidden/>
              </w:rPr>
            </w:r>
            <w:r w:rsidR="00A77B74" w:rsidRPr="009661B9">
              <w:rPr>
                <w:noProof/>
                <w:webHidden/>
              </w:rPr>
              <w:fldChar w:fldCharType="separate"/>
            </w:r>
            <w:r w:rsidR="00A77B74" w:rsidRPr="009661B9">
              <w:rPr>
                <w:noProof/>
                <w:webHidden/>
              </w:rPr>
              <w:t>48</w:t>
            </w:r>
            <w:r w:rsidR="00A77B74" w:rsidRPr="009661B9">
              <w:rPr>
                <w:noProof/>
                <w:webHidden/>
              </w:rPr>
              <w:fldChar w:fldCharType="end"/>
            </w:r>
          </w:hyperlink>
        </w:p>
        <w:p w14:paraId="24A6C862" w14:textId="23EE14B2"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74" w:history="1">
            <w:r w:rsidR="00A77B74" w:rsidRPr="009661B9">
              <w:rPr>
                <w:rStyle w:val="Hiperhivatkozs"/>
                <w:noProof/>
              </w:rPr>
              <w:t>Dolgozó adatai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_Toc194844974 \h </w:instrText>
            </w:r>
            <w:r w:rsidR="00A77B74" w:rsidRPr="009661B9">
              <w:rPr>
                <w:noProof/>
                <w:webHidden/>
              </w:rPr>
            </w:r>
            <w:r w:rsidR="00A77B74" w:rsidRPr="009661B9">
              <w:rPr>
                <w:noProof/>
                <w:webHidden/>
              </w:rPr>
              <w:fldChar w:fldCharType="separate"/>
            </w:r>
            <w:r w:rsidR="00A77B74" w:rsidRPr="009661B9">
              <w:rPr>
                <w:noProof/>
                <w:webHidden/>
              </w:rPr>
              <w:t>49</w:t>
            </w:r>
            <w:r w:rsidR="00A77B74" w:rsidRPr="009661B9">
              <w:rPr>
                <w:noProof/>
                <w:webHidden/>
              </w:rPr>
              <w:fldChar w:fldCharType="end"/>
            </w:r>
          </w:hyperlink>
        </w:p>
        <w:p w14:paraId="2D620AC7" w14:textId="786F6070"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75" w:history="1">
            <w:r w:rsidR="00A77B74" w:rsidRPr="009661B9">
              <w:rPr>
                <w:rStyle w:val="Hiperhivatkozs"/>
                <w:noProof/>
              </w:rPr>
              <w:t>Könyvek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_Toc194844975 \h </w:instrText>
            </w:r>
            <w:r w:rsidR="00A77B74" w:rsidRPr="009661B9">
              <w:rPr>
                <w:noProof/>
                <w:webHidden/>
              </w:rPr>
            </w:r>
            <w:r w:rsidR="00A77B74" w:rsidRPr="009661B9">
              <w:rPr>
                <w:noProof/>
                <w:webHidden/>
              </w:rPr>
              <w:fldChar w:fldCharType="separate"/>
            </w:r>
            <w:r w:rsidR="00A77B74" w:rsidRPr="009661B9">
              <w:rPr>
                <w:noProof/>
                <w:webHidden/>
              </w:rPr>
              <w:t>51</w:t>
            </w:r>
            <w:r w:rsidR="00A77B74" w:rsidRPr="009661B9">
              <w:rPr>
                <w:noProof/>
                <w:webHidden/>
              </w:rPr>
              <w:fldChar w:fldCharType="end"/>
            </w:r>
          </w:hyperlink>
        </w:p>
        <w:p w14:paraId="25445075" w14:textId="0EF212FB"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76" w:history="1">
            <w:r w:rsidR="00A77B74" w:rsidRPr="009661B9">
              <w:rPr>
                <w:rStyle w:val="Hiperhivatkozs"/>
                <w:noProof/>
              </w:rPr>
              <w:t>Felhasználók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_Toc194844976 \h </w:instrText>
            </w:r>
            <w:r w:rsidR="00A77B74" w:rsidRPr="009661B9">
              <w:rPr>
                <w:noProof/>
                <w:webHidden/>
              </w:rPr>
            </w:r>
            <w:r w:rsidR="00A77B74" w:rsidRPr="009661B9">
              <w:rPr>
                <w:noProof/>
                <w:webHidden/>
              </w:rPr>
              <w:fldChar w:fldCharType="separate"/>
            </w:r>
            <w:r w:rsidR="00A77B74" w:rsidRPr="009661B9">
              <w:rPr>
                <w:noProof/>
                <w:webHidden/>
              </w:rPr>
              <w:t>55</w:t>
            </w:r>
            <w:r w:rsidR="00A77B74" w:rsidRPr="009661B9">
              <w:rPr>
                <w:noProof/>
                <w:webHidden/>
              </w:rPr>
              <w:fldChar w:fldCharType="end"/>
            </w:r>
          </w:hyperlink>
        </w:p>
        <w:p w14:paraId="48CF5C04" w14:textId="32BAB85C"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77" w:history="1">
            <w:r w:rsidR="00A77B74" w:rsidRPr="009661B9">
              <w:rPr>
                <w:rStyle w:val="Hiperhivatkozs"/>
                <w:noProof/>
              </w:rPr>
              <w:t>Kivett könyvek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_Toc194844977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609D22E" w14:textId="2F5DED53"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78" w:history="1">
            <w:r w:rsidR="00A77B74" w:rsidRPr="009661B9">
              <w:rPr>
                <w:rStyle w:val="Hiperhivatkozs"/>
                <w:noProof/>
              </w:rPr>
              <w:t>Foglalások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_Toc194844978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1D1088D" w14:textId="5901788C"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79" w:history="1">
            <w:r w:rsidR="00A77B74" w:rsidRPr="009661B9">
              <w:rPr>
                <w:rStyle w:val="Hiperhivatkozs"/>
                <w:noProof/>
              </w:rPr>
              <w:t>Előjegyzés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_Toc194844979 \h </w:instrText>
            </w:r>
            <w:r w:rsidR="00A77B74" w:rsidRPr="009661B9">
              <w:rPr>
                <w:noProof/>
                <w:webHidden/>
              </w:rPr>
            </w:r>
            <w:r w:rsidR="00A77B74" w:rsidRPr="009661B9">
              <w:rPr>
                <w:noProof/>
                <w:webHidden/>
              </w:rPr>
              <w:fldChar w:fldCharType="separate"/>
            </w:r>
            <w:r w:rsidR="00A77B74" w:rsidRPr="009661B9">
              <w:rPr>
                <w:noProof/>
                <w:webHidden/>
              </w:rPr>
              <w:t>57</w:t>
            </w:r>
            <w:r w:rsidR="00A77B74" w:rsidRPr="009661B9">
              <w:rPr>
                <w:noProof/>
                <w:webHidden/>
              </w:rPr>
              <w:fldChar w:fldCharType="end"/>
            </w:r>
          </w:hyperlink>
        </w:p>
        <w:p w14:paraId="5B41DAE5" w14:textId="33BEDCA2"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80" w:history="1">
            <w:r w:rsidR="00A77B74" w:rsidRPr="009661B9">
              <w:rPr>
                <w:rStyle w:val="Hiperhivatkozs"/>
                <w:noProof/>
              </w:rPr>
              <w:t>Kiadók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_Toc194844980 \h </w:instrText>
            </w:r>
            <w:r w:rsidR="00A77B74" w:rsidRPr="009661B9">
              <w:rPr>
                <w:noProof/>
                <w:webHidden/>
              </w:rPr>
            </w:r>
            <w:r w:rsidR="00A77B74" w:rsidRPr="009661B9">
              <w:rPr>
                <w:noProof/>
                <w:webHidden/>
              </w:rPr>
              <w:fldChar w:fldCharType="separate"/>
            </w:r>
            <w:r w:rsidR="00A77B74" w:rsidRPr="009661B9">
              <w:rPr>
                <w:noProof/>
                <w:webHidden/>
              </w:rPr>
              <w:t>58</w:t>
            </w:r>
            <w:r w:rsidR="00A77B74" w:rsidRPr="009661B9">
              <w:rPr>
                <w:noProof/>
                <w:webHidden/>
              </w:rPr>
              <w:fldChar w:fldCharType="end"/>
            </w:r>
          </w:hyperlink>
        </w:p>
        <w:p w14:paraId="08775C96" w14:textId="532BA097" w:rsidR="00A77B74" w:rsidRPr="009661B9" w:rsidRDefault="00A572DE">
          <w:pPr>
            <w:pStyle w:val="TJ2"/>
            <w:tabs>
              <w:tab w:val="right" w:leader="dot" w:pos="9060"/>
            </w:tabs>
            <w:rPr>
              <w:rFonts w:eastAsiaTheme="minorEastAsia"/>
              <w:noProof/>
              <w:kern w:val="2"/>
              <w:sz w:val="22"/>
              <w:szCs w:val="22"/>
              <w:lang w:bidi="ar-SA"/>
              <w14:ligatures w14:val="standardContextual"/>
            </w:rPr>
          </w:pPr>
          <w:hyperlink w:anchor="_Toc194844981" w:history="1">
            <w:r w:rsidR="00A77B74" w:rsidRPr="009661B9">
              <w:rPr>
                <w:rStyle w:val="Hiperhivatkozs"/>
                <w:noProof/>
              </w:rPr>
              <w:t>WEB felhasználói dokumentáció</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_Toc194844981 \h </w:instrText>
            </w:r>
            <w:r w:rsidR="00A77B74" w:rsidRPr="009661B9">
              <w:rPr>
                <w:noProof/>
                <w:webHidden/>
              </w:rPr>
            </w:r>
            <w:r w:rsidR="00A77B74" w:rsidRPr="009661B9">
              <w:rPr>
                <w:noProof/>
                <w:webHidden/>
              </w:rPr>
              <w:fldChar w:fldCharType="separate"/>
            </w:r>
            <w:r w:rsidR="00A77B74" w:rsidRPr="009661B9">
              <w:rPr>
                <w:noProof/>
                <w:webHidden/>
              </w:rPr>
              <w:t>60</w:t>
            </w:r>
            <w:r w:rsidR="00A77B74" w:rsidRPr="009661B9">
              <w:rPr>
                <w:noProof/>
                <w:webHidden/>
              </w:rPr>
              <w:fldChar w:fldCharType="end"/>
            </w:r>
          </w:hyperlink>
        </w:p>
        <w:p w14:paraId="66278E5A" w14:textId="1EE90E58"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82" w:history="1">
            <w:r w:rsidR="00A77B74" w:rsidRPr="009661B9">
              <w:rPr>
                <w:rStyle w:val="Hiperhivatkozs"/>
                <w:noProof/>
              </w:rPr>
              <w:t>Belépés</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_Toc194844982 \h </w:instrText>
            </w:r>
            <w:r w:rsidR="00A77B74" w:rsidRPr="009661B9">
              <w:rPr>
                <w:noProof/>
                <w:webHidden/>
              </w:rPr>
            </w:r>
            <w:r w:rsidR="00A77B74" w:rsidRPr="009661B9">
              <w:rPr>
                <w:noProof/>
                <w:webHidden/>
              </w:rPr>
              <w:fldChar w:fldCharType="separate"/>
            </w:r>
            <w:r w:rsidR="00A77B74" w:rsidRPr="009661B9">
              <w:rPr>
                <w:noProof/>
                <w:webHidden/>
              </w:rPr>
              <w:t>60</w:t>
            </w:r>
            <w:r w:rsidR="00A77B74" w:rsidRPr="009661B9">
              <w:rPr>
                <w:noProof/>
                <w:webHidden/>
              </w:rPr>
              <w:fldChar w:fldCharType="end"/>
            </w:r>
          </w:hyperlink>
        </w:p>
        <w:p w14:paraId="168D04D0" w14:textId="7712D4DA"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83" w:history="1">
            <w:r w:rsidR="00A77B74" w:rsidRPr="009661B9">
              <w:rPr>
                <w:rStyle w:val="Hiperhivatkozs"/>
                <w:noProof/>
              </w:rPr>
              <w:t>Navigációs menü</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_Toc194844983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3AFE6B8A" w14:textId="3627BDFD"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84" w:history="1">
            <w:r w:rsidR="00A77B74" w:rsidRPr="009661B9">
              <w:rPr>
                <w:rStyle w:val="Hiperhivatkozs"/>
                <w:noProof/>
              </w:rPr>
              <w:t>Menü – asztali nézet: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_Toc194844984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4D706E04" w14:textId="3D888817"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85" w:history="1">
            <w:r w:rsidR="00A77B74" w:rsidRPr="009661B9">
              <w:rPr>
                <w:rStyle w:val="Hiperhivatkozs"/>
                <w:noProof/>
              </w:rPr>
              <w:t>Menü – mobil nézet:</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_Toc194844985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6D3963F8" w14:textId="2683D76C"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86" w:history="1">
            <w:r w:rsidR="00A77B74" w:rsidRPr="009661B9">
              <w:rPr>
                <w:rStyle w:val="Hiperhivatkozs"/>
                <w:noProof/>
              </w:rPr>
              <w:t>Navigálás az oldalak között a menü segítségével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_Toc194844986 \h </w:instrText>
            </w:r>
            <w:r w:rsidR="00A77B74" w:rsidRPr="009661B9">
              <w:rPr>
                <w:noProof/>
                <w:webHidden/>
              </w:rPr>
            </w:r>
            <w:r w:rsidR="00A77B74" w:rsidRPr="009661B9">
              <w:rPr>
                <w:noProof/>
                <w:webHidden/>
              </w:rPr>
              <w:fldChar w:fldCharType="separate"/>
            </w:r>
            <w:r w:rsidR="00A77B74" w:rsidRPr="009661B9">
              <w:rPr>
                <w:noProof/>
                <w:webHidden/>
              </w:rPr>
              <w:t>61</w:t>
            </w:r>
            <w:r w:rsidR="00A77B74" w:rsidRPr="009661B9">
              <w:rPr>
                <w:noProof/>
                <w:webHidden/>
              </w:rPr>
              <w:fldChar w:fldCharType="end"/>
            </w:r>
          </w:hyperlink>
        </w:p>
        <w:p w14:paraId="4DBD1D19" w14:textId="3B22D439" w:rsidR="00A77B74" w:rsidRPr="009661B9" w:rsidRDefault="00A572DE">
          <w:pPr>
            <w:pStyle w:val="TJ3"/>
            <w:tabs>
              <w:tab w:val="right" w:leader="dot" w:pos="9060"/>
            </w:tabs>
            <w:rPr>
              <w:rFonts w:eastAsiaTheme="minorEastAsia"/>
              <w:noProof/>
              <w:kern w:val="2"/>
              <w:sz w:val="22"/>
              <w:szCs w:val="22"/>
              <w:lang w:bidi="ar-SA"/>
              <w14:ligatures w14:val="standardContextual"/>
            </w:rPr>
          </w:pPr>
          <w:hyperlink w:anchor="_Toc194844987" w:history="1">
            <w:r w:rsidR="00A77B74" w:rsidRPr="009661B9">
              <w:rPr>
                <w:rStyle w:val="Hiperhivatkozs"/>
                <w:noProof/>
              </w:rPr>
              <w:t>Oldalak</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_Toc194844987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6B123999" w14:textId="6E1614EE"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88" w:history="1">
            <w:r w:rsidR="00A77B74" w:rsidRPr="009661B9">
              <w:rPr>
                <w:rStyle w:val="Hiperhivatkozs"/>
                <w:noProof/>
              </w:rPr>
              <w:t>Főoldal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_Toc194844988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3538838A" w14:textId="38083FA7"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89" w:history="1">
            <w:r w:rsidR="00A77B74" w:rsidRPr="009661B9">
              <w:rPr>
                <w:rStyle w:val="Hiperhivatkozs"/>
                <w:noProof/>
              </w:rPr>
              <w:t>Könyveink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_Toc194844989 \h </w:instrText>
            </w:r>
            <w:r w:rsidR="00A77B74" w:rsidRPr="009661B9">
              <w:rPr>
                <w:noProof/>
                <w:webHidden/>
              </w:rPr>
            </w:r>
            <w:r w:rsidR="00A77B74" w:rsidRPr="009661B9">
              <w:rPr>
                <w:noProof/>
                <w:webHidden/>
              </w:rPr>
              <w:fldChar w:fldCharType="separate"/>
            </w:r>
            <w:r w:rsidR="00A77B74" w:rsidRPr="009661B9">
              <w:rPr>
                <w:noProof/>
                <w:webHidden/>
              </w:rPr>
              <w:t>62</w:t>
            </w:r>
            <w:r w:rsidR="00A77B74" w:rsidRPr="009661B9">
              <w:rPr>
                <w:noProof/>
                <w:webHidden/>
              </w:rPr>
              <w:fldChar w:fldCharType="end"/>
            </w:r>
          </w:hyperlink>
        </w:p>
        <w:p w14:paraId="541B20C5" w14:textId="1D085E19"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90" w:history="1">
            <w:r w:rsidR="00A77B74" w:rsidRPr="009661B9">
              <w:rPr>
                <w:rStyle w:val="Hiperhivatkozs"/>
                <w:noProof/>
              </w:rPr>
              <w:t>Könyv részletes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_Toc194844990 \h </w:instrText>
            </w:r>
            <w:r w:rsidR="00A77B74" w:rsidRPr="009661B9">
              <w:rPr>
                <w:noProof/>
                <w:webHidden/>
              </w:rPr>
            </w:r>
            <w:r w:rsidR="00A77B74" w:rsidRPr="009661B9">
              <w:rPr>
                <w:noProof/>
                <w:webHidden/>
              </w:rPr>
              <w:fldChar w:fldCharType="separate"/>
            </w:r>
            <w:r w:rsidR="00A77B74" w:rsidRPr="009661B9">
              <w:rPr>
                <w:noProof/>
                <w:webHidden/>
              </w:rPr>
              <w:t>63</w:t>
            </w:r>
            <w:r w:rsidR="00A77B74" w:rsidRPr="009661B9">
              <w:rPr>
                <w:noProof/>
                <w:webHidden/>
              </w:rPr>
              <w:fldChar w:fldCharType="end"/>
            </w:r>
          </w:hyperlink>
        </w:p>
        <w:p w14:paraId="2FC50507" w14:textId="5F5709E3"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91" w:history="1">
            <w:r w:rsidR="00A77B74" w:rsidRPr="009661B9">
              <w:rPr>
                <w:rStyle w:val="Hiperhivatkozs"/>
                <w:noProof/>
              </w:rPr>
              <w:t>Profil részletei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_Toc194844991 \h </w:instrText>
            </w:r>
            <w:r w:rsidR="00A77B74" w:rsidRPr="009661B9">
              <w:rPr>
                <w:noProof/>
                <w:webHidden/>
              </w:rPr>
            </w:r>
            <w:r w:rsidR="00A77B74" w:rsidRPr="009661B9">
              <w:rPr>
                <w:noProof/>
                <w:webHidden/>
              </w:rPr>
              <w:fldChar w:fldCharType="separate"/>
            </w:r>
            <w:r w:rsidR="00A77B74" w:rsidRPr="009661B9">
              <w:rPr>
                <w:noProof/>
                <w:webHidden/>
              </w:rPr>
              <w:t>64</w:t>
            </w:r>
            <w:r w:rsidR="00A77B74" w:rsidRPr="009661B9">
              <w:rPr>
                <w:noProof/>
                <w:webHidden/>
              </w:rPr>
              <w:fldChar w:fldCharType="end"/>
            </w:r>
          </w:hyperlink>
        </w:p>
        <w:p w14:paraId="345EA0C1" w14:textId="2BAE66BE" w:rsidR="00A77B74" w:rsidRPr="009661B9" w:rsidRDefault="00A572DE">
          <w:pPr>
            <w:pStyle w:val="TJ4"/>
            <w:tabs>
              <w:tab w:val="right" w:leader="dot" w:pos="9060"/>
            </w:tabs>
            <w:rPr>
              <w:rFonts w:eastAsiaTheme="minorEastAsia"/>
              <w:noProof/>
              <w:kern w:val="2"/>
              <w:sz w:val="22"/>
              <w:szCs w:val="22"/>
              <w:lang w:bidi="ar-SA"/>
              <w14:ligatures w14:val="standardContextual"/>
            </w:rPr>
          </w:pPr>
          <w:hyperlink w:anchor="_Toc194844992" w:history="1">
            <w:r w:rsidR="00A77B74" w:rsidRPr="009661B9">
              <w:rPr>
                <w:rStyle w:val="Hiperhivatkozs"/>
                <w:noProof/>
              </w:rPr>
              <w:t>Rólunk oldal</w:t>
            </w:r>
            <w:r w:rsidR="00A77B74" w:rsidRPr="009661B9">
              <w:rPr>
                <w:noProof/>
                <w:webHidden/>
              </w:rPr>
              <w:tab/>
            </w:r>
            <w:r w:rsidR="00A77B74" w:rsidRPr="009661B9">
              <w:rPr>
                <w:noProof/>
                <w:webHidden/>
              </w:rPr>
              <w:fldChar w:fldCharType="begin"/>
            </w:r>
            <w:r w:rsidR="00A77B74" w:rsidRPr="009661B9">
              <w:rPr>
                <w:noProof/>
                <w:webHidden/>
              </w:rPr>
              <w:instrText xml:space="preserve"> PAGEREF _Toc194844992 \h </w:instrText>
            </w:r>
            <w:r w:rsidR="00A77B74" w:rsidRPr="009661B9">
              <w:rPr>
                <w:noProof/>
                <w:webHidden/>
              </w:rPr>
            </w:r>
            <w:r w:rsidR="00A77B74" w:rsidRPr="009661B9">
              <w:rPr>
                <w:noProof/>
                <w:webHidden/>
              </w:rPr>
              <w:fldChar w:fldCharType="separate"/>
            </w:r>
            <w:r w:rsidR="00A77B74" w:rsidRPr="009661B9">
              <w:rPr>
                <w:noProof/>
                <w:webHidden/>
              </w:rPr>
              <w:t>65</w:t>
            </w:r>
            <w:r w:rsidR="00A77B74" w:rsidRPr="009661B9">
              <w:rPr>
                <w:noProof/>
                <w:webHidden/>
              </w:rPr>
              <w:fldChar w:fldCharType="end"/>
            </w:r>
          </w:hyperlink>
        </w:p>
        <w:p w14:paraId="770B6326" w14:textId="2D49E355" w:rsidR="00E91E0B" w:rsidRPr="009661B9" w:rsidRDefault="003A5101" w:rsidP="00C95FE2">
          <w:pPr>
            <w:rPr>
              <w:b/>
              <w:bCs/>
            </w:rPr>
          </w:pPr>
          <w:r w:rsidRPr="009661B9">
            <w:fldChar w:fldCharType="end"/>
          </w:r>
        </w:p>
      </w:sdtContent>
    </w:sdt>
    <w:p w14:paraId="25BFCA03" w14:textId="77777777" w:rsidR="00E91E0B" w:rsidRPr="009661B9" w:rsidRDefault="00E91E0B">
      <w:pPr>
        <w:rPr>
          <w:b/>
          <w:bCs/>
        </w:rPr>
      </w:pPr>
      <w:r w:rsidRPr="009661B9">
        <w:rPr>
          <w:b/>
          <w:bCs/>
        </w:rPr>
        <w:br w:type="page"/>
      </w:r>
    </w:p>
    <w:p w14:paraId="0CEF8ED9" w14:textId="10B3F826" w:rsidR="00CF654C" w:rsidRPr="009661B9" w:rsidRDefault="00CA060C" w:rsidP="00E91E0B">
      <w:pPr>
        <w:pStyle w:val="Cmsor1"/>
      </w:pPr>
      <w:bookmarkStart w:id="1" w:name="_Toc194844895"/>
      <w:r w:rsidRPr="009661B9">
        <w:lastRenderedPageBreak/>
        <w:t>Fejlesztői dokumentáció</w:t>
      </w:r>
      <w:bookmarkEnd w:id="1"/>
    </w:p>
    <w:p w14:paraId="6DF4F866" w14:textId="77777777" w:rsidR="00C51AFF" w:rsidRPr="009661B9" w:rsidRDefault="00C51AFF" w:rsidP="00F016E8">
      <w:pPr>
        <w:pStyle w:val="Cmsor2"/>
      </w:pPr>
      <w:bookmarkStart w:id="2" w:name="_Toc194844896"/>
      <w:r w:rsidRPr="009661B9">
        <w:t>Fejlesztői környezet</w:t>
      </w:r>
      <w:bookmarkEnd w:id="2"/>
    </w:p>
    <w:p w14:paraId="69EA553B" w14:textId="77777777" w:rsidR="00C51AFF" w:rsidRPr="009661B9" w:rsidRDefault="00C51AFF" w:rsidP="00530AF5">
      <w:pPr>
        <w:pStyle w:val="Cmsor3"/>
      </w:pPr>
      <w:bookmarkStart w:id="3" w:name="_Toc194844897"/>
      <w:r w:rsidRPr="009661B9">
        <w:t xml:space="preserve">Visual </w:t>
      </w:r>
      <w:proofErr w:type="spellStart"/>
      <w:r w:rsidRPr="009661B9">
        <w:t>Studio</w:t>
      </w:r>
      <w:proofErr w:type="spellEnd"/>
      <w:r w:rsidRPr="009661B9">
        <w:t xml:space="preserve"> </w:t>
      </w:r>
      <w:proofErr w:type="spellStart"/>
      <w:r w:rsidRPr="009661B9">
        <w:t>Code</w:t>
      </w:r>
      <w:bookmarkEnd w:id="3"/>
      <w:proofErr w:type="spellEnd"/>
    </w:p>
    <w:p w14:paraId="5DD49784" w14:textId="77777777" w:rsidR="00C51AFF" w:rsidRPr="009661B9" w:rsidRDefault="00C51AFF" w:rsidP="00C51AFF">
      <w:pPr>
        <w:jc w:val="both"/>
      </w:pPr>
      <w:r w:rsidRPr="009661B9">
        <w:t xml:space="preserve">A teljes weboldal, az </w:t>
      </w:r>
      <w:proofErr w:type="spellStart"/>
      <w:r w:rsidRPr="009661B9">
        <w:t>api</w:t>
      </w:r>
      <w:proofErr w:type="spellEnd"/>
      <w:r w:rsidRPr="009661B9">
        <w:t xml:space="preserve"> és a backend is Visual </w:t>
      </w:r>
      <w:proofErr w:type="spellStart"/>
      <w:r w:rsidRPr="009661B9">
        <w:t>Studio</w:t>
      </w:r>
      <w:proofErr w:type="spellEnd"/>
      <w:r w:rsidRPr="009661B9">
        <w:t xml:space="preserve"> </w:t>
      </w:r>
      <w:proofErr w:type="spellStart"/>
      <w:r w:rsidRPr="009661B9">
        <w:t>Code</w:t>
      </w:r>
      <w:proofErr w:type="spellEnd"/>
      <w:r w:rsidRPr="009661B9">
        <w:t xml:space="preserve">-ban volt írva elsősorban egyszerű elérhetősége és kezelhetősége, GitHub integrációja és beépített terminálja miatt. Az egész projekt egy PHP szerveren fut, amit a terminálból indítottunk el. Ennek köszönhetően egy ablakban tudtunk dolgozni a backend-en és látni a beérkező GET és POST kéréseket és azok hibáit.  </w:t>
      </w:r>
    </w:p>
    <w:p w14:paraId="3FC5900D" w14:textId="77777777" w:rsidR="00C51AFF" w:rsidRPr="009661B9" w:rsidRDefault="00C51AFF" w:rsidP="00530AF5">
      <w:pPr>
        <w:pStyle w:val="Cmsor3"/>
      </w:pPr>
      <w:bookmarkStart w:id="4" w:name="_Toc194844898"/>
      <w:r w:rsidRPr="009661B9">
        <w:t xml:space="preserve">Visual </w:t>
      </w:r>
      <w:proofErr w:type="spellStart"/>
      <w:r w:rsidRPr="009661B9">
        <w:t>Studio</w:t>
      </w:r>
      <w:bookmarkEnd w:id="4"/>
      <w:proofErr w:type="spellEnd"/>
    </w:p>
    <w:p w14:paraId="1934082F" w14:textId="77777777" w:rsidR="00C51AFF" w:rsidRPr="009661B9" w:rsidRDefault="00C51AFF" w:rsidP="00C51AFF">
      <w:pPr>
        <w:jc w:val="both"/>
      </w:pPr>
      <w:r w:rsidRPr="009661B9">
        <w:t xml:space="preserve">Az asztali alkalmazás Visual </w:t>
      </w:r>
      <w:proofErr w:type="spellStart"/>
      <w:r w:rsidRPr="009661B9">
        <w:t>Studio</w:t>
      </w:r>
      <w:proofErr w:type="spellEnd"/>
      <w:r w:rsidRPr="009661B9">
        <w:t xml:space="preserve">-ban volt fejlesztve, mivel itt a legegyszerűbb a Windows </w:t>
      </w:r>
      <w:proofErr w:type="spellStart"/>
      <w:r w:rsidRPr="009661B9">
        <w:t>Forms</w:t>
      </w:r>
      <w:proofErr w:type="spellEnd"/>
      <w:r w:rsidRPr="009661B9">
        <w:t xml:space="preserve"> applikációk fejlesztése és a C# nyelv használata. A </w:t>
      </w:r>
      <w:proofErr w:type="spellStart"/>
      <w:r w:rsidRPr="009661B9">
        <w:t>debug</w:t>
      </w:r>
      <w:proofErr w:type="spellEnd"/>
      <w:r w:rsidRPr="009661B9">
        <w:t xml:space="preserve"> funkciói nagyon hasznosak voltak és sokat segítettek a fejlesztés során</w:t>
      </w:r>
    </w:p>
    <w:p w14:paraId="7C2AB528" w14:textId="77777777" w:rsidR="00C51AFF" w:rsidRPr="009661B9" w:rsidRDefault="00C51AFF" w:rsidP="00530AF5">
      <w:pPr>
        <w:pStyle w:val="Cmsor3"/>
      </w:pPr>
      <w:bookmarkStart w:id="5" w:name="_Toc194844899"/>
      <w:proofErr w:type="spellStart"/>
      <w:r w:rsidRPr="009661B9">
        <w:t>phpMyAdmin</w:t>
      </w:r>
      <w:bookmarkEnd w:id="5"/>
      <w:proofErr w:type="spellEnd"/>
    </w:p>
    <w:p w14:paraId="0D74C7AE" w14:textId="77777777" w:rsidR="00C51AFF" w:rsidRPr="009661B9" w:rsidRDefault="00C51AFF" w:rsidP="00C51AFF">
      <w:pPr>
        <w:jc w:val="both"/>
      </w:pPr>
      <w:r w:rsidRPr="009661B9">
        <w:t xml:space="preserve">Az SQL eljárások írása és az adatbázis menedzselése </w:t>
      </w:r>
      <w:proofErr w:type="spellStart"/>
      <w:r w:rsidRPr="009661B9">
        <w:t>phpMyAdmin</w:t>
      </w:r>
      <w:proofErr w:type="spellEnd"/>
      <w:r w:rsidRPr="009661B9">
        <w:t xml:space="preserve">-ban történt. Ezek mellet a könnyen kezelhető és átlátható elrendezése miatt egyszerűen lehetett keresni és módosítani az adatbázisban tesztelések során. </w:t>
      </w:r>
    </w:p>
    <w:p w14:paraId="541D1356" w14:textId="77777777" w:rsidR="00C51AFF" w:rsidRPr="009661B9" w:rsidRDefault="00C51AFF" w:rsidP="00C51AFF">
      <w:pPr>
        <w:jc w:val="both"/>
      </w:pPr>
      <w:r w:rsidRPr="009661B9">
        <w:t xml:space="preserve">Programozási nyelvek, </w:t>
      </w:r>
      <w:proofErr w:type="spellStart"/>
      <w:r w:rsidRPr="009661B9">
        <w:t>tehnológiák</w:t>
      </w:r>
      <w:proofErr w:type="spellEnd"/>
      <w:r w:rsidRPr="009661B9">
        <w:t>, könyvtárak</w:t>
      </w:r>
    </w:p>
    <w:p w14:paraId="2B84A550" w14:textId="42AEA311" w:rsidR="00DB0244" w:rsidRPr="009661B9" w:rsidRDefault="00DB0244" w:rsidP="00F016E8">
      <w:pPr>
        <w:pStyle w:val="Cmsor2"/>
      </w:pPr>
      <w:bookmarkStart w:id="6" w:name="_Toc194844900"/>
      <w:r w:rsidRPr="009661B9">
        <w:t>Használt programozási nyelvek és technológiák</w:t>
      </w:r>
      <w:bookmarkEnd w:id="6"/>
    </w:p>
    <w:p w14:paraId="7A7B9BC3" w14:textId="77777777" w:rsidR="00C51AFF" w:rsidRPr="009661B9" w:rsidRDefault="00C51AFF" w:rsidP="00530AF5">
      <w:pPr>
        <w:pStyle w:val="Cmsor3"/>
      </w:pPr>
      <w:bookmarkStart w:id="7" w:name="_Toc194844901"/>
      <w:r w:rsidRPr="009661B9">
        <w:t>PHP</w:t>
      </w:r>
      <w:bookmarkEnd w:id="7"/>
    </w:p>
    <w:p w14:paraId="731379A7" w14:textId="77777777" w:rsidR="00C51AFF" w:rsidRPr="009661B9" w:rsidRDefault="00C51AFF" w:rsidP="00C51AFF">
      <w:pPr>
        <w:jc w:val="both"/>
      </w:pPr>
      <w:r w:rsidRPr="009661B9">
        <w:t xml:space="preserve">Az összes weboldal, az </w:t>
      </w:r>
      <w:proofErr w:type="spellStart"/>
      <w:r w:rsidRPr="009661B9">
        <w:t>api</w:t>
      </w:r>
      <w:proofErr w:type="spellEnd"/>
      <w:r w:rsidRPr="009661B9">
        <w:t xml:space="preserve"> és a weboldal is PHP nyelven íródott, mivel ugyanolyan hasznos a szerver oldalon, mint a kliens oldalon. </w:t>
      </w:r>
    </w:p>
    <w:p w14:paraId="4D2EF893" w14:textId="77777777" w:rsidR="00C51AFF" w:rsidRPr="009661B9" w:rsidRDefault="00C51AFF" w:rsidP="00530AF5">
      <w:pPr>
        <w:pStyle w:val="Cmsor3"/>
      </w:pPr>
      <w:bookmarkStart w:id="8" w:name="_Toc194844902"/>
      <w:proofErr w:type="spellStart"/>
      <w:r w:rsidRPr="009661B9">
        <w:t>PHPMailer</w:t>
      </w:r>
      <w:bookmarkEnd w:id="8"/>
      <w:proofErr w:type="spellEnd"/>
    </w:p>
    <w:p w14:paraId="1E02F174" w14:textId="77777777" w:rsidR="00C51AFF" w:rsidRPr="009661B9" w:rsidRDefault="00C51AFF" w:rsidP="00C51AFF">
      <w:pPr>
        <w:jc w:val="both"/>
      </w:pPr>
      <w:r w:rsidRPr="009661B9">
        <w:t>Ezt a PHP könyvtárat email küldés véget alkalmaztuk. Ezzel küldjük a jelszóváltoztató és a regisztráció visszaigazoló email-</w:t>
      </w:r>
      <w:proofErr w:type="spellStart"/>
      <w:r w:rsidRPr="009661B9">
        <w:t>eket</w:t>
      </w:r>
      <w:proofErr w:type="spellEnd"/>
      <w:r w:rsidRPr="009661B9">
        <w:t xml:space="preserve">. Azért választottuk a </w:t>
      </w:r>
      <w:proofErr w:type="spellStart"/>
      <w:r w:rsidRPr="009661B9">
        <w:t>PHPMailer</w:t>
      </w:r>
      <w:proofErr w:type="spellEnd"/>
      <w:r w:rsidRPr="009661B9">
        <w:t>-t, mert a PHP-</w:t>
      </w:r>
      <w:proofErr w:type="spellStart"/>
      <w:r w:rsidRPr="009661B9">
        <w:t>ba</w:t>
      </w:r>
      <w:proofErr w:type="spellEnd"/>
      <w:r w:rsidRPr="009661B9">
        <w:t xml:space="preserve"> beépített email küldő funkció nem megbízható. </w:t>
      </w:r>
    </w:p>
    <w:p w14:paraId="71F59EA4" w14:textId="77777777" w:rsidR="00C51AFF" w:rsidRPr="009661B9" w:rsidRDefault="00C51AFF" w:rsidP="00606DA0">
      <w:pPr>
        <w:pStyle w:val="Cmsor3"/>
      </w:pPr>
      <w:bookmarkStart w:id="9" w:name="_Toc194844903"/>
      <w:r w:rsidRPr="009661B9">
        <w:t>JavaScript</w:t>
      </w:r>
      <w:bookmarkEnd w:id="9"/>
    </w:p>
    <w:p w14:paraId="76D3FFEC" w14:textId="77777777" w:rsidR="00C51AFF" w:rsidRPr="009661B9" w:rsidRDefault="00C51AFF" w:rsidP="00C51AFF">
      <w:pPr>
        <w:jc w:val="both"/>
      </w:pPr>
      <w:r w:rsidRPr="009661B9">
        <w:t>A kliens oldali számításokat és a weboldal animációit ezzel oldottuk meg</w:t>
      </w:r>
    </w:p>
    <w:p w14:paraId="3E0DF4CC" w14:textId="77777777" w:rsidR="00C51AFF" w:rsidRPr="009661B9" w:rsidRDefault="00C51AFF" w:rsidP="00606DA0">
      <w:pPr>
        <w:pStyle w:val="Cmsor3"/>
      </w:pPr>
      <w:bookmarkStart w:id="10" w:name="_Toc194844904"/>
      <w:proofErr w:type="spellStart"/>
      <w:r w:rsidRPr="009661B9">
        <w:t>JQuery</w:t>
      </w:r>
      <w:bookmarkEnd w:id="10"/>
      <w:proofErr w:type="spellEnd"/>
    </w:p>
    <w:p w14:paraId="38751DE3" w14:textId="77777777" w:rsidR="00C51AFF" w:rsidRPr="009661B9" w:rsidRDefault="00C51AFF" w:rsidP="00C51AFF">
      <w:pPr>
        <w:jc w:val="both"/>
      </w:pPr>
      <w:r w:rsidRPr="009661B9">
        <w:t>Kizárólag az API kommunikációra volt használva</w:t>
      </w:r>
    </w:p>
    <w:p w14:paraId="000856E6" w14:textId="77777777" w:rsidR="00C51AFF" w:rsidRPr="009661B9" w:rsidRDefault="00C51AFF" w:rsidP="00606DA0">
      <w:pPr>
        <w:pStyle w:val="Cmsor3"/>
      </w:pPr>
      <w:bookmarkStart w:id="11" w:name="_Toc194844905"/>
      <w:r w:rsidRPr="009661B9">
        <w:t>CSS</w:t>
      </w:r>
      <w:bookmarkEnd w:id="11"/>
    </w:p>
    <w:p w14:paraId="5AFA6954" w14:textId="77777777" w:rsidR="00C51AFF" w:rsidRPr="009661B9" w:rsidRDefault="00C51AFF" w:rsidP="00C51AFF">
      <w:pPr>
        <w:jc w:val="both"/>
      </w:pPr>
      <w:r w:rsidRPr="009661B9">
        <w:t xml:space="preserve">Egyszerű CSS-el lett megoldva a weboldal </w:t>
      </w:r>
      <w:proofErr w:type="spellStart"/>
      <w:r w:rsidRPr="009661B9">
        <w:t>arculata</w:t>
      </w:r>
      <w:proofErr w:type="spellEnd"/>
      <w:r w:rsidRPr="009661B9">
        <w:t>, semmilyen könyvtár segítsége nélkül.</w:t>
      </w:r>
    </w:p>
    <w:p w14:paraId="53A7A910" w14:textId="77777777" w:rsidR="00C51AFF" w:rsidRPr="009661B9" w:rsidRDefault="00C51AFF" w:rsidP="00606DA0">
      <w:pPr>
        <w:pStyle w:val="Cmsor3"/>
      </w:pPr>
      <w:bookmarkStart w:id="12" w:name="_Toc194844906"/>
      <w:r w:rsidRPr="009661B9">
        <w:t>C#</w:t>
      </w:r>
      <w:bookmarkEnd w:id="12"/>
    </w:p>
    <w:p w14:paraId="620DA15A" w14:textId="77777777" w:rsidR="00C51AFF" w:rsidRPr="009661B9" w:rsidRDefault="00C51AFF" w:rsidP="00C51AFF">
      <w:pPr>
        <w:jc w:val="both"/>
      </w:pPr>
      <w:r w:rsidRPr="009661B9">
        <w:t xml:space="preserve">Az asztali alkalmazás egy Windows </w:t>
      </w:r>
      <w:proofErr w:type="spellStart"/>
      <w:r w:rsidRPr="009661B9">
        <w:t>Forms</w:t>
      </w:r>
      <w:proofErr w:type="spellEnd"/>
      <w:r w:rsidRPr="009661B9">
        <w:t xml:space="preserve"> applikáció, ami a C# nyelvet használja</w:t>
      </w:r>
    </w:p>
    <w:p w14:paraId="3FF3F208" w14:textId="77777777" w:rsidR="00C51AFF" w:rsidRPr="009661B9" w:rsidRDefault="00C51AFF" w:rsidP="00606DA0">
      <w:pPr>
        <w:pStyle w:val="Cmsor3"/>
      </w:pPr>
      <w:bookmarkStart w:id="13" w:name="_Toc194844907"/>
      <w:proofErr w:type="spellStart"/>
      <w:r w:rsidRPr="009661B9">
        <w:t>MySQL</w:t>
      </w:r>
      <w:bookmarkEnd w:id="13"/>
      <w:proofErr w:type="spellEnd"/>
    </w:p>
    <w:p w14:paraId="0C98EBCF" w14:textId="77777777" w:rsidR="00C51AFF" w:rsidRPr="009661B9" w:rsidRDefault="00C51AFF" w:rsidP="00C51AFF">
      <w:pPr>
        <w:jc w:val="both"/>
      </w:pPr>
      <w:r w:rsidRPr="009661B9">
        <w:t xml:space="preserve">A rendszer mögötti adatbázis </w:t>
      </w:r>
      <w:proofErr w:type="spellStart"/>
      <w:r w:rsidRPr="009661B9">
        <w:t>MySQL</w:t>
      </w:r>
      <w:proofErr w:type="spellEnd"/>
      <w:r w:rsidRPr="009661B9">
        <w:t xml:space="preserve">-t használ. Az összes hozzá tartozó eljárás is ebben a nyelvben lett írva. </w:t>
      </w:r>
    </w:p>
    <w:p w14:paraId="619B21F0" w14:textId="77777777" w:rsidR="00C51AFF" w:rsidRPr="009661B9" w:rsidRDefault="00C51AFF" w:rsidP="00606DA0">
      <w:pPr>
        <w:pStyle w:val="Cmsor3"/>
      </w:pPr>
      <w:bookmarkStart w:id="14" w:name="_Toc194844908"/>
      <w:proofErr w:type="spellStart"/>
      <w:r w:rsidRPr="009661B9">
        <w:t>ChatGPT</w:t>
      </w:r>
      <w:bookmarkEnd w:id="14"/>
      <w:proofErr w:type="spellEnd"/>
    </w:p>
    <w:p w14:paraId="33EE1CF5" w14:textId="77D567B0" w:rsidR="00DB0244" w:rsidRPr="009661B9" w:rsidRDefault="00C51AFF" w:rsidP="00C51AFF">
      <w:pPr>
        <w:jc w:val="both"/>
      </w:pPr>
      <w:r w:rsidRPr="009661B9">
        <w:t xml:space="preserve">A teszteléshez az adatbázis tesztadatait </w:t>
      </w:r>
      <w:proofErr w:type="spellStart"/>
      <w:r w:rsidRPr="009661B9">
        <w:t>ChatGPT</w:t>
      </w:r>
      <w:proofErr w:type="spellEnd"/>
      <w:r w:rsidRPr="009661B9">
        <w:t xml:space="preserve"> segítségével voltak generálva. </w:t>
      </w:r>
    </w:p>
    <w:p w14:paraId="3EF986B5" w14:textId="7D3C9EAA" w:rsidR="0083232E" w:rsidRPr="009661B9" w:rsidRDefault="0083232E" w:rsidP="0083232E">
      <w:pPr>
        <w:pStyle w:val="Cmsor2"/>
      </w:pPr>
      <w:bookmarkStart w:id="15" w:name="_Toc194844909"/>
      <w:r w:rsidRPr="009661B9">
        <w:lastRenderedPageBreak/>
        <w:t>Asztali alkalmazás</w:t>
      </w:r>
      <w:r w:rsidR="003F7D6A" w:rsidRPr="009661B9">
        <w:t xml:space="preserve"> fejlesztői dokumentáció</w:t>
      </w:r>
      <w:bookmarkEnd w:id="15"/>
    </w:p>
    <w:p w14:paraId="05B1B635" w14:textId="77777777" w:rsidR="0083232E" w:rsidRPr="009661B9" w:rsidRDefault="0083232E" w:rsidP="0083232E">
      <w:pPr>
        <w:jc w:val="both"/>
      </w:pPr>
      <w:r w:rsidRPr="009661B9">
        <w:t xml:space="preserve">Az alkalmazás egy .NET </w:t>
      </w:r>
      <w:proofErr w:type="spellStart"/>
      <w:r w:rsidRPr="009661B9">
        <w:t>framework</w:t>
      </w:r>
      <w:proofErr w:type="spellEnd"/>
      <w:r w:rsidRPr="009661B9">
        <w:t xml:space="preserve"> alapú Windows </w:t>
      </w:r>
      <w:proofErr w:type="spellStart"/>
      <w:r w:rsidRPr="009661B9">
        <w:t>Forms</w:t>
      </w:r>
      <w:proofErr w:type="spellEnd"/>
      <w:r w:rsidRPr="009661B9">
        <w:t xml:space="preserve"> applikáció. </w:t>
      </w:r>
    </w:p>
    <w:p w14:paraId="0DA7CAAD" w14:textId="77777777" w:rsidR="0083232E" w:rsidRPr="009661B9" w:rsidRDefault="0083232E" w:rsidP="0083232E">
      <w:pPr>
        <w:pStyle w:val="Cmsor3"/>
      </w:pPr>
      <w:bookmarkStart w:id="16" w:name="_Toc194844910"/>
      <w:r w:rsidRPr="009661B9">
        <w:t>Adatbázis/API kommunikáció</w:t>
      </w:r>
      <w:bookmarkEnd w:id="16"/>
    </w:p>
    <w:p w14:paraId="791703E5" w14:textId="366F18DC" w:rsidR="0083232E" w:rsidRPr="009661B9" w:rsidRDefault="0083232E" w:rsidP="0083232E">
      <w:pPr>
        <w:jc w:val="both"/>
      </w:pPr>
      <w:r w:rsidRPr="009661B9">
        <w:t>Az asztali alkalmazást az alkalmazottak használják az adatbázisban szereplő adatok kezelésére, így egy egyszerű gyors és biztonságos módot kell használni az adatbázissal való kommunikációra. Erre a feladatra az API-t használunk, ami az összes lekérdezést, hozzáadást, módosítást és törlést elvégzi, ami az asztali alkalmazásnak kell. Az API-</w:t>
      </w:r>
      <w:proofErr w:type="spellStart"/>
      <w:r w:rsidRPr="009661B9">
        <w:t>val</w:t>
      </w:r>
      <w:proofErr w:type="spellEnd"/>
      <w:r w:rsidRPr="009661B9">
        <w:t xml:space="preserve"> való kommunikációért az „</w:t>
      </w:r>
      <w:proofErr w:type="spellStart"/>
      <w:r w:rsidRPr="009661B9">
        <w:t>ApiComm.cs</w:t>
      </w:r>
      <w:proofErr w:type="spellEnd"/>
      <w:r w:rsidRPr="009661B9">
        <w:t>” osztály végzi</w:t>
      </w:r>
      <w:r w:rsidR="00346009">
        <w:t>,</w:t>
      </w:r>
      <w:r w:rsidRPr="009661B9">
        <w:t xml:space="preserve"> aminek csak egyetlen statikus „</w:t>
      </w:r>
      <w:proofErr w:type="spellStart"/>
      <w:r w:rsidRPr="009661B9">
        <w:t>SendPost</w:t>
      </w:r>
      <w:proofErr w:type="spellEnd"/>
      <w:r w:rsidRPr="009661B9">
        <w:t xml:space="preserve">” metódusa van. </w:t>
      </w:r>
    </w:p>
    <w:p w14:paraId="02FD591D" w14:textId="77777777" w:rsidR="0083232E" w:rsidRPr="009661B9" w:rsidRDefault="0083232E" w:rsidP="0083232E">
      <w:pPr>
        <w:jc w:val="both"/>
      </w:pPr>
      <w:r w:rsidRPr="009661B9">
        <w:rPr>
          <w:noProof/>
        </w:rPr>
        <mc:AlternateContent>
          <mc:Choice Requires="wps">
            <w:drawing>
              <wp:inline distT="0" distB="0" distL="0" distR="0" wp14:anchorId="398131CB" wp14:editId="2C6013C9">
                <wp:extent cx="5760720" cy="5929045"/>
                <wp:effectExtent l="0" t="0" r="11430" b="25400"/>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29045"/>
                        </a:xfrm>
                        <a:prstGeom prst="rect">
                          <a:avLst/>
                        </a:prstGeom>
                        <a:solidFill>
                          <a:srgbClr val="FFFFFF"/>
                        </a:solidFill>
                        <a:ln w="9525">
                          <a:solidFill>
                            <a:srgbClr val="000000"/>
                          </a:solidFill>
                          <a:miter lim="800000"/>
                          <a:headEnd/>
                          <a:tailEnd/>
                        </a:ln>
                      </wps:spPr>
                      <wps:txbx>
                        <w:txbxContent>
                          <w:p w14:paraId="3402BF6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87672D1"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14:paraId="231F9AF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0E87A8F4"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05696239"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14:paraId="36E9E66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System.Net.Http;</w:t>
                            </w:r>
                          </w:p>
                          <w:p w14:paraId="46397C2D"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265D9401"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6F03B30B"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System.Web.Script.Serialization</w:t>
                            </w:r>
                            <w:proofErr w:type="gramEnd"/>
                            <w:r>
                              <w:rPr>
                                <w:rFonts w:ascii="Cascadia Mono" w:hAnsi="Cascadia Mono" w:cs="Cascadia Mono"/>
                                <w:color w:val="000000"/>
                                <w:sz w:val="19"/>
                                <w:szCs w:val="19"/>
                                <w:highlight w:val="white"/>
                              </w:rPr>
                              <w:t>;</w:t>
                            </w:r>
                          </w:p>
                          <w:p w14:paraId="7BF88E2D"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p>
                          <w:p w14:paraId="097344D2"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Desktop</w:t>
                            </w:r>
                          </w:p>
                          <w:p w14:paraId="2623D221"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p>
                          <w:p w14:paraId="255FA9AA"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object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SendPost</w:t>
                            </w:r>
                            <w:r>
                              <w:rPr>
                                <w:rFonts w:ascii="Cascadia Mono" w:hAnsi="Cascadia Mono" w:cs="Cascadia Mono"/>
                                <w:color w:val="D86AC2"/>
                                <w:sz w:val="19"/>
                                <w:szCs w:val="19"/>
                                <w:highlight w:val="white"/>
                              </w:rPr>
                              <w:t>(</w:t>
                            </w:r>
                            <w:proofErr w:type="gramEnd"/>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args</w:t>
                            </w:r>
                            <w:r>
                              <w:rPr>
                                <w:rFonts w:ascii="Cascadia Mono" w:hAnsi="Cascadia Mono" w:cs="Cascadia Mono"/>
                                <w:color w:val="D86AC2"/>
                                <w:sz w:val="19"/>
                                <w:szCs w:val="19"/>
                                <w:highlight w:val="white"/>
                              </w:rPr>
                              <w:t>)</w:t>
                            </w:r>
                          </w:p>
                          <w:p w14:paraId="36CCBC8F"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client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HttpClient</w:t>
                            </w:r>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//var content = new FormUrlEncodedContent(args);</w:t>
                            </w:r>
                          </w:p>
                          <w:p w14:paraId="75CA147A"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foreach</w:t>
                            </w:r>
                            <w:r>
                              <w:rPr>
                                <w:rFonts w:ascii="Cascadia Mono" w:hAnsi="Cascadia Mono" w:cs="Cascadia Mono"/>
                                <w:color w:val="1A94FF"/>
                                <w:sz w:val="19"/>
                                <w:szCs w:val="19"/>
                                <w:highlight w:val="white"/>
                              </w:rPr>
                              <w:t>(</w:t>
                            </w:r>
                            <w:proofErr w:type="gramEnd"/>
                            <w:r>
                              <w:rPr>
                                <w:rFonts w:ascii="Cascadia Mono" w:hAnsi="Cascadia Mono" w:cs="Cascadia Mono"/>
                                <w:color w:val="2B91AF"/>
                                <w:sz w:val="19"/>
                                <w:szCs w:val="19"/>
                                <w:highlight w:val="white"/>
                              </w:rPr>
                              <w:t>KeyValuePair</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args</w:t>
                            </w:r>
                            <w:r>
                              <w:rPr>
                                <w:rFonts w:ascii="Cascadia Mono" w:hAnsi="Cascadia Mono" w:cs="Cascadia Mono"/>
                                <w:color w:val="1A94FF"/>
                                <w:sz w:val="19"/>
                                <w:szCs w:val="19"/>
                                <w:highlight w:val="white"/>
                              </w:rPr>
                              <w:t>)</w:t>
                            </w:r>
                          </w:p>
                          <w:p w14:paraId="30AD58A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parameters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gramStart"/>
                            <w:r>
                              <w:rPr>
                                <w:rFonts w:ascii="Cascadia Mono" w:hAnsi="Cascadia Mono" w:cs="Cascadia Mono"/>
                                <w:color w:val="000000"/>
                                <w:sz w:val="19"/>
                                <w:szCs w:val="19"/>
                                <w:highlight w:val="white"/>
                              </w:rPr>
                              <w:t>line.Key</w:t>
                            </w:r>
                            <w:proofErr w:type="gram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line.Value</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parameters.Remove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parameters.Length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StringContent</w:t>
                            </w:r>
                            <w:r>
                              <w:rPr>
                                <w:rFonts w:ascii="Cascadia Mono" w:hAnsi="Cascadia Mono" w:cs="Cascadia Mono"/>
                                <w:color w:val="1A94FF"/>
                                <w:sz w:val="19"/>
                                <w:szCs w:val="19"/>
                                <w:highlight w:val="white"/>
                              </w:rPr>
                              <w:t>(</w:t>
                            </w:r>
                            <w:proofErr w:type="gramEnd"/>
                            <w:r>
                              <w:rPr>
                                <w:rFonts w:ascii="Cascadia Mono" w:hAnsi="Cascadia Mono" w:cs="Cascadia Mono"/>
                                <w:color w:val="000000"/>
                                <w:sz w:val="19"/>
                                <w:szCs w:val="19"/>
                                <w:highlight w:val="white"/>
                              </w:rPr>
                              <w:t xml:space="preserve">parameters,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"application/x-www-form-urlencoded"</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client.PostAsync</w:t>
                            </w:r>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"http://localhost:8000/BACKEND/api.php"</w:t>
                            </w:r>
                            <w:r>
                              <w:rPr>
                                <w:rFonts w:ascii="Cascadia Mono" w:hAnsi="Cascadia Mono" w:cs="Cascadia Mono"/>
                                <w:color w:val="000000"/>
                                <w:sz w:val="19"/>
                                <w:szCs w:val="19"/>
                                <w:highlight w:val="white"/>
                              </w:rPr>
                              <w:t>, content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responseString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response.Content.ReadAsStringAsync</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JavaScriptSerializer</w:t>
                            </w:r>
                            <w:r>
                              <w:rPr>
                                <w:rFonts w:ascii="Cascadia Mono" w:hAnsi="Cascadia Mono" w:cs="Cascadia Mono"/>
                                <w:color w:val="000000"/>
                                <w:sz w:val="19"/>
                                <w:szCs w:val="19"/>
                                <w:highlight w:val="white"/>
                              </w:rPr>
                              <w:t xml:space="preserve"> serializer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JavaScriptSerializer</w:t>
                            </w:r>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responseDir = </w:t>
                            </w:r>
                            <w:proofErr w:type="gramStart"/>
                            <w:r>
                              <w:rPr>
                                <w:rFonts w:ascii="Cascadia Mono" w:hAnsi="Cascadia Mono" w:cs="Cascadia Mono"/>
                                <w:color w:val="000000"/>
                                <w:sz w:val="19"/>
                                <w:szCs w:val="19"/>
                                <w:highlight w:val="white"/>
                              </w:rPr>
                              <w:t>serializer.Deserialize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responseString, </w:t>
                            </w:r>
                            <w:r>
                              <w:rPr>
                                <w:rFonts w:ascii="Cascadia Mono" w:hAnsi="Cascadia Mono" w:cs="Cascadia Mono"/>
                                <w:color w:val="0000FF"/>
                                <w:sz w:val="19"/>
                                <w:szCs w:val="19"/>
                                <w:highlight w:val="white"/>
                              </w:rPr>
                              <w:t>typeof</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client.Dispose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p>
                          <w:p w14:paraId="39B99FC5"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responseDir;</w:t>
                            </w:r>
                          </w:p>
                          <w:p w14:paraId="213311E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p>
                          <w:p w14:paraId="5CB2286C" w14:textId="77777777" w:rsidR="00A572DE" w:rsidRDefault="00A572DE" w:rsidP="0083232E"/>
                        </w:txbxContent>
                      </wps:txbx>
                      <wps:bodyPr rot="0" vert="horz" wrap="square" lIns="91440" tIns="45720" rIns="91440" bIns="45720" anchor="t" anchorCtr="0">
                        <a:spAutoFit/>
                      </wps:bodyPr>
                    </wps:wsp>
                  </a:graphicData>
                </a:graphic>
              </wp:inline>
            </w:drawing>
          </mc:Choice>
          <mc:Fallback>
            <w:pict>
              <v:shapetype w14:anchorId="398131CB" id="_x0000_t202" coordsize="21600,21600" o:spt="202" path="m,l,21600r21600,l21600,xe">
                <v:stroke joinstyle="miter"/>
                <v:path gradientshapeok="t" o:connecttype="rect"/>
              </v:shapetype>
              <v:shape id="Szövegdoboz 2" o:spid="_x0000_s1026" type="#_x0000_t202" style="width:453.6pt;height:46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">
                <v:textbox style="mso-fit-shape-to-text:t">
                  <w:txbxContent>
                    <w:p w14:paraId="3402BF6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87672D1"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14:paraId="231F9AF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0E87A8F4"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05696239"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14:paraId="36E9E66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System.Net.Http;</w:t>
                      </w:r>
                    </w:p>
                    <w:p w14:paraId="46397C2D"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265D9401"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6F03B30B"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System.Web.Script.Serialization</w:t>
                      </w:r>
                      <w:proofErr w:type="gramEnd"/>
                      <w:r>
                        <w:rPr>
                          <w:rFonts w:ascii="Cascadia Mono" w:hAnsi="Cascadia Mono" w:cs="Cascadia Mono"/>
                          <w:color w:val="000000"/>
                          <w:sz w:val="19"/>
                          <w:szCs w:val="19"/>
                          <w:highlight w:val="white"/>
                        </w:rPr>
                        <w:t>;</w:t>
                      </w:r>
                    </w:p>
                    <w:p w14:paraId="7BF88E2D"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p>
                    <w:p w14:paraId="097344D2"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Desktop</w:t>
                      </w:r>
                    </w:p>
                    <w:p w14:paraId="2623D221"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47410B6A"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p>
                    <w:p w14:paraId="255FA9AA"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61FCB58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object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SendPost</w:t>
                      </w:r>
                      <w:r>
                        <w:rPr>
                          <w:rFonts w:ascii="Cascadia Mono" w:hAnsi="Cascadia Mono" w:cs="Cascadia Mono"/>
                          <w:color w:val="D86AC2"/>
                          <w:sz w:val="19"/>
                          <w:szCs w:val="19"/>
                          <w:highlight w:val="white"/>
                        </w:rPr>
                        <w:t>(</w:t>
                      </w:r>
                      <w:proofErr w:type="gramEnd"/>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args</w:t>
                      </w:r>
                      <w:r>
                        <w:rPr>
                          <w:rFonts w:ascii="Cascadia Mono" w:hAnsi="Cascadia Mono" w:cs="Cascadia Mono"/>
                          <w:color w:val="D86AC2"/>
                          <w:sz w:val="19"/>
                          <w:szCs w:val="19"/>
                          <w:highlight w:val="white"/>
                        </w:rPr>
                        <w:t>)</w:t>
                      </w:r>
                    </w:p>
                    <w:p w14:paraId="36CCBC8F"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676A7C7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client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HttpClient</w:t>
                      </w:r>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B36864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//var content = new FormUrlEncodedContent(args);</w:t>
                      </w:r>
                    </w:p>
                    <w:p w14:paraId="75CA147A"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807FA2"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foreach</w:t>
                      </w:r>
                      <w:r>
                        <w:rPr>
                          <w:rFonts w:ascii="Cascadia Mono" w:hAnsi="Cascadia Mono" w:cs="Cascadia Mono"/>
                          <w:color w:val="1A94FF"/>
                          <w:sz w:val="19"/>
                          <w:szCs w:val="19"/>
                          <w:highlight w:val="white"/>
                        </w:rPr>
                        <w:t>(</w:t>
                      </w:r>
                      <w:proofErr w:type="gramEnd"/>
                      <w:r>
                        <w:rPr>
                          <w:rFonts w:ascii="Cascadia Mono" w:hAnsi="Cascadia Mono" w:cs="Cascadia Mono"/>
                          <w:color w:val="2B91AF"/>
                          <w:sz w:val="19"/>
                          <w:szCs w:val="19"/>
                          <w:highlight w:val="white"/>
                        </w:rPr>
                        <w:t>KeyValuePair</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line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args</w:t>
                      </w:r>
                      <w:r>
                        <w:rPr>
                          <w:rFonts w:ascii="Cascadia Mono" w:hAnsi="Cascadia Mono" w:cs="Cascadia Mono"/>
                          <w:color w:val="1A94FF"/>
                          <w:sz w:val="19"/>
                          <w:szCs w:val="19"/>
                          <w:highlight w:val="white"/>
                        </w:rPr>
                        <w:t>)</w:t>
                      </w:r>
                    </w:p>
                    <w:p w14:paraId="30AD58A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052F8AC4"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parameters += </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proofErr w:type="gramStart"/>
                      <w:r>
                        <w:rPr>
                          <w:rFonts w:ascii="Cascadia Mono" w:hAnsi="Cascadia Mono" w:cs="Cascadia Mono"/>
                          <w:color w:val="000000"/>
                          <w:sz w:val="19"/>
                          <w:szCs w:val="19"/>
                          <w:highlight w:val="white"/>
                        </w:rPr>
                        <w:t>line.Key</w:t>
                      </w:r>
                      <w:proofErr w:type="gramEnd"/>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line.Value</w:t>
                      </w:r>
                      <w:r>
                        <w:rPr>
                          <w:rFonts w:ascii="Cascadia Mono" w:hAnsi="Cascadia Mono" w:cs="Cascadia Mono"/>
                          <w:color w:val="FFD702"/>
                          <w:sz w:val="19"/>
                          <w:szCs w:val="19"/>
                          <w:highlight w:val="white"/>
                        </w:rPr>
                        <w: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w:t>
                      </w:r>
                    </w:p>
                    <w:p w14:paraId="0BEB313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8CC8ED5"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parameters.Remove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parameters.Length - 1</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A905885"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StringContent</w:t>
                      </w:r>
                      <w:r>
                        <w:rPr>
                          <w:rFonts w:ascii="Cascadia Mono" w:hAnsi="Cascadia Mono" w:cs="Cascadia Mono"/>
                          <w:color w:val="1A94FF"/>
                          <w:sz w:val="19"/>
                          <w:szCs w:val="19"/>
                          <w:highlight w:val="white"/>
                        </w:rPr>
                        <w:t>(</w:t>
                      </w:r>
                      <w:proofErr w:type="gramEnd"/>
                      <w:r>
                        <w:rPr>
                          <w:rFonts w:ascii="Cascadia Mono" w:hAnsi="Cascadia Mono" w:cs="Cascadia Mono"/>
                          <w:color w:val="000000"/>
                          <w:sz w:val="19"/>
                          <w:szCs w:val="19"/>
                          <w:highlight w:val="white"/>
                        </w:rPr>
                        <w:t xml:space="preserve">parameters, </w:t>
                      </w:r>
                      <w:r>
                        <w:rPr>
                          <w:rFonts w:ascii="Cascadia Mono" w:hAnsi="Cascadia Mono" w:cs="Cascadia Mono"/>
                          <w:color w:val="2B91AF"/>
                          <w:sz w:val="19"/>
                          <w:szCs w:val="19"/>
                          <w:highlight w:val="white"/>
                        </w:rPr>
                        <w:t>Encoding</w:t>
                      </w:r>
                      <w:r>
                        <w:rPr>
                          <w:rFonts w:ascii="Cascadia Mono" w:hAnsi="Cascadia Mono" w:cs="Cascadia Mono"/>
                          <w:color w:val="000000"/>
                          <w:sz w:val="19"/>
                          <w:szCs w:val="19"/>
                          <w:highlight w:val="white"/>
                        </w:rPr>
                        <w:t xml:space="preserve">.UTF8, </w:t>
                      </w:r>
                      <w:r>
                        <w:rPr>
                          <w:rFonts w:ascii="Cascadia Mono" w:hAnsi="Cascadia Mono" w:cs="Cascadia Mono"/>
                          <w:color w:val="A31515"/>
                          <w:sz w:val="19"/>
                          <w:szCs w:val="19"/>
                          <w:highlight w:val="white"/>
                        </w:rPr>
                        <w:t>"application/x-www-form-urlencoded"</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EA0C9A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client.PostAsync</w:t>
                      </w:r>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"http://localhost:8000/BACKEND/api.php"</w:t>
                      </w:r>
                      <w:r>
                        <w:rPr>
                          <w:rFonts w:ascii="Cascadia Mono" w:hAnsi="Cascadia Mono" w:cs="Cascadia Mono"/>
                          <w:color w:val="000000"/>
                          <w:sz w:val="19"/>
                          <w:szCs w:val="19"/>
                          <w:highlight w:val="white"/>
                        </w:rPr>
                        <w:t>, content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09659FC8"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responseString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response.Content.ReadAsStringAsync</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1AAF7C6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JavaScriptSerializer</w:t>
                      </w:r>
                      <w:r>
                        <w:rPr>
                          <w:rFonts w:ascii="Cascadia Mono" w:hAnsi="Cascadia Mono" w:cs="Cascadia Mono"/>
                          <w:color w:val="000000"/>
                          <w:sz w:val="19"/>
                          <w:szCs w:val="19"/>
                          <w:highlight w:val="white"/>
                        </w:rPr>
                        <w:t xml:space="preserve"> serializer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JavaScriptSerializer</w:t>
                      </w:r>
                      <w:r>
                        <w:rPr>
                          <w:rFonts w:ascii="Cascadia Mono" w:hAnsi="Cascadia Mono" w:cs="Cascadia Mono"/>
                          <w:color w:val="1A94FF"/>
                          <w:sz w:val="19"/>
                          <w:szCs w:val="19"/>
                          <w:highlight w:val="white"/>
                        </w:rPr>
                        <w: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9440622"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responseDir = </w:t>
                      </w:r>
                      <w:proofErr w:type="gramStart"/>
                      <w:r>
                        <w:rPr>
                          <w:rFonts w:ascii="Cascadia Mono" w:hAnsi="Cascadia Mono" w:cs="Cascadia Mono"/>
                          <w:color w:val="000000"/>
                          <w:sz w:val="19"/>
                          <w:szCs w:val="19"/>
                          <w:highlight w:val="white"/>
                        </w:rPr>
                        <w:t>serializer.Deserialize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responseString, </w:t>
                      </w:r>
                      <w:r>
                        <w:rPr>
                          <w:rFonts w:ascii="Cascadia Mono" w:hAnsi="Cascadia Mono" w:cs="Cascadia Mono"/>
                          <w:color w:val="0000FF"/>
                          <w:sz w:val="19"/>
                          <w:szCs w:val="19"/>
                          <w:highlight w:val="white"/>
                        </w:rPr>
                        <w:t>typeof</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1AC1F38"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client.Dispose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3366B27"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p>
                    <w:p w14:paraId="39B99FC5"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responseDir;</w:t>
                      </w:r>
                    </w:p>
                    <w:p w14:paraId="213311E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3F435DE8"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1676589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1A94FF"/>
                          <w:sz w:val="19"/>
                          <w:szCs w:val="19"/>
                          <w:highlight w:val="white"/>
                        </w:rPr>
                        <w:t>}</w:t>
                      </w:r>
                    </w:p>
                    <w:p w14:paraId="55313B0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p>
                    <w:p w14:paraId="5CB2286C" w14:textId="77777777" w:rsidR="00A572DE" w:rsidRDefault="00A572DE" w:rsidP="0083232E"/>
                  </w:txbxContent>
                </v:textbox>
                <w10:anchorlock/>
              </v:shape>
            </w:pict>
          </mc:Fallback>
        </mc:AlternateContent>
      </w:r>
    </w:p>
    <w:p w14:paraId="4C5056D2" w14:textId="77777777" w:rsidR="0083232E" w:rsidRPr="009661B9" w:rsidRDefault="0083232E" w:rsidP="0083232E">
      <w:pPr>
        <w:jc w:val="both"/>
      </w:pPr>
      <w:r w:rsidRPr="009661B9">
        <w:t>Ez a metódus egy „</w:t>
      </w:r>
      <w:proofErr w:type="spellStart"/>
      <w:r w:rsidRPr="009661B9">
        <w:t>Dictionary</w:t>
      </w:r>
      <w:proofErr w:type="spellEnd"/>
      <w:r w:rsidRPr="009661B9">
        <w:t>&lt;</w:t>
      </w:r>
      <w:proofErr w:type="spellStart"/>
      <w:r w:rsidRPr="009661B9">
        <w:t>string</w:t>
      </w:r>
      <w:proofErr w:type="spellEnd"/>
      <w:r w:rsidRPr="009661B9">
        <w:t xml:space="preserve">, </w:t>
      </w:r>
      <w:proofErr w:type="spellStart"/>
      <w:r w:rsidRPr="009661B9">
        <w:t>string</w:t>
      </w:r>
      <w:proofErr w:type="spellEnd"/>
      <w:r w:rsidRPr="009661B9">
        <w:t xml:space="preserve">&gt;” típusú </w:t>
      </w:r>
      <w:proofErr w:type="spellStart"/>
      <w:r w:rsidRPr="009661B9">
        <w:t>szótárat</w:t>
      </w:r>
      <w:proofErr w:type="spellEnd"/>
      <w:r w:rsidRPr="009661B9">
        <w:t xml:space="preserve"> kér argumentumként, ami a POST kérés változóit és azok értékeit tartalmazza. A kérés megformálásáért NEM a </w:t>
      </w:r>
      <w:proofErr w:type="spellStart"/>
      <w:r w:rsidRPr="009661B9">
        <w:t>FormUrlEncodedContent</w:t>
      </w:r>
      <w:proofErr w:type="spellEnd"/>
      <w:r w:rsidRPr="009661B9">
        <w:t xml:space="preserve"> metódus felelős, mert kép feltöltése esetén túl nagyok voltak a paraméterek. Ennek orvoslása végett a POST </w:t>
      </w:r>
      <w:proofErr w:type="spellStart"/>
      <w:r w:rsidRPr="009661B9">
        <w:t>request-et</w:t>
      </w:r>
      <w:proofErr w:type="spellEnd"/>
      <w:r w:rsidRPr="009661B9">
        <w:t xml:space="preserve"> a metódus rakja össze magának, így csak a XAMPP beállításai korlátozzák egy POST kérés méreteit. A kérés formátuma és visszatérési értékei a fejlesztői dokumentáció adatbázis részénél található. Választ JSON </w:t>
      </w:r>
      <w:r w:rsidRPr="009661B9">
        <w:lastRenderedPageBreak/>
        <w:t>formátumban kap, amit dekódol és visszaküldi „List&lt;</w:t>
      </w:r>
      <w:proofErr w:type="spellStart"/>
      <w:r w:rsidRPr="009661B9">
        <w:t>Dictionary</w:t>
      </w:r>
      <w:proofErr w:type="spellEnd"/>
      <w:r w:rsidRPr="009661B9">
        <w:t>&lt;</w:t>
      </w:r>
      <w:proofErr w:type="spellStart"/>
      <w:proofErr w:type="gramStart"/>
      <w:r w:rsidRPr="009661B9">
        <w:t>string,string</w:t>
      </w:r>
      <w:proofErr w:type="spellEnd"/>
      <w:proofErr w:type="gramEnd"/>
      <w:r w:rsidRPr="009661B9">
        <w:t xml:space="preserve">&gt;&gt; ” típusú formátumban. </w:t>
      </w:r>
    </w:p>
    <w:p w14:paraId="411F935A" w14:textId="77777777" w:rsidR="0083232E" w:rsidRPr="009661B9" w:rsidRDefault="0083232E" w:rsidP="003F5211">
      <w:pPr>
        <w:pStyle w:val="Cmsor3"/>
      </w:pPr>
      <w:bookmarkStart w:id="17" w:name="_Toc194844911"/>
      <w:r w:rsidRPr="009661B9">
        <w:t>Kinézeti elemek</w:t>
      </w:r>
      <w:bookmarkEnd w:id="17"/>
      <w:r w:rsidRPr="009661B9">
        <w:t xml:space="preserve"> </w:t>
      </w:r>
    </w:p>
    <w:p w14:paraId="7364C519" w14:textId="77777777" w:rsidR="0083232E" w:rsidRPr="009661B9" w:rsidRDefault="0083232E" w:rsidP="0083232E">
      <w:pPr>
        <w:jc w:val="both"/>
      </w:pPr>
      <w:r w:rsidRPr="009661B9">
        <w:t xml:space="preserve">Az alkalmazásban található összes bemeneti mező saját fejlesztés nem az alapértelmezett verzió. Elsősorban a kinézet testreszabhatósága végett készültek ezek az elemek. </w:t>
      </w:r>
    </w:p>
    <w:p w14:paraId="7BEA5560" w14:textId="77777777" w:rsidR="0083232E" w:rsidRPr="009661B9" w:rsidRDefault="0083232E" w:rsidP="003F5211">
      <w:pPr>
        <w:pStyle w:val="Cmsor3"/>
      </w:pPr>
      <w:bookmarkStart w:id="18" w:name="_Toc194844912"/>
      <w:r w:rsidRPr="009661B9">
        <w:t>Bejelentkezés</w:t>
      </w:r>
      <w:bookmarkEnd w:id="18"/>
    </w:p>
    <w:p w14:paraId="67DA4978" w14:textId="77777777" w:rsidR="0083232E" w:rsidRPr="009661B9" w:rsidRDefault="0083232E" w:rsidP="0083232E">
      <w:pPr>
        <w:jc w:val="both"/>
      </w:pPr>
      <w:r w:rsidRPr="009661B9">
        <w:t>A program indításakor a „</w:t>
      </w:r>
      <w:proofErr w:type="spellStart"/>
      <w:r w:rsidRPr="009661B9">
        <w:t>loginForm.cs</w:t>
      </w:r>
      <w:proofErr w:type="spellEnd"/>
      <w:r w:rsidRPr="009661B9">
        <w:t xml:space="preserve">” lesz meghívva a felhasználó bejelentkeztetése mellet ez tárolja a bejelentkezett alkalmazott adatait, illetve az alkalmazás </w:t>
      </w:r>
      <w:proofErr w:type="spellStart"/>
      <w:r w:rsidRPr="009661B9">
        <w:t>MainFrom-jának</w:t>
      </w:r>
      <w:proofErr w:type="spellEnd"/>
      <w:r w:rsidRPr="009661B9">
        <w:t xml:space="preserve"> a referenciáját is itt lehet találni. </w:t>
      </w:r>
    </w:p>
    <w:p w14:paraId="3C417BB4" w14:textId="77777777" w:rsidR="0083232E" w:rsidRPr="009661B9" w:rsidRDefault="0083232E" w:rsidP="001451DB">
      <w:pPr>
        <w:pStyle w:val="Cmsor3"/>
      </w:pPr>
      <w:bookmarkStart w:id="19" w:name="_Toc194844913"/>
      <w:r w:rsidRPr="009661B9">
        <w:t>Főoldal</w:t>
      </w:r>
      <w:bookmarkEnd w:id="19"/>
    </w:p>
    <w:p w14:paraId="37336C94" w14:textId="77777777" w:rsidR="0083232E" w:rsidRPr="009661B9" w:rsidRDefault="0083232E" w:rsidP="0083232E">
      <w:pPr>
        <w:jc w:val="both"/>
        <w:rPr>
          <w:noProof/>
        </w:rPr>
      </w:pPr>
      <w:r w:rsidRPr="009661B9">
        <w:t>Bejelentkezést követően a „</w:t>
      </w:r>
      <w:proofErr w:type="spellStart"/>
      <w:r w:rsidRPr="009661B9">
        <w:t>MainForm.cs</w:t>
      </w:r>
      <w:proofErr w:type="spellEnd"/>
      <w:r w:rsidRPr="009661B9">
        <w:t xml:space="preserve">” mindig látható lesz, itt található a menü és a többi </w:t>
      </w:r>
      <w:proofErr w:type="spellStart"/>
      <w:r w:rsidRPr="009661B9">
        <w:t>form</w:t>
      </w:r>
      <w:proofErr w:type="spellEnd"/>
      <w:r w:rsidRPr="009661B9">
        <w:t xml:space="preserve"> is ezen belül fog megnyílni az „</w:t>
      </w:r>
      <w:proofErr w:type="spellStart"/>
      <w:r w:rsidRPr="009661B9">
        <w:t>OpenChildForm</w:t>
      </w:r>
      <w:proofErr w:type="spellEnd"/>
      <w:r w:rsidRPr="009661B9">
        <w:t>” metódus segítségével.</w:t>
      </w:r>
      <w:r w:rsidRPr="009661B9">
        <w:rPr>
          <w:noProof/>
        </w:rPr>
        <w:t xml:space="preserve"> </w:t>
      </w:r>
    </w:p>
    <w:p w14:paraId="6471282C" w14:textId="77777777" w:rsidR="00FB72C2" w:rsidRDefault="0083232E" w:rsidP="0083232E">
      <w:pPr>
        <w:jc w:val="both"/>
      </w:pPr>
      <w:r w:rsidRPr="009661B9">
        <w:rPr>
          <w:noProof/>
        </w:rPr>
        <mc:AlternateContent>
          <mc:Choice Requires="wps">
            <w:drawing>
              <wp:inline distT="0" distB="0" distL="0" distR="0" wp14:anchorId="7CE3D417" wp14:editId="4B4C80E6">
                <wp:extent cx="5760720" cy="4138930"/>
                <wp:effectExtent l="0" t="0" r="11430" b="13970"/>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38930"/>
                        </a:xfrm>
                        <a:prstGeom prst="rect">
                          <a:avLst/>
                        </a:prstGeom>
                        <a:solidFill>
                          <a:srgbClr val="FFFFFF"/>
                        </a:solidFill>
                        <a:ln w="9525">
                          <a:solidFill>
                            <a:srgbClr val="000000"/>
                          </a:solidFill>
                          <a:miter lim="800000"/>
                          <a:headEnd/>
                          <a:tailEnd/>
                        </a:ln>
                      </wps:spPr>
                      <wps:txbx>
                        <w:txbxContent>
                          <w:p w14:paraId="6FF8C26B"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OpenChildForm</w:t>
                            </w:r>
                            <w:r>
                              <w:rPr>
                                <w:rFonts w:ascii="Cascadia Mono" w:hAnsi="Cascadia Mono" w:cs="Cascadia Mono"/>
                                <w:color w:val="D86AC2"/>
                                <w:sz w:val="19"/>
                                <w:szCs w:val="19"/>
                                <w:highlight w:val="white"/>
                              </w:rPr>
                              <w:t>(</w:t>
                            </w:r>
                            <w:proofErr w:type="gramEnd"/>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childForm</w:t>
                            </w:r>
                            <w:r>
                              <w:rPr>
                                <w:rFonts w:ascii="Cascadia Mono" w:hAnsi="Cascadia Mono" w:cs="Cascadia Mono"/>
                                <w:color w:val="D86AC2"/>
                                <w:sz w:val="19"/>
                                <w:szCs w:val="19"/>
                                <w:highlight w:val="white"/>
                              </w:rPr>
                              <w:t>)</w:t>
                            </w:r>
                          </w:p>
                          <w:p w14:paraId="35477CDB"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roofErr w:type="gramStart"/>
                            <w:r>
                              <w:rPr>
                                <w:rFonts w:ascii="Cascadia Mono" w:hAnsi="Cascadia Mono" w:cs="Cascadia Mono"/>
                                <w:color w:val="000000"/>
                                <w:sz w:val="19"/>
                                <w:szCs w:val="19"/>
                                <w:highlight w:val="white"/>
                              </w:rPr>
                              <w:t>activeForm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activeForm == usersPage || activeForm == allBooksPage</w:t>
                            </w:r>
                            <w:r>
                              <w:rPr>
                                <w:rFonts w:ascii="Cascadia Mono" w:hAnsi="Cascadia Mono" w:cs="Cascadia Mono"/>
                                <w:color w:val="FFD702"/>
                                <w:sz w:val="19"/>
                                <w:szCs w:val="19"/>
                                <w:highlight w:val="white"/>
                              </w:rPr>
                              <w:t>)</w:t>
                            </w:r>
                          </w:p>
                          <w:p w14:paraId="2594905D"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activeForm.Hide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A572DE" w:rsidRDefault="00A572D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51A6127D"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activeForm.Close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prev = activeForm;</w:t>
                            </w:r>
                          </w:p>
                          <w:p w14:paraId="7F789E9B"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roundedCornerPanel_</w:t>
                            </w:r>
                            <w:proofErr w:type="gramStart"/>
                            <w:r>
                              <w:rPr>
                                <w:rFonts w:ascii="Cascadia Mono" w:hAnsi="Cascadia Mono" w:cs="Cascadia Mono"/>
                                <w:color w:val="000000"/>
                                <w:sz w:val="19"/>
                                <w:szCs w:val="19"/>
                                <w:highlight w:val="white"/>
                              </w:rPr>
                              <w:t>PageContainer.Controls.Remove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activeForm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activeForm = childForm;</w:t>
                            </w:r>
                          </w:p>
                          <w:p w14:paraId="5C03362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childForm.TopLevel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2405AC5"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childForm.FormBorderStyle = </w:t>
                            </w:r>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
                          <w:p w14:paraId="79E6F5AE"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2C6C044F"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w:t>
                            </w:r>
                            <w:proofErr w:type="gramStart"/>
                            <w:r>
                              <w:rPr>
                                <w:rFonts w:ascii="Cascadia Mono" w:hAnsi="Cascadia Mono" w:cs="Cascadia Mono"/>
                                <w:color w:val="000000"/>
                                <w:sz w:val="19"/>
                                <w:szCs w:val="19"/>
                                <w:highlight w:val="white"/>
                              </w:rPr>
                              <w:t>PageContainer.Controls.Add</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childForm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roundedCornerPanel_PageContainer.Tag = childForm;</w:t>
                            </w:r>
                          </w:p>
                          <w:p w14:paraId="352B3FC7"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childForm.BringToFront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childForm.Show</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2A444A6" w14:textId="77777777" w:rsidR="00A572DE" w:rsidRDefault="00A572DE"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CE3D417" id="_x0000_s1027" type="#_x0000_t202" style="width:453.6pt;height:32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">
                <v:textbox style="mso-fit-shape-to-text:t">
                  <w:txbxContent>
                    <w:p w14:paraId="6FF8C26B"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OpenChildForm</w:t>
                      </w:r>
                      <w:r>
                        <w:rPr>
                          <w:rFonts w:ascii="Cascadia Mono" w:hAnsi="Cascadia Mono" w:cs="Cascadia Mono"/>
                          <w:color w:val="D86AC2"/>
                          <w:sz w:val="19"/>
                          <w:szCs w:val="19"/>
                          <w:highlight w:val="white"/>
                        </w:rPr>
                        <w:t>(</w:t>
                      </w:r>
                      <w:proofErr w:type="gramEnd"/>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childForm</w:t>
                      </w:r>
                      <w:r>
                        <w:rPr>
                          <w:rFonts w:ascii="Cascadia Mono" w:hAnsi="Cascadia Mono" w:cs="Cascadia Mono"/>
                          <w:color w:val="D86AC2"/>
                          <w:sz w:val="19"/>
                          <w:szCs w:val="19"/>
                          <w:highlight w:val="white"/>
                        </w:rPr>
                        <w:t>)</w:t>
                      </w:r>
                    </w:p>
                    <w:p w14:paraId="35477CDB"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128DAC5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828DD"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roofErr w:type="gramStart"/>
                      <w:r>
                        <w:rPr>
                          <w:rFonts w:ascii="Cascadia Mono" w:hAnsi="Cascadia Mono" w:cs="Cascadia Mono"/>
                          <w:color w:val="000000"/>
                          <w:sz w:val="19"/>
                          <w:szCs w:val="19"/>
                          <w:highlight w:val="white"/>
                        </w:rPr>
                        <w:t>activeForm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1A94FF"/>
                          <w:sz w:val="19"/>
                          <w:szCs w:val="19"/>
                          <w:highlight w:val="white"/>
                        </w:rPr>
                        <w:t>)</w:t>
                      </w:r>
                    </w:p>
                    <w:p w14:paraId="19E4A225"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32D2295"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activeForm == usersPage || activeForm == allBooksPage</w:t>
                      </w:r>
                      <w:r>
                        <w:rPr>
                          <w:rFonts w:ascii="Cascadia Mono" w:hAnsi="Cascadia Mono" w:cs="Cascadia Mono"/>
                          <w:color w:val="FFD702"/>
                          <w:sz w:val="19"/>
                          <w:szCs w:val="19"/>
                          <w:highlight w:val="white"/>
                        </w:rPr>
                        <w:t>)</w:t>
                      </w:r>
                    </w:p>
                    <w:p w14:paraId="2594905D"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4F72F85B"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activeForm.Hide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08AE9A39"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
                    <w:p w14:paraId="2D5F240C"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35F6A1B3" w14:textId="77777777" w:rsidR="00A572DE" w:rsidRDefault="00A572D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51A6127D"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6B2023AB"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activeForm.Close</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4B05444B"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FFD702"/>
                          <w:sz w:val="19"/>
                          <w:szCs w:val="19"/>
                          <w:highlight w:val="white"/>
                        </w:rPr>
                        <w:t>}</w:t>
                      </w:r>
                    </w:p>
                    <w:p w14:paraId="2419BDC0"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0A9133B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prev = activeForm;</w:t>
                      </w:r>
                    </w:p>
                    <w:p w14:paraId="7F789E9B"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roundedCornerPanel_</w:t>
                      </w:r>
                      <w:proofErr w:type="gramStart"/>
                      <w:r>
                        <w:rPr>
                          <w:rFonts w:ascii="Cascadia Mono" w:hAnsi="Cascadia Mono" w:cs="Cascadia Mono"/>
                          <w:color w:val="000000"/>
                          <w:sz w:val="19"/>
                          <w:szCs w:val="19"/>
                          <w:highlight w:val="white"/>
                        </w:rPr>
                        <w:t>PageContainer.Controls.Remove</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activeForm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1699EF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activeForm = childForm;</w:t>
                      </w:r>
                    </w:p>
                    <w:p w14:paraId="5C03362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childForm.TopLevel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2405AC5"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childForm.FormBorderStyle = </w:t>
                      </w:r>
                      <w:r>
                        <w:rPr>
                          <w:rFonts w:ascii="Cascadia Mono" w:hAnsi="Cascadia Mono" w:cs="Cascadia Mono"/>
                          <w:color w:val="2B91AF"/>
                          <w:sz w:val="19"/>
                          <w:szCs w:val="19"/>
                          <w:highlight w:val="white"/>
                        </w:rPr>
                        <w:t>FormBorderStyle</w:t>
                      </w:r>
                      <w:r>
                        <w:rPr>
                          <w:rFonts w:ascii="Cascadia Mono" w:hAnsi="Cascadia Mono" w:cs="Cascadia Mono"/>
                          <w:color w:val="000000"/>
                          <w:sz w:val="19"/>
                          <w:szCs w:val="19"/>
                          <w:highlight w:val="white"/>
                        </w:rPr>
                        <w:t>.None;</w:t>
                      </w:r>
                    </w:p>
                    <w:p w14:paraId="79E6F5AE"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2C6C044F"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w:t>
                      </w:r>
                      <w:proofErr w:type="gramStart"/>
                      <w:r>
                        <w:rPr>
                          <w:rFonts w:ascii="Cascadia Mono" w:hAnsi="Cascadia Mono" w:cs="Cascadia Mono"/>
                          <w:color w:val="000000"/>
                          <w:sz w:val="19"/>
                          <w:szCs w:val="19"/>
                          <w:highlight w:val="white"/>
                        </w:rPr>
                        <w:t>PageContainer.Controls.Add</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childForm</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46EE0B10"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roundedCornerPanel_PageContainer.Tag = childForm;</w:t>
                      </w:r>
                    </w:p>
                    <w:p w14:paraId="352B3FC7"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ThemeManager</w:t>
                      </w:r>
                      <w:r>
                        <w:rPr>
                          <w:rFonts w:ascii="Cascadia Mono" w:hAnsi="Cascadia Mono" w:cs="Cascadia Mono"/>
                          <w:color w:val="000000"/>
                          <w:sz w:val="19"/>
                          <w:szCs w:val="19"/>
                          <w:highlight w:val="white"/>
                        </w:rPr>
                        <w:t>.ApplyThemeToAllForms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73A7C66"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childForm.BringToFront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9C33D5A"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childForm.Show</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52159FE7"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childForm.Visible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2A444A6" w14:textId="77777777" w:rsidR="00A572DE" w:rsidRDefault="00A572DE" w:rsidP="0083232E">
                      <w:r>
                        <w:rPr>
                          <w:rFonts w:ascii="Cascadia Mono" w:hAnsi="Cascadia Mono" w:cs="Cascadia Mono"/>
                          <w:color w:val="D86AC2"/>
                          <w:sz w:val="19"/>
                          <w:szCs w:val="19"/>
                          <w:highlight w:val="white"/>
                        </w:rPr>
                        <w:t>}</w:t>
                      </w:r>
                    </w:p>
                  </w:txbxContent>
                </v:textbox>
                <w10:anchorlock/>
              </v:shape>
            </w:pict>
          </mc:Fallback>
        </mc:AlternateContent>
      </w:r>
      <w:r w:rsidRPr="009661B9">
        <w:t xml:space="preserve"> </w:t>
      </w:r>
    </w:p>
    <w:p w14:paraId="4AD9287B" w14:textId="7E0F925E" w:rsidR="0083232E" w:rsidRPr="009661B9" w:rsidRDefault="0083232E" w:rsidP="0083232E">
      <w:pPr>
        <w:jc w:val="both"/>
      </w:pPr>
      <w:r w:rsidRPr="009661B9">
        <w:t xml:space="preserve">A felhasználói élmény növelésének érdekében a leggyakrabban használt kilistázó </w:t>
      </w:r>
      <w:proofErr w:type="spellStart"/>
      <w:r w:rsidRPr="009661B9">
        <w:t>form-okat</w:t>
      </w:r>
      <w:proofErr w:type="spellEnd"/>
      <w:r w:rsidRPr="009661B9">
        <w:t xml:space="preserve"> nem bezárjuk, hanem csak eltüntetjük, hogy a keresési szűrő megmaradjon és így kényelmesebb legyen a használat. Erről az oldalról indítjuk automatikus funkcióikat is, például a lejárt foglalások küldését vagy az új foglalások keresését. Ezek a törlések minden indításkor </w:t>
      </w:r>
      <w:r w:rsidRPr="009661B9">
        <w:lastRenderedPageBreak/>
        <w:t>futnak le és csak egy egyszerű</w:t>
      </w:r>
      <w:r w:rsidR="00346009">
        <w:t xml:space="preserve"> </w:t>
      </w:r>
      <w:proofErr w:type="spellStart"/>
      <w:r w:rsidR="00346009">
        <w:t>api</w:t>
      </w:r>
      <w:proofErr w:type="spellEnd"/>
      <w:r w:rsidRPr="009661B9">
        <w:t xml:space="preserve"> hívás. Ilyenkor indul el az automatikus „</w:t>
      </w:r>
      <w:proofErr w:type="spellStart"/>
      <w:r w:rsidRPr="009661B9">
        <w:t>CheckForBookings</w:t>
      </w:r>
      <w:proofErr w:type="spellEnd"/>
      <w:r w:rsidRPr="009661B9">
        <w:t xml:space="preserve">” </w:t>
      </w:r>
      <w:r w:rsidRPr="009661B9">
        <w:rPr>
          <w:noProof/>
        </w:rPr>
        <mc:AlternateContent>
          <mc:Choice Requires="wps">
            <w:drawing>
              <wp:anchor distT="45720" distB="45720" distL="114300" distR="114300" simplePos="0" relativeHeight="251680768" behindDoc="0" locked="0" layoutInCell="1" allowOverlap="1" wp14:anchorId="50F9CBD9" wp14:editId="1A0E2AF0">
                <wp:simplePos x="0" y="0"/>
                <wp:positionH relativeFrom="margin">
                  <wp:align>right</wp:align>
                </wp:positionH>
                <wp:positionV relativeFrom="margin">
                  <wp:posOffset>2964180</wp:posOffset>
                </wp:positionV>
                <wp:extent cx="5736590" cy="1404620"/>
                <wp:effectExtent l="0" t="0" r="16510" b="27305"/>
                <wp:wrapSquare wrapText="bothSides"/>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921" cy="1404620"/>
                        </a:xfrm>
                        <a:prstGeom prst="rect">
                          <a:avLst/>
                        </a:prstGeom>
                        <a:solidFill>
                          <a:srgbClr val="FFFFFF"/>
                        </a:solidFill>
                        <a:ln w="9525">
                          <a:solidFill>
                            <a:srgbClr val="000000"/>
                          </a:solidFill>
                          <a:miter lim="800000"/>
                          <a:headEnd/>
                          <a:tailEnd/>
                        </a:ln>
                      </wps:spPr>
                      <wps:txbx>
                        <w:txbxContent>
                          <w:p w14:paraId="453482C3"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CheckForBookings</w:t>
                            </w:r>
                            <w:r>
                              <w:rPr>
                                <w:rFonts w:ascii="Cascadia Mono" w:hAnsi="Cascadia Mono" w:cs="Cascadia Mono"/>
                                <w:color w:val="D86AC2"/>
                                <w:sz w:val="19"/>
                                <w:szCs w:val="19"/>
                                <w:highlight w:val="white"/>
                              </w:rPr>
                              <w:t>(</w:t>
                            </w:r>
                            <w:proofErr w:type="gramEnd"/>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now</w:t>
                            </w:r>
                            <w:r>
                              <w:rPr>
                                <w:rFonts w:ascii="Cascadia Mono" w:hAnsi="Cascadia Mono" w:cs="Cascadia Mono"/>
                                <w:color w:val="D86AC2"/>
                                <w:sz w:val="19"/>
                                <w:szCs w:val="19"/>
                                <w:highlight w:val="white"/>
                              </w:rPr>
                              <w:t>)</w:t>
                            </w:r>
                          </w:p>
                          <w:p w14:paraId="0A894C28"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!now</w:t>
                            </w:r>
                            <w:proofErr w:type="gramEnd"/>
                            <w:r>
                              <w:rPr>
                                <w:rFonts w:ascii="Cascadia Mono" w:hAnsi="Cascadia Mono" w:cs="Cascadia Mono"/>
                                <w:color w:val="1A94FF"/>
                                <w:sz w:val="19"/>
                                <w:szCs w:val="19"/>
                                <w:highlight w:val="white"/>
                              </w:rPr>
                              <w:t>)</w:t>
                            </w:r>
                          </w:p>
                          <w:p w14:paraId="11235242"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true</w:t>
                            </w:r>
                            <w:r>
                              <w:rPr>
                                <w:rFonts w:ascii="Cascadia Mono" w:hAnsi="Cascadia Mono" w:cs="Cascadia Mono"/>
                                <w:color w:val="FFD702"/>
                                <w:sz w:val="19"/>
                                <w:szCs w:val="19"/>
                                <w:highlight w:val="white"/>
                              </w:rPr>
                              <w:t>)</w:t>
                            </w:r>
                          </w:p>
                          <w:p w14:paraId="06A0072C"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resp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proofErr w:type="gramStart"/>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roofErr w:type="gramStart"/>
                            <w:r>
                              <w:rPr>
                                <w:rFonts w:ascii="Cascadia Mono" w:hAnsi="Cascadia Mono" w:cs="Cascadia Mono"/>
                                <w:color w:val="000000"/>
                                <w:sz w:val="19"/>
                                <w:szCs w:val="19"/>
                                <w:highlight w:val="white"/>
                              </w:rPr>
                              <w:t>resp.First</w:t>
                            </w:r>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D86AC2"/>
                                <w:sz w:val="19"/>
                                <w:szCs w:val="19"/>
                                <w:highlight w:val="white"/>
                              </w:rPr>
                              <w:t>)</w:t>
                            </w:r>
                          </w:p>
                          <w:p w14:paraId="3D6F6F38"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9A77E4F"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A572DE" w:rsidRDefault="00A572D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57F9E4A5"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resp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proofErr w:type="gramStart"/>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gramStart"/>
                            <w:r>
                              <w:rPr>
                                <w:rFonts w:ascii="Cascadia Mono" w:hAnsi="Cascadia Mono" w:cs="Cascadia Mono"/>
                                <w:color w:val="000000"/>
                                <w:sz w:val="19"/>
                                <w:szCs w:val="19"/>
                                <w:highlight w:val="white"/>
                              </w:rPr>
                              <w:t>resp.First</w:t>
                            </w:r>
                            <w:proofErr w:type="gramEnd"/>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FFD702"/>
                                <w:sz w:val="19"/>
                                <w:szCs w:val="19"/>
                                <w:highlight w:val="white"/>
                              </w:rPr>
                              <w:t>)</w:t>
                            </w:r>
                          </w:p>
                          <w:p w14:paraId="1F9237DA"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7D42BE8A"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A572DE" w:rsidRPr="00A42C51"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A572DE" w:rsidRDefault="00A572DE"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9CBD9" id="_x0000_s1028" type="#_x0000_t202" style="position:absolute;left:0;text-align:left;margin-left:400.5pt;margin-top:233.4pt;width:451.7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">
                <v:textbox style="mso-fit-shape-to-text:t">
                  <w:txbxContent>
                    <w:p w14:paraId="453482C3"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CheckForBookings</w:t>
                      </w:r>
                      <w:r>
                        <w:rPr>
                          <w:rFonts w:ascii="Cascadia Mono" w:hAnsi="Cascadia Mono" w:cs="Cascadia Mono"/>
                          <w:color w:val="D86AC2"/>
                          <w:sz w:val="19"/>
                          <w:szCs w:val="19"/>
                          <w:highlight w:val="white"/>
                        </w:rPr>
                        <w:t>(</w:t>
                      </w:r>
                      <w:proofErr w:type="gramEnd"/>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now</w:t>
                      </w:r>
                      <w:r>
                        <w:rPr>
                          <w:rFonts w:ascii="Cascadia Mono" w:hAnsi="Cascadia Mono" w:cs="Cascadia Mono"/>
                          <w:color w:val="D86AC2"/>
                          <w:sz w:val="19"/>
                          <w:szCs w:val="19"/>
                          <w:highlight w:val="white"/>
                        </w:rPr>
                        <w:t>)</w:t>
                      </w:r>
                    </w:p>
                    <w:p w14:paraId="0A894C28"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503B61CA"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!now</w:t>
                      </w:r>
                      <w:proofErr w:type="gramEnd"/>
                      <w:r>
                        <w:rPr>
                          <w:rFonts w:ascii="Cascadia Mono" w:hAnsi="Cascadia Mono" w:cs="Cascadia Mono"/>
                          <w:color w:val="1A94FF"/>
                          <w:sz w:val="19"/>
                          <w:szCs w:val="19"/>
                          <w:highlight w:val="white"/>
                        </w:rPr>
                        <w:t>)</w:t>
                      </w:r>
                    </w:p>
                    <w:p w14:paraId="11235242"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13177995"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true</w:t>
                      </w:r>
                      <w:r>
                        <w:rPr>
                          <w:rFonts w:ascii="Cascadia Mono" w:hAnsi="Cascadia Mono" w:cs="Cascadia Mono"/>
                          <w:color w:val="FFD702"/>
                          <w:sz w:val="19"/>
                          <w:szCs w:val="19"/>
                          <w:highlight w:val="white"/>
                        </w:rPr>
                        <w:t>)</w:t>
                      </w:r>
                    </w:p>
                    <w:p w14:paraId="06A0072C"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43FE5BF"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resp = </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proofErr w:type="gramStart"/>
                      <w:r>
                        <w:rPr>
                          <w:rFonts w:ascii="Cascadia Mono" w:hAnsi="Cascadia Mono" w:cs="Cascadia Mono"/>
                          <w:color w:val="1A94FF"/>
                          <w:sz w:val="19"/>
                          <w:szCs w:val="19"/>
                          <w:highlight w:val="white"/>
                        </w:rPr>
                        <w:t>&gt;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D86AC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625DA428"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roofErr w:type="gramStart"/>
                      <w:r>
                        <w:rPr>
                          <w:rFonts w:ascii="Cascadia Mono" w:hAnsi="Cascadia Mono" w:cs="Cascadia Mono"/>
                          <w:color w:val="000000"/>
                          <w:sz w:val="19"/>
                          <w:szCs w:val="19"/>
                          <w:highlight w:val="white"/>
                        </w:rPr>
                        <w:t>resp.First</w:t>
                      </w:r>
                      <w:proofErr w:type="gramEnd"/>
                      <w:r>
                        <w:rPr>
                          <w:rFonts w:ascii="Cascadia Mono" w:hAnsi="Cascadia Mono" w:cs="Cascadia Mono"/>
                          <w:color w:val="1A94FF"/>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D86AC2"/>
                          <w:sz w:val="19"/>
                          <w:szCs w:val="19"/>
                          <w:highlight w:val="white"/>
                        </w:rPr>
                        <w:t>)</w:t>
                      </w:r>
                    </w:p>
                    <w:p w14:paraId="3D6F6F38"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770A8544"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9A77E4F"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p>
                    <w:p w14:paraId="59A5793C"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w:t>
                      </w:r>
                      <w:r>
                        <w:rPr>
                          <w:rFonts w:ascii="Cascadia Mono" w:hAnsi="Cascadia Mono" w:cs="Cascadia Mono"/>
                          <w:color w:val="D86AC2"/>
                          <w:sz w:val="19"/>
                          <w:szCs w:val="19"/>
                          <w:highlight w:val="white"/>
                        </w:rPr>
                        <w:t>(</w:t>
                      </w:r>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.FromMinutes</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15</w:t>
                      </w:r>
                      <w:r>
                        <w:rPr>
                          <w:rFonts w:ascii="Cascadia Mono" w:hAnsi="Cascadia Mono" w:cs="Cascadia Mono"/>
                          <w:color w:val="1A94FF"/>
                          <w:sz w:val="19"/>
                          <w:szCs w:val="19"/>
                          <w:highlight w:val="white"/>
                        </w:rPr>
                        <w: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w:t>
                      </w:r>
                    </w:p>
                    <w:p w14:paraId="3C28D926"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61F654B"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7D7DA397" w14:textId="77777777" w:rsidR="00A572DE" w:rsidRDefault="00A572DE" w:rsidP="0083232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57F9E4A5" w14:textId="77777777" w:rsidR="00A572DE"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1A94FF"/>
                          <w:sz w:val="19"/>
                          <w:szCs w:val="19"/>
                          <w:highlight w:val="white"/>
                        </w:rPr>
                        <w:t>{</w:t>
                      </w:r>
                    </w:p>
                    <w:p w14:paraId="28C57379"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resp = </w:t>
                      </w:r>
                      <w:r>
                        <w:rPr>
                          <w:rFonts w:ascii="Cascadia Mono" w:hAnsi="Cascadia Mono" w:cs="Cascadia Mono"/>
                          <w:color w:val="FFD702"/>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D86AC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1A94FF"/>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1A94FF"/>
                          <w:sz w:val="19"/>
                          <w:szCs w:val="19"/>
                          <w:highlight w:val="white"/>
                        </w:rPr>
                        <w:t>&gt;</w:t>
                      </w:r>
                      <w:proofErr w:type="gramStart"/>
                      <w:r>
                        <w:rPr>
                          <w:rFonts w:ascii="Cascadia Mono" w:hAnsi="Cascadia Mono" w:cs="Cascadia Mono"/>
                          <w:color w:val="D86AC2"/>
                          <w:sz w:val="19"/>
                          <w:szCs w:val="19"/>
                          <w:highlight w:val="white"/>
                        </w:rPr>
                        <w:t>&gt;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FFD702"/>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"checkForBookings"</w:t>
                      </w: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w:t>
                      </w:r>
                    </w:p>
                    <w:p w14:paraId="39EBA127"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roofErr w:type="gramStart"/>
                      <w:r>
                        <w:rPr>
                          <w:rFonts w:ascii="Cascadia Mono" w:hAnsi="Cascadia Mono" w:cs="Cascadia Mono"/>
                          <w:color w:val="000000"/>
                          <w:sz w:val="19"/>
                          <w:szCs w:val="19"/>
                          <w:highlight w:val="white"/>
                        </w:rPr>
                        <w:t>resp.First</w:t>
                      </w:r>
                      <w:proofErr w:type="gramEnd"/>
                      <w:r>
                        <w:rPr>
                          <w:rFonts w:ascii="Cascadia Mono" w:hAnsi="Cascadia Mono" w:cs="Cascadia Mono"/>
                          <w:color w:val="D86AC2"/>
                          <w:sz w:val="19"/>
                          <w:szCs w:val="19"/>
                          <w:highlight w:val="white"/>
                        </w:rPr>
                        <w:t>()[</w:t>
                      </w:r>
                      <w:r>
                        <w:rPr>
                          <w:rFonts w:ascii="Cascadia Mono" w:hAnsi="Cascadia Mono" w:cs="Cascadia Mono"/>
                          <w:color w:val="A31515"/>
                          <w:sz w:val="19"/>
                          <w:szCs w:val="19"/>
                          <w:highlight w:val="white"/>
                        </w:rPr>
                        <w:t>"result"</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"true"</w:t>
                      </w:r>
                      <w:r>
                        <w:rPr>
                          <w:rFonts w:ascii="Cascadia Mono" w:hAnsi="Cascadia Mono" w:cs="Cascadia Mono"/>
                          <w:color w:val="FFD702"/>
                          <w:sz w:val="19"/>
                          <w:szCs w:val="19"/>
                          <w:highlight w:val="white"/>
                        </w:rPr>
                        <w:t>)</w:t>
                      </w:r>
                    </w:p>
                    <w:p w14:paraId="1F9237DA"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47756223"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pbNewBookings.Visible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7D42BE8A" w14:textId="77777777" w:rsidR="00A572DE" w:rsidRDefault="00A572DE" w:rsidP="0083232E">
                      <w:pPr>
                        <w:autoSpaceDE w:val="0"/>
                        <w:autoSpaceDN w:val="0"/>
                        <w:adjustRightInd w:val="0"/>
                        <w:rPr>
                          <w:rFonts w:ascii="Cascadia Mono" w:hAnsi="Cascadia Mono" w:cs="Cascadia Mono"/>
                          <w:color w:val="FFD702"/>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p>
                    <w:p w14:paraId="0494AE92" w14:textId="77777777" w:rsidR="00A572DE" w:rsidRPr="00A42C51" w:rsidRDefault="00A572DE" w:rsidP="0083232E">
                      <w:pPr>
                        <w:autoSpaceDE w:val="0"/>
                        <w:autoSpaceDN w:val="0"/>
                        <w:adjustRightInd w:val="0"/>
                        <w:rPr>
                          <w:rFonts w:ascii="Cascadia Mono" w:hAnsi="Cascadia Mono" w:cs="Cascadia Mono"/>
                          <w:color w:val="1A94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1A94FF"/>
                          <w:sz w:val="19"/>
                          <w:szCs w:val="19"/>
                          <w:highlight w:val="white"/>
                        </w:rPr>
                        <w:t>}</w:t>
                      </w:r>
                    </w:p>
                    <w:p w14:paraId="56F9C305" w14:textId="77777777" w:rsidR="00A572DE" w:rsidRDefault="00A572DE"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9661B9">
        <w:t>metódus is, ami a „</w:t>
      </w:r>
      <w:proofErr w:type="spellStart"/>
      <w:r w:rsidRPr="009661B9">
        <w:t>bookings</w:t>
      </w:r>
      <w:proofErr w:type="spellEnd"/>
      <w:r w:rsidRPr="009661B9">
        <w:t xml:space="preserve">” táblában levő változásokat keresi 15 percenként. </w:t>
      </w:r>
    </w:p>
    <w:p w14:paraId="07F2D1CD" w14:textId="77777777" w:rsidR="0083232E" w:rsidRPr="009661B9" w:rsidRDefault="0083232E" w:rsidP="0083232E">
      <w:pPr>
        <w:jc w:val="both"/>
      </w:pPr>
      <w:r w:rsidRPr="009661B9">
        <w:t>Két módja van, ha a „</w:t>
      </w:r>
      <w:proofErr w:type="spellStart"/>
      <w:r w:rsidRPr="009661B9">
        <w:t>now</w:t>
      </w:r>
      <w:proofErr w:type="spellEnd"/>
      <w:r w:rsidRPr="009661B9">
        <w:t xml:space="preserve">” paraméter hamis, akkor fogja a fix </w:t>
      </w:r>
      <w:proofErr w:type="spellStart"/>
      <w:r w:rsidRPr="009661B9">
        <w:t>intervallumonkénti</w:t>
      </w:r>
      <w:proofErr w:type="spellEnd"/>
      <w:r w:rsidRPr="009661B9">
        <w:t xml:space="preserve"> keresést indítani. Ha igaz a paraméter akkor a jelen pillanatban fogja megnézni, hogy történt-e változás. </w:t>
      </w:r>
    </w:p>
    <w:p w14:paraId="09675428" w14:textId="28040BFA" w:rsidR="0083232E" w:rsidRPr="009661B9" w:rsidRDefault="0083232E" w:rsidP="00110F6B">
      <w:pPr>
        <w:pStyle w:val="Cmsor3"/>
      </w:pPr>
      <w:bookmarkStart w:id="20" w:name="_Toc194844914"/>
      <w:r w:rsidRPr="009661B9">
        <w:rPr>
          <w:noProof/>
        </w:rPr>
        <mc:AlternateContent>
          <mc:Choice Requires="wps">
            <w:drawing>
              <wp:anchor distT="45720" distB="45720" distL="114300" distR="114300" simplePos="0" relativeHeight="251679744" behindDoc="0" locked="0" layoutInCell="1" allowOverlap="1" wp14:anchorId="2C91EA44" wp14:editId="2D6AEA64">
                <wp:simplePos x="0" y="0"/>
                <wp:positionH relativeFrom="margin">
                  <wp:align>left</wp:align>
                </wp:positionH>
                <wp:positionV relativeFrom="margin">
                  <wp:posOffset>8255</wp:posOffset>
                </wp:positionV>
                <wp:extent cx="5717540" cy="2385695"/>
                <wp:effectExtent l="0" t="0" r="16510" b="14605"/>
                <wp:wrapSquare wrapText="bothSides"/>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7540" cy="2385695"/>
                        </a:xfrm>
                        <a:prstGeom prst="rect">
                          <a:avLst/>
                        </a:prstGeom>
                        <a:solidFill>
                          <a:srgbClr val="FFFFFF"/>
                        </a:solidFill>
                        <a:ln w="9525">
                          <a:solidFill>
                            <a:srgbClr val="000000"/>
                          </a:solidFill>
                          <a:miter lim="800000"/>
                          <a:headEnd/>
                          <a:tailEnd/>
                        </a:ln>
                      </wps:spPr>
                      <wps:txbx>
                        <w:txbxContent>
                          <w:p w14:paraId="2372A573"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Form1_</w:t>
                            </w:r>
                            <w:proofErr w:type="gramStart"/>
                            <w:r>
                              <w:rPr>
                                <w:rFonts w:ascii="Cascadia Mono" w:hAnsi="Cascadia Mono" w:cs="Cascadia Mono"/>
                                <w:color w:val="000000"/>
                                <w:sz w:val="19"/>
                                <w:szCs w:val="19"/>
                                <w:highlight w:val="white"/>
                              </w:rPr>
                              <w:t>Load</w:t>
                            </w:r>
                            <w:r>
                              <w:rPr>
                                <w:rFonts w:ascii="Cascadia Mono" w:hAnsi="Cascadia Mono" w:cs="Cascadia Mono"/>
                                <w:color w:val="D86AC2"/>
                                <w:sz w:val="19"/>
                                <w:szCs w:val="19"/>
                                <w:highlight w:val="white"/>
                              </w:rPr>
                              <w:t>(</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OpenChildForm</w:t>
                            </w:r>
                            <w:r>
                              <w:rPr>
                                <w:rFonts w:ascii="Cascadia Mono" w:hAnsi="Cascadia Mono" w:cs="Cascadia Mono"/>
                                <w:color w:val="1A94FF"/>
                                <w:sz w:val="19"/>
                                <w:szCs w:val="19"/>
                                <w:highlight w:val="white"/>
                              </w:rPr>
                              <w:t>(</w:t>
                            </w:r>
                            <w:proofErr w:type="gramEnd"/>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lblEmplUname.Text = </w:t>
                            </w:r>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
                          <w:p w14:paraId="713C0E13"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temp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"getSystemSettings"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system_settings = </w:t>
                            </w:r>
                            <w:proofErr w:type="gramStart"/>
                            <w:r>
                              <w:rPr>
                                <w:rFonts w:ascii="Cascadia Mono" w:hAnsi="Cascadia Mono" w:cs="Cascadia Mono"/>
                                <w:color w:val="000000"/>
                                <w:sz w:val="19"/>
                                <w:szCs w:val="19"/>
                                <w:highlight w:val="white"/>
                              </w:rPr>
                              <w:t>temp.First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CheckForBookings</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false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A572DE" w:rsidRPr="00B34091"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reservationResult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"deleteExpiredReservations"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A572DE" w:rsidRPr="00B34091"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bookingResult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"deleteExpiredBookings"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A572DE" w:rsidRDefault="00A572DE" w:rsidP="0083232E">
                            <w:r>
                              <w:rPr>
                                <w:rFonts w:ascii="Cascadia Mono" w:hAnsi="Cascadia Mono" w:cs="Cascadia Mono"/>
                                <w:color w:val="D86AC2"/>
                                <w:sz w:val="19"/>
                                <w:szCs w:val="19"/>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1EA44" id="_x0000_s1029" type="#_x0000_t202" style="position:absolute;margin-left:0;margin-top:.65pt;width:450.2pt;height:187.8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">
                <v:textbox>
                  <w:txbxContent>
                    <w:p w14:paraId="2372A573"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Form1_</w:t>
                      </w:r>
                      <w:proofErr w:type="gramStart"/>
                      <w:r>
                        <w:rPr>
                          <w:rFonts w:ascii="Cascadia Mono" w:hAnsi="Cascadia Mono" w:cs="Cascadia Mono"/>
                          <w:color w:val="000000"/>
                          <w:sz w:val="19"/>
                          <w:szCs w:val="19"/>
                          <w:highlight w:val="white"/>
                        </w:rPr>
                        <w:t>Load</w:t>
                      </w:r>
                      <w:r>
                        <w:rPr>
                          <w:rFonts w:ascii="Cascadia Mono" w:hAnsi="Cascadia Mono" w:cs="Cascadia Mono"/>
                          <w:color w:val="D86AC2"/>
                          <w:sz w:val="19"/>
                          <w:szCs w:val="19"/>
                          <w:highlight w:val="white"/>
                        </w:rPr>
                        <w:t>(</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r>
                        <w:rPr>
                          <w:rFonts w:ascii="Cascadia Mono" w:hAnsi="Cascadia Mono" w:cs="Cascadia Mono"/>
                          <w:color w:val="D86AC2"/>
                          <w:sz w:val="19"/>
                          <w:szCs w:val="19"/>
                          <w:highlight w:val="white"/>
                        </w:rPr>
                        <w:t>)</w:t>
                      </w:r>
                    </w:p>
                    <w:p w14:paraId="0041FBE8" w14:textId="77777777" w:rsidR="00A572DE" w:rsidRDefault="00A572DE" w:rsidP="0083232E">
                      <w:pPr>
                        <w:autoSpaceDE w:val="0"/>
                        <w:autoSpaceDN w:val="0"/>
                        <w:adjustRightInd w:val="0"/>
                        <w:rPr>
                          <w:rFonts w:ascii="Cascadia Mono" w:hAnsi="Cascadia Mono" w:cs="Cascadia Mono"/>
                          <w:color w:val="D86AC2"/>
                          <w:sz w:val="19"/>
                          <w:szCs w:val="19"/>
                          <w:highlight w:val="white"/>
                        </w:rPr>
                      </w:pPr>
                      <w:r>
                        <w:rPr>
                          <w:rFonts w:ascii="Cascadia Mono" w:hAnsi="Cascadia Mono" w:cs="Cascadia Mono"/>
                          <w:color w:val="D86AC2"/>
                          <w:sz w:val="19"/>
                          <w:szCs w:val="19"/>
                          <w:highlight w:val="white"/>
                        </w:rPr>
                        <w:t>{</w:t>
                      </w:r>
                    </w:p>
                    <w:p w14:paraId="7E699F8F"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OpenChildForm</w:t>
                      </w:r>
                      <w:r>
                        <w:rPr>
                          <w:rFonts w:ascii="Cascadia Mono" w:hAnsi="Cascadia Mono" w:cs="Cascadia Mono"/>
                          <w:color w:val="1A94FF"/>
                          <w:sz w:val="19"/>
                          <w:szCs w:val="19"/>
                          <w:highlight w:val="white"/>
                        </w:rPr>
                        <w:t>(</w:t>
                      </w:r>
                      <w:proofErr w:type="gramEnd"/>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351B3E91"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lblEmplUname.Text = </w:t>
                      </w:r>
                      <w:r>
                        <w:rPr>
                          <w:rFonts w:ascii="Cascadia Mono" w:hAnsi="Cascadia Mono" w:cs="Cascadia Mono"/>
                          <w:color w:val="2B91AF"/>
                          <w:sz w:val="19"/>
                          <w:szCs w:val="19"/>
                          <w:highlight w:val="white"/>
                        </w:rPr>
                        <w:t>LoginForm</w:t>
                      </w:r>
                      <w:r>
                        <w:rPr>
                          <w:rFonts w:ascii="Cascadia Mono" w:hAnsi="Cascadia Mono" w:cs="Cascadia Mono"/>
                          <w:color w:val="000000"/>
                          <w:sz w:val="19"/>
                          <w:szCs w:val="19"/>
                          <w:highlight w:val="white"/>
                        </w:rPr>
                        <w:t>.empl_uname;</w:t>
                      </w:r>
                    </w:p>
                    <w:p w14:paraId="713C0E13"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temp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"getSystemSettings"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27F4E118"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system_settings = </w:t>
                      </w:r>
                      <w:proofErr w:type="gramStart"/>
                      <w:r>
                        <w:rPr>
                          <w:rFonts w:ascii="Cascadia Mono" w:hAnsi="Cascadia Mono" w:cs="Cascadia Mono"/>
                          <w:color w:val="000000"/>
                          <w:sz w:val="19"/>
                          <w:szCs w:val="19"/>
                          <w:highlight w:val="white"/>
                        </w:rPr>
                        <w:t>temp.First</w:t>
                      </w:r>
                      <w:proofErr w:type="gramEnd"/>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786C28A9" w14:textId="77777777" w:rsidR="00A572DE"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CheckForBookings</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false</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860DE84" w14:textId="77777777" w:rsidR="00A572DE" w:rsidRPr="00B34091"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reservationResult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"deleteExpiredReservations"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745695C" w14:textId="77777777" w:rsidR="00A572DE" w:rsidRPr="00B34091" w:rsidRDefault="00A572DE" w:rsidP="0083232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List</w:t>
                      </w:r>
                      <w:r>
                        <w:rPr>
                          <w:rFonts w:ascii="Cascadia Mono" w:hAnsi="Cascadia Mono" w:cs="Cascadia Mono"/>
                          <w:color w:val="1A94FF"/>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&gt;</w:t>
                      </w:r>
                      <w:r>
                        <w:rPr>
                          <w:rFonts w:ascii="Cascadia Mono" w:hAnsi="Cascadia Mono" w:cs="Cascadia Mono"/>
                          <w:color w:val="000000"/>
                          <w:sz w:val="19"/>
                          <w:szCs w:val="19"/>
                          <w:highlight w:val="white"/>
                        </w:rPr>
                        <w:t xml:space="preserve"> bookingResult = </w:t>
                      </w:r>
                      <w:r>
                        <w:rPr>
                          <w:rFonts w:ascii="Cascadia Mono" w:hAnsi="Cascadia Mono" w:cs="Cascadia Mono"/>
                          <w:color w:val="1A94FF"/>
                          <w:sz w:val="19"/>
                          <w:szCs w:val="19"/>
                          <w:highlight w:val="white"/>
                        </w:rPr>
                        <w:t>(</w:t>
                      </w:r>
                      <w:r>
                        <w:rPr>
                          <w:rFonts w:ascii="Cascadia Mono" w:hAnsi="Cascadia Mono" w:cs="Cascadia Mono"/>
                          <w:color w:val="2B91AF"/>
                          <w:sz w:val="19"/>
                          <w:szCs w:val="19"/>
                          <w:highlight w:val="white"/>
                        </w:rPr>
                        <w:t>List</w:t>
                      </w:r>
                      <w:r>
                        <w:rPr>
                          <w:rFonts w:ascii="Cascadia Mono" w:hAnsi="Cascadia Mono" w:cs="Cascadia Mono"/>
                          <w:color w:val="FFD702"/>
                          <w:sz w:val="19"/>
                          <w:szCs w:val="19"/>
                          <w:highlight w:val="white"/>
                        </w:rPr>
                        <w:t>&lt;</w:t>
                      </w:r>
                      <w:r>
                        <w:rPr>
                          <w:rFonts w:ascii="Cascadia Mono" w:hAnsi="Cascadia Mono" w:cs="Cascadia Mono"/>
                          <w:color w:val="2B91AF"/>
                          <w:sz w:val="19"/>
                          <w:szCs w:val="19"/>
                          <w:highlight w:val="white"/>
                        </w:rPr>
                        <w:t>Dictionary</w:t>
                      </w:r>
                      <w:r>
                        <w:rPr>
                          <w:rFonts w:ascii="Cascadia Mono" w:hAnsi="Cascadia Mono" w:cs="Cascadia Mono"/>
                          <w:color w:val="D86AC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D86AC2"/>
                          <w:sz w:val="19"/>
                          <w:szCs w:val="19"/>
                          <w:highlight w:val="white"/>
                        </w:rPr>
                        <w:t>&gt;</w:t>
                      </w:r>
                      <w:proofErr w:type="gramStart"/>
                      <w:r>
                        <w:rPr>
                          <w:rFonts w:ascii="Cascadia Mono" w:hAnsi="Cascadia Mono" w:cs="Cascadia Mono"/>
                          <w:color w:val="FFD702"/>
                          <w:sz w:val="19"/>
                          <w:szCs w:val="19"/>
                          <w:highlight w:val="white"/>
                        </w:rPr>
                        <w:t>&gt;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await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ApiComm</w:t>
                      </w:r>
                      <w:r>
                        <w:rPr>
                          <w:rFonts w:ascii="Cascadia Mono" w:hAnsi="Cascadia Mono" w:cs="Cascadia Mono"/>
                          <w:color w:val="000000"/>
                          <w:sz w:val="19"/>
                          <w:szCs w:val="19"/>
                          <w:highlight w:val="white"/>
                        </w:rPr>
                        <w:t>.SendPost</w:t>
                      </w:r>
                      <w:r>
                        <w:rPr>
                          <w:rFonts w:ascii="Cascadia Mono" w:hAnsi="Cascadia Mono" w:cs="Cascadia Mono"/>
                          <w:color w:val="1A94FF"/>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Dictionary</w:t>
                      </w:r>
                      <w:r>
                        <w:rPr>
                          <w:rFonts w:ascii="Cascadia Mono" w:hAnsi="Cascadia Mono" w:cs="Cascadia Mono"/>
                          <w:color w:val="FFD702"/>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FFD702"/>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"type"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"deleteExpiredBookings"</w:t>
                      </w:r>
                      <w:r>
                        <w:rPr>
                          <w:rFonts w:ascii="Cascadia Mono" w:hAnsi="Cascadia Mono" w:cs="Cascadia Mono"/>
                          <w:color w:val="000000"/>
                          <w:sz w:val="19"/>
                          <w:szCs w:val="19"/>
                          <w:highlight w:val="white"/>
                        </w:rPr>
                        <w:t xml:space="preserve"> </w:t>
                      </w:r>
                      <w:r>
                        <w:rPr>
                          <w:rFonts w:ascii="Cascadia Mono" w:hAnsi="Cascadia Mono" w:cs="Cascadia Mono"/>
                          <w:color w:val="D86AC2"/>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D702"/>
                          <w:sz w:val="19"/>
                          <w:szCs w:val="19"/>
                          <w:highlight w:val="white"/>
                        </w:rPr>
                        <w:t>}</w:t>
                      </w:r>
                      <w:r>
                        <w:rPr>
                          <w:rFonts w:ascii="Cascadia Mono" w:hAnsi="Cascadia Mono" w:cs="Cascadia Mono"/>
                          <w:color w:val="1A94FF"/>
                          <w:sz w:val="19"/>
                          <w:szCs w:val="19"/>
                          <w:highlight w:val="white"/>
                        </w:rPr>
                        <w:t>)</w:t>
                      </w:r>
                      <w:r>
                        <w:rPr>
                          <w:rFonts w:ascii="Cascadia Mono" w:hAnsi="Cascadia Mono" w:cs="Cascadia Mono"/>
                          <w:color w:val="000000"/>
                          <w:sz w:val="19"/>
                          <w:szCs w:val="19"/>
                          <w:highlight w:val="white"/>
                        </w:rPr>
                        <w:t>;</w:t>
                      </w:r>
                    </w:p>
                    <w:p w14:paraId="6CE7CE7A" w14:textId="77777777" w:rsidR="00A572DE" w:rsidRDefault="00A572DE" w:rsidP="0083232E">
                      <w:r>
                        <w:rPr>
                          <w:rFonts w:ascii="Cascadia Mono" w:hAnsi="Cascadia Mono" w:cs="Cascadia Mono"/>
                          <w:color w:val="D86AC2"/>
                          <w:sz w:val="19"/>
                          <w:szCs w:val="19"/>
                          <w:highlight w:val="white"/>
                        </w:rPr>
                        <w:t>}</w:t>
                      </w:r>
                    </w:p>
                  </w:txbxContent>
                </v:textbox>
                <w10:wrap type="square" anchorx="margin" anchory="margin"/>
              </v:shape>
            </w:pict>
          </mc:Fallback>
        </mc:AlternateContent>
      </w:r>
      <w:r w:rsidRPr="009661B9">
        <w:t xml:space="preserve">Részletes </w:t>
      </w:r>
      <w:proofErr w:type="spellStart"/>
      <w:r w:rsidRPr="009661B9">
        <w:t>formok</w:t>
      </w:r>
      <w:bookmarkEnd w:id="20"/>
      <w:proofErr w:type="spellEnd"/>
    </w:p>
    <w:p w14:paraId="5C143C3A" w14:textId="77777777" w:rsidR="0083232E" w:rsidRPr="009661B9" w:rsidRDefault="0083232E" w:rsidP="0083232E">
      <w:pPr>
        <w:jc w:val="both"/>
      </w:pPr>
      <w:r w:rsidRPr="009661B9">
        <w:t>Két részletes oldal van „</w:t>
      </w:r>
      <w:proofErr w:type="spellStart"/>
      <w:r w:rsidRPr="009661B9">
        <w:t>bookDetailedPage.cs</w:t>
      </w:r>
      <w:proofErr w:type="spellEnd"/>
      <w:r w:rsidRPr="009661B9">
        <w:t>” és „</w:t>
      </w:r>
      <w:proofErr w:type="spellStart"/>
      <w:r w:rsidRPr="009661B9">
        <w:t>userDetailedPage</w:t>
      </w:r>
      <w:proofErr w:type="spellEnd"/>
      <w:r w:rsidRPr="009661B9">
        <w:t xml:space="preserve">” itt. Ezeken az oldalakon az adott tábla összes adatát módosítani lehet, illetve extra műveleteket is lehet az oldalakon csinálni (pl.: egy felhasználó részletes oldalán a tagságát lehet </w:t>
      </w:r>
      <w:proofErr w:type="spellStart"/>
      <w:r w:rsidRPr="009661B9">
        <w:t>meghosszabítani</w:t>
      </w:r>
      <w:proofErr w:type="spellEnd"/>
      <w:r w:rsidRPr="009661B9">
        <w:t xml:space="preserve">). A </w:t>
      </w:r>
      <w:proofErr w:type="spellStart"/>
      <w:r w:rsidRPr="009661B9">
        <w:t>form</w:t>
      </w:r>
      <w:proofErr w:type="spellEnd"/>
      <w:r w:rsidRPr="009661B9">
        <w:t xml:space="preserve"> érzékeli, ha változás történt az adatokban úgy, hogy eltárolja az eredeti betöltött adatokat, és ha különbözik a jelenlegi adatoktól akkor történt változás. Figyelmeztet is ha be szeretnénk zárni az adott részletes oldalt. A „</w:t>
      </w:r>
      <w:proofErr w:type="spellStart"/>
      <w:r w:rsidRPr="009661B9">
        <w:t>bookDetailedPage.cs</w:t>
      </w:r>
      <w:proofErr w:type="spellEnd"/>
      <w:r w:rsidRPr="009661B9">
        <w:t xml:space="preserve">” is egyedi, mivel pontosan úgy, mint a </w:t>
      </w:r>
      <w:r w:rsidRPr="009661B9">
        <w:lastRenderedPageBreak/>
        <w:t>„</w:t>
      </w:r>
      <w:proofErr w:type="spellStart"/>
      <w:r w:rsidRPr="009661B9">
        <w:t>PopupSelect.cs</w:t>
      </w:r>
      <w:proofErr w:type="spellEnd"/>
      <w:r w:rsidRPr="009661B9">
        <w:t xml:space="preserve">” két különböző módban indítható el. Az elsőben, ahogy már említve volt módosítani lehet egy könyvet, a második módjában könyvtípust lehet vele hozzáadni. </w:t>
      </w:r>
    </w:p>
    <w:p w14:paraId="0F5751AB" w14:textId="77777777" w:rsidR="0083232E" w:rsidRPr="009661B9" w:rsidRDefault="0083232E" w:rsidP="00FC56A1">
      <w:pPr>
        <w:pStyle w:val="Cmsor3"/>
      </w:pPr>
      <w:bookmarkStart w:id="21" w:name="_Toc194844915"/>
      <w:r w:rsidRPr="009661B9">
        <w:t xml:space="preserve">Hozzáadós </w:t>
      </w:r>
      <w:proofErr w:type="spellStart"/>
      <w:r w:rsidRPr="009661B9">
        <w:t>formok</w:t>
      </w:r>
      <w:bookmarkEnd w:id="21"/>
      <w:proofErr w:type="spellEnd"/>
    </w:p>
    <w:p w14:paraId="23E4C35F" w14:textId="423F29D6" w:rsidR="0083232E" w:rsidRPr="009661B9" w:rsidRDefault="0083232E" w:rsidP="0083232E">
      <w:pPr>
        <w:jc w:val="both"/>
      </w:pPr>
      <w:r w:rsidRPr="009661B9">
        <w:t xml:space="preserve">Két hozzáadós </w:t>
      </w:r>
      <w:proofErr w:type="spellStart"/>
      <w:r w:rsidRPr="009661B9">
        <w:t>form</w:t>
      </w:r>
      <w:proofErr w:type="spellEnd"/>
      <w:r w:rsidRPr="009661B9">
        <w:t xml:space="preserve"> fajta van, mindegyiknek egyetlen lényege, hogy egy új példányt adjanak hozzá a megfelelő táblához. A kétfajta között a legfőbb különbség a kinézet. Az első fajtába tartozik az „</w:t>
      </w:r>
      <w:proofErr w:type="spellStart"/>
      <w:r w:rsidRPr="009661B9">
        <w:t>addEmployee.cs</w:t>
      </w:r>
      <w:proofErr w:type="spellEnd"/>
      <w:r w:rsidRPr="009661B9">
        <w:t>”, „</w:t>
      </w:r>
      <w:proofErr w:type="spellStart"/>
      <w:r w:rsidRPr="009661B9">
        <w:t>addPublisher.cs</w:t>
      </w:r>
      <w:proofErr w:type="spellEnd"/>
      <w:r w:rsidRPr="009661B9">
        <w:t>” és az „</w:t>
      </w:r>
      <w:proofErr w:type="spellStart"/>
      <w:r w:rsidRPr="009661B9">
        <w:t>addUser.cs</w:t>
      </w:r>
      <w:proofErr w:type="spellEnd"/>
      <w:r w:rsidRPr="009661B9">
        <w:t xml:space="preserve">”. Egyszerű hozzáadási </w:t>
      </w:r>
      <w:proofErr w:type="spellStart"/>
      <w:r w:rsidRPr="009661B9">
        <w:t>formok</w:t>
      </w:r>
      <w:proofErr w:type="spellEnd"/>
      <w:r w:rsidRPr="009661B9">
        <w:t xml:space="preserve"> bemeneti mezőkkel. A másik fajta pedig a „</w:t>
      </w:r>
      <w:proofErr w:type="spellStart"/>
      <w:r w:rsidRPr="009661B9">
        <w:t>bookLendingPage.cs</w:t>
      </w:r>
      <w:proofErr w:type="spellEnd"/>
      <w:r w:rsidRPr="009661B9">
        <w:t xml:space="preserve">”, amivel előjegyezni és kivenni lehet könyveket. Két gomb két </w:t>
      </w:r>
      <w:proofErr w:type="spellStart"/>
      <w:r w:rsidRPr="009661B9">
        <w:t>popup</w:t>
      </w:r>
      <w:proofErr w:type="spellEnd"/>
      <w:r w:rsidRPr="009661B9">
        <w:t xml:space="preserve"> </w:t>
      </w:r>
      <w:proofErr w:type="spellStart"/>
      <w:r w:rsidRPr="009661B9">
        <w:t>select-et</w:t>
      </w:r>
      <w:proofErr w:type="spellEnd"/>
      <w:r w:rsidRPr="009661B9">
        <w:t xml:space="preserve"> nyit meg amikkel ki kell választani a könyvet és az olvasót. Itt az dönti el, hogy előjegyzést vagy kivételt add hozzá, hogy melyik </w:t>
      </w:r>
      <w:proofErr w:type="spellStart"/>
      <w:r w:rsidRPr="009661B9">
        <w:t>form</w:t>
      </w:r>
      <w:proofErr w:type="spellEnd"/>
      <w:r w:rsidRPr="009661B9">
        <w:t xml:space="preserve"> hívja meg és milyen paraméterrel, szóval itt is van a konstruktorban egy paraméter, hogy mit fog csinálni. Ehhez a </w:t>
      </w:r>
      <w:proofErr w:type="spellStart"/>
      <w:r w:rsidRPr="009661B9">
        <w:t>formhoz</w:t>
      </w:r>
      <w:proofErr w:type="spellEnd"/>
      <w:r w:rsidRPr="009661B9">
        <w:t xml:space="preserve"> tartozik még egy extra funkcióként azt is megjeleníti, hogy mikor olvasta legutóbb az adott könyvet az olvasó.</w:t>
      </w:r>
    </w:p>
    <w:p w14:paraId="1A27DA79" w14:textId="77777777" w:rsidR="0083232E" w:rsidRPr="009661B9" w:rsidRDefault="0083232E" w:rsidP="00BA6475">
      <w:pPr>
        <w:pStyle w:val="Cmsor3"/>
      </w:pPr>
      <w:bookmarkStart w:id="22" w:name="_Toc194844916"/>
      <w:r w:rsidRPr="009661B9">
        <w:t xml:space="preserve">Visszavevő </w:t>
      </w:r>
      <w:proofErr w:type="spellStart"/>
      <w:r w:rsidRPr="009661B9">
        <w:t>form</w:t>
      </w:r>
      <w:bookmarkEnd w:id="22"/>
      <w:proofErr w:type="spellEnd"/>
    </w:p>
    <w:p w14:paraId="05F507F6" w14:textId="77777777" w:rsidR="0083232E" w:rsidRPr="009661B9" w:rsidRDefault="0083232E" w:rsidP="0083232E">
      <w:pPr>
        <w:jc w:val="both"/>
      </w:pPr>
      <w:r w:rsidRPr="009661B9">
        <w:t>Amikor visszavesznek egy könyvet, a „</w:t>
      </w:r>
      <w:proofErr w:type="spellStart"/>
      <w:r w:rsidRPr="009661B9">
        <w:t>bookTakebackPage.cs</w:t>
      </w:r>
      <w:proofErr w:type="spellEnd"/>
      <w:r w:rsidRPr="009661B9">
        <w:t>” lesz meghívva, ami összesíti a késedelmet és egy végső jóváhagyást kér visszavétel előtt. Amikor a felhasználó oldaláról vesznek vissza könyvet ez nem fog megjelenni, mert ott egyszerre több könyvet is vissza lehet venni.</w:t>
      </w:r>
    </w:p>
    <w:p w14:paraId="243F1E18" w14:textId="77777777" w:rsidR="0083232E" w:rsidRPr="009661B9" w:rsidRDefault="0083232E" w:rsidP="00F41C77">
      <w:pPr>
        <w:pStyle w:val="Cmsor3"/>
      </w:pPr>
      <w:r w:rsidRPr="009661B9">
        <w:t xml:space="preserve"> </w:t>
      </w:r>
      <w:bookmarkStart w:id="23" w:name="_Toc194844917"/>
      <w:r w:rsidRPr="009661B9">
        <w:t>Alkalmazottak</w:t>
      </w:r>
      <w:bookmarkEnd w:id="23"/>
      <w:r w:rsidRPr="009661B9">
        <w:t xml:space="preserve"> </w:t>
      </w:r>
    </w:p>
    <w:p w14:paraId="24723B43" w14:textId="77777777" w:rsidR="0083232E" w:rsidRPr="009661B9" w:rsidRDefault="0083232E" w:rsidP="0083232E">
      <w:pPr>
        <w:jc w:val="both"/>
      </w:pPr>
      <w:r w:rsidRPr="009661B9">
        <w:t>Az „</w:t>
      </w:r>
      <w:proofErr w:type="spellStart"/>
      <w:r w:rsidRPr="009661B9">
        <w:t>EmployeeDetailed.cs</w:t>
      </w:r>
      <w:proofErr w:type="spellEnd"/>
      <w:r w:rsidRPr="009661B9">
        <w:t xml:space="preserve">” az jelenleg bejelentkezett alkalmazott adatait tölti be. A jelszóváltoztatás itt nem olyan biztonságos, mint a felhasználók jelszóváltoztatása, itt csak </w:t>
      </w:r>
      <w:proofErr w:type="spellStart"/>
      <w:r w:rsidRPr="009661B9">
        <w:t>összehasonlíja</w:t>
      </w:r>
      <w:proofErr w:type="spellEnd"/>
      <w:r w:rsidRPr="009661B9">
        <w:t xml:space="preserve"> a régi jelszót az újjal, illetve az új ismétlésével és ki is cseréli. Itt is van a konstruktorban egy paraméter, ami meghatározza milyen módban indul el. Itt, ha a felhasználó </w:t>
      </w:r>
      <w:proofErr w:type="spellStart"/>
      <w:r w:rsidRPr="009661B9">
        <w:t>admin</w:t>
      </w:r>
      <w:proofErr w:type="spellEnd"/>
      <w:r w:rsidRPr="009661B9">
        <w:t xml:space="preserve"> jogosultsággal rendelkezik a rendszer adatait és az alkalmazottakat is tudja felügyelni módosítani. </w:t>
      </w:r>
    </w:p>
    <w:p w14:paraId="4D584A30" w14:textId="77777777" w:rsidR="0083232E" w:rsidRPr="009661B9" w:rsidRDefault="0083232E" w:rsidP="00821DF7">
      <w:pPr>
        <w:pStyle w:val="Cmsor3"/>
      </w:pPr>
      <w:bookmarkStart w:id="24" w:name="_Toc194844918"/>
      <w:r w:rsidRPr="009661B9">
        <w:t xml:space="preserve">Kilistázó </w:t>
      </w:r>
      <w:proofErr w:type="spellStart"/>
      <w:r w:rsidRPr="009661B9">
        <w:t>formok</w:t>
      </w:r>
      <w:bookmarkEnd w:id="24"/>
      <w:proofErr w:type="spellEnd"/>
    </w:p>
    <w:p w14:paraId="4F22ECE7" w14:textId="77777777" w:rsidR="0083232E" w:rsidRPr="009661B9" w:rsidRDefault="0083232E" w:rsidP="0083232E">
      <w:pPr>
        <w:jc w:val="both"/>
      </w:pPr>
      <w:r w:rsidRPr="009661B9">
        <w:t>Ebbe a kategóriába tartozik a „</w:t>
      </w:r>
      <w:proofErr w:type="spellStart"/>
      <w:r w:rsidRPr="009661B9">
        <w:t>AllBooksPage.cs</w:t>
      </w:r>
      <w:proofErr w:type="spellEnd"/>
      <w:r w:rsidRPr="009661B9">
        <w:t>”, „</w:t>
      </w:r>
      <w:proofErr w:type="spellStart"/>
      <w:r w:rsidRPr="009661B9">
        <w:t>BookingsPage.cs</w:t>
      </w:r>
      <w:proofErr w:type="spellEnd"/>
      <w:r w:rsidRPr="009661B9">
        <w:t>”, „</w:t>
      </w:r>
      <w:proofErr w:type="spellStart"/>
      <w:r w:rsidRPr="009661B9">
        <w:t>BorrowingsPage.cs</w:t>
      </w:r>
      <w:proofErr w:type="spellEnd"/>
      <w:r w:rsidRPr="009661B9">
        <w:t>”, „</w:t>
      </w:r>
      <w:proofErr w:type="spellStart"/>
      <w:r w:rsidRPr="009661B9">
        <w:t>PublishersPage.cs</w:t>
      </w:r>
      <w:proofErr w:type="spellEnd"/>
      <w:r w:rsidRPr="009661B9">
        <w:t>”, „</w:t>
      </w:r>
      <w:proofErr w:type="spellStart"/>
      <w:r w:rsidRPr="009661B9">
        <w:t>ReservationsPage.cs</w:t>
      </w:r>
      <w:proofErr w:type="spellEnd"/>
      <w:r w:rsidRPr="009661B9">
        <w:t>”, „</w:t>
      </w:r>
      <w:proofErr w:type="spellStart"/>
      <w:r w:rsidRPr="009661B9">
        <w:t>UsersPage.cs</w:t>
      </w:r>
      <w:proofErr w:type="spellEnd"/>
      <w:r w:rsidRPr="009661B9">
        <w:t>” és gyakorlatilag a „</w:t>
      </w:r>
      <w:proofErr w:type="spellStart"/>
      <w:r w:rsidRPr="009661B9">
        <w:t>PopupSelect.cs</w:t>
      </w:r>
      <w:proofErr w:type="spellEnd"/>
      <w:r w:rsidRPr="009661B9">
        <w:t xml:space="preserve">” is de arról egy másik pontban részletesebben is lesz írva. Az összes ilyen </w:t>
      </w:r>
      <w:proofErr w:type="spellStart"/>
      <w:r w:rsidRPr="009661B9">
        <w:t>form</w:t>
      </w:r>
      <w:proofErr w:type="spellEnd"/>
      <w:r w:rsidRPr="009661B9">
        <w:t xml:space="preserve"> gyakorlatilag az adatbázis valamelyik tábláját jeleníti meg egy </w:t>
      </w:r>
      <w:proofErr w:type="spellStart"/>
      <w:r w:rsidRPr="009661B9">
        <w:t>datagridview</w:t>
      </w:r>
      <w:proofErr w:type="spellEnd"/>
      <w:r w:rsidRPr="009661B9">
        <w:t xml:space="preserve">-ben és onnan lehet további műveleteket végezni specifikus sorokkal, hozzáadni újat, meglévőt módosítani, illetve meglévőt törölni. Mindegyik hasonló frissítő metódust használ, de sosem ugyanazt.  </w:t>
      </w:r>
    </w:p>
    <w:p w14:paraId="09E72F1D" w14:textId="77777777" w:rsidR="0083232E" w:rsidRPr="009661B9" w:rsidRDefault="0083232E" w:rsidP="0083232E">
      <w:pPr>
        <w:jc w:val="both"/>
      </w:pPr>
      <w:r w:rsidRPr="009661B9">
        <w:rPr>
          <w:noProof/>
        </w:rPr>
        <w:lastRenderedPageBreak/>
        <mc:AlternateContent>
          <mc:Choice Requires="wps">
            <w:drawing>
              <wp:anchor distT="0" distB="0" distL="114300" distR="114300" simplePos="0" relativeHeight="251678720" behindDoc="0" locked="0" layoutInCell="1" allowOverlap="1" wp14:anchorId="2C29A3DA" wp14:editId="547FA482">
                <wp:simplePos x="902335" y="902335"/>
                <wp:positionH relativeFrom="margin">
                  <wp:align>center</wp:align>
                </wp:positionH>
                <wp:positionV relativeFrom="margin">
                  <wp:align>center</wp:align>
                </wp:positionV>
                <wp:extent cx="5760720" cy="8625840"/>
                <wp:effectExtent l="0" t="0" r="11430" b="22860"/>
                <wp:wrapSquare wrapText="bothSides"/>
                <wp:docPr id="24" name="Szövegdoboz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625840"/>
                        </a:xfrm>
                        <a:prstGeom prst="rect">
                          <a:avLst/>
                        </a:prstGeom>
                        <a:solidFill>
                          <a:srgbClr val="FFFFFF"/>
                        </a:solidFill>
                        <a:ln w="9525">
                          <a:solidFill>
                            <a:srgbClr val="000000"/>
                          </a:solidFill>
                          <a:miter lim="800000"/>
                          <a:headEnd/>
                          <a:tailEnd/>
                        </a:ln>
                      </wps:spPr>
                      <wps:txbx>
                        <w:txbxContent>
                          <w:p w14:paraId="707B957A"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updateBooksDgv(</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w:t>
                            </w:r>
                          </w:p>
                          <w:p w14:paraId="50225D9C"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t xml:space="preserve">cdgvBooks.DataSource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cdgvBooks.Columns.Clear</w:t>
                            </w:r>
                            <w:proofErr w:type="gramEnd"/>
                            <w:r>
                              <w:rPr>
                                <w:rFonts w:ascii="Cascadia Mono" w:hAnsi="Cascadia Mono" w:cs="Cascadia Mono"/>
                                <w:color w:val="000000"/>
                                <w:sz w:val="19"/>
                                <w:szCs w:val="19"/>
                              </w:rPr>
                              <w:t>();</w:t>
                            </w:r>
                          </w:p>
                          <w:p w14:paraId="7E562AF9"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ids.Clear</w:t>
                            </w:r>
                            <w:proofErr w:type="gramEnd"/>
                            <w:r>
                              <w:rPr>
                                <w:rFonts w:ascii="Cascadia Mono" w:hAnsi="Cascadia Mono" w:cs="Cascadia Mono"/>
                                <w:color w:val="000000"/>
                                <w:sz w:val="19"/>
                                <w:szCs w:val="19"/>
                              </w:rPr>
                              <w:t>();</w:t>
                            </w:r>
                          </w:p>
                          <w:p w14:paraId="4ABB9B6D"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response =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r>
                              <w:rPr>
                                <w:rFonts w:ascii="Cascadia Mono" w:hAnsi="Cascadia Mono" w:cs="Cascadia Mono"/>
                                <w:color w:val="0000FF"/>
                                <w:sz w:val="19"/>
                                <w:szCs w:val="19"/>
                              </w:rPr>
                              <w:t>await</w:t>
                            </w:r>
                            <w:proofErr w:type="gramEnd"/>
                            <w:r>
                              <w:rPr>
                                <w:rFonts w:ascii="Cascadia Mono" w:hAnsi="Cascadia Mono" w:cs="Cascadia Mono"/>
                                <w:color w:val="000000"/>
                                <w:sz w:val="19"/>
                                <w:szCs w:val="19"/>
                              </w:rPr>
                              <w:t xml:space="preserve"> ApiComm.SendPost(</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 { </w:t>
                            </w:r>
                            <w:r>
                              <w:rPr>
                                <w:rFonts w:ascii="Cascadia Mono" w:hAnsi="Cascadia Mono" w:cs="Cascadia Mono"/>
                                <w:color w:val="A31515"/>
                                <w:sz w:val="19"/>
                                <w:szCs w:val="19"/>
                              </w:rPr>
                              <w:t>"type"</w:t>
                            </w:r>
                            <w:r>
                              <w:rPr>
                                <w:rFonts w:ascii="Cascadia Mono" w:hAnsi="Cascadia Mono" w:cs="Cascadia Mono"/>
                                <w:color w:val="000000"/>
                                <w:sz w:val="19"/>
                                <w:szCs w:val="19"/>
                              </w:rPr>
                              <w:t xml:space="preserve">, </w:t>
                            </w:r>
                            <w:r>
                              <w:rPr>
                                <w:rFonts w:ascii="Cascadia Mono" w:hAnsi="Cascadia Mono" w:cs="Cascadia Mono"/>
                                <w:color w:val="A31515"/>
                                <w:sz w:val="19"/>
                                <w:szCs w:val="19"/>
                              </w:rPr>
                              <w:t>"getBooks"</w:t>
                            </w:r>
                            <w:r>
                              <w:rPr>
                                <w:rFonts w:ascii="Cascadia Mono" w:hAnsi="Cascadia Mono" w:cs="Cascadia Mono"/>
                                <w:color w:val="000000"/>
                                <w:sz w:val="19"/>
                                <w:szCs w:val="19"/>
                              </w:rPr>
                              <w:t xml:space="preserve"> }, { </w:t>
                            </w:r>
                            <w:r>
                              <w:rPr>
                                <w:rFonts w:ascii="Cascadia Mono" w:hAnsi="Cascadia Mono" w:cs="Cascadia Mono"/>
                                <w:color w:val="A31515"/>
                                <w:sz w:val="19"/>
                                <w:szCs w:val="19"/>
                              </w:rPr>
                              <w:t>"search"</w:t>
                            </w:r>
                            <w:r>
                              <w:rPr>
                                <w:rFonts w:ascii="Cascadia Mono" w:hAnsi="Cascadia Mono" w:cs="Cascadia Mono"/>
                                <w:color w:val="000000"/>
                                <w:sz w:val="19"/>
                                <w:szCs w:val="19"/>
                              </w:rPr>
                              <w:t>, search } });</w:t>
                            </w:r>
                          </w:p>
                          <w:p w14:paraId="1A467FF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response.Count</w:t>
                            </w:r>
                            <w:proofErr w:type="gramEnd"/>
                            <w:r>
                              <w:rPr>
                                <w:rFonts w:ascii="Cascadia Mono" w:hAnsi="Cascadia Mono" w:cs="Cascadia Mono"/>
                                <w:color w:val="000000"/>
                                <w:sz w:val="19"/>
                                <w:szCs w:val="19"/>
                              </w:rPr>
                              <w:t>&gt;0)</w:t>
                            </w:r>
                          </w:p>
                          <w:p w14:paraId="1DA6DDC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DataTable(</w:t>
                            </w:r>
                            <w:proofErr w:type="gramEnd"/>
                            <w:r>
                              <w:rPr>
                                <w:rFonts w:ascii="Cascadia Mono" w:hAnsi="Cascadia Mono" w:cs="Cascadia Mono"/>
                                <w:color w:val="000000"/>
                                <w:sz w:val="19"/>
                                <w:szCs w:val="19"/>
                              </w:rPr>
                              <w:t>);</w:t>
                            </w:r>
                          </w:p>
                          <w:p w14:paraId="249B77D8"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DataColumn col;</w:t>
                            </w:r>
                          </w:p>
                          <w:p w14:paraId="7B516B83"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row;</w:t>
                            </w:r>
                          </w:p>
                          <w:p w14:paraId="7D967CD1"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//make the dataset columns</w:t>
                            </w:r>
                          </w:p>
                          <w:p w14:paraId="113F646D"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0])</w:t>
                            </w:r>
                          </w:p>
                          <w:p w14:paraId="47FC5ED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item.Key</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"book_id"</w:t>
                            </w:r>
                            <w:r>
                              <w:rPr>
                                <w:rFonts w:ascii="Cascadia Mono" w:hAnsi="Cascadia Mono" w:cs="Cascadia Mono"/>
                                <w:color w:val="000000"/>
                                <w:sz w:val="19"/>
                                <w:szCs w:val="19"/>
                              </w:rPr>
                              <w:t xml:space="preserve"> &amp;&amp; 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14:paraId="5277952B"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DataColumn(</w:t>
                            </w:r>
                            <w:proofErr w:type="gramEnd"/>
                            <w:r>
                              <w:rPr>
                                <w:rFonts w:ascii="Cascadia Mono" w:hAnsi="Cascadia Mono" w:cs="Cascadia Mono"/>
                                <w:color w:val="000000"/>
                                <w:sz w:val="19"/>
                                <w:szCs w:val="19"/>
                              </w:rPr>
                              <w:t>);</w:t>
                            </w:r>
                          </w:p>
                          <w:p w14:paraId="01C32112"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col.DataType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35D8595A"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col.ReadOnly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892C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col.ColumnName</w:t>
                            </w:r>
                            <w:proofErr w:type="gramEnd"/>
                            <w:r>
                              <w:rPr>
                                <w:rFonts w:ascii="Cascadia Mono" w:hAnsi="Cascadia Mono" w:cs="Cascadia Mono"/>
                                <w:color w:val="000000"/>
                                <w:sz w:val="19"/>
                                <w:szCs w:val="19"/>
                              </w:rPr>
                              <w:t xml:space="preserve"> = item.Key;</w:t>
                            </w:r>
                          </w:p>
                          <w:p w14:paraId="4054FA1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col.Caption</w:t>
                            </w:r>
                            <w:proofErr w:type="gramEnd"/>
                            <w:r>
                              <w:rPr>
                                <w:rFonts w:ascii="Cascadia Mono" w:hAnsi="Cascadia Mono" w:cs="Cascadia Mono"/>
                                <w:color w:val="000000"/>
                                <w:sz w:val="19"/>
                                <w:szCs w:val="19"/>
                              </w:rPr>
                              <w:t xml:space="preserve"> = item.Key;</w:t>
                            </w:r>
                          </w:p>
                          <w:p w14:paraId="170C58D2"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dt.Columns.Add</w:t>
                            </w:r>
                            <w:proofErr w:type="gramEnd"/>
                            <w:r>
                              <w:rPr>
                                <w:rFonts w:ascii="Cascadia Mono" w:hAnsi="Cascadia Mono" w:cs="Cascadia Mono"/>
                                <w:color w:val="000000"/>
                                <w:sz w:val="19"/>
                                <w:szCs w:val="19"/>
                              </w:rPr>
                              <w:t>(col);</w:t>
                            </w:r>
                          </w:p>
                          <w:p w14:paraId="4FB836CC"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button row for detailed page</w:t>
                            </w:r>
                          </w:p>
                          <w:p w14:paraId="30FAA1E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DataGridViewButtonColumn btns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DataGridViewButtonColumn(</w:t>
                            </w:r>
                            <w:proofErr w:type="gramEnd"/>
                            <w:r>
                              <w:rPr>
                                <w:rFonts w:ascii="Cascadia Mono" w:hAnsi="Cascadia Mono" w:cs="Cascadia Mono"/>
                                <w:color w:val="000000"/>
                                <w:sz w:val="19"/>
                                <w:szCs w:val="19"/>
                              </w:rPr>
                              <w:t>);</w:t>
                            </w:r>
                          </w:p>
                          <w:p w14:paraId="1A230D71"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btns.Name</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btns.Text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btns.UseColumnTextForButtonValue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6A22AF3"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button column for booking/available/borrowed</w:t>
                            </w:r>
                          </w:p>
                          <w:p w14:paraId="4656A37D"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DataGridViewButtonColumn btncol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DataGridViewButtonColumn(</w:t>
                            </w:r>
                            <w:proofErr w:type="gramEnd"/>
                            <w:r>
                              <w:rPr>
                                <w:rFonts w:ascii="Cascadia Mono" w:hAnsi="Cascadia Mono" w:cs="Cascadia Mono"/>
                                <w:color w:val="000000"/>
                                <w:sz w:val="19"/>
                                <w:szCs w:val="19"/>
                              </w:rPr>
                              <w:t>);</w:t>
                            </w:r>
                          </w:p>
                          <w:p w14:paraId="04CACBF4"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btncol.Name</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//make rows</w:t>
                            </w:r>
                          </w:p>
                          <w:p w14:paraId="3C80839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w:t>
                            </w:r>
                            <w:proofErr w:type="gramStart"/>
                            <w:r>
                              <w:rPr>
                                <w:rFonts w:ascii="Cascadia Mono" w:hAnsi="Cascadia Mono" w:cs="Cascadia Mono"/>
                                <w:color w:val="000000"/>
                                <w:sz w:val="19"/>
                                <w:szCs w:val="19"/>
                              </w:rPr>
                              <w:t>&lt; response</w:t>
                            </w:r>
                            <w:proofErr w:type="gramEnd"/>
                            <w:r>
                              <w:rPr>
                                <w:rFonts w:ascii="Cascadia Mono" w:hAnsi="Cascadia Mono" w:cs="Cascadia Mono"/>
                                <w:color w:val="000000"/>
                                <w:sz w:val="19"/>
                                <w:szCs w:val="19"/>
                              </w:rPr>
                              <w:t>.Count(); i++)</w:t>
                            </w:r>
                          </w:p>
                          <w:p w14:paraId="2943F81E"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row = dt.NewRow();</w:t>
                            </w:r>
                          </w:p>
                          <w:p w14:paraId="1B476A8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response[i])</w:t>
                            </w:r>
                          </w:p>
                          <w:p w14:paraId="1DCE4A15"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item.Key</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"book_id"</w:t>
                            </w:r>
                            <w:r>
                              <w:rPr>
                                <w:rFonts w:ascii="Cascadia Mono" w:hAnsi="Cascadia Mono" w:cs="Cascadia Mono"/>
                                <w:color w:val="000000"/>
                                <w:sz w:val="19"/>
                                <w:szCs w:val="19"/>
                              </w:rPr>
                              <w:t>)</w:t>
                            </w:r>
                          </w:p>
                          <w:p w14:paraId="371DE464"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ids.Add</w:t>
                            </w:r>
                            <w:proofErr w:type="gramEnd"/>
                            <w:r>
                              <w:rPr>
                                <w:rFonts w:ascii="Cascadia Mono" w:hAnsi="Cascadia Mono" w:cs="Cascadia Mono"/>
                                <w:color w:val="000000"/>
                                <w:sz w:val="19"/>
                                <w:szCs w:val="19"/>
                              </w:rPr>
                              <w:t>(item.Value);</w:t>
                            </w:r>
                          </w:p>
                          <w:p w14:paraId="07F419FD"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14:paraId="1CEC060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row[</w:t>
                            </w:r>
                            <w:proofErr w:type="gramStart"/>
                            <w:r>
                              <w:rPr>
                                <w:rFonts w:ascii="Cascadia Mono" w:hAnsi="Cascadia Mono" w:cs="Cascadia Mono"/>
                                <w:color w:val="000000"/>
                                <w:sz w:val="19"/>
                                <w:szCs w:val="19"/>
                              </w:rPr>
                              <w:t>item.Key</w:t>
                            </w:r>
                            <w:proofErr w:type="gramEnd"/>
                            <w:r>
                              <w:rPr>
                                <w:rFonts w:ascii="Cascadia Mono" w:hAnsi="Cascadia Mono" w:cs="Cascadia Mono"/>
                                <w:color w:val="000000"/>
                                <w:sz w:val="19"/>
                                <w:szCs w:val="19"/>
                              </w:rPr>
                              <w:t>] = item.Value;</w:t>
                            </w:r>
                          </w:p>
                          <w:p w14:paraId="42E441C8"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dt.Rows.Add</w:t>
                            </w:r>
                            <w:proofErr w:type="gramEnd"/>
                            <w:r>
                              <w:rPr>
                                <w:rFonts w:ascii="Cascadia Mono" w:hAnsi="Cascadia Mono" w:cs="Cascadia Mono"/>
                                <w:color w:val="000000"/>
                                <w:sz w:val="19"/>
                                <w:szCs w:val="19"/>
                              </w:rPr>
                              <w:t>(row);</w:t>
                            </w:r>
                          </w:p>
                          <w:p w14:paraId="5C1C71D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cdgvBooks.DataSource = dt;</w:t>
                            </w:r>
                          </w:p>
                          <w:p w14:paraId="26C7467E"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cdgvBooks.Columns.Add</w:t>
                            </w:r>
                            <w:proofErr w:type="gramEnd"/>
                            <w:r>
                              <w:rPr>
                                <w:rFonts w:ascii="Cascadia Mono" w:hAnsi="Cascadia Mono" w:cs="Cascadia Mono"/>
                                <w:color w:val="000000"/>
                                <w:sz w:val="19"/>
                                <w:szCs w:val="19"/>
                              </w:rPr>
                              <w:t>(btns);</w:t>
                            </w:r>
                          </w:p>
                          <w:p w14:paraId="45E819CD"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cdgvBooks.Columns.Add</w:t>
                            </w:r>
                            <w:proofErr w:type="gramEnd"/>
                            <w:r>
                              <w:rPr>
                                <w:rFonts w:ascii="Cascadia Mono" w:hAnsi="Cascadia Mono" w:cs="Cascadia Mono"/>
                                <w:color w:val="000000"/>
                                <w:sz w:val="19"/>
                                <w:szCs w:val="19"/>
                              </w:rPr>
                              <w:t>(btncol);</w:t>
                            </w:r>
                          </w:p>
                          <w:p w14:paraId="7432B8FE"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(DataGridViewColumn column </w:t>
                            </w:r>
                            <w:r>
                              <w:rPr>
                                <w:rFonts w:ascii="Cascadia Mono" w:hAnsi="Cascadia Mono" w:cs="Cascadia Mono"/>
                                <w:color w:val="0000FF"/>
                                <w:sz w:val="19"/>
                                <w:szCs w:val="19"/>
                              </w:rPr>
                              <w:t>in</w:t>
                            </w:r>
                            <w:r>
                              <w:rPr>
                                <w:rFonts w:ascii="Cascadia Mono" w:hAnsi="Cascadia Mono" w:cs="Cascadia Mono"/>
                                <w:color w:val="000000"/>
                                <w:sz w:val="19"/>
                                <w:szCs w:val="19"/>
                              </w:rPr>
                              <w:t xml:space="preserve"> cdgvBooks.Columns)</w:t>
                            </w:r>
                          </w:p>
                          <w:p w14:paraId="58EFDB3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column.SortMode</w:t>
                            </w:r>
                            <w:proofErr w:type="gramEnd"/>
                            <w:r>
                              <w:rPr>
                                <w:rFonts w:ascii="Cascadia Mono" w:hAnsi="Cascadia Mono" w:cs="Cascadia Mono"/>
                                <w:color w:val="000000"/>
                                <w:sz w:val="19"/>
                                <w:szCs w:val="19"/>
                              </w:rPr>
                              <w:t xml:space="preserve"> = DataGridViewColumnSortMode.NotSortable;</w:t>
                            </w:r>
                          </w:p>
                          <w:p w14:paraId="5F30AFC1"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addBtnTextsManual(</w:t>
                            </w:r>
                            <w:proofErr w:type="gramEnd"/>
                            <w:r>
                              <w:rPr>
                                <w:rFonts w:ascii="Cascadia Mono" w:hAnsi="Cascadia Mono" w:cs="Cascadia Mono"/>
                                <w:color w:val="000000"/>
                                <w:sz w:val="19"/>
                                <w:szCs w:val="19"/>
                              </w:rPr>
                              <w:t>);</w:t>
                            </w:r>
                          </w:p>
                          <w:p w14:paraId="705DE864" w14:textId="77777777" w:rsidR="00A572DE" w:rsidRDefault="00A572DE" w:rsidP="0083232E">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anchor>
            </w:drawing>
          </mc:Choice>
          <mc:Fallback>
            <w:pict>
              <v:shape w14:anchorId="2C29A3DA" id="Szövegdoboz 24" o:spid="_x0000_s1030" type="#_x0000_t202" style="position:absolute;left:0;text-align:left;margin-left:0;margin-top:0;width:453.6pt;height:679.2pt;z-index:251678720;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">
                <v:textbox style="mso-fit-shape-to-text:t">
                  <w:txbxContent>
                    <w:p w14:paraId="707B957A"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updateBooksDgv(</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w:t>
                      </w:r>
                    </w:p>
                    <w:p w14:paraId="50225D9C"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6DFFEA"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ab/>
                        <w:t xml:space="preserve">cdgvBooks.DataSource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3FF9079"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cdgvBooks.Columns.Clear</w:t>
                      </w:r>
                      <w:proofErr w:type="gramEnd"/>
                      <w:r>
                        <w:rPr>
                          <w:rFonts w:ascii="Cascadia Mono" w:hAnsi="Cascadia Mono" w:cs="Cascadia Mono"/>
                          <w:color w:val="000000"/>
                          <w:sz w:val="19"/>
                          <w:szCs w:val="19"/>
                        </w:rPr>
                        <w:t>();</w:t>
                      </w:r>
                    </w:p>
                    <w:p w14:paraId="7E562AF9"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ids.Clear</w:t>
                      </w:r>
                      <w:proofErr w:type="gramEnd"/>
                      <w:r>
                        <w:rPr>
                          <w:rFonts w:ascii="Cascadia Mono" w:hAnsi="Cascadia Mono" w:cs="Cascadia Mono"/>
                          <w:color w:val="000000"/>
                          <w:sz w:val="19"/>
                          <w:szCs w:val="19"/>
                        </w:rPr>
                        <w:t>();</w:t>
                      </w:r>
                    </w:p>
                    <w:p w14:paraId="4ABB9B6D"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response = (List&lt;Dictionary&lt;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r>
                        <w:rPr>
                          <w:rFonts w:ascii="Cascadia Mono" w:hAnsi="Cascadia Mono" w:cs="Cascadia Mono"/>
                          <w:color w:val="0000FF"/>
                          <w:sz w:val="19"/>
                          <w:szCs w:val="19"/>
                        </w:rPr>
                        <w:t>await</w:t>
                      </w:r>
                      <w:proofErr w:type="gramEnd"/>
                      <w:r>
                        <w:rPr>
                          <w:rFonts w:ascii="Cascadia Mono" w:hAnsi="Cascadia Mono" w:cs="Cascadia Mono"/>
                          <w:color w:val="000000"/>
                          <w:sz w:val="19"/>
                          <w:szCs w:val="19"/>
                        </w:rPr>
                        <w:t xml:space="preserve"> ApiComm.SendPost(</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 { </w:t>
                      </w:r>
                      <w:r>
                        <w:rPr>
                          <w:rFonts w:ascii="Cascadia Mono" w:hAnsi="Cascadia Mono" w:cs="Cascadia Mono"/>
                          <w:color w:val="A31515"/>
                          <w:sz w:val="19"/>
                          <w:szCs w:val="19"/>
                        </w:rPr>
                        <w:t>"type"</w:t>
                      </w:r>
                      <w:r>
                        <w:rPr>
                          <w:rFonts w:ascii="Cascadia Mono" w:hAnsi="Cascadia Mono" w:cs="Cascadia Mono"/>
                          <w:color w:val="000000"/>
                          <w:sz w:val="19"/>
                          <w:szCs w:val="19"/>
                        </w:rPr>
                        <w:t xml:space="preserve">, </w:t>
                      </w:r>
                      <w:r>
                        <w:rPr>
                          <w:rFonts w:ascii="Cascadia Mono" w:hAnsi="Cascadia Mono" w:cs="Cascadia Mono"/>
                          <w:color w:val="A31515"/>
                          <w:sz w:val="19"/>
                          <w:szCs w:val="19"/>
                        </w:rPr>
                        <w:t>"getBooks"</w:t>
                      </w:r>
                      <w:r>
                        <w:rPr>
                          <w:rFonts w:ascii="Cascadia Mono" w:hAnsi="Cascadia Mono" w:cs="Cascadia Mono"/>
                          <w:color w:val="000000"/>
                          <w:sz w:val="19"/>
                          <w:szCs w:val="19"/>
                        </w:rPr>
                        <w:t xml:space="preserve"> }, { </w:t>
                      </w:r>
                      <w:r>
                        <w:rPr>
                          <w:rFonts w:ascii="Cascadia Mono" w:hAnsi="Cascadia Mono" w:cs="Cascadia Mono"/>
                          <w:color w:val="A31515"/>
                          <w:sz w:val="19"/>
                          <w:szCs w:val="19"/>
                        </w:rPr>
                        <w:t>"search"</w:t>
                      </w:r>
                      <w:r>
                        <w:rPr>
                          <w:rFonts w:ascii="Cascadia Mono" w:hAnsi="Cascadia Mono" w:cs="Cascadia Mono"/>
                          <w:color w:val="000000"/>
                          <w:sz w:val="19"/>
                          <w:szCs w:val="19"/>
                        </w:rPr>
                        <w:t>, search } });</w:t>
                      </w:r>
                    </w:p>
                    <w:p w14:paraId="1A467FF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response.Count</w:t>
                      </w:r>
                      <w:proofErr w:type="gramEnd"/>
                      <w:r>
                        <w:rPr>
                          <w:rFonts w:ascii="Cascadia Mono" w:hAnsi="Cascadia Mono" w:cs="Cascadia Mono"/>
                          <w:color w:val="000000"/>
                          <w:sz w:val="19"/>
                          <w:szCs w:val="19"/>
                        </w:rPr>
                        <w:t>&gt;0)</w:t>
                      </w:r>
                    </w:p>
                    <w:p w14:paraId="1DA6DDC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6C8A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DataTable(</w:t>
                      </w:r>
                      <w:proofErr w:type="gramEnd"/>
                      <w:r>
                        <w:rPr>
                          <w:rFonts w:ascii="Cascadia Mono" w:hAnsi="Cascadia Mono" w:cs="Cascadia Mono"/>
                          <w:color w:val="000000"/>
                          <w:sz w:val="19"/>
                          <w:szCs w:val="19"/>
                        </w:rPr>
                        <w:t>);</w:t>
                      </w:r>
                    </w:p>
                    <w:p w14:paraId="249B77D8"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DataColumn col;</w:t>
                      </w:r>
                    </w:p>
                    <w:p w14:paraId="7B516B83"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DataRow row;</w:t>
                      </w:r>
                    </w:p>
                    <w:p w14:paraId="7D967CD1"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//make the dataset columns</w:t>
                      </w:r>
                    </w:p>
                    <w:p w14:paraId="113F646D"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response[</w:t>
                      </w:r>
                      <w:proofErr w:type="gramEnd"/>
                      <w:r>
                        <w:rPr>
                          <w:rFonts w:ascii="Cascadia Mono" w:hAnsi="Cascadia Mono" w:cs="Cascadia Mono"/>
                          <w:color w:val="000000"/>
                          <w:sz w:val="19"/>
                          <w:szCs w:val="19"/>
                        </w:rPr>
                        <w:t>0])</w:t>
                      </w:r>
                    </w:p>
                    <w:p w14:paraId="47FC5ED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D07079"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item.Key</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"book_id"</w:t>
                      </w:r>
                      <w:r>
                        <w:rPr>
                          <w:rFonts w:ascii="Cascadia Mono" w:hAnsi="Cascadia Mono" w:cs="Cascadia Mono"/>
                          <w:color w:val="000000"/>
                          <w:sz w:val="19"/>
                          <w:szCs w:val="19"/>
                        </w:rPr>
                        <w:t xml:space="preserve"> &amp;&amp; 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14:paraId="5277952B"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269D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DataColumn(</w:t>
                      </w:r>
                      <w:proofErr w:type="gramEnd"/>
                      <w:r>
                        <w:rPr>
                          <w:rFonts w:ascii="Cascadia Mono" w:hAnsi="Cascadia Mono" w:cs="Cascadia Mono"/>
                          <w:color w:val="000000"/>
                          <w:sz w:val="19"/>
                          <w:szCs w:val="19"/>
                        </w:rPr>
                        <w:t>);</w:t>
                      </w:r>
                    </w:p>
                    <w:p w14:paraId="01C32112"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col.DataType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35D8595A"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col.ReadOnly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892C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col.ColumnName</w:t>
                      </w:r>
                      <w:proofErr w:type="gramEnd"/>
                      <w:r>
                        <w:rPr>
                          <w:rFonts w:ascii="Cascadia Mono" w:hAnsi="Cascadia Mono" w:cs="Cascadia Mono"/>
                          <w:color w:val="000000"/>
                          <w:sz w:val="19"/>
                          <w:szCs w:val="19"/>
                        </w:rPr>
                        <w:t xml:space="preserve"> = item.Key;</w:t>
                      </w:r>
                    </w:p>
                    <w:p w14:paraId="4054FA1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col.Caption</w:t>
                      </w:r>
                      <w:proofErr w:type="gramEnd"/>
                      <w:r>
                        <w:rPr>
                          <w:rFonts w:ascii="Cascadia Mono" w:hAnsi="Cascadia Mono" w:cs="Cascadia Mono"/>
                          <w:color w:val="000000"/>
                          <w:sz w:val="19"/>
                          <w:szCs w:val="19"/>
                        </w:rPr>
                        <w:t xml:space="preserve"> = item.Key;</w:t>
                      </w:r>
                    </w:p>
                    <w:p w14:paraId="170C58D2"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dt.Columns.Add</w:t>
                      </w:r>
                      <w:proofErr w:type="gramEnd"/>
                      <w:r>
                        <w:rPr>
                          <w:rFonts w:ascii="Cascadia Mono" w:hAnsi="Cascadia Mono" w:cs="Cascadia Mono"/>
                          <w:color w:val="000000"/>
                          <w:sz w:val="19"/>
                          <w:szCs w:val="19"/>
                        </w:rPr>
                        <w:t>(col);</w:t>
                      </w:r>
                    </w:p>
                    <w:p w14:paraId="4FB836CC"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91B070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965FE"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button row for detailed page</w:t>
                      </w:r>
                    </w:p>
                    <w:p w14:paraId="30FAA1E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DataGridViewButtonColumn btns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DataGridViewButtonColumn(</w:t>
                      </w:r>
                      <w:proofErr w:type="gramEnd"/>
                      <w:r>
                        <w:rPr>
                          <w:rFonts w:ascii="Cascadia Mono" w:hAnsi="Cascadia Mono" w:cs="Cascadia Mono"/>
                          <w:color w:val="000000"/>
                          <w:sz w:val="19"/>
                          <w:szCs w:val="19"/>
                        </w:rPr>
                        <w:t>);</w:t>
                      </w:r>
                    </w:p>
                    <w:p w14:paraId="1A230D71"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btns.Name</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"Részletesen"</w:t>
                      </w:r>
                      <w:r>
                        <w:rPr>
                          <w:rFonts w:ascii="Cascadia Mono" w:hAnsi="Cascadia Mono" w:cs="Cascadia Mono"/>
                          <w:color w:val="000000"/>
                          <w:sz w:val="19"/>
                          <w:szCs w:val="19"/>
                        </w:rPr>
                        <w:t>;</w:t>
                      </w:r>
                    </w:p>
                    <w:p w14:paraId="4DC763B1"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btns.Text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"Részletes"</w:t>
                      </w:r>
                      <w:r>
                        <w:rPr>
                          <w:rFonts w:ascii="Cascadia Mono" w:hAnsi="Cascadia Mono" w:cs="Cascadia Mono"/>
                          <w:color w:val="000000"/>
                          <w:sz w:val="19"/>
                          <w:szCs w:val="19"/>
                        </w:rPr>
                        <w:t>;</w:t>
                      </w:r>
                    </w:p>
                    <w:p w14:paraId="75486D9E"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btns.UseColumnTextForButtonValue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6A22AF3"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button column for booking/available/borrowed</w:t>
                      </w:r>
                    </w:p>
                    <w:p w14:paraId="4656A37D"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DataGridViewButtonColumn btncol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DataGridViewButtonColumn(</w:t>
                      </w:r>
                      <w:proofErr w:type="gramEnd"/>
                      <w:r>
                        <w:rPr>
                          <w:rFonts w:ascii="Cascadia Mono" w:hAnsi="Cascadia Mono" w:cs="Cascadia Mono"/>
                          <w:color w:val="000000"/>
                          <w:sz w:val="19"/>
                          <w:szCs w:val="19"/>
                        </w:rPr>
                        <w:t>);</w:t>
                      </w:r>
                    </w:p>
                    <w:p w14:paraId="04CACBF4"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btncol.Name</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"Műveletek"</w:t>
                      </w:r>
                      <w:r>
                        <w:rPr>
                          <w:rFonts w:ascii="Cascadia Mono" w:hAnsi="Cascadia Mono" w:cs="Cascadia Mono"/>
                          <w:color w:val="000000"/>
                          <w:sz w:val="19"/>
                          <w:szCs w:val="19"/>
                        </w:rPr>
                        <w:t>;</w:t>
                      </w:r>
                    </w:p>
                    <w:p w14:paraId="72FF0570"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//make rows</w:t>
                      </w:r>
                    </w:p>
                    <w:p w14:paraId="3C80839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w:t>
                      </w:r>
                      <w:proofErr w:type="gramStart"/>
                      <w:r>
                        <w:rPr>
                          <w:rFonts w:ascii="Cascadia Mono" w:hAnsi="Cascadia Mono" w:cs="Cascadia Mono"/>
                          <w:color w:val="000000"/>
                          <w:sz w:val="19"/>
                          <w:szCs w:val="19"/>
                        </w:rPr>
                        <w:t>&lt; response</w:t>
                      </w:r>
                      <w:proofErr w:type="gramEnd"/>
                      <w:r>
                        <w:rPr>
                          <w:rFonts w:ascii="Cascadia Mono" w:hAnsi="Cascadia Mono" w:cs="Cascadia Mono"/>
                          <w:color w:val="000000"/>
                          <w:sz w:val="19"/>
                          <w:szCs w:val="19"/>
                        </w:rPr>
                        <w:t>.Count(); i++)</w:t>
                      </w:r>
                    </w:p>
                    <w:p w14:paraId="2943F81E"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25158"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row = dt.NewRow();</w:t>
                      </w:r>
                    </w:p>
                    <w:p w14:paraId="1B476A8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response[i])</w:t>
                      </w:r>
                    </w:p>
                    <w:p w14:paraId="1DCE4A15"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CD25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item.Key</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"book_id"</w:t>
                      </w:r>
                      <w:r>
                        <w:rPr>
                          <w:rFonts w:ascii="Cascadia Mono" w:hAnsi="Cascadia Mono" w:cs="Cascadia Mono"/>
                          <w:color w:val="000000"/>
                          <w:sz w:val="19"/>
                          <w:szCs w:val="19"/>
                        </w:rPr>
                        <w:t>)</w:t>
                      </w:r>
                    </w:p>
                    <w:p w14:paraId="371DE464"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F9E2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ids.Add</w:t>
                      </w:r>
                      <w:proofErr w:type="gramEnd"/>
                      <w:r>
                        <w:rPr>
                          <w:rFonts w:ascii="Cascadia Mono" w:hAnsi="Cascadia Mono" w:cs="Cascadia Mono"/>
                          <w:color w:val="000000"/>
                          <w:sz w:val="19"/>
                          <w:szCs w:val="19"/>
                        </w:rPr>
                        <w:t>(item.Value);</w:t>
                      </w:r>
                    </w:p>
                    <w:p w14:paraId="07F419FD"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5B921"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item.Key != </w:t>
                      </w:r>
                      <w:r>
                        <w:rPr>
                          <w:rFonts w:ascii="Cascadia Mono" w:hAnsi="Cascadia Mono" w:cs="Cascadia Mono"/>
                          <w:color w:val="A31515"/>
                          <w:sz w:val="19"/>
                          <w:szCs w:val="19"/>
                        </w:rPr>
                        <w:t>"available"</w:t>
                      </w:r>
                      <w:r>
                        <w:rPr>
                          <w:rFonts w:ascii="Cascadia Mono" w:hAnsi="Cascadia Mono" w:cs="Cascadia Mono"/>
                          <w:color w:val="000000"/>
                          <w:sz w:val="19"/>
                          <w:szCs w:val="19"/>
                        </w:rPr>
                        <w:t>)</w:t>
                      </w:r>
                    </w:p>
                    <w:p w14:paraId="1CEC060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EEDC4"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row[</w:t>
                      </w:r>
                      <w:proofErr w:type="gramStart"/>
                      <w:r>
                        <w:rPr>
                          <w:rFonts w:ascii="Cascadia Mono" w:hAnsi="Cascadia Mono" w:cs="Cascadia Mono"/>
                          <w:color w:val="000000"/>
                          <w:sz w:val="19"/>
                          <w:szCs w:val="19"/>
                        </w:rPr>
                        <w:t>item.Key</w:t>
                      </w:r>
                      <w:proofErr w:type="gramEnd"/>
                      <w:r>
                        <w:rPr>
                          <w:rFonts w:ascii="Cascadia Mono" w:hAnsi="Cascadia Mono" w:cs="Cascadia Mono"/>
                          <w:color w:val="000000"/>
                          <w:sz w:val="19"/>
                          <w:szCs w:val="19"/>
                        </w:rPr>
                        <w:t>] = item.Value;</w:t>
                      </w:r>
                    </w:p>
                    <w:p w14:paraId="42E441C8"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9BC7DBB"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0543C"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dt.Rows.Add</w:t>
                      </w:r>
                      <w:proofErr w:type="gramEnd"/>
                      <w:r>
                        <w:rPr>
                          <w:rFonts w:ascii="Cascadia Mono" w:hAnsi="Cascadia Mono" w:cs="Cascadia Mono"/>
                          <w:color w:val="000000"/>
                          <w:sz w:val="19"/>
                          <w:szCs w:val="19"/>
                        </w:rPr>
                        <w:t>(row);</w:t>
                      </w:r>
                    </w:p>
                    <w:p w14:paraId="5C1C71D0"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A47279B"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cdgvBooks.DataSource = dt;</w:t>
                      </w:r>
                    </w:p>
                    <w:p w14:paraId="26C7467E"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cdgvBooks.Columns.Add</w:t>
                      </w:r>
                      <w:proofErr w:type="gramEnd"/>
                      <w:r>
                        <w:rPr>
                          <w:rFonts w:ascii="Cascadia Mono" w:hAnsi="Cascadia Mono" w:cs="Cascadia Mono"/>
                          <w:color w:val="000000"/>
                          <w:sz w:val="19"/>
                          <w:szCs w:val="19"/>
                        </w:rPr>
                        <w:t>(btns);</w:t>
                      </w:r>
                    </w:p>
                    <w:p w14:paraId="45E819CD" w14:textId="77777777" w:rsidR="00A572DE" w:rsidRDefault="00A572DE" w:rsidP="0083232E">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cdgvBooks.Columns.Add</w:t>
                      </w:r>
                      <w:proofErr w:type="gramEnd"/>
                      <w:r>
                        <w:rPr>
                          <w:rFonts w:ascii="Cascadia Mono" w:hAnsi="Cascadia Mono" w:cs="Cascadia Mono"/>
                          <w:color w:val="000000"/>
                          <w:sz w:val="19"/>
                          <w:szCs w:val="19"/>
                        </w:rPr>
                        <w:t>(btncol);</w:t>
                      </w:r>
                    </w:p>
                    <w:p w14:paraId="7432B8FE"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(DataGridViewColumn column </w:t>
                      </w:r>
                      <w:r>
                        <w:rPr>
                          <w:rFonts w:ascii="Cascadia Mono" w:hAnsi="Cascadia Mono" w:cs="Cascadia Mono"/>
                          <w:color w:val="0000FF"/>
                          <w:sz w:val="19"/>
                          <w:szCs w:val="19"/>
                        </w:rPr>
                        <w:t>in</w:t>
                      </w:r>
                      <w:r>
                        <w:rPr>
                          <w:rFonts w:ascii="Cascadia Mono" w:hAnsi="Cascadia Mono" w:cs="Cascadia Mono"/>
                          <w:color w:val="000000"/>
                          <w:sz w:val="19"/>
                          <w:szCs w:val="19"/>
                        </w:rPr>
                        <w:t xml:space="preserve"> cdgvBooks.Columns)</w:t>
                      </w:r>
                    </w:p>
                    <w:p w14:paraId="58EFDB36"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99909"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column.SortMode</w:t>
                      </w:r>
                      <w:proofErr w:type="gramEnd"/>
                      <w:r>
                        <w:rPr>
                          <w:rFonts w:ascii="Cascadia Mono" w:hAnsi="Cascadia Mono" w:cs="Cascadia Mono"/>
                          <w:color w:val="000000"/>
                          <w:sz w:val="19"/>
                          <w:szCs w:val="19"/>
                        </w:rPr>
                        <w:t xml:space="preserve"> = DataGridViewColumnSortMode.NotSortable;</w:t>
                      </w:r>
                    </w:p>
                    <w:p w14:paraId="5F30AFC1"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75DF" w14:textId="77777777" w:rsidR="00A572DE" w:rsidRDefault="00A572DE" w:rsidP="0083232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addBtnTextsManual(</w:t>
                      </w:r>
                      <w:proofErr w:type="gramEnd"/>
                      <w:r>
                        <w:rPr>
                          <w:rFonts w:ascii="Cascadia Mono" w:hAnsi="Cascadia Mono" w:cs="Cascadia Mono"/>
                          <w:color w:val="000000"/>
                          <w:sz w:val="19"/>
                          <w:szCs w:val="19"/>
                        </w:rPr>
                        <w:t>);</w:t>
                      </w:r>
                    </w:p>
                    <w:p w14:paraId="705DE864" w14:textId="77777777" w:rsidR="00A572DE" w:rsidRDefault="00A572DE" w:rsidP="0083232E">
                      <w:r>
                        <w:rPr>
                          <w:rFonts w:ascii="Cascadia Mono" w:hAnsi="Cascadia Mono" w:cs="Cascadia Mono"/>
                          <w:color w:val="000000"/>
                          <w:sz w:val="19"/>
                          <w:szCs w:val="19"/>
                        </w:rPr>
                        <w:t xml:space="preserve">    }</w:t>
                      </w:r>
                    </w:p>
                  </w:txbxContent>
                </v:textbox>
                <w10:wrap type="square" anchorx="margin" anchory="margin"/>
              </v:shape>
            </w:pict>
          </mc:Fallback>
        </mc:AlternateContent>
      </w:r>
    </w:p>
    <w:p w14:paraId="0507332C" w14:textId="77777777" w:rsidR="0083232E" w:rsidRPr="009661B9" w:rsidRDefault="0083232E" w:rsidP="0083232E">
      <w:pPr>
        <w:jc w:val="both"/>
      </w:pPr>
    </w:p>
    <w:p w14:paraId="0042C4FA" w14:textId="77777777" w:rsidR="0083232E" w:rsidRPr="009661B9" w:rsidRDefault="0083232E" w:rsidP="0083232E">
      <w:pPr>
        <w:jc w:val="both"/>
      </w:pPr>
      <w:r w:rsidRPr="009661B9">
        <w:lastRenderedPageBreak/>
        <w:t xml:space="preserve">Feltölti a </w:t>
      </w:r>
      <w:proofErr w:type="spellStart"/>
      <w:r w:rsidRPr="009661B9">
        <w:t>datagridview</w:t>
      </w:r>
      <w:proofErr w:type="spellEnd"/>
      <w:r w:rsidRPr="009661B9">
        <w:t xml:space="preserve">-t a kapott adatokkal, a sorok azonosítóját nem jeleníti meg, de eltárolja egy listában. Majd </w:t>
      </w:r>
      <w:proofErr w:type="spellStart"/>
      <w:r w:rsidRPr="009661B9">
        <w:t>formtól</w:t>
      </w:r>
      <w:proofErr w:type="spellEnd"/>
      <w:r w:rsidRPr="009661B9">
        <w:t xml:space="preserve"> függően különböző gomb sorokat ad hozzá. </w:t>
      </w:r>
    </w:p>
    <w:p w14:paraId="1C8B61D2" w14:textId="77777777" w:rsidR="0083232E" w:rsidRPr="009661B9" w:rsidRDefault="0083232E" w:rsidP="005C7E08">
      <w:pPr>
        <w:pStyle w:val="Cmsor3"/>
      </w:pPr>
      <w:bookmarkStart w:id="25" w:name="_Toc194844919"/>
      <w:proofErr w:type="spellStart"/>
      <w:r w:rsidRPr="009661B9">
        <w:t>Popup</w:t>
      </w:r>
      <w:proofErr w:type="spellEnd"/>
      <w:r w:rsidRPr="009661B9">
        <w:t xml:space="preserve"> </w:t>
      </w:r>
      <w:proofErr w:type="spellStart"/>
      <w:r w:rsidRPr="009661B9">
        <w:t>select</w:t>
      </w:r>
      <w:bookmarkEnd w:id="25"/>
      <w:proofErr w:type="spellEnd"/>
    </w:p>
    <w:p w14:paraId="2A347535" w14:textId="77777777" w:rsidR="0083232E" w:rsidRPr="009661B9" w:rsidRDefault="0083232E" w:rsidP="0083232E">
      <w:pPr>
        <w:jc w:val="both"/>
      </w:pPr>
      <w:r w:rsidRPr="009661B9">
        <w:t xml:space="preserve">Ez a </w:t>
      </w:r>
      <w:proofErr w:type="spellStart"/>
      <w:r w:rsidRPr="009661B9">
        <w:t>form</w:t>
      </w:r>
      <w:proofErr w:type="spellEnd"/>
      <w:r w:rsidRPr="009661B9">
        <w:t xml:space="preserve"> azért speciális, mert nem csak egy funkciót lát el, hanem többet egyszerre. Mindig ez jelenik meg ha a felhasználónak választania kell valamit (pl.: kivételkor melyik könyvet szeretné kivenni az olvasó). Ezért először indítási módtól függően (ami az osztály konstruktorának paramétere) meghatározza, hogy mi fog megjelenni (pl.: nem minden esetben jelenik meg kereső mező), majd miután a felhasználó megtalálta a megfelelő elemet és kiválasztotta, a </w:t>
      </w:r>
      <w:proofErr w:type="spellStart"/>
      <w:r w:rsidRPr="009661B9">
        <w:t>form</w:t>
      </w:r>
      <w:proofErr w:type="spellEnd"/>
      <w:r w:rsidRPr="009661B9">
        <w:t xml:space="preserve"> visszaküldi az elem fontos paramétereit, amit a meghívó </w:t>
      </w:r>
      <w:proofErr w:type="spellStart"/>
      <w:r w:rsidRPr="009661B9">
        <w:t>form</w:t>
      </w:r>
      <w:proofErr w:type="spellEnd"/>
      <w:r w:rsidRPr="009661B9">
        <w:t xml:space="preserve"> fel fog dolgozni. A felhasználói élmény javítása végett bizonyos esetekben egyszerre több opciót is lehet választani (pl.: amikor egy könyvnek több kategóriája van ne egyesével kelljen kiválasztani mindegyiket).</w:t>
      </w:r>
    </w:p>
    <w:p w14:paraId="4EB9B125" w14:textId="42E1CAE8" w:rsidR="00F12DB1" w:rsidRPr="009661B9" w:rsidRDefault="00F12DB1" w:rsidP="00CB3258">
      <w:pPr>
        <w:pStyle w:val="Cmsor2"/>
      </w:pPr>
      <w:bookmarkStart w:id="26" w:name="_Toc194844920"/>
      <w:r w:rsidRPr="009661B9">
        <w:t>Weboldal fejlesztői dokumentáció</w:t>
      </w:r>
      <w:bookmarkEnd w:id="26"/>
    </w:p>
    <w:p w14:paraId="333E8B15" w14:textId="77777777" w:rsidR="00E70D08" w:rsidRPr="009661B9" w:rsidRDefault="00E70D08" w:rsidP="007F7CD0">
      <w:pPr>
        <w:pStyle w:val="Cmsor3"/>
      </w:pPr>
      <w:bookmarkStart w:id="27" w:name="_Toc194844921"/>
      <w:r w:rsidRPr="009661B9">
        <w:t>Alap tudnivalók a weboldal működéséről:</w:t>
      </w:r>
      <w:bookmarkEnd w:id="27"/>
    </w:p>
    <w:p w14:paraId="016A73D5" w14:textId="77777777" w:rsidR="00E70D08" w:rsidRPr="009661B9" w:rsidRDefault="00E70D08" w:rsidP="00E70D08">
      <w:r w:rsidRPr="009661B9">
        <w:t xml:space="preserve">Minden böngészőből megnyitott link, ami nem egy konkrét fájlra mutat, az </w:t>
      </w:r>
      <w:proofErr w:type="spellStart"/>
      <w:r w:rsidRPr="009661B9">
        <w:t>átirányítódik</w:t>
      </w:r>
      <w:proofErr w:type="spellEnd"/>
      <w:r w:rsidRPr="009661B9">
        <w:t xml:space="preserve"> az </w:t>
      </w:r>
      <w:proofErr w:type="spellStart"/>
      <w:r w:rsidRPr="009661B9">
        <w:t>index.php-ra</w:t>
      </w:r>
      <w:proofErr w:type="spellEnd"/>
      <w:r w:rsidRPr="009661B9">
        <w:t xml:space="preserve">. Ott dől el a beérkező URL alapján, hogy melyik fájl </w:t>
      </w:r>
      <w:proofErr w:type="spellStart"/>
      <w:r w:rsidRPr="009661B9">
        <w:t>jelenítődik</w:t>
      </w:r>
      <w:proofErr w:type="spellEnd"/>
      <w:r w:rsidRPr="009661B9">
        <w:t xml:space="preserve"> meg. Ennek az az előnye, hogy változtatni tudjuk, hogy mi legyen a linkben az adott oldalakon tartózkodás során, és nem kell hozzá például változtatni a fájlok nevét és helyét a fájlstruktúrában. Ezen felül még nagy előny, hogy minden bejelentkezéssel kapcsolatos ellenőrzésnek elég csak ebben az egy fájlban szerepelnie.</w:t>
      </w:r>
    </w:p>
    <w:p w14:paraId="6BEA65A1" w14:textId="77777777" w:rsidR="00E70D08" w:rsidRPr="009661B9" w:rsidRDefault="00E70D08" w:rsidP="00E70D08"/>
    <w:p w14:paraId="1A49B49F" w14:textId="77777777" w:rsidR="00E70D08" w:rsidRPr="009661B9" w:rsidRDefault="00E70D08" w:rsidP="007F7CD0">
      <w:pPr>
        <w:pStyle w:val="Cmsor3"/>
      </w:pPr>
      <w:bookmarkStart w:id="28" w:name="_Toc194844922"/>
      <w:r w:rsidRPr="009661B9">
        <w:t>Bejelentkezés és hozzákapcsolódó részek:</w:t>
      </w:r>
      <w:bookmarkEnd w:id="28"/>
    </w:p>
    <w:p w14:paraId="18A302C5" w14:textId="77777777" w:rsidR="00E70D08" w:rsidRPr="009661B9" w:rsidRDefault="00E70D08" w:rsidP="00E70D08">
      <w:r w:rsidRPr="009661B9">
        <w:t xml:space="preserve">Minden session indítás előtt beállítjuk a session </w:t>
      </w:r>
      <w:proofErr w:type="spellStart"/>
      <w:r w:rsidRPr="009661B9">
        <w:t>cookie</w:t>
      </w:r>
      <w:proofErr w:type="spellEnd"/>
      <w:r w:rsidRPr="009661B9">
        <w:t xml:space="preserve"> </w:t>
      </w:r>
      <w:proofErr w:type="gramStart"/>
      <w:r w:rsidRPr="009661B9">
        <w:t>tulajdonságait(</w:t>
      </w:r>
      <w:proofErr w:type="gramEnd"/>
      <w:r w:rsidRPr="009661B9">
        <w:t>mivel mindenhol így van ezért, későbbiekben nem kerül említésre), fontosabbak:</w:t>
      </w:r>
    </w:p>
    <w:p w14:paraId="40ADEC39"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lifetime</w:t>
      </w:r>
      <w:proofErr w:type="spellEnd"/>
      <w:r w:rsidRPr="009661B9">
        <w:rPr>
          <w:rFonts w:ascii="Times New Roman" w:hAnsi="Times New Roman" w:cs="Times New Roman"/>
          <w:sz w:val="24"/>
          <w:szCs w:val="24"/>
        </w:rPr>
        <w:t>”: megadja, hogy mikor jár le, mivel azt szeretnénk, hogy a böngésző bezárásakor jelentkeztesse ki a felhasználót, ezért nulla értékre állítjuk</w:t>
      </w:r>
    </w:p>
    <w:p w14:paraId="6B4C2A6F"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httponly</w:t>
      </w:r>
      <w:proofErr w:type="spellEnd"/>
      <w:r w:rsidRPr="009661B9">
        <w:rPr>
          <w:rFonts w:ascii="Times New Roman" w:hAnsi="Times New Roman" w:cs="Times New Roman"/>
          <w:sz w:val="24"/>
          <w:szCs w:val="24"/>
        </w:rPr>
        <w:t xml:space="preserve">”: igaz értékkor megakadályozza, hogy </w:t>
      </w:r>
      <w:proofErr w:type="spellStart"/>
      <w:r w:rsidRPr="009661B9">
        <w:rPr>
          <w:rFonts w:ascii="Times New Roman" w:hAnsi="Times New Roman" w:cs="Times New Roman"/>
          <w:sz w:val="24"/>
          <w:szCs w:val="24"/>
        </w:rPr>
        <w:t>javascript-ből</w:t>
      </w:r>
      <w:proofErr w:type="spellEnd"/>
      <w:r w:rsidRPr="009661B9">
        <w:rPr>
          <w:rFonts w:ascii="Times New Roman" w:hAnsi="Times New Roman" w:cs="Times New Roman"/>
          <w:sz w:val="24"/>
          <w:szCs w:val="24"/>
        </w:rPr>
        <w:t xml:space="preserve"> el lehessen érni a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-t</w:t>
      </w:r>
    </w:p>
    <w:p w14:paraId="6404DB75" w14:textId="77777777" w:rsidR="00E70D08" w:rsidRPr="009661B9" w:rsidRDefault="00E70D08" w:rsidP="00E70D08">
      <w:pPr>
        <w:pStyle w:val="Listaszerbekezds"/>
        <w:numPr>
          <w:ilvl w:val="0"/>
          <w:numId w:val="25"/>
        </w:numPr>
        <w:spacing w:line="279" w:lineRule="auto"/>
        <w:ind w:left="360"/>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samesite</w:t>
      </w:r>
      <w:proofErr w:type="spellEnd"/>
      <w:r w:rsidRPr="009661B9">
        <w:rPr>
          <w:rFonts w:ascii="Times New Roman" w:hAnsi="Times New Roman" w:cs="Times New Roman"/>
          <w:sz w:val="24"/>
          <w:szCs w:val="24"/>
        </w:rPr>
        <w:t>”: “</w:t>
      </w:r>
      <w:proofErr w:type="spellStart"/>
      <w:r w:rsidRPr="009661B9">
        <w:rPr>
          <w:rFonts w:ascii="Times New Roman" w:hAnsi="Times New Roman" w:cs="Times New Roman"/>
          <w:sz w:val="24"/>
          <w:szCs w:val="24"/>
        </w:rPr>
        <w:t>Strict</w:t>
      </w:r>
      <w:proofErr w:type="spellEnd"/>
      <w:r w:rsidRPr="009661B9">
        <w:rPr>
          <w:rFonts w:ascii="Times New Roman" w:hAnsi="Times New Roman" w:cs="Times New Roman"/>
          <w:sz w:val="24"/>
          <w:szCs w:val="24"/>
        </w:rPr>
        <w:t>” értékre való állításakor védelmet biztosít CSRF (</w:t>
      </w:r>
      <w:proofErr w:type="spellStart"/>
      <w:r w:rsidRPr="009661B9">
        <w:rPr>
          <w:rFonts w:ascii="Times New Roman" w:hAnsi="Times New Roman" w:cs="Times New Roman"/>
          <w:sz w:val="24"/>
          <w:szCs w:val="24"/>
        </w:rPr>
        <w:t>Cross</w:t>
      </w:r>
      <w:proofErr w:type="spellEnd"/>
      <w:r w:rsidRPr="009661B9">
        <w:rPr>
          <w:rFonts w:ascii="Times New Roman" w:hAnsi="Times New Roman" w:cs="Times New Roman"/>
          <w:sz w:val="24"/>
          <w:szCs w:val="24"/>
        </w:rPr>
        <w:t xml:space="preserve">-site </w:t>
      </w:r>
      <w:proofErr w:type="spellStart"/>
      <w:r w:rsidRPr="009661B9">
        <w:rPr>
          <w:rFonts w:ascii="Times New Roman" w:hAnsi="Times New Roman" w:cs="Times New Roman"/>
          <w:sz w:val="24"/>
          <w:szCs w:val="24"/>
        </w:rPr>
        <w:t>request</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forgery</w:t>
      </w:r>
      <w:proofErr w:type="spellEnd"/>
      <w:r w:rsidRPr="009661B9">
        <w:rPr>
          <w:rFonts w:ascii="Times New Roman" w:hAnsi="Times New Roman" w:cs="Times New Roman"/>
          <w:sz w:val="24"/>
          <w:szCs w:val="24"/>
        </w:rPr>
        <w:t>) támadások ellen</w:t>
      </w:r>
    </w:p>
    <w:p w14:paraId="29641084" w14:textId="77777777" w:rsidR="00E70D08" w:rsidRPr="009661B9" w:rsidRDefault="00E70D08" w:rsidP="00E70D08"/>
    <w:p w14:paraId="7EDA58D6" w14:textId="77777777" w:rsidR="00E70D08" w:rsidRPr="009661B9" w:rsidRDefault="00E70D08" w:rsidP="0025151E">
      <w:pPr>
        <w:pStyle w:val="Cmsor3"/>
      </w:pPr>
      <w:bookmarkStart w:id="29" w:name="_Toc194844923"/>
      <w:proofErr w:type="spellStart"/>
      <w:r w:rsidRPr="009661B9">
        <w:t>Index.php</w:t>
      </w:r>
      <w:proofErr w:type="spellEnd"/>
      <w:r w:rsidRPr="009661B9">
        <w:t>-n történő folyamatok egy oldal megnyitásakor:</w:t>
      </w:r>
      <w:bookmarkEnd w:id="29"/>
    </w:p>
    <w:p w14:paraId="198F157C"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Elindul egy session</w:t>
      </w:r>
    </w:p>
    <w:p w14:paraId="213806BF"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Ellenőrzi a program, hogy mikor volt a legutóbbi aktivitás (API-</w:t>
      </w:r>
      <w:proofErr w:type="spellStart"/>
      <w:r w:rsidRPr="009661B9">
        <w:rPr>
          <w:rFonts w:ascii="Times New Roman" w:hAnsi="Times New Roman" w:cs="Times New Roman"/>
          <w:sz w:val="24"/>
          <w:szCs w:val="24"/>
        </w:rPr>
        <w:t>al</w:t>
      </w:r>
      <w:proofErr w:type="spellEnd"/>
      <w:r w:rsidRPr="009661B9">
        <w:rPr>
          <w:rFonts w:ascii="Times New Roman" w:hAnsi="Times New Roman" w:cs="Times New Roman"/>
          <w:sz w:val="24"/>
          <w:szCs w:val="24"/>
        </w:rPr>
        <w:t xml:space="preserve"> történő kommunikációnál, és egy másik oldalra való navigálásnál frissül az ideje), ha régebben volt, mint a megadott idő (jelen esetben 1800 másodperc -&gt; 30 perc), akkor törli a session-t és adatait, majd új session-t indít (ezzel kilépteti a felhasználót, ha be volt jelentkezve)</w:t>
      </w:r>
    </w:p>
    <w:p w14:paraId="7D6798E9" w14:textId="77777777" w:rsidR="00E70D08" w:rsidRPr="009661B9" w:rsidRDefault="00E70D08" w:rsidP="00E70D08">
      <w:pPr>
        <w:pStyle w:val="Listaszerbekezds"/>
        <w:numPr>
          <w:ilvl w:val="1"/>
          <w:numId w:val="24"/>
        </w:numPr>
        <w:spacing w:line="279" w:lineRule="auto"/>
        <w:rPr>
          <w:rFonts w:ascii="Times New Roman" w:hAnsi="Times New Roman" w:cs="Times New Roman"/>
        </w:rPr>
      </w:pPr>
      <w:r w:rsidRPr="009661B9">
        <w:rPr>
          <w:rFonts w:ascii="Times New Roman" w:hAnsi="Times New Roman" w:cs="Times New Roman"/>
          <w:sz w:val="24"/>
          <w:szCs w:val="24"/>
        </w:rPr>
        <w:t xml:space="preserve">Erre azért van szükség, mert vannak olyan böngészők, amik rendelkeznek olyan (vagy hasonló) funkcióval, hogy “Onnan folytatom, ahol abbahagytam”, ami visszaállítja a </w:t>
      </w:r>
      <w:proofErr w:type="spellStart"/>
      <w:r w:rsidRPr="009661B9">
        <w:rPr>
          <w:rFonts w:ascii="Times New Roman" w:hAnsi="Times New Roman" w:cs="Times New Roman"/>
          <w:sz w:val="24"/>
          <w:szCs w:val="24"/>
        </w:rPr>
        <w:t>cookie-kat</w:t>
      </w:r>
      <w:proofErr w:type="spellEnd"/>
      <w:r w:rsidRPr="009661B9">
        <w:rPr>
          <w:rFonts w:ascii="Times New Roman" w:hAnsi="Times New Roman" w:cs="Times New Roman"/>
          <w:sz w:val="24"/>
          <w:szCs w:val="24"/>
        </w:rPr>
        <w:t xml:space="preserve"> is, ezzel azt eredményezve, hogy bejelentkezve marad a felhasználó annak ellenére is, hogy be volt zárva a böngésző (hiába van beállítva a session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 élettartama nullára), ami problémákat okozhatna.</w:t>
      </w:r>
    </w:p>
    <w:p w14:paraId="0A622672"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lastRenderedPageBreak/>
        <w:t>Beállítja a legutóbbi aktivitás idejét a jelen időre</w:t>
      </w:r>
    </w:p>
    <w:p w14:paraId="7269AA5E"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 xml:space="preserve">Ellenőrzi (ha jelenleg nincs bejelentkezve senki), hogy be van-e kapcsolva az “emlékezz rám” funkció, ha be van, akkor ellenőrzi, hogy az adatbázisban megtalálható-e a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 xml:space="preserve">-ban található </w:t>
      </w:r>
      <w:proofErr w:type="spellStart"/>
      <w:r w:rsidRPr="009661B9">
        <w:rPr>
          <w:rFonts w:ascii="Times New Roman" w:hAnsi="Times New Roman" w:cs="Times New Roman"/>
          <w:sz w:val="24"/>
          <w:szCs w:val="24"/>
        </w:rPr>
        <w:t>token</w:t>
      </w:r>
      <w:proofErr w:type="spellEnd"/>
      <w:r w:rsidRPr="009661B9">
        <w:rPr>
          <w:rFonts w:ascii="Times New Roman" w:hAnsi="Times New Roman" w:cs="Times New Roman"/>
          <w:sz w:val="24"/>
          <w:szCs w:val="24"/>
        </w:rPr>
        <w:t xml:space="preserve"> és érvényes is, akkor új session </w:t>
      </w:r>
      <w:proofErr w:type="spellStart"/>
      <w:r w:rsidRPr="009661B9">
        <w:rPr>
          <w:rFonts w:ascii="Times New Roman" w:hAnsi="Times New Roman" w:cs="Times New Roman"/>
          <w:sz w:val="24"/>
          <w:szCs w:val="24"/>
        </w:rPr>
        <w:t>id</w:t>
      </w:r>
      <w:proofErr w:type="spellEnd"/>
      <w:r w:rsidRPr="009661B9">
        <w:rPr>
          <w:rFonts w:ascii="Times New Roman" w:hAnsi="Times New Roman" w:cs="Times New Roman"/>
          <w:sz w:val="24"/>
          <w:szCs w:val="24"/>
        </w:rPr>
        <w:t xml:space="preserve">-t, és “emlékezz rám” </w:t>
      </w:r>
      <w:proofErr w:type="spellStart"/>
      <w:r w:rsidRPr="009661B9">
        <w:rPr>
          <w:rFonts w:ascii="Times New Roman" w:hAnsi="Times New Roman" w:cs="Times New Roman"/>
          <w:sz w:val="24"/>
          <w:szCs w:val="24"/>
        </w:rPr>
        <w:t>tokent</w:t>
      </w:r>
      <w:proofErr w:type="spellEnd"/>
      <w:r w:rsidRPr="009661B9">
        <w:rPr>
          <w:rFonts w:ascii="Times New Roman" w:hAnsi="Times New Roman" w:cs="Times New Roman"/>
          <w:sz w:val="24"/>
          <w:szCs w:val="24"/>
        </w:rPr>
        <w:t xml:space="preserve"> generál, majd bejelentkezteti a felhasználót. Ha nincs egyezés az adatbázissal, akkor törli a </w:t>
      </w:r>
      <w:proofErr w:type="spellStart"/>
      <w:r w:rsidRPr="009661B9">
        <w:rPr>
          <w:rFonts w:ascii="Times New Roman" w:hAnsi="Times New Roman" w:cs="Times New Roman"/>
          <w:sz w:val="24"/>
          <w:szCs w:val="24"/>
        </w:rPr>
        <w:t>cookie</w:t>
      </w:r>
      <w:proofErr w:type="spellEnd"/>
      <w:r w:rsidRPr="009661B9">
        <w:rPr>
          <w:rFonts w:ascii="Times New Roman" w:hAnsi="Times New Roman" w:cs="Times New Roman"/>
          <w:sz w:val="24"/>
          <w:szCs w:val="24"/>
        </w:rPr>
        <w:t>-t.</w:t>
      </w:r>
    </w:p>
    <w:p w14:paraId="5AB9D8E0" w14:textId="77777777" w:rsidR="00E70D08" w:rsidRPr="009661B9" w:rsidRDefault="00E70D08" w:rsidP="00E70D08">
      <w:pPr>
        <w:pStyle w:val="Listaszerbekezds"/>
        <w:numPr>
          <w:ilvl w:val="0"/>
          <w:numId w:val="24"/>
        </w:numPr>
        <w:spacing w:line="279" w:lineRule="auto"/>
        <w:rPr>
          <w:rFonts w:ascii="Times New Roman" w:hAnsi="Times New Roman" w:cs="Times New Roman"/>
        </w:rPr>
      </w:pPr>
      <w:r w:rsidRPr="009661B9">
        <w:rPr>
          <w:rFonts w:ascii="Times New Roman" w:hAnsi="Times New Roman" w:cs="Times New Roman"/>
          <w:sz w:val="24"/>
          <w:szCs w:val="24"/>
        </w:rPr>
        <w:t>Megvizsgálja a kért linket, és az alapján (helyenként az oldalhoz szükséges feltételek vizsgálata után) eldönti, hogy melyik fájlt töltse be, vagy hova irányítsa át a kérést</w:t>
      </w:r>
    </w:p>
    <w:p w14:paraId="26C1E59D" w14:textId="77777777" w:rsidR="00E70D08" w:rsidRPr="009661B9" w:rsidRDefault="00E70D08" w:rsidP="00E70D08"/>
    <w:p w14:paraId="77928283" w14:textId="77777777" w:rsidR="00E70D08" w:rsidRPr="009661B9" w:rsidRDefault="00E70D08" w:rsidP="00E70D08">
      <w:r w:rsidRPr="009661B9">
        <w:t>Az “</w:t>
      </w:r>
      <w:proofErr w:type="spellStart"/>
      <w:proofErr w:type="gramStart"/>
      <w:r w:rsidRPr="009661B9">
        <w:t>elementCreators.php</w:t>
      </w:r>
      <w:proofErr w:type="spellEnd"/>
      <w:r w:rsidRPr="009661B9">
        <w:t>”-</w:t>
      </w:r>
      <w:proofErr w:type="gramEnd"/>
      <w:r w:rsidRPr="009661B9">
        <w:t xml:space="preserve">ben található metódusok </w:t>
      </w:r>
      <w:proofErr w:type="spellStart"/>
      <w:r w:rsidRPr="009661B9">
        <w:t>html</w:t>
      </w:r>
      <w:proofErr w:type="spellEnd"/>
      <w:r w:rsidRPr="009661B9">
        <w:t xml:space="preserve"> kódot készítenek a kapott paraméterek függvényében.</w:t>
      </w:r>
    </w:p>
    <w:p w14:paraId="4AA5CA8F" w14:textId="77777777" w:rsidR="00E70D08" w:rsidRPr="009661B9" w:rsidRDefault="00E70D08" w:rsidP="00E70D08"/>
    <w:p w14:paraId="5558AA3D" w14:textId="77777777" w:rsidR="00E70D08" w:rsidRPr="009661B9" w:rsidRDefault="00E70D08" w:rsidP="008D4C18">
      <w:pPr>
        <w:pStyle w:val="Cmsor3"/>
      </w:pPr>
      <w:bookmarkStart w:id="30" w:name="_Toc194844924"/>
      <w:r w:rsidRPr="009661B9">
        <w:t>Jelszó módosítás működése:</w:t>
      </w:r>
      <w:bookmarkEnd w:id="30"/>
    </w:p>
    <w:p w14:paraId="4587BB47" w14:textId="77777777"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Profil oldalról:</w:t>
      </w:r>
    </w:p>
    <w:p w14:paraId="032879D3" w14:textId="77777777" w:rsidR="00E70D08" w:rsidRPr="009661B9" w:rsidRDefault="00E70D08" w:rsidP="00E70D08">
      <w:pPr>
        <w:pStyle w:val="Listaszerbekezds"/>
        <w:numPr>
          <w:ilvl w:val="1"/>
          <w:numId w:val="23"/>
        </w:numPr>
        <w:spacing w:line="279" w:lineRule="auto"/>
        <w:rPr>
          <w:rFonts w:ascii="Times New Roman" w:hAnsi="Times New Roman" w:cs="Times New Roman"/>
        </w:rPr>
      </w:pPr>
      <w:proofErr w:type="spellStart"/>
      <w:r w:rsidRPr="009661B9">
        <w:rPr>
          <w:rFonts w:ascii="Times New Roman" w:hAnsi="Times New Roman" w:cs="Times New Roman"/>
          <w:sz w:val="24"/>
          <w:szCs w:val="24"/>
        </w:rPr>
        <w:t>Javascript</w:t>
      </w:r>
      <w:proofErr w:type="spellEnd"/>
      <w:r w:rsidRPr="009661B9">
        <w:rPr>
          <w:rFonts w:ascii="Times New Roman" w:hAnsi="Times New Roman" w:cs="Times New Roman"/>
          <w:sz w:val="24"/>
          <w:szCs w:val="24"/>
        </w:rPr>
        <w:t xml:space="preserve"> ellenőrzi, hogy minden feltételnek megfelel-e a megadott új jelszó, és megegyezik-e amikor megvan ismételve, csak ezután küldi el az API-</w:t>
      </w:r>
      <w:proofErr w:type="spellStart"/>
      <w:r w:rsidRPr="009661B9">
        <w:rPr>
          <w:rFonts w:ascii="Times New Roman" w:hAnsi="Times New Roman" w:cs="Times New Roman"/>
          <w:sz w:val="24"/>
          <w:szCs w:val="24"/>
        </w:rPr>
        <w:t>nak</w:t>
      </w:r>
      <w:proofErr w:type="spellEnd"/>
      <w:r w:rsidRPr="009661B9">
        <w:rPr>
          <w:rFonts w:ascii="Times New Roman" w:hAnsi="Times New Roman" w:cs="Times New Roman"/>
          <w:sz w:val="24"/>
          <w:szCs w:val="24"/>
        </w:rPr>
        <w:t xml:space="preserve">, az új és a régi jelszót. A kérés beérkezése után </w:t>
      </w:r>
      <w:proofErr w:type="spellStart"/>
      <w:r w:rsidRPr="009661B9">
        <w:rPr>
          <w:rFonts w:ascii="Times New Roman" w:hAnsi="Times New Roman" w:cs="Times New Roman"/>
          <w:sz w:val="24"/>
          <w:szCs w:val="24"/>
        </w:rPr>
        <w:t>ellenőrésre</w:t>
      </w:r>
      <w:proofErr w:type="spellEnd"/>
      <w:r w:rsidRPr="009661B9">
        <w:rPr>
          <w:rFonts w:ascii="Times New Roman" w:hAnsi="Times New Roman" w:cs="Times New Roman"/>
          <w:sz w:val="24"/>
          <w:szCs w:val="24"/>
        </w:rPr>
        <w:t xml:space="preserve"> kerül, hogy be van-e jelentkezve is a felhasználó, ha igen, akkor utána ellenőrzi a megadott </w:t>
      </w:r>
      <w:proofErr w:type="spellStart"/>
      <w:r w:rsidRPr="009661B9">
        <w:rPr>
          <w:rFonts w:ascii="Times New Roman" w:hAnsi="Times New Roman" w:cs="Times New Roman"/>
          <w:sz w:val="24"/>
          <w:szCs w:val="24"/>
        </w:rPr>
        <w:t>jelszavat</w:t>
      </w:r>
      <w:proofErr w:type="spellEnd"/>
      <w:r w:rsidRPr="009661B9">
        <w:rPr>
          <w:rFonts w:ascii="Times New Roman" w:hAnsi="Times New Roman" w:cs="Times New Roman"/>
          <w:sz w:val="24"/>
          <w:szCs w:val="24"/>
        </w:rPr>
        <w:t>, ha az érvényes, akkor kicseréli az újra, majd a biztonság kedvéért újra ellenőrizzük, hogy az új jelszóval be lehet-e jelentkezni.</w:t>
      </w:r>
    </w:p>
    <w:p w14:paraId="42D63DC3" w14:textId="77777777" w:rsidR="00E70D08" w:rsidRPr="009661B9" w:rsidRDefault="00E70D08" w:rsidP="00E70D08">
      <w:pPr>
        <w:pStyle w:val="Listaszerbekezds"/>
        <w:numPr>
          <w:ilvl w:val="0"/>
          <w:numId w:val="23"/>
        </w:numPr>
        <w:spacing w:line="279" w:lineRule="auto"/>
        <w:rPr>
          <w:rFonts w:ascii="Times New Roman" w:hAnsi="Times New Roman" w:cs="Times New Roman"/>
        </w:rPr>
      </w:pPr>
      <w:r w:rsidRPr="009661B9">
        <w:rPr>
          <w:rFonts w:ascii="Times New Roman" w:hAnsi="Times New Roman" w:cs="Times New Roman"/>
          <w:sz w:val="24"/>
          <w:szCs w:val="24"/>
        </w:rPr>
        <w:t xml:space="preserve">Emailben kapott “elfelejtettem a </w:t>
      </w:r>
      <w:proofErr w:type="spellStart"/>
      <w:r w:rsidRPr="009661B9">
        <w:rPr>
          <w:rFonts w:ascii="Times New Roman" w:hAnsi="Times New Roman" w:cs="Times New Roman"/>
          <w:sz w:val="24"/>
          <w:szCs w:val="24"/>
        </w:rPr>
        <w:t>jelszavamat</w:t>
      </w:r>
      <w:proofErr w:type="spellEnd"/>
      <w:r w:rsidRPr="009661B9">
        <w:rPr>
          <w:rFonts w:ascii="Times New Roman" w:hAnsi="Times New Roman" w:cs="Times New Roman"/>
          <w:sz w:val="24"/>
          <w:szCs w:val="24"/>
        </w:rPr>
        <w:t>” linkkel:</w:t>
      </w:r>
    </w:p>
    <w:p w14:paraId="67806DEB" w14:textId="5BD3EFF5" w:rsidR="0083232E" w:rsidRPr="009661B9" w:rsidRDefault="00E70D08" w:rsidP="00BA41EA">
      <w:pPr>
        <w:pStyle w:val="Listaszerbekezds"/>
        <w:numPr>
          <w:ilvl w:val="1"/>
          <w:numId w:val="23"/>
        </w:numPr>
        <w:spacing w:line="279" w:lineRule="auto"/>
        <w:rPr>
          <w:rFonts w:ascii="Times New Roman" w:hAnsi="Times New Roman" w:cs="Times New Roman"/>
        </w:rPr>
      </w:pPr>
      <w:r w:rsidRPr="009661B9">
        <w:rPr>
          <w:rFonts w:ascii="Times New Roman" w:hAnsi="Times New Roman" w:cs="Times New Roman"/>
          <w:sz w:val="24"/>
          <w:szCs w:val="24"/>
        </w:rPr>
        <w:t xml:space="preserve">Az oldalon megadott jelszavak egyezése esetén, </w:t>
      </w:r>
      <w:proofErr w:type="gramStart"/>
      <w:r w:rsidRPr="009661B9">
        <w:rPr>
          <w:rFonts w:ascii="Times New Roman" w:hAnsi="Times New Roman" w:cs="Times New Roman"/>
          <w:sz w:val="24"/>
          <w:szCs w:val="24"/>
        </w:rPr>
        <w:t>illetve</w:t>
      </w:r>
      <w:proofErr w:type="gramEnd"/>
      <w:r w:rsidRPr="009661B9">
        <w:rPr>
          <w:rFonts w:ascii="Times New Roman" w:hAnsi="Times New Roman" w:cs="Times New Roman"/>
          <w:sz w:val="24"/>
          <w:szCs w:val="24"/>
        </w:rPr>
        <w:t xml:space="preserve"> ha teljesül minden jelszóra vonatkozó feltétel, csak akkor megy ki a kérés az API-</w:t>
      </w:r>
      <w:proofErr w:type="spellStart"/>
      <w:r w:rsidRPr="009661B9">
        <w:rPr>
          <w:rFonts w:ascii="Times New Roman" w:hAnsi="Times New Roman" w:cs="Times New Roman"/>
          <w:sz w:val="24"/>
          <w:szCs w:val="24"/>
        </w:rPr>
        <w:t>nak</w:t>
      </w:r>
      <w:proofErr w:type="spellEnd"/>
      <w:r w:rsidRPr="009661B9">
        <w:rPr>
          <w:rFonts w:ascii="Times New Roman" w:hAnsi="Times New Roman" w:cs="Times New Roman"/>
          <w:sz w:val="24"/>
          <w:szCs w:val="24"/>
        </w:rPr>
        <w:t xml:space="preserve">. Ott ellenőrzésre kerül a linkben található </w:t>
      </w:r>
      <w:proofErr w:type="spellStart"/>
      <w:r w:rsidRPr="009661B9">
        <w:rPr>
          <w:rFonts w:ascii="Times New Roman" w:hAnsi="Times New Roman" w:cs="Times New Roman"/>
          <w:sz w:val="24"/>
          <w:szCs w:val="24"/>
        </w:rPr>
        <w:t>token</w:t>
      </w:r>
      <w:proofErr w:type="spellEnd"/>
      <w:r w:rsidRPr="009661B9">
        <w:rPr>
          <w:rFonts w:ascii="Times New Roman" w:hAnsi="Times New Roman" w:cs="Times New Roman"/>
          <w:sz w:val="24"/>
          <w:szCs w:val="24"/>
        </w:rPr>
        <w:t xml:space="preserve">. Ha lejárt, vagy fel lett már használva, akkor érvénytelenként </w:t>
      </w:r>
      <w:proofErr w:type="spellStart"/>
      <w:r w:rsidRPr="009661B9">
        <w:rPr>
          <w:rFonts w:ascii="Times New Roman" w:hAnsi="Times New Roman" w:cs="Times New Roman"/>
          <w:sz w:val="24"/>
          <w:szCs w:val="24"/>
        </w:rPr>
        <w:t>nyílvánítja</w:t>
      </w:r>
      <w:proofErr w:type="spellEnd"/>
      <w:r w:rsidRPr="009661B9">
        <w:rPr>
          <w:rFonts w:ascii="Times New Roman" w:hAnsi="Times New Roman" w:cs="Times New Roman"/>
          <w:sz w:val="24"/>
          <w:szCs w:val="24"/>
        </w:rPr>
        <w:t xml:space="preserve"> ki. Ha érvényes, akkor kicseréli a jelszót, majd </w:t>
      </w:r>
      <w:proofErr w:type="spellStart"/>
      <w:r w:rsidRPr="009661B9">
        <w:rPr>
          <w:rFonts w:ascii="Times New Roman" w:hAnsi="Times New Roman" w:cs="Times New Roman"/>
          <w:sz w:val="24"/>
          <w:szCs w:val="24"/>
        </w:rPr>
        <w:t>leellenőrzi</w:t>
      </w:r>
      <w:proofErr w:type="spellEnd"/>
      <w:r w:rsidRPr="009661B9">
        <w:rPr>
          <w:rFonts w:ascii="Times New Roman" w:hAnsi="Times New Roman" w:cs="Times New Roman"/>
          <w:sz w:val="24"/>
          <w:szCs w:val="24"/>
        </w:rPr>
        <w:t xml:space="preserve">, hogy az új jelszóval be lehet-e jelentkezni, ha be lehet, akkor törli a </w:t>
      </w:r>
      <w:proofErr w:type="spellStart"/>
      <w:r w:rsidRPr="009661B9">
        <w:rPr>
          <w:rFonts w:ascii="Times New Roman" w:hAnsi="Times New Roman" w:cs="Times New Roman"/>
          <w:sz w:val="24"/>
          <w:szCs w:val="24"/>
        </w:rPr>
        <w:t>tokent</w:t>
      </w:r>
      <w:proofErr w:type="spellEnd"/>
      <w:r w:rsidRPr="009661B9">
        <w:rPr>
          <w:rFonts w:ascii="Times New Roman" w:hAnsi="Times New Roman" w:cs="Times New Roman"/>
          <w:sz w:val="24"/>
          <w:szCs w:val="24"/>
        </w:rPr>
        <w:t xml:space="preserve"> az adatbázisból</w:t>
      </w:r>
    </w:p>
    <w:p w14:paraId="73EBB16E" w14:textId="77777777" w:rsidR="0083232E" w:rsidRPr="009661B9" w:rsidRDefault="0083232E">
      <w:pPr>
        <w:rPr>
          <w:b/>
          <w:caps/>
        </w:rPr>
      </w:pPr>
      <w:r w:rsidRPr="009661B9">
        <w:br w:type="page"/>
      </w:r>
    </w:p>
    <w:p w14:paraId="12A29181" w14:textId="4E7095F3" w:rsidR="00FF1307" w:rsidRPr="009661B9" w:rsidRDefault="00CE5AEF" w:rsidP="00836FEF">
      <w:pPr>
        <w:pStyle w:val="Cmsor2"/>
      </w:pPr>
      <w:bookmarkStart w:id="31" w:name="_Toc194844925"/>
      <w:r w:rsidRPr="009661B9">
        <w:lastRenderedPageBreak/>
        <w:t>Szerepkörök</w:t>
      </w:r>
      <w:bookmarkEnd w:id="31"/>
    </w:p>
    <w:p w14:paraId="7B0937B4" w14:textId="77777777" w:rsidR="00CE5AEF" w:rsidRPr="009661B9" w:rsidRDefault="00CE5AEF" w:rsidP="00B344F8">
      <w:pPr>
        <w:pStyle w:val="Cmsor3"/>
      </w:pPr>
      <w:bookmarkStart w:id="32" w:name="_Toc194844926"/>
      <w:r w:rsidRPr="009661B9">
        <w:t xml:space="preserve">Weboldalon </w:t>
      </w:r>
      <w:proofErr w:type="spellStart"/>
      <w:r w:rsidRPr="009661B9">
        <w:t>azonosítatlan</w:t>
      </w:r>
      <w:proofErr w:type="spellEnd"/>
      <w:r w:rsidRPr="009661B9">
        <w:t xml:space="preserve"> felhasználó (vendég):</w:t>
      </w:r>
      <w:bookmarkEnd w:id="32"/>
    </w:p>
    <w:p w14:paraId="2BAAEFE0"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Bejelentkezés</w:t>
      </w:r>
    </w:p>
    <w:p w14:paraId="57C12509" w14:textId="220EA138"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rPr>
        <w:t xml:space="preserve">Jelszó módosító link kérése e-mailben </w:t>
      </w:r>
      <w:r w:rsidRPr="009661B9">
        <w:rPr>
          <w:rFonts w:ascii="Times New Roman" w:hAnsi="Times New Roman" w:cs="Times New Roman"/>
          <w:sz w:val="24"/>
          <w:szCs w:val="24"/>
        </w:rPr>
        <w:t xml:space="preserve">(“Elfelejtettem a </w:t>
      </w:r>
      <w:proofErr w:type="spellStart"/>
      <w:r w:rsidRPr="009661B9">
        <w:rPr>
          <w:rFonts w:ascii="Times New Roman" w:hAnsi="Times New Roman" w:cs="Times New Roman"/>
          <w:sz w:val="24"/>
          <w:szCs w:val="24"/>
        </w:rPr>
        <w:t>jelszavam</w:t>
      </w:r>
      <w:proofErr w:type="spellEnd"/>
      <w:r w:rsidRPr="009661B9">
        <w:rPr>
          <w:rFonts w:ascii="Times New Roman" w:hAnsi="Times New Roman" w:cs="Times New Roman"/>
          <w:sz w:val="24"/>
          <w:szCs w:val="24"/>
        </w:rPr>
        <w:t>”)</w:t>
      </w:r>
    </w:p>
    <w:p w14:paraId="27B6C11C"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14:paraId="291B05CC" w14:textId="77777777" w:rsidR="00CE5AEF" w:rsidRPr="009661B9" w:rsidRDefault="00CE5AEF" w:rsidP="00922A0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14:paraId="0CBA268C" w14:textId="77777777" w:rsidR="00CE5AEF" w:rsidRPr="009661B9" w:rsidRDefault="00CE5AEF" w:rsidP="00B344F8">
      <w:pPr>
        <w:pStyle w:val="Cmsor3"/>
      </w:pPr>
      <w:bookmarkStart w:id="33" w:name="_Toc194844927"/>
      <w:r w:rsidRPr="009661B9">
        <w:t>Weboldalon regisztrált felhasználó:</w:t>
      </w:r>
      <w:bookmarkEnd w:id="33"/>
    </w:p>
    <w:p w14:paraId="5C658E9E"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Könyvtár katalógusának megtekintése</w:t>
      </w:r>
    </w:p>
    <w:p w14:paraId="3F1D215C"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részleteinek megtekintése</w:t>
      </w:r>
    </w:p>
    <w:p w14:paraId="5B9597B8"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kedvencekhez adása, vagy levétele</w:t>
      </w:r>
    </w:p>
    <w:p w14:paraId="14EA4AC2"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 lefoglalása/előjegyzése (a könyv státuszától függően)</w:t>
      </w:r>
    </w:p>
    <w:p w14:paraId="7B42B0F1" w14:textId="77777777" w:rsidR="00CE5AEF" w:rsidRPr="009661B9" w:rsidRDefault="00CE5AEF" w:rsidP="008F66BB">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Felhasználói profil megtekintése</w:t>
      </w:r>
    </w:p>
    <w:p w14:paraId="488AFDCB"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Jelszó módosítás</w:t>
      </w:r>
    </w:p>
    <w:p w14:paraId="1737327C"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14:paraId="3B987B71"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Lefoglalt, előjegyzett könyveinek megtekintése, és azok törlése</w:t>
      </w:r>
    </w:p>
    <w:p w14:paraId="63C460F6" w14:textId="7C88AAD5"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Jelenleg a felhasználó által kivet könyvek</w:t>
      </w:r>
      <w:r w:rsidR="00FB72C2">
        <w:rPr>
          <w:rFonts w:ascii="Times New Roman" w:hAnsi="Times New Roman" w:cs="Times New Roman"/>
          <w:sz w:val="24"/>
          <w:szCs w:val="24"/>
        </w:rPr>
        <w:t xml:space="preserve"> </w:t>
      </w:r>
      <w:r w:rsidRPr="009661B9">
        <w:rPr>
          <w:rFonts w:ascii="Times New Roman" w:hAnsi="Times New Roman" w:cs="Times New Roman"/>
          <w:sz w:val="24"/>
          <w:szCs w:val="24"/>
        </w:rPr>
        <w:t xml:space="preserve">megtekintése és meghosszabbítása (állapottól függően maximum a </w:t>
      </w:r>
      <w:proofErr w:type="spellStart"/>
      <w:r w:rsidRPr="009661B9">
        <w:rPr>
          <w:rFonts w:ascii="Times New Roman" w:hAnsi="Times New Roman" w:cs="Times New Roman"/>
          <w:sz w:val="24"/>
          <w:szCs w:val="24"/>
        </w:rPr>
        <w:t>system_settings</w:t>
      </w:r>
      <w:proofErr w:type="spellEnd"/>
      <w:r w:rsidRPr="009661B9">
        <w:rPr>
          <w:rFonts w:ascii="Times New Roman" w:hAnsi="Times New Roman" w:cs="Times New Roman"/>
          <w:sz w:val="24"/>
          <w:szCs w:val="24"/>
        </w:rPr>
        <w:t xml:space="preserve"> adatbázis táblában meghatározott alkalommal)</w:t>
      </w:r>
    </w:p>
    <w:p w14:paraId="7FC89F12"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Korábban a felhasználó által kivett könyvek megtekintése</w:t>
      </w:r>
    </w:p>
    <w:p w14:paraId="4E8B7059" w14:textId="77777777" w:rsidR="00CE5AEF" w:rsidRPr="009661B9" w:rsidRDefault="00CE5AEF" w:rsidP="008F66BB">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 megtekintése, és levétel a kedvencekről</w:t>
      </w:r>
    </w:p>
    <w:p w14:paraId="5661D515" w14:textId="77777777" w:rsidR="00CE5AEF" w:rsidRPr="009661B9" w:rsidRDefault="00CE5AEF" w:rsidP="00B344F8">
      <w:pPr>
        <w:pStyle w:val="Cmsor3"/>
      </w:pPr>
      <w:bookmarkStart w:id="34" w:name="_Toc194844928"/>
      <w:r w:rsidRPr="009661B9">
        <w:t xml:space="preserve">Weboldalon regisztrált felhasználó lejárt </w:t>
      </w:r>
      <w:proofErr w:type="spellStart"/>
      <w:r w:rsidRPr="009661B9">
        <w:t>taggsággal</w:t>
      </w:r>
      <w:proofErr w:type="spellEnd"/>
      <w:r w:rsidRPr="009661B9">
        <w:t>:</w:t>
      </w:r>
      <w:bookmarkEnd w:id="34"/>
    </w:p>
    <w:p w14:paraId="02385CCD"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 xml:space="preserve">Az </w:t>
      </w:r>
      <w:proofErr w:type="spellStart"/>
      <w:r w:rsidRPr="009661B9">
        <w:rPr>
          <w:rFonts w:ascii="Times New Roman" w:hAnsi="Times New Roman" w:cs="Times New Roman"/>
          <w:sz w:val="24"/>
          <w:szCs w:val="24"/>
        </w:rPr>
        <w:t>azonosítatlan</w:t>
      </w:r>
      <w:proofErr w:type="spellEnd"/>
      <w:r w:rsidRPr="009661B9">
        <w:rPr>
          <w:rFonts w:ascii="Times New Roman" w:hAnsi="Times New Roman" w:cs="Times New Roman"/>
          <w:sz w:val="24"/>
          <w:szCs w:val="24"/>
        </w:rPr>
        <w:t xml:space="preserve"> felhasználó jogosultságain felül tud:</w:t>
      </w:r>
    </w:p>
    <w:p w14:paraId="474CD39A"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Kedvencekhez adni könyveket</w:t>
      </w:r>
    </w:p>
    <w:p w14:paraId="695E9E73" w14:textId="5702F763"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Profilján megtekinteni mindent</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amit érvényes </w:t>
      </w:r>
      <w:proofErr w:type="spellStart"/>
      <w:r w:rsidRPr="009661B9">
        <w:rPr>
          <w:rFonts w:ascii="Times New Roman" w:hAnsi="Times New Roman" w:cs="Times New Roman"/>
          <w:sz w:val="24"/>
          <w:szCs w:val="24"/>
        </w:rPr>
        <w:t>taggsággal</w:t>
      </w:r>
      <w:proofErr w:type="spellEnd"/>
      <w:r w:rsidRPr="009661B9">
        <w:rPr>
          <w:rFonts w:ascii="Times New Roman" w:hAnsi="Times New Roman" w:cs="Times New Roman"/>
          <w:sz w:val="24"/>
          <w:szCs w:val="24"/>
        </w:rPr>
        <w:t>, viszont nem tudja meghosszabbítani a kivett könyveit</w:t>
      </w:r>
    </w:p>
    <w:p w14:paraId="6DF19B02" w14:textId="77777777" w:rsidR="00CE5AEF" w:rsidRPr="009661B9" w:rsidRDefault="00CE5AEF" w:rsidP="00B344F8">
      <w:pPr>
        <w:pStyle w:val="Cmsor3"/>
      </w:pPr>
      <w:bookmarkStart w:id="35" w:name="_Toc194844929"/>
      <w:r w:rsidRPr="009661B9">
        <w:t>Asztali alkalmazásban normál dolgozói profil:</w:t>
      </w:r>
      <w:bookmarkEnd w:id="35"/>
    </w:p>
    <w:p w14:paraId="68D497E1"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Téma váltás</w:t>
      </w:r>
    </w:p>
    <w:p w14:paraId="3ED39231"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Felhasználók regisztrálása</w:t>
      </w:r>
    </w:p>
    <w:p w14:paraId="559C3A84" w14:textId="77777777" w:rsidR="00CE5AEF" w:rsidRPr="009661B9" w:rsidRDefault="00CE5AEF" w:rsidP="002B218D">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Könyvek</w:t>
      </w:r>
    </w:p>
    <w:p w14:paraId="657DB630"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14:paraId="22C34048"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Kiadása</w:t>
      </w:r>
    </w:p>
    <w:p w14:paraId="3785D2C3"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Visszavétele</w:t>
      </w:r>
    </w:p>
    <w:p w14:paraId="23F35D0E"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Lefoglalása (adott felhasználó számára)</w:t>
      </w:r>
    </w:p>
    <w:p w14:paraId="4A45B03C"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Előjegyzése (adott felhasználó számára)</w:t>
      </w:r>
    </w:p>
    <w:p w14:paraId="6E86D8F1"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Visszaadása</w:t>
      </w:r>
    </w:p>
    <w:p w14:paraId="463D8C03"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14:paraId="42312FAC" w14:textId="77777777" w:rsidR="00CE5AEF" w:rsidRPr="009661B9" w:rsidRDefault="00CE5AEF" w:rsidP="002B218D">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Raktárba vétele</w:t>
      </w:r>
    </w:p>
    <w:p w14:paraId="73FEB87E"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Leselejtezése</w:t>
      </w:r>
    </w:p>
    <w:p w14:paraId="0DF89FE7"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w:t>
      </w:r>
    </w:p>
    <w:p w14:paraId="161B2A93"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lastRenderedPageBreak/>
        <w:t>Adatainak módosítása</w:t>
      </w:r>
    </w:p>
    <w:p w14:paraId="2B3D1216"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Tagság meghosszabbítása</w:t>
      </w:r>
    </w:p>
    <w:p w14:paraId="60EB90CF"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Felhasználó deaktiválása (törlése)</w:t>
      </w:r>
    </w:p>
    <w:p w14:paraId="481F4597"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Összes korábban kiadott, jelenleg kiadott, lefoglalt, előjegyzett könyv megtekintése</w:t>
      </w:r>
    </w:p>
    <w:p w14:paraId="72BD9D60"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Kiadó</w:t>
      </w:r>
    </w:p>
    <w:p w14:paraId="6F4B5ED0"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Hozzáadása</w:t>
      </w:r>
    </w:p>
    <w:p w14:paraId="398143FB"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Adatainak módosítása</w:t>
      </w:r>
    </w:p>
    <w:p w14:paraId="2F19B5BF" w14:textId="77777777" w:rsidR="00CE5AEF" w:rsidRPr="009661B9" w:rsidRDefault="00CE5AEF" w:rsidP="009A41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Dolgozói profil</w:t>
      </w:r>
    </w:p>
    <w:p w14:paraId="085E37C2"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proofErr w:type="spellStart"/>
      <w:r w:rsidRPr="009661B9">
        <w:rPr>
          <w:rFonts w:ascii="Times New Roman" w:hAnsi="Times New Roman" w:cs="Times New Roman"/>
          <w:sz w:val="24"/>
          <w:szCs w:val="24"/>
        </w:rPr>
        <w:t>Jelszavának</w:t>
      </w:r>
      <w:proofErr w:type="spellEnd"/>
      <w:r w:rsidRPr="009661B9">
        <w:rPr>
          <w:rFonts w:ascii="Times New Roman" w:hAnsi="Times New Roman" w:cs="Times New Roman"/>
          <w:sz w:val="24"/>
          <w:szCs w:val="24"/>
        </w:rPr>
        <w:t xml:space="preserve"> módosítása</w:t>
      </w:r>
    </w:p>
    <w:p w14:paraId="218DB903"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Deaktiválása</w:t>
      </w:r>
    </w:p>
    <w:p w14:paraId="54FF7005" w14:textId="77777777" w:rsidR="00CE5AEF" w:rsidRPr="009661B9" w:rsidRDefault="00CE5AEF" w:rsidP="009A41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Kijelentkezés</w:t>
      </w:r>
    </w:p>
    <w:p w14:paraId="6679580A" w14:textId="77777777" w:rsidR="00CE5AEF" w:rsidRPr="009661B9" w:rsidRDefault="00CE5AEF" w:rsidP="00B344F8">
      <w:pPr>
        <w:pStyle w:val="Cmsor3"/>
      </w:pPr>
      <w:bookmarkStart w:id="36" w:name="_Toc194844930"/>
      <w:r w:rsidRPr="009661B9">
        <w:t xml:space="preserve">Asztali alkalmazásban </w:t>
      </w:r>
      <w:proofErr w:type="spellStart"/>
      <w:r w:rsidRPr="009661B9">
        <w:t>admin</w:t>
      </w:r>
      <w:proofErr w:type="spellEnd"/>
      <w:r w:rsidRPr="009661B9">
        <w:t xml:space="preserve"> dolgozói profil:</w:t>
      </w:r>
      <w:bookmarkEnd w:id="36"/>
    </w:p>
    <w:p w14:paraId="58336ADF" w14:textId="77777777" w:rsidR="00CE5AEF" w:rsidRPr="009661B9" w:rsidRDefault="00CE5AEF" w:rsidP="00F704C4">
      <w:pPr>
        <w:pStyle w:val="Listaszerbekezds"/>
        <w:numPr>
          <w:ilvl w:val="0"/>
          <w:numId w:val="26"/>
        </w:numPr>
        <w:spacing w:line="279" w:lineRule="auto"/>
        <w:rPr>
          <w:rFonts w:ascii="Times New Roman" w:hAnsi="Times New Roman" w:cs="Times New Roman"/>
        </w:rPr>
      </w:pPr>
      <w:r w:rsidRPr="009661B9">
        <w:rPr>
          <w:rFonts w:ascii="Times New Roman" w:hAnsi="Times New Roman" w:cs="Times New Roman"/>
          <w:sz w:val="24"/>
          <w:szCs w:val="24"/>
        </w:rPr>
        <w:t>A normál dolgozói profilon felül tud:</w:t>
      </w:r>
    </w:p>
    <w:p w14:paraId="4797D4CA"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Új dolgozót felvinni</w:t>
      </w:r>
    </w:p>
    <w:p w14:paraId="26CB12D0"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Másik dolgozói profilt deaktiválni</w:t>
      </w:r>
    </w:p>
    <w:p w14:paraId="579D8FB3" w14:textId="77777777" w:rsidR="00CE5AEF" w:rsidRPr="009661B9" w:rsidRDefault="00CE5AEF" w:rsidP="00F704C4">
      <w:pPr>
        <w:pStyle w:val="Listaszerbekezds"/>
        <w:numPr>
          <w:ilvl w:val="1"/>
          <w:numId w:val="26"/>
        </w:numPr>
        <w:spacing w:line="279" w:lineRule="auto"/>
        <w:rPr>
          <w:rFonts w:ascii="Times New Roman" w:hAnsi="Times New Roman" w:cs="Times New Roman"/>
        </w:rPr>
      </w:pPr>
      <w:r w:rsidRPr="009661B9">
        <w:rPr>
          <w:rFonts w:ascii="Times New Roman" w:hAnsi="Times New Roman" w:cs="Times New Roman"/>
          <w:sz w:val="24"/>
          <w:szCs w:val="24"/>
        </w:rPr>
        <w:t>Rendszerbeállításokat módosítani</w:t>
      </w:r>
    </w:p>
    <w:p w14:paraId="53C9F12A" w14:textId="77777777" w:rsidR="00CE5AEF" w:rsidRPr="009661B9" w:rsidRDefault="00CE5AEF" w:rsidP="00CE5AEF"/>
    <w:p w14:paraId="3A8DACEE" w14:textId="682FF3A3" w:rsidR="00FF1307" w:rsidRPr="009661B9" w:rsidRDefault="00FF1307">
      <w:pPr>
        <w:rPr>
          <w:b/>
          <w:caps/>
        </w:rPr>
      </w:pPr>
      <w:r w:rsidRPr="009661B9">
        <w:br w:type="page"/>
      </w:r>
    </w:p>
    <w:p w14:paraId="204FEBD5" w14:textId="01FA96B4" w:rsidR="005A34E5" w:rsidRPr="009661B9" w:rsidRDefault="005A34E5" w:rsidP="005A34E5">
      <w:pPr>
        <w:pStyle w:val="Cmsor2"/>
      </w:pPr>
      <w:bookmarkStart w:id="37" w:name="_Toc194844931"/>
      <w:r w:rsidRPr="009661B9">
        <w:lastRenderedPageBreak/>
        <w:t>API dokumentáció</w:t>
      </w:r>
      <w:bookmarkEnd w:id="37"/>
    </w:p>
    <w:p w14:paraId="793C40C0" w14:textId="340018DE" w:rsidR="00B77CF3" w:rsidRPr="009661B9" w:rsidRDefault="008F3A53" w:rsidP="002840B1">
      <w:pPr>
        <w:pStyle w:val="Cmsor3"/>
      </w:pPr>
      <w:bookmarkStart w:id="38" w:name="_Toc194844932"/>
      <w:r w:rsidRPr="009661B9">
        <w:t xml:space="preserve">API </w:t>
      </w:r>
      <w:proofErr w:type="spellStart"/>
      <w:r w:rsidRPr="009661B9">
        <w:t>endpoints</w:t>
      </w:r>
      <w:proofErr w:type="spellEnd"/>
      <w:r w:rsidR="00B77CF3" w:rsidRPr="009661B9">
        <w:t>:</w:t>
      </w:r>
      <w:bookmarkEnd w:id="38"/>
    </w:p>
    <w:p w14:paraId="178D0F2C" w14:textId="77777777" w:rsidR="00B77CF3" w:rsidRPr="009661B9" w:rsidRDefault="00B77CF3" w:rsidP="00901CC4">
      <w:pPr>
        <w:pStyle w:val="Cmsor4"/>
      </w:pPr>
      <w:bookmarkStart w:id="39" w:name="_Toc194844933"/>
      <w:r w:rsidRPr="009661B9">
        <w:t>Könyv katalógus lekérése (opcionálisan) szűrve:</w:t>
      </w:r>
      <w:bookmarkEnd w:id="39"/>
    </w:p>
    <w:p w14:paraId="198BC38F"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GET</w:t>
      </w:r>
    </w:p>
    <w:p w14:paraId="21D9FDBF"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42E85616"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Title</w:t>
      </w:r>
      <w:proofErr w:type="spellEnd"/>
      <w:r w:rsidRPr="009661B9">
        <w:rPr>
          <w:rFonts w:ascii="Times New Roman" w:hAnsi="Times New Roman" w:cs="Times New Roman"/>
          <w:sz w:val="24"/>
          <w:szCs w:val="24"/>
        </w:rPr>
        <w:t>: a könyv címére szűr</w:t>
      </w:r>
    </w:p>
    <w:p w14:paraId="663B71B1"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Genre</w:t>
      </w:r>
      <w:proofErr w:type="spellEnd"/>
      <w:r w:rsidRPr="009661B9">
        <w:rPr>
          <w:rFonts w:ascii="Times New Roman" w:hAnsi="Times New Roman" w:cs="Times New Roman"/>
          <w:sz w:val="24"/>
          <w:szCs w:val="24"/>
        </w:rPr>
        <w:t>: a könyv kategóriákra szűr</w:t>
      </w:r>
    </w:p>
    <w:p w14:paraId="11857C21"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Author</w:t>
      </w:r>
      <w:proofErr w:type="spellEnd"/>
      <w:r w:rsidRPr="009661B9">
        <w:rPr>
          <w:rFonts w:ascii="Times New Roman" w:hAnsi="Times New Roman" w:cs="Times New Roman"/>
          <w:sz w:val="24"/>
          <w:szCs w:val="24"/>
        </w:rPr>
        <w:t>: a könyv szerzőire szűr</w:t>
      </w:r>
    </w:p>
    <w:p w14:paraId="48F7B5E2"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Release_date</w:t>
      </w:r>
      <w:proofErr w:type="spellEnd"/>
      <w:r w:rsidRPr="009661B9">
        <w:rPr>
          <w:rFonts w:ascii="Times New Roman" w:hAnsi="Times New Roman" w:cs="Times New Roman"/>
          <w:sz w:val="24"/>
          <w:szCs w:val="24"/>
        </w:rPr>
        <w:t>: kiadás dátumát szűri</w:t>
      </w:r>
    </w:p>
    <w:p w14:paraId="62098C45"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Lang: meghatározza milyen nyelvű könyvek jelenjenek meg</w:t>
      </w:r>
    </w:p>
    <w:p w14:paraId="235725DC"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Isbn</w:t>
      </w:r>
      <w:proofErr w:type="spellEnd"/>
      <w:r w:rsidRPr="009661B9">
        <w:rPr>
          <w:rFonts w:ascii="Times New Roman" w:hAnsi="Times New Roman" w:cs="Times New Roman"/>
          <w:sz w:val="24"/>
          <w:szCs w:val="24"/>
        </w:rPr>
        <w:t xml:space="preserve">: érték amire szűr az </w:t>
      </w:r>
      <w:proofErr w:type="spellStart"/>
      <w:r w:rsidRPr="009661B9">
        <w:rPr>
          <w:rFonts w:ascii="Times New Roman" w:hAnsi="Times New Roman" w:cs="Times New Roman"/>
          <w:sz w:val="24"/>
          <w:szCs w:val="24"/>
        </w:rPr>
        <w:t>isbn-nél</w:t>
      </w:r>
      <w:proofErr w:type="spellEnd"/>
    </w:p>
    <w:p w14:paraId="615426E3" w14:textId="71A64695" w:rsidR="00B77CF3" w:rsidRPr="009661B9" w:rsidRDefault="00B77CF3" w:rsidP="00901CC4">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Page_number</w:t>
      </w:r>
      <w:proofErr w:type="spellEnd"/>
      <w:r w:rsidRPr="009661B9">
        <w:rPr>
          <w:rFonts w:ascii="Times New Roman" w:hAnsi="Times New Roman" w:cs="Times New Roman"/>
          <w:sz w:val="24"/>
          <w:szCs w:val="24"/>
        </w:rPr>
        <w:t>: egy szám</w:t>
      </w:r>
      <w:r w:rsidR="00FB72C2">
        <w:rPr>
          <w:rFonts w:ascii="Times New Roman" w:hAnsi="Times New Roman" w:cs="Times New Roman"/>
          <w:sz w:val="24"/>
          <w:szCs w:val="24"/>
        </w:rPr>
        <w:t>,</w:t>
      </w:r>
      <w:r w:rsidRPr="009661B9">
        <w:rPr>
          <w:rFonts w:ascii="Times New Roman" w:hAnsi="Times New Roman" w:cs="Times New Roman"/>
          <w:sz w:val="24"/>
          <w:szCs w:val="24"/>
        </w:rPr>
        <w:t xml:space="preserve"> ami </w:t>
      </w:r>
      <w:proofErr w:type="spellStart"/>
      <w:r w:rsidRPr="009661B9">
        <w:rPr>
          <w:rFonts w:ascii="Times New Roman" w:hAnsi="Times New Roman" w:cs="Times New Roman"/>
          <w:sz w:val="24"/>
          <w:szCs w:val="24"/>
        </w:rPr>
        <w:t>representálja</w:t>
      </w:r>
      <w:proofErr w:type="spellEnd"/>
      <w:r w:rsidRPr="009661B9">
        <w:rPr>
          <w:rFonts w:ascii="Times New Roman" w:hAnsi="Times New Roman" w:cs="Times New Roman"/>
          <w:sz w:val="24"/>
          <w:szCs w:val="24"/>
        </w:rPr>
        <w:t xml:space="preserve">, hogy </w:t>
      </w:r>
      <w:proofErr w:type="spellStart"/>
      <w:r w:rsidRPr="009661B9">
        <w:rPr>
          <w:rFonts w:ascii="Times New Roman" w:hAnsi="Times New Roman" w:cs="Times New Roman"/>
          <w:sz w:val="24"/>
          <w:szCs w:val="24"/>
        </w:rPr>
        <w:t>hanyadik</w:t>
      </w:r>
      <w:proofErr w:type="spellEnd"/>
      <w:r w:rsidRPr="009661B9">
        <w:rPr>
          <w:rFonts w:ascii="Times New Roman" w:hAnsi="Times New Roman" w:cs="Times New Roman"/>
          <w:sz w:val="24"/>
          <w:szCs w:val="24"/>
        </w:rPr>
        <w:t xml:space="preserve"> oldalát kéri a találati listának</w:t>
      </w:r>
    </w:p>
    <w:p w14:paraId="7464B49E" w14:textId="77777777" w:rsidR="00B77CF3" w:rsidRPr="009661B9" w:rsidRDefault="00B77CF3" w:rsidP="00901CC4">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56720FA7" w14:textId="77777777" w:rsidR="00B77CF3" w:rsidRPr="009661B9" w:rsidRDefault="00B77CF3" w:rsidP="00901CC4">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A találati lista </w:t>
      </w:r>
      <w:proofErr w:type="spellStart"/>
      <w:r w:rsidRPr="009661B9">
        <w:rPr>
          <w:rFonts w:ascii="Times New Roman" w:hAnsi="Times New Roman" w:cs="Times New Roman"/>
          <w:sz w:val="24"/>
          <w:szCs w:val="24"/>
        </w:rPr>
        <w:t>html</w:t>
      </w:r>
      <w:proofErr w:type="spellEnd"/>
      <w:r w:rsidRPr="009661B9">
        <w:rPr>
          <w:rFonts w:ascii="Times New Roman" w:hAnsi="Times New Roman" w:cs="Times New Roman"/>
          <w:sz w:val="24"/>
          <w:szCs w:val="24"/>
        </w:rPr>
        <w:t xml:space="preserve"> kódja</w:t>
      </w:r>
    </w:p>
    <w:p w14:paraId="70CF560D" w14:textId="77777777" w:rsidR="00B77CF3" w:rsidRPr="009661B9" w:rsidRDefault="00B77CF3" w:rsidP="00F359EB">
      <w:pPr>
        <w:pStyle w:val="Cmsor4"/>
      </w:pPr>
      <w:bookmarkStart w:id="40" w:name="_Toc194844934"/>
      <w:r w:rsidRPr="009661B9">
        <w:t>Felhasználó bejelentkezés:</w:t>
      </w:r>
      <w:bookmarkEnd w:id="40"/>
    </w:p>
    <w:p w14:paraId="5D252F80"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769C2839"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5FC01408"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Uname</w:t>
      </w:r>
      <w:proofErr w:type="spellEnd"/>
      <w:r w:rsidRPr="009661B9">
        <w:rPr>
          <w:rFonts w:ascii="Times New Roman" w:hAnsi="Times New Roman" w:cs="Times New Roman"/>
          <w:sz w:val="24"/>
          <w:szCs w:val="24"/>
        </w:rPr>
        <w:t>: felhasználónév</w:t>
      </w:r>
    </w:p>
    <w:p w14:paraId="66CD648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Pw</w:t>
      </w:r>
      <w:proofErr w:type="spellEnd"/>
      <w:r w:rsidRPr="009661B9">
        <w:rPr>
          <w:rFonts w:ascii="Times New Roman" w:hAnsi="Times New Roman" w:cs="Times New Roman"/>
          <w:sz w:val="24"/>
          <w:szCs w:val="24"/>
        </w:rPr>
        <w:t>: jelszó</w:t>
      </w:r>
    </w:p>
    <w:p w14:paraId="70965EEA" w14:textId="689FD6DE"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remember_me</w:t>
      </w:r>
      <w:proofErr w:type="spellEnd"/>
      <w:r w:rsidRPr="009661B9">
        <w:rPr>
          <w:rFonts w:ascii="Times New Roman" w:hAnsi="Times New Roman" w:cs="Times New Roman"/>
          <w:sz w:val="24"/>
          <w:szCs w:val="24"/>
        </w:rPr>
        <w:t>: logikai változó, ami megadja, hogy az “emlékezz rám” opciót bepipálta-e bejelentkezéskor a felhasználó</w:t>
      </w:r>
    </w:p>
    <w:p w14:paraId="53C428F9"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764BCF0"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String</w:t>
      </w:r>
      <w:proofErr w:type="spellEnd"/>
      <w:r w:rsidRPr="009661B9">
        <w:rPr>
          <w:rFonts w:ascii="Times New Roman" w:hAnsi="Times New Roman" w:cs="Times New Roman"/>
          <w:sz w:val="24"/>
          <w:szCs w:val="24"/>
        </w:rPr>
        <w:t>:</w:t>
      </w:r>
    </w:p>
    <w:p w14:paraId="5EB10CEA"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not</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found</w:t>
      </w:r>
      <w:proofErr w:type="spellEnd"/>
      <w:r w:rsidRPr="009661B9">
        <w:rPr>
          <w:rFonts w:ascii="Times New Roman" w:hAnsi="Times New Roman" w:cs="Times New Roman"/>
          <w:sz w:val="24"/>
          <w:szCs w:val="24"/>
        </w:rPr>
        <w:t>” ha a felhasználónév nem található</w:t>
      </w:r>
    </w:p>
    <w:p w14:paraId="49496305"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inactive</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user</w:t>
      </w:r>
      <w:proofErr w:type="spellEnd"/>
      <w:r w:rsidRPr="009661B9">
        <w:rPr>
          <w:rFonts w:ascii="Times New Roman" w:hAnsi="Times New Roman" w:cs="Times New Roman"/>
          <w:sz w:val="24"/>
          <w:szCs w:val="24"/>
        </w:rPr>
        <w:t>” ha a felhasználó fiókja deaktiválva (törölve) lett</w:t>
      </w:r>
    </w:p>
    <w:p w14:paraId="1F6893E1"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incorrect</w:t>
      </w:r>
      <w:proofErr w:type="spellEnd"/>
      <w:r w:rsidRPr="009661B9">
        <w:rPr>
          <w:rFonts w:ascii="Times New Roman" w:hAnsi="Times New Roman" w:cs="Times New Roman"/>
          <w:sz w:val="24"/>
          <w:szCs w:val="24"/>
        </w:rPr>
        <w:t>” ha a jelszó felhasználónév kombináció helytelen</w:t>
      </w:r>
    </w:p>
    <w:p w14:paraId="09FDE925"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not</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registered</w:t>
      </w:r>
      <w:proofErr w:type="spellEnd"/>
      <w:r w:rsidRPr="009661B9">
        <w:rPr>
          <w:rFonts w:ascii="Times New Roman" w:hAnsi="Times New Roman" w:cs="Times New Roman"/>
          <w:sz w:val="24"/>
          <w:szCs w:val="24"/>
        </w:rPr>
        <w:t>” ha a felhasználó a könyvtárban történő regisztrálás után még nem adott meg jelszót a webes bejelentkezéshez</w:t>
      </w:r>
    </w:p>
    <w:p w14:paraId="6CE5F214" w14:textId="77777777" w:rsidR="00B77CF3" w:rsidRPr="009661B9" w:rsidRDefault="00B77CF3" w:rsidP="002B0220">
      <w:pPr>
        <w:pStyle w:val="Listaszerbekezds"/>
        <w:numPr>
          <w:ilvl w:val="2"/>
          <w:numId w:val="27"/>
        </w:numPr>
        <w:spacing w:line="279" w:lineRule="auto"/>
        <w:rPr>
          <w:rFonts w:ascii="Times New Roman" w:hAnsi="Times New Roman" w:cs="Times New Roman"/>
        </w:rPr>
      </w:pPr>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success</w:t>
      </w:r>
      <w:proofErr w:type="spellEnd"/>
      <w:r w:rsidRPr="009661B9">
        <w:rPr>
          <w:rFonts w:ascii="Times New Roman" w:hAnsi="Times New Roman" w:cs="Times New Roman"/>
          <w:sz w:val="24"/>
          <w:szCs w:val="24"/>
        </w:rPr>
        <w:t>” sikeres bejelentkezéskor</w:t>
      </w:r>
    </w:p>
    <w:p w14:paraId="4C84C79A" w14:textId="77777777" w:rsidR="00B77CF3" w:rsidRPr="009661B9" w:rsidRDefault="00B77CF3" w:rsidP="00F359EB">
      <w:pPr>
        <w:pStyle w:val="Cmsor4"/>
      </w:pPr>
      <w:bookmarkStart w:id="41" w:name="_Toc194844935"/>
      <w:r w:rsidRPr="009661B9">
        <w:t>Jelszó módosítása a profil oldalról:</w:t>
      </w:r>
      <w:bookmarkEnd w:id="41"/>
    </w:p>
    <w:p w14:paraId="1CEA2CCC"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5EC55D6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549C592F"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CurrentPassword</w:t>
      </w:r>
      <w:proofErr w:type="spellEnd"/>
      <w:r w:rsidRPr="009661B9">
        <w:rPr>
          <w:rFonts w:ascii="Times New Roman" w:hAnsi="Times New Roman" w:cs="Times New Roman"/>
          <w:sz w:val="24"/>
          <w:szCs w:val="24"/>
        </w:rPr>
        <w:t>: a jelenlegi jelszó</w:t>
      </w:r>
    </w:p>
    <w:p w14:paraId="0D163F1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NewPassword</w:t>
      </w:r>
      <w:proofErr w:type="spellEnd"/>
      <w:r w:rsidRPr="009661B9">
        <w:rPr>
          <w:rFonts w:ascii="Times New Roman" w:hAnsi="Times New Roman" w:cs="Times New Roman"/>
          <w:sz w:val="24"/>
          <w:szCs w:val="24"/>
        </w:rPr>
        <w:t>: a jelszó amire cserélni szeretné</w:t>
      </w:r>
    </w:p>
    <w:p w14:paraId="297EEEC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059A520F"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megadja, hogy sikeres volt-e a csere, vagy ha nem akkor mi a probléma</w:t>
      </w:r>
    </w:p>
    <w:p w14:paraId="0C4ACB2A" w14:textId="77777777" w:rsidR="00B77CF3" w:rsidRPr="009661B9" w:rsidRDefault="00B77CF3" w:rsidP="00F359EB">
      <w:pPr>
        <w:pStyle w:val="Cmsor4"/>
      </w:pPr>
      <w:bookmarkStart w:id="42" w:name="_Toc194844936"/>
      <w:r w:rsidRPr="009661B9">
        <w:lastRenderedPageBreak/>
        <w:t>Kivett könyv lejárati dátumának meghosszabbítása:</w:t>
      </w:r>
      <w:bookmarkEnd w:id="42"/>
    </w:p>
    <w:p w14:paraId="2C60C933"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1813732F"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3D369AC1"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Book_id</w:t>
      </w:r>
      <w:proofErr w:type="spellEnd"/>
      <w:r w:rsidRPr="009661B9">
        <w:rPr>
          <w:rFonts w:ascii="Times New Roman" w:hAnsi="Times New Roman" w:cs="Times New Roman"/>
          <w:sz w:val="24"/>
          <w:szCs w:val="24"/>
        </w:rPr>
        <w:t>: a könyv egyedi azonosítója</w:t>
      </w:r>
    </w:p>
    <w:p w14:paraId="72DBBF4B"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extend</w:t>
      </w:r>
      <w:proofErr w:type="spellEnd"/>
      <w:proofErr w:type="gramEnd"/>
      <w:r w:rsidRPr="009661B9">
        <w:rPr>
          <w:rFonts w:ascii="Times New Roman" w:hAnsi="Times New Roman" w:cs="Times New Roman"/>
          <w:sz w:val="24"/>
          <w:szCs w:val="24"/>
        </w:rPr>
        <w:t>”: megadja, hogy mit kell tenni, jelen esetben meghosszabbítani</w:t>
      </w:r>
    </w:p>
    <w:p w14:paraId="734690A3"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7527A8BC"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w:t>
      </w:r>
      <w:proofErr w:type="spellStart"/>
      <w:r w:rsidRPr="009661B9">
        <w:rPr>
          <w:rFonts w:ascii="Times New Roman" w:hAnsi="Times New Roman" w:cs="Times New Roman"/>
          <w:sz w:val="24"/>
          <w:szCs w:val="24"/>
        </w:rPr>
        <w:t>message</w:t>
      </w:r>
      <w:proofErr w:type="spellEnd"/>
      <w:r w:rsidRPr="009661B9">
        <w:rPr>
          <w:rFonts w:ascii="Times New Roman" w:hAnsi="Times New Roman" w:cs="Times New Roman"/>
          <w:sz w:val="24"/>
          <w:szCs w:val="24"/>
        </w:rPr>
        <w:t>” értéke megadja, hogy sikeres volt-e a hosszabbítás</w:t>
      </w:r>
    </w:p>
    <w:p w14:paraId="0D812751" w14:textId="77777777" w:rsidR="00B77CF3" w:rsidRPr="009661B9" w:rsidRDefault="00B77CF3" w:rsidP="00F359EB">
      <w:pPr>
        <w:pStyle w:val="Cmsor4"/>
      </w:pPr>
      <w:bookmarkStart w:id="43" w:name="_Toc194844937"/>
      <w:r w:rsidRPr="009661B9">
        <w:t>Felhasználó bejelentkezve van-</w:t>
      </w:r>
      <w:proofErr w:type="gramStart"/>
      <w:r w:rsidRPr="009661B9">
        <w:t>e?:</w:t>
      </w:r>
      <w:bookmarkEnd w:id="43"/>
      <w:proofErr w:type="gramEnd"/>
    </w:p>
    <w:p w14:paraId="2ECDFB02"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2F23587D"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7A06884D"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isLoggedIn</w:t>
      </w:r>
      <w:proofErr w:type="spellEnd"/>
      <w:proofErr w:type="gramEnd"/>
      <w:r w:rsidRPr="009661B9">
        <w:rPr>
          <w:rFonts w:ascii="Times New Roman" w:hAnsi="Times New Roman" w:cs="Times New Roman"/>
          <w:sz w:val="24"/>
          <w:szCs w:val="24"/>
        </w:rPr>
        <w:t>”: megadja, hogy mit kell tenni, jelen esetben megmondani, hogy a felhasználó be van-e jelentkezve</w:t>
      </w:r>
    </w:p>
    <w:p w14:paraId="67A7EA75"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FDA6757" w14:textId="43F38E48"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Felhasználó egyedi azonosítója, vagy “”</w:t>
      </w:r>
    </w:p>
    <w:p w14:paraId="68BB5077" w14:textId="77777777" w:rsidR="00B77CF3" w:rsidRPr="009661B9" w:rsidRDefault="00B77CF3" w:rsidP="00F359EB">
      <w:pPr>
        <w:pStyle w:val="Cmsor4"/>
      </w:pPr>
      <w:bookmarkStart w:id="44" w:name="_Toc194844938"/>
      <w:r w:rsidRPr="009661B9">
        <w:t>Kijelentkezés:</w:t>
      </w:r>
      <w:bookmarkEnd w:id="44"/>
    </w:p>
    <w:p w14:paraId="750AD997"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3C4A796E"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1021494E"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=”logout</w:t>
      </w:r>
      <w:proofErr w:type="gramEnd"/>
      <w:r w:rsidRPr="009661B9">
        <w:rPr>
          <w:rFonts w:ascii="Times New Roman" w:hAnsi="Times New Roman" w:cs="Times New Roman"/>
          <w:sz w:val="24"/>
          <w:szCs w:val="24"/>
        </w:rPr>
        <w:t>”: megadja, hogy mit kell tenni, jelen esetben kijelentkeztetni a felhasználót</w:t>
      </w:r>
    </w:p>
    <w:p w14:paraId="6805EEBB"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A45B04"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2A44958D" w14:textId="77777777" w:rsidR="00B77CF3" w:rsidRPr="009661B9" w:rsidRDefault="00B77CF3" w:rsidP="00F359EB">
      <w:pPr>
        <w:pStyle w:val="Cmsor4"/>
      </w:pPr>
      <w:bookmarkStart w:id="45" w:name="_Toc194844939"/>
      <w:r w:rsidRPr="009661B9">
        <w:t xml:space="preserve">“Elfelejtettem a </w:t>
      </w:r>
      <w:proofErr w:type="spellStart"/>
      <w:r w:rsidRPr="009661B9">
        <w:t>jelszavam</w:t>
      </w:r>
      <w:proofErr w:type="spellEnd"/>
      <w:r w:rsidRPr="009661B9">
        <w:t>” link kérés:</w:t>
      </w:r>
      <w:bookmarkEnd w:id="45"/>
    </w:p>
    <w:p w14:paraId="242A07AF"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7B7586A8"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Pareméterek</w:t>
      </w:r>
      <w:proofErr w:type="spellEnd"/>
      <w:r w:rsidRPr="009661B9">
        <w:rPr>
          <w:rFonts w:ascii="Times New Roman" w:hAnsi="Times New Roman" w:cs="Times New Roman"/>
          <w:sz w:val="24"/>
          <w:szCs w:val="24"/>
        </w:rPr>
        <w:t>:</w:t>
      </w:r>
    </w:p>
    <w:p w14:paraId="66BBE32D"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Username</w:t>
      </w:r>
      <w:proofErr w:type="spellEnd"/>
      <w:r w:rsidRPr="009661B9">
        <w:rPr>
          <w:rFonts w:ascii="Times New Roman" w:hAnsi="Times New Roman" w:cs="Times New Roman"/>
          <w:sz w:val="24"/>
          <w:szCs w:val="24"/>
        </w:rPr>
        <w:t>: felhasználónév</w:t>
      </w:r>
    </w:p>
    <w:p w14:paraId="510710D6"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resetPassword</w:t>
      </w:r>
      <w:proofErr w:type="spellEnd"/>
      <w:proofErr w:type="gramEnd"/>
      <w:r w:rsidRPr="009661B9">
        <w:rPr>
          <w:rFonts w:ascii="Times New Roman" w:hAnsi="Times New Roman" w:cs="Times New Roman"/>
          <w:sz w:val="24"/>
          <w:szCs w:val="24"/>
        </w:rPr>
        <w:t xml:space="preserve">”: megadja, hogy mit kell tenni, jelen esetben “elfelejtettem a </w:t>
      </w:r>
      <w:proofErr w:type="spellStart"/>
      <w:r w:rsidRPr="009661B9">
        <w:rPr>
          <w:rFonts w:ascii="Times New Roman" w:hAnsi="Times New Roman" w:cs="Times New Roman"/>
          <w:sz w:val="24"/>
          <w:szCs w:val="24"/>
        </w:rPr>
        <w:t>jelszavamat</w:t>
      </w:r>
      <w:proofErr w:type="spellEnd"/>
      <w:r w:rsidRPr="009661B9">
        <w:rPr>
          <w:rFonts w:ascii="Times New Roman" w:hAnsi="Times New Roman" w:cs="Times New Roman"/>
          <w:sz w:val="24"/>
          <w:szCs w:val="24"/>
        </w:rPr>
        <w:t>” funkcióhoz linket küldeni email-re</w:t>
      </w:r>
    </w:p>
    <w:p w14:paraId="171DB344" w14:textId="77777777" w:rsidR="00B77CF3" w:rsidRPr="009661B9" w:rsidRDefault="00B77CF3" w:rsidP="002B0220">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69730327" w14:textId="77777777" w:rsidR="00B77CF3" w:rsidRPr="009661B9" w:rsidRDefault="00B77CF3" w:rsidP="002B0220">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w:t>
      </w:r>
      <w:proofErr w:type="spellStart"/>
      <w:r w:rsidRPr="009661B9">
        <w:rPr>
          <w:rFonts w:ascii="Times New Roman" w:hAnsi="Times New Roman" w:cs="Times New Roman"/>
          <w:sz w:val="24"/>
          <w:szCs w:val="24"/>
        </w:rPr>
        <w:t>invalid</w:t>
      </w:r>
      <w:proofErr w:type="spellEnd"/>
      <w:r w:rsidRPr="009661B9">
        <w:rPr>
          <w:rFonts w:ascii="Times New Roman" w:hAnsi="Times New Roman" w:cs="Times New Roman"/>
          <w:sz w:val="24"/>
          <w:szCs w:val="24"/>
        </w:rPr>
        <w:t>” ha nem található a felhasználó a megadott felhasználónévvel, vagy “</w:t>
      </w:r>
      <w:proofErr w:type="spellStart"/>
      <w:r w:rsidRPr="009661B9">
        <w:rPr>
          <w:rFonts w:ascii="Times New Roman" w:hAnsi="Times New Roman" w:cs="Times New Roman"/>
          <w:sz w:val="24"/>
          <w:szCs w:val="24"/>
        </w:rPr>
        <w:t>failed_to_send_email</w:t>
      </w:r>
      <w:proofErr w:type="spellEnd"/>
      <w:r w:rsidRPr="009661B9">
        <w:rPr>
          <w:rFonts w:ascii="Times New Roman" w:hAnsi="Times New Roman" w:cs="Times New Roman"/>
          <w:sz w:val="24"/>
          <w:szCs w:val="24"/>
        </w:rPr>
        <w:t xml:space="preserve">”, ha nem sikerült valami miatt </w:t>
      </w:r>
      <w:proofErr w:type="spellStart"/>
      <w:r w:rsidRPr="009661B9">
        <w:rPr>
          <w:rFonts w:ascii="Times New Roman" w:hAnsi="Times New Roman" w:cs="Times New Roman"/>
          <w:sz w:val="24"/>
          <w:szCs w:val="24"/>
        </w:rPr>
        <w:t>kiküldni</w:t>
      </w:r>
      <w:proofErr w:type="spellEnd"/>
      <w:r w:rsidRPr="009661B9">
        <w:rPr>
          <w:rFonts w:ascii="Times New Roman" w:hAnsi="Times New Roman" w:cs="Times New Roman"/>
          <w:sz w:val="24"/>
          <w:szCs w:val="24"/>
        </w:rPr>
        <w:t xml:space="preserve"> az emailt, vagy “</w:t>
      </w:r>
      <w:proofErr w:type="spellStart"/>
      <w:r w:rsidRPr="009661B9">
        <w:rPr>
          <w:rFonts w:ascii="Times New Roman" w:hAnsi="Times New Roman" w:cs="Times New Roman"/>
          <w:sz w:val="24"/>
          <w:szCs w:val="24"/>
        </w:rPr>
        <w:t>success</w:t>
      </w:r>
      <w:proofErr w:type="spellEnd"/>
      <w:r w:rsidRPr="009661B9">
        <w:rPr>
          <w:rFonts w:ascii="Times New Roman" w:hAnsi="Times New Roman" w:cs="Times New Roman"/>
          <w:sz w:val="24"/>
          <w:szCs w:val="24"/>
        </w:rPr>
        <w:t xml:space="preserve">” ilyenkor az “email” értéke a </w:t>
      </w:r>
      <w:proofErr w:type="spellStart"/>
      <w:r w:rsidRPr="009661B9">
        <w:rPr>
          <w:rFonts w:ascii="Times New Roman" w:hAnsi="Times New Roman" w:cs="Times New Roman"/>
          <w:sz w:val="24"/>
          <w:szCs w:val="24"/>
        </w:rPr>
        <w:t>felhaszálóhoz</w:t>
      </w:r>
      <w:proofErr w:type="spellEnd"/>
      <w:r w:rsidRPr="009661B9">
        <w:rPr>
          <w:rFonts w:ascii="Times New Roman" w:hAnsi="Times New Roman" w:cs="Times New Roman"/>
          <w:sz w:val="24"/>
          <w:szCs w:val="24"/>
        </w:rPr>
        <w:t xml:space="preserve"> kapcsolt email cím lesz, az első négy karakter kivételével az @-</w:t>
      </w:r>
      <w:proofErr w:type="spellStart"/>
      <w:r w:rsidRPr="009661B9">
        <w:rPr>
          <w:rFonts w:ascii="Times New Roman" w:hAnsi="Times New Roman" w:cs="Times New Roman"/>
          <w:sz w:val="24"/>
          <w:szCs w:val="24"/>
        </w:rPr>
        <w:t>ig</w:t>
      </w:r>
      <w:proofErr w:type="spellEnd"/>
      <w:r w:rsidRPr="009661B9">
        <w:rPr>
          <w:rFonts w:ascii="Times New Roman" w:hAnsi="Times New Roman" w:cs="Times New Roman"/>
          <w:sz w:val="24"/>
          <w:szCs w:val="24"/>
        </w:rPr>
        <w:t xml:space="preserve"> kicsillagozva (pl.: </w:t>
      </w:r>
      <w:proofErr w:type="spellStart"/>
      <w:r w:rsidRPr="009661B9">
        <w:rPr>
          <w:rFonts w:ascii="Times New Roman" w:hAnsi="Times New Roman" w:cs="Times New Roman"/>
          <w:sz w:val="24"/>
          <w:szCs w:val="24"/>
        </w:rPr>
        <w:t>hort</w:t>
      </w:r>
      <w:proofErr w:type="spellEnd"/>
      <w:r w:rsidRPr="009661B9">
        <w:rPr>
          <w:rFonts w:ascii="Times New Roman" w:hAnsi="Times New Roman" w:cs="Times New Roman"/>
          <w:sz w:val="24"/>
          <w:szCs w:val="24"/>
        </w:rPr>
        <w:t>*******@gmail.com)</w:t>
      </w:r>
    </w:p>
    <w:p w14:paraId="7C4CEBFF" w14:textId="77777777" w:rsidR="00B77CF3" w:rsidRPr="009661B9" w:rsidRDefault="00B77CF3" w:rsidP="00636B43">
      <w:pPr>
        <w:pStyle w:val="Cmsor4"/>
      </w:pPr>
      <w:bookmarkStart w:id="46" w:name="_Toc194844940"/>
      <w:r w:rsidRPr="009661B9">
        <w:t>Könyv levétele kedvencek közül:</w:t>
      </w:r>
      <w:bookmarkEnd w:id="46"/>
    </w:p>
    <w:p w14:paraId="2E068701"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4B760475"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0995E735"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ISBN_id</w:t>
      </w:r>
      <w:proofErr w:type="spellEnd"/>
      <w:r w:rsidRPr="009661B9">
        <w:rPr>
          <w:rFonts w:ascii="Times New Roman" w:hAnsi="Times New Roman" w:cs="Times New Roman"/>
          <w:sz w:val="24"/>
          <w:szCs w:val="24"/>
        </w:rPr>
        <w:t xml:space="preserve">: a könyv </w:t>
      </w:r>
      <w:proofErr w:type="spellStart"/>
      <w:r w:rsidRPr="009661B9">
        <w:rPr>
          <w:rFonts w:ascii="Times New Roman" w:hAnsi="Times New Roman" w:cs="Times New Roman"/>
          <w:sz w:val="24"/>
          <w:szCs w:val="24"/>
        </w:rPr>
        <w:t>isbn-jének</w:t>
      </w:r>
      <w:proofErr w:type="spellEnd"/>
      <w:r w:rsidRPr="009661B9">
        <w:rPr>
          <w:rFonts w:ascii="Times New Roman" w:hAnsi="Times New Roman" w:cs="Times New Roman"/>
          <w:sz w:val="24"/>
          <w:szCs w:val="24"/>
        </w:rPr>
        <w:t xml:space="preserve"> az egyedi azonosítója</w:t>
      </w:r>
    </w:p>
    <w:p w14:paraId="56D3828B"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lastRenderedPageBreak/>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removeFromFavorites</w:t>
      </w:r>
      <w:proofErr w:type="spellEnd"/>
      <w:proofErr w:type="gramEnd"/>
      <w:r w:rsidRPr="009661B9">
        <w:rPr>
          <w:rFonts w:ascii="Times New Roman" w:hAnsi="Times New Roman" w:cs="Times New Roman"/>
          <w:sz w:val="24"/>
          <w:szCs w:val="24"/>
        </w:rPr>
        <w:t>”” megadja, hogy mit kell tenni, jelen esetben törölni a megadott könyvet a kedvencek közül</w:t>
      </w:r>
    </w:p>
    <w:p w14:paraId="0B43E15F"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29A8F1"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4742FE91" w14:textId="77777777" w:rsidR="00B77CF3" w:rsidRPr="009661B9" w:rsidRDefault="00B77CF3" w:rsidP="00A36106">
      <w:pPr>
        <w:pStyle w:val="Cmsor4"/>
      </w:pPr>
      <w:bookmarkStart w:id="47" w:name="_Toc194844941"/>
      <w:r w:rsidRPr="009661B9">
        <w:t>Könyv felvétele kedvencekbe:</w:t>
      </w:r>
      <w:bookmarkEnd w:id="47"/>
    </w:p>
    <w:p w14:paraId="702CD26C"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Metódus: POST</w:t>
      </w:r>
    </w:p>
    <w:p w14:paraId="02915999"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1D26E67A"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ISBN_id</w:t>
      </w:r>
      <w:proofErr w:type="spellEnd"/>
      <w:r w:rsidRPr="009661B9">
        <w:rPr>
          <w:rFonts w:ascii="Times New Roman" w:hAnsi="Times New Roman" w:cs="Times New Roman"/>
          <w:sz w:val="24"/>
          <w:szCs w:val="24"/>
        </w:rPr>
        <w:t xml:space="preserve">: a könyv </w:t>
      </w:r>
      <w:proofErr w:type="spellStart"/>
      <w:r w:rsidRPr="009661B9">
        <w:rPr>
          <w:rFonts w:ascii="Times New Roman" w:hAnsi="Times New Roman" w:cs="Times New Roman"/>
          <w:sz w:val="24"/>
          <w:szCs w:val="24"/>
        </w:rPr>
        <w:t>isbn-jének</w:t>
      </w:r>
      <w:proofErr w:type="spellEnd"/>
      <w:r w:rsidRPr="009661B9">
        <w:rPr>
          <w:rFonts w:ascii="Times New Roman" w:hAnsi="Times New Roman" w:cs="Times New Roman"/>
          <w:sz w:val="24"/>
          <w:szCs w:val="24"/>
        </w:rPr>
        <w:t xml:space="preserve"> az egyedi azonosítója</w:t>
      </w:r>
    </w:p>
    <w:p w14:paraId="78648A05"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Action</w:t>
      </w:r>
      <w:proofErr w:type="gramStart"/>
      <w:r w:rsidRPr="009661B9">
        <w:rPr>
          <w:rFonts w:ascii="Times New Roman" w:hAnsi="Times New Roman" w:cs="Times New Roman"/>
          <w:sz w:val="24"/>
          <w:szCs w:val="24"/>
        </w:rPr>
        <w:t>=”</w:t>
      </w:r>
      <w:proofErr w:type="spellStart"/>
      <w:r w:rsidRPr="009661B9">
        <w:rPr>
          <w:rFonts w:ascii="Times New Roman" w:hAnsi="Times New Roman" w:cs="Times New Roman"/>
          <w:sz w:val="24"/>
          <w:szCs w:val="24"/>
        </w:rPr>
        <w:t>addToFavorites</w:t>
      </w:r>
      <w:proofErr w:type="spellEnd"/>
      <w:proofErr w:type="gramEnd"/>
      <w:r w:rsidRPr="009661B9">
        <w:rPr>
          <w:rFonts w:ascii="Times New Roman" w:hAnsi="Times New Roman" w:cs="Times New Roman"/>
          <w:sz w:val="24"/>
          <w:szCs w:val="24"/>
        </w:rPr>
        <w:t>” megadja, hogy mit kell tenni, jelen esetben törölni a megadott könyvet a kedvencek közül</w:t>
      </w:r>
    </w:p>
    <w:p w14:paraId="440FDF65" w14:textId="77777777" w:rsidR="00B77CF3" w:rsidRPr="009661B9" w:rsidRDefault="00B77CF3" w:rsidP="006F37CB">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2FFA1004" w14:textId="77777777" w:rsidR="00B77CF3" w:rsidRPr="009661B9" w:rsidRDefault="00B77CF3" w:rsidP="006F37CB">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Nincs</w:t>
      </w:r>
    </w:p>
    <w:p w14:paraId="274539A1" w14:textId="1542EFBB" w:rsidR="00B77CF3" w:rsidRPr="009661B9" w:rsidRDefault="00B77CF3" w:rsidP="00A36106">
      <w:pPr>
        <w:pStyle w:val="Cmsor4"/>
      </w:pPr>
      <w:bookmarkStart w:id="48" w:name="_Toc194844942"/>
      <w:r w:rsidRPr="009661B9">
        <w:t xml:space="preserve">Jelszó módosítása az </w:t>
      </w:r>
      <w:proofErr w:type="spellStart"/>
      <w:r w:rsidRPr="009661B9">
        <w:t>emaliben</w:t>
      </w:r>
      <w:proofErr w:type="spellEnd"/>
      <w:r w:rsidRPr="009661B9">
        <w:t xml:space="preserve"> kapott linken keresztül (“elfelejtettem a </w:t>
      </w:r>
      <w:proofErr w:type="spellStart"/>
      <w:r w:rsidRPr="009661B9">
        <w:t>jelszavamat</w:t>
      </w:r>
      <w:proofErr w:type="spellEnd"/>
      <w:r w:rsidRPr="009661B9">
        <w:t>” funkció):</w:t>
      </w:r>
      <w:bookmarkEnd w:id="48"/>
      <w:r w:rsidRPr="009661B9">
        <w:t xml:space="preserve"> </w:t>
      </w:r>
    </w:p>
    <w:p w14:paraId="25C0969A"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14:paraId="685E65DD"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Paraméterek: </w:t>
      </w:r>
    </w:p>
    <w:p w14:paraId="0876B9E9"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Reset_token</w:t>
      </w:r>
      <w:proofErr w:type="spellEnd"/>
      <w:r w:rsidRPr="009661B9">
        <w:rPr>
          <w:rFonts w:ascii="Times New Roman" w:hAnsi="Times New Roman" w:cs="Times New Roman"/>
          <w:sz w:val="24"/>
          <w:szCs w:val="24"/>
        </w:rPr>
        <w:t xml:space="preserve">: a kapott linkben található </w:t>
      </w:r>
      <w:proofErr w:type="spellStart"/>
      <w:r w:rsidRPr="009661B9">
        <w:rPr>
          <w:rFonts w:ascii="Times New Roman" w:hAnsi="Times New Roman" w:cs="Times New Roman"/>
          <w:sz w:val="24"/>
          <w:szCs w:val="24"/>
        </w:rPr>
        <w:t>token</w:t>
      </w:r>
      <w:proofErr w:type="spellEnd"/>
      <w:r w:rsidRPr="009661B9">
        <w:rPr>
          <w:rFonts w:ascii="Times New Roman" w:hAnsi="Times New Roman" w:cs="Times New Roman"/>
          <w:sz w:val="24"/>
          <w:szCs w:val="24"/>
        </w:rPr>
        <w:t xml:space="preserve"> </w:t>
      </w:r>
    </w:p>
    <w:p w14:paraId="4DC6E554"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Password</w:t>
      </w:r>
      <w:proofErr w:type="spellEnd"/>
      <w:r w:rsidRPr="009661B9">
        <w:rPr>
          <w:rFonts w:ascii="Times New Roman" w:hAnsi="Times New Roman" w:cs="Times New Roman"/>
          <w:sz w:val="24"/>
          <w:szCs w:val="24"/>
        </w:rPr>
        <w:t xml:space="preserve">: jelszó </w:t>
      </w:r>
    </w:p>
    <w:p w14:paraId="62589E81"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Visszatérési érték: </w:t>
      </w:r>
    </w:p>
    <w:p w14:paraId="7CC5B6A4"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 ami “status” értéke “</w:t>
      </w:r>
      <w:proofErr w:type="spellStart"/>
      <w:r w:rsidRPr="009661B9">
        <w:rPr>
          <w:rFonts w:ascii="Times New Roman" w:hAnsi="Times New Roman" w:cs="Times New Roman"/>
          <w:sz w:val="24"/>
          <w:szCs w:val="24"/>
        </w:rPr>
        <w:t>success</w:t>
      </w:r>
      <w:proofErr w:type="spellEnd"/>
      <w:r w:rsidRPr="009661B9">
        <w:rPr>
          <w:rFonts w:ascii="Times New Roman" w:hAnsi="Times New Roman" w:cs="Times New Roman"/>
          <w:sz w:val="24"/>
          <w:szCs w:val="24"/>
        </w:rPr>
        <w:t>” ha sikeresen ki lett cserélve a jelszó, “</w:t>
      </w:r>
      <w:proofErr w:type="spellStart"/>
      <w:r w:rsidRPr="009661B9">
        <w:rPr>
          <w:rFonts w:ascii="Times New Roman" w:hAnsi="Times New Roman" w:cs="Times New Roman"/>
          <w:sz w:val="24"/>
          <w:szCs w:val="24"/>
        </w:rPr>
        <w:t>failed</w:t>
      </w:r>
      <w:proofErr w:type="spellEnd"/>
      <w:r w:rsidRPr="009661B9">
        <w:rPr>
          <w:rFonts w:ascii="Times New Roman" w:hAnsi="Times New Roman" w:cs="Times New Roman"/>
          <w:sz w:val="24"/>
          <w:szCs w:val="24"/>
        </w:rPr>
        <w:t>” ha valamilyen hiba folytán nem sikerült, “</w:t>
      </w:r>
      <w:proofErr w:type="spellStart"/>
      <w:r w:rsidRPr="009661B9">
        <w:rPr>
          <w:rFonts w:ascii="Times New Roman" w:hAnsi="Times New Roman" w:cs="Times New Roman"/>
          <w:sz w:val="24"/>
          <w:szCs w:val="24"/>
        </w:rPr>
        <w:t>expired</w:t>
      </w:r>
      <w:proofErr w:type="spellEnd"/>
      <w:r w:rsidRPr="009661B9">
        <w:rPr>
          <w:rFonts w:ascii="Times New Roman" w:hAnsi="Times New Roman" w:cs="Times New Roman"/>
          <w:sz w:val="24"/>
          <w:szCs w:val="24"/>
        </w:rPr>
        <w:t xml:space="preserve">” ha a link már nem érvényes </w:t>
      </w:r>
    </w:p>
    <w:p w14:paraId="47FCB47A" w14:textId="77777777" w:rsidR="00B77CF3" w:rsidRPr="009661B9" w:rsidRDefault="00B77CF3" w:rsidP="00DC491A">
      <w:pPr>
        <w:pStyle w:val="Cmsor4"/>
      </w:pPr>
      <w:bookmarkStart w:id="49" w:name="_Toc194844943"/>
      <w:r w:rsidRPr="009661B9">
        <w:t>Alkalmazott bejelentkeztetése:</w:t>
      </w:r>
      <w:bookmarkEnd w:id="49"/>
      <w:r w:rsidRPr="009661B9">
        <w:t xml:space="preserve"> </w:t>
      </w:r>
    </w:p>
    <w:p w14:paraId="44A492BF"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 xml:space="preserve">Metódus: POST </w:t>
      </w:r>
    </w:p>
    <w:p w14:paraId="789E8ED6"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Paraméterek:</w:t>
      </w:r>
    </w:p>
    <w:p w14:paraId="75DAA5B2"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Username</w:t>
      </w:r>
      <w:proofErr w:type="spellEnd"/>
      <w:r w:rsidRPr="009661B9">
        <w:rPr>
          <w:rFonts w:ascii="Times New Roman" w:hAnsi="Times New Roman" w:cs="Times New Roman"/>
          <w:sz w:val="24"/>
          <w:szCs w:val="24"/>
        </w:rPr>
        <w:t>: felhasználónév</w:t>
      </w:r>
    </w:p>
    <w:p w14:paraId="6013848A"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proofErr w:type="spellStart"/>
      <w:r w:rsidRPr="009661B9">
        <w:rPr>
          <w:rFonts w:ascii="Times New Roman" w:hAnsi="Times New Roman" w:cs="Times New Roman"/>
          <w:sz w:val="24"/>
          <w:szCs w:val="24"/>
        </w:rPr>
        <w:t>Passw</w:t>
      </w:r>
      <w:proofErr w:type="spellEnd"/>
      <w:r w:rsidRPr="009661B9">
        <w:rPr>
          <w:rFonts w:ascii="Times New Roman" w:hAnsi="Times New Roman" w:cs="Times New Roman"/>
          <w:sz w:val="24"/>
          <w:szCs w:val="24"/>
        </w:rPr>
        <w:t>: jelszó</w:t>
      </w:r>
    </w:p>
    <w:p w14:paraId="67D08B1B" w14:textId="77777777" w:rsidR="00B77CF3" w:rsidRPr="009661B9" w:rsidRDefault="00B77CF3" w:rsidP="00004F56">
      <w:pPr>
        <w:pStyle w:val="Listaszerbekezds"/>
        <w:numPr>
          <w:ilvl w:val="0"/>
          <w:numId w:val="27"/>
        </w:numPr>
        <w:spacing w:line="279" w:lineRule="auto"/>
        <w:rPr>
          <w:rFonts w:ascii="Times New Roman" w:hAnsi="Times New Roman" w:cs="Times New Roman"/>
        </w:rPr>
      </w:pPr>
      <w:r w:rsidRPr="009661B9">
        <w:rPr>
          <w:rFonts w:ascii="Times New Roman" w:hAnsi="Times New Roman" w:cs="Times New Roman"/>
          <w:sz w:val="24"/>
          <w:szCs w:val="24"/>
        </w:rPr>
        <w:t>Visszatérési érték:</w:t>
      </w:r>
    </w:p>
    <w:p w14:paraId="46757701" w14:textId="77777777" w:rsidR="00B77CF3" w:rsidRPr="009661B9" w:rsidRDefault="00B77CF3" w:rsidP="00004F56">
      <w:pPr>
        <w:pStyle w:val="Listaszerbekezds"/>
        <w:numPr>
          <w:ilvl w:val="1"/>
          <w:numId w:val="27"/>
        </w:numPr>
        <w:spacing w:line="279" w:lineRule="auto"/>
        <w:rPr>
          <w:rFonts w:ascii="Times New Roman" w:hAnsi="Times New Roman" w:cs="Times New Roman"/>
        </w:rPr>
      </w:pPr>
      <w:r w:rsidRPr="009661B9">
        <w:rPr>
          <w:rFonts w:ascii="Times New Roman" w:hAnsi="Times New Roman" w:cs="Times New Roman"/>
          <w:sz w:val="24"/>
          <w:szCs w:val="24"/>
        </w:rPr>
        <w:t>JSON-ban visszaadja a “</w:t>
      </w:r>
      <w:proofErr w:type="spellStart"/>
      <w:r w:rsidRPr="009661B9">
        <w:rPr>
          <w:rFonts w:ascii="Times New Roman" w:hAnsi="Times New Roman" w:cs="Times New Roman"/>
          <w:sz w:val="24"/>
          <w:szCs w:val="24"/>
        </w:rPr>
        <w:t>loginEmployee</w:t>
      </w:r>
      <w:proofErr w:type="spellEnd"/>
      <w:r w:rsidRPr="009661B9">
        <w:rPr>
          <w:rFonts w:ascii="Times New Roman" w:hAnsi="Times New Roman" w:cs="Times New Roman"/>
          <w:sz w:val="24"/>
          <w:szCs w:val="24"/>
        </w:rPr>
        <w:t xml:space="preserve">” </w:t>
      </w:r>
      <w:proofErr w:type="spellStart"/>
      <w:r w:rsidRPr="009661B9">
        <w:rPr>
          <w:rFonts w:ascii="Times New Roman" w:hAnsi="Times New Roman" w:cs="Times New Roman"/>
          <w:sz w:val="24"/>
          <w:szCs w:val="24"/>
        </w:rPr>
        <w:t>sql</w:t>
      </w:r>
      <w:proofErr w:type="spellEnd"/>
      <w:r w:rsidRPr="009661B9">
        <w:rPr>
          <w:rFonts w:ascii="Times New Roman" w:hAnsi="Times New Roman" w:cs="Times New Roman"/>
          <w:sz w:val="24"/>
          <w:szCs w:val="24"/>
        </w:rPr>
        <w:t xml:space="preserve"> eljárás értékét</w:t>
      </w:r>
    </w:p>
    <w:p w14:paraId="6D63DD07" w14:textId="2B23561F" w:rsidR="00346009" w:rsidRPr="00346009" w:rsidRDefault="00346009" w:rsidP="00346009">
      <w:pPr>
        <w:rPr>
          <w:b/>
          <w:bCs/>
        </w:rPr>
      </w:pPr>
      <w:r w:rsidRPr="00346009">
        <w:rPr>
          <w:b/>
          <w:bCs/>
        </w:rPr>
        <w:t xml:space="preserve">A maradék </w:t>
      </w:r>
      <w:proofErr w:type="spellStart"/>
      <w:r w:rsidRPr="00346009">
        <w:rPr>
          <w:b/>
          <w:bCs/>
        </w:rPr>
        <w:t>endpoint</w:t>
      </w:r>
      <w:proofErr w:type="spellEnd"/>
      <w:r w:rsidRPr="00346009">
        <w:rPr>
          <w:b/>
          <w:bCs/>
        </w:rPr>
        <w:t>:</w:t>
      </w:r>
    </w:p>
    <w:p w14:paraId="315861A0" w14:textId="641F0656" w:rsidR="00B77CF3" w:rsidRPr="009661B9" w:rsidRDefault="00B77CF3" w:rsidP="00346009">
      <w:pPr>
        <w:ind w:firstLine="720"/>
        <w:jc w:val="both"/>
      </w:pPr>
      <w:r w:rsidRPr="009661B9">
        <w:t xml:space="preserve">A további 48 </w:t>
      </w:r>
      <w:proofErr w:type="spellStart"/>
      <w:r w:rsidRPr="009661B9">
        <w:t>endpointot</w:t>
      </w:r>
      <w:proofErr w:type="spellEnd"/>
      <w:r w:rsidRPr="009661B9">
        <w:t xml:space="preserve"> az asztali alkalmazás használja, a kommunikáció egyszerűsítésének és egységesítésének érdekében ugyanazt a sémát követi az összes. Mindegyik POST metódus, és van egy “</w:t>
      </w:r>
      <w:proofErr w:type="spellStart"/>
      <w:r w:rsidRPr="009661B9">
        <w:t>type</w:t>
      </w:r>
      <w:proofErr w:type="spellEnd"/>
      <w:r w:rsidRPr="009661B9">
        <w:t xml:space="preserve">” paramétere, ami meghatározza melyik SQL eljárást fogja meghívni az API. Az </w:t>
      </w:r>
      <w:proofErr w:type="spellStart"/>
      <w:r w:rsidRPr="009661B9">
        <w:t>endpoint</w:t>
      </w:r>
      <w:proofErr w:type="spellEnd"/>
      <w:r w:rsidRPr="009661B9">
        <w:t xml:space="preserve"> többi paramétere az eljáráshoz szükséges paramétereket tartalmazza ugyanazzal a névvel, ahogy az eljárásban szerepel. A válaszként pedig az eljárás visszatérési értékét küldi vissza JSON formátumban. Ahol nincs visszatérési értéke az eljárásnak ott nem küld vissza semmit. Az egyetlen kivétel az “</w:t>
      </w:r>
      <w:proofErr w:type="spellStart"/>
      <w:r w:rsidRPr="009661B9">
        <w:t>addUser</w:t>
      </w:r>
      <w:proofErr w:type="spellEnd"/>
      <w:r w:rsidRPr="009661B9">
        <w:t>” “</w:t>
      </w:r>
      <w:proofErr w:type="spellStart"/>
      <w:r w:rsidRPr="009661B9">
        <w:t>type</w:t>
      </w:r>
      <w:proofErr w:type="spellEnd"/>
      <w:r w:rsidRPr="009661B9">
        <w:t xml:space="preserve">” paraméterű </w:t>
      </w:r>
      <w:proofErr w:type="spellStart"/>
      <w:r w:rsidRPr="009661B9">
        <w:t>endpointnál</w:t>
      </w:r>
      <w:proofErr w:type="spellEnd"/>
      <w:r w:rsidRPr="009661B9">
        <w:t xml:space="preserve"> van, ott a fent említettek mellet még egy jelszó változtatást is meghív az API. </w:t>
      </w:r>
    </w:p>
    <w:p w14:paraId="16A5DC97" w14:textId="77777777" w:rsidR="00B77CF3" w:rsidRPr="009661B9" w:rsidRDefault="00B77CF3" w:rsidP="00346009">
      <w:pPr>
        <w:jc w:val="both"/>
      </w:pPr>
    </w:p>
    <w:p w14:paraId="61671144" w14:textId="4A0E43E8" w:rsidR="005A34E5" w:rsidRPr="009661B9" w:rsidRDefault="005A34E5">
      <w:pPr>
        <w:rPr>
          <w:b/>
          <w:sz w:val="28"/>
        </w:rPr>
      </w:pPr>
      <w:r w:rsidRPr="009661B9">
        <w:br w:type="page"/>
      </w:r>
    </w:p>
    <w:p w14:paraId="72AD9D8C" w14:textId="66E10419" w:rsidR="00F654F6" w:rsidRPr="009661B9" w:rsidRDefault="003C2896" w:rsidP="00836FEF">
      <w:pPr>
        <w:pStyle w:val="Cmsor2"/>
      </w:pPr>
      <w:bookmarkStart w:id="50" w:name="_Toc194844944"/>
      <w:r w:rsidRPr="009661B9">
        <w:lastRenderedPageBreak/>
        <w:t>Adatbázis</w:t>
      </w:r>
      <w:bookmarkEnd w:id="50"/>
    </w:p>
    <w:p w14:paraId="7334BC12" w14:textId="77777777" w:rsidR="003C2896" w:rsidRPr="009661B9" w:rsidRDefault="003C2896" w:rsidP="003C2896">
      <w:r w:rsidRPr="009661B9">
        <w:t>Adatok</w:t>
      </w:r>
    </w:p>
    <w:p w14:paraId="491FE125" w14:textId="77777777" w:rsidR="003C2896" w:rsidRPr="009661B9" w:rsidRDefault="003C2896" w:rsidP="003C2896">
      <w:pPr>
        <w:rPr>
          <w:b/>
        </w:rPr>
      </w:pPr>
      <w:r w:rsidRPr="009661B9">
        <w:t xml:space="preserve">Adatbázis szerver: </w:t>
      </w:r>
      <w:r w:rsidRPr="009661B9">
        <w:rPr>
          <w:b/>
        </w:rPr>
        <w:t>MYSQL</w:t>
      </w:r>
    </w:p>
    <w:p w14:paraId="670D23C7" w14:textId="77777777" w:rsidR="003C2896" w:rsidRPr="009661B9" w:rsidRDefault="003C2896" w:rsidP="003C2896">
      <w:pPr>
        <w:rPr>
          <w:b/>
        </w:rPr>
      </w:pPr>
      <w:r w:rsidRPr="009661B9">
        <w:t>Adatbázis neve</w:t>
      </w:r>
      <w:r w:rsidRPr="009661B9">
        <w:rPr>
          <w:b/>
        </w:rPr>
        <w:t xml:space="preserve">: </w:t>
      </w:r>
      <w:proofErr w:type="spellStart"/>
      <w:r w:rsidRPr="009661B9">
        <w:rPr>
          <w:b/>
        </w:rPr>
        <w:t>konyvtar</w:t>
      </w:r>
      <w:proofErr w:type="spellEnd"/>
    </w:p>
    <w:p w14:paraId="7E22733D" w14:textId="77777777" w:rsidR="003C2896" w:rsidRPr="009661B9" w:rsidRDefault="003C2896" w:rsidP="003C2896">
      <w:pPr>
        <w:rPr>
          <w:b/>
        </w:rPr>
      </w:pPr>
      <w:r w:rsidRPr="009661B9">
        <w:t xml:space="preserve">Adatbázis illesztés: </w:t>
      </w:r>
      <w:r w:rsidRPr="009661B9">
        <w:rPr>
          <w:b/>
        </w:rPr>
        <w:t>utf8_hungarian_ci</w:t>
      </w:r>
    </w:p>
    <w:p w14:paraId="0AABE539" w14:textId="77777777" w:rsidR="003C2896" w:rsidRPr="009661B9" w:rsidRDefault="003C2896" w:rsidP="003C2896">
      <w:pPr>
        <w:rPr>
          <w:b/>
        </w:rPr>
      </w:pPr>
      <w:r w:rsidRPr="009661B9">
        <w:t>Adatbázis motor</w:t>
      </w:r>
      <w:r w:rsidRPr="009661B9">
        <w:rPr>
          <w:b/>
        </w:rPr>
        <w:t xml:space="preserve">: </w:t>
      </w:r>
      <w:proofErr w:type="spellStart"/>
      <w:r w:rsidRPr="009661B9">
        <w:rPr>
          <w:b/>
        </w:rPr>
        <w:t>InnoDb</w:t>
      </w:r>
      <w:proofErr w:type="spellEnd"/>
    </w:p>
    <w:p w14:paraId="7F856B22" w14:textId="77777777" w:rsidR="003C2896" w:rsidRPr="009661B9" w:rsidRDefault="003C2896" w:rsidP="003C2896">
      <w:r w:rsidRPr="009661B9">
        <w:rPr>
          <w:noProof/>
        </w:rPr>
        <mc:AlternateContent>
          <mc:Choice Requires="wps">
            <w:drawing>
              <wp:anchor distT="45720" distB="45720" distL="114300" distR="114300" simplePos="0" relativeHeight="251659264" behindDoc="0" locked="0" layoutInCell="1" allowOverlap="1" wp14:anchorId="0EE2313C" wp14:editId="1687932E">
                <wp:simplePos x="0" y="0"/>
                <wp:positionH relativeFrom="margin">
                  <wp:align>right</wp:align>
                </wp:positionH>
                <wp:positionV relativeFrom="paragraph">
                  <wp:posOffset>333375</wp:posOffset>
                </wp:positionV>
                <wp:extent cx="5740400" cy="619125"/>
                <wp:effectExtent l="0" t="0" r="12700" b="28575"/>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619125"/>
                        </a:xfrm>
                        <a:prstGeom prst="rect">
                          <a:avLst/>
                        </a:prstGeom>
                        <a:solidFill>
                          <a:srgbClr val="FFFFFF"/>
                        </a:solidFill>
                        <a:ln w="9525">
                          <a:solidFill>
                            <a:srgbClr val="000000"/>
                          </a:solidFill>
                          <a:miter lim="800000"/>
                          <a:headEnd/>
                          <a:tailEnd/>
                        </a:ln>
                      </wps:spPr>
                      <wps:txbx>
                        <w:txbxContent>
                          <w:p w14:paraId="66636C90" w14:textId="77777777" w:rsidR="00A572DE" w:rsidRPr="000A6D10" w:rsidRDefault="00A572DE" w:rsidP="003C2896">
                            <w:pPr>
                              <w:rPr>
                                <w:rFonts w:ascii="Cascadia Code ExtraLight" w:hAnsi="Cascadia Code ExtraLight"/>
                              </w:rPr>
                            </w:pPr>
                            <w:r w:rsidRPr="000A6D10">
                              <w:rPr>
                                <w:rFonts w:ascii="Cascadia Code ExtraLight" w:hAnsi="Cascadia Code ExtraLight"/>
                              </w:rPr>
                              <w:t xml:space="preserve">CREATE DATABASE IF NOT EXISTS </w:t>
                            </w:r>
                            <w:r w:rsidRPr="000A6D10">
                              <w:rPr>
                                <w:rFonts w:ascii="Cascadia Code ExtraLight" w:hAnsi="Cascadia Code ExtraLight"/>
                              </w:rPr>
                              <w:t>konyvtar CHARACTER SET utf8 COLLATE utf8_hungarian_ci;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2313C" id="_x0000_s1031" type="#_x0000_t202" style="position:absolute;margin-left:400.8pt;margin-top:26.25pt;width:452pt;height:48.7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">
                <v:textbox>
                  <w:txbxContent>
                    <w:p w14:paraId="66636C90" w14:textId="77777777" w:rsidR="00A572DE" w:rsidRPr="000A6D10" w:rsidRDefault="00A572DE" w:rsidP="003C2896">
                      <w:pPr>
                        <w:rPr>
                          <w:rFonts w:ascii="Cascadia Code ExtraLight" w:hAnsi="Cascadia Code ExtraLight"/>
                        </w:rPr>
                      </w:pPr>
                      <w:r w:rsidRPr="000A6D10">
                        <w:rPr>
                          <w:rFonts w:ascii="Cascadia Code ExtraLight" w:hAnsi="Cascadia Code ExtraLight"/>
                        </w:rPr>
                        <w:t xml:space="preserve">CREATE DATABASE IF NOT EXISTS </w:t>
                      </w:r>
                      <w:r w:rsidRPr="000A6D10">
                        <w:rPr>
                          <w:rFonts w:ascii="Cascadia Code ExtraLight" w:hAnsi="Cascadia Code ExtraLight"/>
                        </w:rPr>
                        <w:t>konyvtar CHARACTER SET utf8 COLLATE utf8_hungarian_ci;</w:t>
                      </w:r>
                    </w:p>
                  </w:txbxContent>
                </v:textbox>
                <w10:wrap type="square" anchorx="margin"/>
              </v:shape>
            </w:pict>
          </mc:Fallback>
        </mc:AlternateContent>
      </w:r>
      <w:r w:rsidRPr="009661B9">
        <w:t>Adatbázis létrehozó parancs:</w:t>
      </w:r>
    </w:p>
    <w:p w14:paraId="3C6BF6BB" w14:textId="77777777" w:rsidR="003C2896" w:rsidRPr="009661B9" w:rsidRDefault="003C2896" w:rsidP="003C2896">
      <w:r w:rsidRPr="009661B9">
        <w:br w:type="page"/>
      </w:r>
    </w:p>
    <w:p w14:paraId="14E535AF" w14:textId="77777777" w:rsidR="003C2896" w:rsidRPr="009661B9" w:rsidRDefault="003C2896" w:rsidP="003C2896">
      <w:pPr>
        <w:sectPr w:rsidR="003C2896" w:rsidRPr="009661B9" w:rsidSect="00100169">
          <w:headerReference w:type="default" r:id="rId13"/>
          <w:footerReference w:type="default" r:id="rId14"/>
          <w:footerReference w:type="first" r:id="rId15"/>
          <w:type w:val="continuous"/>
          <w:pgSz w:w="11906" w:h="16838"/>
          <w:pgMar w:top="1418" w:right="1418" w:bottom="1418" w:left="1418" w:header="709" w:footer="709" w:gutter="0"/>
          <w:cols w:space="708"/>
          <w:titlePg/>
          <w:docGrid w:linePitch="360"/>
        </w:sectPr>
      </w:pPr>
    </w:p>
    <w:p w14:paraId="38493492" w14:textId="77777777" w:rsidR="003C2896" w:rsidRPr="009661B9" w:rsidRDefault="003C2896" w:rsidP="00D02864">
      <w:pPr>
        <w:pStyle w:val="Cmsor3"/>
        <w:sectPr w:rsidR="003C2896" w:rsidRPr="009661B9" w:rsidSect="009D3496">
          <w:pgSz w:w="11906" w:h="16838"/>
          <w:pgMar w:top="1418" w:right="1418" w:bottom="1418" w:left="1418" w:header="709" w:footer="709" w:gutter="0"/>
          <w:cols w:space="708"/>
          <w:docGrid w:linePitch="360"/>
        </w:sectPr>
      </w:pPr>
      <w:bookmarkStart w:id="51" w:name="_Toc194844945"/>
      <w:r w:rsidRPr="009661B9">
        <w:rPr>
          <w:noProof/>
        </w:rPr>
        <w:lastRenderedPageBreak/>
        <w:drawing>
          <wp:anchor distT="0" distB="0" distL="114300" distR="114300" simplePos="0" relativeHeight="251660288" behindDoc="1" locked="0" layoutInCell="1" allowOverlap="1" wp14:anchorId="6A261104" wp14:editId="5E1C836C">
            <wp:simplePos x="0" y="0"/>
            <wp:positionH relativeFrom="margin">
              <wp:align>center</wp:align>
            </wp:positionH>
            <wp:positionV relativeFrom="paragraph">
              <wp:posOffset>1870075</wp:posOffset>
            </wp:positionV>
            <wp:extent cx="8198485" cy="5193030"/>
            <wp:effectExtent l="16828" t="21272" r="9842" b="9843"/>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rot="5400000">
                      <a:off x="0" y="0"/>
                      <a:ext cx="8198485" cy="5193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661B9">
        <w:t>Kapcsolatok</w:t>
      </w:r>
      <w:bookmarkEnd w:id="51"/>
    </w:p>
    <w:p w14:paraId="6B728F24" w14:textId="77777777" w:rsidR="003C2896" w:rsidRPr="009661B9" w:rsidRDefault="003C2896" w:rsidP="008B3F2B">
      <w:pPr>
        <w:pStyle w:val="Cmsor3"/>
      </w:pPr>
      <w:bookmarkStart w:id="52" w:name="_Toc194844946"/>
      <w:r w:rsidRPr="009661B9">
        <w:lastRenderedPageBreak/>
        <w:t>Táblák</w:t>
      </w:r>
      <w:bookmarkEnd w:id="52"/>
    </w:p>
    <w:p w14:paraId="24EA4A92" w14:textId="77777777" w:rsidR="003C2896" w:rsidRPr="009661B9" w:rsidRDefault="003C2896" w:rsidP="008B3F2B">
      <w:pPr>
        <w:pStyle w:val="Cmsor4"/>
      </w:pPr>
      <w:bookmarkStart w:id="53" w:name="_Toc194844947"/>
      <w:r w:rsidRPr="009661B9">
        <w:t>A „</w:t>
      </w:r>
      <w:proofErr w:type="spellStart"/>
      <w:r w:rsidRPr="009661B9">
        <w:t>book</w:t>
      </w:r>
      <w:proofErr w:type="spellEnd"/>
      <w:r w:rsidRPr="009661B9">
        <w:t>” tábla</w:t>
      </w:r>
      <w:bookmarkEnd w:id="53"/>
    </w:p>
    <w:p w14:paraId="4B3B8B7F" w14:textId="77777777" w:rsidR="003C2896" w:rsidRPr="009661B9" w:rsidRDefault="003C2896" w:rsidP="003C2896">
      <w:pPr>
        <w:jc w:val="both"/>
      </w:pPr>
      <w:r w:rsidRPr="009661B9">
        <w:t>A „</w:t>
      </w:r>
      <w:proofErr w:type="spellStart"/>
      <w:r w:rsidRPr="009661B9">
        <w:t>book</w:t>
      </w:r>
      <w:proofErr w:type="spellEnd"/>
      <w:r w:rsidRPr="009661B9">
        <w:t>” tábla tárolja az egyes könyv típusok fontos adatait, amik elsősorban a weboldalon fognak megjelenni, az egyik legfontosabb és leggyakrabban használt tábla</w:t>
      </w:r>
    </w:p>
    <w:p w14:paraId="4663536A" w14:textId="77777777" w:rsidR="003C2896" w:rsidRPr="009661B9" w:rsidRDefault="003C2896" w:rsidP="00B352CA">
      <w:pPr>
        <w:rPr>
          <w:b/>
          <w:bCs/>
        </w:rPr>
      </w:pPr>
      <w:r w:rsidRPr="009661B9">
        <w:rPr>
          <w:b/>
          <w:bCs/>
        </w:rPr>
        <w:t>Szerkezet</w:t>
      </w:r>
    </w:p>
    <w:tbl>
      <w:tblPr>
        <w:tblStyle w:val="Rcsostblzat"/>
        <w:tblW w:w="0" w:type="auto"/>
        <w:tblLook w:val="04A0" w:firstRow="1" w:lastRow="0" w:firstColumn="1" w:lastColumn="0" w:noHBand="0" w:noVBand="1"/>
      </w:tblPr>
      <w:tblGrid>
        <w:gridCol w:w="1722"/>
        <w:gridCol w:w="1511"/>
        <w:gridCol w:w="3400"/>
        <w:gridCol w:w="1670"/>
      </w:tblGrid>
      <w:tr w:rsidR="003C2896" w:rsidRPr="009661B9" w14:paraId="36330663" w14:textId="77777777" w:rsidTr="00346009">
        <w:tc>
          <w:tcPr>
            <w:tcW w:w="1726" w:type="dxa"/>
            <w:vAlign w:val="center"/>
          </w:tcPr>
          <w:p w14:paraId="6B83DFE6" w14:textId="77777777" w:rsidR="003C2896" w:rsidRPr="009661B9" w:rsidRDefault="003C2896" w:rsidP="00346009">
            <w:pPr>
              <w:jc w:val="center"/>
            </w:pPr>
            <w:r w:rsidRPr="009661B9">
              <w:t>Mező neve</w:t>
            </w:r>
          </w:p>
        </w:tc>
        <w:tc>
          <w:tcPr>
            <w:tcW w:w="1521" w:type="dxa"/>
            <w:vAlign w:val="center"/>
          </w:tcPr>
          <w:p w14:paraId="3D3164F4" w14:textId="77777777" w:rsidR="003C2896" w:rsidRPr="009661B9" w:rsidRDefault="003C2896" w:rsidP="00346009">
            <w:pPr>
              <w:jc w:val="center"/>
            </w:pPr>
            <w:r w:rsidRPr="009661B9">
              <w:t>Mező típusa</w:t>
            </w:r>
          </w:p>
        </w:tc>
        <w:tc>
          <w:tcPr>
            <w:tcW w:w="3552" w:type="dxa"/>
            <w:vAlign w:val="center"/>
          </w:tcPr>
          <w:p w14:paraId="2AFABBC9" w14:textId="77777777" w:rsidR="003C2896" w:rsidRPr="009661B9" w:rsidRDefault="003C2896" w:rsidP="00346009">
            <w:pPr>
              <w:jc w:val="center"/>
            </w:pPr>
            <w:r w:rsidRPr="009661B9">
              <w:t>Leírás</w:t>
            </w:r>
          </w:p>
        </w:tc>
        <w:tc>
          <w:tcPr>
            <w:tcW w:w="1694" w:type="dxa"/>
            <w:vAlign w:val="center"/>
          </w:tcPr>
          <w:p w14:paraId="7002CB02" w14:textId="77777777" w:rsidR="003C2896" w:rsidRPr="009661B9" w:rsidRDefault="003C2896" w:rsidP="00346009">
            <w:pPr>
              <w:jc w:val="center"/>
            </w:pPr>
            <w:r w:rsidRPr="009661B9">
              <w:t>Kulcs/index</w:t>
            </w:r>
          </w:p>
        </w:tc>
      </w:tr>
      <w:tr w:rsidR="003C2896" w:rsidRPr="009661B9" w14:paraId="2A3648A2" w14:textId="77777777" w:rsidTr="00346009">
        <w:tc>
          <w:tcPr>
            <w:tcW w:w="1726" w:type="dxa"/>
            <w:vAlign w:val="center"/>
          </w:tcPr>
          <w:p w14:paraId="5E88C4C7" w14:textId="77777777" w:rsidR="003C2896" w:rsidRPr="009661B9" w:rsidRDefault="003C2896" w:rsidP="00346009">
            <w:proofErr w:type="spellStart"/>
            <w:r w:rsidRPr="009661B9">
              <w:t>ISBN_id</w:t>
            </w:r>
            <w:proofErr w:type="spellEnd"/>
          </w:p>
        </w:tc>
        <w:tc>
          <w:tcPr>
            <w:tcW w:w="1521" w:type="dxa"/>
            <w:vAlign w:val="center"/>
          </w:tcPr>
          <w:p w14:paraId="3FF1E4B4" w14:textId="77777777" w:rsidR="003C2896" w:rsidRPr="009661B9" w:rsidRDefault="003C2896" w:rsidP="00346009">
            <w:pPr>
              <w:jc w:val="center"/>
            </w:pPr>
            <w:r w:rsidRPr="009661B9">
              <w:t>INT</w:t>
            </w:r>
          </w:p>
        </w:tc>
        <w:tc>
          <w:tcPr>
            <w:tcW w:w="3552" w:type="dxa"/>
            <w:vAlign w:val="center"/>
          </w:tcPr>
          <w:p w14:paraId="3DDFA223" w14:textId="77777777" w:rsidR="003C2896" w:rsidRPr="009661B9" w:rsidRDefault="003C2896" w:rsidP="00346009">
            <w:r w:rsidRPr="009661B9">
              <w:t>A könyvtípus egyedi azonosítója</w:t>
            </w:r>
          </w:p>
        </w:tc>
        <w:tc>
          <w:tcPr>
            <w:tcW w:w="1694" w:type="dxa"/>
            <w:vAlign w:val="center"/>
          </w:tcPr>
          <w:p w14:paraId="475BDCE6"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0080955F" w14:textId="77777777" w:rsidTr="00346009">
        <w:tc>
          <w:tcPr>
            <w:tcW w:w="1726" w:type="dxa"/>
            <w:vAlign w:val="center"/>
          </w:tcPr>
          <w:p w14:paraId="7F8D49F6" w14:textId="77777777" w:rsidR="003C2896" w:rsidRPr="009661B9" w:rsidRDefault="003C2896" w:rsidP="00346009">
            <w:r w:rsidRPr="009661B9">
              <w:t>ISBN</w:t>
            </w:r>
          </w:p>
        </w:tc>
        <w:tc>
          <w:tcPr>
            <w:tcW w:w="1521" w:type="dxa"/>
            <w:vAlign w:val="center"/>
          </w:tcPr>
          <w:p w14:paraId="6A5B5DC6" w14:textId="77777777" w:rsidR="003C2896" w:rsidRPr="009661B9" w:rsidRDefault="003C2896" w:rsidP="00346009">
            <w:pPr>
              <w:jc w:val="center"/>
            </w:pPr>
            <w:r w:rsidRPr="009661B9">
              <w:t>VARCHAR</w:t>
            </w:r>
          </w:p>
        </w:tc>
        <w:tc>
          <w:tcPr>
            <w:tcW w:w="3552" w:type="dxa"/>
            <w:vAlign w:val="center"/>
          </w:tcPr>
          <w:p w14:paraId="4E295510" w14:textId="77777777" w:rsidR="003C2896" w:rsidRPr="009661B9" w:rsidRDefault="003C2896" w:rsidP="00346009">
            <w:r w:rsidRPr="009661B9">
              <w:t>2007.01.01-ig megjelent könyveknél 11 karakter utána 13</w:t>
            </w:r>
          </w:p>
        </w:tc>
        <w:tc>
          <w:tcPr>
            <w:tcW w:w="1694" w:type="dxa"/>
            <w:vAlign w:val="center"/>
          </w:tcPr>
          <w:p w14:paraId="22B12261" w14:textId="77777777" w:rsidR="003C2896" w:rsidRPr="009661B9" w:rsidRDefault="003C2896" w:rsidP="00346009">
            <w:pPr>
              <w:jc w:val="center"/>
            </w:pPr>
          </w:p>
        </w:tc>
      </w:tr>
      <w:tr w:rsidR="003C2896" w:rsidRPr="009661B9" w14:paraId="7B5F553F" w14:textId="77777777" w:rsidTr="00346009">
        <w:tc>
          <w:tcPr>
            <w:tcW w:w="1726" w:type="dxa"/>
            <w:vAlign w:val="center"/>
          </w:tcPr>
          <w:p w14:paraId="5FEEFE7B" w14:textId="77777777" w:rsidR="003C2896" w:rsidRPr="009661B9" w:rsidRDefault="003C2896" w:rsidP="00346009">
            <w:proofErr w:type="spellStart"/>
            <w:r w:rsidRPr="009661B9">
              <w:t>title</w:t>
            </w:r>
            <w:proofErr w:type="spellEnd"/>
          </w:p>
        </w:tc>
        <w:tc>
          <w:tcPr>
            <w:tcW w:w="1521" w:type="dxa"/>
            <w:vAlign w:val="center"/>
          </w:tcPr>
          <w:p w14:paraId="6EA58B86" w14:textId="77777777" w:rsidR="003C2896" w:rsidRPr="009661B9" w:rsidRDefault="003C2896" w:rsidP="00346009">
            <w:pPr>
              <w:jc w:val="center"/>
            </w:pPr>
            <w:r w:rsidRPr="009661B9">
              <w:t>VARCHAR</w:t>
            </w:r>
          </w:p>
        </w:tc>
        <w:tc>
          <w:tcPr>
            <w:tcW w:w="3552" w:type="dxa"/>
            <w:vAlign w:val="center"/>
          </w:tcPr>
          <w:p w14:paraId="5FE68CFD" w14:textId="77777777" w:rsidR="003C2896" w:rsidRPr="009661B9" w:rsidRDefault="003C2896" w:rsidP="00346009">
            <w:r w:rsidRPr="009661B9">
              <w:t>A könyv címe</w:t>
            </w:r>
          </w:p>
        </w:tc>
        <w:tc>
          <w:tcPr>
            <w:tcW w:w="1694" w:type="dxa"/>
            <w:vAlign w:val="center"/>
          </w:tcPr>
          <w:p w14:paraId="2ABBA2BF" w14:textId="77777777" w:rsidR="003C2896" w:rsidRPr="009661B9" w:rsidRDefault="003C2896" w:rsidP="00346009">
            <w:pPr>
              <w:jc w:val="center"/>
            </w:pPr>
          </w:p>
        </w:tc>
      </w:tr>
      <w:tr w:rsidR="003C2896" w:rsidRPr="009661B9" w14:paraId="073BF861" w14:textId="77777777" w:rsidTr="00346009">
        <w:tc>
          <w:tcPr>
            <w:tcW w:w="1726" w:type="dxa"/>
            <w:vAlign w:val="center"/>
          </w:tcPr>
          <w:p w14:paraId="13564641" w14:textId="77777777" w:rsidR="003C2896" w:rsidRPr="009661B9" w:rsidRDefault="003C2896" w:rsidP="00346009">
            <w:proofErr w:type="spellStart"/>
            <w:r w:rsidRPr="009661B9">
              <w:t>publisher_id</w:t>
            </w:r>
            <w:proofErr w:type="spellEnd"/>
          </w:p>
        </w:tc>
        <w:tc>
          <w:tcPr>
            <w:tcW w:w="1521" w:type="dxa"/>
            <w:vAlign w:val="center"/>
          </w:tcPr>
          <w:p w14:paraId="6FD1E288" w14:textId="77777777" w:rsidR="003C2896" w:rsidRPr="009661B9" w:rsidRDefault="003C2896" w:rsidP="00346009">
            <w:pPr>
              <w:jc w:val="center"/>
            </w:pPr>
            <w:r w:rsidRPr="009661B9">
              <w:t>INT</w:t>
            </w:r>
          </w:p>
        </w:tc>
        <w:tc>
          <w:tcPr>
            <w:tcW w:w="3552" w:type="dxa"/>
            <w:vAlign w:val="center"/>
          </w:tcPr>
          <w:p w14:paraId="61EC8114" w14:textId="77777777" w:rsidR="003C2896" w:rsidRPr="009661B9" w:rsidRDefault="003C2896" w:rsidP="00346009">
            <w:r w:rsidRPr="009661B9">
              <w:t>A könyv kiadójának azonosítója</w:t>
            </w:r>
          </w:p>
        </w:tc>
        <w:tc>
          <w:tcPr>
            <w:tcW w:w="1694" w:type="dxa"/>
            <w:vAlign w:val="center"/>
          </w:tcPr>
          <w:p w14:paraId="4920B7E7"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0DF6A48A" w14:textId="77777777" w:rsidTr="00346009">
        <w:tc>
          <w:tcPr>
            <w:tcW w:w="1726" w:type="dxa"/>
            <w:vAlign w:val="center"/>
          </w:tcPr>
          <w:p w14:paraId="22B46473" w14:textId="77777777" w:rsidR="003C2896" w:rsidRPr="009661B9" w:rsidRDefault="003C2896" w:rsidP="00346009">
            <w:proofErr w:type="spellStart"/>
            <w:r w:rsidRPr="009661B9">
              <w:t>release_date</w:t>
            </w:r>
            <w:proofErr w:type="spellEnd"/>
          </w:p>
        </w:tc>
        <w:tc>
          <w:tcPr>
            <w:tcW w:w="1521" w:type="dxa"/>
            <w:vAlign w:val="center"/>
          </w:tcPr>
          <w:p w14:paraId="7D7E66FE" w14:textId="77777777" w:rsidR="003C2896" w:rsidRPr="009661B9" w:rsidRDefault="003C2896" w:rsidP="00346009">
            <w:pPr>
              <w:jc w:val="center"/>
            </w:pPr>
            <w:r w:rsidRPr="009661B9">
              <w:t>DATE</w:t>
            </w:r>
          </w:p>
        </w:tc>
        <w:tc>
          <w:tcPr>
            <w:tcW w:w="3552" w:type="dxa"/>
            <w:vAlign w:val="center"/>
          </w:tcPr>
          <w:p w14:paraId="75420898" w14:textId="77777777" w:rsidR="003C2896" w:rsidRPr="009661B9" w:rsidRDefault="003C2896" w:rsidP="00346009">
            <w:r w:rsidRPr="009661B9">
              <w:t>A könyv megjelenési dátuma</w:t>
            </w:r>
          </w:p>
        </w:tc>
        <w:tc>
          <w:tcPr>
            <w:tcW w:w="1694" w:type="dxa"/>
            <w:vAlign w:val="center"/>
          </w:tcPr>
          <w:p w14:paraId="0150A5D6" w14:textId="77777777" w:rsidR="003C2896" w:rsidRPr="009661B9" w:rsidRDefault="003C2896" w:rsidP="00346009">
            <w:pPr>
              <w:jc w:val="center"/>
            </w:pPr>
          </w:p>
        </w:tc>
      </w:tr>
      <w:tr w:rsidR="003C2896" w:rsidRPr="009661B9" w14:paraId="3DC36500" w14:textId="77777777" w:rsidTr="00346009">
        <w:tc>
          <w:tcPr>
            <w:tcW w:w="1726" w:type="dxa"/>
            <w:vAlign w:val="center"/>
          </w:tcPr>
          <w:p w14:paraId="4A12F28A" w14:textId="77777777" w:rsidR="003C2896" w:rsidRPr="009661B9" w:rsidRDefault="003C2896" w:rsidP="00346009">
            <w:proofErr w:type="spellStart"/>
            <w:r w:rsidRPr="009661B9">
              <w:t>lang_id</w:t>
            </w:r>
            <w:proofErr w:type="spellEnd"/>
          </w:p>
        </w:tc>
        <w:tc>
          <w:tcPr>
            <w:tcW w:w="1521" w:type="dxa"/>
            <w:vAlign w:val="center"/>
          </w:tcPr>
          <w:p w14:paraId="53EF6426" w14:textId="77777777" w:rsidR="003C2896" w:rsidRPr="009661B9" w:rsidRDefault="003C2896" w:rsidP="00346009">
            <w:pPr>
              <w:jc w:val="center"/>
            </w:pPr>
            <w:r w:rsidRPr="009661B9">
              <w:t>INT</w:t>
            </w:r>
          </w:p>
        </w:tc>
        <w:tc>
          <w:tcPr>
            <w:tcW w:w="3552" w:type="dxa"/>
            <w:vAlign w:val="center"/>
          </w:tcPr>
          <w:p w14:paraId="21E1D707" w14:textId="77777777" w:rsidR="003C2896" w:rsidRPr="009661B9" w:rsidRDefault="003C2896" w:rsidP="00346009">
            <w:r w:rsidRPr="009661B9">
              <w:t>A könyv nyelvének azonosítója</w:t>
            </w:r>
          </w:p>
        </w:tc>
        <w:tc>
          <w:tcPr>
            <w:tcW w:w="1694" w:type="dxa"/>
            <w:vAlign w:val="center"/>
          </w:tcPr>
          <w:p w14:paraId="7002FD7C"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6A355164" w14:textId="77777777" w:rsidTr="00346009">
        <w:tc>
          <w:tcPr>
            <w:tcW w:w="1726" w:type="dxa"/>
            <w:vAlign w:val="center"/>
          </w:tcPr>
          <w:p w14:paraId="0C067AA8" w14:textId="77777777" w:rsidR="003C2896" w:rsidRPr="009661B9" w:rsidRDefault="003C2896" w:rsidP="00346009">
            <w:proofErr w:type="spellStart"/>
            <w:r w:rsidRPr="009661B9">
              <w:t>description</w:t>
            </w:r>
            <w:proofErr w:type="spellEnd"/>
          </w:p>
        </w:tc>
        <w:tc>
          <w:tcPr>
            <w:tcW w:w="1521" w:type="dxa"/>
            <w:vAlign w:val="center"/>
          </w:tcPr>
          <w:p w14:paraId="6F9C47B6" w14:textId="77777777" w:rsidR="003C2896" w:rsidRPr="009661B9" w:rsidRDefault="003C2896" w:rsidP="00346009">
            <w:pPr>
              <w:jc w:val="center"/>
            </w:pPr>
            <w:r w:rsidRPr="009661B9">
              <w:t>TEXT</w:t>
            </w:r>
          </w:p>
        </w:tc>
        <w:tc>
          <w:tcPr>
            <w:tcW w:w="3552" w:type="dxa"/>
            <w:vAlign w:val="center"/>
          </w:tcPr>
          <w:p w14:paraId="5977F24C" w14:textId="77777777" w:rsidR="003C2896" w:rsidRPr="009661B9" w:rsidRDefault="003C2896" w:rsidP="00346009">
            <w:r w:rsidRPr="009661B9">
              <w:t>A könyv rövid leírása</w:t>
            </w:r>
          </w:p>
        </w:tc>
        <w:tc>
          <w:tcPr>
            <w:tcW w:w="1694" w:type="dxa"/>
            <w:vAlign w:val="center"/>
          </w:tcPr>
          <w:p w14:paraId="69973E13" w14:textId="77777777" w:rsidR="003C2896" w:rsidRPr="009661B9" w:rsidRDefault="003C2896" w:rsidP="00346009">
            <w:pPr>
              <w:jc w:val="center"/>
            </w:pPr>
          </w:p>
        </w:tc>
      </w:tr>
      <w:tr w:rsidR="003C2896" w:rsidRPr="009661B9" w14:paraId="20DD0120" w14:textId="77777777" w:rsidTr="00346009">
        <w:tc>
          <w:tcPr>
            <w:tcW w:w="1726" w:type="dxa"/>
            <w:vAlign w:val="center"/>
          </w:tcPr>
          <w:p w14:paraId="1A805826" w14:textId="77777777" w:rsidR="003C2896" w:rsidRPr="009661B9" w:rsidRDefault="003C2896" w:rsidP="00346009">
            <w:r w:rsidRPr="009661B9">
              <w:t>picture_base64</w:t>
            </w:r>
          </w:p>
        </w:tc>
        <w:tc>
          <w:tcPr>
            <w:tcW w:w="1521" w:type="dxa"/>
            <w:vAlign w:val="center"/>
          </w:tcPr>
          <w:p w14:paraId="48C27615" w14:textId="77777777" w:rsidR="003C2896" w:rsidRPr="009661B9" w:rsidRDefault="003C2896" w:rsidP="00346009">
            <w:pPr>
              <w:jc w:val="center"/>
            </w:pPr>
            <w:r w:rsidRPr="009661B9">
              <w:t>TEXT</w:t>
            </w:r>
          </w:p>
        </w:tc>
        <w:tc>
          <w:tcPr>
            <w:tcW w:w="3552" w:type="dxa"/>
            <w:vAlign w:val="center"/>
          </w:tcPr>
          <w:p w14:paraId="6738DA05" w14:textId="77777777" w:rsidR="003C2896" w:rsidRPr="009661B9" w:rsidRDefault="003C2896" w:rsidP="00346009">
            <w:r w:rsidRPr="009661B9">
              <w:t>HTML által felismert base64 formátumban vannak a képek tárolva</w:t>
            </w:r>
          </w:p>
        </w:tc>
        <w:tc>
          <w:tcPr>
            <w:tcW w:w="1694" w:type="dxa"/>
            <w:vAlign w:val="center"/>
          </w:tcPr>
          <w:p w14:paraId="0B10DC38" w14:textId="77777777" w:rsidR="003C2896" w:rsidRPr="009661B9" w:rsidRDefault="003C2896" w:rsidP="00346009">
            <w:pPr>
              <w:jc w:val="center"/>
            </w:pPr>
          </w:p>
        </w:tc>
      </w:tr>
    </w:tbl>
    <w:p w14:paraId="5980E59E"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1312" behindDoc="0" locked="0" layoutInCell="1" allowOverlap="1" wp14:anchorId="1556CB8B" wp14:editId="3C797F3F">
                <wp:simplePos x="0" y="0"/>
                <wp:positionH relativeFrom="margin">
                  <wp:align>right</wp:align>
                </wp:positionH>
                <wp:positionV relativeFrom="paragraph">
                  <wp:posOffset>358352</wp:posOffset>
                </wp:positionV>
                <wp:extent cx="5375910" cy="2476500"/>
                <wp:effectExtent l="0" t="0" r="15240" b="19050"/>
                <wp:wrapSquare wrapText="bothSides"/>
                <wp:docPr id="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2476500"/>
                        </a:xfrm>
                        <a:prstGeom prst="rect">
                          <a:avLst/>
                        </a:prstGeom>
                        <a:solidFill>
                          <a:srgbClr val="FFFFFF"/>
                        </a:solidFill>
                        <a:ln w="9525">
                          <a:solidFill>
                            <a:srgbClr val="000000"/>
                          </a:solidFill>
                          <a:miter lim="800000"/>
                          <a:headEnd/>
                          <a:tailEnd/>
                        </a:ln>
                      </wps:spPr>
                      <wps:txbx>
                        <w:txbxContent>
                          <w:p w14:paraId="0F48AF0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book(</w:t>
                            </w:r>
                            <w:proofErr w:type="gramEnd"/>
                          </w:p>
                          <w:p w14:paraId="726F436E"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AUTO_INCREMENT PRIMARY KEY,</w:t>
                            </w:r>
                          </w:p>
                          <w:p w14:paraId="317AD36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 </w:t>
                            </w:r>
                            <w:proofErr w:type="gramStart"/>
                            <w:r w:rsidRPr="00F2755B">
                              <w:rPr>
                                <w:rFonts w:ascii="Cascadia Code ExtraLight" w:hAnsi="Cascadia Code ExtraLight"/>
                              </w:rPr>
                              <w:t>VARCHAR(</w:t>
                            </w:r>
                            <w:proofErr w:type="gramEnd"/>
                            <w:r w:rsidRPr="00F2755B">
                              <w:rPr>
                                <w:rFonts w:ascii="Cascadia Code ExtraLight" w:hAnsi="Cascadia Code ExtraLight"/>
                              </w:rPr>
                              <w:t>13),</w:t>
                            </w:r>
                          </w:p>
                          <w:p w14:paraId="500C63B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title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0659584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publisher_id INT,</w:t>
                            </w:r>
                          </w:p>
                          <w:p w14:paraId="2C9BEFD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release_date DATE,</w:t>
                            </w:r>
                          </w:p>
                          <w:p w14:paraId="754BC07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lang_id INT,</w:t>
                            </w:r>
                          </w:p>
                          <w:p w14:paraId="7624C257"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description TEXT,</w:t>
                            </w:r>
                          </w:p>
                          <w:p w14:paraId="7B408DB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lang_id) REFERENCES languages(lang_id),</w:t>
                            </w:r>
                          </w:p>
                          <w:p w14:paraId="7B8E56E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publisher_id) REFERENCES publishers(publisher_id)</w:t>
                            </w:r>
                          </w:p>
                          <w:p w14:paraId="1EA92B3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6CB8B" id="_x0000_s1032" type="#_x0000_t202" style="position:absolute;margin-left:372.1pt;margin-top:28.2pt;width:423.3pt;height:19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">
                <v:textbox>
                  <w:txbxContent>
                    <w:p w14:paraId="0F48AF0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book(</w:t>
                      </w:r>
                      <w:proofErr w:type="gramEnd"/>
                    </w:p>
                    <w:p w14:paraId="726F436E"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AUTO_INCREMENT PRIMARY KEY,</w:t>
                      </w:r>
                    </w:p>
                    <w:p w14:paraId="317AD36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 </w:t>
                      </w:r>
                      <w:proofErr w:type="gramStart"/>
                      <w:r w:rsidRPr="00F2755B">
                        <w:rPr>
                          <w:rFonts w:ascii="Cascadia Code ExtraLight" w:hAnsi="Cascadia Code ExtraLight"/>
                        </w:rPr>
                        <w:t>VARCHAR(</w:t>
                      </w:r>
                      <w:proofErr w:type="gramEnd"/>
                      <w:r w:rsidRPr="00F2755B">
                        <w:rPr>
                          <w:rFonts w:ascii="Cascadia Code ExtraLight" w:hAnsi="Cascadia Code ExtraLight"/>
                        </w:rPr>
                        <w:t>13),</w:t>
                      </w:r>
                    </w:p>
                    <w:p w14:paraId="500C63B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title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0659584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publisher_id INT,</w:t>
                      </w:r>
                    </w:p>
                    <w:p w14:paraId="2C9BEFD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release_date DATE,</w:t>
                      </w:r>
                    </w:p>
                    <w:p w14:paraId="754BC07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lang_id INT,</w:t>
                      </w:r>
                    </w:p>
                    <w:p w14:paraId="7624C257"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description TEXT,</w:t>
                      </w:r>
                    </w:p>
                    <w:p w14:paraId="7B408DB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picture_base64 TEXT,</w:t>
                      </w:r>
                    </w:p>
                    <w:p w14:paraId="7688DCD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lang_id) REFERENCES languages(lang_id),</w:t>
                      </w:r>
                    </w:p>
                    <w:p w14:paraId="7B8E56E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publisher_id) REFERENCES publishers(publisher_id)</w:t>
                      </w:r>
                    </w:p>
                    <w:p w14:paraId="1EA92B3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40F5B2B1" w14:textId="77777777" w:rsidR="003C2896" w:rsidRPr="009661B9" w:rsidRDefault="003C2896" w:rsidP="003C2896"/>
    <w:p w14:paraId="2CD51767" w14:textId="77777777" w:rsidR="003C2896" w:rsidRPr="009661B9" w:rsidRDefault="003C2896" w:rsidP="003C2896">
      <w:r w:rsidRPr="009661B9">
        <w:br w:type="page"/>
      </w:r>
    </w:p>
    <w:p w14:paraId="05EFA1DD" w14:textId="77777777" w:rsidR="003C2896" w:rsidRPr="009661B9" w:rsidRDefault="003C2896" w:rsidP="0027581F">
      <w:pPr>
        <w:pStyle w:val="Cmsor4"/>
      </w:pPr>
      <w:bookmarkStart w:id="54" w:name="_Toc194844948"/>
      <w:r w:rsidRPr="009661B9">
        <w:lastRenderedPageBreak/>
        <w:t>A „</w:t>
      </w:r>
      <w:proofErr w:type="spellStart"/>
      <w:r w:rsidRPr="009661B9">
        <w:t>languages</w:t>
      </w:r>
      <w:proofErr w:type="spellEnd"/>
      <w:r w:rsidRPr="009661B9">
        <w:t>” tábla</w:t>
      </w:r>
      <w:bookmarkEnd w:id="54"/>
    </w:p>
    <w:p w14:paraId="55214DC9" w14:textId="14AA2730" w:rsidR="003C2896" w:rsidRPr="009661B9" w:rsidRDefault="003C2896" w:rsidP="003C2896">
      <w:r w:rsidRPr="009661B9">
        <w:t>A „</w:t>
      </w:r>
      <w:proofErr w:type="spellStart"/>
      <w:r w:rsidRPr="009661B9">
        <w:t>languages</w:t>
      </w:r>
      <w:proofErr w:type="spellEnd"/>
      <w:r w:rsidRPr="009661B9">
        <w:t>” tábla tárolja a könyvek nyelveit</w:t>
      </w:r>
      <w:r w:rsidR="00D72FEF" w:rsidRPr="009661B9">
        <w:t>.</w:t>
      </w:r>
    </w:p>
    <w:p w14:paraId="79B20231" w14:textId="77777777" w:rsidR="003C2896" w:rsidRPr="009661B9" w:rsidRDefault="003C2896" w:rsidP="003C2896">
      <w:r w:rsidRPr="009661B9">
        <w:t>Szerkezet</w:t>
      </w:r>
    </w:p>
    <w:tbl>
      <w:tblPr>
        <w:tblStyle w:val="Rcsostblzat"/>
        <w:tblW w:w="0" w:type="auto"/>
        <w:tblLook w:val="04A0" w:firstRow="1" w:lastRow="0" w:firstColumn="1" w:lastColumn="0" w:noHBand="0" w:noVBand="1"/>
      </w:tblPr>
      <w:tblGrid>
        <w:gridCol w:w="1521"/>
        <w:gridCol w:w="1684"/>
        <w:gridCol w:w="3421"/>
        <w:gridCol w:w="1677"/>
      </w:tblGrid>
      <w:tr w:rsidR="003C2896" w:rsidRPr="009661B9" w14:paraId="1B536748" w14:textId="77777777" w:rsidTr="00346009">
        <w:tc>
          <w:tcPr>
            <w:tcW w:w="1555" w:type="dxa"/>
            <w:vAlign w:val="center"/>
          </w:tcPr>
          <w:p w14:paraId="3D0AFA67" w14:textId="77777777" w:rsidR="003C2896" w:rsidRPr="009661B9" w:rsidRDefault="003C2896" w:rsidP="00346009">
            <w:pPr>
              <w:jc w:val="center"/>
            </w:pPr>
            <w:r w:rsidRPr="009661B9">
              <w:t>Mező neve</w:t>
            </w:r>
          </w:p>
        </w:tc>
        <w:tc>
          <w:tcPr>
            <w:tcW w:w="1701" w:type="dxa"/>
            <w:vAlign w:val="center"/>
          </w:tcPr>
          <w:p w14:paraId="69350AC5" w14:textId="77777777" w:rsidR="003C2896" w:rsidRPr="009661B9" w:rsidRDefault="003C2896" w:rsidP="00346009">
            <w:pPr>
              <w:jc w:val="center"/>
            </w:pPr>
            <w:r w:rsidRPr="009661B9">
              <w:t>Mező típusa</w:t>
            </w:r>
          </w:p>
        </w:tc>
        <w:tc>
          <w:tcPr>
            <w:tcW w:w="3543" w:type="dxa"/>
            <w:vAlign w:val="center"/>
          </w:tcPr>
          <w:p w14:paraId="32EB211A" w14:textId="77777777" w:rsidR="003C2896" w:rsidRPr="009661B9" w:rsidRDefault="003C2896" w:rsidP="00346009">
            <w:pPr>
              <w:jc w:val="center"/>
            </w:pPr>
            <w:r w:rsidRPr="009661B9">
              <w:t>Leírás</w:t>
            </w:r>
          </w:p>
        </w:tc>
        <w:tc>
          <w:tcPr>
            <w:tcW w:w="1694" w:type="dxa"/>
            <w:vAlign w:val="center"/>
          </w:tcPr>
          <w:p w14:paraId="0161ADC1" w14:textId="77777777" w:rsidR="003C2896" w:rsidRPr="009661B9" w:rsidRDefault="003C2896" w:rsidP="00346009">
            <w:pPr>
              <w:jc w:val="center"/>
            </w:pPr>
            <w:r w:rsidRPr="009661B9">
              <w:t>Kulcs/index</w:t>
            </w:r>
          </w:p>
        </w:tc>
      </w:tr>
      <w:tr w:rsidR="003C2896" w:rsidRPr="009661B9" w14:paraId="72ABFF96" w14:textId="77777777" w:rsidTr="00346009">
        <w:tc>
          <w:tcPr>
            <w:tcW w:w="1555" w:type="dxa"/>
            <w:vAlign w:val="center"/>
          </w:tcPr>
          <w:p w14:paraId="69AE0867" w14:textId="77777777" w:rsidR="003C2896" w:rsidRPr="009661B9" w:rsidRDefault="003C2896" w:rsidP="00346009">
            <w:proofErr w:type="spellStart"/>
            <w:r w:rsidRPr="009661B9">
              <w:t>lang_id</w:t>
            </w:r>
            <w:proofErr w:type="spellEnd"/>
          </w:p>
        </w:tc>
        <w:tc>
          <w:tcPr>
            <w:tcW w:w="1701" w:type="dxa"/>
            <w:vAlign w:val="center"/>
          </w:tcPr>
          <w:p w14:paraId="54853531" w14:textId="77777777" w:rsidR="003C2896" w:rsidRPr="009661B9" w:rsidRDefault="003C2896" w:rsidP="00346009">
            <w:pPr>
              <w:jc w:val="center"/>
            </w:pPr>
            <w:r w:rsidRPr="009661B9">
              <w:t>INT</w:t>
            </w:r>
          </w:p>
        </w:tc>
        <w:tc>
          <w:tcPr>
            <w:tcW w:w="3543" w:type="dxa"/>
            <w:vAlign w:val="center"/>
          </w:tcPr>
          <w:p w14:paraId="15566BD3" w14:textId="77777777" w:rsidR="003C2896" w:rsidRPr="009661B9" w:rsidRDefault="003C2896" w:rsidP="00346009">
            <w:r w:rsidRPr="009661B9">
              <w:t>A könyv nyelvének egyedi azonosítója</w:t>
            </w:r>
          </w:p>
        </w:tc>
        <w:tc>
          <w:tcPr>
            <w:tcW w:w="1694" w:type="dxa"/>
            <w:vAlign w:val="center"/>
          </w:tcPr>
          <w:p w14:paraId="2F733B05"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32220923" w14:textId="77777777" w:rsidTr="00346009">
        <w:tc>
          <w:tcPr>
            <w:tcW w:w="1555" w:type="dxa"/>
            <w:vAlign w:val="center"/>
          </w:tcPr>
          <w:p w14:paraId="4B79165A" w14:textId="77777777" w:rsidR="003C2896" w:rsidRPr="009661B9" w:rsidRDefault="003C2896" w:rsidP="00346009">
            <w:proofErr w:type="spellStart"/>
            <w:r w:rsidRPr="009661B9">
              <w:t>lang</w:t>
            </w:r>
            <w:proofErr w:type="spellEnd"/>
          </w:p>
        </w:tc>
        <w:tc>
          <w:tcPr>
            <w:tcW w:w="1701" w:type="dxa"/>
            <w:vAlign w:val="center"/>
          </w:tcPr>
          <w:p w14:paraId="7F5B5415" w14:textId="77777777" w:rsidR="003C2896" w:rsidRPr="009661B9" w:rsidRDefault="003C2896" w:rsidP="00346009">
            <w:pPr>
              <w:jc w:val="center"/>
            </w:pPr>
            <w:r w:rsidRPr="009661B9">
              <w:t>VARCHAR</w:t>
            </w:r>
          </w:p>
        </w:tc>
        <w:tc>
          <w:tcPr>
            <w:tcW w:w="3543" w:type="dxa"/>
            <w:vAlign w:val="center"/>
          </w:tcPr>
          <w:p w14:paraId="6DB59E37" w14:textId="77777777" w:rsidR="003C2896" w:rsidRPr="009661B9" w:rsidRDefault="003C2896" w:rsidP="00346009">
            <w:r w:rsidRPr="009661B9">
              <w:t>A könyv nyelve</w:t>
            </w:r>
          </w:p>
        </w:tc>
        <w:tc>
          <w:tcPr>
            <w:tcW w:w="1694" w:type="dxa"/>
            <w:vAlign w:val="center"/>
          </w:tcPr>
          <w:p w14:paraId="6B839618" w14:textId="77777777" w:rsidR="003C2896" w:rsidRPr="009661B9" w:rsidRDefault="003C2896" w:rsidP="00346009">
            <w:pPr>
              <w:jc w:val="center"/>
            </w:pPr>
          </w:p>
        </w:tc>
      </w:tr>
    </w:tbl>
    <w:p w14:paraId="5EC54547"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2336" behindDoc="0" locked="0" layoutInCell="1" allowOverlap="1" wp14:anchorId="3A8E2EB5" wp14:editId="1993F75B">
                <wp:simplePos x="0" y="0"/>
                <wp:positionH relativeFrom="margin">
                  <wp:align>right</wp:align>
                </wp:positionH>
                <wp:positionV relativeFrom="paragraph">
                  <wp:posOffset>323850</wp:posOffset>
                </wp:positionV>
                <wp:extent cx="5375910" cy="847725"/>
                <wp:effectExtent l="0" t="0" r="15240" b="28575"/>
                <wp:wrapSquare wrapText="bothSides"/>
                <wp:docPr id="3" name="Szövegdoboz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847725"/>
                        </a:xfrm>
                        <a:prstGeom prst="rect">
                          <a:avLst/>
                        </a:prstGeom>
                        <a:solidFill>
                          <a:srgbClr val="FFFFFF"/>
                        </a:solidFill>
                        <a:ln w="9525">
                          <a:solidFill>
                            <a:srgbClr val="000000"/>
                          </a:solidFill>
                          <a:miter lim="800000"/>
                          <a:headEnd/>
                          <a:tailEnd/>
                        </a:ln>
                      </wps:spPr>
                      <wps:txbx>
                        <w:txbxContent>
                          <w:p w14:paraId="5AECDA7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languages(</w:t>
                            </w:r>
                            <w:proofErr w:type="gramEnd"/>
                          </w:p>
                          <w:p w14:paraId="4B84F0A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lang_id INT AUTO_INCREMENT PRIMARY KEY,</w:t>
                            </w:r>
                          </w:p>
                          <w:p w14:paraId="46100038"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lang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EE532DE"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E2EB5" id="Szövegdoboz 3" o:spid="_x0000_s1033" type="#_x0000_t202" style="position:absolute;margin-left:372.1pt;margin-top:25.5pt;width:423.3pt;height:66.7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">
                <v:textbox>
                  <w:txbxContent>
                    <w:p w14:paraId="5AECDA7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languages(</w:t>
                      </w:r>
                      <w:proofErr w:type="gramEnd"/>
                    </w:p>
                    <w:p w14:paraId="4B84F0A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lang_id INT AUTO_INCREMENT PRIMARY KEY,</w:t>
                      </w:r>
                    </w:p>
                    <w:p w14:paraId="46100038"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lang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EE532DE"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0FF8C29" w14:textId="77777777" w:rsidR="003C2896" w:rsidRPr="009661B9" w:rsidRDefault="003C2896" w:rsidP="005B2A63">
      <w:pPr>
        <w:pStyle w:val="Cmsor4"/>
      </w:pPr>
      <w:bookmarkStart w:id="55" w:name="_Toc194844949"/>
      <w:r w:rsidRPr="009661B9">
        <w:t>A „</w:t>
      </w:r>
      <w:proofErr w:type="spellStart"/>
      <w:r w:rsidRPr="009661B9">
        <w:t>publishers</w:t>
      </w:r>
      <w:proofErr w:type="spellEnd"/>
      <w:r w:rsidRPr="009661B9">
        <w:t>” tábla</w:t>
      </w:r>
      <w:bookmarkEnd w:id="55"/>
    </w:p>
    <w:p w14:paraId="76B0D2CA" w14:textId="17C9B33F" w:rsidR="003C2896" w:rsidRPr="009661B9" w:rsidRDefault="003C2896" w:rsidP="003C2896">
      <w:pPr>
        <w:spacing w:before="120"/>
        <w:jc w:val="both"/>
      </w:pPr>
      <w:r w:rsidRPr="009661B9">
        <w:t>A „</w:t>
      </w:r>
      <w:proofErr w:type="spellStart"/>
      <w:r w:rsidRPr="009661B9">
        <w:t>publishers</w:t>
      </w:r>
      <w:proofErr w:type="spellEnd"/>
      <w:r w:rsidRPr="009661B9">
        <w:t>” tábla a könyvekhez tartozó kiadók adatait tárolja, elsősorban a különféle elérhetőségeket</w:t>
      </w:r>
      <w:r w:rsidR="00815AF8" w:rsidRPr="009661B9">
        <w:t>.</w:t>
      </w:r>
    </w:p>
    <w:p w14:paraId="78937DAD"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36"/>
        <w:gridCol w:w="1588"/>
        <w:gridCol w:w="3407"/>
        <w:gridCol w:w="1672"/>
      </w:tblGrid>
      <w:tr w:rsidR="003C2896" w:rsidRPr="009661B9" w14:paraId="7531E46F" w14:textId="77777777" w:rsidTr="00346009">
        <w:tc>
          <w:tcPr>
            <w:tcW w:w="1653" w:type="dxa"/>
            <w:vAlign w:val="center"/>
          </w:tcPr>
          <w:p w14:paraId="4D493E13" w14:textId="77777777" w:rsidR="003C2896" w:rsidRPr="009661B9" w:rsidRDefault="003C2896" w:rsidP="00346009">
            <w:pPr>
              <w:jc w:val="center"/>
            </w:pPr>
            <w:r w:rsidRPr="009661B9">
              <w:t>Mező neve</w:t>
            </w:r>
          </w:p>
        </w:tc>
        <w:tc>
          <w:tcPr>
            <w:tcW w:w="1603" w:type="dxa"/>
            <w:vAlign w:val="center"/>
          </w:tcPr>
          <w:p w14:paraId="0DDF2BDB" w14:textId="77777777" w:rsidR="003C2896" w:rsidRPr="009661B9" w:rsidRDefault="003C2896" w:rsidP="00346009">
            <w:pPr>
              <w:jc w:val="center"/>
            </w:pPr>
            <w:r w:rsidRPr="009661B9">
              <w:t>Mező típusa</w:t>
            </w:r>
          </w:p>
        </w:tc>
        <w:tc>
          <w:tcPr>
            <w:tcW w:w="3543" w:type="dxa"/>
            <w:vAlign w:val="center"/>
          </w:tcPr>
          <w:p w14:paraId="45A238F0" w14:textId="77777777" w:rsidR="003C2896" w:rsidRPr="009661B9" w:rsidRDefault="003C2896" w:rsidP="00346009">
            <w:pPr>
              <w:jc w:val="center"/>
            </w:pPr>
            <w:r w:rsidRPr="009661B9">
              <w:t>Leírás</w:t>
            </w:r>
          </w:p>
        </w:tc>
        <w:tc>
          <w:tcPr>
            <w:tcW w:w="1694" w:type="dxa"/>
            <w:vAlign w:val="center"/>
          </w:tcPr>
          <w:p w14:paraId="7B6F3ADB" w14:textId="77777777" w:rsidR="003C2896" w:rsidRPr="009661B9" w:rsidRDefault="003C2896" w:rsidP="00346009">
            <w:pPr>
              <w:jc w:val="center"/>
            </w:pPr>
            <w:r w:rsidRPr="009661B9">
              <w:t>Kulcs/index</w:t>
            </w:r>
          </w:p>
        </w:tc>
      </w:tr>
      <w:tr w:rsidR="003C2896" w:rsidRPr="009661B9" w14:paraId="603DAEE4" w14:textId="77777777" w:rsidTr="00346009">
        <w:tc>
          <w:tcPr>
            <w:tcW w:w="1653" w:type="dxa"/>
            <w:vAlign w:val="center"/>
          </w:tcPr>
          <w:p w14:paraId="1615605A" w14:textId="77777777" w:rsidR="003C2896" w:rsidRPr="009661B9" w:rsidRDefault="003C2896" w:rsidP="00346009">
            <w:proofErr w:type="spellStart"/>
            <w:r w:rsidRPr="009661B9">
              <w:t>publisher_id</w:t>
            </w:r>
            <w:proofErr w:type="spellEnd"/>
          </w:p>
        </w:tc>
        <w:tc>
          <w:tcPr>
            <w:tcW w:w="1603" w:type="dxa"/>
            <w:vAlign w:val="center"/>
          </w:tcPr>
          <w:p w14:paraId="4D1E1112" w14:textId="77777777" w:rsidR="003C2896" w:rsidRPr="009661B9" w:rsidRDefault="003C2896" w:rsidP="00346009">
            <w:pPr>
              <w:jc w:val="center"/>
            </w:pPr>
            <w:r w:rsidRPr="009661B9">
              <w:t>INT</w:t>
            </w:r>
          </w:p>
        </w:tc>
        <w:tc>
          <w:tcPr>
            <w:tcW w:w="3543" w:type="dxa"/>
            <w:vAlign w:val="center"/>
          </w:tcPr>
          <w:p w14:paraId="1581B81B" w14:textId="77777777" w:rsidR="003C2896" w:rsidRPr="009661B9" w:rsidRDefault="003C2896" w:rsidP="00346009">
            <w:r w:rsidRPr="009661B9">
              <w:t>A kiadó egyedi azonosítója</w:t>
            </w:r>
          </w:p>
        </w:tc>
        <w:tc>
          <w:tcPr>
            <w:tcW w:w="1694" w:type="dxa"/>
            <w:vAlign w:val="center"/>
          </w:tcPr>
          <w:p w14:paraId="2C80B21C"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633ED5AB" w14:textId="77777777" w:rsidTr="00346009">
        <w:tc>
          <w:tcPr>
            <w:tcW w:w="1653" w:type="dxa"/>
            <w:vAlign w:val="center"/>
          </w:tcPr>
          <w:p w14:paraId="396B4F0C" w14:textId="77777777" w:rsidR="003C2896" w:rsidRPr="009661B9" w:rsidRDefault="003C2896" w:rsidP="00346009">
            <w:proofErr w:type="spellStart"/>
            <w:r w:rsidRPr="009661B9">
              <w:t>name</w:t>
            </w:r>
            <w:proofErr w:type="spellEnd"/>
          </w:p>
        </w:tc>
        <w:tc>
          <w:tcPr>
            <w:tcW w:w="1603" w:type="dxa"/>
            <w:vAlign w:val="center"/>
          </w:tcPr>
          <w:p w14:paraId="64C4609D" w14:textId="77777777" w:rsidR="003C2896" w:rsidRPr="009661B9" w:rsidRDefault="003C2896" w:rsidP="00346009">
            <w:pPr>
              <w:jc w:val="center"/>
            </w:pPr>
            <w:r w:rsidRPr="009661B9">
              <w:t>VARCHAR</w:t>
            </w:r>
          </w:p>
        </w:tc>
        <w:tc>
          <w:tcPr>
            <w:tcW w:w="3543" w:type="dxa"/>
            <w:vAlign w:val="center"/>
          </w:tcPr>
          <w:p w14:paraId="5CBB5E65" w14:textId="77777777" w:rsidR="003C2896" w:rsidRPr="009661B9" w:rsidRDefault="003C2896" w:rsidP="00346009">
            <w:r w:rsidRPr="009661B9">
              <w:t>A kiadó neve</w:t>
            </w:r>
          </w:p>
        </w:tc>
        <w:tc>
          <w:tcPr>
            <w:tcW w:w="1694" w:type="dxa"/>
            <w:vAlign w:val="center"/>
          </w:tcPr>
          <w:p w14:paraId="1B213018" w14:textId="77777777" w:rsidR="003C2896" w:rsidRPr="009661B9" w:rsidRDefault="003C2896" w:rsidP="00346009">
            <w:pPr>
              <w:jc w:val="center"/>
            </w:pPr>
          </w:p>
        </w:tc>
      </w:tr>
      <w:tr w:rsidR="003C2896" w:rsidRPr="009661B9" w14:paraId="02BB0D40" w14:textId="77777777" w:rsidTr="00346009">
        <w:tc>
          <w:tcPr>
            <w:tcW w:w="1653" w:type="dxa"/>
            <w:vAlign w:val="center"/>
          </w:tcPr>
          <w:p w14:paraId="7C97EFDD" w14:textId="77777777" w:rsidR="003C2896" w:rsidRPr="009661B9" w:rsidRDefault="003C2896" w:rsidP="00346009">
            <w:proofErr w:type="spellStart"/>
            <w:r w:rsidRPr="009661B9">
              <w:t>phone</w:t>
            </w:r>
            <w:proofErr w:type="spellEnd"/>
          </w:p>
        </w:tc>
        <w:tc>
          <w:tcPr>
            <w:tcW w:w="1603" w:type="dxa"/>
            <w:vAlign w:val="center"/>
          </w:tcPr>
          <w:p w14:paraId="6BD9DCF4" w14:textId="77777777" w:rsidR="003C2896" w:rsidRPr="009661B9" w:rsidRDefault="003C2896" w:rsidP="00346009">
            <w:pPr>
              <w:jc w:val="center"/>
            </w:pPr>
            <w:r w:rsidRPr="009661B9">
              <w:t>VARCHAR</w:t>
            </w:r>
          </w:p>
        </w:tc>
        <w:tc>
          <w:tcPr>
            <w:tcW w:w="3543" w:type="dxa"/>
            <w:vAlign w:val="center"/>
          </w:tcPr>
          <w:p w14:paraId="1FFE7D98" w14:textId="77777777" w:rsidR="003C2896" w:rsidRPr="009661B9" w:rsidRDefault="003C2896" w:rsidP="00346009">
            <w:r w:rsidRPr="009661B9">
              <w:t>A kiadó telefonszáma</w:t>
            </w:r>
          </w:p>
        </w:tc>
        <w:tc>
          <w:tcPr>
            <w:tcW w:w="1694" w:type="dxa"/>
            <w:vAlign w:val="center"/>
          </w:tcPr>
          <w:p w14:paraId="0124FAED" w14:textId="77777777" w:rsidR="003C2896" w:rsidRPr="009661B9" w:rsidRDefault="003C2896" w:rsidP="00346009">
            <w:pPr>
              <w:jc w:val="center"/>
            </w:pPr>
          </w:p>
        </w:tc>
      </w:tr>
      <w:tr w:rsidR="003C2896" w:rsidRPr="009661B9" w14:paraId="22FCE439" w14:textId="77777777" w:rsidTr="00346009">
        <w:tc>
          <w:tcPr>
            <w:tcW w:w="1653" w:type="dxa"/>
            <w:vAlign w:val="center"/>
          </w:tcPr>
          <w:p w14:paraId="5CF7F7BD" w14:textId="77777777" w:rsidR="003C2896" w:rsidRPr="009661B9" w:rsidRDefault="003C2896" w:rsidP="00346009">
            <w:r w:rsidRPr="009661B9">
              <w:t>email</w:t>
            </w:r>
          </w:p>
        </w:tc>
        <w:tc>
          <w:tcPr>
            <w:tcW w:w="1603" w:type="dxa"/>
            <w:vAlign w:val="center"/>
          </w:tcPr>
          <w:p w14:paraId="2FE7E86F" w14:textId="77777777" w:rsidR="003C2896" w:rsidRPr="009661B9" w:rsidRDefault="003C2896" w:rsidP="00346009">
            <w:pPr>
              <w:jc w:val="center"/>
            </w:pPr>
            <w:r w:rsidRPr="009661B9">
              <w:t>VARCHAR</w:t>
            </w:r>
          </w:p>
        </w:tc>
        <w:tc>
          <w:tcPr>
            <w:tcW w:w="3543" w:type="dxa"/>
            <w:vAlign w:val="center"/>
          </w:tcPr>
          <w:p w14:paraId="6ECCC296" w14:textId="77777777" w:rsidR="003C2896" w:rsidRPr="009661B9" w:rsidRDefault="003C2896" w:rsidP="00346009">
            <w:r w:rsidRPr="009661B9">
              <w:t>A kiadó e-mail elérhetősége</w:t>
            </w:r>
          </w:p>
        </w:tc>
        <w:tc>
          <w:tcPr>
            <w:tcW w:w="1694" w:type="dxa"/>
            <w:vAlign w:val="center"/>
          </w:tcPr>
          <w:p w14:paraId="4051F3A5" w14:textId="77777777" w:rsidR="003C2896" w:rsidRPr="009661B9" w:rsidRDefault="003C2896" w:rsidP="00346009">
            <w:pPr>
              <w:jc w:val="center"/>
            </w:pPr>
          </w:p>
        </w:tc>
      </w:tr>
      <w:tr w:rsidR="003C2896" w:rsidRPr="009661B9" w14:paraId="10624E60" w14:textId="77777777" w:rsidTr="00346009">
        <w:tc>
          <w:tcPr>
            <w:tcW w:w="1653" w:type="dxa"/>
            <w:vAlign w:val="center"/>
          </w:tcPr>
          <w:p w14:paraId="5ACC2C08" w14:textId="77777777" w:rsidR="003C2896" w:rsidRPr="009661B9" w:rsidRDefault="003C2896" w:rsidP="00346009">
            <w:proofErr w:type="spellStart"/>
            <w:r w:rsidRPr="009661B9">
              <w:t>webpage</w:t>
            </w:r>
            <w:proofErr w:type="spellEnd"/>
          </w:p>
        </w:tc>
        <w:tc>
          <w:tcPr>
            <w:tcW w:w="1603" w:type="dxa"/>
            <w:vAlign w:val="center"/>
          </w:tcPr>
          <w:p w14:paraId="65C21A20" w14:textId="77777777" w:rsidR="003C2896" w:rsidRPr="009661B9" w:rsidRDefault="003C2896" w:rsidP="00346009">
            <w:pPr>
              <w:jc w:val="center"/>
            </w:pPr>
            <w:r w:rsidRPr="009661B9">
              <w:t>VARCHAR</w:t>
            </w:r>
          </w:p>
        </w:tc>
        <w:tc>
          <w:tcPr>
            <w:tcW w:w="3543" w:type="dxa"/>
            <w:vAlign w:val="center"/>
          </w:tcPr>
          <w:p w14:paraId="62713B0E" w14:textId="77777777" w:rsidR="003C2896" w:rsidRPr="009661B9" w:rsidRDefault="003C2896" w:rsidP="00346009">
            <w:r w:rsidRPr="009661B9">
              <w:t>A kiadó weboldalálnak címe</w:t>
            </w:r>
          </w:p>
        </w:tc>
        <w:tc>
          <w:tcPr>
            <w:tcW w:w="1694" w:type="dxa"/>
            <w:vAlign w:val="center"/>
          </w:tcPr>
          <w:p w14:paraId="2CF36479" w14:textId="77777777" w:rsidR="003C2896" w:rsidRPr="009661B9" w:rsidRDefault="003C2896" w:rsidP="00346009">
            <w:pPr>
              <w:jc w:val="center"/>
            </w:pPr>
          </w:p>
        </w:tc>
      </w:tr>
    </w:tbl>
    <w:p w14:paraId="2665793E"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3360" behindDoc="0" locked="0" layoutInCell="1" allowOverlap="1" wp14:anchorId="2A1A98B2" wp14:editId="07CD4BB2">
                <wp:simplePos x="0" y="0"/>
                <wp:positionH relativeFrom="margin">
                  <wp:align>right</wp:align>
                </wp:positionH>
                <wp:positionV relativeFrom="paragraph">
                  <wp:posOffset>405130</wp:posOffset>
                </wp:positionV>
                <wp:extent cx="5384165" cy="1381125"/>
                <wp:effectExtent l="0" t="0" r="26035" b="28575"/>
                <wp:wrapSquare wrapText="bothSides"/>
                <wp:docPr id="4" name="Szövegdoboz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381125"/>
                        </a:xfrm>
                        <a:prstGeom prst="rect">
                          <a:avLst/>
                        </a:prstGeom>
                        <a:solidFill>
                          <a:srgbClr val="FFFFFF"/>
                        </a:solidFill>
                        <a:ln w="9525">
                          <a:solidFill>
                            <a:srgbClr val="000000"/>
                          </a:solidFill>
                          <a:miter lim="800000"/>
                          <a:headEnd/>
                          <a:tailEnd/>
                        </a:ln>
                      </wps:spPr>
                      <wps:txbx>
                        <w:txbxContent>
                          <w:p w14:paraId="69DD564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publishers(</w:t>
                            </w:r>
                            <w:proofErr w:type="gramEnd"/>
                          </w:p>
                          <w:p w14:paraId="6B439D5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publisher_id INT AUTO_INCREMENT PRIMARY KEY,</w:t>
                            </w:r>
                          </w:p>
                          <w:p w14:paraId="1BF8BBC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name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30485D6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phone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333A39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email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4F179EA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webpage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82EAC2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98B2" id="Szövegdoboz 4" o:spid="_x0000_s1034" type="#_x0000_t202" style="position:absolute;margin-left:372.75pt;margin-top:31.9pt;width:423.95pt;height:108.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">
                <v:textbox>
                  <w:txbxContent>
                    <w:p w14:paraId="69DD564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publishers(</w:t>
                      </w:r>
                      <w:proofErr w:type="gramEnd"/>
                    </w:p>
                    <w:p w14:paraId="6B439D5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publisher_id INT AUTO_INCREMENT PRIMARY KEY,</w:t>
                      </w:r>
                    </w:p>
                    <w:p w14:paraId="1BF8BBC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name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30485D6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phone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6333A39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email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4F179EA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webpage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82EAC2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1DE8F420" w14:textId="77777777" w:rsidR="003C2896" w:rsidRPr="009661B9" w:rsidRDefault="003C2896" w:rsidP="003C2896">
      <w:r w:rsidRPr="009661B9">
        <w:br w:type="page"/>
      </w:r>
    </w:p>
    <w:p w14:paraId="0CEA36BC" w14:textId="77777777" w:rsidR="003C2896" w:rsidRPr="009661B9" w:rsidRDefault="003C2896" w:rsidP="007C1278">
      <w:pPr>
        <w:pStyle w:val="Cmsor4"/>
      </w:pPr>
      <w:bookmarkStart w:id="56" w:name="_Toc194844950"/>
      <w:r w:rsidRPr="009661B9">
        <w:lastRenderedPageBreak/>
        <w:t>A „</w:t>
      </w:r>
      <w:proofErr w:type="spellStart"/>
      <w:r w:rsidRPr="009661B9">
        <w:t>genres</w:t>
      </w:r>
      <w:proofErr w:type="spellEnd"/>
      <w:r w:rsidRPr="009661B9">
        <w:t>” tábla</w:t>
      </w:r>
      <w:bookmarkEnd w:id="56"/>
    </w:p>
    <w:p w14:paraId="10428C3D" w14:textId="3D4366A2" w:rsidR="003C2896" w:rsidRPr="009661B9" w:rsidRDefault="003C2896" w:rsidP="003C2896">
      <w:pPr>
        <w:spacing w:before="120"/>
      </w:pPr>
      <w:r w:rsidRPr="009661B9">
        <w:t>A „</w:t>
      </w:r>
      <w:proofErr w:type="spellStart"/>
      <w:r w:rsidRPr="009661B9">
        <w:t>genres</w:t>
      </w:r>
      <w:proofErr w:type="spellEnd"/>
      <w:r w:rsidRPr="009661B9">
        <w:t>” tábla a könyvekhez tartozó kategóriákat tartalmazza</w:t>
      </w:r>
      <w:r w:rsidR="00C95FA6" w:rsidRPr="009661B9">
        <w:t>.</w:t>
      </w:r>
    </w:p>
    <w:p w14:paraId="640AADA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88"/>
        <w:gridCol w:w="1519"/>
        <w:gridCol w:w="3421"/>
        <w:gridCol w:w="1675"/>
      </w:tblGrid>
      <w:tr w:rsidR="003C2896" w:rsidRPr="009661B9" w14:paraId="33050E65" w14:textId="77777777" w:rsidTr="00346009">
        <w:tc>
          <w:tcPr>
            <w:tcW w:w="1729" w:type="dxa"/>
            <w:vAlign w:val="center"/>
          </w:tcPr>
          <w:p w14:paraId="08B4503D" w14:textId="77777777" w:rsidR="003C2896" w:rsidRPr="009661B9" w:rsidRDefault="003C2896" w:rsidP="00346009">
            <w:pPr>
              <w:jc w:val="center"/>
            </w:pPr>
            <w:r w:rsidRPr="009661B9">
              <w:t>Mező neve</w:t>
            </w:r>
          </w:p>
        </w:tc>
        <w:tc>
          <w:tcPr>
            <w:tcW w:w="1527" w:type="dxa"/>
            <w:vAlign w:val="center"/>
          </w:tcPr>
          <w:p w14:paraId="0876D79B" w14:textId="77777777" w:rsidR="003C2896" w:rsidRPr="009661B9" w:rsidRDefault="003C2896" w:rsidP="00346009">
            <w:pPr>
              <w:jc w:val="center"/>
            </w:pPr>
            <w:r w:rsidRPr="009661B9">
              <w:t>Mező típusa</w:t>
            </w:r>
          </w:p>
        </w:tc>
        <w:tc>
          <w:tcPr>
            <w:tcW w:w="3543" w:type="dxa"/>
            <w:vAlign w:val="center"/>
          </w:tcPr>
          <w:p w14:paraId="523A0590" w14:textId="77777777" w:rsidR="003C2896" w:rsidRPr="009661B9" w:rsidRDefault="003C2896" w:rsidP="00346009">
            <w:pPr>
              <w:jc w:val="center"/>
            </w:pPr>
            <w:r w:rsidRPr="009661B9">
              <w:t>Leírás</w:t>
            </w:r>
          </w:p>
        </w:tc>
        <w:tc>
          <w:tcPr>
            <w:tcW w:w="1694" w:type="dxa"/>
            <w:vAlign w:val="center"/>
          </w:tcPr>
          <w:p w14:paraId="16F43E41" w14:textId="77777777" w:rsidR="003C2896" w:rsidRPr="009661B9" w:rsidRDefault="003C2896" w:rsidP="00346009">
            <w:pPr>
              <w:jc w:val="center"/>
            </w:pPr>
            <w:r w:rsidRPr="009661B9">
              <w:t>Kulcs/index</w:t>
            </w:r>
          </w:p>
        </w:tc>
      </w:tr>
      <w:tr w:rsidR="003C2896" w:rsidRPr="009661B9" w14:paraId="7B46E159" w14:textId="77777777" w:rsidTr="00346009">
        <w:tc>
          <w:tcPr>
            <w:tcW w:w="1729" w:type="dxa"/>
            <w:vAlign w:val="center"/>
          </w:tcPr>
          <w:p w14:paraId="6405F6CE" w14:textId="77777777" w:rsidR="003C2896" w:rsidRPr="009661B9" w:rsidRDefault="003C2896" w:rsidP="00346009">
            <w:proofErr w:type="spellStart"/>
            <w:r w:rsidRPr="009661B9">
              <w:t>genre_id</w:t>
            </w:r>
            <w:proofErr w:type="spellEnd"/>
          </w:p>
        </w:tc>
        <w:tc>
          <w:tcPr>
            <w:tcW w:w="1527" w:type="dxa"/>
            <w:vAlign w:val="center"/>
          </w:tcPr>
          <w:p w14:paraId="53DA2CEE" w14:textId="77777777" w:rsidR="003C2896" w:rsidRPr="009661B9" w:rsidRDefault="003C2896" w:rsidP="00346009">
            <w:pPr>
              <w:jc w:val="center"/>
            </w:pPr>
            <w:r w:rsidRPr="009661B9">
              <w:t>INT</w:t>
            </w:r>
          </w:p>
        </w:tc>
        <w:tc>
          <w:tcPr>
            <w:tcW w:w="3543" w:type="dxa"/>
            <w:vAlign w:val="center"/>
          </w:tcPr>
          <w:p w14:paraId="73FA761B" w14:textId="77777777" w:rsidR="003C2896" w:rsidRPr="009661B9" w:rsidRDefault="003C2896" w:rsidP="00346009">
            <w:r w:rsidRPr="009661B9">
              <w:t>A kategória egyedi azonosítója</w:t>
            </w:r>
          </w:p>
        </w:tc>
        <w:tc>
          <w:tcPr>
            <w:tcW w:w="1694" w:type="dxa"/>
            <w:vAlign w:val="center"/>
          </w:tcPr>
          <w:p w14:paraId="6A91ED3B"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5DA5BF66" w14:textId="77777777" w:rsidTr="00346009">
        <w:tc>
          <w:tcPr>
            <w:tcW w:w="1729" w:type="dxa"/>
            <w:vAlign w:val="center"/>
          </w:tcPr>
          <w:p w14:paraId="69400944" w14:textId="77777777" w:rsidR="003C2896" w:rsidRPr="009661B9" w:rsidRDefault="003C2896" w:rsidP="00346009">
            <w:proofErr w:type="spellStart"/>
            <w:r w:rsidRPr="009661B9">
              <w:t>genre</w:t>
            </w:r>
            <w:proofErr w:type="spellEnd"/>
          </w:p>
        </w:tc>
        <w:tc>
          <w:tcPr>
            <w:tcW w:w="1527" w:type="dxa"/>
            <w:vAlign w:val="center"/>
          </w:tcPr>
          <w:p w14:paraId="58B0724F" w14:textId="77777777" w:rsidR="003C2896" w:rsidRPr="009661B9" w:rsidRDefault="003C2896" w:rsidP="00346009">
            <w:pPr>
              <w:jc w:val="center"/>
            </w:pPr>
            <w:r w:rsidRPr="009661B9">
              <w:t>VARCHAR</w:t>
            </w:r>
          </w:p>
        </w:tc>
        <w:tc>
          <w:tcPr>
            <w:tcW w:w="3543" w:type="dxa"/>
            <w:vAlign w:val="center"/>
          </w:tcPr>
          <w:p w14:paraId="041E1D2A" w14:textId="77777777" w:rsidR="003C2896" w:rsidRPr="009661B9" w:rsidRDefault="003C2896" w:rsidP="00346009">
            <w:r w:rsidRPr="009661B9">
              <w:t>A kategória megnevezése</w:t>
            </w:r>
          </w:p>
        </w:tc>
        <w:tc>
          <w:tcPr>
            <w:tcW w:w="1694" w:type="dxa"/>
            <w:vAlign w:val="center"/>
          </w:tcPr>
          <w:p w14:paraId="12518D48" w14:textId="77777777" w:rsidR="003C2896" w:rsidRPr="009661B9" w:rsidRDefault="003C2896" w:rsidP="00346009">
            <w:pPr>
              <w:jc w:val="center"/>
            </w:pPr>
          </w:p>
        </w:tc>
      </w:tr>
    </w:tbl>
    <w:p w14:paraId="3AAC876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4384" behindDoc="0" locked="0" layoutInCell="1" allowOverlap="1" wp14:anchorId="6D51455D" wp14:editId="2CE338B2">
                <wp:simplePos x="0" y="0"/>
                <wp:positionH relativeFrom="margin">
                  <wp:align>right</wp:align>
                </wp:positionH>
                <wp:positionV relativeFrom="paragraph">
                  <wp:posOffset>321945</wp:posOffset>
                </wp:positionV>
                <wp:extent cx="5375910" cy="819150"/>
                <wp:effectExtent l="0" t="0" r="15240" b="19050"/>
                <wp:wrapSquare wrapText="bothSides"/>
                <wp:docPr id="5" name="Szövegdoboz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910" cy="819150"/>
                        </a:xfrm>
                        <a:prstGeom prst="rect">
                          <a:avLst/>
                        </a:prstGeom>
                        <a:solidFill>
                          <a:srgbClr val="FFFFFF"/>
                        </a:solidFill>
                        <a:ln w="9525">
                          <a:solidFill>
                            <a:srgbClr val="000000"/>
                          </a:solidFill>
                          <a:miter lim="800000"/>
                          <a:headEnd/>
                          <a:tailEnd/>
                        </a:ln>
                      </wps:spPr>
                      <wps:txbx>
                        <w:txbxContent>
                          <w:p w14:paraId="11906B68"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genres(</w:t>
                            </w:r>
                            <w:proofErr w:type="gramEnd"/>
                          </w:p>
                          <w:p w14:paraId="6C75309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genre_id INT AUTO_INCREMENT PRIMARY KEY,</w:t>
                            </w:r>
                          </w:p>
                          <w:p w14:paraId="66D54F4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genre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04FCCA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1455D" id="Szövegdoboz 5" o:spid="_x0000_s1035" type="#_x0000_t202" style="position:absolute;margin-left:372.1pt;margin-top:25.35pt;width:423.3pt;height:64.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">
                <v:textbox>
                  <w:txbxContent>
                    <w:p w14:paraId="11906B68"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genres(</w:t>
                      </w:r>
                      <w:proofErr w:type="gramEnd"/>
                    </w:p>
                    <w:p w14:paraId="6C75309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genre_id INT AUTO_INCREMENT PRIMARY KEY,</w:t>
                      </w:r>
                    </w:p>
                    <w:p w14:paraId="66D54F4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genre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04FCCA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 xml:space="preserve"> SQL parancs</w:t>
      </w:r>
    </w:p>
    <w:p w14:paraId="07D2F148" w14:textId="77777777" w:rsidR="003C2896" w:rsidRPr="009661B9" w:rsidRDefault="003C2896" w:rsidP="00CF21D3">
      <w:pPr>
        <w:pStyle w:val="Cmsor4"/>
      </w:pPr>
      <w:bookmarkStart w:id="57" w:name="_Toc194844951"/>
      <w:r w:rsidRPr="009661B9">
        <w:t>A „</w:t>
      </w:r>
      <w:proofErr w:type="spellStart"/>
      <w:r w:rsidRPr="009661B9">
        <w:t>books_genres_conn</w:t>
      </w:r>
      <w:proofErr w:type="spellEnd"/>
      <w:r w:rsidRPr="009661B9">
        <w:t>” tábla</w:t>
      </w:r>
      <w:bookmarkEnd w:id="57"/>
    </w:p>
    <w:p w14:paraId="427F047D" w14:textId="7497B19B" w:rsidR="003C2896" w:rsidRPr="009661B9" w:rsidRDefault="003C2896" w:rsidP="003C2896">
      <w:pPr>
        <w:spacing w:before="120"/>
        <w:jc w:val="both"/>
      </w:pPr>
      <w:r w:rsidRPr="009661B9">
        <w:t>A „</w:t>
      </w:r>
      <w:proofErr w:type="spellStart"/>
      <w:r w:rsidRPr="009661B9">
        <w:t>books_genres_conn</w:t>
      </w:r>
      <w:proofErr w:type="spellEnd"/>
      <w:r w:rsidRPr="009661B9">
        <w:t>” egy több-több kapcsolatú kapcsolótábla, ami a könyveket kapcsolja össze a hozzá tartozó kategóriákkal</w:t>
      </w:r>
      <w:r w:rsidR="006A2AC8" w:rsidRPr="009661B9">
        <w:t>.</w:t>
      </w:r>
    </w:p>
    <w:p w14:paraId="1DDC0521"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709"/>
        <w:gridCol w:w="1433"/>
        <w:gridCol w:w="3482"/>
        <w:gridCol w:w="1679"/>
      </w:tblGrid>
      <w:tr w:rsidR="003C2896" w:rsidRPr="009661B9" w14:paraId="14632567" w14:textId="77777777" w:rsidTr="00346009">
        <w:tc>
          <w:tcPr>
            <w:tcW w:w="1742" w:type="dxa"/>
            <w:vAlign w:val="center"/>
          </w:tcPr>
          <w:p w14:paraId="1CBD950A" w14:textId="77777777" w:rsidR="003C2896" w:rsidRPr="009661B9" w:rsidRDefault="003C2896" w:rsidP="00346009">
            <w:pPr>
              <w:jc w:val="center"/>
            </w:pPr>
            <w:r w:rsidRPr="009661B9">
              <w:t>Mező neve</w:t>
            </w:r>
          </w:p>
        </w:tc>
        <w:tc>
          <w:tcPr>
            <w:tcW w:w="1465" w:type="dxa"/>
            <w:vAlign w:val="center"/>
          </w:tcPr>
          <w:p w14:paraId="300B5023" w14:textId="77777777" w:rsidR="003C2896" w:rsidRPr="009661B9" w:rsidRDefault="003C2896" w:rsidP="00346009">
            <w:pPr>
              <w:jc w:val="center"/>
            </w:pPr>
            <w:r w:rsidRPr="009661B9">
              <w:t>Mező típusa</w:t>
            </w:r>
          </w:p>
        </w:tc>
        <w:tc>
          <w:tcPr>
            <w:tcW w:w="3592" w:type="dxa"/>
            <w:vAlign w:val="center"/>
          </w:tcPr>
          <w:p w14:paraId="3D0E2EB3" w14:textId="77777777" w:rsidR="003C2896" w:rsidRPr="009661B9" w:rsidRDefault="003C2896" w:rsidP="00346009">
            <w:pPr>
              <w:jc w:val="center"/>
            </w:pPr>
            <w:r w:rsidRPr="009661B9">
              <w:t>Leírás</w:t>
            </w:r>
          </w:p>
        </w:tc>
        <w:tc>
          <w:tcPr>
            <w:tcW w:w="1694" w:type="dxa"/>
            <w:vAlign w:val="center"/>
          </w:tcPr>
          <w:p w14:paraId="642256A7" w14:textId="77777777" w:rsidR="003C2896" w:rsidRPr="009661B9" w:rsidRDefault="003C2896" w:rsidP="00346009">
            <w:pPr>
              <w:jc w:val="center"/>
            </w:pPr>
            <w:r w:rsidRPr="009661B9">
              <w:t>Kulcs/index</w:t>
            </w:r>
          </w:p>
        </w:tc>
      </w:tr>
      <w:tr w:rsidR="003C2896" w:rsidRPr="009661B9" w14:paraId="4AA2B6C0" w14:textId="77777777" w:rsidTr="00346009">
        <w:tc>
          <w:tcPr>
            <w:tcW w:w="1742" w:type="dxa"/>
            <w:vAlign w:val="center"/>
          </w:tcPr>
          <w:p w14:paraId="3A9EA700" w14:textId="77777777" w:rsidR="003C2896" w:rsidRPr="009661B9" w:rsidRDefault="003C2896" w:rsidP="00346009">
            <w:proofErr w:type="spellStart"/>
            <w:r w:rsidRPr="009661B9">
              <w:t>ISBN_id</w:t>
            </w:r>
            <w:proofErr w:type="spellEnd"/>
          </w:p>
        </w:tc>
        <w:tc>
          <w:tcPr>
            <w:tcW w:w="1465" w:type="dxa"/>
            <w:vAlign w:val="center"/>
          </w:tcPr>
          <w:p w14:paraId="737988E2" w14:textId="77777777" w:rsidR="003C2896" w:rsidRPr="009661B9" w:rsidRDefault="003C2896" w:rsidP="00346009">
            <w:pPr>
              <w:jc w:val="center"/>
            </w:pPr>
            <w:r w:rsidRPr="009661B9">
              <w:t>INT</w:t>
            </w:r>
          </w:p>
        </w:tc>
        <w:tc>
          <w:tcPr>
            <w:tcW w:w="3592" w:type="dxa"/>
            <w:vAlign w:val="center"/>
          </w:tcPr>
          <w:p w14:paraId="188536CC" w14:textId="77777777" w:rsidR="003C2896" w:rsidRPr="009661B9" w:rsidRDefault="003C2896" w:rsidP="00346009">
            <w:r w:rsidRPr="009661B9">
              <w:t>Könyv egyedi azonosítója</w:t>
            </w:r>
          </w:p>
        </w:tc>
        <w:tc>
          <w:tcPr>
            <w:tcW w:w="1694" w:type="dxa"/>
            <w:vAlign w:val="center"/>
          </w:tcPr>
          <w:p w14:paraId="4993EAC7"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70E430DE" w14:textId="77777777" w:rsidTr="00346009">
        <w:tc>
          <w:tcPr>
            <w:tcW w:w="1742" w:type="dxa"/>
            <w:vAlign w:val="center"/>
          </w:tcPr>
          <w:p w14:paraId="5F49B126" w14:textId="77777777" w:rsidR="003C2896" w:rsidRPr="009661B9" w:rsidRDefault="003C2896" w:rsidP="00346009">
            <w:proofErr w:type="spellStart"/>
            <w:r w:rsidRPr="009661B9">
              <w:t>genre_id</w:t>
            </w:r>
            <w:proofErr w:type="spellEnd"/>
          </w:p>
        </w:tc>
        <w:tc>
          <w:tcPr>
            <w:tcW w:w="1465" w:type="dxa"/>
            <w:vAlign w:val="center"/>
          </w:tcPr>
          <w:p w14:paraId="291DF0FF" w14:textId="77777777" w:rsidR="003C2896" w:rsidRPr="009661B9" w:rsidRDefault="003C2896" w:rsidP="00346009">
            <w:pPr>
              <w:jc w:val="center"/>
            </w:pPr>
            <w:r w:rsidRPr="009661B9">
              <w:t>INT</w:t>
            </w:r>
          </w:p>
        </w:tc>
        <w:tc>
          <w:tcPr>
            <w:tcW w:w="3592" w:type="dxa"/>
            <w:vAlign w:val="center"/>
          </w:tcPr>
          <w:p w14:paraId="7CB33994" w14:textId="77777777" w:rsidR="003C2896" w:rsidRPr="009661B9" w:rsidRDefault="003C2896" w:rsidP="00346009">
            <w:r w:rsidRPr="009661B9">
              <w:t>Kategória egyedi azonosítója</w:t>
            </w:r>
          </w:p>
        </w:tc>
        <w:tc>
          <w:tcPr>
            <w:tcW w:w="1694" w:type="dxa"/>
            <w:vAlign w:val="center"/>
          </w:tcPr>
          <w:p w14:paraId="02B4E5E5"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7D33BB12"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5408" behindDoc="0" locked="0" layoutInCell="1" allowOverlap="1" wp14:anchorId="40FC9544" wp14:editId="329C365C">
                <wp:simplePos x="0" y="0"/>
                <wp:positionH relativeFrom="margin">
                  <wp:align>right</wp:align>
                </wp:positionH>
                <wp:positionV relativeFrom="paragraph">
                  <wp:posOffset>367242</wp:posOffset>
                </wp:positionV>
                <wp:extent cx="5384165" cy="1228725"/>
                <wp:effectExtent l="0" t="0" r="26035" b="28575"/>
                <wp:wrapSquare wrapText="bothSides"/>
                <wp:docPr id="6" name="Szövegdoboz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228725"/>
                        </a:xfrm>
                        <a:prstGeom prst="rect">
                          <a:avLst/>
                        </a:prstGeom>
                        <a:solidFill>
                          <a:srgbClr val="FFFFFF"/>
                        </a:solidFill>
                        <a:ln w="9525">
                          <a:solidFill>
                            <a:srgbClr val="000000"/>
                          </a:solidFill>
                          <a:miter lim="800000"/>
                          <a:headEnd/>
                          <a:tailEnd/>
                        </a:ln>
                      </wps:spPr>
                      <wps:txbx>
                        <w:txbxContent>
                          <w:p w14:paraId="306A3B45"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r w:rsidRPr="00F2755B">
                              <w:rPr>
                                <w:rFonts w:ascii="Cascadia Code ExtraLight" w:hAnsi="Cascadia Code ExtraLight"/>
                              </w:rPr>
                              <w:t>books_genres_</w:t>
                            </w:r>
                            <w:proofErr w:type="gramStart"/>
                            <w:r w:rsidRPr="00F2755B">
                              <w:rPr>
                                <w:rFonts w:ascii="Cascadia Code ExtraLight" w:hAnsi="Cascadia Code ExtraLight"/>
                              </w:rPr>
                              <w:t>conn(</w:t>
                            </w:r>
                            <w:proofErr w:type="gramEnd"/>
                          </w:p>
                          <w:p w14:paraId="7670866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NOT NULL,</w:t>
                            </w:r>
                          </w:p>
                          <w:p w14:paraId="55E204E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genre_id INT NOT NULL,</w:t>
                            </w:r>
                          </w:p>
                          <w:p w14:paraId="5AE3BF5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6E30D5EE"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genre_id) REFERENCES genres(genre_id)</w:t>
                            </w:r>
                          </w:p>
                          <w:p w14:paraId="628BFD6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C9544" id="Szövegdoboz 6" o:spid="_x0000_s1036" type="#_x0000_t202" style="position:absolute;margin-left:372.75pt;margin-top:28.9pt;width:423.95pt;height:96.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">
                <v:textbox>
                  <w:txbxContent>
                    <w:p w14:paraId="306A3B45"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r w:rsidRPr="00F2755B">
                        <w:rPr>
                          <w:rFonts w:ascii="Cascadia Code ExtraLight" w:hAnsi="Cascadia Code ExtraLight"/>
                        </w:rPr>
                        <w:t>books_genres_</w:t>
                      </w:r>
                      <w:proofErr w:type="gramStart"/>
                      <w:r w:rsidRPr="00F2755B">
                        <w:rPr>
                          <w:rFonts w:ascii="Cascadia Code ExtraLight" w:hAnsi="Cascadia Code ExtraLight"/>
                        </w:rPr>
                        <w:t>conn(</w:t>
                      </w:r>
                      <w:proofErr w:type="gramEnd"/>
                    </w:p>
                    <w:p w14:paraId="7670866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NOT NULL,</w:t>
                      </w:r>
                    </w:p>
                    <w:p w14:paraId="55E204E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genre_id INT NOT NULL,</w:t>
                      </w:r>
                    </w:p>
                    <w:p w14:paraId="5AE3BF5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6E30D5EE"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genre_id) REFERENCES genres(genre_id)</w:t>
                      </w:r>
                    </w:p>
                    <w:p w14:paraId="628BFD6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449C8D36" w14:textId="77777777" w:rsidR="003C2896" w:rsidRPr="009661B9" w:rsidRDefault="003C2896" w:rsidP="003C2896">
      <w:r w:rsidRPr="009661B9">
        <w:br w:type="page"/>
      </w:r>
    </w:p>
    <w:p w14:paraId="44E22B35" w14:textId="77777777" w:rsidR="003C2896" w:rsidRPr="009661B9" w:rsidRDefault="003C2896" w:rsidP="00CB0DF9">
      <w:pPr>
        <w:pStyle w:val="Cmsor4"/>
      </w:pPr>
      <w:bookmarkStart w:id="58" w:name="_Toc194844952"/>
      <w:r w:rsidRPr="009661B9">
        <w:lastRenderedPageBreak/>
        <w:t>Az „</w:t>
      </w:r>
      <w:proofErr w:type="spellStart"/>
      <w:r w:rsidRPr="009661B9">
        <w:t>authors</w:t>
      </w:r>
      <w:proofErr w:type="spellEnd"/>
      <w:r w:rsidRPr="009661B9">
        <w:t>” tábla</w:t>
      </w:r>
      <w:bookmarkEnd w:id="58"/>
    </w:p>
    <w:p w14:paraId="33A05AE2" w14:textId="60BBD171" w:rsidR="003C2896" w:rsidRPr="009661B9" w:rsidRDefault="003C2896" w:rsidP="003C2896">
      <w:pPr>
        <w:spacing w:before="120"/>
      </w:pPr>
      <w:r w:rsidRPr="009661B9">
        <w:t>Az „</w:t>
      </w:r>
      <w:proofErr w:type="spellStart"/>
      <w:r w:rsidRPr="009661B9">
        <w:t>authors</w:t>
      </w:r>
      <w:proofErr w:type="spellEnd"/>
      <w:r w:rsidRPr="009661B9">
        <w:t>” tábla a könyvekhez tartozó szerzőket tartalmazza</w:t>
      </w:r>
      <w:r w:rsidR="000469CE" w:rsidRPr="009661B9">
        <w:t>.</w:t>
      </w:r>
    </w:p>
    <w:p w14:paraId="29CB66A5"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4"/>
        <w:gridCol w:w="1416"/>
        <w:gridCol w:w="3547"/>
        <w:gridCol w:w="1676"/>
      </w:tblGrid>
      <w:tr w:rsidR="003C2896" w:rsidRPr="009661B9" w14:paraId="1FFAEF21" w14:textId="77777777" w:rsidTr="00346009">
        <w:tc>
          <w:tcPr>
            <w:tcW w:w="1696" w:type="dxa"/>
            <w:vAlign w:val="center"/>
          </w:tcPr>
          <w:p w14:paraId="7B2D99E9" w14:textId="77777777" w:rsidR="003C2896" w:rsidRPr="009661B9" w:rsidRDefault="003C2896" w:rsidP="00346009">
            <w:pPr>
              <w:jc w:val="center"/>
            </w:pPr>
            <w:r w:rsidRPr="009661B9">
              <w:t>Mező neve</w:t>
            </w:r>
          </w:p>
        </w:tc>
        <w:tc>
          <w:tcPr>
            <w:tcW w:w="1418" w:type="dxa"/>
            <w:vAlign w:val="center"/>
          </w:tcPr>
          <w:p w14:paraId="1F7674E9" w14:textId="77777777" w:rsidR="003C2896" w:rsidRPr="009661B9" w:rsidRDefault="003C2896" w:rsidP="00346009">
            <w:pPr>
              <w:jc w:val="center"/>
            </w:pPr>
            <w:r w:rsidRPr="009661B9">
              <w:t>Mező típusa</w:t>
            </w:r>
          </w:p>
        </w:tc>
        <w:tc>
          <w:tcPr>
            <w:tcW w:w="3685" w:type="dxa"/>
            <w:vAlign w:val="center"/>
          </w:tcPr>
          <w:p w14:paraId="1E6FCC76" w14:textId="77777777" w:rsidR="003C2896" w:rsidRPr="009661B9" w:rsidRDefault="003C2896" w:rsidP="00346009">
            <w:pPr>
              <w:jc w:val="center"/>
            </w:pPr>
            <w:r w:rsidRPr="009661B9">
              <w:t>Leírás</w:t>
            </w:r>
          </w:p>
        </w:tc>
        <w:tc>
          <w:tcPr>
            <w:tcW w:w="1694" w:type="dxa"/>
            <w:vAlign w:val="center"/>
          </w:tcPr>
          <w:p w14:paraId="42039F16" w14:textId="77777777" w:rsidR="003C2896" w:rsidRPr="009661B9" w:rsidRDefault="003C2896" w:rsidP="00346009">
            <w:pPr>
              <w:jc w:val="center"/>
            </w:pPr>
            <w:r w:rsidRPr="009661B9">
              <w:t>Kulcs/index</w:t>
            </w:r>
          </w:p>
        </w:tc>
      </w:tr>
      <w:tr w:rsidR="003C2896" w:rsidRPr="009661B9" w14:paraId="413C4C3A" w14:textId="77777777" w:rsidTr="00346009">
        <w:tc>
          <w:tcPr>
            <w:tcW w:w="1696" w:type="dxa"/>
            <w:vAlign w:val="center"/>
          </w:tcPr>
          <w:p w14:paraId="78B47A2F" w14:textId="77777777" w:rsidR="003C2896" w:rsidRPr="009661B9" w:rsidRDefault="003C2896" w:rsidP="00346009">
            <w:proofErr w:type="spellStart"/>
            <w:r w:rsidRPr="009661B9">
              <w:t>author_id</w:t>
            </w:r>
            <w:proofErr w:type="spellEnd"/>
          </w:p>
        </w:tc>
        <w:tc>
          <w:tcPr>
            <w:tcW w:w="1418" w:type="dxa"/>
            <w:vAlign w:val="center"/>
          </w:tcPr>
          <w:p w14:paraId="3EC05BEE" w14:textId="77777777" w:rsidR="003C2896" w:rsidRPr="009661B9" w:rsidRDefault="003C2896" w:rsidP="00346009">
            <w:pPr>
              <w:jc w:val="center"/>
            </w:pPr>
            <w:r w:rsidRPr="009661B9">
              <w:t>INT</w:t>
            </w:r>
          </w:p>
        </w:tc>
        <w:tc>
          <w:tcPr>
            <w:tcW w:w="3685" w:type="dxa"/>
            <w:vAlign w:val="center"/>
          </w:tcPr>
          <w:p w14:paraId="749380DD" w14:textId="77777777" w:rsidR="003C2896" w:rsidRPr="009661B9" w:rsidRDefault="003C2896" w:rsidP="00346009">
            <w:r w:rsidRPr="009661B9">
              <w:t>A szerző egyedi azonosítója</w:t>
            </w:r>
          </w:p>
        </w:tc>
        <w:tc>
          <w:tcPr>
            <w:tcW w:w="1694" w:type="dxa"/>
            <w:vAlign w:val="center"/>
          </w:tcPr>
          <w:p w14:paraId="59C3A275"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4EEFDAA3" w14:textId="77777777" w:rsidTr="00346009">
        <w:tc>
          <w:tcPr>
            <w:tcW w:w="1696" w:type="dxa"/>
            <w:vAlign w:val="center"/>
          </w:tcPr>
          <w:p w14:paraId="41453239" w14:textId="77777777" w:rsidR="003C2896" w:rsidRPr="009661B9" w:rsidRDefault="003C2896" w:rsidP="00346009">
            <w:proofErr w:type="spellStart"/>
            <w:r w:rsidRPr="009661B9">
              <w:t>author</w:t>
            </w:r>
            <w:proofErr w:type="spellEnd"/>
          </w:p>
        </w:tc>
        <w:tc>
          <w:tcPr>
            <w:tcW w:w="1418" w:type="dxa"/>
            <w:vAlign w:val="center"/>
          </w:tcPr>
          <w:p w14:paraId="16A496CA" w14:textId="77777777" w:rsidR="003C2896" w:rsidRPr="009661B9" w:rsidRDefault="003C2896" w:rsidP="00346009">
            <w:pPr>
              <w:jc w:val="center"/>
            </w:pPr>
            <w:r w:rsidRPr="009661B9">
              <w:t>VARCHAR</w:t>
            </w:r>
          </w:p>
        </w:tc>
        <w:tc>
          <w:tcPr>
            <w:tcW w:w="3685" w:type="dxa"/>
            <w:vAlign w:val="center"/>
          </w:tcPr>
          <w:p w14:paraId="4339944E" w14:textId="77777777" w:rsidR="003C2896" w:rsidRPr="009661B9" w:rsidRDefault="003C2896" w:rsidP="00346009">
            <w:r w:rsidRPr="009661B9">
              <w:t>A szerző neve</w:t>
            </w:r>
          </w:p>
        </w:tc>
        <w:tc>
          <w:tcPr>
            <w:tcW w:w="1694" w:type="dxa"/>
            <w:vAlign w:val="center"/>
          </w:tcPr>
          <w:p w14:paraId="12FB54C6" w14:textId="77777777" w:rsidR="003C2896" w:rsidRPr="009661B9" w:rsidRDefault="003C2896" w:rsidP="00346009">
            <w:pPr>
              <w:jc w:val="center"/>
            </w:pPr>
          </w:p>
        </w:tc>
      </w:tr>
    </w:tbl>
    <w:p w14:paraId="62A38D9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6432" behindDoc="0" locked="0" layoutInCell="1" allowOverlap="1" wp14:anchorId="06154A4A" wp14:editId="450DEE1C">
                <wp:simplePos x="0" y="0"/>
                <wp:positionH relativeFrom="margin">
                  <wp:align>left</wp:align>
                </wp:positionH>
                <wp:positionV relativeFrom="paragraph">
                  <wp:posOffset>372036</wp:posOffset>
                </wp:positionV>
                <wp:extent cx="5384165" cy="866775"/>
                <wp:effectExtent l="0" t="0" r="26035" b="28575"/>
                <wp:wrapSquare wrapText="bothSides"/>
                <wp:docPr id="7" name="Szövegdoboz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866775"/>
                        </a:xfrm>
                        <a:prstGeom prst="rect">
                          <a:avLst/>
                        </a:prstGeom>
                        <a:solidFill>
                          <a:srgbClr val="FFFFFF"/>
                        </a:solidFill>
                        <a:ln w="9525">
                          <a:solidFill>
                            <a:srgbClr val="000000"/>
                          </a:solidFill>
                          <a:miter lim="800000"/>
                          <a:headEnd/>
                          <a:tailEnd/>
                        </a:ln>
                      </wps:spPr>
                      <wps:txbx>
                        <w:txbxContent>
                          <w:p w14:paraId="47FC7FF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authors(</w:t>
                            </w:r>
                            <w:proofErr w:type="gramEnd"/>
                          </w:p>
                          <w:p w14:paraId="3CC7294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author_id INT AUTO_INCREMENT PRIMARY KEY,</w:t>
                            </w:r>
                          </w:p>
                          <w:p w14:paraId="3F87B295"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author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3DAC888"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54A4A" id="Szövegdoboz 7" o:spid="_x0000_s1037" type="#_x0000_t202" style="position:absolute;margin-left:0;margin-top:29.3pt;width:423.95pt;height:6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">
                <v:textbox>
                  <w:txbxContent>
                    <w:p w14:paraId="47FC7FF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authors(</w:t>
                      </w:r>
                      <w:proofErr w:type="gramEnd"/>
                    </w:p>
                    <w:p w14:paraId="3CC7294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author_id INT AUTO_INCREMENT PRIMARY KEY,</w:t>
                      </w:r>
                    </w:p>
                    <w:p w14:paraId="3F87B295"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author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53DAC888"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377B7C53" w14:textId="77777777" w:rsidR="003C2896" w:rsidRPr="009661B9" w:rsidRDefault="003C2896" w:rsidP="00CB0DF9">
      <w:pPr>
        <w:pStyle w:val="Cmsor4"/>
      </w:pPr>
      <w:bookmarkStart w:id="59" w:name="_Toc194844953"/>
      <w:r w:rsidRPr="009661B9">
        <w:t>A „</w:t>
      </w:r>
      <w:proofErr w:type="spellStart"/>
      <w:r w:rsidRPr="009661B9">
        <w:t>books_authors_conn</w:t>
      </w:r>
      <w:proofErr w:type="spellEnd"/>
      <w:r w:rsidRPr="009661B9">
        <w:t>” tábla</w:t>
      </w:r>
      <w:bookmarkEnd w:id="59"/>
    </w:p>
    <w:p w14:paraId="175D44E9" w14:textId="77777777" w:rsidR="003C2896" w:rsidRPr="009661B9" w:rsidRDefault="003C2896" w:rsidP="003C2896">
      <w:pPr>
        <w:spacing w:before="120"/>
        <w:jc w:val="both"/>
      </w:pPr>
      <w:r w:rsidRPr="009661B9">
        <w:t>A „</w:t>
      </w:r>
      <w:proofErr w:type="spellStart"/>
      <w:r w:rsidRPr="009661B9">
        <w:t>books_authors_conn</w:t>
      </w:r>
      <w:proofErr w:type="spellEnd"/>
      <w:r w:rsidRPr="009661B9">
        <w:t>” egy több-több kapcsolatú kapcsolótábla, ami a könyvtípusokat a hozzá tartozó szerzőkkel kapcsolja össze</w:t>
      </w:r>
    </w:p>
    <w:p w14:paraId="7029606E"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9"/>
        <w:gridCol w:w="1387"/>
        <w:gridCol w:w="3569"/>
        <w:gridCol w:w="1678"/>
      </w:tblGrid>
      <w:tr w:rsidR="003C2896" w:rsidRPr="009661B9" w14:paraId="31DC64EE" w14:textId="77777777" w:rsidTr="00346009">
        <w:tc>
          <w:tcPr>
            <w:tcW w:w="1696" w:type="dxa"/>
            <w:vAlign w:val="center"/>
          </w:tcPr>
          <w:p w14:paraId="7E65483B" w14:textId="77777777" w:rsidR="003C2896" w:rsidRPr="009661B9" w:rsidRDefault="003C2896" w:rsidP="00346009">
            <w:pPr>
              <w:jc w:val="center"/>
            </w:pPr>
            <w:r w:rsidRPr="009661B9">
              <w:t>Mező neve</w:t>
            </w:r>
          </w:p>
        </w:tc>
        <w:tc>
          <w:tcPr>
            <w:tcW w:w="1418" w:type="dxa"/>
            <w:vAlign w:val="center"/>
          </w:tcPr>
          <w:p w14:paraId="0E90EB69" w14:textId="77777777" w:rsidR="003C2896" w:rsidRPr="009661B9" w:rsidRDefault="003C2896" w:rsidP="00346009">
            <w:pPr>
              <w:jc w:val="center"/>
            </w:pPr>
            <w:r w:rsidRPr="009661B9">
              <w:t>Mező típusa</w:t>
            </w:r>
          </w:p>
        </w:tc>
        <w:tc>
          <w:tcPr>
            <w:tcW w:w="3685" w:type="dxa"/>
            <w:vAlign w:val="center"/>
          </w:tcPr>
          <w:p w14:paraId="68A3C4E1" w14:textId="77777777" w:rsidR="003C2896" w:rsidRPr="009661B9" w:rsidRDefault="003C2896" w:rsidP="00346009">
            <w:pPr>
              <w:jc w:val="center"/>
            </w:pPr>
            <w:r w:rsidRPr="009661B9">
              <w:t>Leírás</w:t>
            </w:r>
          </w:p>
        </w:tc>
        <w:tc>
          <w:tcPr>
            <w:tcW w:w="1694" w:type="dxa"/>
            <w:vAlign w:val="center"/>
          </w:tcPr>
          <w:p w14:paraId="6DC4CC3E" w14:textId="77777777" w:rsidR="003C2896" w:rsidRPr="009661B9" w:rsidRDefault="003C2896" w:rsidP="00346009">
            <w:pPr>
              <w:jc w:val="center"/>
            </w:pPr>
            <w:r w:rsidRPr="009661B9">
              <w:t>Kulcs/index</w:t>
            </w:r>
          </w:p>
        </w:tc>
      </w:tr>
      <w:tr w:rsidR="003C2896" w:rsidRPr="009661B9" w14:paraId="07DB0C9A" w14:textId="77777777" w:rsidTr="00346009">
        <w:tc>
          <w:tcPr>
            <w:tcW w:w="1696" w:type="dxa"/>
            <w:vAlign w:val="center"/>
          </w:tcPr>
          <w:p w14:paraId="6F18C26B" w14:textId="77777777" w:rsidR="003C2896" w:rsidRPr="009661B9" w:rsidRDefault="003C2896" w:rsidP="00346009">
            <w:proofErr w:type="spellStart"/>
            <w:r w:rsidRPr="009661B9">
              <w:t>ISBN_id</w:t>
            </w:r>
            <w:proofErr w:type="spellEnd"/>
          </w:p>
        </w:tc>
        <w:tc>
          <w:tcPr>
            <w:tcW w:w="1418" w:type="dxa"/>
            <w:vAlign w:val="center"/>
          </w:tcPr>
          <w:p w14:paraId="23E77969" w14:textId="77777777" w:rsidR="003C2896" w:rsidRPr="009661B9" w:rsidRDefault="003C2896" w:rsidP="00346009">
            <w:pPr>
              <w:jc w:val="center"/>
            </w:pPr>
            <w:r w:rsidRPr="009661B9">
              <w:t>INT</w:t>
            </w:r>
          </w:p>
        </w:tc>
        <w:tc>
          <w:tcPr>
            <w:tcW w:w="3685" w:type="dxa"/>
            <w:vAlign w:val="center"/>
          </w:tcPr>
          <w:p w14:paraId="02297269" w14:textId="77777777" w:rsidR="003C2896" w:rsidRPr="009661B9" w:rsidRDefault="003C2896" w:rsidP="00346009">
            <w:r w:rsidRPr="009661B9">
              <w:t>A könyv egyedi azonosítója</w:t>
            </w:r>
          </w:p>
        </w:tc>
        <w:tc>
          <w:tcPr>
            <w:tcW w:w="1694" w:type="dxa"/>
            <w:vAlign w:val="center"/>
          </w:tcPr>
          <w:p w14:paraId="0B16E1A4"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15442BCA" w14:textId="77777777" w:rsidTr="00346009">
        <w:tc>
          <w:tcPr>
            <w:tcW w:w="1696" w:type="dxa"/>
            <w:vAlign w:val="center"/>
          </w:tcPr>
          <w:p w14:paraId="797F2701" w14:textId="77777777" w:rsidR="003C2896" w:rsidRPr="009661B9" w:rsidRDefault="003C2896" w:rsidP="00346009">
            <w:proofErr w:type="spellStart"/>
            <w:r w:rsidRPr="009661B9">
              <w:t>author_id</w:t>
            </w:r>
            <w:proofErr w:type="spellEnd"/>
          </w:p>
        </w:tc>
        <w:tc>
          <w:tcPr>
            <w:tcW w:w="1418" w:type="dxa"/>
            <w:vAlign w:val="center"/>
          </w:tcPr>
          <w:p w14:paraId="1E0855B8" w14:textId="77777777" w:rsidR="003C2896" w:rsidRPr="009661B9" w:rsidRDefault="003C2896" w:rsidP="00346009">
            <w:pPr>
              <w:jc w:val="center"/>
            </w:pPr>
            <w:r w:rsidRPr="009661B9">
              <w:t>INT</w:t>
            </w:r>
          </w:p>
        </w:tc>
        <w:tc>
          <w:tcPr>
            <w:tcW w:w="3685" w:type="dxa"/>
            <w:vAlign w:val="center"/>
          </w:tcPr>
          <w:p w14:paraId="40CD2645" w14:textId="77777777" w:rsidR="003C2896" w:rsidRPr="009661B9" w:rsidRDefault="003C2896" w:rsidP="00346009">
            <w:r w:rsidRPr="009661B9">
              <w:t>A szerző egyedi azonosítója</w:t>
            </w:r>
          </w:p>
        </w:tc>
        <w:tc>
          <w:tcPr>
            <w:tcW w:w="1694" w:type="dxa"/>
            <w:vAlign w:val="center"/>
          </w:tcPr>
          <w:p w14:paraId="19420846"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7350AD5C"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7456" behindDoc="0" locked="0" layoutInCell="1" allowOverlap="1" wp14:anchorId="2E08C31F" wp14:editId="5A0A847F">
                <wp:simplePos x="0" y="0"/>
                <wp:positionH relativeFrom="margin">
                  <wp:align>left</wp:align>
                </wp:positionH>
                <wp:positionV relativeFrom="paragraph">
                  <wp:posOffset>423545</wp:posOffset>
                </wp:positionV>
                <wp:extent cx="5384165" cy="1200150"/>
                <wp:effectExtent l="0" t="0" r="26035" b="19050"/>
                <wp:wrapSquare wrapText="bothSides"/>
                <wp:docPr id="8" name="Szövegdoboz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200150"/>
                        </a:xfrm>
                        <a:prstGeom prst="rect">
                          <a:avLst/>
                        </a:prstGeom>
                        <a:solidFill>
                          <a:srgbClr val="FFFFFF"/>
                        </a:solidFill>
                        <a:ln w="9525">
                          <a:solidFill>
                            <a:srgbClr val="000000"/>
                          </a:solidFill>
                          <a:miter lim="800000"/>
                          <a:headEnd/>
                          <a:tailEnd/>
                        </a:ln>
                      </wps:spPr>
                      <wps:txbx>
                        <w:txbxContent>
                          <w:p w14:paraId="7B79011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r w:rsidRPr="00F2755B">
                              <w:rPr>
                                <w:rFonts w:ascii="Cascadia Code ExtraLight" w:hAnsi="Cascadia Code ExtraLight"/>
                              </w:rPr>
                              <w:t>books_authors_</w:t>
                            </w:r>
                            <w:proofErr w:type="gramStart"/>
                            <w:r w:rsidRPr="00F2755B">
                              <w:rPr>
                                <w:rFonts w:ascii="Cascadia Code ExtraLight" w:hAnsi="Cascadia Code ExtraLight"/>
                              </w:rPr>
                              <w:t>conn(</w:t>
                            </w:r>
                            <w:proofErr w:type="gramEnd"/>
                          </w:p>
                          <w:p w14:paraId="6C2CA9A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NOT NULL,</w:t>
                            </w:r>
                          </w:p>
                          <w:p w14:paraId="08761A4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author_id INT NOT NULL,</w:t>
                            </w:r>
                          </w:p>
                          <w:p w14:paraId="35DBEEB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5160B34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author_id) REFERENCES authors(author_id)</w:t>
                            </w:r>
                          </w:p>
                          <w:p w14:paraId="05CB50E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8C31F" id="Szövegdoboz 8" o:spid="_x0000_s1038" type="#_x0000_t202" style="position:absolute;margin-left:0;margin-top:33.35pt;width:423.95pt;height:94.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">
                <v:textbox>
                  <w:txbxContent>
                    <w:p w14:paraId="7B79011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r w:rsidRPr="00F2755B">
                        <w:rPr>
                          <w:rFonts w:ascii="Cascadia Code ExtraLight" w:hAnsi="Cascadia Code ExtraLight"/>
                        </w:rPr>
                        <w:t>books_authors_</w:t>
                      </w:r>
                      <w:proofErr w:type="gramStart"/>
                      <w:r w:rsidRPr="00F2755B">
                        <w:rPr>
                          <w:rFonts w:ascii="Cascadia Code ExtraLight" w:hAnsi="Cascadia Code ExtraLight"/>
                        </w:rPr>
                        <w:t>conn(</w:t>
                      </w:r>
                      <w:proofErr w:type="gramEnd"/>
                    </w:p>
                    <w:p w14:paraId="6C2CA9A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NOT NULL,</w:t>
                      </w:r>
                    </w:p>
                    <w:p w14:paraId="08761A4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author_id INT NOT NULL,</w:t>
                      </w:r>
                    </w:p>
                    <w:p w14:paraId="35DBEEB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5160B34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author_id) REFERENCES authors(author_id)</w:t>
                      </w:r>
                    </w:p>
                    <w:p w14:paraId="05CB50E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79179F79" w14:textId="77777777" w:rsidR="003C2896" w:rsidRPr="009661B9" w:rsidRDefault="003C2896" w:rsidP="003C2896">
      <w:r w:rsidRPr="009661B9">
        <w:br w:type="page"/>
      </w:r>
    </w:p>
    <w:p w14:paraId="1A4DEB4E" w14:textId="77777777" w:rsidR="003C2896" w:rsidRPr="009661B9" w:rsidRDefault="003C2896" w:rsidP="005527D9">
      <w:pPr>
        <w:pStyle w:val="Cmsor4"/>
      </w:pPr>
      <w:bookmarkStart w:id="60" w:name="_Toc194844954"/>
      <w:r w:rsidRPr="009661B9">
        <w:lastRenderedPageBreak/>
        <w:t>Az „</w:t>
      </w:r>
      <w:proofErr w:type="spellStart"/>
      <w:r w:rsidRPr="009661B9">
        <w:t>inventory</w:t>
      </w:r>
      <w:proofErr w:type="spellEnd"/>
      <w:r w:rsidRPr="009661B9">
        <w:t>” tábla</w:t>
      </w:r>
      <w:bookmarkEnd w:id="60"/>
    </w:p>
    <w:p w14:paraId="3A48DD0A" w14:textId="06987DDE" w:rsidR="003C2896" w:rsidRPr="009661B9" w:rsidRDefault="003C2896" w:rsidP="003C2896">
      <w:pPr>
        <w:spacing w:before="120"/>
        <w:jc w:val="both"/>
      </w:pPr>
      <w:r w:rsidRPr="009661B9">
        <w:t>Az „</w:t>
      </w:r>
      <w:proofErr w:type="spellStart"/>
      <w:r w:rsidRPr="009661B9">
        <w:t>inventory</w:t>
      </w:r>
      <w:proofErr w:type="spellEnd"/>
      <w:r w:rsidRPr="009661B9">
        <w:t>” tábla az adott könyvtípushoz tartozó tényleges könyveket tárolja egy-több kapcsolatú kapcsolótábla</w:t>
      </w:r>
      <w:r w:rsidR="00E8294C" w:rsidRPr="009661B9">
        <w:t>.</w:t>
      </w:r>
    </w:p>
    <w:p w14:paraId="185489F9"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0"/>
        <w:gridCol w:w="1415"/>
        <w:gridCol w:w="3553"/>
        <w:gridCol w:w="1675"/>
      </w:tblGrid>
      <w:tr w:rsidR="003C2896" w:rsidRPr="009661B9" w14:paraId="14329867" w14:textId="77777777" w:rsidTr="00346009">
        <w:tc>
          <w:tcPr>
            <w:tcW w:w="1696" w:type="dxa"/>
            <w:vAlign w:val="center"/>
          </w:tcPr>
          <w:p w14:paraId="7E3DD7EA" w14:textId="77777777" w:rsidR="003C2896" w:rsidRPr="009661B9" w:rsidRDefault="003C2896" w:rsidP="00346009">
            <w:pPr>
              <w:jc w:val="center"/>
            </w:pPr>
            <w:r w:rsidRPr="009661B9">
              <w:t>Mező neve</w:t>
            </w:r>
          </w:p>
        </w:tc>
        <w:tc>
          <w:tcPr>
            <w:tcW w:w="1418" w:type="dxa"/>
            <w:vAlign w:val="center"/>
          </w:tcPr>
          <w:p w14:paraId="259130A2" w14:textId="77777777" w:rsidR="003C2896" w:rsidRPr="009661B9" w:rsidRDefault="003C2896" w:rsidP="00346009">
            <w:pPr>
              <w:jc w:val="center"/>
            </w:pPr>
            <w:r w:rsidRPr="009661B9">
              <w:t>Mező típusa</w:t>
            </w:r>
          </w:p>
        </w:tc>
        <w:tc>
          <w:tcPr>
            <w:tcW w:w="3685" w:type="dxa"/>
            <w:vAlign w:val="center"/>
          </w:tcPr>
          <w:p w14:paraId="4E037DCF" w14:textId="77777777" w:rsidR="003C2896" w:rsidRPr="009661B9" w:rsidRDefault="003C2896" w:rsidP="00346009">
            <w:pPr>
              <w:jc w:val="center"/>
            </w:pPr>
            <w:r w:rsidRPr="009661B9">
              <w:t>Leírás</w:t>
            </w:r>
          </w:p>
        </w:tc>
        <w:tc>
          <w:tcPr>
            <w:tcW w:w="1694" w:type="dxa"/>
            <w:vAlign w:val="center"/>
          </w:tcPr>
          <w:p w14:paraId="76FE488F" w14:textId="77777777" w:rsidR="003C2896" w:rsidRPr="009661B9" w:rsidRDefault="003C2896" w:rsidP="00346009">
            <w:pPr>
              <w:jc w:val="center"/>
            </w:pPr>
            <w:r w:rsidRPr="009661B9">
              <w:t>Kulcs/index</w:t>
            </w:r>
          </w:p>
        </w:tc>
      </w:tr>
      <w:tr w:rsidR="003C2896" w:rsidRPr="009661B9" w14:paraId="2E9449AC" w14:textId="77777777" w:rsidTr="00346009">
        <w:tc>
          <w:tcPr>
            <w:tcW w:w="1696" w:type="dxa"/>
            <w:vAlign w:val="center"/>
          </w:tcPr>
          <w:p w14:paraId="740D6408" w14:textId="77777777" w:rsidR="003C2896" w:rsidRPr="009661B9" w:rsidRDefault="003C2896" w:rsidP="00346009">
            <w:proofErr w:type="spellStart"/>
            <w:r w:rsidRPr="009661B9">
              <w:t>ISBN_id</w:t>
            </w:r>
            <w:proofErr w:type="spellEnd"/>
          </w:p>
        </w:tc>
        <w:tc>
          <w:tcPr>
            <w:tcW w:w="1418" w:type="dxa"/>
            <w:vAlign w:val="center"/>
          </w:tcPr>
          <w:p w14:paraId="40C38516" w14:textId="77777777" w:rsidR="003C2896" w:rsidRPr="009661B9" w:rsidRDefault="003C2896" w:rsidP="00346009">
            <w:pPr>
              <w:jc w:val="center"/>
            </w:pPr>
            <w:r w:rsidRPr="009661B9">
              <w:t>INT</w:t>
            </w:r>
          </w:p>
        </w:tc>
        <w:tc>
          <w:tcPr>
            <w:tcW w:w="3685" w:type="dxa"/>
            <w:vAlign w:val="center"/>
          </w:tcPr>
          <w:p w14:paraId="27D57256" w14:textId="77777777" w:rsidR="003C2896" w:rsidRPr="009661B9" w:rsidRDefault="003C2896" w:rsidP="00346009">
            <w:r w:rsidRPr="009661B9">
              <w:t>A könyvtípus egyedi azonosítója</w:t>
            </w:r>
          </w:p>
        </w:tc>
        <w:tc>
          <w:tcPr>
            <w:tcW w:w="1694" w:type="dxa"/>
            <w:vAlign w:val="center"/>
          </w:tcPr>
          <w:p w14:paraId="429022CF"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6DF2207D" w14:textId="77777777" w:rsidTr="00346009">
        <w:tc>
          <w:tcPr>
            <w:tcW w:w="1696" w:type="dxa"/>
            <w:vAlign w:val="center"/>
          </w:tcPr>
          <w:p w14:paraId="09DB2999" w14:textId="77777777" w:rsidR="003C2896" w:rsidRPr="009661B9" w:rsidRDefault="003C2896" w:rsidP="00346009">
            <w:proofErr w:type="spellStart"/>
            <w:r w:rsidRPr="009661B9">
              <w:t>book_id</w:t>
            </w:r>
            <w:proofErr w:type="spellEnd"/>
          </w:p>
        </w:tc>
        <w:tc>
          <w:tcPr>
            <w:tcW w:w="1418" w:type="dxa"/>
            <w:vAlign w:val="center"/>
          </w:tcPr>
          <w:p w14:paraId="37D78B74" w14:textId="77777777" w:rsidR="003C2896" w:rsidRPr="009661B9" w:rsidRDefault="003C2896" w:rsidP="00346009">
            <w:pPr>
              <w:jc w:val="center"/>
            </w:pPr>
            <w:r w:rsidRPr="009661B9">
              <w:t>INT</w:t>
            </w:r>
          </w:p>
        </w:tc>
        <w:tc>
          <w:tcPr>
            <w:tcW w:w="3685" w:type="dxa"/>
            <w:vAlign w:val="center"/>
          </w:tcPr>
          <w:p w14:paraId="630DB5CF" w14:textId="77777777" w:rsidR="003C2896" w:rsidRPr="009661B9" w:rsidRDefault="003C2896" w:rsidP="00346009">
            <w:r w:rsidRPr="009661B9">
              <w:t>A könyv egyedi azonosítója</w:t>
            </w:r>
          </w:p>
        </w:tc>
        <w:tc>
          <w:tcPr>
            <w:tcW w:w="1694" w:type="dxa"/>
            <w:vAlign w:val="center"/>
          </w:tcPr>
          <w:p w14:paraId="2004A9C8"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1D9D178C" w14:textId="77777777" w:rsidTr="00346009">
        <w:tc>
          <w:tcPr>
            <w:tcW w:w="1696" w:type="dxa"/>
            <w:vAlign w:val="center"/>
          </w:tcPr>
          <w:p w14:paraId="7CD55C82" w14:textId="77777777" w:rsidR="003C2896" w:rsidRPr="009661B9" w:rsidRDefault="003C2896" w:rsidP="00346009">
            <w:proofErr w:type="spellStart"/>
            <w:r w:rsidRPr="009661B9">
              <w:t>available</w:t>
            </w:r>
            <w:proofErr w:type="spellEnd"/>
          </w:p>
        </w:tc>
        <w:tc>
          <w:tcPr>
            <w:tcW w:w="1418" w:type="dxa"/>
            <w:vAlign w:val="center"/>
          </w:tcPr>
          <w:p w14:paraId="204AE63B" w14:textId="77777777" w:rsidR="003C2896" w:rsidRPr="009661B9" w:rsidRDefault="003C2896" w:rsidP="00346009">
            <w:pPr>
              <w:jc w:val="center"/>
            </w:pPr>
            <w:r w:rsidRPr="009661B9">
              <w:t>BOOLEAN</w:t>
            </w:r>
          </w:p>
        </w:tc>
        <w:tc>
          <w:tcPr>
            <w:tcW w:w="3685" w:type="dxa"/>
            <w:vAlign w:val="center"/>
          </w:tcPr>
          <w:p w14:paraId="746F3AC6" w14:textId="77777777" w:rsidR="003C2896" w:rsidRPr="009661B9" w:rsidRDefault="003C2896" w:rsidP="00346009">
            <w:r w:rsidRPr="009661B9">
              <w:t xml:space="preserve">Elérhetőségi </w:t>
            </w:r>
            <w:proofErr w:type="spellStart"/>
            <w:r w:rsidRPr="009661B9">
              <w:t>flag</w:t>
            </w:r>
            <w:proofErr w:type="spellEnd"/>
            <w:r w:rsidRPr="009661B9">
              <w:t>. Ha hamis, a könyv nem elérhető, le lett selejtezve</w:t>
            </w:r>
          </w:p>
        </w:tc>
        <w:tc>
          <w:tcPr>
            <w:tcW w:w="1694" w:type="dxa"/>
            <w:vAlign w:val="center"/>
          </w:tcPr>
          <w:p w14:paraId="6A2EB9DC" w14:textId="77777777" w:rsidR="003C2896" w:rsidRPr="009661B9" w:rsidRDefault="003C2896" w:rsidP="00346009">
            <w:pPr>
              <w:jc w:val="center"/>
            </w:pPr>
          </w:p>
        </w:tc>
      </w:tr>
    </w:tbl>
    <w:p w14:paraId="2E9D1B8B"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9504" behindDoc="0" locked="0" layoutInCell="1" allowOverlap="1" wp14:anchorId="2301366A" wp14:editId="6DAF8D4C">
                <wp:simplePos x="0" y="0"/>
                <wp:positionH relativeFrom="margin">
                  <wp:align>left</wp:align>
                </wp:positionH>
                <wp:positionV relativeFrom="paragraph">
                  <wp:posOffset>419735</wp:posOffset>
                </wp:positionV>
                <wp:extent cx="5384165" cy="1200150"/>
                <wp:effectExtent l="0" t="0" r="26035" b="19050"/>
                <wp:wrapSquare wrapText="bothSides"/>
                <wp:docPr id="10" name="Szövegdoboz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200150"/>
                        </a:xfrm>
                        <a:prstGeom prst="rect">
                          <a:avLst/>
                        </a:prstGeom>
                        <a:solidFill>
                          <a:srgbClr val="FFFFFF"/>
                        </a:solidFill>
                        <a:ln w="9525">
                          <a:solidFill>
                            <a:srgbClr val="000000"/>
                          </a:solidFill>
                          <a:miter lim="800000"/>
                          <a:headEnd/>
                          <a:tailEnd/>
                        </a:ln>
                      </wps:spPr>
                      <wps:txbx>
                        <w:txbxContent>
                          <w:p w14:paraId="466BDC0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inventory(</w:t>
                            </w:r>
                            <w:proofErr w:type="gramEnd"/>
                          </w:p>
                          <w:p w14:paraId="32E46B8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NOT NULL,</w:t>
                            </w:r>
                          </w:p>
                          <w:p w14:paraId="7FFD1CD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book_id INT AUTO_INCREMENT PRIMARY KEY,</w:t>
                            </w:r>
                          </w:p>
                          <w:p w14:paraId="2C4829F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available BOOLEAN,</w:t>
                            </w:r>
                          </w:p>
                          <w:p w14:paraId="677DC11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5E66691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1366A" id="Szövegdoboz 10" o:spid="_x0000_s1039" type="#_x0000_t202" style="position:absolute;margin-left:0;margin-top:33.05pt;width:423.95pt;height:94.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">
                <v:textbox>
                  <w:txbxContent>
                    <w:p w14:paraId="466BDC0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inventory(</w:t>
                      </w:r>
                      <w:proofErr w:type="gramEnd"/>
                    </w:p>
                    <w:p w14:paraId="32E46B8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NOT NULL,</w:t>
                      </w:r>
                    </w:p>
                    <w:p w14:paraId="7FFD1CD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book_id INT AUTO_INCREMENT PRIMARY KEY,</w:t>
                      </w:r>
                    </w:p>
                    <w:p w14:paraId="2C4829F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available BOOLEAN,</w:t>
                      </w:r>
                    </w:p>
                    <w:p w14:paraId="677DC11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5E66691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C367A7D" w14:textId="77777777" w:rsidR="003C2896" w:rsidRPr="009661B9" w:rsidRDefault="003C2896" w:rsidP="003C2896">
      <w:r w:rsidRPr="009661B9">
        <w:br w:type="page"/>
      </w:r>
    </w:p>
    <w:p w14:paraId="3105E2D4" w14:textId="77777777" w:rsidR="003C2896" w:rsidRPr="009661B9" w:rsidRDefault="003C2896" w:rsidP="005527D9">
      <w:pPr>
        <w:pStyle w:val="Cmsor4"/>
      </w:pPr>
      <w:bookmarkStart w:id="61" w:name="_Toc194844955"/>
      <w:r w:rsidRPr="009661B9">
        <w:lastRenderedPageBreak/>
        <w:t>A „</w:t>
      </w:r>
      <w:proofErr w:type="spellStart"/>
      <w:r w:rsidRPr="009661B9">
        <w:t>users</w:t>
      </w:r>
      <w:proofErr w:type="spellEnd"/>
      <w:r w:rsidRPr="009661B9">
        <w:t>” tábla</w:t>
      </w:r>
      <w:bookmarkEnd w:id="61"/>
    </w:p>
    <w:p w14:paraId="49DBBB8D" w14:textId="77777777" w:rsidR="003C2896" w:rsidRPr="009661B9" w:rsidRDefault="003C2896" w:rsidP="003C2896">
      <w:pPr>
        <w:spacing w:before="120"/>
        <w:jc w:val="both"/>
      </w:pPr>
      <w:r w:rsidRPr="009661B9">
        <w:t>A „</w:t>
      </w:r>
      <w:proofErr w:type="spellStart"/>
      <w:r w:rsidRPr="009661B9">
        <w:t>users</w:t>
      </w:r>
      <w:proofErr w:type="spellEnd"/>
      <w:r w:rsidRPr="009661B9">
        <w:t>” tábla tárolja az olvasók/felhasználók összes személyes adatát. Szintén egy gyakran használt tábla</w:t>
      </w:r>
    </w:p>
    <w:p w14:paraId="0DB6F69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389"/>
        <w:gridCol w:w="1492"/>
        <w:gridCol w:w="2780"/>
        <w:gridCol w:w="1642"/>
      </w:tblGrid>
      <w:tr w:rsidR="003C2896" w:rsidRPr="009661B9" w14:paraId="452C0B31" w14:textId="77777777" w:rsidTr="00346009">
        <w:tc>
          <w:tcPr>
            <w:tcW w:w="2311" w:type="dxa"/>
            <w:vAlign w:val="center"/>
          </w:tcPr>
          <w:p w14:paraId="3F1E43E3" w14:textId="77777777" w:rsidR="003C2896" w:rsidRPr="009661B9" w:rsidRDefault="003C2896" w:rsidP="00346009">
            <w:pPr>
              <w:jc w:val="center"/>
            </w:pPr>
            <w:r w:rsidRPr="009661B9">
              <w:t>Mező neve</w:t>
            </w:r>
          </w:p>
        </w:tc>
        <w:tc>
          <w:tcPr>
            <w:tcW w:w="1512" w:type="dxa"/>
            <w:vAlign w:val="center"/>
          </w:tcPr>
          <w:p w14:paraId="071F372E" w14:textId="77777777" w:rsidR="003C2896" w:rsidRPr="009661B9" w:rsidRDefault="003C2896" w:rsidP="00346009">
            <w:pPr>
              <w:jc w:val="center"/>
            </w:pPr>
            <w:r w:rsidRPr="009661B9">
              <w:t>Mező típusa</w:t>
            </w:r>
          </w:p>
        </w:tc>
        <w:tc>
          <w:tcPr>
            <w:tcW w:w="2976" w:type="dxa"/>
            <w:vAlign w:val="center"/>
          </w:tcPr>
          <w:p w14:paraId="53949FC6" w14:textId="77777777" w:rsidR="003C2896" w:rsidRPr="009661B9" w:rsidRDefault="003C2896" w:rsidP="00346009">
            <w:pPr>
              <w:jc w:val="center"/>
            </w:pPr>
            <w:r w:rsidRPr="009661B9">
              <w:t>Leírás</w:t>
            </w:r>
          </w:p>
        </w:tc>
        <w:tc>
          <w:tcPr>
            <w:tcW w:w="1694" w:type="dxa"/>
            <w:vAlign w:val="center"/>
          </w:tcPr>
          <w:p w14:paraId="07C25463" w14:textId="77777777" w:rsidR="003C2896" w:rsidRPr="009661B9" w:rsidRDefault="003C2896" w:rsidP="00346009">
            <w:pPr>
              <w:jc w:val="center"/>
            </w:pPr>
            <w:r w:rsidRPr="009661B9">
              <w:t>Kulcs/index</w:t>
            </w:r>
          </w:p>
        </w:tc>
      </w:tr>
      <w:tr w:rsidR="003C2896" w:rsidRPr="009661B9" w14:paraId="18DB4B2B" w14:textId="77777777" w:rsidTr="00346009">
        <w:tc>
          <w:tcPr>
            <w:tcW w:w="2311" w:type="dxa"/>
            <w:vAlign w:val="center"/>
          </w:tcPr>
          <w:p w14:paraId="45B63D9A" w14:textId="77777777" w:rsidR="003C2896" w:rsidRPr="009661B9" w:rsidRDefault="003C2896" w:rsidP="00346009">
            <w:proofErr w:type="spellStart"/>
            <w:r w:rsidRPr="009661B9">
              <w:t>user_id</w:t>
            </w:r>
            <w:proofErr w:type="spellEnd"/>
          </w:p>
        </w:tc>
        <w:tc>
          <w:tcPr>
            <w:tcW w:w="1512" w:type="dxa"/>
            <w:vAlign w:val="center"/>
          </w:tcPr>
          <w:p w14:paraId="7B661EE0" w14:textId="77777777" w:rsidR="003C2896" w:rsidRPr="009661B9" w:rsidRDefault="003C2896" w:rsidP="00346009">
            <w:pPr>
              <w:jc w:val="center"/>
            </w:pPr>
            <w:r w:rsidRPr="009661B9">
              <w:t>INT</w:t>
            </w:r>
          </w:p>
        </w:tc>
        <w:tc>
          <w:tcPr>
            <w:tcW w:w="2976" w:type="dxa"/>
            <w:vAlign w:val="center"/>
          </w:tcPr>
          <w:p w14:paraId="17BB60BA" w14:textId="77777777" w:rsidR="003C2896" w:rsidRPr="009661B9" w:rsidRDefault="003C2896" w:rsidP="00346009">
            <w:r w:rsidRPr="009661B9">
              <w:t>Felhasználó egyedi azonosítója</w:t>
            </w:r>
          </w:p>
        </w:tc>
        <w:tc>
          <w:tcPr>
            <w:tcW w:w="1694" w:type="dxa"/>
            <w:vAlign w:val="center"/>
          </w:tcPr>
          <w:p w14:paraId="0A7A8209"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2CB4234F" w14:textId="77777777" w:rsidTr="00346009">
        <w:tc>
          <w:tcPr>
            <w:tcW w:w="2311" w:type="dxa"/>
            <w:vAlign w:val="center"/>
          </w:tcPr>
          <w:p w14:paraId="2FDF776E" w14:textId="77777777" w:rsidR="003C2896" w:rsidRPr="009661B9" w:rsidRDefault="003C2896" w:rsidP="00346009">
            <w:proofErr w:type="spellStart"/>
            <w:r w:rsidRPr="009661B9">
              <w:t>surname</w:t>
            </w:r>
            <w:proofErr w:type="spellEnd"/>
          </w:p>
        </w:tc>
        <w:tc>
          <w:tcPr>
            <w:tcW w:w="1512" w:type="dxa"/>
            <w:vAlign w:val="center"/>
          </w:tcPr>
          <w:p w14:paraId="2AF58364" w14:textId="77777777" w:rsidR="003C2896" w:rsidRPr="009661B9" w:rsidRDefault="003C2896" w:rsidP="00346009">
            <w:pPr>
              <w:jc w:val="center"/>
            </w:pPr>
            <w:r w:rsidRPr="009661B9">
              <w:t>VARCHAR</w:t>
            </w:r>
          </w:p>
        </w:tc>
        <w:tc>
          <w:tcPr>
            <w:tcW w:w="2976" w:type="dxa"/>
            <w:vAlign w:val="center"/>
          </w:tcPr>
          <w:p w14:paraId="27BE514C" w14:textId="77777777" w:rsidR="003C2896" w:rsidRPr="009661B9" w:rsidRDefault="003C2896" w:rsidP="00346009">
            <w:proofErr w:type="spellStart"/>
            <w:r w:rsidRPr="009661B9">
              <w:t>Vezetékné</w:t>
            </w:r>
            <w:proofErr w:type="spellEnd"/>
          </w:p>
        </w:tc>
        <w:tc>
          <w:tcPr>
            <w:tcW w:w="1694" w:type="dxa"/>
            <w:vAlign w:val="center"/>
          </w:tcPr>
          <w:p w14:paraId="4B418C67" w14:textId="77777777" w:rsidR="003C2896" w:rsidRPr="009661B9" w:rsidRDefault="003C2896" w:rsidP="00346009">
            <w:pPr>
              <w:jc w:val="center"/>
            </w:pPr>
          </w:p>
        </w:tc>
      </w:tr>
      <w:tr w:rsidR="003C2896" w:rsidRPr="009661B9" w14:paraId="45F81F8A" w14:textId="77777777" w:rsidTr="00346009">
        <w:tc>
          <w:tcPr>
            <w:tcW w:w="2311" w:type="dxa"/>
            <w:vAlign w:val="center"/>
          </w:tcPr>
          <w:p w14:paraId="15BB6A04" w14:textId="77777777" w:rsidR="003C2896" w:rsidRPr="009661B9" w:rsidRDefault="003C2896" w:rsidP="00346009">
            <w:proofErr w:type="spellStart"/>
            <w:r w:rsidRPr="009661B9">
              <w:t>firstname</w:t>
            </w:r>
            <w:proofErr w:type="spellEnd"/>
          </w:p>
        </w:tc>
        <w:tc>
          <w:tcPr>
            <w:tcW w:w="1512" w:type="dxa"/>
            <w:vAlign w:val="center"/>
          </w:tcPr>
          <w:p w14:paraId="51DEC689" w14:textId="77777777" w:rsidR="003C2896" w:rsidRPr="009661B9" w:rsidRDefault="003C2896" w:rsidP="00346009">
            <w:pPr>
              <w:jc w:val="center"/>
            </w:pPr>
            <w:r w:rsidRPr="009661B9">
              <w:t>VARCHAR</w:t>
            </w:r>
          </w:p>
        </w:tc>
        <w:tc>
          <w:tcPr>
            <w:tcW w:w="2976" w:type="dxa"/>
            <w:vAlign w:val="center"/>
          </w:tcPr>
          <w:p w14:paraId="6A73609D" w14:textId="77777777" w:rsidR="003C2896" w:rsidRPr="009661B9" w:rsidRDefault="003C2896" w:rsidP="00346009">
            <w:r w:rsidRPr="009661B9">
              <w:t>Keresztnév</w:t>
            </w:r>
          </w:p>
        </w:tc>
        <w:tc>
          <w:tcPr>
            <w:tcW w:w="1694" w:type="dxa"/>
            <w:vAlign w:val="center"/>
          </w:tcPr>
          <w:p w14:paraId="674E67FC" w14:textId="77777777" w:rsidR="003C2896" w:rsidRPr="009661B9" w:rsidRDefault="003C2896" w:rsidP="00346009">
            <w:pPr>
              <w:jc w:val="center"/>
            </w:pPr>
          </w:p>
        </w:tc>
      </w:tr>
      <w:tr w:rsidR="003C2896" w:rsidRPr="009661B9" w14:paraId="03DD2EC1" w14:textId="77777777" w:rsidTr="00346009">
        <w:tc>
          <w:tcPr>
            <w:tcW w:w="2311" w:type="dxa"/>
            <w:vAlign w:val="center"/>
          </w:tcPr>
          <w:p w14:paraId="5ADEC7AC" w14:textId="77777777" w:rsidR="003C2896" w:rsidRPr="009661B9" w:rsidRDefault="003C2896" w:rsidP="00346009">
            <w:proofErr w:type="spellStart"/>
            <w:r w:rsidRPr="009661B9">
              <w:t>username</w:t>
            </w:r>
            <w:proofErr w:type="spellEnd"/>
          </w:p>
        </w:tc>
        <w:tc>
          <w:tcPr>
            <w:tcW w:w="1512" w:type="dxa"/>
            <w:vAlign w:val="center"/>
          </w:tcPr>
          <w:p w14:paraId="2F9F09D2" w14:textId="77777777" w:rsidR="003C2896" w:rsidRPr="009661B9" w:rsidRDefault="003C2896" w:rsidP="00346009">
            <w:pPr>
              <w:jc w:val="center"/>
            </w:pPr>
            <w:r w:rsidRPr="009661B9">
              <w:t>VARCHAR</w:t>
            </w:r>
          </w:p>
        </w:tc>
        <w:tc>
          <w:tcPr>
            <w:tcW w:w="2976" w:type="dxa"/>
            <w:vAlign w:val="center"/>
          </w:tcPr>
          <w:p w14:paraId="03488C31" w14:textId="77777777" w:rsidR="003C2896" w:rsidRPr="009661B9" w:rsidRDefault="003C2896" w:rsidP="00346009">
            <w:r w:rsidRPr="009661B9">
              <w:t>Felhasználónév, automatikusan generált (vezeték- és keresztév első két betűje + 3 random generált szám)</w:t>
            </w:r>
          </w:p>
        </w:tc>
        <w:tc>
          <w:tcPr>
            <w:tcW w:w="1694" w:type="dxa"/>
            <w:vAlign w:val="center"/>
          </w:tcPr>
          <w:p w14:paraId="1136F18B" w14:textId="77777777" w:rsidR="003C2896" w:rsidRPr="009661B9" w:rsidRDefault="003C2896" w:rsidP="00346009">
            <w:pPr>
              <w:jc w:val="center"/>
            </w:pPr>
          </w:p>
        </w:tc>
      </w:tr>
      <w:tr w:rsidR="003C2896" w:rsidRPr="009661B9" w14:paraId="02F969A0" w14:textId="77777777" w:rsidTr="00346009">
        <w:tc>
          <w:tcPr>
            <w:tcW w:w="2311" w:type="dxa"/>
            <w:vAlign w:val="center"/>
          </w:tcPr>
          <w:p w14:paraId="575750A5" w14:textId="77777777" w:rsidR="003C2896" w:rsidRPr="009661B9" w:rsidRDefault="003C2896" w:rsidP="00346009">
            <w:proofErr w:type="spellStart"/>
            <w:r w:rsidRPr="009661B9">
              <w:t>birth_date</w:t>
            </w:r>
            <w:proofErr w:type="spellEnd"/>
          </w:p>
        </w:tc>
        <w:tc>
          <w:tcPr>
            <w:tcW w:w="1512" w:type="dxa"/>
            <w:vAlign w:val="center"/>
          </w:tcPr>
          <w:p w14:paraId="4BBD9C10" w14:textId="77777777" w:rsidR="003C2896" w:rsidRPr="009661B9" w:rsidRDefault="003C2896" w:rsidP="00346009">
            <w:pPr>
              <w:jc w:val="center"/>
            </w:pPr>
            <w:r w:rsidRPr="009661B9">
              <w:t>DATE</w:t>
            </w:r>
          </w:p>
        </w:tc>
        <w:tc>
          <w:tcPr>
            <w:tcW w:w="2976" w:type="dxa"/>
            <w:vAlign w:val="center"/>
          </w:tcPr>
          <w:p w14:paraId="4418EEA6" w14:textId="77777777" w:rsidR="003C2896" w:rsidRPr="009661B9" w:rsidRDefault="003C2896" w:rsidP="00346009">
            <w:r w:rsidRPr="009661B9">
              <w:t>Születési dátum</w:t>
            </w:r>
          </w:p>
        </w:tc>
        <w:tc>
          <w:tcPr>
            <w:tcW w:w="1694" w:type="dxa"/>
            <w:vAlign w:val="center"/>
          </w:tcPr>
          <w:p w14:paraId="0B88322C" w14:textId="77777777" w:rsidR="003C2896" w:rsidRPr="009661B9" w:rsidRDefault="003C2896" w:rsidP="00346009">
            <w:pPr>
              <w:jc w:val="center"/>
            </w:pPr>
          </w:p>
        </w:tc>
      </w:tr>
      <w:tr w:rsidR="003C2896" w:rsidRPr="009661B9" w14:paraId="2C180C77" w14:textId="77777777" w:rsidTr="00346009">
        <w:tc>
          <w:tcPr>
            <w:tcW w:w="2311" w:type="dxa"/>
            <w:vAlign w:val="center"/>
          </w:tcPr>
          <w:p w14:paraId="3555D5F9" w14:textId="77777777" w:rsidR="003C2896" w:rsidRPr="009661B9" w:rsidRDefault="003C2896" w:rsidP="00346009">
            <w:proofErr w:type="spellStart"/>
            <w:r w:rsidRPr="009661B9">
              <w:t>membership_end_date</w:t>
            </w:r>
            <w:proofErr w:type="spellEnd"/>
          </w:p>
        </w:tc>
        <w:tc>
          <w:tcPr>
            <w:tcW w:w="1512" w:type="dxa"/>
            <w:vAlign w:val="center"/>
          </w:tcPr>
          <w:p w14:paraId="38FE89CD" w14:textId="77777777" w:rsidR="003C2896" w:rsidRPr="009661B9" w:rsidRDefault="003C2896" w:rsidP="00346009">
            <w:pPr>
              <w:jc w:val="center"/>
            </w:pPr>
            <w:r w:rsidRPr="009661B9">
              <w:t>DATE</w:t>
            </w:r>
          </w:p>
        </w:tc>
        <w:tc>
          <w:tcPr>
            <w:tcW w:w="2976" w:type="dxa"/>
            <w:vAlign w:val="center"/>
          </w:tcPr>
          <w:p w14:paraId="17F94DE0" w14:textId="77777777" w:rsidR="003C2896" w:rsidRPr="009661B9" w:rsidRDefault="003C2896" w:rsidP="00346009">
            <w:r w:rsidRPr="009661B9">
              <w:t>A felhasználó tagságának lejárati dátuma</w:t>
            </w:r>
          </w:p>
        </w:tc>
        <w:tc>
          <w:tcPr>
            <w:tcW w:w="1694" w:type="dxa"/>
            <w:vAlign w:val="center"/>
          </w:tcPr>
          <w:p w14:paraId="522D3A07" w14:textId="77777777" w:rsidR="003C2896" w:rsidRPr="009661B9" w:rsidRDefault="003C2896" w:rsidP="00346009">
            <w:pPr>
              <w:jc w:val="center"/>
            </w:pPr>
          </w:p>
        </w:tc>
      </w:tr>
      <w:tr w:rsidR="003C2896" w:rsidRPr="009661B9" w14:paraId="499EEAA8" w14:textId="77777777" w:rsidTr="00346009">
        <w:tc>
          <w:tcPr>
            <w:tcW w:w="2311" w:type="dxa"/>
            <w:vAlign w:val="center"/>
          </w:tcPr>
          <w:p w14:paraId="31A2F69E" w14:textId="77777777" w:rsidR="003C2896" w:rsidRPr="009661B9" w:rsidRDefault="003C2896" w:rsidP="00346009">
            <w:r w:rsidRPr="009661B9">
              <w:t>email</w:t>
            </w:r>
          </w:p>
        </w:tc>
        <w:tc>
          <w:tcPr>
            <w:tcW w:w="1512" w:type="dxa"/>
            <w:vAlign w:val="center"/>
          </w:tcPr>
          <w:p w14:paraId="53DBC684" w14:textId="77777777" w:rsidR="003C2896" w:rsidRPr="009661B9" w:rsidRDefault="003C2896" w:rsidP="00346009">
            <w:pPr>
              <w:jc w:val="center"/>
            </w:pPr>
            <w:r w:rsidRPr="009661B9">
              <w:t>VARCHAR</w:t>
            </w:r>
          </w:p>
        </w:tc>
        <w:tc>
          <w:tcPr>
            <w:tcW w:w="2976" w:type="dxa"/>
            <w:vAlign w:val="center"/>
          </w:tcPr>
          <w:p w14:paraId="315B9BDB" w14:textId="77777777" w:rsidR="003C2896" w:rsidRPr="009661B9" w:rsidRDefault="003C2896" w:rsidP="00346009">
            <w:r w:rsidRPr="009661B9">
              <w:t>Felhasználó e-mail címe</w:t>
            </w:r>
          </w:p>
        </w:tc>
        <w:tc>
          <w:tcPr>
            <w:tcW w:w="1694" w:type="dxa"/>
            <w:vAlign w:val="center"/>
          </w:tcPr>
          <w:p w14:paraId="2276FB99" w14:textId="77777777" w:rsidR="003C2896" w:rsidRPr="009661B9" w:rsidRDefault="003C2896" w:rsidP="00346009">
            <w:pPr>
              <w:jc w:val="center"/>
            </w:pPr>
          </w:p>
        </w:tc>
      </w:tr>
      <w:tr w:rsidR="003C2896" w:rsidRPr="009661B9" w14:paraId="452E5EAE" w14:textId="77777777" w:rsidTr="00346009">
        <w:tc>
          <w:tcPr>
            <w:tcW w:w="2311" w:type="dxa"/>
            <w:vAlign w:val="center"/>
          </w:tcPr>
          <w:p w14:paraId="709D1335" w14:textId="77777777" w:rsidR="003C2896" w:rsidRPr="009661B9" w:rsidRDefault="003C2896" w:rsidP="00346009">
            <w:proofErr w:type="spellStart"/>
            <w:r w:rsidRPr="009661B9">
              <w:t>phone_number</w:t>
            </w:r>
            <w:proofErr w:type="spellEnd"/>
          </w:p>
        </w:tc>
        <w:tc>
          <w:tcPr>
            <w:tcW w:w="1512" w:type="dxa"/>
            <w:vAlign w:val="center"/>
          </w:tcPr>
          <w:p w14:paraId="54F6D2D6" w14:textId="77777777" w:rsidR="003C2896" w:rsidRPr="009661B9" w:rsidRDefault="003C2896" w:rsidP="00346009">
            <w:pPr>
              <w:jc w:val="center"/>
            </w:pPr>
            <w:r w:rsidRPr="009661B9">
              <w:t>INT</w:t>
            </w:r>
          </w:p>
        </w:tc>
        <w:tc>
          <w:tcPr>
            <w:tcW w:w="2976" w:type="dxa"/>
            <w:vAlign w:val="center"/>
          </w:tcPr>
          <w:p w14:paraId="1C033BE1" w14:textId="77777777" w:rsidR="003C2896" w:rsidRPr="009661B9" w:rsidRDefault="003C2896" w:rsidP="00346009">
            <w:r w:rsidRPr="009661B9">
              <w:t>Felhasználó telefonszáma</w:t>
            </w:r>
          </w:p>
        </w:tc>
        <w:tc>
          <w:tcPr>
            <w:tcW w:w="1694" w:type="dxa"/>
            <w:vAlign w:val="center"/>
          </w:tcPr>
          <w:p w14:paraId="431CDBF0" w14:textId="77777777" w:rsidR="003C2896" w:rsidRPr="009661B9" w:rsidRDefault="003C2896" w:rsidP="00346009">
            <w:pPr>
              <w:jc w:val="center"/>
            </w:pPr>
          </w:p>
        </w:tc>
      </w:tr>
      <w:tr w:rsidR="003C2896" w:rsidRPr="009661B9" w14:paraId="6C670AE8" w14:textId="77777777" w:rsidTr="00346009">
        <w:tc>
          <w:tcPr>
            <w:tcW w:w="2311" w:type="dxa"/>
            <w:vAlign w:val="center"/>
          </w:tcPr>
          <w:p w14:paraId="1EF3008C" w14:textId="77777777" w:rsidR="003C2896" w:rsidRPr="009661B9" w:rsidRDefault="003C2896" w:rsidP="00346009">
            <w:proofErr w:type="spellStart"/>
            <w:r w:rsidRPr="009661B9">
              <w:t>password</w:t>
            </w:r>
            <w:proofErr w:type="spellEnd"/>
          </w:p>
        </w:tc>
        <w:tc>
          <w:tcPr>
            <w:tcW w:w="1512" w:type="dxa"/>
            <w:vAlign w:val="center"/>
          </w:tcPr>
          <w:p w14:paraId="6B68AB56" w14:textId="77777777" w:rsidR="003C2896" w:rsidRPr="009661B9" w:rsidRDefault="003C2896" w:rsidP="00346009">
            <w:pPr>
              <w:jc w:val="center"/>
            </w:pPr>
            <w:r w:rsidRPr="009661B9">
              <w:t>VARCHAR</w:t>
            </w:r>
          </w:p>
        </w:tc>
        <w:tc>
          <w:tcPr>
            <w:tcW w:w="2976" w:type="dxa"/>
            <w:vAlign w:val="center"/>
          </w:tcPr>
          <w:p w14:paraId="2981F017" w14:textId="77777777" w:rsidR="003C2896" w:rsidRPr="009661B9" w:rsidRDefault="003C2896" w:rsidP="00346009">
            <w:r w:rsidRPr="009661B9">
              <w:t xml:space="preserve">Felhasználó </w:t>
            </w:r>
            <w:proofErr w:type="spellStart"/>
            <w:r w:rsidRPr="009661B9">
              <w:t>jelszava</w:t>
            </w:r>
            <w:proofErr w:type="spellEnd"/>
            <w:r w:rsidRPr="009661B9">
              <w:t>, a MYSQL PASSWORD nevű függvényével lett titkosítva</w:t>
            </w:r>
          </w:p>
        </w:tc>
        <w:tc>
          <w:tcPr>
            <w:tcW w:w="1694" w:type="dxa"/>
            <w:vAlign w:val="center"/>
          </w:tcPr>
          <w:p w14:paraId="78E460EB" w14:textId="77777777" w:rsidR="003C2896" w:rsidRPr="009661B9" w:rsidRDefault="003C2896" w:rsidP="00346009">
            <w:pPr>
              <w:jc w:val="center"/>
            </w:pPr>
          </w:p>
        </w:tc>
      </w:tr>
      <w:tr w:rsidR="003C2896" w:rsidRPr="009661B9" w14:paraId="0C128FED" w14:textId="77777777" w:rsidTr="00346009">
        <w:tc>
          <w:tcPr>
            <w:tcW w:w="2311" w:type="dxa"/>
            <w:vAlign w:val="center"/>
          </w:tcPr>
          <w:p w14:paraId="481A6A14" w14:textId="77777777" w:rsidR="003C2896" w:rsidRPr="009661B9" w:rsidRDefault="003C2896" w:rsidP="00346009">
            <w:proofErr w:type="spellStart"/>
            <w:r w:rsidRPr="009661B9">
              <w:t>birth_place</w:t>
            </w:r>
            <w:proofErr w:type="spellEnd"/>
          </w:p>
        </w:tc>
        <w:tc>
          <w:tcPr>
            <w:tcW w:w="1512" w:type="dxa"/>
            <w:vAlign w:val="center"/>
          </w:tcPr>
          <w:p w14:paraId="38646E96" w14:textId="77777777" w:rsidR="003C2896" w:rsidRPr="009661B9" w:rsidRDefault="003C2896" w:rsidP="00346009">
            <w:pPr>
              <w:jc w:val="center"/>
            </w:pPr>
            <w:r w:rsidRPr="009661B9">
              <w:t>VARCHAR</w:t>
            </w:r>
          </w:p>
        </w:tc>
        <w:tc>
          <w:tcPr>
            <w:tcW w:w="2976" w:type="dxa"/>
            <w:vAlign w:val="center"/>
          </w:tcPr>
          <w:p w14:paraId="7FF34ADA" w14:textId="77777777" w:rsidR="003C2896" w:rsidRPr="009661B9" w:rsidRDefault="003C2896" w:rsidP="00346009">
            <w:r w:rsidRPr="009661B9">
              <w:t>Születési hely</w:t>
            </w:r>
          </w:p>
        </w:tc>
        <w:tc>
          <w:tcPr>
            <w:tcW w:w="1694" w:type="dxa"/>
            <w:vAlign w:val="center"/>
          </w:tcPr>
          <w:p w14:paraId="338B8FA6" w14:textId="77777777" w:rsidR="003C2896" w:rsidRPr="009661B9" w:rsidRDefault="003C2896" w:rsidP="00346009">
            <w:pPr>
              <w:jc w:val="center"/>
            </w:pPr>
          </w:p>
        </w:tc>
      </w:tr>
      <w:tr w:rsidR="003C2896" w:rsidRPr="009661B9" w14:paraId="0A2995C1" w14:textId="77777777" w:rsidTr="00346009">
        <w:tc>
          <w:tcPr>
            <w:tcW w:w="2311" w:type="dxa"/>
            <w:vAlign w:val="center"/>
          </w:tcPr>
          <w:p w14:paraId="3F28288D" w14:textId="77777777" w:rsidR="003C2896" w:rsidRPr="009661B9" w:rsidRDefault="003C2896" w:rsidP="00346009">
            <w:proofErr w:type="spellStart"/>
            <w:r w:rsidRPr="009661B9">
              <w:t>address</w:t>
            </w:r>
            <w:proofErr w:type="spellEnd"/>
          </w:p>
        </w:tc>
        <w:tc>
          <w:tcPr>
            <w:tcW w:w="1512" w:type="dxa"/>
            <w:vAlign w:val="center"/>
          </w:tcPr>
          <w:p w14:paraId="02A87E92" w14:textId="77777777" w:rsidR="003C2896" w:rsidRPr="009661B9" w:rsidRDefault="003C2896" w:rsidP="00346009">
            <w:pPr>
              <w:jc w:val="center"/>
            </w:pPr>
            <w:r w:rsidRPr="009661B9">
              <w:t>VARCHAR</w:t>
            </w:r>
          </w:p>
        </w:tc>
        <w:tc>
          <w:tcPr>
            <w:tcW w:w="2976" w:type="dxa"/>
            <w:vAlign w:val="center"/>
          </w:tcPr>
          <w:p w14:paraId="150C563F" w14:textId="77777777" w:rsidR="003C2896" w:rsidRPr="009661B9" w:rsidRDefault="003C2896" w:rsidP="00346009">
            <w:r w:rsidRPr="009661B9">
              <w:t>Jelenlegi lakcíme</w:t>
            </w:r>
          </w:p>
        </w:tc>
        <w:tc>
          <w:tcPr>
            <w:tcW w:w="1694" w:type="dxa"/>
            <w:vAlign w:val="center"/>
          </w:tcPr>
          <w:p w14:paraId="15557300" w14:textId="77777777" w:rsidR="003C2896" w:rsidRPr="009661B9" w:rsidRDefault="003C2896" w:rsidP="00346009">
            <w:pPr>
              <w:jc w:val="center"/>
            </w:pPr>
          </w:p>
        </w:tc>
      </w:tr>
      <w:tr w:rsidR="003C2896" w:rsidRPr="009661B9" w14:paraId="54505BA8" w14:textId="77777777" w:rsidTr="00346009">
        <w:tc>
          <w:tcPr>
            <w:tcW w:w="2311" w:type="dxa"/>
            <w:vAlign w:val="center"/>
          </w:tcPr>
          <w:p w14:paraId="7862BCEA" w14:textId="77777777" w:rsidR="003C2896" w:rsidRPr="009661B9" w:rsidRDefault="003C2896" w:rsidP="00346009">
            <w:proofErr w:type="spellStart"/>
            <w:r w:rsidRPr="009661B9">
              <w:t>mother_maiden_name</w:t>
            </w:r>
            <w:proofErr w:type="spellEnd"/>
          </w:p>
        </w:tc>
        <w:tc>
          <w:tcPr>
            <w:tcW w:w="1512" w:type="dxa"/>
            <w:vAlign w:val="center"/>
          </w:tcPr>
          <w:p w14:paraId="7EF658DC" w14:textId="77777777" w:rsidR="003C2896" w:rsidRPr="009661B9" w:rsidRDefault="003C2896" w:rsidP="00346009">
            <w:pPr>
              <w:jc w:val="center"/>
            </w:pPr>
            <w:r w:rsidRPr="009661B9">
              <w:t>VARCHAR</w:t>
            </w:r>
          </w:p>
        </w:tc>
        <w:tc>
          <w:tcPr>
            <w:tcW w:w="2976" w:type="dxa"/>
            <w:vAlign w:val="center"/>
          </w:tcPr>
          <w:p w14:paraId="4BBBF9DD" w14:textId="77777777" w:rsidR="003C2896" w:rsidRPr="009661B9" w:rsidRDefault="003C2896" w:rsidP="00346009">
            <w:r w:rsidRPr="009661B9">
              <w:t>Anyja lánykori neve</w:t>
            </w:r>
          </w:p>
        </w:tc>
        <w:tc>
          <w:tcPr>
            <w:tcW w:w="1694" w:type="dxa"/>
            <w:vAlign w:val="center"/>
          </w:tcPr>
          <w:p w14:paraId="056D7C90" w14:textId="77777777" w:rsidR="003C2896" w:rsidRPr="009661B9" w:rsidRDefault="003C2896" w:rsidP="00346009">
            <w:pPr>
              <w:jc w:val="center"/>
            </w:pPr>
          </w:p>
        </w:tc>
      </w:tr>
      <w:tr w:rsidR="003C2896" w:rsidRPr="009661B9" w14:paraId="587F5030" w14:textId="77777777" w:rsidTr="00346009">
        <w:tc>
          <w:tcPr>
            <w:tcW w:w="2311" w:type="dxa"/>
            <w:vAlign w:val="center"/>
          </w:tcPr>
          <w:p w14:paraId="29D9107A" w14:textId="77777777" w:rsidR="003C2896" w:rsidRPr="009661B9" w:rsidRDefault="003C2896" w:rsidP="00346009">
            <w:proofErr w:type="spellStart"/>
            <w:r w:rsidRPr="009661B9">
              <w:t>active</w:t>
            </w:r>
            <w:proofErr w:type="spellEnd"/>
          </w:p>
        </w:tc>
        <w:tc>
          <w:tcPr>
            <w:tcW w:w="1512" w:type="dxa"/>
            <w:vAlign w:val="center"/>
          </w:tcPr>
          <w:p w14:paraId="0759E700" w14:textId="77777777" w:rsidR="003C2896" w:rsidRPr="009661B9" w:rsidRDefault="003C2896" w:rsidP="00346009">
            <w:pPr>
              <w:jc w:val="center"/>
            </w:pPr>
            <w:r w:rsidRPr="009661B9">
              <w:t>BOOLEAN</w:t>
            </w:r>
          </w:p>
        </w:tc>
        <w:tc>
          <w:tcPr>
            <w:tcW w:w="2976" w:type="dxa"/>
            <w:vAlign w:val="center"/>
          </w:tcPr>
          <w:p w14:paraId="1EFF93D7" w14:textId="77777777" w:rsidR="003C2896" w:rsidRPr="009661B9" w:rsidRDefault="003C2896" w:rsidP="00346009">
            <w:r w:rsidRPr="009661B9">
              <w:t>Deaktivált felhasználók úgy viselkednek mintha törölve lett volna a fiók</w:t>
            </w:r>
          </w:p>
        </w:tc>
        <w:tc>
          <w:tcPr>
            <w:tcW w:w="1694" w:type="dxa"/>
            <w:vAlign w:val="center"/>
          </w:tcPr>
          <w:p w14:paraId="4DD7525B" w14:textId="77777777" w:rsidR="003C2896" w:rsidRPr="009661B9" w:rsidRDefault="003C2896" w:rsidP="00346009">
            <w:pPr>
              <w:jc w:val="center"/>
            </w:pPr>
          </w:p>
        </w:tc>
      </w:tr>
    </w:tbl>
    <w:p w14:paraId="27342731" w14:textId="70840623" w:rsidR="003C2896" w:rsidRPr="009661B9" w:rsidRDefault="003C2896" w:rsidP="003C2896">
      <w:pPr>
        <w:spacing w:before="120"/>
      </w:pPr>
      <w:r w:rsidRPr="009661B9">
        <w:rPr>
          <w:noProof/>
        </w:rPr>
        <w:lastRenderedPageBreak/>
        <mc:AlternateContent>
          <mc:Choice Requires="wps">
            <w:drawing>
              <wp:anchor distT="45720" distB="45720" distL="114300" distR="114300" simplePos="0" relativeHeight="251671552" behindDoc="0" locked="0" layoutInCell="1" allowOverlap="1" wp14:anchorId="5DE01814" wp14:editId="37C3E063">
                <wp:simplePos x="0" y="0"/>
                <wp:positionH relativeFrom="margin">
                  <wp:align>right</wp:align>
                </wp:positionH>
                <wp:positionV relativeFrom="margin">
                  <wp:posOffset>269875</wp:posOffset>
                </wp:positionV>
                <wp:extent cx="5391785" cy="3844290"/>
                <wp:effectExtent l="0" t="0" r="18415" b="22860"/>
                <wp:wrapSquare wrapText="bothSides"/>
                <wp:docPr id="12" name="Szövegdoboz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3844290"/>
                        </a:xfrm>
                        <a:prstGeom prst="rect">
                          <a:avLst/>
                        </a:prstGeom>
                        <a:solidFill>
                          <a:srgbClr val="FFFFFF"/>
                        </a:solidFill>
                        <a:ln w="9525">
                          <a:solidFill>
                            <a:srgbClr val="000000"/>
                          </a:solidFill>
                          <a:miter lim="800000"/>
                          <a:headEnd/>
                          <a:tailEnd/>
                        </a:ln>
                      </wps:spPr>
                      <wps:txbx>
                        <w:txbxContent>
                          <w:p w14:paraId="55BA9FBF"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CREATE TABLE IF NOT EXISTS </w:t>
                            </w:r>
                            <w:r w:rsidRPr="0060045D">
                              <w:rPr>
                                <w:rFonts w:ascii="Cascadia Code ExtraLight" w:hAnsi="Cascadia Code ExtraLight"/>
                              </w:rPr>
                              <w:t>users (</w:t>
                            </w:r>
                          </w:p>
                          <w:p w14:paraId="738F3E05"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user_id INT AUTO_INCREMENT PRIMARY KEY,</w:t>
                            </w:r>
                          </w:p>
                          <w:p w14:paraId="594B4BA3"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surname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38A195F0"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first_name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01FD58"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username </w:t>
                            </w:r>
                            <w:proofErr w:type="gramStart"/>
                            <w:r w:rsidRPr="0060045D">
                              <w:rPr>
                                <w:rFonts w:ascii="Cascadia Code ExtraLight" w:hAnsi="Cascadia Code ExtraLight"/>
                              </w:rPr>
                              <w:t>VARCHAR(</w:t>
                            </w:r>
                            <w:proofErr w:type="gramEnd"/>
                            <w:r w:rsidRPr="0060045D">
                              <w:rPr>
                                <w:rFonts w:ascii="Cascadia Code ExtraLight" w:hAnsi="Cascadia Code ExtraLight"/>
                              </w:rPr>
                              <w:t>7),</w:t>
                            </w:r>
                          </w:p>
                          <w:p w14:paraId="2960D4B0"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birth_date DATE,</w:t>
                            </w:r>
                          </w:p>
                          <w:p w14:paraId="02CC34DD"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membership_end_date DATE,</w:t>
                            </w:r>
                          </w:p>
                          <w:p w14:paraId="6F14BC5A"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email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098AC023"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phone_number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F9B770"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password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48FF0A6B"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birth_place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B3F96B1"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address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5184ECC0"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mother_maiden_name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37B63AE"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active BOOLEAN</w:t>
                            </w:r>
                          </w:p>
                          <w:p w14:paraId="5FABF38F" w14:textId="77777777" w:rsidR="00A572DE" w:rsidRPr="000A6D10" w:rsidRDefault="00A572DE" w:rsidP="003C2896">
                            <w:pPr>
                              <w:spacing w:after="120"/>
                              <w:rPr>
                                <w:rFonts w:ascii="Cascadia Code ExtraLight" w:hAnsi="Cascadia Code ExtraLight"/>
                              </w:rPr>
                            </w:pPr>
                            <w:r w:rsidRPr="0060045D">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01814" id="Szövegdoboz 12" o:spid="_x0000_s1040" type="#_x0000_t202" style="position:absolute;margin-left:373.35pt;margin-top:21.25pt;width:424.55pt;height:302.7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">
                <v:textbox>
                  <w:txbxContent>
                    <w:p w14:paraId="55BA9FBF"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CREATE TABLE IF NOT EXISTS </w:t>
                      </w:r>
                      <w:r w:rsidRPr="0060045D">
                        <w:rPr>
                          <w:rFonts w:ascii="Cascadia Code ExtraLight" w:hAnsi="Cascadia Code ExtraLight"/>
                        </w:rPr>
                        <w:t>users (</w:t>
                      </w:r>
                    </w:p>
                    <w:p w14:paraId="738F3E05"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user_id INT AUTO_INCREMENT PRIMARY KEY,</w:t>
                      </w:r>
                    </w:p>
                    <w:p w14:paraId="594B4BA3"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surname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38A195F0"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first_name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01FD58"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username </w:t>
                      </w:r>
                      <w:proofErr w:type="gramStart"/>
                      <w:r w:rsidRPr="0060045D">
                        <w:rPr>
                          <w:rFonts w:ascii="Cascadia Code ExtraLight" w:hAnsi="Cascadia Code ExtraLight"/>
                        </w:rPr>
                        <w:t>VARCHAR(</w:t>
                      </w:r>
                      <w:proofErr w:type="gramEnd"/>
                      <w:r w:rsidRPr="0060045D">
                        <w:rPr>
                          <w:rFonts w:ascii="Cascadia Code ExtraLight" w:hAnsi="Cascadia Code ExtraLight"/>
                        </w:rPr>
                        <w:t>7),</w:t>
                      </w:r>
                    </w:p>
                    <w:p w14:paraId="2960D4B0"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birth_date DATE,</w:t>
                      </w:r>
                    </w:p>
                    <w:p w14:paraId="02CC34DD"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membership_end_date DATE,</w:t>
                      </w:r>
                    </w:p>
                    <w:p w14:paraId="6F14BC5A"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email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098AC023"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phone_number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2AF9B770"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password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48FF0A6B"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birth_place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B3F96B1"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address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5184ECC0"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mother_maiden_name </w:t>
                      </w:r>
                      <w:proofErr w:type="gramStart"/>
                      <w:r w:rsidRPr="0060045D">
                        <w:rPr>
                          <w:rFonts w:ascii="Cascadia Code ExtraLight" w:hAnsi="Cascadia Code ExtraLight"/>
                        </w:rPr>
                        <w:t>VARCHAR(</w:t>
                      </w:r>
                      <w:proofErr w:type="gramEnd"/>
                      <w:r w:rsidRPr="0060045D">
                        <w:rPr>
                          <w:rFonts w:ascii="Cascadia Code ExtraLight" w:hAnsi="Cascadia Code ExtraLight"/>
                        </w:rPr>
                        <w:t>255),</w:t>
                      </w:r>
                    </w:p>
                    <w:p w14:paraId="737B63AE" w14:textId="77777777" w:rsidR="00A572DE" w:rsidRPr="0060045D" w:rsidRDefault="00A572DE" w:rsidP="003C2896">
                      <w:pPr>
                        <w:spacing w:after="120"/>
                        <w:rPr>
                          <w:rFonts w:ascii="Cascadia Code ExtraLight" w:hAnsi="Cascadia Code ExtraLight"/>
                        </w:rPr>
                      </w:pPr>
                      <w:r w:rsidRPr="0060045D">
                        <w:rPr>
                          <w:rFonts w:ascii="Cascadia Code ExtraLight" w:hAnsi="Cascadia Code ExtraLight"/>
                        </w:rPr>
                        <w:t xml:space="preserve">    active BOOLEAN</w:t>
                      </w:r>
                    </w:p>
                    <w:p w14:paraId="5FABF38F" w14:textId="77777777" w:rsidR="00A572DE" w:rsidRPr="000A6D10" w:rsidRDefault="00A572DE" w:rsidP="003C2896">
                      <w:pPr>
                        <w:spacing w:after="120"/>
                        <w:rPr>
                          <w:rFonts w:ascii="Cascadia Code ExtraLight" w:hAnsi="Cascadia Code ExtraLight"/>
                        </w:rPr>
                      </w:pPr>
                      <w:r w:rsidRPr="0060045D">
                        <w:rPr>
                          <w:rFonts w:ascii="Cascadia Code ExtraLight" w:hAnsi="Cascadia Code ExtraLight"/>
                        </w:rPr>
                        <w:t>);</w:t>
                      </w:r>
                    </w:p>
                  </w:txbxContent>
                </v:textbox>
                <w10:wrap type="square" anchorx="margin" anchory="margin"/>
              </v:shape>
            </w:pict>
          </mc:Fallback>
        </mc:AlternateContent>
      </w:r>
      <w:r w:rsidRPr="009661B9">
        <w:t>SQL parancs</w:t>
      </w:r>
    </w:p>
    <w:p w14:paraId="16D04FE8" w14:textId="77777777" w:rsidR="003C2896" w:rsidRPr="009661B9" w:rsidRDefault="003C2896" w:rsidP="00CB09F6">
      <w:pPr>
        <w:pStyle w:val="Cmsor4"/>
      </w:pPr>
      <w:bookmarkStart w:id="62" w:name="_Toc194844956"/>
      <w:r w:rsidRPr="009661B9">
        <w:t>A „</w:t>
      </w:r>
      <w:proofErr w:type="spellStart"/>
      <w:r w:rsidRPr="009661B9">
        <w:t>reservation</w:t>
      </w:r>
      <w:proofErr w:type="spellEnd"/>
      <w:r w:rsidRPr="009661B9">
        <w:t>” tábla</w:t>
      </w:r>
      <w:bookmarkEnd w:id="62"/>
    </w:p>
    <w:p w14:paraId="5096273C" w14:textId="77777777" w:rsidR="003C2896" w:rsidRPr="009661B9" w:rsidRDefault="003C2896" w:rsidP="003C2896">
      <w:pPr>
        <w:spacing w:before="120"/>
        <w:jc w:val="both"/>
      </w:pPr>
      <w:r w:rsidRPr="009661B9">
        <w:t>A „</w:t>
      </w:r>
      <w:proofErr w:type="spellStart"/>
      <w:r w:rsidRPr="009661B9">
        <w:t>reservation</w:t>
      </w:r>
      <w:proofErr w:type="spellEnd"/>
      <w:r w:rsidRPr="009661B9">
        <w:t xml:space="preserve">” tábla tárolja az aktuális előjegyzéseket, több-több kapcsolatú kapcsolótáblában, néhány művelet könnyítése érdekeben kapott egy egyedi azonosítót is. </w:t>
      </w:r>
    </w:p>
    <w:p w14:paraId="2B6C0C3A"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91"/>
        <w:gridCol w:w="1383"/>
        <w:gridCol w:w="3553"/>
        <w:gridCol w:w="1676"/>
      </w:tblGrid>
      <w:tr w:rsidR="003C2896" w:rsidRPr="009661B9" w14:paraId="317ED7B2" w14:textId="77777777" w:rsidTr="00346009">
        <w:tc>
          <w:tcPr>
            <w:tcW w:w="1696" w:type="dxa"/>
            <w:vAlign w:val="center"/>
          </w:tcPr>
          <w:p w14:paraId="6B1DE855" w14:textId="77777777" w:rsidR="003C2896" w:rsidRPr="009661B9" w:rsidRDefault="003C2896" w:rsidP="00346009">
            <w:pPr>
              <w:jc w:val="center"/>
            </w:pPr>
            <w:r w:rsidRPr="009661B9">
              <w:t>Mező neve</w:t>
            </w:r>
          </w:p>
        </w:tc>
        <w:tc>
          <w:tcPr>
            <w:tcW w:w="1418" w:type="dxa"/>
            <w:vAlign w:val="center"/>
          </w:tcPr>
          <w:p w14:paraId="7566E7DB" w14:textId="77777777" w:rsidR="003C2896" w:rsidRPr="009661B9" w:rsidRDefault="003C2896" w:rsidP="00346009">
            <w:pPr>
              <w:jc w:val="center"/>
            </w:pPr>
            <w:r w:rsidRPr="009661B9">
              <w:t>Mező típusa</w:t>
            </w:r>
          </w:p>
        </w:tc>
        <w:tc>
          <w:tcPr>
            <w:tcW w:w="3685" w:type="dxa"/>
            <w:vAlign w:val="center"/>
          </w:tcPr>
          <w:p w14:paraId="07D9BAD1" w14:textId="77777777" w:rsidR="003C2896" w:rsidRPr="009661B9" w:rsidRDefault="003C2896" w:rsidP="00346009">
            <w:pPr>
              <w:jc w:val="center"/>
            </w:pPr>
            <w:r w:rsidRPr="009661B9">
              <w:t>Leírás</w:t>
            </w:r>
          </w:p>
        </w:tc>
        <w:tc>
          <w:tcPr>
            <w:tcW w:w="1694" w:type="dxa"/>
            <w:vAlign w:val="center"/>
          </w:tcPr>
          <w:p w14:paraId="46E099F3" w14:textId="77777777" w:rsidR="003C2896" w:rsidRPr="009661B9" w:rsidRDefault="003C2896" w:rsidP="00346009">
            <w:pPr>
              <w:jc w:val="center"/>
            </w:pPr>
            <w:r w:rsidRPr="009661B9">
              <w:t>Kulcs/index</w:t>
            </w:r>
          </w:p>
        </w:tc>
      </w:tr>
      <w:tr w:rsidR="003C2896" w:rsidRPr="009661B9" w14:paraId="280A068F" w14:textId="77777777" w:rsidTr="00346009">
        <w:tc>
          <w:tcPr>
            <w:tcW w:w="1696" w:type="dxa"/>
            <w:vAlign w:val="center"/>
          </w:tcPr>
          <w:p w14:paraId="6A258806" w14:textId="77777777" w:rsidR="003C2896" w:rsidRPr="009661B9" w:rsidRDefault="003C2896" w:rsidP="00346009">
            <w:proofErr w:type="spellStart"/>
            <w:r w:rsidRPr="009661B9">
              <w:t>reservation_id</w:t>
            </w:r>
            <w:proofErr w:type="spellEnd"/>
          </w:p>
        </w:tc>
        <w:tc>
          <w:tcPr>
            <w:tcW w:w="1418" w:type="dxa"/>
            <w:vAlign w:val="center"/>
          </w:tcPr>
          <w:p w14:paraId="3CE04F82" w14:textId="77777777" w:rsidR="003C2896" w:rsidRPr="009661B9" w:rsidRDefault="003C2896" w:rsidP="00346009">
            <w:pPr>
              <w:jc w:val="center"/>
            </w:pPr>
            <w:r w:rsidRPr="009661B9">
              <w:t>INT</w:t>
            </w:r>
          </w:p>
        </w:tc>
        <w:tc>
          <w:tcPr>
            <w:tcW w:w="3685" w:type="dxa"/>
            <w:vAlign w:val="center"/>
          </w:tcPr>
          <w:p w14:paraId="0456F556" w14:textId="77777777" w:rsidR="003C2896" w:rsidRPr="009661B9" w:rsidRDefault="003C2896" w:rsidP="00346009">
            <w:r w:rsidRPr="009661B9">
              <w:t>Az előjegyzés egyedi azonosítója</w:t>
            </w:r>
          </w:p>
        </w:tc>
        <w:tc>
          <w:tcPr>
            <w:tcW w:w="1694" w:type="dxa"/>
            <w:vAlign w:val="center"/>
          </w:tcPr>
          <w:p w14:paraId="170EA62F"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04C23707" w14:textId="77777777" w:rsidTr="00346009">
        <w:tc>
          <w:tcPr>
            <w:tcW w:w="1696" w:type="dxa"/>
            <w:vAlign w:val="center"/>
          </w:tcPr>
          <w:p w14:paraId="23AA593E" w14:textId="77777777" w:rsidR="003C2896" w:rsidRPr="009661B9" w:rsidRDefault="003C2896" w:rsidP="00346009">
            <w:proofErr w:type="spellStart"/>
            <w:r w:rsidRPr="009661B9">
              <w:t>user_id</w:t>
            </w:r>
            <w:proofErr w:type="spellEnd"/>
          </w:p>
        </w:tc>
        <w:tc>
          <w:tcPr>
            <w:tcW w:w="1418" w:type="dxa"/>
            <w:vAlign w:val="center"/>
          </w:tcPr>
          <w:p w14:paraId="592E6954" w14:textId="77777777" w:rsidR="003C2896" w:rsidRPr="009661B9" w:rsidRDefault="003C2896" w:rsidP="00346009">
            <w:pPr>
              <w:jc w:val="center"/>
            </w:pPr>
            <w:r w:rsidRPr="009661B9">
              <w:t>INT</w:t>
            </w:r>
          </w:p>
        </w:tc>
        <w:tc>
          <w:tcPr>
            <w:tcW w:w="3685" w:type="dxa"/>
            <w:vAlign w:val="center"/>
          </w:tcPr>
          <w:p w14:paraId="648B9221" w14:textId="77777777" w:rsidR="003C2896" w:rsidRPr="009661B9" w:rsidRDefault="003C2896" w:rsidP="00346009">
            <w:r w:rsidRPr="009661B9">
              <w:t>A felhasználó egyedi azonosítója</w:t>
            </w:r>
          </w:p>
        </w:tc>
        <w:tc>
          <w:tcPr>
            <w:tcW w:w="1694" w:type="dxa"/>
            <w:vAlign w:val="center"/>
          </w:tcPr>
          <w:p w14:paraId="5971FB4A"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5158772D" w14:textId="77777777" w:rsidTr="00346009">
        <w:tc>
          <w:tcPr>
            <w:tcW w:w="1696" w:type="dxa"/>
            <w:vAlign w:val="center"/>
          </w:tcPr>
          <w:p w14:paraId="29C5C5A9" w14:textId="77777777" w:rsidR="003C2896" w:rsidRPr="009661B9" w:rsidRDefault="003C2896" w:rsidP="00346009">
            <w:proofErr w:type="spellStart"/>
            <w:r w:rsidRPr="009661B9">
              <w:t>ISBN_id</w:t>
            </w:r>
            <w:proofErr w:type="spellEnd"/>
          </w:p>
        </w:tc>
        <w:tc>
          <w:tcPr>
            <w:tcW w:w="1418" w:type="dxa"/>
            <w:vAlign w:val="center"/>
          </w:tcPr>
          <w:p w14:paraId="233CAE20" w14:textId="77777777" w:rsidR="003C2896" w:rsidRPr="009661B9" w:rsidRDefault="003C2896" w:rsidP="00346009">
            <w:pPr>
              <w:jc w:val="center"/>
            </w:pPr>
            <w:r w:rsidRPr="009661B9">
              <w:t>INT</w:t>
            </w:r>
          </w:p>
        </w:tc>
        <w:tc>
          <w:tcPr>
            <w:tcW w:w="3685" w:type="dxa"/>
            <w:vAlign w:val="center"/>
          </w:tcPr>
          <w:p w14:paraId="69F0D146" w14:textId="77777777" w:rsidR="003C2896" w:rsidRPr="009661B9" w:rsidRDefault="003C2896" w:rsidP="00346009">
            <w:r w:rsidRPr="009661B9">
              <w:t>A könyvtípus egyedi azonosítója</w:t>
            </w:r>
          </w:p>
        </w:tc>
        <w:tc>
          <w:tcPr>
            <w:tcW w:w="1694" w:type="dxa"/>
            <w:vAlign w:val="center"/>
          </w:tcPr>
          <w:p w14:paraId="5699477D"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49E0E159"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68480" behindDoc="0" locked="0" layoutInCell="1" allowOverlap="1" wp14:anchorId="5BDE3179" wp14:editId="64C34162">
                <wp:simplePos x="0" y="0"/>
                <wp:positionH relativeFrom="margin">
                  <wp:align>left</wp:align>
                </wp:positionH>
                <wp:positionV relativeFrom="paragraph">
                  <wp:posOffset>426720</wp:posOffset>
                </wp:positionV>
                <wp:extent cx="5384165" cy="1847850"/>
                <wp:effectExtent l="0" t="0" r="26035" b="19050"/>
                <wp:wrapSquare wrapText="bothSides"/>
                <wp:docPr id="9" name="Szövegdoboz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847850"/>
                        </a:xfrm>
                        <a:prstGeom prst="rect">
                          <a:avLst/>
                        </a:prstGeom>
                        <a:solidFill>
                          <a:srgbClr val="FFFFFF"/>
                        </a:solidFill>
                        <a:ln w="9525">
                          <a:solidFill>
                            <a:srgbClr val="000000"/>
                          </a:solidFill>
                          <a:miter lim="800000"/>
                          <a:headEnd/>
                          <a:tailEnd/>
                        </a:ln>
                      </wps:spPr>
                      <wps:txbx>
                        <w:txbxContent>
                          <w:p w14:paraId="6CD0933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reservation(</w:t>
                            </w:r>
                            <w:proofErr w:type="gramEnd"/>
                          </w:p>
                          <w:p w14:paraId="18AB859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reservation_id INT AUTO_INCREMENT PRIMARY KEY,</w:t>
                            </w:r>
                          </w:p>
                          <w:p w14:paraId="07317E2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NOT NULL,</w:t>
                            </w:r>
                          </w:p>
                          <w:p w14:paraId="10C2494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user_id INT NOT NULL,</w:t>
                            </w:r>
                          </w:p>
                          <w:p w14:paraId="08822D3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050C891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user_id) REFERENCES users(user_id)</w:t>
                            </w:r>
                          </w:p>
                          <w:p w14:paraId="4CF329F7"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3179" id="Szövegdoboz 9" o:spid="_x0000_s1041" type="#_x0000_t202" style="position:absolute;margin-left:0;margin-top:33.6pt;width:423.95pt;height:145.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">
                <v:textbox>
                  <w:txbxContent>
                    <w:p w14:paraId="6CD0933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reservation(</w:t>
                      </w:r>
                      <w:proofErr w:type="gramEnd"/>
                    </w:p>
                    <w:p w14:paraId="18AB859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reservation_id INT AUTO_INCREMENT PRIMARY KEY,</w:t>
                      </w:r>
                    </w:p>
                    <w:p w14:paraId="07317E2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 NOT NULL,</w:t>
                      </w:r>
                    </w:p>
                    <w:p w14:paraId="10C2494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user_id INT NOT NULL,</w:t>
                      </w:r>
                    </w:p>
                    <w:p w14:paraId="08822D3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050C891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user_id) REFERENCES users(user_id)</w:t>
                      </w:r>
                    </w:p>
                    <w:p w14:paraId="4CF329F7"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331F1AA" w14:textId="77777777" w:rsidR="003C2896" w:rsidRPr="009661B9" w:rsidRDefault="003C2896" w:rsidP="00491545">
      <w:pPr>
        <w:pStyle w:val="Cmsor4"/>
      </w:pPr>
      <w:bookmarkStart w:id="63" w:name="_Toc194844957"/>
      <w:r w:rsidRPr="009661B9">
        <w:lastRenderedPageBreak/>
        <w:t>A „</w:t>
      </w:r>
      <w:proofErr w:type="spellStart"/>
      <w:r w:rsidRPr="009661B9">
        <w:t>shelf</w:t>
      </w:r>
      <w:proofErr w:type="spellEnd"/>
      <w:r w:rsidRPr="009661B9">
        <w:t>” tábla</w:t>
      </w:r>
      <w:bookmarkEnd w:id="63"/>
    </w:p>
    <w:p w14:paraId="3E10FAE6" w14:textId="77777777" w:rsidR="003C2896" w:rsidRPr="009661B9" w:rsidRDefault="003C2896" w:rsidP="003C2896">
      <w:pPr>
        <w:spacing w:before="120"/>
        <w:jc w:val="both"/>
      </w:pPr>
      <w:r w:rsidRPr="009661B9">
        <w:t>A „</w:t>
      </w:r>
      <w:proofErr w:type="spellStart"/>
      <w:r w:rsidRPr="009661B9">
        <w:t>shelf</w:t>
      </w:r>
      <w:proofErr w:type="spellEnd"/>
      <w:r w:rsidRPr="009661B9">
        <w:t>” tábla, a kedvencek funkció. Tárolja a felhasználók kedvenc könyveit. Több-több kapcsolatú kapcsolótábla.</w:t>
      </w:r>
    </w:p>
    <w:p w14:paraId="2C7611DD"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5"/>
        <w:gridCol w:w="1388"/>
        <w:gridCol w:w="3571"/>
        <w:gridCol w:w="1679"/>
      </w:tblGrid>
      <w:tr w:rsidR="003C2896" w:rsidRPr="009661B9" w14:paraId="4EE5BD67" w14:textId="77777777" w:rsidTr="00346009">
        <w:tc>
          <w:tcPr>
            <w:tcW w:w="1696" w:type="dxa"/>
            <w:vAlign w:val="center"/>
          </w:tcPr>
          <w:p w14:paraId="489809A0" w14:textId="77777777" w:rsidR="003C2896" w:rsidRPr="009661B9" w:rsidRDefault="003C2896" w:rsidP="00346009">
            <w:pPr>
              <w:jc w:val="center"/>
            </w:pPr>
            <w:r w:rsidRPr="009661B9">
              <w:t>Mező neve</w:t>
            </w:r>
          </w:p>
        </w:tc>
        <w:tc>
          <w:tcPr>
            <w:tcW w:w="1418" w:type="dxa"/>
            <w:vAlign w:val="center"/>
          </w:tcPr>
          <w:p w14:paraId="0BB61DC3" w14:textId="77777777" w:rsidR="003C2896" w:rsidRPr="009661B9" w:rsidRDefault="003C2896" w:rsidP="00346009">
            <w:pPr>
              <w:jc w:val="center"/>
            </w:pPr>
            <w:r w:rsidRPr="009661B9">
              <w:t>Mező típusa</w:t>
            </w:r>
          </w:p>
        </w:tc>
        <w:tc>
          <w:tcPr>
            <w:tcW w:w="3685" w:type="dxa"/>
            <w:vAlign w:val="center"/>
          </w:tcPr>
          <w:p w14:paraId="64A08520" w14:textId="77777777" w:rsidR="003C2896" w:rsidRPr="009661B9" w:rsidRDefault="003C2896" w:rsidP="00346009">
            <w:pPr>
              <w:jc w:val="center"/>
            </w:pPr>
            <w:r w:rsidRPr="009661B9">
              <w:t>Leírás</w:t>
            </w:r>
          </w:p>
        </w:tc>
        <w:tc>
          <w:tcPr>
            <w:tcW w:w="1694" w:type="dxa"/>
            <w:vAlign w:val="center"/>
          </w:tcPr>
          <w:p w14:paraId="7D1FFACE" w14:textId="77777777" w:rsidR="003C2896" w:rsidRPr="009661B9" w:rsidRDefault="003C2896" w:rsidP="00346009">
            <w:pPr>
              <w:jc w:val="center"/>
            </w:pPr>
            <w:r w:rsidRPr="009661B9">
              <w:t>Kulcs/index</w:t>
            </w:r>
          </w:p>
        </w:tc>
      </w:tr>
      <w:tr w:rsidR="003C2896" w:rsidRPr="009661B9" w14:paraId="1EB952D4" w14:textId="77777777" w:rsidTr="00346009">
        <w:tc>
          <w:tcPr>
            <w:tcW w:w="1696" w:type="dxa"/>
            <w:vAlign w:val="center"/>
          </w:tcPr>
          <w:p w14:paraId="5E9FE8F7" w14:textId="77777777" w:rsidR="003C2896" w:rsidRPr="009661B9" w:rsidRDefault="003C2896" w:rsidP="00346009">
            <w:proofErr w:type="spellStart"/>
            <w:r w:rsidRPr="009661B9">
              <w:t>user_id</w:t>
            </w:r>
            <w:proofErr w:type="spellEnd"/>
          </w:p>
        </w:tc>
        <w:tc>
          <w:tcPr>
            <w:tcW w:w="1418" w:type="dxa"/>
            <w:vAlign w:val="center"/>
          </w:tcPr>
          <w:p w14:paraId="37B92FB0" w14:textId="77777777" w:rsidR="003C2896" w:rsidRPr="009661B9" w:rsidRDefault="003C2896" w:rsidP="00346009">
            <w:pPr>
              <w:jc w:val="center"/>
            </w:pPr>
            <w:r w:rsidRPr="009661B9">
              <w:t>INT</w:t>
            </w:r>
          </w:p>
        </w:tc>
        <w:tc>
          <w:tcPr>
            <w:tcW w:w="3685" w:type="dxa"/>
            <w:vAlign w:val="center"/>
          </w:tcPr>
          <w:p w14:paraId="56673240" w14:textId="77777777" w:rsidR="003C2896" w:rsidRPr="009661B9" w:rsidRDefault="003C2896" w:rsidP="00346009">
            <w:r w:rsidRPr="009661B9">
              <w:t>A felhasználó egyedi azonosítója</w:t>
            </w:r>
          </w:p>
        </w:tc>
        <w:tc>
          <w:tcPr>
            <w:tcW w:w="1694" w:type="dxa"/>
            <w:vAlign w:val="center"/>
          </w:tcPr>
          <w:p w14:paraId="4FFFADBF"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47EDC3F4" w14:textId="77777777" w:rsidTr="00346009">
        <w:tc>
          <w:tcPr>
            <w:tcW w:w="1696" w:type="dxa"/>
            <w:vAlign w:val="center"/>
          </w:tcPr>
          <w:p w14:paraId="46AB4BB5" w14:textId="77777777" w:rsidR="003C2896" w:rsidRPr="009661B9" w:rsidRDefault="003C2896" w:rsidP="00346009">
            <w:proofErr w:type="spellStart"/>
            <w:r w:rsidRPr="009661B9">
              <w:t>ISBN_id</w:t>
            </w:r>
            <w:proofErr w:type="spellEnd"/>
          </w:p>
        </w:tc>
        <w:tc>
          <w:tcPr>
            <w:tcW w:w="1418" w:type="dxa"/>
            <w:vAlign w:val="center"/>
          </w:tcPr>
          <w:p w14:paraId="34843D8A" w14:textId="77777777" w:rsidR="003C2896" w:rsidRPr="009661B9" w:rsidRDefault="003C2896" w:rsidP="00346009">
            <w:pPr>
              <w:jc w:val="center"/>
            </w:pPr>
            <w:r w:rsidRPr="009661B9">
              <w:t>INT</w:t>
            </w:r>
          </w:p>
        </w:tc>
        <w:tc>
          <w:tcPr>
            <w:tcW w:w="3685" w:type="dxa"/>
            <w:vAlign w:val="center"/>
          </w:tcPr>
          <w:p w14:paraId="5039A85B" w14:textId="77777777" w:rsidR="003C2896" w:rsidRPr="009661B9" w:rsidRDefault="003C2896" w:rsidP="00346009">
            <w:r w:rsidRPr="009661B9">
              <w:t>A könyvtípus egyedi azonosítója</w:t>
            </w:r>
          </w:p>
        </w:tc>
        <w:tc>
          <w:tcPr>
            <w:tcW w:w="1694" w:type="dxa"/>
            <w:vAlign w:val="center"/>
          </w:tcPr>
          <w:p w14:paraId="4EFC8100"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bl>
    <w:p w14:paraId="07833126"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0528" behindDoc="0" locked="0" layoutInCell="1" allowOverlap="1" wp14:anchorId="4C1EAB73" wp14:editId="19B344C8">
                <wp:simplePos x="0" y="0"/>
                <wp:positionH relativeFrom="margin">
                  <wp:align>left</wp:align>
                </wp:positionH>
                <wp:positionV relativeFrom="paragraph">
                  <wp:posOffset>433705</wp:posOffset>
                </wp:positionV>
                <wp:extent cx="5384165" cy="1590675"/>
                <wp:effectExtent l="0" t="0" r="26035" b="28575"/>
                <wp:wrapSquare wrapText="bothSides"/>
                <wp:docPr id="11" name="Szövegdoboz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590675"/>
                        </a:xfrm>
                        <a:prstGeom prst="rect">
                          <a:avLst/>
                        </a:prstGeom>
                        <a:solidFill>
                          <a:srgbClr val="FFFFFF"/>
                        </a:solidFill>
                        <a:ln w="9525">
                          <a:solidFill>
                            <a:srgbClr val="000000"/>
                          </a:solidFill>
                          <a:miter lim="800000"/>
                          <a:headEnd/>
                          <a:tailEnd/>
                        </a:ln>
                      </wps:spPr>
                      <wps:txbx>
                        <w:txbxContent>
                          <w:p w14:paraId="6BA57C8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shelf(</w:t>
                            </w:r>
                            <w:proofErr w:type="gramEnd"/>
                          </w:p>
                          <w:p w14:paraId="46A7CFD7"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user_id INT,</w:t>
                            </w:r>
                          </w:p>
                          <w:p w14:paraId="2EDD41F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w:t>
                            </w:r>
                          </w:p>
                          <w:p w14:paraId="7937CEC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PRIMARY </w:t>
                            </w:r>
                            <w:proofErr w:type="gramStart"/>
                            <w:r w:rsidRPr="00F2755B">
                              <w:rPr>
                                <w:rFonts w:ascii="Cascadia Code ExtraLight" w:hAnsi="Cascadia Code ExtraLight"/>
                              </w:rPr>
                              <w:t>KEY(</w:t>
                            </w:r>
                            <w:proofErr w:type="gramEnd"/>
                            <w:r w:rsidRPr="00F2755B">
                              <w:rPr>
                                <w:rFonts w:ascii="Cascadia Code ExtraLight" w:hAnsi="Cascadia Code ExtraLight"/>
                              </w:rPr>
                              <w:t>user_id, ISBN_id),</w:t>
                            </w:r>
                          </w:p>
                          <w:p w14:paraId="6D03CD4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user_id) REFERENCES users(user_id),</w:t>
                            </w:r>
                          </w:p>
                          <w:p w14:paraId="45E61C4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27D82F75"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EAB73" id="Szövegdoboz 11" o:spid="_x0000_s1042" type="#_x0000_t202" style="position:absolute;margin-left:0;margin-top:34.15pt;width:423.95pt;height:125.2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">
                <v:textbox>
                  <w:txbxContent>
                    <w:p w14:paraId="6BA57C8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shelf(</w:t>
                      </w:r>
                      <w:proofErr w:type="gramEnd"/>
                    </w:p>
                    <w:p w14:paraId="46A7CFD7"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user_id INT,</w:t>
                      </w:r>
                    </w:p>
                    <w:p w14:paraId="2EDD41F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ISBN_id INT,</w:t>
                      </w:r>
                    </w:p>
                    <w:p w14:paraId="7937CEC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PRIMARY </w:t>
                      </w:r>
                      <w:proofErr w:type="gramStart"/>
                      <w:r w:rsidRPr="00F2755B">
                        <w:rPr>
                          <w:rFonts w:ascii="Cascadia Code ExtraLight" w:hAnsi="Cascadia Code ExtraLight"/>
                        </w:rPr>
                        <w:t>KEY(</w:t>
                      </w:r>
                      <w:proofErr w:type="gramEnd"/>
                      <w:r w:rsidRPr="00F2755B">
                        <w:rPr>
                          <w:rFonts w:ascii="Cascadia Code ExtraLight" w:hAnsi="Cascadia Code ExtraLight"/>
                        </w:rPr>
                        <w:t>user_id, ISBN_id),</w:t>
                      </w:r>
                    </w:p>
                    <w:p w14:paraId="6D03CD4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user_id) REFERENCES users(user_id),</w:t>
                      </w:r>
                    </w:p>
                    <w:p w14:paraId="45E61C4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KEY(ISBN_id) REFERENCES </w:t>
                      </w:r>
                      <w:proofErr w:type="gramStart"/>
                      <w:r w:rsidRPr="00F2755B">
                        <w:rPr>
                          <w:rFonts w:ascii="Cascadia Code ExtraLight" w:hAnsi="Cascadia Code ExtraLight"/>
                        </w:rPr>
                        <w:t>book(</w:t>
                      </w:r>
                      <w:proofErr w:type="gramEnd"/>
                      <w:r w:rsidRPr="00F2755B">
                        <w:rPr>
                          <w:rFonts w:ascii="Cascadia Code ExtraLight" w:hAnsi="Cascadia Code ExtraLight"/>
                        </w:rPr>
                        <w:t>ISBN_id)</w:t>
                      </w:r>
                    </w:p>
                    <w:p w14:paraId="27D82F75"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r w:rsidRPr="009661B9">
        <w:br w:type="page"/>
      </w:r>
    </w:p>
    <w:p w14:paraId="4F01398C" w14:textId="77777777" w:rsidR="003C2896" w:rsidRPr="009661B9" w:rsidRDefault="003C2896" w:rsidP="009F5236">
      <w:pPr>
        <w:pStyle w:val="Cmsor4"/>
      </w:pPr>
      <w:bookmarkStart w:id="64" w:name="_Toc194844958"/>
      <w:r w:rsidRPr="009661B9">
        <w:lastRenderedPageBreak/>
        <w:t>Az „</w:t>
      </w:r>
      <w:proofErr w:type="spellStart"/>
      <w:r w:rsidRPr="009661B9">
        <w:t>employees</w:t>
      </w:r>
      <w:proofErr w:type="spellEnd"/>
      <w:r w:rsidRPr="009661B9">
        <w:t>” tábla</w:t>
      </w:r>
      <w:bookmarkEnd w:id="64"/>
    </w:p>
    <w:p w14:paraId="7D099948" w14:textId="77777777" w:rsidR="003C2896" w:rsidRPr="009661B9" w:rsidRDefault="003C2896" w:rsidP="003C2896">
      <w:pPr>
        <w:spacing w:before="120"/>
      </w:pPr>
      <w:r w:rsidRPr="009661B9">
        <w:t>Az „</w:t>
      </w:r>
      <w:proofErr w:type="spellStart"/>
      <w:r w:rsidRPr="009661B9">
        <w:t>employees</w:t>
      </w:r>
      <w:proofErr w:type="spellEnd"/>
      <w:r w:rsidRPr="009661B9">
        <w:t>” tábla tárolja az összes alkalmazott adatait</w:t>
      </w:r>
    </w:p>
    <w:p w14:paraId="744A4ECC"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78"/>
        <w:gridCol w:w="1416"/>
        <w:gridCol w:w="3539"/>
        <w:gridCol w:w="1670"/>
      </w:tblGrid>
      <w:tr w:rsidR="003C2896" w:rsidRPr="009661B9" w14:paraId="610C09CB" w14:textId="77777777" w:rsidTr="00346009">
        <w:tc>
          <w:tcPr>
            <w:tcW w:w="1696" w:type="dxa"/>
            <w:vAlign w:val="center"/>
          </w:tcPr>
          <w:p w14:paraId="61BDDAD3" w14:textId="77777777" w:rsidR="003C2896" w:rsidRPr="009661B9" w:rsidRDefault="003C2896" w:rsidP="00346009">
            <w:pPr>
              <w:jc w:val="center"/>
            </w:pPr>
            <w:r w:rsidRPr="009661B9">
              <w:t>Mező neve</w:t>
            </w:r>
          </w:p>
        </w:tc>
        <w:tc>
          <w:tcPr>
            <w:tcW w:w="1418" w:type="dxa"/>
            <w:vAlign w:val="center"/>
          </w:tcPr>
          <w:p w14:paraId="4B80AE16" w14:textId="77777777" w:rsidR="003C2896" w:rsidRPr="009661B9" w:rsidRDefault="003C2896" w:rsidP="00346009">
            <w:pPr>
              <w:jc w:val="center"/>
            </w:pPr>
            <w:r w:rsidRPr="009661B9">
              <w:t>Mező típusa</w:t>
            </w:r>
          </w:p>
        </w:tc>
        <w:tc>
          <w:tcPr>
            <w:tcW w:w="3685" w:type="dxa"/>
            <w:vAlign w:val="center"/>
          </w:tcPr>
          <w:p w14:paraId="22A36F3D" w14:textId="77777777" w:rsidR="003C2896" w:rsidRPr="009661B9" w:rsidRDefault="003C2896" w:rsidP="00346009">
            <w:pPr>
              <w:jc w:val="center"/>
            </w:pPr>
            <w:r w:rsidRPr="009661B9">
              <w:t>Leírás</w:t>
            </w:r>
          </w:p>
        </w:tc>
        <w:tc>
          <w:tcPr>
            <w:tcW w:w="1694" w:type="dxa"/>
            <w:vAlign w:val="center"/>
          </w:tcPr>
          <w:p w14:paraId="72EF4A8D" w14:textId="77777777" w:rsidR="003C2896" w:rsidRPr="009661B9" w:rsidRDefault="003C2896" w:rsidP="00346009">
            <w:pPr>
              <w:jc w:val="center"/>
            </w:pPr>
            <w:r w:rsidRPr="009661B9">
              <w:t>Kulcs/index</w:t>
            </w:r>
          </w:p>
        </w:tc>
      </w:tr>
      <w:tr w:rsidR="003C2896" w:rsidRPr="009661B9" w14:paraId="130963F7" w14:textId="77777777" w:rsidTr="00346009">
        <w:tc>
          <w:tcPr>
            <w:tcW w:w="1696" w:type="dxa"/>
            <w:vAlign w:val="center"/>
          </w:tcPr>
          <w:p w14:paraId="25E09347" w14:textId="77777777" w:rsidR="003C2896" w:rsidRPr="009661B9" w:rsidRDefault="003C2896" w:rsidP="00346009">
            <w:proofErr w:type="spellStart"/>
            <w:r w:rsidRPr="009661B9">
              <w:t>empl_id</w:t>
            </w:r>
            <w:proofErr w:type="spellEnd"/>
          </w:p>
        </w:tc>
        <w:tc>
          <w:tcPr>
            <w:tcW w:w="1418" w:type="dxa"/>
            <w:vAlign w:val="center"/>
          </w:tcPr>
          <w:p w14:paraId="337EDF2A" w14:textId="77777777" w:rsidR="003C2896" w:rsidRPr="009661B9" w:rsidRDefault="003C2896" w:rsidP="00346009">
            <w:pPr>
              <w:jc w:val="center"/>
            </w:pPr>
            <w:r w:rsidRPr="009661B9">
              <w:t>INT</w:t>
            </w:r>
          </w:p>
        </w:tc>
        <w:tc>
          <w:tcPr>
            <w:tcW w:w="3685" w:type="dxa"/>
            <w:vAlign w:val="center"/>
          </w:tcPr>
          <w:p w14:paraId="254415F7" w14:textId="77777777" w:rsidR="003C2896" w:rsidRPr="009661B9" w:rsidRDefault="003C2896" w:rsidP="00346009">
            <w:r w:rsidRPr="009661B9">
              <w:t>Az alkalmazott egyedi azonosítója</w:t>
            </w:r>
          </w:p>
        </w:tc>
        <w:tc>
          <w:tcPr>
            <w:tcW w:w="1694" w:type="dxa"/>
            <w:vAlign w:val="center"/>
          </w:tcPr>
          <w:p w14:paraId="400B780D"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0995B712" w14:textId="77777777" w:rsidTr="00346009">
        <w:tc>
          <w:tcPr>
            <w:tcW w:w="1696" w:type="dxa"/>
            <w:vAlign w:val="center"/>
          </w:tcPr>
          <w:p w14:paraId="6A4CBB04" w14:textId="77777777" w:rsidR="003C2896" w:rsidRPr="009661B9" w:rsidRDefault="003C2896" w:rsidP="00346009">
            <w:proofErr w:type="spellStart"/>
            <w:r w:rsidRPr="009661B9">
              <w:t>empl_name</w:t>
            </w:r>
            <w:proofErr w:type="spellEnd"/>
          </w:p>
        </w:tc>
        <w:tc>
          <w:tcPr>
            <w:tcW w:w="1418" w:type="dxa"/>
            <w:vAlign w:val="center"/>
          </w:tcPr>
          <w:p w14:paraId="1CAF82D0" w14:textId="77777777" w:rsidR="003C2896" w:rsidRPr="009661B9" w:rsidRDefault="003C2896" w:rsidP="00346009">
            <w:pPr>
              <w:jc w:val="center"/>
            </w:pPr>
            <w:r w:rsidRPr="009661B9">
              <w:t>VARCHAR</w:t>
            </w:r>
          </w:p>
        </w:tc>
        <w:tc>
          <w:tcPr>
            <w:tcW w:w="3685" w:type="dxa"/>
            <w:vAlign w:val="center"/>
          </w:tcPr>
          <w:p w14:paraId="143A30CB" w14:textId="77777777" w:rsidR="003C2896" w:rsidRPr="009661B9" w:rsidRDefault="003C2896" w:rsidP="00346009">
            <w:r w:rsidRPr="009661B9">
              <w:t>Az alkalmazott neve</w:t>
            </w:r>
          </w:p>
        </w:tc>
        <w:tc>
          <w:tcPr>
            <w:tcW w:w="1694" w:type="dxa"/>
            <w:vAlign w:val="center"/>
          </w:tcPr>
          <w:p w14:paraId="176E9D50" w14:textId="77777777" w:rsidR="003C2896" w:rsidRPr="009661B9" w:rsidRDefault="003C2896" w:rsidP="00346009">
            <w:pPr>
              <w:jc w:val="center"/>
            </w:pPr>
          </w:p>
        </w:tc>
      </w:tr>
      <w:tr w:rsidR="003C2896" w:rsidRPr="009661B9" w14:paraId="01D77201" w14:textId="77777777" w:rsidTr="00346009">
        <w:tc>
          <w:tcPr>
            <w:tcW w:w="1696" w:type="dxa"/>
            <w:vAlign w:val="center"/>
          </w:tcPr>
          <w:p w14:paraId="4F9CD912" w14:textId="77777777" w:rsidR="003C2896" w:rsidRPr="009661B9" w:rsidRDefault="003C2896" w:rsidP="00346009">
            <w:proofErr w:type="spellStart"/>
            <w:r w:rsidRPr="009661B9">
              <w:t>empl_uname</w:t>
            </w:r>
            <w:proofErr w:type="spellEnd"/>
          </w:p>
        </w:tc>
        <w:tc>
          <w:tcPr>
            <w:tcW w:w="1418" w:type="dxa"/>
            <w:vAlign w:val="center"/>
          </w:tcPr>
          <w:p w14:paraId="4F4075D5" w14:textId="77777777" w:rsidR="003C2896" w:rsidRPr="009661B9" w:rsidRDefault="003C2896" w:rsidP="00346009">
            <w:pPr>
              <w:jc w:val="center"/>
            </w:pPr>
            <w:r w:rsidRPr="009661B9">
              <w:t>VARCHAR</w:t>
            </w:r>
          </w:p>
        </w:tc>
        <w:tc>
          <w:tcPr>
            <w:tcW w:w="3685" w:type="dxa"/>
            <w:vAlign w:val="center"/>
          </w:tcPr>
          <w:p w14:paraId="76F5549A" w14:textId="77777777" w:rsidR="003C2896" w:rsidRPr="009661B9" w:rsidRDefault="003C2896" w:rsidP="00346009">
            <w:r w:rsidRPr="009661B9">
              <w:t>Az alkalmazott felhasználóneve automatikusan generált, mint a felhasználók nevei</w:t>
            </w:r>
          </w:p>
        </w:tc>
        <w:tc>
          <w:tcPr>
            <w:tcW w:w="1694" w:type="dxa"/>
            <w:vAlign w:val="center"/>
          </w:tcPr>
          <w:p w14:paraId="3CBB8B30" w14:textId="77777777" w:rsidR="003C2896" w:rsidRPr="009661B9" w:rsidRDefault="003C2896" w:rsidP="00346009">
            <w:pPr>
              <w:jc w:val="center"/>
            </w:pPr>
          </w:p>
        </w:tc>
      </w:tr>
      <w:tr w:rsidR="003C2896" w:rsidRPr="009661B9" w14:paraId="7BB96B7B" w14:textId="77777777" w:rsidTr="00346009">
        <w:tc>
          <w:tcPr>
            <w:tcW w:w="1696" w:type="dxa"/>
            <w:vAlign w:val="center"/>
          </w:tcPr>
          <w:p w14:paraId="413D415E" w14:textId="77777777" w:rsidR="003C2896" w:rsidRPr="009661B9" w:rsidRDefault="003C2896" w:rsidP="00346009">
            <w:proofErr w:type="spellStart"/>
            <w:r w:rsidRPr="009661B9">
              <w:t>password</w:t>
            </w:r>
            <w:proofErr w:type="spellEnd"/>
          </w:p>
        </w:tc>
        <w:tc>
          <w:tcPr>
            <w:tcW w:w="1418" w:type="dxa"/>
            <w:vAlign w:val="center"/>
          </w:tcPr>
          <w:p w14:paraId="6601850C" w14:textId="77777777" w:rsidR="003C2896" w:rsidRPr="009661B9" w:rsidRDefault="003C2896" w:rsidP="00346009">
            <w:pPr>
              <w:jc w:val="center"/>
            </w:pPr>
            <w:r w:rsidRPr="009661B9">
              <w:t>VARCHAR</w:t>
            </w:r>
          </w:p>
        </w:tc>
        <w:tc>
          <w:tcPr>
            <w:tcW w:w="3685" w:type="dxa"/>
            <w:vAlign w:val="center"/>
          </w:tcPr>
          <w:p w14:paraId="6359FC4B" w14:textId="77777777" w:rsidR="003C2896" w:rsidRPr="009661B9" w:rsidRDefault="003C2896" w:rsidP="00346009">
            <w:r w:rsidRPr="009661B9">
              <w:t xml:space="preserve">Az alkalmazott </w:t>
            </w:r>
            <w:proofErr w:type="spellStart"/>
            <w:r w:rsidRPr="009661B9">
              <w:t>jelszava</w:t>
            </w:r>
            <w:proofErr w:type="spellEnd"/>
            <w:r w:rsidRPr="009661B9">
              <w:t xml:space="preserve"> az asztali alkalmazáshoz, a MYSQL PASSWORD függvényével titkosítva</w:t>
            </w:r>
          </w:p>
        </w:tc>
        <w:tc>
          <w:tcPr>
            <w:tcW w:w="1694" w:type="dxa"/>
            <w:vAlign w:val="center"/>
          </w:tcPr>
          <w:p w14:paraId="0E30A869" w14:textId="77777777" w:rsidR="003C2896" w:rsidRPr="009661B9" w:rsidRDefault="003C2896" w:rsidP="00346009">
            <w:pPr>
              <w:jc w:val="center"/>
            </w:pPr>
          </w:p>
        </w:tc>
      </w:tr>
      <w:tr w:rsidR="003C2896" w:rsidRPr="009661B9" w14:paraId="7849E019" w14:textId="77777777" w:rsidTr="00346009">
        <w:tc>
          <w:tcPr>
            <w:tcW w:w="1696" w:type="dxa"/>
            <w:vAlign w:val="center"/>
          </w:tcPr>
          <w:p w14:paraId="135D3563" w14:textId="77777777" w:rsidR="003C2896" w:rsidRPr="009661B9" w:rsidRDefault="003C2896" w:rsidP="00346009">
            <w:proofErr w:type="spellStart"/>
            <w:r w:rsidRPr="009661B9">
              <w:t>active</w:t>
            </w:r>
            <w:proofErr w:type="spellEnd"/>
          </w:p>
        </w:tc>
        <w:tc>
          <w:tcPr>
            <w:tcW w:w="1418" w:type="dxa"/>
            <w:vAlign w:val="center"/>
          </w:tcPr>
          <w:p w14:paraId="79D5D96C" w14:textId="77777777" w:rsidR="003C2896" w:rsidRPr="009661B9" w:rsidRDefault="003C2896" w:rsidP="00346009">
            <w:pPr>
              <w:jc w:val="center"/>
            </w:pPr>
            <w:r w:rsidRPr="009661B9">
              <w:t>BOOLEAN</w:t>
            </w:r>
          </w:p>
        </w:tc>
        <w:tc>
          <w:tcPr>
            <w:tcW w:w="3685" w:type="dxa"/>
            <w:vAlign w:val="center"/>
          </w:tcPr>
          <w:p w14:paraId="1C0308DC" w14:textId="77777777" w:rsidR="003C2896" w:rsidRPr="009661B9" w:rsidRDefault="003C2896" w:rsidP="00346009">
            <w:r w:rsidRPr="009661B9">
              <w:t>Deaktivált fiókot nem lehet újra aktiválni, a deaktivált alkalmazottak nem tudnak bejelentkezni</w:t>
            </w:r>
          </w:p>
        </w:tc>
        <w:tc>
          <w:tcPr>
            <w:tcW w:w="1694" w:type="dxa"/>
            <w:vAlign w:val="center"/>
          </w:tcPr>
          <w:p w14:paraId="3B77A6E1" w14:textId="77777777" w:rsidR="003C2896" w:rsidRPr="009661B9" w:rsidRDefault="003C2896" w:rsidP="00346009">
            <w:pPr>
              <w:jc w:val="center"/>
            </w:pPr>
          </w:p>
        </w:tc>
      </w:tr>
      <w:tr w:rsidR="003C2896" w:rsidRPr="009661B9" w14:paraId="02A0C592" w14:textId="77777777" w:rsidTr="00346009">
        <w:tc>
          <w:tcPr>
            <w:tcW w:w="1696" w:type="dxa"/>
            <w:vAlign w:val="center"/>
          </w:tcPr>
          <w:p w14:paraId="45272188" w14:textId="77777777" w:rsidR="003C2896" w:rsidRPr="009661B9" w:rsidRDefault="003C2896" w:rsidP="00346009">
            <w:proofErr w:type="spellStart"/>
            <w:r w:rsidRPr="009661B9">
              <w:t>admin</w:t>
            </w:r>
            <w:proofErr w:type="spellEnd"/>
          </w:p>
        </w:tc>
        <w:tc>
          <w:tcPr>
            <w:tcW w:w="1418" w:type="dxa"/>
            <w:vAlign w:val="center"/>
          </w:tcPr>
          <w:p w14:paraId="093E4164" w14:textId="77777777" w:rsidR="003C2896" w:rsidRPr="009661B9" w:rsidRDefault="003C2896" w:rsidP="00346009">
            <w:pPr>
              <w:jc w:val="center"/>
            </w:pPr>
            <w:r w:rsidRPr="009661B9">
              <w:t>BOOLEAN</w:t>
            </w:r>
          </w:p>
        </w:tc>
        <w:tc>
          <w:tcPr>
            <w:tcW w:w="3685" w:type="dxa"/>
            <w:vAlign w:val="center"/>
          </w:tcPr>
          <w:p w14:paraId="345F4AC8" w14:textId="77777777" w:rsidR="003C2896" w:rsidRPr="009661B9" w:rsidRDefault="003C2896" w:rsidP="00346009">
            <w:proofErr w:type="spellStart"/>
            <w:r w:rsidRPr="009661B9">
              <w:t>Admin</w:t>
            </w:r>
            <w:proofErr w:type="spellEnd"/>
            <w:r w:rsidRPr="009661B9">
              <w:t xml:space="preserve"> </w:t>
            </w:r>
            <w:proofErr w:type="spellStart"/>
            <w:r w:rsidRPr="009661B9">
              <w:t>flag</w:t>
            </w:r>
            <w:proofErr w:type="spellEnd"/>
            <w:r w:rsidRPr="009661B9">
              <w:t xml:space="preserve">, </w:t>
            </w:r>
            <w:proofErr w:type="spellStart"/>
            <w:r w:rsidRPr="009661B9">
              <w:t>admin</w:t>
            </w:r>
            <w:proofErr w:type="spellEnd"/>
            <w:r w:rsidRPr="009661B9">
              <w:t xml:space="preserve"> alkalmazottból csak egy létezhet és nem lehet deaktiválni</w:t>
            </w:r>
          </w:p>
        </w:tc>
        <w:tc>
          <w:tcPr>
            <w:tcW w:w="1694" w:type="dxa"/>
            <w:vAlign w:val="center"/>
          </w:tcPr>
          <w:p w14:paraId="46C4B000" w14:textId="77777777" w:rsidR="003C2896" w:rsidRPr="009661B9" w:rsidRDefault="003C2896" w:rsidP="00346009">
            <w:pPr>
              <w:jc w:val="center"/>
            </w:pPr>
          </w:p>
        </w:tc>
      </w:tr>
    </w:tbl>
    <w:p w14:paraId="6CC83625"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2576" behindDoc="0" locked="0" layoutInCell="1" allowOverlap="1" wp14:anchorId="6A46DA46" wp14:editId="324003E8">
                <wp:simplePos x="0" y="0"/>
                <wp:positionH relativeFrom="margin">
                  <wp:align>left</wp:align>
                </wp:positionH>
                <wp:positionV relativeFrom="paragraph">
                  <wp:posOffset>417830</wp:posOffset>
                </wp:positionV>
                <wp:extent cx="5384165" cy="1628775"/>
                <wp:effectExtent l="0" t="0" r="26035" b="28575"/>
                <wp:wrapSquare wrapText="bothSides"/>
                <wp:docPr id="13" name="Szövegdoboz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1628775"/>
                        </a:xfrm>
                        <a:prstGeom prst="rect">
                          <a:avLst/>
                        </a:prstGeom>
                        <a:solidFill>
                          <a:srgbClr val="FFFFFF"/>
                        </a:solidFill>
                        <a:ln w="9525">
                          <a:solidFill>
                            <a:srgbClr val="000000"/>
                          </a:solidFill>
                          <a:miter lim="800000"/>
                          <a:headEnd/>
                          <a:tailEnd/>
                        </a:ln>
                      </wps:spPr>
                      <wps:txbx>
                        <w:txbxContent>
                          <w:p w14:paraId="678217C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employees(</w:t>
                            </w:r>
                            <w:proofErr w:type="gramEnd"/>
                          </w:p>
                          <w:p w14:paraId="04D7A5E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empl_id INT AUTO_INCREMENT PRIMARY KEY,</w:t>
                            </w:r>
                          </w:p>
                          <w:p w14:paraId="600482F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empl_name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821BEE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empl_uname </w:t>
                            </w:r>
                            <w:proofErr w:type="gramStart"/>
                            <w:r w:rsidRPr="00F2755B">
                              <w:rPr>
                                <w:rFonts w:ascii="Cascadia Code ExtraLight" w:hAnsi="Cascadia Code ExtraLight"/>
                              </w:rPr>
                              <w:t>VARCHAR(</w:t>
                            </w:r>
                            <w:proofErr w:type="gramEnd"/>
                            <w:r w:rsidRPr="00F2755B">
                              <w:rPr>
                                <w:rFonts w:ascii="Cascadia Code ExtraLight" w:hAnsi="Cascadia Code ExtraLight"/>
                              </w:rPr>
                              <w:t>5),</w:t>
                            </w:r>
                          </w:p>
                          <w:p w14:paraId="31A4CCE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password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1A567E5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active BOOLEAN,</w:t>
                            </w:r>
                          </w:p>
                          <w:p w14:paraId="033A563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admin BOOLEAN</w:t>
                            </w:r>
                          </w:p>
                          <w:p w14:paraId="700AE1D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6DA46" id="Szövegdoboz 13" o:spid="_x0000_s1043" type="#_x0000_t202" style="position:absolute;margin-left:0;margin-top:32.9pt;width:423.95pt;height:128.2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">
                <v:textbox>
                  <w:txbxContent>
                    <w:p w14:paraId="678217C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employees(</w:t>
                      </w:r>
                      <w:proofErr w:type="gramEnd"/>
                    </w:p>
                    <w:p w14:paraId="04D7A5E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empl_id INT AUTO_INCREMENT PRIMARY KEY,</w:t>
                      </w:r>
                    </w:p>
                    <w:p w14:paraId="600482F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empl_name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2821BEE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empl_uname </w:t>
                      </w:r>
                      <w:proofErr w:type="gramStart"/>
                      <w:r w:rsidRPr="00F2755B">
                        <w:rPr>
                          <w:rFonts w:ascii="Cascadia Code ExtraLight" w:hAnsi="Cascadia Code ExtraLight"/>
                        </w:rPr>
                        <w:t>VARCHAR(</w:t>
                      </w:r>
                      <w:proofErr w:type="gramEnd"/>
                      <w:r w:rsidRPr="00F2755B">
                        <w:rPr>
                          <w:rFonts w:ascii="Cascadia Code ExtraLight" w:hAnsi="Cascadia Code ExtraLight"/>
                        </w:rPr>
                        <w:t>5),</w:t>
                      </w:r>
                    </w:p>
                    <w:p w14:paraId="31A4CCE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password </w:t>
                      </w:r>
                      <w:proofErr w:type="gramStart"/>
                      <w:r w:rsidRPr="00F2755B">
                        <w:rPr>
                          <w:rFonts w:ascii="Cascadia Code ExtraLight" w:hAnsi="Cascadia Code ExtraLight"/>
                        </w:rPr>
                        <w:t>VARCHAR(</w:t>
                      </w:r>
                      <w:proofErr w:type="gramEnd"/>
                      <w:r w:rsidRPr="00F2755B">
                        <w:rPr>
                          <w:rFonts w:ascii="Cascadia Code ExtraLight" w:hAnsi="Cascadia Code ExtraLight"/>
                        </w:rPr>
                        <w:t>255),</w:t>
                      </w:r>
                    </w:p>
                    <w:p w14:paraId="1A567E5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active BOOLEAN,</w:t>
                      </w:r>
                    </w:p>
                    <w:p w14:paraId="033A563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admin BOOLEAN</w:t>
                      </w:r>
                    </w:p>
                    <w:p w14:paraId="700AE1DC"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7D22DEA" w14:textId="77777777" w:rsidR="003C2896" w:rsidRPr="009661B9" w:rsidRDefault="003C2896" w:rsidP="003C2896">
      <w:r w:rsidRPr="009661B9">
        <w:br w:type="page"/>
      </w:r>
    </w:p>
    <w:p w14:paraId="35386052" w14:textId="77777777" w:rsidR="003C2896" w:rsidRPr="009661B9" w:rsidRDefault="003C2896" w:rsidP="001D4CF9">
      <w:pPr>
        <w:pStyle w:val="Cmsor4"/>
      </w:pPr>
      <w:bookmarkStart w:id="65" w:name="_Toc194844959"/>
      <w:r w:rsidRPr="009661B9">
        <w:lastRenderedPageBreak/>
        <w:t>A „</w:t>
      </w:r>
      <w:proofErr w:type="spellStart"/>
      <w:r w:rsidRPr="009661B9">
        <w:t>borrowings</w:t>
      </w:r>
      <w:proofErr w:type="spellEnd"/>
      <w:r w:rsidRPr="009661B9">
        <w:t>” tábla</w:t>
      </w:r>
      <w:bookmarkEnd w:id="65"/>
    </w:p>
    <w:p w14:paraId="4ED3FC5C" w14:textId="77777777" w:rsidR="003C2896" w:rsidRPr="009661B9" w:rsidRDefault="003C2896" w:rsidP="003C2896">
      <w:pPr>
        <w:spacing w:before="120"/>
        <w:jc w:val="both"/>
      </w:pPr>
      <w:r w:rsidRPr="009661B9">
        <w:t>A „</w:t>
      </w:r>
      <w:proofErr w:type="spellStart"/>
      <w:r w:rsidRPr="009661B9">
        <w:t>borrowings</w:t>
      </w:r>
      <w:proofErr w:type="spellEnd"/>
      <w:r w:rsidRPr="009661B9">
        <w:t>” tábla tárolja az összes aktív és már lejárt/befejezett könyv kivételt. Több-több kapcsolatú kapcsolótábla, műveletek egyszerűsítése érdekében saját egyedi azonosítót is kapott</w:t>
      </w:r>
    </w:p>
    <w:p w14:paraId="358535B5"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86"/>
        <w:gridCol w:w="1386"/>
        <w:gridCol w:w="3556"/>
        <w:gridCol w:w="1675"/>
      </w:tblGrid>
      <w:tr w:rsidR="003C2896" w:rsidRPr="009661B9" w14:paraId="2D4263FD" w14:textId="77777777" w:rsidTr="00346009">
        <w:tc>
          <w:tcPr>
            <w:tcW w:w="1696" w:type="dxa"/>
            <w:vAlign w:val="center"/>
          </w:tcPr>
          <w:p w14:paraId="526A23E4" w14:textId="77777777" w:rsidR="003C2896" w:rsidRPr="009661B9" w:rsidRDefault="003C2896" w:rsidP="00346009">
            <w:r w:rsidRPr="009661B9">
              <w:t>Mező neve</w:t>
            </w:r>
          </w:p>
        </w:tc>
        <w:tc>
          <w:tcPr>
            <w:tcW w:w="1418" w:type="dxa"/>
            <w:vAlign w:val="center"/>
          </w:tcPr>
          <w:p w14:paraId="4CEFB213" w14:textId="77777777" w:rsidR="003C2896" w:rsidRPr="009661B9" w:rsidRDefault="003C2896" w:rsidP="00346009">
            <w:r w:rsidRPr="009661B9">
              <w:t>Mező típusa</w:t>
            </w:r>
          </w:p>
        </w:tc>
        <w:tc>
          <w:tcPr>
            <w:tcW w:w="3685" w:type="dxa"/>
            <w:vAlign w:val="center"/>
          </w:tcPr>
          <w:p w14:paraId="228F7159" w14:textId="77777777" w:rsidR="003C2896" w:rsidRPr="009661B9" w:rsidRDefault="003C2896" w:rsidP="00346009">
            <w:r w:rsidRPr="009661B9">
              <w:t>Leírás</w:t>
            </w:r>
          </w:p>
        </w:tc>
        <w:tc>
          <w:tcPr>
            <w:tcW w:w="1694" w:type="dxa"/>
            <w:vAlign w:val="center"/>
          </w:tcPr>
          <w:p w14:paraId="73FC3321" w14:textId="77777777" w:rsidR="003C2896" w:rsidRPr="009661B9" w:rsidRDefault="003C2896" w:rsidP="00346009">
            <w:r w:rsidRPr="009661B9">
              <w:t>Kulcs/index</w:t>
            </w:r>
          </w:p>
        </w:tc>
      </w:tr>
      <w:tr w:rsidR="003C2896" w:rsidRPr="009661B9" w14:paraId="5C2B0CB7" w14:textId="77777777" w:rsidTr="00346009">
        <w:tc>
          <w:tcPr>
            <w:tcW w:w="1696" w:type="dxa"/>
          </w:tcPr>
          <w:p w14:paraId="6702A312" w14:textId="77777777" w:rsidR="003C2896" w:rsidRPr="009661B9" w:rsidRDefault="003C2896" w:rsidP="00346009">
            <w:proofErr w:type="spellStart"/>
            <w:r w:rsidRPr="009661B9">
              <w:t>borrowing_id</w:t>
            </w:r>
            <w:proofErr w:type="spellEnd"/>
          </w:p>
        </w:tc>
        <w:tc>
          <w:tcPr>
            <w:tcW w:w="1418" w:type="dxa"/>
          </w:tcPr>
          <w:p w14:paraId="6B36D249" w14:textId="77777777" w:rsidR="003C2896" w:rsidRPr="009661B9" w:rsidRDefault="003C2896" w:rsidP="00346009">
            <w:r w:rsidRPr="009661B9">
              <w:t>INT</w:t>
            </w:r>
          </w:p>
        </w:tc>
        <w:tc>
          <w:tcPr>
            <w:tcW w:w="3685" w:type="dxa"/>
          </w:tcPr>
          <w:p w14:paraId="312E382D" w14:textId="77777777" w:rsidR="003C2896" w:rsidRPr="009661B9" w:rsidRDefault="003C2896" w:rsidP="00346009">
            <w:r w:rsidRPr="009661B9">
              <w:t>Kivétel egyedi azonosítója</w:t>
            </w:r>
          </w:p>
        </w:tc>
        <w:tc>
          <w:tcPr>
            <w:tcW w:w="1694" w:type="dxa"/>
          </w:tcPr>
          <w:p w14:paraId="552DE15A" w14:textId="77777777" w:rsidR="003C2896" w:rsidRPr="009661B9" w:rsidRDefault="003C2896" w:rsidP="00346009">
            <w:proofErr w:type="spellStart"/>
            <w:r w:rsidRPr="009661B9">
              <w:t>primary</w:t>
            </w:r>
            <w:proofErr w:type="spellEnd"/>
            <w:r w:rsidRPr="009661B9">
              <w:t xml:space="preserve"> </w:t>
            </w:r>
            <w:proofErr w:type="spellStart"/>
            <w:r w:rsidRPr="009661B9">
              <w:t>key</w:t>
            </w:r>
            <w:proofErr w:type="spellEnd"/>
          </w:p>
        </w:tc>
      </w:tr>
      <w:tr w:rsidR="003C2896" w:rsidRPr="009661B9" w14:paraId="03E6B223" w14:textId="77777777" w:rsidTr="00346009">
        <w:trPr>
          <w:trHeight w:val="52"/>
        </w:trPr>
        <w:tc>
          <w:tcPr>
            <w:tcW w:w="1696" w:type="dxa"/>
          </w:tcPr>
          <w:p w14:paraId="7A93AC35" w14:textId="77777777" w:rsidR="003C2896" w:rsidRPr="009661B9" w:rsidRDefault="003C2896" w:rsidP="00346009">
            <w:proofErr w:type="spellStart"/>
            <w:r w:rsidRPr="009661B9">
              <w:t>book_id</w:t>
            </w:r>
            <w:proofErr w:type="spellEnd"/>
          </w:p>
        </w:tc>
        <w:tc>
          <w:tcPr>
            <w:tcW w:w="1418" w:type="dxa"/>
          </w:tcPr>
          <w:p w14:paraId="0E426465" w14:textId="77777777" w:rsidR="003C2896" w:rsidRPr="009661B9" w:rsidRDefault="003C2896" w:rsidP="00346009">
            <w:r w:rsidRPr="009661B9">
              <w:t>INT</w:t>
            </w:r>
          </w:p>
        </w:tc>
        <w:tc>
          <w:tcPr>
            <w:tcW w:w="3685" w:type="dxa"/>
          </w:tcPr>
          <w:p w14:paraId="241222FA" w14:textId="77777777" w:rsidR="003C2896" w:rsidRPr="009661B9" w:rsidRDefault="003C2896" w:rsidP="00346009">
            <w:r w:rsidRPr="009661B9">
              <w:t>Könyv egyedi azonosítója</w:t>
            </w:r>
          </w:p>
        </w:tc>
        <w:tc>
          <w:tcPr>
            <w:tcW w:w="1694" w:type="dxa"/>
          </w:tcPr>
          <w:p w14:paraId="66D491B5" w14:textId="77777777" w:rsidR="003C2896" w:rsidRPr="009661B9" w:rsidRDefault="003C2896" w:rsidP="00346009">
            <w:proofErr w:type="spellStart"/>
            <w:r w:rsidRPr="009661B9">
              <w:t>foreign</w:t>
            </w:r>
            <w:proofErr w:type="spellEnd"/>
            <w:r w:rsidRPr="009661B9">
              <w:t xml:space="preserve"> </w:t>
            </w:r>
            <w:proofErr w:type="spellStart"/>
            <w:r w:rsidRPr="009661B9">
              <w:t>key</w:t>
            </w:r>
            <w:proofErr w:type="spellEnd"/>
          </w:p>
        </w:tc>
      </w:tr>
      <w:tr w:rsidR="003C2896" w:rsidRPr="009661B9" w14:paraId="3D100F51" w14:textId="77777777" w:rsidTr="00346009">
        <w:tc>
          <w:tcPr>
            <w:tcW w:w="1696" w:type="dxa"/>
          </w:tcPr>
          <w:p w14:paraId="444C92F9" w14:textId="77777777" w:rsidR="003C2896" w:rsidRPr="009661B9" w:rsidRDefault="003C2896" w:rsidP="00346009">
            <w:proofErr w:type="spellStart"/>
            <w:r w:rsidRPr="009661B9">
              <w:t>user_id</w:t>
            </w:r>
            <w:proofErr w:type="spellEnd"/>
          </w:p>
        </w:tc>
        <w:tc>
          <w:tcPr>
            <w:tcW w:w="1418" w:type="dxa"/>
          </w:tcPr>
          <w:p w14:paraId="48AF4561" w14:textId="77777777" w:rsidR="003C2896" w:rsidRPr="009661B9" w:rsidRDefault="003C2896" w:rsidP="00346009">
            <w:r w:rsidRPr="009661B9">
              <w:t>INT</w:t>
            </w:r>
          </w:p>
        </w:tc>
        <w:tc>
          <w:tcPr>
            <w:tcW w:w="3685" w:type="dxa"/>
          </w:tcPr>
          <w:p w14:paraId="07057BCC" w14:textId="77777777" w:rsidR="003C2896" w:rsidRPr="009661B9" w:rsidRDefault="003C2896" w:rsidP="00346009">
            <w:r w:rsidRPr="009661B9">
              <w:t>Felhasználó egyedi azonosítója</w:t>
            </w:r>
          </w:p>
        </w:tc>
        <w:tc>
          <w:tcPr>
            <w:tcW w:w="1694" w:type="dxa"/>
          </w:tcPr>
          <w:p w14:paraId="786B079D" w14:textId="77777777" w:rsidR="003C2896" w:rsidRPr="009661B9" w:rsidRDefault="003C2896" w:rsidP="00346009">
            <w:proofErr w:type="spellStart"/>
            <w:r w:rsidRPr="009661B9">
              <w:t>foreign</w:t>
            </w:r>
            <w:proofErr w:type="spellEnd"/>
            <w:r w:rsidRPr="009661B9">
              <w:t xml:space="preserve"> </w:t>
            </w:r>
            <w:proofErr w:type="spellStart"/>
            <w:r w:rsidRPr="009661B9">
              <w:t>key</w:t>
            </w:r>
            <w:proofErr w:type="spellEnd"/>
          </w:p>
        </w:tc>
      </w:tr>
      <w:tr w:rsidR="003C2896" w:rsidRPr="009661B9" w14:paraId="0D837221" w14:textId="77777777" w:rsidTr="00346009">
        <w:tc>
          <w:tcPr>
            <w:tcW w:w="1696" w:type="dxa"/>
          </w:tcPr>
          <w:p w14:paraId="2C2864E1" w14:textId="77777777" w:rsidR="003C2896" w:rsidRPr="009661B9" w:rsidRDefault="003C2896" w:rsidP="00346009">
            <w:proofErr w:type="spellStart"/>
            <w:r w:rsidRPr="009661B9">
              <w:t>empl_e</w:t>
            </w:r>
            <w:proofErr w:type="spellEnd"/>
          </w:p>
        </w:tc>
        <w:tc>
          <w:tcPr>
            <w:tcW w:w="1418" w:type="dxa"/>
          </w:tcPr>
          <w:p w14:paraId="24B2C609" w14:textId="77777777" w:rsidR="003C2896" w:rsidRPr="009661B9" w:rsidRDefault="003C2896" w:rsidP="00346009">
            <w:r w:rsidRPr="009661B9">
              <w:t>INT</w:t>
            </w:r>
          </w:p>
        </w:tc>
        <w:tc>
          <w:tcPr>
            <w:tcW w:w="3685" w:type="dxa"/>
          </w:tcPr>
          <w:p w14:paraId="796406E1" w14:textId="77777777" w:rsidR="003C2896" w:rsidRPr="009661B9" w:rsidRDefault="003C2896" w:rsidP="00346009">
            <w:r w:rsidRPr="009661B9">
              <w:t>Alkalmazott egyedi azonosítója. Amíg nincs visszahozva, azt az alkalmazottat tárolja, aki kiadta, ha már vissza lett véve, akkor azt tárolja, aki visszavette</w:t>
            </w:r>
          </w:p>
        </w:tc>
        <w:tc>
          <w:tcPr>
            <w:tcW w:w="1694" w:type="dxa"/>
          </w:tcPr>
          <w:p w14:paraId="0D68EE1C" w14:textId="77777777" w:rsidR="003C2896" w:rsidRPr="009661B9" w:rsidRDefault="003C2896" w:rsidP="00346009">
            <w:proofErr w:type="spellStart"/>
            <w:r w:rsidRPr="009661B9">
              <w:t>foreign</w:t>
            </w:r>
            <w:proofErr w:type="spellEnd"/>
            <w:r w:rsidRPr="009661B9">
              <w:t xml:space="preserve"> </w:t>
            </w:r>
            <w:proofErr w:type="spellStart"/>
            <w:r w:rsidRPr="009661B9">
              <w:t>key</w:t>
            </w:r>
            <w:proofErr w:type="spellEnd"/>
            <w:r w:rsidRPr="009661B9">
              <w:t xml:space="preserve"> </w:t>
            </w:r>
          </w:p>
        </w:tc>
      </w:tr>
      <w:tr w:rsidR="003C2896" w:rsidRPr="009661B9" w14:paraId="1FF01D9E" w14:textId="77777777" w:rsidTr="00346009">
        <w:tc>
          <w:tcPr>
            <w:tcW w:w="1696" w:type="dxa"/>
          </w:tcPr>
          <w:p w14:paraId="06BE1A2F" w14:textId="77777777" w:rsidR="003C2896" w:rsidRPr="009661B9" w:rsidRDefault="003C2896" w:rsidP="00346009">
            <w:proofErr w:type="spellStart"/>
            <w:r w:rsidRPr="009661B9">
              <w:t>start_date</w:t>
            </w:r>
            <w:proofErr w:type="spellEnd"/>
          </w:p>
        </w:tc>
        <w:tc>
          <w:tcPr>
            <w:tcW w:w="1418" w:type="dxa"/>
          </w:tcPr>
          <w:p w14:paraId="45FF2769" w14:textId="77777777" w:rsidR="003C2896" w:rsidRPr="009661B9" w:rsidRDefault="003C2896" w:rsidP="00346009">
            <w:r w:rsidRPr="009661B9">
              <w:t>DATE</w:t>
            </w:r>
          </w:p>
        </w:tc>
        <w:tc>
          <w:tcPr>
            <w:tcW w:w="3685" w:type="dxa"/>
          </w:tcPr>
          <w:p w14:paraId="6897B2AC" w14:textId="77777777" w:rsidR="003C2896" w:rsidRPr="009661B9" w:rsidRDefault="003C2896" w:rsidP="00346009">
            <w:r w:rsidRPr="009661B9">
              <w:t>Kivétel kezdetének dátuma</w:t>
            </w:r>
          </w:p>
        </w:tc>
        <w:tc>
          <w:tcPr>
            <w:tcW w:w="1694" w:type="dxa"/>
          </w:tcPr>
          <w:p w14:paraId="1EAE4DEC" w14:textId="77777777" w:rsidR="003C2896" w:rsidRPr="009661B9" w:rsidRDefault="003C2896" w:rsidP="00346009"/>
        </w:tc>
      </w:tr>
      <w:tr w:rsidR="003C2896" w:rsidRPr="009661B9" w14:paraId="1C3EC1C4" w14:textId="77777777" w:rsidTr="00346009">
        <w:tc>
          <w:tcPr>
            <w:tcW w:w="1696" w:type="dxa"/>
          </w:tcPr>
          <w:p w14:paraId="59AD09CB" w14:textId="77777777" w:rsidR="003C2896" w:rsidRPr="009661B9" w:rsidRDefault="003C2896" w:rsidP="00346009">
            <w:proofErr w:type="spellStart"/>
            <w:r w:rsidRPr="009661B9">
              <w:t>end_date</w:t>
            </w:r>
            <w:proofErr w:type="spellEnd"/>
          </w:p>
        </w:tc>
        <w:tc>
          <w:tcPr>
            <w:tcW w:w="1418" w:type="dxa"/>
          </w:tcPr>
          <w:p w14:paraId="5E5D90F4" w14:textId="77777777" w:rsidR="003C2896" w:rsidRPr="009661B9" w:rsidRDefault="003C2896" w:rsidP="00346009">
            <w:r w:rsidRPr="009661B9">
              <w:t>DATE</w:t>
            </w:r>
          </w:p>
        </w:tc>
        <w:tc>
          <w:tcPr>
            <w:tcW w:w="3685" w:type="dxa"/>
          </w:tcPr>
          <w:p w14:paraId="468EC32C" w14:textId="77777777" w:rsidR="003C2896" w:rsidRPr="009661B9" w:rsidRDefault="003C2896" w:rsidP="00346009">
            <w:r w:rsidRPr="009661B9">
              <w:t>Vége dátum, amíg nincs visszahozva a várt dátumot tárolja, visszahozást követően a visszavétel dátumát</w:t>
            </w:r>
          </w:p>
        </w:tc>
        <w:tc>
          <w:tcPr>
            <w:tcW w:w="1694" w:type="dxa"/>
          </w:tcPr>
          <w:p w14:paraId="6DE2435A" w14:textId="77777777" w:rsidR="003C2896" w:rsidRPr="009661B9" w:rsidRDefault="003C2896" w:rsidP="00346009"/>
        </w:tc>
      </w:tr>
      <w:tr w:rsidR="003C2896" w:rsidRPr="009661B9" w14:paraId="296CA0F2" w14:textId="77777777" w:rsidTr="00346009">
        <w:tc>
          <w:tcPr>
            <w:tcW w:w="1696" w:type="dxa"/>
          </w:tcPr>
          <w:p w14:paraId="2E9C4F9A" w14:textId="77777777" w:rsidR="003C2896" w:rsidRPr="009661B9" w:rsidRDefault="003C2896" w:rsidP="00346009">
            <w:proofErr w:type="spellStart"/>
            <w:r w:rsidRPr="009661B9">
              <w:t>returned</w:t>
            </w:r>
            <w:proofErr w:type="spellEnd"/>
          </w:p>
        </w:tc>
        <w:tc>
          <w:tcPr>
            <w:tcW w:w="1418" w:type="dxa"/>
          </w:tcPr>
          <w:p w14:paraId="3DA680CA" w14:textId="77777777" w:rsidR="003C2896" w:rsidRPr="009661B9" w:rsidRDefault="003C2896" w:rsidP="00346009">
            <w:r w:rsidRPr="009661B9">
              <w:t>BOOL</w:t>
            </w:r>
          </w:p>
        </w:tc>
        <w:tc>
          <w:tcPr>
            <w:tcW w:w="3685" w:type="dxa"/>
          </w:tcPr>
          <w:p w14:paraId="37A7A7EA" w14:textId="77777777" w:rsidR="003C2896" w:rsidRPr="009661B9" w:rsidRDefault="003C2896" w:rsidP="00346009">
            <w:r w:rsidRPr="009661B9">
              <w:t xml:space="preserve">Vissza lett-e már hozva </w:t>
            </w:r>
            <w:proofErr w:type="spellStart"/>
            <w:r w:rsidRPr="009661B9">
              <w:t>flag</w:t>
            </w:r>
            <w:proofErr w:type="spellEnd"/>
          </w:p>
        </w:tc>
        <w:tc>
          <w:tcPr>
            <w:tcW w:w="1694" w:type="dxa"/>
          </w:tcPr>
          <w:p w14:paraId="35E19061" w14:textId="77777777" w:rsidR="003C2896" w:rsidRPr="009661B9" w:rsidRDefault="003C2896" w:rsidP="00346009"/>
        </w:tc>
      </w:tr>
    </w:tbl>
    <w:p w14:paraId="4767373C"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3600" behindDoc="0" locked="0" layoutInCell="1" allowOverlap="1" wp14:anchorId="53FD0079" wp14:editId="4816E2F2">
                <wp:simplePos x="0" y="0"/>
                <wp:positionH relativeFrom="margin">
                  <wp:align>left</wp:align>
                </wp:positionH>
                <wp:positionV relativeFrom="paragraph">
                  <wp:posOffset>419100</wp:posOffset>
                </wp:positionV>
                <wp:extent cx="5384165" cy="2390775"/>
                <wp:effectExtent l="0" t="0" r="26035" b="28575"/>
                <wp:wrapSquare wrapText="bothSides"/>
                <wp:docPr id="15" name="Szövegdoboz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90775"/>
                        </a:xfrm>
                        <a:prstGeom prst="rect">
                          <a:avLst/>
                        </a:prstGeom>
                        <a:solidFill>
                          <a:srgbClr val="FFFFFF"/>
                        </a:solidFill>
                        <a:ln w="9525">
                          <a:solidFill>
                            <a:srgbClr val="000000"/>
                          </a:solidFill>
                          <a:miter lim="800000"/>
                          <a:headEnd/>
                          <a:tailEnd/>
                        </a:ln>
                      </wps:spPr>
                      <wps:txbx>
                        <w:txbxContent>
                          <w:p w14:paraId="290F256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borrowings(</w:t>
                            </w:r>
                            <w:proofErr w:type="gramEnd"/>
                          </w:p>
                          <w:p w14:paraId="451AFC0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borrowing_id INT AUTO_INCREMENT PRIMARY KEY,</w:t>
                            </w:r>
                          </w:p>
                          <w:p w14:paraId="3744161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book_id INT NOT NULL,</w:t>
                            </w:r>
                          </w:p>
                          <w:p w14:paraId="4A10B0B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user_id INT NOT NULL,</w:t>
                            </w:r>
                          </w:p>
                          <w:p w14:paraId="7D5780E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empl_e INT NOT NULL, </w:t>
                            </w:r>
                          </w:p>
                          <w:p w14:paraId="20F9929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start_date DATE,</w:t>
                            </w:r>
                          </w:p>
                          <w:p w14:paraId="2178540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end_date DATE,</w:t>
                            </w:r>
                          </w:p>
                          <w:p w14:paraId="203CC02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returned </w:t>
                            </w:r>
                            <w:proofErr w:type="gramStart"/>
                            <w:r w:rsidRPr="00F2755B">
                              <w:rPr>
                                <w:rFonts w:ascii="Cascadia Code ExtraLight" w:hAnsi="Cascadia Code ExtraLight"/>
                              </w:rPr>
                              <w:t>TINYINT(</w:t>
                            </w:r>
                            <w:proofErr w:type="gramEnd"/>
                            <w:r w:rsidRPr="00F2755B">
                              <w:rPr>
                                <w:rFonts w:ascii="Cascadia Code ExtraLight" w:hAnsi="Cascadia Code ExtraLight"/>
                              </w:rPr>
                              <w:t>1),</w:t>
                            </w:r>
                          </w:p>
                          <w:p w14:paraId="55A54F3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book_id) REFERENCES inventory(book_id),</w:t>
                            </w:r>
                          </w:p>
                          <w:p w14:paraId="41DC0AA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user_id) REFERENCES users(user_id),</w:t>
                            </w:r>
                          </w:p>
                          <w:p w14:paraId="319097A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empl_e) REFERENCES employees(empl_id)</w:t>
                            </w:r>
                          </w:p>
                          <w:p w14:paraId="1317DC35"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D0079" id="Szövegdoboz 15" o:spid="_x0000_s1044" type="#_x0000_t202" style="position:absolute;margin-left:0;margin-top:33pt;width:423.95pt;height:188.2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">
                <v:textbox>
                  <w:txbxContent>
                    <w:p w14:paraId="290F256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borrowings(</w:t>
                      </w:r>
                      <w:proofErr w:type="gramEnd"/>
                    </w:p>
                    <w:p w14:paraId="451AFC0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borrowing_id INT AUTO_INCREMENT PRIMARY KEY,</w:t>
                      </w:r>
                    </w:p>
                    <w:p w14:paraId="3744161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book_id INT NOT NULL,</w:t>
                      </w:r>
                    </w:p>
                    <w:p w14:paraId="4A10B0B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user_id INT NOT NULL,</w:t>
                      </w:r>
                    </w:p>
                    <w:p w14:paraId="7D5780E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empl_e INT NOT NULL, </w:t>
                      </w:r>
                    </w:p>
                    <w:p w14:paraId="20F9929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start_date DATE,</w:t>
                      </w:r>
                    </w:p>
                    <w:p w14:paraId="2178540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end_date DATE,</w:t>
                      </w:r>
                    </w:p>
                    <w:p w14:paraId="203CC02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returned </w:t>
                      </w:r>
                      <w:proofErr w:type="gramStart"/>
                      <w:r w:rsidRPr="00F2755B">
                        <w:rPr>
                          <w:rFonts w:ascii="Cascadia Code ExtraLight" w:hAnsi="Cascadia Code ExtraLight"/>
                        </w:rPr>
                        <w:t>TINYINT(</w:t>
                      </w:r>
                      <w:proofErr w:type="gramEnd"/>
                      <w:r w:rsidRPr="00F2755B">
                        <w:rPr>
                          <w:rFonts w:ascii="Cascadia Code ExtraLight" w:hAnsi="Cascadia Code ExtraLight"/>
                        </w:rPr>
                        <w:t>1),</w:t>
                      </w:r>
                    </w:p>
                    <w:p w14:paraId="55A54F3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book_id) REFERENCES inventory(book_id),</w:t>
                      </w:r>
                    </w:p>
                    <w:p w14:paraId="41DC0AA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user_id) REFERENCES users(user_id),</w:t>
                      </w:r>
                    </w:p>
                    <w:p w14:paraId="319097A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empl_e) REFERENCES employees(empl_id)</w:t>
                      </w:r>
                    </w:p>
                    <w:p w14:paraId="1317DC35"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5DBED209" w14:textId="77777777" w:rsidR="003C2896" w:rsidRPr="009661B9" w:rsidRDefault="003C2896" w:rsidP="003C2896">
      <w:r w:rsidRPr="009661B9">
        <w:br w:type="page"/>
      </w:r>
    </w:p>
    <w:p w14:paraId="7C8C89EB" w14:textId="77777777" w:rsidR="003C2896" w:rsidRPr="009661B9" w:rsidRDefault="003C2896" w:rsidP="00385A3D">
      <w:pPr>
        <w:pStyle w:val="Cmsor4"/>
      </w:pPr>
      <w:bookmarkStart w:id="66" w:name="_Toc194844960"/>
      <w:r w:rsidRPr="009661B9">
        <w:lastRenderedPageBreak/>
        <w:t>A „</w:t>
      </w:r>
      <w:proofErr w:type="spellStart"/>
      <w:r w:rsidRPr="009661B9">
        <w:t>booking</w:t>
      </w:r>
      <w:proofErr w:type="spellEnd"/>
      <w:r w:rsidRPr="009661B9">
        <w:t>” tábla</w:t>
      </w:r>
      <w:bookmarkEnd w:id="66"/>
    </w:p>
    <w:p w14:paraId="3693F6BB" w14:textId="77777777" w:rsidR="003C2896" w:rsidRPr="009661B9" w:rsidRDefault="003C2896" w:rsidP="003C2896">
      <w:pPr>
        <w:spacing w:before="120"/>
        <w:jc w:val="both"/>
      </w:pPr>
      <w:r w:rsidRPr="009661B9">
        <w:t>A „</w:t>
      </w:r>
      <w:proofErr w:type="spellStart"/>
      <w:r w:rsidRPr="009661B9">
        <w:t>booking</w:t>
      </w:r>
      <w:proofErr w:type="spellEnd"/>
      <w:r w:rsidRPr="009661B9">
        <w:t>” táblában található az összes aktív könyv foglalás, ha egy foglalás lejár automatikusan kitörlődik a táblából. Több-több kapcsolatú kapcsolótábla, néhány művelet végett kapott saját egyedi azonosítót.</w:t>
      </w:r>
    </w:p>
    <w:p w14:paraId="656D2F3C"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75"/>
        <w:gridCol w:w="1388"/>
        <w:gridCol w:w="3375"/>
        <w:gridCol w:w="1865"/>
      </w:tblGrid>
      <w:tr w:rsidR="003C2896" w:rsidRPr="009661B9" w14:paraId="61F0F076" w14:textId="77777777" w:rsidTr="00346009">
        <w:tc>
          <w:tcPr>
            <w:tcW w:w="1696" w:type="dxa"/>
            <w:vAlign w:val="center"/>
          </w:tcPr>
          <w:p w14:paraId="28B9FFB1" w14:textId="77777777" w:rsidR="003C2896" w:rsidRPr="009661B9" w:rsidRDefault="003C2896" w:rsidP="00346009">
            <w:pPr>
              <w:jc w:val="center"/>
            </w:pPr>
            <w:r w:rsidRPr="009661B9">
              <w:t>Mező neve</w:t>
            </w:r>
          </w:p>
        </w:tc>
        <w:tc>
          <w:tcPr>
            <w:tcW w:w="1418" w:type="dxa"/>
            <w:vAlign w:val="center"/>
          </w:tcPr>
          <w:p w14:paraId="0292FC8D" w14:textId="77777777" w:rsidR="003C2896" w:rsidRPr="009661B9" w:rsidRDefault="003C2896" w:rsidP="00346009">
            <w:pPr>
              <w:jc w:val="center"/>
            </w:pPr>
            <w:r w:rsidRPr="009661B9">
              <w:t>Mező típusa</w:t>
            </w:r>
          </w:p>
        </w:tc>
        <w:tc>
          <w:tcPr>
            <w:tcW w:w="3487" w:type="dxa"/>
            <w:vAlign w:val="center"/>
          </w:tcPr>
          <w:p w14:paraId="5BEF5921" w14:textId="77777777" w:rsidR="003C2896" w:rsidRPr="009661B9" w:rsidRDefault="003C2896" w:rsidP="00346009">
            <w:pPr>
              <w:jc w:val="center"/>
            </w:pPr>
            <w:r w:rsidRPr="009661B9">
              <w:t>Leírás</w:t>
            </w:r>
          </w:p>
        </w:tc>
        <w:tc>
          <w:tcPr>
            <w:tcW w:w="1892" w:type="dxa"/>
            <w:vAlign w:val="center"/>
          </w:tcPr>
          <w:p w14:paraId="083B31C4" w14:textId="77777777" w:rsidR="003C2896" w:rsidRPr="009661B9" w:rsidRDefault="003C2896" w:rsidP="00346009">
            <w:pPr>
              <w:jc w:val="center"/>
            </w:pPr>
            <w:r w:rsidRPr="009661B9">
              <w:t>Kulcs/index</w:t>
            </w:r>
          </w:p>
        </w:tc>
      </w:tr>
      <w:tr w:rsidR="003C2896" w:rsidRPr="009661B9" w14:paraId="6BA3C606" w14:textId="77777777" w:rsidTr="00346009">
        <w:tc>
          <w:tcPr>
            <w:tcW w:w="1696" w:type="dxa"/>
            <w:vAlign w:val="center"/>
          </w:tcPr>
          <w:p w14:paraId="7345CAE9" w14:textId="77777777" w:rsidR="003C2896" w:rsidRPr="009661B9" w:rsidRDefault="003C2896" w:rsidP="00346009">
            <w:pPr>
              <w:jc w:val="center"/>
            </w:pPr>
            <w:proofErr w:type="spellStart"/>
            <w:r w:rsidRPr="009661B9">
              <w:t>booking_id</w:t>
            </w:r>
            <w:proofErr w:type="spellEnd"/>
          </w:p>
        </w:tc>
        <w:tc>
          <w:tcPr>
            <w:tcW w:w="1418" w:type="dxa"/>
            <w:vAlign w:val="center"/>
          </w:tcPr>
          <w:p w14:paraId="57864A00" w14:textId="77777777" w:rsidR="003C2896" w:rsidRPr="009661B9" w:rsidRDefault="003C2896" w:rsidP="00346009">
            <w:pPr>
              <w:jc w:val="center"/>
            </w:pPr>
            <w:r w:rsidRPr="009661B9">
              <w:t>INT</w:t>
            </w:r>
          </w:p>
        </w:tc>
        <w:tc>
          <w:tcPr>
            <w:tcW w:w="3487" w:type="dxa"/>
            <w:vAlign w:val="center"/>
          </w:tcPr>
          <w:p w14:paraId="55D1B77E" w14:textId="77777777" w:rsidR="003C2896" w:rsidRPr="009661B9" w:rsidRDefault="003C2896" w:rsidP="00346009">
            <w:r w:rsidRPr="009661B9">
              <w:t>Foglalás saját azonosítója</w:t>
            </w:r>
          </w:p>
        </w:tc>
        <w:tc>
          <w:tcPr>
            <w:tcW w:w="1892" w:type="dxa"/>
            <w:vAlign w:val="center"/>
          </w:tcPr>
          <w:p w14:paraId="69794047"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7CA761E8" w14:textId="77777777" w:rsidTr="00346009">
        <w:tc>
          <w:tcPr>
            <w:tcW w:w="1696" w:type="dxa"/>
            <w:vAlign w:val="center"/>
          </w:tcPr>
          <w:p w14:paraId="04F0B30B" w14:textId="77777777" w:rsidR="003C2896" w:rsidRPr="009661B9" w:rsidRDefault="003C2896" w:rsidP="00346009">
            <w:pPr>
              <w:jc w:val="center"/>
            </w:pPr>
            <w:proofErr w:type="spellStart"/>
            <w:r w:rsidRPr="009661B9">
              <w:t>user_id</w:t>
            </w:r>
            <w:proofErr w:type="spellEnd"/>
          </w:p>
        </w:tc>
        <w:tc>
          <w:tcPr>
            <w:tcW w:w="1418" w:type="dxa"/>
            <w:vAlign w:val="center"/>
          </w:tcPr>
          <w:p w14:paraId="21115EFA" w14:textId="77777777" w:rsidR="003C2896" w:rsidRPr="009661B9" w:rsidRDefault="003C2896" w:rsidP="00346009">
            <w:pPr>
              <w:jc w:val="center"/>
            </w:pPr>
            <w:r w:rsidRPr="009661B9">
              <w:t>INT</w:t>
            </w:r>
          </w:p>
        </w:tc>
        <w:tc>
          <w:tcPr>
            <w:tcW w:w="3487" w:type="dxa"/>
            <w:vAlign w:val="center"/>
          </w:tcPr>
          <w:p w14:paraId="32755637" w14:textId="77777777" w:rsidR="003C2896" w:rsidRPr="009661B9" w:rsidRDefault="003C2896" w:rsidP="00346009">
            <w:r w:rsidRPr="009661B9">
              <w:t>Felhasználó saját azonosítója</w:t>
            </w:r>
          </w:p>
        </w:tc>
        <w:tc>
          <w:tcPr>
            <w:tcW w:w="1892" w:type="dxa"/>
            <w:vAlign w:val="center"/>
          </w:tcPr>
          <w:p w14:paraId="5A795B10"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3079E4D8" w14:textId="77777777" w:rsidTr="00346009">
        <w:tc>
          <w:tcPr>
            <w:tcW w:w="1696" w:type="dxa"/>
            <w:vAlign w:val="center"/>
          </w:tcPr>
          <w:p w14:paraId="3C63ED1B" w14:textId="77777777" w:rsidR="003C2896" w:rsidRPr="009661B9" w:rsidRDefault="003C2896" w:rsidP="00346009">
            <w:pPr>
              <w:jc w:val="center"/>
            </w:pPr>
            <w:proofErr w:type="spellStart"/>
            <w:r w:rsidRPr="009661B9">
              <w:t>book_id</w:t>
            </w:r>
            <w:proofErr w:type="spellEnd"/>
          </w:p>
        </w:tc>
        <w:tc>
          <w:tcPr>
            <w:tcW w:w="1418" w:type="dxa"/>
            <w:vAlign w:val="center"/>
          </w:tcPr>
          <w:p w14:paraId="608BE6F8" w14:textId="77777777" w:rsidR="003C2896" w:rsidRPr="009661B9" w:rsidRDefault="003C2896" w:rsidP="00346009">
            <w:pPr>
              <w:jc w:val="center"/>
            </w:pPr>
            <w:r w:rsidRPr="009661B9">
              <w:t>INT</w:t>
            </w:r>
          </w:p>
        </w:tc>
        <w:tc>
          <w:tcPr>
            <w:tcW w:w="3487" w:type="dxa"/>
            <w:vAlign w:val="center"/>
          </w:tcPr>
          <w:p w14:paraId="7228A0D7" w14:textId="77777777" w:rsidR="003C2896" w:rsidRPr="009661B9" w:rsidRDefault="003C2896" w:rsidP="00346009">
            <w:r w:rsidRPr="009661B9">
              <w:t>Könyv saját azonosítója</w:t>
            </w:r>
          </w:p>
        </w:tc>
        <w:tc>
          <w:tcPr>
            <w:tcW w:w="1892" w:type="dxa"/>
            <w:vAlign w:val="center"/>
          </w:tcPr>
          <w:p w14:paraId="1BAF55C3"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1C62959F" w14:textId="77777777" w:rsidTr="00346009">
        <w:tc>
          <w:tcPr>
            <w:tcW w:w="1696" w:type="dxa"/>
            <w:vAlign w:val="center"/>
          </w:tcPr>
          <w:p w14:paraId="4F4D057D" w14:textId="77777777" w:rsidR="003C2896" w:rsidRPr="009661B9" w:rsidRDefault="003C2896" w:rsidP="00346009">
            <w:pPr>
              <w:jc w:val="center"/>
            </w:pPr>
            <w:proofErr w:type="spellStart"/>
            <w:r w:rsidRPr="009661B9">
              <w:t>end_date</w:t>
            </w:r>
            <w:proofErr w:type="spellEnd"/>
          </w:p>
        </w:tc>
        <w:tc>
          <w:tcPr>
            <w:tcW w:w="1418" w:type="dxa"/>
            <w:vAlign w:val="center"/>
          </w:tcPr>
          <w:p w14:paraId="58D87023" w14:textId="77777777" w:rsidR="003C2896" w:rsidRPr="009661B9" w:rsidRDefault="003C2896" w:rsidP="00346009">
            <w:pPr>
              <w:jc w:val="center"/>
            </w:pPr>
            <w:r w:rsidRPr="009661B9">
              <w:t>DATE</w:t>
            </w:r>
          </w:p>
        </w:tc>
        <w:tc>
          <w:tcPr>
            <w:tcW w:w="3487" w:type="dxa"/>
            <w:vAlign w:val="center"/>
          </w:tcPr>
          <w:p w14:paraId="0252E5DB" w14:textId="77777777" w:rsidR="003C2896" w:rsidRPr="009661B9" w:rsidRDefault="003C2896" w:rsidP="00346009">
            <w:r w:rsidRPr="009661B9">
              <w:t>Foglalás lejárati dátuma</w:t>
            </w:r>
          </w:p>
        </w:tc>
        <w:tc>
          <w:tcPr>
            <w:tcW w:w="1892" w:type="dxa"/>
            <w:vAlign w:val="center"/>
          </w:tcPr>
          <w:p w14:paraId="4148AEB1" w14:textId="77777777" w:rsidR="003C2896" w:rsidRPr="009661B9" w:rsidRDefault="003C2896" w:rsidP="00346009">
            <w:pPr>
              <w:jc w:val="center"/>
            </w:pPr>
          </w:p>
        </w:tc>
      </w:tr>
      <w:tr w:rsidR="003C2896" w:rsidRPr="009661B9" w14:paraId="3371D646" w14:textId="77777777" w:rsidTr="00346009">
        <w:tc>
          <w:tcPr>
            <w:tcW w:w="1696" w:type="dxa"/>
            <w:vAlign w:val="center"/>
          </w:tcPr>
          <w:p w14:paraId="0D12ACA9" w14:textId="77777777" w:rsidR="003C2896" w:rsidRPr="009661B9" w:rsidRDefault="003C2896" w:rsidP="00346009">
            <w:pPr>
              <w:jc w:val="center"/>
            </w:pPr>
            <w:proofErr w:type="spellStart"/>
            <w:r w:rsidRPr="009661B9">
              <w:t>handled</w:t>
            </w:r>
            <w:proofErr w:type="spellEnd"/>
          </w:p>
        </w:tc>
        <w:tc>
          <w:tcPr>
            <w:tcW w:w="1418" w:type="dxa"/>
            <w:vAlign w:val="center"/>
          </w:tcPr>
          <w:p w14:paraId="20769634" w14:textId="77777777" w:rsidR="003C2896" w:rsidRPr="009661B9" w:rsidRDefault="003C2896" w:rsidP="00346009">
            <w:pPr>
              <w:jc w:val="center"/>
            </w:pPr>
            <w:r w:rsidRPr="009661B9">
              <w:t>INT</w:t>
            </w:r>
          </w:p>
        </w:tc>
        <w:tc>
          <w:tcPr>
            <w:tcW w:w="3487" w:type="dxa"/>
            <w:vAlign w:val="center"/>
          </w:tcPr>
          <w:p w14:paraId="006D1552" w14:textId="77777777" w:rsidR="003C2896" w:rsidRPr="009661B9" w:rsidRDefault="003C2896" w:rsidP="00346009">
            <w:r w:rsidRPr="009661B9">
              <w:t xml:space="preserve">Állapot </w:t>
            </w:r>
            <w:proofErr w:type="spellStart"/>
            <w:r w:rsidRPr="009661B9">
              <w:t>flag</w:t>
            </w:r>
            <w:proofErr w:type="spellEnd"/>
            <w:r w:rsidRPr="009661B9">
              <w:t>, három állapot 1 &lt;- új foglalás, a könyvet félre kell tenni, 0 &lt;- a könyvvel nincs semmi tennivaló, -1 &lt;- foglalás törölve lett a könyvet vissza kell tenni a helyére</w:t>
            </w:r>
          </w:p>
        </w:tc>
        <w:tc>
          <w:tcPr>
            <w:tcW w:w="1892" w:type="dxa"/>
            <w:vAlign w:val="center"/>
          </w:tcPr>
          <w:p w14:paraId="73D7A8C0" w14:textId="77777777" w:rsidR="003C2896" w:rsidRPr="009661B9" w:rsidRDefault="003C2896" w:rsidP="00346009">
            <w:pPr>
              <w:jc w:val="center"/>
            </w:pPr>
          </w:p>
        </w:tc>
      </w:tr>
    </w:tbl>
    <w:p w14:paraId="3135F87F"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4624" behindDoc="0" locked="0" layoutInCell="1" allowOverlap="1" wp14:anchorId="4B9278EA" wp14:editId="4D35962E">
                <wp:simplePos x="0" y="0"/>
                <wp:positionH relativeFrom="margin">
                  <wp:posOffset>-635</wp:posOffset>
                </wp:positionH>
                <wp:positionV relativeFrom="paragraph">
                  <wp:posOffset>423545</wp:posOffset>
                </wp:positionV>
                <wp:extent cx="5384165" cy="2613025"/>
                <wp:effectExtent l="0" t="0" r="26035" b="15875"/>
                <wp:wrapSquare wrapText="bothSides"/>
                <wp:docPr id="14" name="Szövegdoboz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613025"/>
                        </a:xfrm>
                        <a:prstGeom prst="rect">
                          <a:avLst/>
                        </a:prstGeom>
                        <a:solidFill>
                          <a:srgbClr val="FFFFFF"/>
                        </a:solidFill>
                        <a:ln w="9525">
                          <a:solidFill>
                            <a:srgbClr val="000000"/>
                          </a:solidFill>
                          <a:miter lim="800000"/>
                          <a:headEnd/>
                          <a:tailEnd/>
                        </a:ln>
                      </wps:spPr>
                      <wps:txbx>
                        <w:txbxContent>
                          <w:p w14:paraId="44E27CA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booking(</w:t>
                            </w:r>
                            <w:proofErr w:type="gramEnd"/>
                          </w:p>
                          <w:p w14:paraId="3FD5926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booking_id INT AUTO_INCREMENT PRIMARY KEY,</w:t>
                            </w:r>
                          </w:p>
                          <w:p w14:paraId="7F5E2A9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book_id INT NOT NULL,</w:t>
                            </w:r>
                          </w:p>
                          <w:p w14:paraId="5A9402D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user_id INT NOT NULL,</w:t>
                            </w:r>
                          </w:p>
                          <w:p w14:paraId="7B3F0B2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end_date DATE,</w:t>
                            </w:r>
                          </w:p>
                          <w:p w14:paraId="3C9B2DA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handled TINYINT DEFAULT 0,</w:t>
                            </w:r>
                          </w:p>
                          <w:p w14:paraId="28336E4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book_id) REFERENCES inventory(book_id),</w:t>
                            </w:r>
                          </w:p>
                          <w:p w14:paraId="5819A6D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 xml:space="preserve">user_id) REFERENCES users(user_id) </w:t>
                            </w:r>
                          </w:p>
                          <w:p w14:paraId="6B22E0F8"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278EA" id="Szövegdoboz 14" o:spid="_x0000_s1045" type="#_x0000_t202" style="position:absolute;margin-left:-.05pt;margin-top:33.35pt;width:423.95pt;height:205.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">
                <v:textbox>
                  <w:txbxContent>
                    <w:p w14:paraId="44E27CA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proofErr w:type="gramStart"/>
                      <w:r w:rsidRPr="00F2755B">
                        <w:rPr>
                          <w:rFonts w:ascii="Cascadia Code ExtraLight" w:hAnsi="Cascadia Code ExtraLight"/>
                        </w:rPr>
                        <w:t>booking(</w:t>
                      </w:r>
                      <w:proofErr w:type="gramEnd"/>
                    </w:p>
                    <w:p w14:paraId="3FD59266"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booking_id INT AUTO_INCREMENT PRIMARY KEY,</w:t>
                      </w:r>
                    </w:p>
                    <w:p w14:paraId="7F5E2A91"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book_id INT NOT NULL,</w:t>
                      </w:r>
                    </w:p>
                    <w:p w14:paraId="5A9402D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user_id INT NOT NULL,</w:t>
                      </w:r>
                    </w:p>
                    <w:p w14:paraId="7B3F0B2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end_date DATE,</w:t>
                      </w:r>
                    </w:p>
                    <w:p w14:paraId="3C9B2DA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handled TINYINT DEFAULT 0,</w:t>
                      </w:r>
                    </w:p>
                    <w:p w14:paraId="28336E42"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book_id) REFERENCES inventory(book_id),</w:t>
                      </w:r>
                    </w:p>
                    <w:p w14:paraId="5819A6D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FOREIGN </w:t>
                      </w:r>
                      <w:proofErr w:type="gramStart"/>
                      <w:r w:rsidRPr="00F2755B">
                        <w:rPr>
                          <w:rFonts w:ascii="Cascadia Code ExtraLight" w:hAnsi="Cascadia Code ExtraLight"/>
                        </w:rPr>
                        <w:t>KEY(</w:t>
                      </w:r>
                      <w:proofErr w:type="gramEnd"/>
                      <w:r w:rsidRPr="00F2755B">
                        <w:rPr>
                          <w:rFonts w:ascii="Cascadia Code ExtraLight" w:hAnsi="Cascadia Code ExtraLight"/>
                        </w:rPr>
                        <w:t xml:space="preserve">user_id) REFERENCES users(user_id) </w:t>
                      </w:r>
                    </w:p>
                    <w:p w14:paraId="6B22E0F8"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txbxContent>
                </v:textbox>
                <w10:wrap type="square" anchorx="margin"/>
              </v:shape>
            </w:pict>
          </mc:Fallback>
        </mc:AlternateContent>
      </w:r>
      <w:r w:rsidRPr="009661B9">
        <w:t>SQL parancs</w:t>
      </w:r>
    </w:p>
    <w:p w14:paraId="7E8AFB65" w14:textId="77777777" w:rsidR="003C2896" w:rsidRPr="009661B9" w:rsidRDefault="003C2896" w:rsidP="003C2896">
      <w:r w:rsidRPr="009661B9">
        <w:br w:type="page"/>
      </w:r>
    </w:p>
    <w:p w14:paraId="34DB5B09" w14:textId="77777777" w:rsidR="003C2896" w:rsidRPr="009661B9" w:rsidRDefault="003C2896" w:rsidP="004741B3">
      <w:pPr>
        <w:pStyle w:val="Cmsor4"/>
      </w:pPr>
      <w:bookmarkStart w:id="67" w:name="_Toc194844961"/>
      <w:r w:rsidRPr="009661B9">
        <w:lastRenderedPageBreak/>
        <w:t>A „</w:t>
      </w:r>
      <w:proofErr w:type="spellStart"/>
      <w:r w:rsidRPr="009661B9">
        <w:t>system_settings</w:t>
      </w:r>
      <w:proofErr w:type="spellEnd"/>
      <w:r w:rsidRPr="009661B9">
        <w:t>” tábla</w:t>
      </w:r>
      <w:bookmarkEnd w:id="67"/>
    </w:p>
    <w:p w14:paraId="5E404029" w14:textId="77777777" w:rsidR="003C2896" w:rsidRPr="009661B9" w:rsidRDefault="003C2896" w:rsidP="003C2896">
      <w:pPr>
        <w:spacing w:before="120"/>
        <w:jc w:val="both"/>
      </w:pPr>
      <w:r w:rsidRPr="009661B9">
        <w:t>A „</w:t>
      </w:r>
      <w:proofErr w:type="spellStart"/>
      <w:r w:rsidRPr="009661B9">
        <w:t>system_settigns</w:t>
      </w:r>
      <w:proofErr w:type="spellEnd"/>
      <w:r w:rsidRPr="009661B9">
        <w:t>” tábla a könyvtár rendszeréhez tartozó alapbeállításokat tárolja nem kapcsolódik más táblához szimplán egységes tárolás végett létezik</w:t>
      </w:r>
    </w:p>
    <w:p w14:paraId="61EA4134"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2457"/>
        <w:gridCol w:w="1409"/>
        <w:gridCol w:w="3032"/>
        <w:gridCol w:w="1405"/>
      </w:tblGrid>
      <w:tr w:rsidR="003C2896" w:rsidRPr="009661B9" w14:paraId="1ACD8CBF" w14:textId="77777777" w:rsidTr="00346009">
        <w:tc>
          <w:tcPr>
            <w:tcW w:w="2314" w:type="dxa"/>
            <w:vAlign w:val="center"/>
          </w:tcPr>
          <w:p w14:paraId="72D45FB3" w14:textId="77777777" w:rsidR="003C2896" w:rsidRPr="009661B9" w:rsidRDefault="003C2896" w:rsidP="00346009">
            <w:pPr>
              <w:jc w:val="center"/>
            </w:pPr>
            <w:r w:rsidRPr="009661B9">
              <w:t>Mező neve</w:t>
            </w:r>
          </w:p>
        </w:tc>
        <w:tc>
          <w:tcPr>
            <w:tcW w:w="1509" w:type="dxa"/>
            <w:vAlign w:val="center"/>
          </w:tcPr>
          <w:p w14:paraId="586840E0" w14:textId="77777777" w:rsidR="003C2896" w:rsidRPr="009661B9" w:rsidRDefault="003C2896" w:rsidP="00346009">
            <w:pPr>
              <w:jc w:val="center"/>
            </w:pPr>
            <w:r w:rsidRPr="009661B9">
              <w:t>Mező típusa</w:t>
            </w:r>
          </w:p>
        </w:tc>
        <w:tc>
          <w:tcPr>
            <w:tcW w:w="3260" w:type="dxa"/>
            <w:vAlign w:val="center"/>
          </w:tcPr>
          <w:p w14:paraId="328DAC1D" w14:textId="77777777" w:rsidR="003C2896" w:rsidRPr="009661B9" w:rsidRDefault="003C2896" w:rsidP="00346009">
            <w:pPr>
              <w:jc w:val="center"/>
            </w:pPr>
            <w:r w:rsidRPr="009661B9">
              <w:t>Leírás</w:t>
            </w:r>
          </w:p>
        </w:tc>
        <w:tc>
          <w:tcPr>
            <w:tcW w:w="1410" w:type="dxa"/>
            <w:vAlign w:val="center"/>
          </w:tcPr>
          <w:p w14:paraId="0010AD1B" w14:textId="77777777" w:rsidR="003C2896" w:rsidRPr="009661B9" w:rsidRDefault="003C2896" w:rsidP="00346009">
            <w:pPr>
              <w:jc w:val="center"/>
            </w:pPr>
            <w:r w:rsidRPr="009661B9">
              <w:t>Kulcs/index</w:t>
            </w:r>
          </w:p>
        </w:tc>
      </w:tr>
      <w:tr w:rsidR="003C2896" w:rsidRPr="009661B9" w14:paraId="7EE251F8" w14:textId="77777777" w:rsidTr="00346009">
        <w:tc>
          <w:tcPr>
            <w:tcW w:w="2314" w:type="dxa"/>
            <w:vAlign w:val="center"/>
          </w:tcPr>
          <w:p w14:paraId="5A9D4E1C" w14:textId="77777777" w:rsidR="003C2896" w:rsidRPr="009661B9" w:rsidRDefault="003C2896" w:rsidP="00346009">
            <w:proofErr w:type="spellStart"/>
            <w:r w:rsidRPr="009661B9">
              <w:t>membership_fee</w:t>
            </w:r>
            <w:proofErr w:type="spellEnd"/>
          </w:p>
        </w:tc>
        <w:tc>
          <w:tcPr>
            <w:tcW w:w="1509" w:type="dxa"/>
            <w:vAlign w:val="center"/>
          </w:tcPr>
          <w:p w14:paraId="5FCA5DAA" w14:textId="77777777" w:rsidR="003C2896" w:rsidRPr="009661B9" w:rsidRDefault="003C2896" w:rsidP="00346009">
            <w:pPr>
              <w:jc w:val="center"/>
            </w:pPr>
            <w:r w:rsidRPr="009661B9">
              <w:t>INT</w:t>
            </w:r>
          </w:p>
        </w:tc>
        <w:tc>
          <w:tcPr>
            <w:tcW w:w="3260" w:type="dxa"/>
            <w:vAlign w:val="center"/>
          </w:tcPr>
          <w:p w14:paraId="71782643" w14:textId="77777777" w:rsidR="003C2896" w:rsidRPr="009661B9" w:rsidRDefault="003C2896" w:rsidP="00346009">
            <w:r w:rsidRPr="009661B9">
              <w:t>Tagság díja, mértékegység: forint</w:t>
            </w:r>
          </w:p>
        </w:tc>
        <w:tc>
          <w:tcPr>
            <w:tcW w:w="1410" w:type="dxa"/>
            <w:vAlign w:val="center"/>
          </w:tcPr>
          <w:p w14:paraId="2960BA93" w14:textId="77777777" w:rsidR="003C2896" w:rsidRPr="009661B9" w:rsidRDefault="003C2896" w:rsidP="00346009">
            <w:pPr>
              <w:jc w:val="center"/>
            </w:pPr>
          </w:p>
        </w:tc>
      </w:tr>
      <w:tr w:rsidR="003C2896" w:rsidRPr="009661B9" w14:paraId="2902C35A" w14:textId="77777777" w:rsidTr="00346009">
        <w:tc>
          <w:tcPr>
            <w:tcW w:w="2314" w:type="dxa"/>
            <w:vAlign w:val="center"/>
          </w:tcPr>
          <w:p w14:paraId="4B6F9C9E" w14:textId="77777777" w:rsidR="003C2896" w:rsidRPr="009661B9" w:rsidRDefault="003C2896" w:rsidP="00346009">
            <w:proofErr w:type="spellStart"/>
            <w:r w:rsidRPr="009661B9">
              <w:t>borrowing_time</w:t>
            </w:r>
            <w:proofErr w:type="spellEnd"/>
          </w:p>
        </w:tc>
        <w:tc>
          <w:tcPr>
            <w:tcW w:w="1509" w:type="dxa"/>
            <w:vAlign w:val="center"/>
          </w:tcPr>
          <w:p w14:paraId="13D82741" w14:textId="77777777" w:rsidR="003C2896" w:rsidRPr="009661B9" w:rsidRDefault="003C2896" w:rsidP="00346009">
            <w:pPr>
              <w:jc w:val="center"/>
            </w:pPr>
            <w:r w:rsidRPr="009661B9">
              <w:t>INT</w:t>
            </w:r>
          </w:p>
        </w:tc>
        <w:tc>
          <w:tcPr>
            <w:tcW w:w="3260" w:type="dxa"/>
            <w:vAlign w:val="center"/>
          </w:tcPr>
          <w:p w14:paraId="66669186" w14:textId="77777777" w:rsidR="003C2896" w:rsidRPr="009661B9" w:rsidRDefault="003C2896" w:rsidP="00346009">
            <w:r w:rsidRPr="009661B9">
              <w:t>Kivétel ideje, mértékegység: nap</w:t>
            </w:r>
          </w:p>
        </w:tc>
        <w:tc>
          <w:tcPr>
            <w:tcW w:w="1410" w:type="dxa"/>
            <w:vAlign w:val="center"/>
          </w:tcPr>
          <w:p w14:paraId="07E9A244" w14:textId="77777777" w:rsidR="003C2896" w:rsidRPr="009661B9" w:rsidRDefault="003C2896" w:rsidP="00346009">
            <w:pPr>
              <w:jc w:val="center"/>
            </w:pPr>
          </w:p>
        </w:tc>
      </w:tr>
      <w:tr w:rsidR="003C2896" w:rsidRPr="009661B9" w14:paraId="4D63D622" w14:textId="77777777" w:rsidTr="00346009">
        <w:tc>
          <w:tcPr>
            <w:tcW w:w="2314" w:type="dxa"/>
            <w:vAlign w:val="center"/>
          </w:tcPr>
          <w:p w14:paraId="6A0D1375" w14:textId="77777777" w:rsidR="003C2896" w:rsidRPr="009661B9" w:rsidRDefault="003C2896" w:rsidP="00346009">
            <w:proofErr w:type="spellStart"/>
            <w:r w:rsidRPr="009661B9">
              <w:t>lengthening_time</w:t>
            </w:r>
            <w:proofErr w:type="spellEnd"/>
          </w:p>
        </w:tc>
        <w:tc>
          <w:tcPr>
            <w:tcW w:w="1509" w:type="dxa"/>
            <w:vAlign w:val="center"/>
          </w:tcPr>
          <w:p w14:paraId="12B05F73" w14:textId="77777777" w:rsidR="003C2896" w:rsidRPr="009661B9" w:rsidRDefault="003C2896" w:rsidP="00346009">
            <w:pPr>
              <w:jc w:val="center"/>
            </w:pPr>
            <w:r w:rsidRPr="009661B9">
              <w:t>INT</w:t>
            </w:r>
          </w:p>
        </w:tc>
        <w:tc>
          <w:tcPr>
            <w:tcW w:w="3260" w:type="dxa"/>
            <w:vAlign w:val="center"/>
          </w:tcPr>
          <w:p w14:paraId="134A807E" w14:textId="77777777" w:rsidR="003C2896" w:rsidRPr="009661B9" w:rsidRDefault="003C2896" w:rsidP="00346009">
            <w:r w:rsidRPr="009661B9">
              <w:t>Hosszabbítás ideje, mértékegység: nap</w:t>
            </w:r>
          </w:p>
        </w:tc>
        <w:tc>
          <w:tcPr>
            <w:tcW w:w="1410" w:type="dxa"/>
            <w:vAlign w:val="center"/>
          </w:tcPr>
          <w:p w14:paraId="2C3020B7" w14:textId="77777777" w:rsidR="003C2896" w:rsidRPr="009661B9" w:rsidRDefault="003C2896" w:rsidP="00346009">
            <w:pPr>
              <w:jc w:val="center"/>
            </w:pPr>
          </w:p>
        </w:tc>
      </w:tr>
      <w:tr w:rsidR="003C2896" w:rsidRPr="009661B9" w14:paraId="276FF321" w14:textId="77777777" w:rsidTr="00346009">
        <w:tc>
          <w:tcPr>
            <w:tcW w:w="2314" w:type="dxa"/>
            <w:vAlign w:val="center"/>
          </w:tcPr>
          <w:p w14:paraId="0A1AC566" w14:textId="77777777" w:rsidR="003C2896" w:rsidRPr="009661B9" w:rsidRDefault="003C2896" w:rsidP="00346009">
            <w:proofErr w:type="spellStart"/>
            <w:r w:rsidRPr="009661B9">
              <w:t>booking_time</w:t>
            </w:r>
            <w:proofErr w:type="spellEnd"/>
          </w:p>
        </w:tc>
        <w:tc>
          <w:tcPr>
            <w:tcW w:w="1509" w:type="dxa"/>
            <w:vAlign w:val="center"/>
          </w:tcPr>
          <w:p w14:paraId="401394E0" w14:textId="77777777" w:rsidR="003C2896" w:rsidRPr="009661B9" w:rsidRDefault="003C2896" w:rsidP="00346009">
            <w:pPr>
              <w:jc w:val="center"/>
            </w:pPr>
            <w:r w:rsidRPr="009661B9">
              <w:t>INT</w:t>
            </w:r>
          </w:p>
        </w:tc>
        <w:tc>
          <w:tcPr>
            <w:tcW w:w="3260" w:type="dxa"/>
            <w:vAlign w:val="center"/>
          </w:tcPr>
          <w:p w14:paraId="4A431F67" w14:textId="77777777" w:rsidR="003C2896" w:rsidRPr="009661B9" w:rsidRDefault="003C2896" w:rsidP="00346009">
            <w:r w:rsidRPr="009661B9">
              <w:t>Foglalás ideje, mértékegység: nap</w:t>
            </w:r>
          </w:p>
        </w:tc>
        <w:tc>
          <w:tcPr>
            <w:tcW w:w="1410" w:type="dxa"/>
            <w:vAlign w:val="center"/>
          </w:tcPr>
          <w:p w14:paraId="0C189DF2" w14:textId="77777777" w:rsidR="003C2896" w:rsidRPr="009661B9" w:rsidRDefault="003C2896" w:rsidP="00346009">
            <w:pPr>
              <w:jc w:val="center"/>
            </w:pPr>
          </w:p>
        </w:tc>
      </w:tr>
      <w:tr w:rsidR="003C2896" w:rsidRPr="009661B9" w14:paraId="399C5F04" w14:textId="77777777" w:rsidTr="00346009">
        <w:tc>
          <w:tcPr>
            <w:tcW w:w="2314" w:type="dxa"/>
            <w:vAlign w:val="center"/>
          </w:tcPr>
          <w:p w14:paraId="0CCF04E5" w14:textId="77777777" w:rsidR="003C2896" w:rsidRPr="009661B9" w:rsidRDefault="003C2896" w:rsidP="00346009">
            <w:proofErr w:type="spellStart"/>
            <w:r w:rsidRPr="009661B9">
              <w:t>max_reservations</w:t>
            </w:r>
            <w:proofErr w:type="spellEnd"/>
          </w:p>
        </w:tc>
        <w:tc>
          <w:tcPr>
            <w:tcW w:w="1509" w:type="dxa"/>
            <w:vAlign w:val="center"/>
          </w:tcPr>
          <w:p w14:paraId="7CFB78BD" w14:textId="77777777" w:rsidR="003C2896" w:rsidRPr="009661B9" w:rsidRDefault="003C2896" w:rsidP="00346009">
            <w:pPr>
              <w:jc w:val="center"/>
            </w:pPr>
            <w:r w:rsidRPr="009661B9">
              <w:t>INT</w:t>
            </w:r>
          </w:p>
        </w:tc>
        <w:tc>
          <w:tcPr>
            <w:tcW w:w="3260" w:type="dxa"/>
            <w:vAlign w:val="center"/>
          </w:tcPr>
          <w:p w14:paraId="5653E9AA" w14:textId="77777777" w:rsidR="003C2896" w:rsidRPr="009661B9" w:rsidRDefault="003C2896" w:rsidP="00346009">
            <w:r w:rsidRPr="009661B9">
              <w:t>Maximum előjegyzések száma per felhasználó, mértékegység: darab</w:t>
            </w:r>
          </w:p>
        </w:tc>
        <w:tc>
          <w:tcPr>
            <w:tcW w:w="1410" w:type="dxa"/>
            <w:vAlign w:val="center"/>
          </w:tcPr>
          <w:p w14:paraId="6C37F419" w14:textId="77777777" w:rsidR="003C2896" w:rsidRPr="009661B9" w:rsidRDefault="003C2896" w:rsidP="00346009">
            <w:pPr>
              <w:jc w:val="center"/>
            </w:pPr>
          </w:p>
        </w:tc>
      </w:tr>
      <w:tr w:rsidR="003C2896" w:rsidRPr="009661B9" w14:paraId="7F2B2486" w14:textId="77777777" w:rsidTr="00346009">
        <w:tc>
          <w:tcPr>
            <w:tcW w:w="2314" w:type="dxa"/>
            <w:vAlign w:val="center"/>
          </w:tcPr>
          <w:p w14:paraId="3EF5E0B7" w14:textId="77777777" w:rsidR="003C2896" w:rsidRPr="009661B9" w:rsidRDefault="003C2896" w:rsidP="00346009">
            <w:proofErr w:type="spellStart"/>
            <w:r w:rsidRPr="009661B9">
              <w:t>max_lengthenings</w:t>
            </w:r>
            <w:proofErr w:type="spellEnd"/>
          </w:p>
        </w:tc>
        <w:tc>
          <w:tcPr>
            <w:tcW w:w="1509" w:type="dxa"/>
            <w:vAlign w:val="center"/>
          </w:tcPr>
          <w:p w14:paraId="79BA9229" w14:textId="77777777" w:rsidR="003C2896" w:rsidRPr="009661B9" w:rsidRDefault="003C2896" w:rsidP="00346009">
            <w:pPr>
              <w:jc w:val="center"/>
            </w:pPr>
            <w:r w:rsidRPr="009661B9">
              <w:t>INT</w:t>
            </w:r>
          </w:p>
        </w:tc>
        <w:tc>
          <w:tcPr>
            <w:tcW w:w="3260" w:type="dxa"/>
            <w:vAlign w:val="center"/>
          </w:tcPr>
          <w:p w14:paraId="05862C41" w14:textId="77777777" w:rsidR="003C2896" w:rsidRPr="009661B9" w:rsidRDefault="003C2896" w:rsidP="00346009">
            <w:r w:rsidRPr="009661B9">
              <w:t xml:space="preserve">Maximum kivétel </w:t>
            </w:r>
            <w:proofErr w:type="spellStart"/>
            <w:r w:rsidRPr="009661B9">
              <w:t>hosszábbítás</w:t>
            </w:r>
            <w:proofErr w:type="spellEnd"/>
            <w:r w:rsidRPr="009661B9">
              <w:t xml:space="preserve"> per felhasználó, mértékegység: darab</w:t>
            </w:r>
          </w:p>
        </w:tc>
        <w:tc>
          <w:tcPr>
            <w:tcW w:w="1410" w:type="dxa"/>
            <w:vAlign w:val="center"/>
          </w:tcPr>
          <w:p w14:paraId="075C68BF" w14:textId="77777777" w:rsidR="003C2896" w:rsidRPr="009661B9" w:rsidRDefault="003C2896" w:rsidP="00346009">
            <w:pPr>
              <w:jc w:val="center"/>
            </w:pPr>
          </w:p>
        </w:tc>
      </w:tr>
      <w:tr w:rsidR="003C2896" w:rsidRPr="009661B9" w14:paraId="1E0DE67B" w14:textId="77777777" w:rsidTr="00346009">
        <w:tc>
          <w:tcPr>
            <w:tcW w:w="2314" w:type="dxa"/>
            <w:vAlign w:val="center"/>
          </w:tcPr>
          <w:p w14:paraId="35253146" w14:textId="77777777" w:rsidR="003C2896" w:rsidRPr="009661B9" w:rsidRDefault="003C2896" w:rsidP="00346009">
            <w:proofErr w:type="spellStart"/>
            <w:r w:rsidRPr="009661B9">
              <w:t>latency_fee</w:t>
            </w:r>
            <w:proofErr w:type="spellEnd"/>
          </w:p>
        </w:tc>
        <w:tc>
          <w:tcPr>
            <w:tcW w:w="1509" w:type="dxa"/>
            <w:vAlign w:val="center"/>
          </w:tcPr>
          <w:p w14:paraId="6EE0295C" w14:textId="77777777" w:rsidR="003C2896" w:rsidRPr="009661B9" w:rsidRDefault="003C2896" w:rsidP="00346009">
            <w:pPr>
              <w:jc w:val="center"/>
            </w:pPr>
            <w:r w:rsidRPr="009661B9">
              <w:t>INT</w:t>
            </w:r>
          </w:p>
        </w:tc>
        <w:tc>
          <w:tcPr>
            <w:tcW w:w="3260" w:type="dxa"/>
            <w:vAlign w:val="center"/>
          </w:tcPr>
          <w:p w14:paraId="289FB3F2" w14:textId="77777777" w:rsidR="003C2896" w:rsidRPr="009661B9" w:rsidRDefault="003C2896" w:rsidP="00346009">
            <w:r w:rsidRPr="009661B9">
              <w:t>Késedelemi bírság per késett nap, mértékegység: forint</w:t>
            </w:r>
          </w:p>
        </w:tc>
        <w:tc>
          <w:tcPr>
            <w:tcW w:w="1410" w:type="dxa"/>
            <w:vAlign w:val="center"/>
          </w:tcPr>
          <w:p w14:paraId="11C718C5" w14:textId="77777777" w:rsidR="003C2896" w:rsidRPr="009661B9" w:rsidRDefault="003C2896" w:rsidP="00346009">
            <w:pPr>
              <w:jc w:val="center"/>
            </w:pPr>
          </w:p>
        </w:tc>
      </w:tr>
      <w:tr w:rsidR="003C2896" w:rsidRPr="009661B9" w14:paraId="2D6F5662" w14:textId="77777777" w:rsidTr="00346009">
        <w:tc>
          <w:tcPr>
            <w:tcW w:w="2314" w:type="dxa"/>
            <w:vAlign w:val="center"/>
          </w:tcPr>
          <w:p w14:paraId="164FB6E8" w14:textId="77777777" w:rsidR="003C2896" w:rsidRPr="009661B9" w:rsidRDefault="003C2896" w:rsidP="00346009">
            <w:proofErr w:type="spellStart"/>
            <w:r w:rsidRPr="009661B9">
              <w:t>reset_token_expiration</w:t>
            </w:r>
            <w:proofErr w:type="spellEnd"/>
          </w:p>
        </w:tc>
        <w:tc>
          <w:tcPr>
            <w:tcW w:w="1509" w:type="dxa"/>
            <w:vAlign w:val="center"/>
          </w:tcPr>
          <w:p w14:paraId="0B289AEE" w14:textId="77777777" w:rsidR="003C2896" w:rsidRPr="009661B9" w:rsidRDefault="003C2896" w:rsidP="00346009">
            <w:pPr>
              <w:jc w:val="center"/>
            </w:pPr>
            <w:r w:rsidRPr="009661B9">
              <w:t>INT</w:t>
            </w:r>
          </w:p>
        </w:tc>
        <w:tc>
          <w:tcPr>
            <w:tcW w:w="3260" w:type="dxa"/>
            <w:vAlign w:val="center"/>
          </w:tcPr>
          <w:p w14:paraId="2FCC5C3A" w14:textId="77777777" w:rsidR="003C2896" w:rsidRPr="009661B9" w:rsidRDefault="003C2896" w:rsidP="00346009">
            <w:proofErr w:type="spellStart"/>
            <w:r w:rsidRPr="009661B9">
              <w:t>Reset</w:t>
            </w:r>
            <w:proofErr w:type="spellEnd"/>
            <w:r w:rsidRPr="009661B9">
              <w:t xml:space="preserve"> </w:t>
            </w:r>
            <w:proofErr w:type="spellStart"/>
            <w:r w:rsidRPr="009661B9">
              <w:t>token</w:t>
            </w:r>
            <w:proofErr w:type="spellEnd"/>
            <w:r w:rsidRPr="009661B9">
              <w:t xml:space="preserve"> élettartama, mértékegység: óra</w:t>
            </w:r>
          </w:p>
        </w:tc>
        <w:tc>
          <w:tcPr>
            <w:tcW w:w="1410" w:type="dxa"/>
            <w:vAlign w:val="center"/>
          </w:tcPr>
          <w:p w14:paraId="4DFAE6A6" w14:textId="77777777" w:rsidR="003C2896" w:rsidRPr="009661B9" w:rsidRDefault="003C2896" w:rsidP="00346009">
            <w:pPr>
              <w:jc w:val="center"/>
            </w:pPr>
          </w:p>
        </w:tc>
      </w:tr>
      <w:tr w:rsidR="003C2896" w:rsidRPr="009661B9" w14:paraId="5068937B" w14:textId="77777777" w:rsidTr="00346009">
        <w:tc>
          <w:tcPr>
            <w:tcW w:w="2314" w:type="dxa"/>
            <w:vAlign w:val="center"/>
          </w:tcPr>
          <w:p w14:paraId="2351AC8B" w14:textId="77777777" w:rsidR="003C2896" w:rsidRPr="009661B9" w:rsidRDefault="003C2896" w:rsidP="00346009">
            <w:proofErr w:type="spellStart"/>
            <w:r w:rsidRPr="009661B9">
              <w:t>login_token_expiration</w:t>
            </w:r>
            <w:proofErr w:type="spellEnd"/>
          </w:p>
        </w:tc>
        <w:tc>
          <w:tcPr>
            <w:tcW w:w="1509" w:type="dxa"/>
            <w:vAlign w:val="center"/>
          </w:tcPr>
          <w:p w14:paraId="0F551A27" w14:textId="77777777" w:rsidR="003C2896" w:rsidRPr="009661B9" w:rsidRDefault="003C2896" w:rsidP="00346009">
            <w:pPr>
              <w:jc w:val="center"/>
            </w:pPr>
            <w:r w:rsidRPr="009661B9">
              <w:t>INT</w:t>
            </w:r>
          </w:p>
        </w:tc>
        <w:tc>
          <w:tcPr>
            <w:tcW w:w="3260" w:type="dxa"/>
            <w:vAlign w:val="center"/>
          </w:tcPr>
          <w:p w14:paraId="4ED912D9" w14:textId="77777777" w:rsidR="003C2896" w:rsidRPr="009661B9" w:rsidRDefault="003C2896" w:rsidP="00346009">
            <w:r w:rsidRPr="009661B9">
              <w:t xml:space="preserve">Login </w:t>
            </w:r>
            <w:proofErr w:type="spellStart"/>
            <w:r w:rsidRPr="009661B9">
              <w:t>token</w:t>
            </w:r>
            <w:proofErr w:type="spellEnd"/>
            <w:r w:rsidRPr="009661B9">
              <w:t xml:space="preserve"> élettartama, mértékegység: nap</w:t>
            </w:r>
          </w:p>
        </w:tc>
        <w:tc>
          <w:tcPr>
            <w:tcW w:w="1410" w:type="dxa"/>
            <w:vAlign w:val="center"/>
          </w:tcPr>
          <w:p w14:paraId="78B4F003" w14:textId="77777777" w:rsidR="003C2896" w:rsidRPr="009661B9" w:rsidRDefault="003C2896" w:rsidP="00346009">
            <w:pPr>
              <w:jc w:val="center"/>
            </w:pPr>
          </w:p>
        </w:tc>
      </w:tr>
    </w:tbl>
    <w:p w14:paraId="56EEC134"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5648" behindDoc="0" locked="0" layoutInCell="1" allowOverlap="1" wp14:anchorId="1BCF2F24" wp14:editId="7650360A">
                <wp:simplePos x="0" y="0"/>
                <wp:positionH relativeFrom="margin">
                  <wp:posOffset>-635</wp:posOffset>
                </wp:positionH>
                <wp:positionV relativeFrom="paragraph">
                  <wp:posOffset>423545</wp:posOffset>
                </wp:positionV>
                <wp:extent cx="5384165" cy="3246755"/>
                <wp:effectExtent l="0" t="0" r="26035" b="10795"/>
                <wp:wrapSquare wrapText="bothSides"/>
                <wp:docPr id="17" name="Szövegdoboz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3246755"/>
                        </a:xfrm>
                        <a:prstGeom prst="rect">
                          <a:avLst/>
                        </a:prstGeom>
                        <a:solidFill>
                          <a:srgbClr val="FFFFFF"/>
                        </a:solidFill>
                        <a:ln w="9525">
                          <a:solidFill>
                            <a:srgbClr val="000000"/>
                          </a:solidFill>
                          <a:miter lim="800000"/>
                          <a:headEnd/>
                          <a:tailEnd/>
                        </a:ln>
                      </wps:spPr>
                      <wps:txbx>
                        <w:txbxContent>
                          <w:p w14:paraId="69D9D39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r w:rsidRPr="00F2755B">
                              <w:rPr>
                                <w:rFonts w:ascii="Cascadia Code ExtraLight" w:hAnsi="Cascadia Code ExtraLight"/>
                              </w:rPr>
                              <w:t>system_settings (</w:t>
                            </w:r>
                          </w:p>
                          <w:p w14:paraId="6497A87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membership_fee INT,</w:t>
                            </w:r>
                          </w:p>
                          <w:p w14:paraId="2927B2AE"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borrowing_time INT,</w:t>
                            </w:r>
                          </w:p>
                          <w:p w14:paraId="72FE8CE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lengthening_time INT,</w:t>
                            </w:r>
                          </w:p>
                          <w:p w14:paraId="2A7190D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booking_time INT,</w:t>
                            </w:r>
                          </w:p>
                          <w:p w14:paraId="61CEE7E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max_reservations INT,</w:t>
                            </w:r>
                          </w:p>
                          <w:p w14:paraId="59A3EB5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max_lengthenings INT,</w:t>
                            </w:r>
                          </w:p>
                          <w:p w14:paraId="0088B26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latency_fee INT,</w:t>
                            </w:r>
                          </w:p>
                          <w:p w14:paraId="17305FE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reset_token_expiration INT,</w:t>
                            </w:r>
                          </w:p>
                          <w:p w14:paraId="35DADB0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login_token_expiration INT</w:t>
                            </w:r>
                          </w:p>
                          <w:p w14:paraId="2811B24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p w14:paraId="49F08929" w14:textId="77777777" w:rsidR="00A572DE" w:rsidRPr="00F2755B" w:rsidRDefault="00A572DE" w:rsidP="003C2896">
                            <w:pPr>
                              <w:rPr>
                                <w:rFonts w:ascii="Cascadia Code ExtraLight" w:hAnsi="Cascadia Code ExtraLigh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F2F24" id="Szövegdoboz 17" o:spid="_x0000_s1046" type="#_x0000_t202" style="position:absolute;margin-left:-.05pt;margin-top:33.35pt;width:423.95pt;height:255.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">
                <v:textbox>
                  <w:txbxContent>
                    <w:p w14:paraId="69D9D39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CREATE TABLE IF NOT EXISTS </w:t>
                      </w:r>
                      <w:r w:rsidRPr="00F2755B">
                        <w:rPr>
                          <w:rFonts w:ascii="Cascadia Code ExtraLight" w:hAnsi="Cascadia Code ExtraLight"/>
                        </w:rPr>
                        <w:t>system_settings (</w:t>
                      </w:r>
                    </w:p>
                    <w:p w14:paraId="6497A87D"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membership_fee INT,</w:t>
                      </w:r>
                    </w:p>
                    <w:p w14:paraId="2927B2AE"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borrowing_time INT,</w:t>
                      </w:r>
                    </w:p>
                    <w:p w14:paraId="72FE8CEF"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lengthening_time INT,</w:t>
                      </w:r>
                    </w:p>
                    <w:p w14:paraId="2A7190DB"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booking_time INT,</w:t>
                      </w:r>
                    </w:p>
                    <w:p w14:paraId="61CEE7E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max_reservations INT,</w:t>
                      </w:r>
                    </w:p>
                    <w:p w14:paraId="59A3EB5A"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max_lengthenings INT,</w:t>
                      </w:r>
                    </w:p>
                    <w:p w14:paraId="0088B264"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latency_fee INT,</w:t>
                      </w:r>
                    </w:p>
                    <w:p w14:paraId="17305FE0"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reset_token_expiration INT,</w:t>
                      </w:r>
                    </w:p>
                    <w:p w14:paraId="35DADB09"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 xml:space="preserve">    login_token_expiration INT</w:t>
                      </w:r>
                    </w:p>
                    <w:p w14:paraId="2811B243" w14:textId="77777777" w:rsidR="00A572DE" w:rsidRPr="00F2755B" w:rsidRDefault="00A572DE" w:rsidP="003C2896">
                      <w:pPr>
                        <w:rPr>
                          <w:rFonts w:ascii="Cascadia Code ExtraLight" w:hAnsi="Cascadia Code ExtraLight"/>
                        </w:rPr>
                      </w:pPr>
                      <w:r w:rsidRPr="00F2755B">
                        <w:rPr>
                          <w:rFonts w:ascii="Cascadia Code ExtraLight" w:hAnsi="Cascadia Code ExtraLight"/>
                        </w:rPr>
                        <w:t>);</w:t>
                      </w:r>
                    </w:p>
                    <w:p w14:paraId="49F08929" w14:textId="77777777" w:rsidR="00A572DE" w:rsidRPr="00F2755B" w:rsidRDefault="00A572DE" w:rsidP="003C2896">
                      <w:pPr>
                        <w:rPr>
                          <w:rFonts w:ascii="Cascadia Code ExtraLight" w:hAnsi="Cascadia Code ExtraLight"/>
                        </w:rPr>
                      </w:pPr>
                    </w:p>
                  </w:txbxContent>
                </v:textbox>
                <w10:wrap type="square" anchorx="margin"/>
              </v:shape>
            </w:pict>
          </mc:Fallback>
        </mc:AlternateContent>
      </w:r>
      <w:r w:rsidRPr="009661B9">
        <w:t>SQL parancs</w:t>
      </w:r>
      <w:r w:rsidRPr="009661B9">
        <w:br w:type="page"/>
      </w:r>
    </w:p>
    <w:p w14:paraId="2076DAD5" w14:textId="77777777" w:rsidR="003C2896" w:rsidRPr="009661B9" w:rsidRDefault="003C2896" w:rsidP="00E848F8">
      <w:pPr>
        <w:pStyle w:val="Cmsor4"/>
      </w:pPr>
      <w:bookmarkStart w:id="68" w:name="_Toc194844962"/>
      <w:r w:rsidRPr="009661B9">
        <w:lastRenderedPageBreak/>
        <w:t>A „</w:t>
      </w:r>
      <w:proofErr w:type="spellStart"/>
      <w:r w:rsidRPr="009661B9">
        <w:t>tokens</w:t>
      </w:r>
      <w:proofErr w:type="spellEnd"/>
      <w:r w:rsidRPr="009661B9">
        <w:t>” tábla</w:t>
      </w:r>
      <w:bookmarkEnd w:id="68"/>
    </w:p>
    <w:p w14:paraId="0AB5E949" w14:textId="77777777" w:rsidR="003C2896" w:rsidRPr="009661B9" w:rsidRDefault="003C2896" w:rsidP="003C2896">
      <w:pPr>
        <w:spacing w:before="120"/>
      </w:pPr>
      <w:r w:rsidRPr="009661B9">
        <w:t>A „</w:t>
      </w:r>
      <w:proofErr w:type="spellStart"/>
      <w:r w:rsidRPr="009661B9">
        <w:t>tokens</w:t>
      </w:r>
      <w:proofErr w:type="spellEnd"/>
      <w:r w:rsidRPr="009661B9">
        <w:t xml:space="preserve">” tábla emlékezz rám és elfelejtett jelszó funkciókhoz tárol </w:t>
      </w:r>
      <w:proofErr w:type="spellStart"/>
      <w:r w:rsidRPr="009661B9">
        <w:t>tokeneket</w:t>
      </w:r>
      <w:proofErr w:type="spellEnd"/>
      <w:r w:rsidRPr="009661B9">
        <w:t>.</w:t>
      </w:r>
    </w:p>
    <w:p w14:paraId="7FC34911" w14:textId="77777777" w:rsidR="003C2896" w:rsidRPr="009661B9" w:rsidRDefault="003C2896" w:rsidP="003C2896">
      <w:pPr>
        <w:spacing w:before="120"/>
      </w:pPr>
      <w:r w:rsidRPr="009661B9">
        <w:t>Szerkezet</w:t>
      </w:r>
    </w:p>
    <w:tbl>
      <w:tblPr>
        <w:tblStyle w:val="Rcsostblzat"/>
        <w:tblW w:w="0" w:type="auto"/>
        <w:tblLook w:val="04A0" w:firstRow="1" w:lastRow="0" w:firstColumn="1" w:lastColumn="0" w:noHBand="0" w:noVBand="1"/>
      </w:tblPr>
      <w:tblGrid>
        <w:gridCol w:w="1667"/>
        <w:gridCol w:w="1416"/>
        <w:gridCol w:w="3356"/>
        <w:gridCol w:w="1864"/>
      </w:tblGrid>
      <w:tr w:rsidR="003C2896" w:rsidRPr="009661B9" w14:paraId="3A38D87C" w14:textId="77777777" w:rsidTr="00346009">
        <w:tc>
          <w:tcPr>
            <w:tcW w:w="1696" w:type="dxa"/>
            <w:vAlign w:val="center"/>
          </w:tcPr>
          <w:p w14:paraId="01D7102F" w14:textId="77777777" w:rsidR="003C2896" w:rsidRPr="009661B9" w:rsidRDefault="003C2896" w:rsidP="00346009">
            <w:pPr>
              <w:jc w:val="center"/>
            </w:pPr>
            <w:r w:rsidRPr="009661B9">
              <w:t>Mező neve</w:t>
            </w:r>
          </w:p>
        </w:tc>
        <w:tc>
          <w:tcPr>
            <w:tcW w:w="1418" w:type="dxa"/>
            <w:vAlign w:val="center"/>
          </w:tcPr>
          <w:p w14:paraId="32948A0E" w14:textId="77777777" w:rsidR="003C2896" w:rsidRPr="009661B9" w:rsidRDefault="003C2896" w:rsidP="00346009">
            <w:pPr>
              <w:jc w:val="center"/>
            </w:pPr>
            <w:r w:rsidRPr="009661B9">
              <w:t>Mező típusa</w:t>
            </w:r>
          </w:p>
        </w:tc>
        <w:tc>
          <w:tcPr>
            <w:tcW w:w="3470" w:type="dxa"/>
            <w:vAlign w:val="center"/>
          </w:tcPr>
          <w:p w14:paraId="078110A9" w14:textId="77777777" w:rsidR="003C2896" w:rsidRPr="009661B9" w:rsidRDefault="003C2896" w:rsidP="00346009">
            <w:pPr>
              <w:jc w:val="center"/>
            </w:pPr>
            <w:r w:rsidRPr="009661B9">
              <w:t>Leírás</w:t>
            </w:r>
          </w:p>
        </w:tc>
        <w:tc>
          <w:tcPr>
            <w:tcW w:w="1909" w:type="dxa"/>
            <w:vAlign w:val="center"/>
          </w:tcPr>
          <w:p w14:paraId="7D68D824" w14:textId="77777777" w:rsidR="003C2896" w:rsidRPr="009661B9" w:rsidRDefault="003C2896" w:rsidP="00346009">
            <w:pPr>
              <w:jc w:val="center"/>
            </w:pPr>
            <w:r w:rsidRPr="009661B9">
              <w:t>Kulcs/index</w:t>
            </w:r>
          </w:p>
        </w:tc>
      </w:tr>
      <w:tr w:rsidR="003C2896" w:rsidRPr="009661B9" w14:paraId="2284ADE4" w14:textId="77777777" w:rsidTr="00346009">
        <w:tc>
          <w:tcPr>
            <w:tcW w:w="1696" w:type="dxa"/>
            <w:vAlign w:val="center"/>
          </w:tcPr>
          <w:p w14:paraId="31D5ED2E" w14:textId="77777777" w:rsidR="003C2896" w:rsidRPr="009661B9" w:rsidRDefault="003C2896" w:rsidP="00346009">
            <w:proofErr w:type="spellStart"/>
            <w:r w:rsidRPr="009661B9">
              <w:t>token</w:t>
            </w:r>
            <w:proofErr w:type="spellEnd"/>
          </w:p>
        </w:tc>
        <w:tc>
          <w:tcPr>
            <w:tcW w:w="1418" w:type="dxa"/>
            <w:vAlign w:val="center"/>
          </w:tcPr>
          <w:p w14:paraId="76F8D945" w14:textId="77777777" w:rsidR="003C2896" w:rsidRPr="009661B9" w:rsidRDefault="003C2896" w:rsidP="00346009">
            <w:pPr>
              <w:jc w:val="center"/>
            </w:pPr>
            <w:r w:rsidRPr="009661B9">
              <w:t>VARCHAR</w:t>
            </w:r>
          </w:p>
        </w:tc>
        <w:tc>
          <w:tcPr>
            <w:tcW w:w="3470" w:type="dxa"/>
            <w:vAlign w:val="center"/>
          </w:tcPr>
          <w:p w14:paraId="43B42AEC" w14:textId="77777777" w:rsidR="003C2896" w:rsidRPr="009661B9" w:rsidRDefault="003C2896" w:rsidP="00346009">
            <w:r w:rsidRPr="009661B9">
              <w:t xml:space="preserve">A generált egyedi </w:t>
            </w:r>
            <w:proofErr w:type="spellStart"/>
            <w:r w:rsidRPr="009661B9">
              <w:t>token</w:t>
            </w:r>
            <w:proofErr w:type="spellEnd"/>
          </w:p>
        </w:tc>
        <w:tc>
          <w:tcPr>
            <w:tcW w:w="1909" w:type="dxa"/>
            <w:vAlign w:val="center"/>
          </w:tcPr>
          <w:p w14:paraId="71DF6723" w14:textId="77777777" w:rsidR="003C2896" w:rsidRPr="009661B9" w:rsidRDefault="003C2896" w:rsidP="00346009">
            <w:pPr>
              <w:jc w:val="center"/>
            </w:pPr>
            <w:proofErr w:type="spellStart"/>
            <w:r w:rsidRPr="009661B9">
              <w:t>primary</w:t>
            </w:r>
            <w:proofErr w:type="spellEnd"/>
            <w:r w:rsidRPr="009661B9">
              <w:t xml:space="preserve"> </w:t>
            </w:r>
            <w:proofErr w:type="spellStart"/>
            <w:r w:rsidRPr="009661B9">
              <w:t>key</w:t>
            </w:r>
            <w:proofErr w:type="spellEnd"/>
          </w:p>
        </w:tc>
      </w:tr>
      <w:tr w:rsidR="003C2896" w:rsidRPr="009661B9" w14:paraId="64DBB19A" w14:textId="77777777" w:rsidTr="00346009">
        <w:tc>
          <w:tcPr>
            <w:tcW w:w="1696" w:type="dxa"/>
            <w:vAlign w:val="center"/>
          </w:tcPr>
          <w:p w14:paraId="570FC730" w14:textId="77777777" w:rsidR="003C2896" w:rsidRPr="009661B9" w:rsidRDefault="003C2896" w:rsidP="00346009">
            <w:proofErr w:type="spellStart"/>
            <w:r w:rsidRPr="009661B9">
              <w:t>user_id</w:t>
            </w:r>
            <w:proofErr w:type="spellEnd"/>
          </w:p>
        </w:tc>
        <w:tc>
          <w:tcPr>
            <w:tcW w:w="1418" w:type="dxa"/>
            <w:vAlign w:val="center"/>
          </w:tcPr>
          <w:p w14:paraId="13596198" w14:textId="77777777" w:rsidR="003C2896" w:rsidRPr="009661B9" w:rsidRDefault="003C2896" w:rsidP="00346009">
            <w:pPr>
              <w:jc w:val="center"/>
            </w:pPr>
            <w:r w:rsidRPr="009661B9">
              <w:t>INT</w:t>
            </w:r>
          </w:p>
        </w:tc>
        <w:tc>
          <w:tcPr>
            <w:tcW w:w="3470" w:type="dxa"/>
            <w:vAlign w:val="center"/>
          </w:tcPr>
          <w:p w14:paraId="6701BFEF" w14:textId="77777777" w:rsidR="003C2896" w:rsidRPr="009661B9" w:rsidRDefault="003C2896" w:rsidP="00346009">
            <w:r w:rsidRPr="009661B9">
              <w:t>A felhasználó egyedi azonosítója</w:t>
            </w:r>
          </w:p>
        </w:tc>
        <w:tc>
          <w:tcPr>
            <w:tcW w:w="1909" w:type="dxa"/>
            <w:vAlign w:val="center"/>
          </w:tcPr>
          <w:p w14:paraId="492D2B1C" w14:textId="77777777" w:rsidR="003C2896" w:rsidRPr="009661B9" w:rsidRDefault="003C2896" w:rsidP="00346009">
            <w:pPr>
              <w:jc w:val="center"/>
            </w:pPr>
            <w:proofErr w:type="spellStart"/>
            <w:r w:rsidRPr="009661B9">
              <w:t>foreign</w:t>
            </w:r>
            <w:proofErr w:type="spellEnd"/>
            <w:r w:rsidRPr="009661B9">
              <w:t xml:space="preserve"> </w:t>
            </w:r>
            <w:proofErr w:type="spellStart"/>
            <w:r w:rsidRPr="009661B9">
              <w:t>key</w:t>
            </w:r>
            <w:proofErr w:type="spellEnd"/>
          </w:p>
        </w:tc>
      </w:tr>
      <w:tr w:rsidR="003C2896" w:rsidRPr="009661B9" w14:paraId="70807A8C" w14:textId="77777777" w:rsidTr="00346009">
        <w:tc>
          <w:tcPr>
            <w:tcW w:w="1696" w:type="dxa"/>
            <w:vAlign w:val="center"/>
          </w:tcPr>
          <w:p w14:paraId="5B395861" w14:textId="77777777" w:rsidR="003C2896" w:rsidRPr="009661B9" w:rsidRDefault="003C2896" w:rsidP="00346009">
            <w:proofErr w:type="spellStart"/>
            <w:r w:rsidRPr="009661B9">
              <w:t>type</w:t>
            </w:r>
            <w:proofErr w:type="spellEnd"/>
          </w:p>
        </w:tc>
        <w:tc>
          <w:tcPr>
            <w:tcW w:w="1418" w:type="dxa"/>
            <w:vAlign w:val="center"/>
          </w:tcPr>
          <w:p w14:paraId="42006F9C" w14:textId="77777777" w:rsidR="003C2896" w:rsidRPr="009661B9" w:rsidRDefault="003C2896" w:rsidP="00346009">
            <w:pPr>
              <w:jc w:val="center"/>
            </w:pPr>
            <w:r w:rsidRPr="009661B9">
              <w:t>VARCHAR</w:t>
            </w:r>
          </w:p>
        </w:tc>
        <w:tc>
          <w:tcPr>
            <w:tcW w:w="3470" w:type="dxa"/>
            <w:vAlign w:val="center"/>
          </w:tcPr>
          <w:p w14:paraId="25C67C81" w14:textId="77777777" w:rsidR="003C2896" w:rsidRPr="009661B9" w:rsidRDefault="003C2896" w:rsidP="00346009">
            <w:r w:rsidRPr="009661B9">
              <w:t xml:space="preserve">A </w:t>
            </w:r>
            <w:proofErr w:type="spellStart"/>
            <w:r w:rsidRPr="009661B9">
              <w:t>token</w:t>
            </w:r>
            <w:proofErr w:type="spellEnd"/>
            <w:r w:rsidRPr="009661B9">
              <w:t xml:space="preserve"> típusa </w:t>
            </w:r>
            <w:proofErr w:type="spellStart"/>
            <w:r w:rsidRPr="009661B9">
              <w:t>remember_me</w:t>
            </w:r>
            <w:proofErr w:type="spellEnd"/>
            <w:r w:rsidRPr="009661B9">
              <w:t>/</w:t>
            </w:r>
            <w:proofErr w:type="spellStart"/>
            <w:r w:rsidRPr="009661B9">
              <w:t>reset</w:t>
            </w:r>
            <w:proofErr w:type="spellEnd"/>
          </w:p>
        </w:tc>
        <w:tc>
          <w:tcPr>
            <w:tcW w:w="1909" w:type="dxa"/>
            <w:vAlign w:val="center"/>
          </w:tcPr>
          <w:p w14:paraId="4AA3299E" w14:textId="77777777" w:rsidR="003C2896" w:rsidRPr="009661B9" w:rsidRDefault="003C2896" w:rsidP="00346009">
            <w:pPr>
              <w:jc w:val="center"/>
            </w:pPr>
          </w:p>
        </w:tc>
      </w:tr>
      <w:tr w:rsidR="003C2896" w:rsidRPr="009661B9" w14:paraId="69CB30CF" w14:textId="77777777" w:rsidTr="00346009">
        <w:tc>
          <w:tcPr>
            <w:tcW w:w="1696" w:type="dxa"/>
            <w:vAlign w:val="center"/>
          </w:tcPr>
          <w:p w14:paraId="0BEA3922" w14:textId="77777777" w:rsidR="003C2896" w:rsidRPr="009661B9" w:rsidRDefault="003C2896" w:rsidP="00346009">
            <w:proofErr w:type="spellStart"/>
            <w:r w:rsidRPr="009661B9">
              <w:t>exipry_date</w:t>
            </w:r>
            <w:proofErr w:type="spellEnd"/>
          </w:p>
        </w:tc>
        <w:tc>
          <w:tcPr>
            <w:tcW w:w="1418" w:type="dxa"/>
            <w:vAlign w:val="center"/>
          </w:tcPr>
          <w:p w14:paraId="339E92F6" w14:textId="77777777" w:rsidR="003C2896" w:rsidRPr="009661B9" w:rsidRDefault="003C2896" w:rsidP="00346009">
            <w:pPr>
              <w:jc w:val="center"/>
            </w:pPr>
            <w:r w:rsidRPr="009661B9">
              <w:t>DATE</w:t>
            </w:r>
          </w:p>
        </w:tc>
        <w:tc>
          <w:tcPr>
            <w:tcW w:w="3470" w:type="dxa"/>
            <w:vAlign w:val="center"/>
          </w:tcPr>
          <w:p w14:paraId="6578B763" w14:textId="77777777" w:rsidR="003C2896" w:rsidRPr="009661B9" w:rsidRDefault="003C2896" w:rsidP="00346009">
            <w:r w:rsidRPr="009661B9">
              <w:t xml:space="preserve">A </w:t>
            </w:r>
            <w:proofErr w:type="spellStart"/>
            <w:r w:rsidRPr="009661B9">
              <w:t>token</w:t>
            </w:r>
            <w:proofErr w:type="spellEnd"/>
            <w:r w:rsidRPr="009661B9">
              <w:t xml:space="preserve"> lejárati dátuma</w:t>
            </w:r>
          </w:p>
        </w:tc>
        <w:tc>
          <w:tcPr>
            <w:tcW w:w="1909" w:type="dxa"/>
            <w:vAlign w:val="center"/>
          </w:tcPr>
          <w:p w14:paraId="632050DE" w14:textId="77777777" w:rsidR="003C2896" w:rsidRPr="009661B9" w:rsidRDefault="003C2896" w:rsidP="00346009">
            <w:pPr>
              <w:jc w:val="center"/>
            </w:pPr>
          </w:p>
        </w:tc>
      </w:tr>
    </w:tbl>
    <w:p w14:paraId="331C5F13" w14:textId="77777777" w:rsidR="003C2896" w:rsidRPr="009661B9" w:rsidRDefault="003C2896" w:rsidP="003C2896">
      <w:pPr>
        <w:spacing w:before="120"/>
      </w:pPr>
      <w:r w:rsidRPr="009661B9">
        <w:rPr>
          <w:noProof/>
        </w:rPr>
        <mc:AlternateContent>
          <mc:Choice Requires="wps">
            <w:drawing>
              <wp:anchor distT="45720" distB="45720" distL="114300" distR="114300" simplePos="0" relativeHeight="251676672" behindDoc="0" locked="0" layoutInCell="1" allowOverlap="1" wp14:anchorId="7E362626" wp14:editId="7E627E35">
                <wp:simplePos x="0" y="0"/>
                <wp:positionH relativeFrom="margin">
                  <wp:align>left</wp:align>
                </wp:positionH>
                <wp:positionV relativeFrom="paragraph">
                  <wp:posOffset>426085</wp:posOffset>
                </wp:positionV>
                <wp:extent cx="5384165" cy="2021840"/>
                <wp:effectExtent l="0" t="0" r="26035" b="16510"/>
                <wp:wrapSquare wrapText="bothSides"/>
                <wp:docPr id="18" name="Szövegdoboz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021840"/>
                        </a:xfrm>
                        <a:prstGeom prst="rect">
                          <a:avLst/>
                        </a:prstGeom>
                        <a:solidFill>
                          <a:srgbClr val="FFFFFF"/>
                        </a:solidFill>
                        <a:ln w="9525">
                          <a:solidFill>
                            <a:srgbClr val="000000"/>
                          </a:solidFill>
                          <a:miter lim="800000"/>
                          <a:headEnd/>
                          <a:tailEnd/>
                        </a:ln>
                      </wps:spPr>
                      <wps:txbx>
                        <w:txbxContent>
                          <w:p w14:paraId="1A906E52"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CREATE TABLE IF NOT EXISTS </w:t>
                            </w:r>
                            <w:proofErr w:type="gramStart"/>
                            <w:r w:rsidRPr="00277820">
                              <w:rPr>
                                <w:rFonts w:ascii="Cascadia Code ExtraLight" w:hAnsi="Cascadia Code ExtraLight"/>
                              </w:rPr>
                              <w:t>tokens(</w:t>
                            </w:r>
                            <w:proofErr w:type="gramEnd"/>
                          </w:p>
                          <w:p w14:paraId="31E4F4EA"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token </w:t>
                            </w:r>
                            <w:proofErr w:type="gramStart"/>
                            <w:r w:rsidRPr="00277820">
                              <w:rPr>
                                <w:rFonts w:ascii="Cascadia Code ExtraLight" w:hAnsi="Cascadia Code ExtraLight"/>
                              </w:rPr>
                              <w:t>VARCHAR(</w:t>
                            </w:r>
                            <w:proofErr w:type="gramEnd"/>
                            <w:r w:rsidRPr="00277820">
                              <w:rPr>
                                <w:rFonts w:ascii="Cascadia Code ExtraLight" w:hAnsi="Cascadia Code ExtraLight"/>
                              </w:rPr>
                              <w:t>11) PRIMARY KEY,</w:t>
                            </w:r>
                          </w:p>
                          <w:p w14:paraId="37948688"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user_id INT NOT NULL,</w:t>
                            </w:r>
                          </w:p>
                          <w:p w14:paraId="57F9DADC"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expiry_date DATETIME,</w:t>
                            </w:r>
                          </w:p>
                          <w:p w14:paraId="274E0064"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type </w:t>
                            </w:r>
                            <w:proofErr w:type="gramStart"/>
                            <w:r w:rsidRPr="00277820">
                              <w:rPr>
                                <w:rFonts w:ascii="Cascadia Code ExtraLight" w:hAnsi="Cascadia Code ExtraLight"/>
                              </w:rPr>
                              <w:t>VARCHAR(</w:t>
                            </w:r>
                            <w:proofErr w:type="gramEnd"/>
                            <w:r w:rsidRPr="00277820">
                              <w:rPr>
                                <w:rFonts w:ascii="Cascadia Code ExtraLight" w:hAnsi="Cascadia Code ExtraLight"/>
                              </w:rPr>
                              <w:t>255),</w:t>
                            </w:r>
                          </w:p>
                          <w:p w14:paraId="7671C754"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FOREIGN </w:t>
                            </w:r>
                            <w:proofErr w:type="gramStart"/>
                            <w:r w:rsidRPr="00277820">
                              <w:rPr>
                                <w:rFonts w:ascii="Cascadia Code ExtraLight" w:hAnsi="Cascadia Code ExtraLight"/>
                              </w:rPr>
                              <w:t>KEY(</w:t>
                            </w:r>
                            <w:proofErr w:type="gramEnd"/>
                            <w:r w:rsidRPr="00277820">
                              <w:rPr>
                                <w:rFonts w:ascii="Cascadia Code ExtraLight" w:hAnsi="Cascadia Code ExtraLight"/>
                              </w:rPr>
                              <w:t>user_id) REFERENCES users(user_id)</w:t>
                            </w:r>
                          </w:p>
                          <w:p w14:paraId="05F8DAE7" w14:textId="77777777" w:rsidR="00A572DE" w:rsidRPr="00F2755B" w:rsidRDefault="00A572DE" w:rsidP="003C2896">
                            <w:pPr>
                              <w:rPr>
                                <w:rFonts w:ascii="Cascadia Code ExtraLight" w:hAnsi="Cascadia Code ExtraLight"/>
                              </w:rPr>
                            </w:pPr>
                            <w:r w:rsidRPr="00277820">
                              <w:rPr>
                                <w:rFonts w:ascii="Cascadia Code ExtraLight" w:hAnsi="Cascadia Code ExtraLigh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62626" id="Szövegdoboz 18" o:spid="_x0000_s1047" type="#_x0000_t202" style="position:absolute;margin-left:0;margin-top:33.55pt;width:423.95pt;height:159.2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">
                <v:textbox>
                  <w:txbxContent>
                    <w:p w14:paraId="1A906E52"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CREATE TABLE IF NOT EXISTS </w:t>
                      </w:r>
                      <w:proofErr w:type="gramStart"/>
                      <w:r w:rsidRPr="00277820">
                        <w:rPr>
                          <w:rFonts w:ascii="Cascadia Code ExtraLight" w:hAnsi="Cascadia Code ExtraLight"/>
                        </w:rPr>
                        <w:t>tokens(</w:t>
                      </w:r>
                      <w:proofErr w:type="gramEnd"/>
                    </w:p>
                    <w:p w14:paraId="31E4F4EA"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token </w:t>
                      </w:r>
                      <w:proofErr w:type="gramStart"/>
                      <w:r w:rsidRPr="00277820">
                        <w:rPr>
                          <w:rFonts w:ascii="Cascadia Code ExtraLight" w:hAnsi="Cascadia Code ExtraLight"/>
                        </w:rPr>
                        <w:t>VARCHAR(</w:t>
                      </w:r>
                      <w:proofErr w:type="gramEnd"/>
                      <w:r w:rsidRPr="00277820">
                        <w:rPr>
                          <w:rFonts w:ascii="Cascadia Code ExtraLight" w:hAnsi="Cascadia Code ExtraLight"/>
                        </w:rPr>
                        <w:t>11) PRIMARY KEY,</w:t>
                      </w:r>
                    </w:p>
                    <w:p w14:paraId="37948688"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user_id INT NOT NULL,</w:t>
                      </w:r>
                    </w:p>
                    <w:p w14:paraId="57F9DADC"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expiry_date DATETIME,</w:t>
                      </w:r>
                    </w:p>
                    <w:p w14:paraId="274E0064"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type </w:t>
                      </w:r>
                      <w:proofErr w:type="gramStart"/>
                      <w:r w:rsidRPr="00277820">
                        <w:rPr>
                          <w:rFonts w:ascii="Cascadia Code ExtraLight" w:hAnsi="Cascadia Code ExtraLight"/>
                        </w:rPr>
                        <w:t>VARCHAR(</w:t>
                      </w:r>
                      <w:proofErr w:type="gramEnd"/>
                      <w:r w:rsidRPr="00277820">
                        <w:rPr>
                          <w:rFonts w:ascii="Cascadia Code ExtraLight" w:hAnsi="Cascadia Code ExtraLight"/>
                        </w:rPr>
                        <w:t>255),</w:t>
                      </w:r>
                    </w:p>
                    <w:p w14:paraId="7671C754" w14:textId="77777777" w:rsidR="00A572DE" w:rsidRPr="00277820" w:rsidRDefault="00A572DE" w:rsidP="003C2896">
                      <w:pPr>
                        <w:rPr>
                          <w:rFonts w:ascii="Cascadia Code ExtraLight" w:hAnsi="Cascadia Code ExtraLight"/>
                        </w:rPr>
                      </w:pPr>
                      <w:r w:rsidRPr="00277820">
                        <w:rPr>
                          <w:rFonts w:ascii="Cascadia Code ExtraLight" w:hAnsi="Cascadia Code ExtraLight"/>
                        </w:rPr>
                        <w:t xml:space="preserve">    FOREIGN </w:t>
                      </w:r>
                      <w:proofErr w:type="gramStart"/>
                      <w:r w:rsidRPr="00277820">
                        <w:rPr>
                          <w:rFonts w:ascii="Cascadia Code ExtraLight" w:hAnsi="Cascadia Code ExtraLight"/>
                        </w:rPr>
                        <w:t>KEY(</w:t>
                      </w:r>
                      <w:proofErr w:type="gramEnd"/>
                      <w:r w:rsidRPr="00277820">
                        <w:rPr>
                          <w:rFonts w:ascii="Cascadia Code ExtraLight" w:hAnsi="Cascadia Code ExtraLight"/>
                        </w:rPr>
                        <w:t>user_id) REFERENCES users(user_id)</w:t>
                      </w:r>
                    </w:p>
                    <w:p w14:paraId="05F8DAE7" w14:textId="77777777" w:rsidR="00A572DE" w:rsidRPr="00F2755B" w:rsidRDefault="00A572DE" w:rsidP="003C2896">
                      <w:pPr>
                        <w:rPr>
                          <w:rFonts w:ascii="Cascadia Code ExtraLight" w:hAnsi="Cascadia Code ExtraLight"/>
                        </w:rPr>
                      </w:pPr>
                      <w:r w:rsidRPr="00277820">
                        <w:rPr>
                          <w:rFonts w:ascii="Cascadia Code ExtraLight" w:hAnsi="Cascadia Code ExtraLight"/>
                        </w:rPr>
                        <w:t>);</w:t>
                      </w:r>
                    </w:p>
                  </w:txbxContent>
                </v:textbox>
                <w10:wrap type="square" anchorx="margin"/>
              </v:shape>
            </w:pict>
          </mc:Fallback>
        </mc:AlternateContent>
      </w:r>
      <w:r w:rsidRPr="009661B9">
        <w:t>SQL parancs</w:t>
      </w:r>
    </w:p>
    <w:p w14:paraId="627828A1" w14:textId="77777777" w:rsidR="003C2896" w:rsidRPr="009661B9" w:rsidRDefault="003C2896" w:rsidP="00633467">
      <w:pPr>
        <w:pStyle w:val="Cmsor3"/>
      </w:pPr>
      <w:r w:rsidRPr="009661B9">
        <w:br w:type="page"/>
      </w:r>
      <w:bookmarkStart w:id="69" w:name="_Toc194844963"/>
      <w:r w:rsidRPr="009661B9">
        <w:lastRenderedPageBreak/>
        <w:t>Eljárások</w:t>
      </w:r>
      <w:bookmarkEnd w:id="69"/>
    </w:p>
    <w:p w14:paraId="36BB8254" w14:textId="77777777" w:rsidR="003C2896" w:rsidRPr="009661B9" w:rsidRDefault="003C2896" w:rsidP="003C2896">
      <w:pPr>
        <w:jc w:val="both"/>
      </w:pPr>
      <w:r w:rsidRPr="009661B9">
        <w:t>A projekt összes adatbázissal kapcsolatos lekérdezése és parancsa eljárásokkal (</w:t>
      </w:r>
      <w:proofErr w:type="spellStart"/>
      <w:r w:rsidRPr="009661B9">
        <w:t>stored</w:t>
      </w:r>
      <w:proofErr w:type="spellEnd"/>
      <w:r w:rsidRPr="009661B9">
        <w:t xml:space="preserve"> </w:t>
      </w:r>
      <w:proofErr w:type="spellStart"/>
      <w:r w:rsidRPr="009661B9">
        <w:t>procedure</w:t>
      </w:r>
      <w:proofErr w:type="spellEnd"/>
      <w:r w:rsidRPr="009661B9">
        <w:t xml:space="preserve">) van megvalósítva. Mivel minden lekérdezés, hozzáadás, törlés és módosítás </w:t>
      </w:r>
      <w:proofErr w:type="spellStart"/>
      <w:r w:rsidRPr="009661B9">
        <w:t>procedure</w:t>
      </w:r>
      <w:proofErr w:type="spellEnd"/>
      <w:r w:rsidRPr="009661B9">
        <w:t xml:space="preserve">-ként van tárolva így, minden átlátható, könnyen módosítható és tesztelhető, illetve újra használható akár egy másik eljáráson belül. </w:t>
      </w:r>
    </w:p>
    <w:p w14:paraId="5283A230" w14:textId="77777777" w:rsidR="003C2896" w:rsidRPr="009661B9" w:rsidRDefault="003C2896" w:rsidP="003C2896">
      <w:pPr>
        <w:jc w:val="both"/>
      </w:pPr>
      <w:r w:rsidRPr="009661B9">
        <w:t xml:space="preserve">Egy másik előnye az eljárásoknak, hogy egy php file segítségével egy </w:t>
      </w:r>
      <w:proofErr w:type="spellStart"/>
      <w:r w:rsidRPr="009661B9">
        <w:t>Sql</w:t>
      </w:r>
      <w:proofErr w:type="spellEnd"/>
      <w:r w:rsidRPr="009661B9">
        <w:t xml:space="preserve"> </w:t>
      </w:r>
      <w:proofErr w:type="spellStart"/>
      <w:r w:rsidRPr="009661B9">
        <w:t>injection</w:t>
      </w:r>
      <w:proofErr w:type="spellEnd"/>
      <w:r w:rsidRPr="009661B9">
        <w:t xml:space="preserve"> biztos php metódust lehet belőle csinálni. Az adatbázissal való kommunikációt kizárólag ilyen metódusokkal valósítottuk meg. Az alábbi kódrészlet a projektben megvalósított metódusokra példa </w:t>
      </w:r>
    </w:p>
    <w:p w14:paraId="1EF1E4D4" w14:textId="77777777" w:rsidR="003C2896" w:rsidRPr="009661B9" w:rsidRDefault="003C2896" w:rsidP="003C2896">
      <w:pPr>
        <w:jc w:val="both"/>
      </w:pPr>
      <w:r w:rsidRPr="009661B9">
        <w:rPr>
          <w:noProof/>
        </w:rPr>
        <mc:AlternateContent>
          <mc:Choice Requires="wps">
            <w:drawing>
              <wp:inline distT="0" distB="0" distL="0" distR="0" wp14:anchorId="2390A194" wp14:editId="7E937B03">
                <wp:extent cx="5384165" cy="2340000"/>
                <wp:effectExtent l="0" t="0" r="26035" b="22225"/>
                <wp:docPr id="16" name="Szövegdoboz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165" cy="2340000"/>
                        </a:xfrm>
                        <a:prstGeom prst="rect">
                          <a:avLst/>
                        </a:prstGeom>
                        <a:solidFill>
                          <a:srgbClr val="FFFFFF"/>
                        </a:solidFill>
                        <a:ln w="9525">
                          <a:solidFill>
                            <a:schemeClr val="tx1"/>
                          </a:solidFill>
                          <a:miter lim="800000"/>
                          <a:headEnd/>
                          <a:tailEnd/>
                        </a:ln>
                      </wps:spPr>
                      <wps:txbx>
                        <w:txbxContent>
                          <w:p w14:paraId="1222FA4C"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FF"/>
                                <w:sz w:val="21"/>
                                <w:szCs w:val="21"/>
                              </w:rPr>
                              <w:t>function</w:t>
                            </w:r>
                            <w:r w:rsidRPr="00F33CC8">
                              <w:rPr>
                                <w:rFonts w:ascii="Consolas" w:hAnsi="Consolas"/>
                                <w:color w:val="000000"/>
                                <w:sz w:val="21"/>
                                <w:szCs w:val="21"/>
                              </w:rPr>
                              <w:t xml:space="preserve"> GetBorrowedBooks($user_</w:t>
                            </w:r>
                            <w:proofErr w:type="gramStart"/>
                            <w:r w:rsidRPr="00F33CC8">
                              <w:rPr>
                                <w:rFonts w:ascii="Consolas" w:hAnsi="Consolas"/>
                                <w:color w:val="000000"/>
                                <w:sz w:val="21"/>
                                <w:szCs w:val="21"/>
                              </w:rPr>
                              <w:t>id){</w:t>
                            </w:r>
                            <w:proofErr w:type="gramEnd"/>
                          </w:p>
                          <w:p w14:paraId="62E8E1BE"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require</w:t>
                            </w:r>
                            <w:r w:rsidRPr="00F33CC8">
                              <w:rPr>
                                <w:rFonts w:ascii="Consolas" w:hAnsi="Consolas"/>
                                <w:color w:val="000000"/>
                                <w:sz w:val="21"/>
                                <w:szCs w:val="21"/>
                              </w:rPr>
                              <w:t xml:space="preserve"> </w:t>
                            </w:r>
                            <w:r w:rsidRPr="00F33CC8">
                              <w:rPr>
                                <w:rFonts w:ascii="Consolas" w:hAnsi="Consolas"/>
                                <w:color w:val="A31515"/>
                                <w:sz w:val="21"/>
                                <w:szCs w:val="21"/>
                              </w:rPr>
                              <w:t>"databaseConnect.php"</w:t>
                            </w:r>
                            <w:r w:rsidRPr="00F33CC8">
                              <w:rPr>
                                <w:rFonts w:ascii="Consolas" w:hAnsi="Consolas"/>
                                <w:color w:val="000000"/>
                                <w:sz w:val="21"/>
                                <w:szCs w:val="21"/>
                              </w:rPr>
                              <w:t>;</w:t>
                            </w:r>
                          </w:p>
                          <w:p w14:paraId="1B290F57" w14:textId="77777777" w:rsidR="00A572DE" w:rsidRPr="00F33CC8" w:rsidRDefault="00A572DE" w:rsidP="003C2896">
                            <w:pPr>
                              <w:shd w:val="clear" w:color="auto" w:fill="FFFFFF"/>
                              <w:spacing w:line="285" w:lineRule="atLeast"/>
                              <w:rPr>
                                <w:rFonts w:ascii="Consolas" w:hAnsi="Consolas"/>
                                <w:color w:val="000000"/>
                                <w:sz w:val="21"/>
                                <w:szCs w:val="21"/>
                              </w:rPr>
                            </w:pPr>
                          </w:p>
                          <w:p w14:paraId="113E43DE"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$query = </w:t>
                            </w:r>
                            <w:r w:rsidRPr="00F33CC8">
                              <w:rPr>
                                <w:rFonts w:ascii="Consolas" w:hAnsi="Consolas"/>
                                <w:color w:val="A31515"/>
                                <w:sz w:val="21"/>
                                <w:szCs w:val="21"/>
                              </w:rPr>
                              <w:t>"CALL getBorrowedBooks(?);"</w:t>
                            </w:r>
                            <w:r w:rsidRPr="00F33CC8">
                              <w:rPr>
                                <w:rFonts w:ascii="Consolas" w:hAnsi="Consolas"/>
                                <w:color w:val="000000"/>
                                <w:sz w:val="21"/>
                                <w:szCs w:val="21"/>
                              </w:rPr>
                              <w:t>;</w:t>
                            </w:r>
                          </w:p>
                          <w:p w14:paraId="1CBE4529" w14:textId="77777777" w:rsidR="00A572DE" w:rsidRPr="00F33CC8" w:rsidRDefault="00A572DE" w:rsidP="003C2896">
                            <w:pPr>
                              <w:shd w:val="clear" w:color="auto" w:fill="FFFFFF"/>
                              <w:spacing w:line="285" w:lineRule="atLeast"/>
                              <w:rPr>
                                <w:rFonts w:ascii="Consolas" w:hAnsi="Consolas"/>
                                <w:color w:val="000000"/>
                                <w:sz w:val="21"/>
                                <w:szCs w:val="21"/>
                              </w:rPr>
                            </w:pPr>
                          </w:p>
                          <w:p w14:paraId="4A70017F"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$stmt = $conn-&gt;prepare($query); </w:t>
                            </w:r>
                          </w:p>
                          <w:p w14:paraId="45F6498A"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$stmt-&gt;bind_</w:t>
                            </w:r>
                            <w:proofErr w:type="gramStart"/>
                            <w:r w:rsidRPr="00F33CC8">
                              <w:rPr>
                                <w:rFonts w:ascii="Consolas" w:hAnsi="Consolas"/>
                                <w:color w:val="000000"/>
                                <w:sz w:val="21"/>
                                <w:szCs w:val="21"/>
                              </w:rPr>
                              <w:t>param(</w:t>
                            </w:r>
                            <w:proofErr w:type="gramEnd"/>
                            <w:r w:rsidRPr="00F33CC8">
                              <w:rPr>
                                <w:rFonts w:ascii="Consolas" w:hAnsi="Consolas"/>
                                <w:color w:val="A31515"/>
                                <w:sz w:val="21"/>
                                <w:szCs w:val="21"/>
                              </w:rPr>
                              <w:t>"i"</w:t>
                            </w:r>
                            <w:r w:rsidRPr="00F33CC8">
                              <w:rPr>
                                <w:rFonts w:ascii="Consolas" w:hAnsi="Consolas"/>
                                <w:color w:val="000000"/>
                                <w:sz w:val="21"/>
                                <w:szCs w:val="21"/>
                              </w:rPr>
                              <w:t xml:space="preserve">, $user_id); </w:t>
                            </w:r>
                          </w:p>
                          <w:p w14:paraId="14701C43"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$stmt-&gt;</w:t>
                            </w:r>
                            <w:proofErr w:type="gramStart"/>
                            <w:r w:rsidRPr="00F33CC8">
                              <w:rPr>
                                <w:rFonts w:ascii="Consolas" w:hAnsi="Consolas"/>
                                <w:color w:val="000000"/>
                                <w:sz w:val="21"/>
                                <w:szCs w:val="21"/>
                              </w:rPr>
                              <w:t>execute(</w:t>
                            </w:r>
                            <w:proofErr w:type="gramEnd"/>
                            <w:r w:rsidRPr="00F33CC8">
                              <w:rPr>
                                <w:rFonts w:ascii="Consolas" w:hAnsi="Consolas"/>
                                <w:color w:val="000000"/>
                                <w:sz w:val="21"/>
                                <w:szCs w:val="21"/>
                              </w:rPr>
                              <w:t xml:space="preserve">); </w:t>
                            </w:r>
                          </w:p>
                          <w:p w14:paraId="2BF8E3BF"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$results = $stmt-&gt;get_</w:t>
                            </w:r>
                            <w:proofErr w:type="gramStart"/>
                            <w:r w:rsidRPr="00F33CC8">
                              <w:rPr>
                                <w:rFonts w:ascii="Consolas" w:hAnsi="Consolas"/>
                                <w:color w:val="000000"/>
                                <w:sz w:val="21"/>
                                <w:szCs w:val="21"/>
                              </w:rPr>
                              <w:t>result(</w:t>
                            </w:r>
                            <w:proofErr w:type="gramEnd"/>
                            <w:r w:rsidRPr="00F33CC8">
                              <w:rPr>
                                <w:rFonts w:ascii="Consolas" w:hAnsi="Consolas"/>
                                <w:color w:val="000000"/>
                                <w:sz w:val="21"/>
                                <w:szCs w:val="21"/>
                              </w:rPr>
                              <w:t>);</w:t>
                            </w:r>
                          </w:p>
                          <w:p w14:paraId="0645F314"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$conn-&gt;</w:t>
                            </w:r>
                            <w:proofErr w:type="gramStart"/>
                            <w:r w:rsidRPr="00F33CC8">
                              <w:rPr>
                                <w:rFonts w:ascii="Consolas" w:hAnsi="Consolas"/>
                                <w:color w:val="000000"/>
                                <w:sz w:val="21"/>
                                <w:szCs w:val="21"/>
                              </w:rPr>
                              <w:t>close(</w:t>
                            </w:r>
                            <w:proofErr w:type="gramEnd"/>
                            <w:r w:rsidRPr="00F33CC8">
                              <w:rPr>
                                <w:rFonts w:ascii="Consolas" w:hAnsi="Consolas"/>
                                <w:color w:val="000000"/>
                                <w:sz w:val="21"/>
                                <w:szCs w:val="21"/>
                              </w:rPr>
                              <w:t>);</w:t>
                            </w:r>
                          </w:p>
                          <w:p w14:paraId="448AEDD4"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return</w:t>
                            </w:r>
                            <w:r w:rsidRPr="00F33CC8">
                              <w:rPr>
                                <w:rFonts w:ascii="Consolas" w:hAnsi="Consolas"/>
                                <w:color w:val="000000"/>
                                <w:sz w:val="21"/>
                                <w:szCs w:val="21"/>
                              </w:rPr>
                              <w:t xml:space="preserve"> $results-&gt;fetch_</w:t>
                            </w:r>
                            <w:proofErr w:type="gramStart"/>
                            <w:r w:rsidRPr="00F33CC8">
                              <w:rPr>
                                <w:rFonts w:ascii="Consolas" w:hAnsi="Consolas"/>
                                <w:color w:val="000000"/>
                                <w:sz w:val="21"/>
                                <w:szCs w:val="21"/>
                              </w:rPr>
                              <w:t>all(</w:t>
                            </w:r>
                            <w:proofErr w:type="gramEnd"/>
                            <w:r w:rsidRPr="00F33CC8">
                              <w:rPr>
                                <w:rFonts w:ascii="Consolas" w:hAnsi="Consolas"/>
                                <w:color w:val="000000"/>
                                <w:sz w:val="21"/>
                                <w:szCs w:val="21"/>
                              </w:rPr>
                              <w:t>MYSQLI_ASSOC);</w:t>
                            </w:r>
                          </w:p>
                          <w:p w14:paraId="20D2B443" w14:textId="77777777" w:rsidR="00A572DE" w:rsidRPr="00FE0CB2"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wps:txbx>
                      <wps:bodyPr rot="0" vert="horz" wrap="square" lIns="91440" tIns="45720" rIns="91440" bIns="45720" anchor="t" anchorCtr="0">
                        <a:noAutofit/>
                      </wps:bodyPr>
                    </wps:wsp>
                  </a:graphicData>
                </a:graphic>
              </wp:inline>
            </w:drawing>
          </mc:Choice>
          <mc:Fallback>
            <w:pict>
              <v:shape w14:anchorId="2390A194" id="Szövegdoboz 16" o:spid="_x0000_s1048" type="#_x0000_t202" style="width:423.95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" strokecolor="black [3213]">
                <v:textbox>
                  <w:txbxContent>
                    <w:p w14:paraId="1222FA4C"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FF"/>
                          <w:sz w:val="21"/>
                          <w:szCs w:val="21"/>
                        </w:rPr>
                        <w:t>function</w:t>
                      </w:r>
                      <w:r w:rsidRPr="00F33CC8">
                        <w:rPr>
                          <w:rFonts w:ascii="Consolas" w:hAnsi="Consolas"/>
                          <w:color w:val="000000"/>
                          <w:sz w:val="21"/>
                          <w:szCs w:val="21"/>
                        </w:rPr>
                        <w:t xml:space="preserve"> GetBorrowedBooks($user_</w:t>
                      </w:r>
                      <w:proofErr w:type="gramStart"/>
                      <w:r w:rsidRPr="00F33CC8">
                        <w:rPr>
                          <w:rFonts w:ascii="Consolas" w:hAnsi="Consolas"/>
                          <w:color w:val="000000"/>
                          <w:sz w:val="21"/>
                          <w:szCs w:val="21"/>
                        </w:rPr>
                        <w:t>id){</w:t>
                      </w:r>
                      <w:proofErr w:type="gramEnd"/>
                    </w:p>
                    <w:p w14:paraId="62E8E1BE"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require</w:t>
                      </w:r>
                      <w:r w:rsidRPr="00F33CC8">
                        <w:rPr>
                          <w:rFonts w:ascii="Consolas" w:hAnsi="Consolas"/>
                          <w:color w:val="000000"/>
                          <w:sz w:val="21"/>
                          <w:szCs w:val="21"/>
                        </w:rPr>
                        <w:t xml:space="preserve"> </w:t>
                      </w:r>
                      <w:r w:rsidRPr="00F33CC8">
                        <w:rPr>
                          <w:rFonts w:ascii="Consolas" w:hAnsi="Consolas"/>
                          <w:color w:val="A31515"/>
                          <w:sz w:val="21"/>
                          <w:szCs w:val="21"/>
                        </w:rPr>
                        <w:t>"databaseConnect.php"</w:t>
                      </w:r>
                      <w:r w:rsidRPr="00F33CC8">
                        <w:rPr>
                          <w:rFonts w:ascii="Consolas" w:hAnsi="Consolas"/>
                          <w:color w:val="000000"/>
                          <w:sz w:val="21"/>
                          <w:szCs w:val="21"/>
                        </w:rPr>
                        <w:t>;</w:t>
                      </w:r>
                    </w:p>
                    <w:p w14:paraId="1B290F57" w14:textId="77777777" w:rsidR="00A572DE" w:rsidRPr="00F33CC8" w:rsidRDefault="00A572DE" w:rsidP="003C2896">
                      <w:pPr>
                        <w:shd w:val="clear" w:color="auto" w:fill="FFFFFF"/>
                        <w:spacing w:line="285" w:lineRule="atLeast"/>
                        <w:rPr>
                          <w:rFonts w:ascii="Consolas" w:hAnsi="Consolas"/>
                          <w:color w:val="000000"/>
                          <w:sz w:val="21"/>
                          <w:szCs w:val="21"/>
                        </w:rPr>
                      </w:pPr>
                    </w:p>
                    <w:p w14:paraId="113E43DE"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$query = </w:t>
                      </w:r>
                      <w:r w:rsidRPr="00F33CC8">
                        <w:rPr>
                          <w:rFonts w:ascii="Consolas" w:hAnsi="Consolas"/>
                          <w:color w:val="A31515"/>
                          <w:sz w:val="21"/>
                          <w:szCs w:val="21"/>
                        </w:rPr>
                        <w:t>"CALL getBorrowedBooks(?);"</w:t>
                      </w:r>
                      <w:r w:rsidRPr="00F33CC8">
                        <w:rPr>
                          <w:rFonts w:ascii="Consolas" w:hAnsi="Consolas"/>
                          <w:color w:val="000000"/>
                          <w:sz w:val="21"/>
                          <w:szCs w:val="21"/>
                        </w:rPr>
                        <w:t>;</w:t>
                      </w:r>
                    </w:p>
                    <w:p w14:paraId="1CBE4529" w14:textId="77777777" w:rsidR="00A572DE" w:rsidRPr="00F33CC8" w:rsidRDefault="00A572DE" w:rsidP="003C2896">
                      <w:pPr>
                        <w:shd w:val="clear" w:color="auto" w:fill="FFFFFF"/>
                        <w:spacing w:line="285" w:lineRule="atLeast"/>
                        <w:rPr>
                          <w:rFonts w:ascii="Consolas" w:hAnsi="Consolas"/>
                          <w:color w:val="000000"/>
                          <w:sz w:val="21"/>
                          <w:szCs w:val="21"/>
                        </w:rPr>
                      </w:pPr>
                    </w:p>
                    <w:p w14:paraId="4A70017F"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$stmt = $conn-&gt;prepare($query); </w:t>
                      </w:r>
                    </w:p>
                    <w:p w14:paraId="45F6498A"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$stmt-&gt;bind_</w:t>
                      </w:r>
                      <w:proofErr w:type="gramStart"/>
                      <w:r w:rsidRPr="00F33CC8">
                        <w:rPr>
                          <w:rFonts w:ascii="Consolas" w:hAnsi="Consolas"/>
                          <w:color w:val="000000"/>
                          <w:sz w:val="21"/>
                          <w:szCs w:val="21"/>
                        </w:rPr>
                        <w:t>param(</w:t>
                      </w:r>
                      <w:proofErr w:type="gramEnd"/>
                      <w:r w:rsidRPr="00F33CC8">
                        <w:rPr>
                          <w:rFonts w:ascii="Consolas" w:hAnsi="Consolas"/>
                          <w:color w:val="A31515"/>
                          <w:sz w:val="21"/>
                          <w:szCs w:val="21"/>
                        </w:rPr>
                        <w:t>"i"</w:t>
                      </w:r>
                      <w:r w:rsidRPr="00F33CC8">
                        <w:rPr>
                          <w:rFonts w:ascii="Consolas" w:hAnsi="Consolas"/>
                          <w:color w:val="000000"/>
                          <w:sz w:val="21"/>
                          <w:szCs w:val="21"/>
                        </w:rPr>
                        <w:t xml:space="preserve">, $user_id); </w:t>
                      </w:r>
                    </w:p>
                    <w:p w14:paraId="14701C43"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$stmt-&gt;</w:t>
                      </w:r>
                      <w:proofErr w:type="gramStart"/>
                      <w:r w:rsidRPr="00F33CC8">
                        <w:rPr>
                          <w:rFonts w:ascii="Consolas" w:hAnsi="Consolas"/>
                          <w:color w:val="000000"/>
                          <w:sz w:val="21"/>
                          <w:szCs w:val="21"/>
                        </w:rPr>
                        <w:t>execute(</w:t>
                      </w:r>
                      <w:proofErr w:type="gramEnd"/>
                      <w:r w:rsidRPr="00F33CC8">
                        <w:rPr>
                          <w:rFonts w:ascii="Consolas" w:hAnsi="Consolas"/>
                          <w:color w:val="000000"/>
                          <w:sz w:val="21"/>
                          <w:szCs w:val="21"/>
                        </w:rPr>
                        <w:t xml:space="preserve">); </w:t>
                      </w:r>
                    </w:p>
                    <w:p w14:paraId="2BF8E3BF"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$results = $stmt-&gt;get_</w:t>
                      </w:r>
                      <w:proofErr w:type="gramStart"/>
                      <w:r w:rsidRPr="00F33CC8">
                        <w:rPr>
                          <w:rFonts w:ascii="Consolas" w:hAnsi="Consolas"/>
                          <w:color w:val="000000"/>
                          <w:sz w:val="21"/>
                          <w:szCs w:val="21"/>
                        </w:rPr>
                        <w:t>result(</w:t>
                      </w:r>
                      <w:proofErr w:type="gramEnd"/>
                      <w:r w:rsidRPr="00F33CC8">
                        <w:rPr>
                          <w:rFonts w:ascii="Consolas" w:hAnsi="Consolas"/>
                          <w:color w:val="000000"/>
                          <w:sz w:val="21"/>
                          <w:szCs w:val="21"/>
                        </w:rPr>
                        <w:t>);</w:t>
                      </w:r>
                    </w:p>
                    <w:p w14:paraId="0645F314"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$conn-&gt;</w:t>
                      </w:r>
                      <w:proofErr w:type="gramStart"/>
                      <w:r w:rsidRPr="00F33CC8">
                        <w:rPr>
                          <w:rFonts w:ascii="Consolas" w:hAnsi="Consolas"/>
                          <w:color w:val="000000"/>
                          <w:sz w:val="21"/>
                          <w:szCs w:val="21"/>
                        </w:rPr>
                        <w:t>close(</w:t>
                      </w:r>
                      <w:proofErr w:type="gramEnd"/>
                      <w:r w:rsidRPr="00F33CC8">
                        <w:rPr>
                          <w:rFonts w:ascii="Consolas" w:hAnsi="Consolas"/>
                          <w:color w:val="000000"/>
                          <w:sz w:val="21"/>
                          <w:szCs w:val="21"/>
                        </w:rPr>
                        <w:t>);</w:t>
                      </w:r>
                    </w:p>
                    <w:p w14:paraId="448AEDD4" w14:textId="77777777" w:rsidR="00A572DE" w:rsidRPr="00F33CC8"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 xml:space="preserve">        </w:t>
                      </w:r>
                      <w:r w:rsidRPr="00F33CC8">
                        <w:rPr>
                          <w:rFonts w:ascii="Consolas" w:hAnsi="Consolas"/>
                          <w:color w:val="0000FF"/>
                          <w:sz w:val="21"/>
                          <w:szCs w:val="21"/>
                        </w:rPr>
                        <w:t>return</w:t>
                      </w:r>
                      <w:r w:rsidRPr="00F33CC8">
                        <w:rPr>
                          <w:rFonts w:ascii="Consolas" w:hAnsi="Consolas"/>
                          <w:color w:val="000000"/>
                          <w:sz w:val="21"/>
                          <w:szCs w:val="21"/>
                        </w:rPr>
                        <w:t xml:space="preserve"> $results-&gt;fetch_</w:t>
                      </w:r>
                      <w:proofErr w:type="gramStart"/>
                      <w:r w:rsidRPr="00F33CC8">
                        <w:rPr>
                          <w:rFonts w:ascii="Consolas" w:hAnsi="Consolas"/>
                          <w:color w:val="000000"/>
                          <w:sz w:val="21"/>
                          <w:szCs w:val="21"/>
                        </w:rPr>
                        <w:t>all(</w:t>
                      </w:r>
                      <w:proofErr w:type="gramEnd"/>
                      <w:r w:rsidRPr="00F33CC8">
                        <w:rPr>
                          <w:rFonts w:ascii="Consolas" w:hAnsi="Consolas"/>
                          <w:color w:val="000000"/>
                          <w:sz w:val="21"/>
                          <w:szCs w:val="21"/>
                        </w:rPr>
                        <w:t>MYSQLI_ASSOC);</w:t>
                      </w:r>
                    </w:p>
                    <w:p w14:paraId="20D2B443" w14:textId="77777777" w:rsidR="00A572DE" w:rsidRPr="00FE0CB2" w:rsidRDefault="00A572DE" w:rsidP="003C2896">
                      <w:pPr>
                        <w:shd w:val="clear" w:color="auto" w:fill="FFFFFF"/>
                        <w:spacing w:line="285" w:lineRule="atLeast"/>
                        <w:rPr>
                          <w:rFonts w:ascii="Consolas" w:hAnsi="Consolas"/>
                          <w:color w:val="000000"/>
                          <w:sz w:val="21"/>
                          <w:szCs w:val="21"/>
                        </w:rPr>
                      </w:pPr>
                      <w:r w:rsidRPr="00F33CC8">
                        <w:rPr>
                          <w:rFonts w:ascii="Consolas" w:hAnsi="Consolas"/>
                          <w:color w:val="000000"/>
                          <w:sz w:val="21"/>
                          <w:szCs w:val="21"/>
                        </w:rPr>
                        <w:t>}</w:t>
                      </w:r>
                    </w:p>
                  </w:txbxContent>
                </v:textbox>
                <w10:anchorlock/>
              </v:shape>
            </w:pict>
          </mc:Fallback>
        </mc:AlternateContent>
      </w:r>
    </w:p>
    <w:p w14:paraId="40E4673E" w14:textId="77777777" w:rsidR="003C2896" w:rsidRPr="009661B9" w:rsidRDefault="003C2896" w:rsidP="000E1B0D">
      <w:pPr>
        <w:pStyle w:val="Cmsor4"/>
      </w:pPr>
      <w:bookmarkStart w:id="70" w:name="_Toc194844964"/>
      <w:r w:rsidRPr="009661B9">
        <w:t>Eljárások felsorolása</w:t>
      </w:r>
      <w:bookmarkEnd w:id="70"/>
    </w:p>
    <w:tbl>
      <w:tblPr>
        <w:tblStyle w:val="Rcsostblzat"/>
        <w:tblW w:w="0" w:type="auto"/>
        <w:tblLayout w:type="fixed"/>
        <w:tblLook w:val="04A0" w:firstRow="1" w:lastRow="0" w:firstColumn="1" w:lastColumn="0" w:noHBand="0" w:noVBand="1"/>
      </w:tblPr>
      <w:tblGrid>
        <w:gridCol w:w="3146"/>
        <w:gridCol w:w="1689"/>
        <w:gridCol w:w="1681"/>
        <w:gridCol w:w="1977"/>
      </w:tblGrid>
      <w:tr w:rsidR="003C2896" w:rsidRPr="009661B9" w14:paraId="0B229B42" w14:textId="77777777" w:rsidTr="00346009">
        <w:trPr>
          <w:cantSplit/>
        </w:trPr>
        <w:tc>
          <w:tcPr>
            <w:tcW w:w="3146" w:type="dxa"/>
            <w:vAlign w:val="center"/>
          </w:tcPr>
          <w:p w14:paraId="15598147" w14:textId="77777777" w:rsidR="003C2896" w:rsidRPr="009661B9" w:rsidRDefault="003C2896" w:rsidP="00346009">
            <w:r w:rsidRPr="009661B9">
              <w:t>Név</w:t>
            </w:r>
          </w:p>
        </w:tc>
        <w:tc>
          <w:tcPr>
            <w:tcW w:w="1689" w:type="dxa"/>
            <w:vAlign w:val="center"/>
          </w:tcPr>
          <w:p w14:paraId="25C14CC6" w14:textId="77777777" w:rsidR="003C2896" w:rsidRPr="009661B9" w:rsidRDefault="003C2896" w:rsidP="00346009">
            <w:r w:rsidRPr="009661B9">
              <w:t>Bemenet</w:t>
            </w:r>
          </w:p>
        </w:tc>
        <w:tc>
          <w:tcPr>
            <w:tcW w:w="1681" w:type="dxa"/>
            <w:vAlign w:val="center"/>
          </w:tcPr>
          <w:p w14:paraId="03AB0274" w14:textId="77777777" w:rsidR="003C2896" w:rsidRPr="009661B9" w:rsidRDefault="003C2896" w:rsidP="00346009">
            <w:r w:rsidRPr="009661B9">
              <w:t>Kimenet</w:t>
            </w:r>
          </w:p>
        </w:tc>
        <w:tc>
          <w:tcPr>
            <w:tcW w:w="1977" w:type="dxa"/>
            <w:vAlign w:val="center"/>
          </w:tcPr>
          <w:p w14:paraId="5289CA4C" w14:textId="77777777" w:rsidR="003C2896" w:rsidRPr="009661B9" w:rsidRDefault="003C2896" w:rsidP="00346009">
            <w:r w:rsidRPr="009661B9">
              <w:t>Leírás</w:t>
            </w:r>
          </w:p>
        </w:tc>
      </w:tr>
      <w:tr w:rsidR="003C2896" w:rsidRPr="009661B9" w14:paraId="2C0DEB26" w14:textId="77777777" w:rsidTr="00346009">
        <w:trPr>
          <w:cantSplit/>
        </w:trPr>
        <w:tc>
          <w:tcPr>
            <w:tcW w:w="3146" w:type="dxa"/>
            <w:vAlign w:val="center"/>
          </w:tcPr>
          <w:p w14:paraId="49AAD7B1" w14:textId="77777777" w:rsidR="003C2896" w:rsidRPr="009661B9" w:rsidRDefault="003C2896" w:rsidP="00346009">
            <w:proofErr w:type="spellStart"/>
            <w:r w:rsidRPr="009661B9">
              <w:t>listBooksFiltered</w:t>
            </w:r>
            <w:proofErr w:type="spellEnd"/>
          </w:p>
        </w:tc>
        <w:tc>
          <w:tcPr>
            <w:tcW w:w="1689" w:type="dxa"/>
            <w:vAlign w:val="center"/>
          </w:tcPr>
          <w:p w14:paraId="3A217B4A" w14:textId="77777777" w:rsidR="003C2896" w:rsidRPr="009661B9" w:rsidRDefault="003C2896" w:rsidP="00346009">
            <w:proofErr w:type="spellStart"/>
            <w:r w:rsidRPr="009661B9">
              <w:t>title</w:t>
            </w:r>
            <w:proofErr w:type="spellEnd"/>
            <w:r w:rsidRPr="009661B9">
              <w:t xml:space="preserve">, </w:t>
            </w:r>
            <w:proofErr w:type="spellStart"/>
            <w:r w:rsidRPr="009661B9">
              <w:t>genres</w:t>
            </w:r>
            <w:proofErr w:type="spellEnd"/>
            <w:r w:rsidRPr="009661B9">
              <w:t xml:space="preserve">, </w:t>
            </w:r>
            <w:proofErr w:type="spellStart"/>
            <w:r w:rsidRPr="009661B9">
              <w:t>authors</w:t>
            </w:r>
            <w:proofErr w:type="spellEnd"/>
            <w:r w:rsidRPr="009661B9">
              <w:t xml:space="preserve">, </w:t>
            </w:r>
          </w:p>
          <w:p w14:paraId="3183A57E" w14:textId="77777777" w:rsidR="003C2896" w:rsidRPr="009661B9" w:rsidRDefault="003C2896" w:rsidP="00346009">
            <w:proofErr w:type="spellStart"/>
            <w:r w:rsidRPr="009661B9">
              <w:t>release</w:t>
            </w:r>
            <w:proofErr w:type="spellEnd"/>
            <w:r w:rsidRPr="009661B9">
              <w:t xml:space="preserve"> </w:t>
            </w:r>
            <w:proofErr w:type="spellStart"/>
            <w:r w:rsidRPr="009661B9">
              <w:t>date</w:t>
            </w:r>
            <w:proofErr w:type="spellEnd"/>
            <w:r w:rsidRPr="009661B9">
              <w:t>,</w:t>
            </w:r>
          </w:p>
          <w:p w14:paraId="2270A3EC" w14:textId="77777777" w:rsidR="003C2896" w:rsidRPr="009661B9" w:rsidRDefault="003C2896" w:rsidP="00346009">
            <w:proofErr w:type="spellStart"/>
            <w:r w:rsidRPr="009661B9">
              <w:t>language</w:t>
            </w:r>
            <w:proofErr w:type="spellEnd"/>
            <w:r w:rsidRPr="009661B9">
              <w:t xml:space="preserve">, ISBN, </w:t>
            </w:r>
            <w:proofErr w:type="spellStart"/>
            <w:r w:rsidRPr="009661B9">
              <w:t>offseter</w:t>
            </w:r>
            <w:proofErr w:type="spellEnd"/>
            <w:r w:rsidRPr="009661B9">
              <w:t xml:space="preserve">, </w:t>
            </w:r>
            <w:proofErr w:type="spellStart"/>
            <w:r w:rsidRPr="009661B9">
              <w:t>limiter</w:t>
            </w:r>
            <w:proofErr w:type="spellEnd"/>
            <w:r w:rsidRPr="009661B9">
              <w:t xml:space="preserve"> </w:t>
            </w:r>
          </w:p>
        </w:tc>
        <w:tc>
          <w:tcPr>
            <w:tcW w:w="1681" w:type="dxa"/>
            <w:vAlign w:val="center"/>
          </w:tcPr>
          <w:p w14:paraId="564D63B5"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ISBN, </w:t>
            </w:r>
            <w:proofErr w:type="spellStart"/>
            <w:r w:rsidRPr="009661B9">
              <w:t>description</w:t>
            </w:r>
            <w:proofErr w:type="spellEnd"/>
          </w:p>
        </w:tc>
        <w:tc>
          <w:tcPr>
            <w:tcW w:w="1977" w:type="dxa"/>
            <w:vAlign w:val="center"/>
          </w:tcPr>
          <w:p w14:paraId="71F701D3" w14:textId="77777777" w:rsidR="003C2896" w:rsidRPr="009661B9" w:rsidRDefault="003C2896" w:rsidP="00346009">
            <w:r w:rsidRPr="009661B9">
              <w:t>Kilistázza a filtereknek megfelelő könyvek adatait, oldalakra bontva</w:t>
            </w:r>
          </w:p>
        </w:tc>
      </w:tr>
      <w:tr w:rsidR="003C2896" w:rsidRPr="009661B9" w14:paraId="2408AA9E" w14:textId="77777777" w:rsidTr="00346009">
        <w:trPr>
          <w:cantSplit/>
        </w:trPr>
        <w:tc>
          <w:tcPr>
            <w:tcW w:w="3146" w:type="dxa"/>
            <w:vAlign w:val="center"/>
          </w:tcPr>
          <w:p w14:paraId="2D02CF12" w14:textId="77777777" w:rsidR="003C2896" w:rsidRPr="009661B9" w:rsidRDefault="003C2896" w:rsidP="00346009">
            <w:proofErr w:type="spellStart"/>
            <w:r w:rsidRPr="009661B9">
              <w:t>getBookByISBN</w:t>
            </w:r>
            <w:proofErr w:type="spellEnd"/>
          </w:p>
        </w:tc>
        <w:tc>
          <w:tcPr>
            <w:tcW w:w="1689" w:type="dxa"/>
            <w:vAlign w:val="center"/>
          </w:tcPr>
          <w:p w14:paraId="5FCEBD34" w14:textId="77777777" w:rsidR="003C2896" w:rsidRPr="009661B9" w:rsidRDefault="003C2896" w:rsidP="00346009">
            <w:r w:rsidRPr="009661B9">
              <w:t>ISBN</w:t>
            </w:r>
          </w:p>
        </w:tc>
        <w:tc>
          <w:tcPr>
            <w:tcW w:w="1681" w:type="dxa"/>
            <w:vAlign w:val="center"/>
          </w:tcPr>
          <w:p w14:paraId="193D61AA"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ISBN, </w:t>
            </w:r>
            <w:proofErr w:type="spellStart"/>
            <w:r w:rsidRPr="009661B9">
              <w:t>description</w:t>
            </w:r>
            <w:proofErr w:type="spellEnd"/>
          </w:p>
        </w:tc>
        <w:tc>
          <w:tcPr>
            <w:tcW w:w="1977" w:type="dxa"/>
            <w:vAlign w:val="center"/>
          </w:tcPr>
          <w:p w14:paraId="62D86E34" w14:textId="77777777" w:rsidR="003C2896" w:rsidRPr="009661B9" w:rsidRDefault="003C2896" w:rsidP="00346009">
            <w:r w:rsidRPr="009661B9">
              <w:t xml:space="preserve">Kilistázza egy adott ISBN kódú könyv összes adatát </w:t>
            </w:r>
          </w:p>
        </w:tc>
      </w:tr>
      <w:tr w:rsidR="003C2896" w:rsidRPr="009661B9" w14:paraId="14045A2F" w14:textId="77777777" w:rsidTr="00346009">
        <w:trPr>
          <w:cantSplit/>
        </w:trPr>
        <w:tc>
          <w:tcPr>
            <w:tcW w:w="3146" w:type="dxa"/>
            <w:vAlign w:val="center"/>
          </w:tcPr>
          <w:p w14:paraId="7B862E2F" w14:textId="77777777" w:rsidR="003C2896" w:rsidRPr="009661B9" w:rsidRDefault="003C2896" w:rsidP="00346009">
            <w:proofErr w:type="spellStart"/>
            <w:r w:rsidRPr="009661B9">
              <w:t>getGenres</w:t>
            </w:r>
            <w:proofErr w:type="spellEnd"/>
          </w:p>
        </w:tc>
        <w:tc>
          <w:tcPr>
            <w:tcW w:w="1689" w:type="dxa"/>
            <w:vAlign w:val="center"/>
          </w:tcPr>
          <w:p w14:paraId="65A6C984" w14:textId="77777777" w:rsidR="003C2896" w:rsidRPr="009661B9" w:rsidRDefault="003C2896" w:rsidP="00346009"/>
        </w:tc>
        <w:tc>
          <w:tcPr>
            <w:tcW w:w="1681" w:type="dxa"/>
            <w:vAlign w:val="center"/>
          </w:tcPr>
          <w:p w14:paraId="4A8DC450" w14:textId="77777777" w:rsidR="003C2896" w:rsidRPr="009661B9" w:rsidRDefault="003C2896" w:rsidP="00346009">
            <w:proofErr w:type="spellStart"/>
            <w:r w:rsidRPr="009661B9">
              <w:t>genres</w:t>
            </w:r>
            <w:proofErr w:type="spellEnd"/>
          </w:p>
        </w:tc>
        <w:tc>
          <w:tcPr>
            <w:tcW w:w="1977" w:type="dxa"/>
            <w:vAlign w:val="center"/>
          </w:tcPr>
          <w:p w14:paraId="3BB11877" w14:textId="77777777" w:rsidR="003C2896" w:rsidRPr="009661B9" w:rsidRDefault="003C2896" w:rsidP="00346009">
            <w:r w:rsidRPr="009661B9">
              <w:t>Kilistázza az összes adatbázisban létező kategóriát</w:t>
            </w:r>
          </w:p>
        </w:tc>
      </w:tr>
      <w:tr w:rsidR="003C2896" w:rsidRPr="009661B9" w14:paraId="1CA7A4C3" w14:textId="77777777" w:rsidTr="00346009">
        <w:trPr>
          <w:cantSplit/>
        </w:trPr>
        <w:tc>
          <w:tcPr>
            <w:tcW w:w="3146" w:type="dxa"/>
            <w:vAlign w:val="center"/>
          </w:tcPr>
          <w:p w14:paraId="06048575" w14:textId="77777777" w:rsidR="003C2896" w:rsidRPr="009661B9" w:rsidRDefault="003C2896" w:rsidP="00346009">
            <w:proofErr w:type="spellStart"/>
            <w:r w:rsidRPr="009661B9">
              <w:lastRenderedPageBreak/>
              <w:t>getLangs</w:t>
            </w:r>
            <w:proofErr w:type="spellEnd"/>
          </w:p>
        </w:tc>
        <w:tc>
          <w:tcPr>
            <w:tcW w:w="1689" w:type="dxa"/>
            <w:vAlign w:val="center"/>
          </w:tcPr>
          <w:p w14:paraId="76809ECF" w14:textId="77777777" w:rsidR="003C2896" w:rsidRPr="009661B9" w:rsidRDefault="003C2896" w:rsidP="00346009"/>
        </w:tc>
        <w:tc>
          <w:tcPr>
            <w:tcW w:w="1681" w:type="dxa"/>
            <w:vAlign w:val="center"/>
          </w:tcPr>
          <w:p w14:paraId="3F596C14" w14:textId="77777777" w:rsidR="003C2896" w:rsidRPr="009661B9" w:rsidRDefault="003C2896" w:rsidP="00346009">
            <w:proofErr w:type="spellStart"/>
            <w:r w:rsidRPr="009661B9">
              <w:t>languages</w:t>
            </w:r>
            <w:proofErr w:type="spellEnd"/>
          </w:p>
        </w:tc>
        <w:tc>
          <w:tcPr>
            <w:tcW w:w="1977" w:type="dxa"/>
            <w:vAlign w:val="center"/>
          </w:tcPr>
          <w:p w14:paraId="6493FEED" w14:textId="77777777" w:rsidR="003C2896" w:rsidRPr="009661B9" w:rsidRDefault="003C2896" w:rsidP="00346009">
            <w:r w:rsidRPr="009661B9">
              <w:t>Kilistázza az összes adatbázisban létező nyelvet</w:t>
            </w:r>
          </w:p>
        </w:tc>
      </w:tr>
      <w:tr w:rsidR="003C2896" w:rsidRPr="009661B9" w14:paraId="7A77DA29" w14:textId="77777777" w:rsidTr="00346009">
        <w:trPr>
          <w:cantSplit/>
        </w:trPr>
        <w:tc>
          <w:tcPr>
            <w:tcW w:w="3146" w:type="dxa"/>
            <w:vAlign w:val="center"/>
          </w:tcPr>
          <w:p w14:paraId="66689E6F" w14:textId="77777777" w:rsidR="003C2896" w:rsidRPr="009661B9" w:rsidRDefault="003C2896" w:rsidP="00346009">
            <w:proofErr w:type="spellStart"/>
            <w:r w:rsidRPr="009661B9">
              <w:t>getIdFromISBN</w:t>
            </w:r>
            <w:proofErr w:type="spellEnd"/>
          </w:p>
        </w:tc>
        <w:tc>
          <w:tcPr>
            <w:tcW w:w="1689" w:type="dxa"/>
            <w:vAlign w:val="center"/>
          </w:tcPr>
          <w:p w14:paraId="5693011C" w14:textId="77777777" w:rsidR="003C2896" w:rsidRPr="009661B9" w:rsidRDefault="003C2896" w:rsidP="00346009">
            <w:r w:rsidRPr="009661B9">
              <w:t>ISBN</w:t>
            </w:r>
          </w:p>
        </w:tc>
        <w:tc>
          <w:tcPr>
            <w:tcW w:w="1681" w:type="dxa"/>
            <w:vAlign w:val="center"/>
          </w:tcPr>
          <w:p w14:paraId="609E6184" w14:textId="77777777" w:rsidR="003C2896" w:rsidRPr="009661B9" w:rsidRDefault="003C2896" w:rsidP="00346009">
            <w:proofErr w:type="spellStart"/>
            <w:r w:rsidRPr="009661B9">
              <w:t>ISBN_id</w:t>
            </w:r>
            <w:proofErr w:type="spellEnd"/>
          </w:p>
        </w:tc>
        <w:tc>
          <w:tcPr>
            <w:tcW w:w="1977" w:type="dxa"/>
            <w:vAlign w:val="center"/>
          </w:tcPr>
          <w:p w14:paraId="370FF6B2" w14:textId="77777777" w:rsidR="003C2896" w:rsidRPr="009661B9" w:rsidRDefault="003C2896" w:rsidP="00346009">
            <w:r w:rsidRPr="009661B9">
              <w:t xml:space="preserve">A megadott ISBN kódot </w:t>
            </w:r>
            <w:proofErr w:type="spellStart"/>
            <w:r w:rsidRPr="009661B9">
              <w:t>ISBN_id-ra</w:t>
            </w:r>
            <w:proofErr w:type="spellEnd"/>
            <w:r w:rsidRPr="009661B9">
              <w:t xml:space="preserve"> fordítja</w:t>
            </w:r>
          </w:p>
        </w:tc>
      </w:tr>
      <w:tr w:rsidR="003C2896" w:rsidRPr="009661B9" w14:paraId="53B72B58" w14:textId="77777777" w:rsidTr="00346009">
        <w:trPr>
          <w:cantSplit/>
        </w:trPr>
        <w:tc>
          <w:tcPr>
            <w:tcW w:w="3146" w:type="dxa"/>
            <w:vAlign w:val="center"/>
          </w:tcPr>
          <w:p w14:paraId="62F94C61" w14:textId="77777777" w:rsidR="003C2896" w:rsidRPr="009661B9" w:rsidRDefault="003C2896" w:rsidP="00346009">
            <w:proofErr w:type="spellStart"/>
            <w:r w:rsidRPr="009661B9">
              <w:t>getBookById</w:t>
            </w:r>
            <w:proofErr w:type="spellEnd"/>
          </w:p>
        </w:tc>
        <w:tc>
          <w:tcPr>
            <w:tcW w:w="1689" w:type="dxa"/>
            <w:vAlign w:val="center"/>
          </w:tcPr>
          <w:p w14:paraId="10F41E40" w14:textId="77777777" w:rsidR="003C2896" w:rsidRPr="009661B9" w:rsidRDefault="003C2896" w:rsidP="00346009">
            <w:proofErr w:type="spellStart"/>
            <w:r w:rsidRPr="009661B9">
              <w:t>ISBN_id</w:t>
            </w:r>
            <w:proofErr w:type="spellEnd"/>
          </w:p>
        </w:tc>
        <w:tc>
          <w:tcPr>
            <w:tcW w:w="1681" w:type="dxa"/>
            <w:vAlign w:val="center"/>
          </w:tcPr>
          <w:p w14:paraId="00393E24"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ISBN, </w:t>
            </w:r>
            <w:proofErr w:type="spellStart"/>
            <w:r w:rsidRPr="009661B9">
              <w:t>description</w:t>
            </w:r>
            <w:proofErr w:type="spellEnd"/>
          </w:p>
        </w:tc>
        <w:tc>
          <w:tcPr>
            <w:tcW w:w="1977" w:type="dxa"/>
            <w:vAlign w:val="center"/>
          </w:tcPr>
          <w:p w14:paraId="2F11AA18" w14:textId="77777777" w:rsidR="003C2896" w:rsidRPr="009661B9" w:rsidRDefault="003C2896" w:rsidP="00346009">
            <w:r w:rsidRPr="009661B9">
              <w:t xml:space="preserve">Kilistázza egy </w:t>
            </w:r>
            <w:proofErr w:type="spellStart"/>
            <w:r w:rsidRPr="009661B9">
              <w:t>ISBN_id</w:t>
            </w:r>
            <w:proofErr w:type="spellEnd"/>
            <w:r w:rsidRPr="009661B9">
              <w:t xml:space="preserve"> alapján megadott könyv összes adatát</w:t>
            </w:r>
          </w:p>
        </w:tc>
      </w:tr>
      <w:tr w:rsidR="003C2896" w:rsidRPr="009661B9" w14:paraId="204202C0" w14:textId="77777777" w:rsidTr="00346009">
        <w:trPr>
          <w:cantSplit/>
        </w:trPr>
        <w:tc>
          <w:tcPr>
            <w:tcW w:w="3146" w:type="dxa"/>
            <w:vAlign w:val="center"/>
          </w:tcPr>
          <w:p w14:paraId="3506A1EA" w14:textId="77777777" w:rsidR="003C2896" w:rsidRPr="009661B9" w:rsidRDefault="003C2896" w:rsidP="00346009">
            <w:proofErr w:type="spellStart"/>
            <w:r w:rsidRPr="009661B9">
              <w:t>getBookedAndReservedBooks</w:t>
            </w:r>
            <w:proofErr w:type="spellEnd"/>
          </w:p>
        </w:tc>
        <w:tc>
          <w:tcPr>
            <w:tcW w:w="1689" w:type="dxa"/>
            <w:vAlign w:val="center"/>
          </w:tcPr>
          <w:p w14:paraId="5A7E6AC5" w14:textId="77777777" w:rsidR="003C2896" w:rsidRPr="009661B9" w:rsidRDefault="003C2896" w:rsidP="00346009">
            <w:proofErr w:type="spellStart"/>
            <w:r w:rsidRPr="009661B9">
              <w:t>user_id</w:t>
            </w:r>
            <w:proofErr w:type="spellEnd"/>
          </w:p>
        </w:tc>
        <w:tc>
          <w:tcPr>
            <w:tcW w:w="1681" w:type="dxa"/>
            <w:vAlign w:val="center"/>
          </w:tcPr>
          <w:p w14:paraId="3ED2DC76" w14:textId="77777777" w:rsidR="003C2896" w:rsidRPr="009661B9" w:rsidRDefault="003C2896" w:rsidP="00346009">
            <w:proofErr w:type="spellStart"/>
            <w:r w:rsidRPr="009661B9">
              <w:t>title</w:t>
            </w:r>
            <w:proofErr w:type="spellEnd"/>
            <w:r w:rsidRPr="009661B9">
              <w:t xml:space="preserve">, </w:t>
            </w:r>
            <w:proofErr w:type="spellStart"/>
            <w:r w:rsidRPr="009661B9">
              <w:t>authors</w:t>
            </w:r>
            <w:proofErr w:type="spellEnd"/>
            <w:r w:rsidRPr="009661B9">
              <w:t xml:space="preserve">, </w:t>
            </w:r>
            <w:proofErr w:type="spellStart"/>
            <w:r w:rsidRPr="009661B9">
              <w:t>state</w:t>
            </w:r>
            <w:proofErr w:type="spellEnd"/>
            <w:r w:rsidRPr="009661B9">
              <w:t xml:space="preserve">, </w:t>
            </w:r>
            <w:proofErr w:type="spellStart"/>
            <w:r w:rsidRPr="009661B9">
              <w:t>reservation</w:t>
            </w:r>
            <w:proofErr w:type="spellEnd"/>
            <w:r w:rsidRPr="009661B9">
              <w:t xml:space="preserve"> </w:t>
            </w:r>
            <w:proofErr w:type="spellStart"/>
            <w:r w:rsidRPr="009661B9">
              <w:t>id</w:t>
            </w:r>
            <w:proofErr w:type="spellEnd"/>
            <w:r w:rsidRPr="009661B9">
              <w:t>/</w:t>
            </w:r>
            <w:proofErr w:type="spellStart"/>
            <w:r w:rsidRPr="009661B9">
              <w:t>booking</w:t>
            </w:r>
            <w:proofErr w:type="spellEnd"/>
            <w:r w:rsidRPr="009661B9">
              <w:t xml:space="preserve"> </w:t>
            </w:r>
            <w:proofErr w:type="spellStart"/>
            <w:r w:rsidRPr="009661B9">
              <w:t>id</w:t>
            </w:r>
            <w:proofErr w:type="spellEnd"/>
          </w:p>
        </w:tc>
        <w:tc>
          <w:tcPr>
            <w:tcW w:w="1977" w:type="dxa"/>
            <w:vAlign w:val="center"/>
          </w:tcPr>
          <w:p w14:paraId="3A606CFD" w14:textId="77777777" w:rsidR="003C2896" w:rsidRPr="009661B9" w:rsidRDefault="003C2896" w:rsidP="00346009">
            <w:r w:rsidRPr="009661B9">
              <w:t xml:space="preserve">Kilistázza egy adott felhasználó összes foglalását és előjegyzését </w:t>
            </w:r>
          </w:p>
        </w:tc>
      </w:tr>
      <w:tr w:rsidR="003C2896" w:rsidRPr="009661B9" w14:paraId="16C12E04" w14:textId="77777777" w:rsidTr="00346009">
        <w:trPr>
          <w:cantSplit/>
        </w:trPr>
        <w:tc>
          <w:tcPr>
            <w:tcW w:w="3146" w:type="dxa"/>
            <w:vAlign w:val="center"/>
          </w:tcPr>
          <w:p w14:paraId="1F703540" w14:textId="77777777" w:rsidR="003C2896" w:rsidRPr="009661B9" w:rsidRDefault="003C2896" w:rsidP="00346009">
            <w:proofErr w:type="spellStart"/>
            <w:r w:rsidRPr="009661B9">
              <w:t>cancelReservation</w:t>
            </w:r>
            <w:proofErr w:type="spellEnd"/>
          </w:p>
        </w:tc>
        <w:tc>
          <w:tcPr>
            <w:tcW w:w="1689" w:type="dxa"/>
            <w:vAlign w:val="center"/>
          </w:tcPr>
          <w:p w14:paraId="2EB7A640" w14:textId="77777777" w:rsidR="003C2896" w:rsidRPr="009661B9" w:rsidRDefault="003C2896" w:rsidP="00346009">
            <w:proofErr w:type="spellStart"/>
            <w:r w:rsidRPr="009661B9">
              <w:t>reservation_id</w:t>
            </w:r>
            <w:proofErr w:type="spellEnd"/>
            <w:r w:rsidRPr="009661B9">
              <w:t xml:space="preserve">, </w:t>
            </w:r>
            <w:proofErr w:type="spellStart"/>
            <w:r w:rsidRPr="009661B9">
              <w:t>user_id</w:t>
            </w:r>
            <w:proofErr w:type="spellEnd"/>
          </w:p>
        </w:tc>
        <w:tc>
          <w:tcPr>
            <w:tcW w:w="1681" w:type="dxa"/>
            <w:vAlign w:val="center"/>
          </w:tcPr>
          <w:p w14:paraId="5671C276" w14:textId="77777777" w:rsidR="003C2896" w:rsidRPr="009661B9" w:rsidRDefault="003C2896" w:rsidP="00346009"/>
        </w:tc>
        <w:tc>
          <w:tcPr>
            <w:tcW w:w="1977" w:type="dxa"/>
            <w:vAlign w:val="center"/>
          </w:tcPr>
          <w:p w14:paraId="653E0135" w14:textId="77777777" w:rsidR="003C2896" w:rsidRPr="009661B9" w:rsidRDefault="003C2896" w:rsidP="00346009">
            <w:r w:rsidRPr="009661B9">
              <w:t xml:space="preserve">Törli egy adott felhasználó </w:t>
            </w:r>
            <w:proofErr w:type="spellStart"/>
            <w:r w:rsidRPr="009661B9">
              <w:t>előjegyzésést</w:t>
            </w:r>
            <w:proofErr w:type="spellEnd"/>
          </w:p>
        </w:tc>
      </w:tr>
      <w:tr w:rsidR="003C2896" w:rsidRPr="009661B9" w14:paraId="777E58D4" w14:textId="77777777" w:rsidTr="00346009">
        <w:trPr>
          <w:cantSplit/>
        </w:trPr>
        <w:tc>
          <w:tcPr>
            <w:tcW w:w="3146" w:type="dxa"/>
            <w:vAlign w:val="center"/>
          </w:tcPr>
          <w:p w14:paraId="0C0F082D" w14:textId="77777777" w:rsidR="003C2896" w:rsidRPr="009661B9" w:rsidRDefault="003C2896" w:rsidP="00346009">
            <w:proofErr w:type="spellStart"/>
            <w:r w:rsidRPr="009661B9">
              <w:t>cancelBooking</w:t>
            </w:r>
            <w:proofErr w:type="spellEnd"/>
          </w:p>
        </w:tc>
        <w:tc>
          <w:tcPr>
            <w:tcW w:w="1689" w:type="dxa"/>
            <w:vAlign w:val="center"/>
          </w:tcPr>
          <w:p w14:paraId="37B96D15" w14:textId="77777777" w:rsidR="003C2896" w:rsidRPr="009661B9" w:rsidRDefault="003C2896" w:rsidP="00346009">
            <w:proofErr w:type="spellStart"/>
            <w:r w:rsidRPr="009661B9">
              <w:t>booking_id</w:t>
            </w:r>
            <w:proofErr w:type="spellEnd"/>
            <w:r w:rsidRPr="009661B9">
              <w:t xml:space="preserve">, </w:t>
            </w:r>
            <w:proofErr w:type="spellStart"/>
            <w:r w:rsidRPr="009661B9">
              <w:t>user_id</w:t>
            </w:r>
            <w:proofErr w:type="spellEnd"/>
          </w:p>
        </w:tc>
        <w:tc>
          <w:tcPr>
            <w:tcW w:w="1681" w:type="dxa"/>
            <w:vAlign w:val="center"/>
          </w:tcPr>
          <w:p w14:paraId="5F9A8416" w14:textId="77777777" w:rsidR="003C2896" w:rsidRPr="009661B9" w:rsidRDefault="003C2896" w:rsidP="00346009"/>
        </w:tc>
        <w:tc>
          <w:tcPr>
            <w:tcW w:w="1977" w:type="dxa"/>
            <w:vAlign w:val="center"/>
          </w:tcPr>
          <w:p w14:paraId="45CA2871" w14:textId="77777777" w:rsidR="003C2896" w:rsidRPr="009661B9" w:rsidRDefault="003C2896" w:rsidP="00346009">
            <w:r w:rsidRPr="009661B9">
              <w:t xml:space="preserve">Módosítja az adott foglalás </w:t>
            </w:r>
            <w:proofErr w:type="spellStart"/>
            <w:r w:rsidRPr="009661B9">
              <w:t>handled</w:t>
            </w:r>
            <w:proofErr w:type="spellEnd"/>
            <w:r w:rsidRPr="009661B9">
              <w:t xml:space="preserve"> értékét és ha van előjegyzés az adott könyvre akkor a legrégebbit teszi új foglalásnak</w:t>
            </w:r>
          </w:p>
        </w:tc>
      </w:tr>
      <w:tr w:rsidR="003C2896" w:rsidRPr="009661B9" w14:paraId="1A03FC2B" w14:textId="77777777" w:rsidTr="00346009">
        <w:trPr>
          <w:cantSplit/>
        </w:trPr>
        <w:tc>
          <w:tcPr>
            <w:tcW w:w="3146" w:type="dxa"/>
            <w:vAlign w:val="center"/>
          </w:tcPr>
          <w:p w14:paraId="4522BECB" w14:textId="77777777" w:rsidR="003C2896" w:rsidRPr="009661B9" w:rsidRDefault="003C2896" w:rsidP="00346009">
            <w:proofErr w:type="spellStart"/>
            <w:r w:rsidRPr="009661B9">
              <w:t>removeBooking</w:t>
            </w:r>
            <w:proofErr w:type="spellEnd"/>
          </w:p>
        </w:tc>
        <w:tc>
          <w:tcPr>
            <w:tcW w:w="1689" w:type="dxa"/>
            <w:vAlign w:val="center"/>
          </w:tcPr>
          <w:p w14:paraId="60FE3C4C" w14:textId="77777777" w:rsidR="003C2896" w:rsidRPr="009661B9" w:rsidRDefault="003C2896" w:rsidP="00346009">
            <w:proofErr w:type="spellStart"/>
            <w:r w:rsidRPr="009661B9">
              <w:t>booking_id</w:t>
            </w:r>
            <w:proofErr w:type="spellEnd"/>
          </w:p>
        </w:tc>
        <w:tc>
          <w:tcPr>
            <w:tcW w:w="1681" w:type="dxa"/>
            <w:vAlign w:val="center"/>
          </w:tcPr>
          <w:p w14:paraId="145C258D" w14:textId="77777777" w:rsidR="003C2896" w:rsidRPr="009661B9" w:rsidRDefault="003C2896" w:rsidP="00346009"/>
        </w:tc>
        <w:tc>
          <w:tcPr>
            <w:tcW w:w="1977" w:type="dxa"/>
            <w:vAlign w:val="center"/>
          </w:tcPr>
          <w:p w14:paraId="2E1941F4" w14:textId="77777777" w:rsidR="003C2896" w:rsidRPr="009661B9" w:rsidRDefault="003C2896" w:rsidP="00346009">
            <w:r w:rsidRPr="009661B9">
              <w:t>Törli az adott foglalást</w:t>
            </w:r>
          </w:p>
        </w:tc>
      </w:tr>
      <w:tr w:rsidR="003C2896" w:rsidRPr="009661B9" w14:paraId="04DDBF02" w14:textId="77777777" w:rsidTr="00346009">
        <w:trPr>
          <w:cantSplit/>
        </w:trPr>
        <w:tc>
          <w:tcPr>
            <w:tcW w:w="3146" w:type="dxa"/>
            <w:vAlign w:val="center"/>
          </w:tcPr>
          <w:p w14:paraId="25EDBEE3" w14:textId="77777777" w:rsidR="003C2896" w:rsidRPr="009661B9" w:rsidRDefault="003C2896" w:rsidP="00346009">
            <w:proofErr w:type="spellStart"/>
            <w:r w:rsidRPr="009661B9">
              <w:t>getBorrowedBooks</w:t>
            </w:r>
            <w:proofErr w:type="spellEnd"/>
          </w:p>
        </w:tc>
        <w:tc>
          <w:tcPr>
            <w:tcW w:w="1689" w:type="dxa"/>
            <w:vAlign w:val="center"/>
          </w:tcPr>
          <w:p w14:paraId="2CC0C5F6" w14:textId="77777777" w:rsidR="003C2896" w:rsidRPr="009661B9" w:rsidRDefault="003C2896" w:rsidP="00346009">
            <w:proofErr w:type="spellStart"/>
            <w:r w:rsidRPr="009661B9">
              <w:t>user_id</w:t>
            </w:r>
            <w:proofErr w:type="spellEnd"/>
          </w:p>
        </w:tc>
        <w:tc>
          <w:tcPr>
            <w:tcW w:w="1681" w:type="dxa"/>
            <w:vAlign w:val="center"/>
          </w:tcPr>
          <w:p w14:paraId="7A772A62" w14:textId="77777777" w:rsidR="003C2896" w:rsidRPr="009661B9" w:rsidRDefault="003C2896" w:rsidP="00346009">
            <w:proofErr w:type="spellStart"/>
            <w:r w:rsidRPr="009661B9">
              <w:t>book_id</w:t>
            </w:r>
            <w:proofErr w:type="spellEnd"/>
            <w:r w:rsidRPr="009661B9">
              <w:t xml:space="preserve">, </w:t>
            </w:r>
            <w:proofErr w:type="spellStart"/>
            <w:r w:rsidRPr="009661B9">
              <w:t>auhtors</w:t>
            </w:r>
            <w:proofErr w:type="spellEnd"/>
            <w:r w:rsidRPr="009661B9">
              <w:t xml:space="preserve">, ISBN, </w:t>
            </w:r>
            <w:proofErr w:type="spellStart"/>
            <w:r w:rsidRPr="009661B9">
              <w:t>title</w:t>
            </w:r>
            <w:proofErr w:type="spellEnd"/>
            <w:r w:rsidRPr="009661B9">
              <w:t xml:space="preserve">, end </w:t>
            </w:r>
            <w:proofErr w:type="spellStart"/>
            <w:r w:rsidRPr="009661B9">
              <w:t>date</w:t>
            </w:r>
            <w:proofErr w:type="spellEnd"/>
            <w:r w:rsidRPr="009661B9">
              <w:t xml:space="preserve">, start </w:t>
            </w:r>
            <w:proofErr w:type="spellStart"/>
            <w:r w:rsidRPr="009661B9">
              <w:t>date</w:t>
            </w:r>
            <w:proofErr w:type="spellEnd"/>
            <w:r w:rsidRPr="009661B9">
              <w:t xml:space="preserve">, </w:t>
            </w:r>
            <w:proofErr w:type="spellStart"/>
            <w:r w:rsidRPr="009661B9">
              <w:t>meghosszabítható</w:t>
            </w:r>
            <w:proofErr w:type="spellEnd"/>
            <w:r w:rsidRPr="009661B9">
              <w:t>, fizetendő</w:t>
            </w:r>
          </w:p>
        </w:tc>
        <w:tc>
          <w:tcPr>
            <w:tcW w:w="1977" w:type="dxa"/>
            <w:vAlign w:val="center"/>
          </w:tcPr>
          <w:p w14:paraId="48A1DE66" w14:textId="77777777" w:rsidR="003C2896" w:rsidRPr="009661B9" w:rsidRDefault="003C2896" w:rsidP="00346009">
            <w:r w:rsidRPr="009661B9">
              <w:t>Kilistázza egy felhasználó a jelenleg kivett könyveinek adatait pl.: a késésből jövő fizetendőt és hosszabbítható-e</w:t>
            </w:r>
          </w:p>
        </w:tc>
      </w:tr>
      <w:tr w:rsidR="003C2896" w:rsidRPr="009661B9" w14:paraId="1A229D5C" w14:textId="77777777" w:rsidTr="00346009">
        <w:trPr>
          <w:cantSplit/>
        </w:trPr>
        <w:tc>
          <w:tcPr>
            <w:tcW w:w="3146" w:type="dxa"/>
            <w:vAlign w:val="center"/>
          </w:tcPr>
          <w:p w14:paraId="49F55BEF" w14:textId="77777777" w:rsidR="003C2896" w:rsidRPr="009661B9" w:rsidRDefault="003C2896" w:rsidP="00346009">
            <w:proofErr w:type="spellStart"/>
            <w:r w:rsidRPr="009661B9">
              <w:t>getPreviouslyBorrowedBooks</w:t>
            </w:r>
            <w:proofErr w:type="spellEnd"/>
          </w:p>
        </w:tc>
        <w:tc>
          <w:tcPr>
            <w:tcW w:w="1689" w:type="dxa"/>
            <w:vAlign w:val="center"/>
          </w:tcPr>
          <w:p w14:paraId="64D4C01B" w14:textId="77777777" w:rsidR="003C2896" w:rsidRPr="009661B9" w:rsidRDefault="003C2896" w:rsidP="00346009">
            <w:proofErr w:type="spellStart"/>
            <w:r w:rsidRPr="009661B9">
              <w:t>user_id</w:t>
            </w:r>
            <w:proofErr w:type="spellEnd"/>
          </w:p>
        </w:tc>
        <w:tc>
          <w:tcPr>
            <w:tcW w:w="1681" w:type="dxa"/>
            <w:vAlign w:val="center"/>
          </w:tcPr>
          <w:p w14:paraId="50DAB54F" w14:textId="77777777" w:rsidR="003C2896" w:rsidRPr="009661B9" w:rsidRDefault="003C2896" w:rsidP="00346009">
            <w:proofErr w:type="spellStart"/>
            <w:r w:rsidRPr="009661B9">
              <w:t>book_id</w:t>
            </w:r>
            <w:proofErr w:type="spellEnd"/>
            <w:r w:rsidRPr="009661B9">
              <w:t xml:space="preserve">, </w:t>
            </w:r>
            <w:proofErr w:type="spellStart"/>
            <w:r w:rsidRPr="009661B9">
              <w:t>authors</w:t>
            </w:r>
            <w:proofErr w:type="spellEnd"/>
            <w:r w:rsidRPr="009661B9">
              <w:t xml:space="preserve">, ISBN, </w:t>
            </w:r>
            <w:proofErr w:type="spellStart"/>
            <w:r w:rsidRPr="009661B9">
              <w:t>title</w:t>
            </w:r>
            <w:proofErr w:type="spellEnd"/>
            <w:r w:rsidRPr="009661B9">
              <w:t xml:space="preserve">, </w:t>
            </w:r>
            <w:proofErr w:type="spellStart"/>
            <w:r w:rsidRPr="009661B9">
              <w:t>picture</w:t>
            </w:r>
            <w:proofErr w:type="spellEnd"/>
            <w:r w:rsidRPr="009661B9">
              <w:t xml:space="preserve"> base64, end </w:t>
            </w:r>
            <w:proofErr w:type="spellStart"/>
            <w:r w:rsidRPr="009661B9">
              <w:t>date</w:t>
            </w:r>
            <w:proofErr w:type="spellEnd"/>
            <w:r w:rsidRPr="009661B9">
              <w:t xml:space="preserve">, start </w:t>
            </w:r>
            <w:proofErr w:type="spellStart"/>
            <w:r w:rsidRPr="009661B9">
              <w:t>date</w:t>
            </w:r>
            <w:proofErr w:type="spellEnd"/>
            <w:r w:rsidRPr="009661B9">
              <w:t>,</w:t>
            </w:r>
          </w:p>
        </w:tc>
        <w:tc>
          <w:tcPr>
            <w:tcW w:w="1977" w:type="dxa"/>
            <w:vAlign w:val="center"/>
          </w:tcPr>
          <w:p w14:paraId="716A67F2" w14:textId="77777777" w:rsidR="003C2896" w:rsidRPr="009661B9" w:rsidRDefault="003C2896" w:rsidP="00346009">
            <w:r w:rsidRPr="009661B9">
              <w:t>Kilistázza egy felhasználó már korábban kivett, de már visszahozott könyveinek néhány adatát</w:t>
            </w:r>
          </w:p>
        </w:tc>
      </w:tr>
      <w:tr w:rsidR="003C2896" w:rsidRPr="009661B9" w14:paraId="330BD9B1" w14:textId="77777777" w:rsidTr="00346009">
        <w:trPr>
          <w:cantSplit/>
        </w:trPr>
        <w:tc>
          <w:tcPr>
            <w:tcW w:w="3146" w:type="dxa"/>
            <w:vAlign w:val="center"/>
          </w:tcPr>
          <w:p w14:paraId="3CFBA25F" w14:textId="77777777" w:rsidR="003C2896" w:rsidRPr="009661B9" w:rsidRDefault="003C2896" w:rsidP="00346009">
            <w:proofErr w:type="spellStart"/>
            <w:r w:rsidRPr="009661B9">
              <w:lastRenderedPageBreak/>
              <w:t>deleteLateBookings</w:t>
            </w:r>
            <w:proofErr w:type="spellEnd"/>
          </w:p>
        </w:tc>
        <w:tc>
          <w:tcPr>
            <w:tcW w:w="1689" w:type="dxa"/>
            <w:vAlign w:val="center"/>
          </w:tcPr>
          <w:p w14:paraId="1C90E916" w14:textId="77777777" w:rsidR="003C2896" w:rsidRPr="009661B9" w:rsidRDefault="003C2896" w:rsidP="00346009"/>
        </w:tc>
        <w:tc>
          <w:tcPr>
            <w:tcW w:w="1681" w:type="dxa"/>
            <w:vAlign w:val="center"/>
          </w:tcPr>
          <w:p w14:paraId="7E4AAAE9" w14:textId="77777777" w:rsidR="003C2896" w:rsidRPr="009661B9" w:rsidRDefault="003C2896" w:rsidP="00346009">
            <w:r w:rsidRPr="009661B9">
              <w:t>output</w:t>
            </w:r>
          </w:p>
        </w:tc>
        <w:tc>
          <w:tcPr>
            <w:tcW w:w="1977" w:type="dxa"/>
            <w:vAlign w:val="center"/>
          </w:tcPr>
          <w:p w14:paraId="118B9626" w14:textId="77777777" w:rsidR="003C2896" w:rsidRPr="009661B9" w:rsidRDefault="003C2896" w:rsidP="00346009">
            <w:r w:rsidRPr="009661B9">
              <w:t xml:space="preserve">Törli a lejárt foglalásokat illetve a lejárt tagsággal rendelkező felhasználók foglalásait és új foglalást add hozzá ha van előjegyezve output mezőben a </w:t>
            </w:r>
            <w:proofErr w:type="spellStart"/>
            <w:r w:rsidRPr="009661B9">
              <w:t>törölt</w:t>
            </w:r>
            <w:proofErr w:type="spellEnd"/>
            <w:r w:rsidRPr="009661B9">
              <w:t xml:space="preserve"> </w:t>
            </w:r>
            <w:proofErr w:type="spellStart"/>
            <w:r w:rsidRPr="009661B9">
              <w:t>book_id</w:t>
            </w:r>
            <w:proofErr w:type="spellEnd"/>
            <w:r w:rsidRPr="009661B9">
              <w:t xml:space="preserve"> és </w:t>
            </w:r>
            <w:proofErr w:type="spellStart"/>
            <w:r w:rsidRPr="009661B9">
              <w:t>user_</w:t>
            </w:r>
            <w:proofErr w:type="gramStart"/>
            <w:r w:rsidRPr="009661B9">
              <w:t>id</w:t>
            </w:r>
            <w:proofErr w:type="spellEnd"/>
            <w:r w:rsidRPr="009661B9">
              <w:t xml:space="preserve"> ,</w:t>
            </w:r>
            <w:proofErr w:type="gramEnd"/>
            <w:r w:rsidRPr="009661B9">
              <w:t xml:space="preserve"> ha lett hozzáadva új foglalás a hozzá tartozó </w:t>
            </w:r>
            <w:proofErr w:type="spellStart"/>
            <w:r w:rsidRPr="009661B9">
              <w:t>user_id</w:t>
            </w:r>
            <w:proofErr w:type="spellEnd"/>
            <w:r w:rsidRPr="009661B9">
              <w:t>, végül a törlés okát</w:t>
            </w:r>
          </w:p>
        </w:tc>
      </w:tr>
      <w:tr w:rsidR="003C2896" w:rsidRPr="009661B9" w14:paraId="6A14CAA2" w14:textId="77777777" w:rsidTr="00346009">
        <w:trPr>
          <w:cantSplit/>
        </w:trPr>
        <w:tc>
          <w:tcPr>
            <w:tcW w:w="3146" w:type="dxa"/>
            <w:vAlign w:val="center"/>
          </w:tcPr>
          <w:p w14:paraId="68AB2361" w14:textId="77777777" w:rsidR="003C2896" w:rsidRPr="009661B9" w:rsidRDefault="003C2896" w:rsidP="00346009">
            <w:proofErr w:type="spellStart"/>
            <w:r w:rsidRPr="009661B9">
              <w:t>deleteLateReservations</w:t>
            </w:r>
            <w:proofErr w:type="spellEnd"/>
          </w:p>
        </w:tc>
        <w:tc>
          <w:tcPr>
            <w:tcW w:w="1689" w:type="dxa"/>
            <w:vAlign w:val="center"/>
          </w:tcPr>
          <w:p w14:paraId="08793667" w14:textId="77777777" w:rsidR="003C2896" w:rsidRPr="009661B9" w:rsidRDefault="003C2896" w:rsidP="00346009"/>
        </w:tc>
        <w:tc>
          <w:tcPr>
            <w:tcW w:w="1681" w:type="dxa"/>
            <w:vAlign w:val="center"/>
          </w:tcPr>
          <w:p w14:paraId="2D28D20E" w14:textId="77777777" w:rsidR="003C2896" w:rsidRPr="009661B9" w:rsidRDefault="003C2896" w:rsidP="00346009">
            <w:r w:rsidRPr="009661B9">
              <w:t>output</w:t>
            </w:r>
          </w:p>
        </w:tc>
        <w:tc>
          <w:tcPr>
            <w:tcW w:w="1977" w:type="dxa"/>
            <w:vAlign w:val="center"/>
          </w:tcPr>
          <w:p w14:paraId="120F2540" w14:textId="77777777" w:rsidR="003C2896" w:rsidRPr="009661B9" w:rsidRDefault="003C2896" w:rsidP="00346009">
            <w:r w:rsidRPr="009661B9">
              <w:t xml:space="preserve">Törli azon felhasználók előjegyzéseit, akiknek a tagsága lejárt, output mezőben a </w:t>
            </w:r>
            <w:proofErr w:type="spellStart"/>
            <w:r w:rsidRPr="009661B9">
              <w:t>törölt</w:t>
            </w:r>
            <w:proofErr w:type="spellEnd"/>
            <w:r w:rsidRPr="009661B9">
              <w:t xml:space="preserve"> előjegyzések adatai </w:t>
            </w:r>
            <w:proofErr w:type="spellStart"/>
            <w:r w:rsidRPr="009661B9">
              <w:t>user_id</w:t>
            </w:r>
            <w:proofErr w:type="spellEnd"/>
            <w:r w:rsidRPr="009661B9">
              <w:t xml:space="preserve">, </w:t>
            </w:r>
            <w:proofErr w:type="spellStart"/>
            <w:r w:rsidRPr="009661B9">
              <w:t>ISBN_id</w:t>
            </w:r>
            <w:proofErr w:type="spellEnd"/>
          </w:p>
        </w:tc>
      </w:tr>
      <w:tr w:rsidR="003C2896" w:rsidRPr="009661B9" w14:paraId="66545A94" w14:textId="77777777" w:rsidTr="00346009">
        <w:trPr>
          <w:cantSplit/>
        </w:trPr>
        <w:tc>
          <w:tcPr>
            <w:tcW w:w="3146" w:type="dxa"/>
            <w:vAlign w:val="center"/>
          </w:tcPr>
          <w:p w14:paraId="3AAEA682" w14:textId="77777777" w:rsidR="003C2896" w:rsidRPr="009661B9" w:rsidRDefault="003C2896" w:rsidP="00346009">
            <w:proofErr w:type="spellStart"/>
            <w:r w:rsidRPr="009661B9">
              <w:t>loginUser</w:t>
            </w:r>
            <w:proofErr w:type="spellEnd"/>
          </w:p>
        </w:tc>
        <w:tc>
          <w:tcPr>
            <w:tcW w:w="1689" w:type="dxa"/>
            <w:vAlign w:val="center"/>
          </w:tcPr>
          <w:p w14:paraId="59369427" w14:textId="77777777" w:rsidR="003C2896" w:rsidRPr="009661B9" w:rsidRDefault="003C2896" w:rsidP="00346009">
            <w:proofErr w:type="spellStart"/>
            <w:r w:rsidRPr="009661B9">
              <w:t>username</w:t>
            </w:r>
            <w:proofErr w:type="spellEnd"/>
            <w:r w:rsidRPr="009661B9">
              <w:t xml:space="preserve">, </w:t>
            </w:r>
            <w:proofErr w:type="spellStart"/>
            <w:r w:rsidRPr="009661B9">
              <w:t>password</w:t>
            </w:r>
            <w:proofErr w:type="spellEnd"/>
          </w:p>
        </w:tc>
        <w:tc>
          <w:tcPr>
            <w:tcW w:w="1681" w:type="dxa"/>
            <w:vAlign w:val="center"/>
          </w:tcPr>
          <w:p w14:paraId="1DDE8E96" w14:textId="77777777" w:rsidR="003C2896" w:rsidRPr="009661B9" w:rsidRDefault="003C2896" w:rsidP="00346009">
            <w:proofErr w:type="spellStart"/>
            <w:r w:rsidRPr="009661B9">
              <w:t>result</w:t>
            </w:r>
            <w:proofErr w:type="spellEnd"/>
            <w:r w:rsidRPr="009661B9">
              <w:t xml:space="preserve">, </w:t>
            </w:r>
            <w:proofErr w:type="spellStart"/>
            <w:r w:rsidRPr="009661B9">
              <w:t>user_id</w:t>
            </w:r>
            <w:proofErr w:type="spellEnd"/>
            <w:r w:rsidRPr="009661B9">
              <w:t xml:space="preserve">, </w:t>
            </w:r>
            <w:proofErr w:type="spellStart"/>
            <w:r w:rsidRPr="009661B9">
              <w:t>username</w:t>
            </w:r>
            <w:proofErr w:type="spellEnd"/>
          </w:p>
        </w:tc>
        <w:tc>
          <w:tcPr>
            <w:tcW w:w="1977" w:type="dxa"/>
            <w:vAlign w:val="center"/>
          </w:tcPr>
          <w:p w14:paraId="7E10D1FA" w14:textId="77777777" w:rsidR="003C2896" w:rsidRPr="009661B9" w:rsidRDefault="003C2896" w:rsidP="00346009">
            <w:r w:rsidRPr="009661B9">
              <w:t>Ellenőrzi a felhasználó bejelentkezési adatait és a megfelelő választ adja rá</w:t>
            </w:r>
          </w:p>
        </w:tc>
      </w:tr>
      <w:tr w:rsidR="003C2896" w:rsidRPr="009661B9" w14:paraId="7953BF96" w14:textId="77777777" w:rsidTr="00346009">
        <w:trPr>
          <w:cantSplit/>
        </w:trPr>
        <w:tc>
          <w:tcPr>
            <w:tcW w:w="3146" w:type="dxa"/>
            <w:vAlign w:val="center"/>
          </w:tcPr>
          <w:p w14:paraId="4D23DC39" w14:textId="77777777" w:rsidR="003C2896" w:rsidRPr="009661B9" w:rsidRDefault="003C2896" w:rsidP="00346009">
            <w:proofErr w:type="spellStart"/>
            <w:r w:rsidRPr="009661B9">
              <w:t>getUserId</w:t>
            </w:r>
            <w:proofErr w:type="spellEnd"/>
          </w:p>
        </w:tc>
        <w:tc>
          <w:tcPr>
            <w:tcW w:w="1689" w:type="dxa"/>
            <w:vAlign w:val="center"/>
          </w:tcPr>
          <w:p w14:paraId="73C4453B" w14:textId="77777777" w:rsidR="003C2896" w:rsidRPr="009661B9" w:rsidRDefault="003C2896" w:rsidP="00346009">
            <w:proofErr w:type="spellStart"/>
            <w:r w:rsidRPr="009661B9">
              <w:t>username</w:t>
            </w:r>
            <w:proofErr w:type="spellEnd"/>
          </w:p>
        </w:tc>
        <w:tc>
          <w:tcPr>
            <w:tcW w:w="1681" w:type="dxa"/>
            <w:vAlign w:val="center"/>
          </w:tcPr>
          <w:p w14:paraId="4BA0D00F" w14:textId="77777777" w:rsidR="003C2896" w:rsidRPr="009661B9" w:rsidRDefault="003C2896" w:rsidP="00346009">
            <w:proofErr w:type="spellStart"/>
            <w:r w:rsidRPr="009661B9">
              <w:t>user_id</w:t>
            </w:r>
            <w:proofErr w:type="spellEnd"/>
          </w:p>
        </w:tc>
        <w:tc>
          <w:tcPr>
            <w:tcW w:w="1977" w:type="dxa"/>
            <w:vAlign w:val="center"/>
          </w:tcPr>
          <w:p w14:paraId="735AB161" w14:textId="77777777" w:rsidR="003C2896" w:rsidRPr="009661B9" w:rsidRDefault="003C2896" w:rsidP="00346009">
            <w:r w:rsidRPr="009661B9">
              <w:t xml:space="preserve">A </w:t>
            </w:r>
            <w:proofErr w:type="spellStart"/>
            <w:r w:rsidRPr="009661B9">
              <w:t>username-hez</w:t>
            </w:r>
            <w:proofErr w:type="spellEnd"/>
            <w:r w:rsidRPr="009661B9">
              <w:t xml:space="preserve"> tartozó </w:t>
            </w:r>
            <w:proofErr w:type="spellStart"/>
            <w:r w:rsidRPr="009661B9">
              <w:t>user_id</w:t>
            </w:r>
            <w:proofErr w:type="spellEnd"/>
            <w:r w:rsidRPr="009661B9">
              <w:t>-t adja vissza</w:t>
            </w:r>
          </w:p>
        </w:tc>
      </w:tr>
      <w:tr w:rsidR="003C2896" w:rsidRPr="009661B9" w14:paraId="01FAC019" w14:textId="77777777" w:rsidTr="00346009">
        <w:trPr>
          <w:cantSplit/>
        </w:trPr>
        <w:tc>
          <w:tcPr>
            <w:tcW w:w="3146" w:type="dxa"/>
            <w:vAlign w:val="center"/>
          </w:tcPr>
          <w:p w14:paraId="1CE9C652" w14:textId="77777777" w:rsidR="003C2896" w:rsidRPr="009661B9" w:rsidRDefault="003C2896" w:rsidP="00346009">
            <w:proofErr w:type="spellStart"/>
            <w:r w:rsidRPr="009661B9">
              <w:t>getEmailData</w:t>
            </w:r>
            <w:proofErr w:type="spellEnd"/>
          </w:p>
        </w:tc>
        <w:tc>
          <w:tcPr>
            <w:tcW w:w="1689" w:type="dxa"/>
            <w:vAlign w:val="center"/>
          </w:tcPr>
          <w:p w14:paraId="4F69EFC3" w14:textId="77777777" w:rsidR="003C2896" w:rsidRPr="009661B9" w:rsidRDefault="003C2896" w:rsidP="00346009">
            <w:proofErr w:type="spellStart"/>
            <w:r w:rsidRPr="009661B9">
              <w:t>user_id</w:t>
            </w:r>
            <w:proofErr w:type="spellEnd"/>
          </w:p>
        </w:tc>
        <w:tc>
          <w:tcPr>
            <w:tcW w:w="1681" w:type="dxa"/>
            <w:vAlign w:val="center"/>
          </w:tcPr>
          <w:p w14:paraId="2E1FD99E" w14:textId="77777777" w:rsidR="003C2896" w:rsidRPr="009661B9" w:rsidRDefault="003C2896" w:rsidP="00346009">
            <w:r w:rsidRPr="009661B9">
              <w:t xml:space="preserve">email, </w:t>
            </w:r>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p>
        </w:tc>
        <w:tc>
          <w:tcPr>
            <w:tcW w:w="1977" w:type="dxa"/>
            <w:vAlign w:val="center"/>
          </w:tcPr>
          <w:p w14:paraId="16EC4AB5" w14:textId="77777777" w:rsidR="003C2896" w:rsidRPr="009661B9" w:rsidRDefault="003C2896" w:rsidP="00346009">
            <w:r w:rsidRPr="009661B9">
              <w:t xml:space="preserve">Egy </w:t>
            </w:r>
            <w:proofErr w:type="spellStart"/>
            <w:r w:rsidRPr="009661B9">
              <w:t>user</w:t>
            </w:r>
            <w:proofErr w:type="spellEnd"/>
            <w:r w:rsidRPr="009661B9">
              <w:t xml:space="preserve"> mail </w:t>
            </w:r>
            <w:proofErr w:type="spellStart"/>
            <w:r w:rsidRPr="009661B9">
              <w:t>küldéshez</w:t>
            </w:r>
            <w:proofErr w:type="spellEnd"/>
            <w:r w:rsidRPr="009661B9">
              <w:t xml:space="preserve"> szükséges adatainak kiírása</w:t>
            </w:r>
          </w:p>
        </w:tc>
      </w:tr>
      <w:tr w:rsidR="003C2896" w:rsidRPr="009661B9" w14:paraId="2B3A114F" w14:textId="77777777" w:rsidTr="00346009">
        <w:trPr>
          <w:cantSplit/>
        </w:trPr>
        <w:tc>
          <w:tcPr>
            <w:tcW w:w="3146" w:type="dxa"/>
            <w:vAlign w:val="center"/>
          </w:tcPr>
          <w:p w14:paraId="0BA8375B" w14:textId="77777777" w:rsidR="003C2896" w:rsidRPr="009661B9" w:rsidRDefault="003C2896" w:rsidP="00346009">
            <w:proofErr w:type="spellStart"/>
            <w:r w:rsidRPr="009661B9">
              <w:t>updateUserDetails</w:t>
            </w:r>
            <w:proofErr w:type="spellEnd"/>
          </w:p>
        </w:tc>
        <w:tc>
          <w:tcPr>
            <w:tcW w:w="1689" w:type="dxa"/>
            <w:vAlign w:val="center"/>
          </w:tcPr>
          <w:p w14:paraId="4F606159" w14:textId="77777777" w:rsidR="003C2896" w:rsidRPr="009661B9" w:rsidRDefault="003C2896" w:rsidP="00346009">
            <w:proofErr w:type="spellStart"/>
            <w:r w:rsidRPr="009661B9">
              <w:t>user_id</w:t>
            </w:r>
            <w:proofErr w:type="spellEnd"/>
            <w:r w:rsidRPr="009661B9">
              <w:t xml:space="preserve">, </w:t>
            </w:r>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r w:rsidRPr="009661B9">
              <w:t xml:space="preserve">, </w:t>
            </w:r>
            <w:proofErr w:type="spellStart"/>
            <w:r w:rsidRPr="009661B9">
              <w:t>birth</w:t>
            </w:r>
            <w:proofErr w:type="spellEnd"/>
            <w:r w:rsidRPr="009661B9">
              <w:t xml:space="preserve"> </w:t>
            </w:r>
            <w:proofErr w:type="spellStart"/>
            <w:r w:rsidRPr="009661B9">
              <w:t>place</w:t>
            </w:r>
            <w:proofErr w:type="spellEnd"/>
            <w:r w:rsidRPr="009661B9">
              <w:t xml:space="preserve">, </w:t>
            </w:r>
            <w:proofErr w:type="spellStart"/>
            <w:r w:rsidRPr="009661B9">
              <w:t>birth</w:t>
            </w:r>
            <w:proofErr w:type="spellEnd"/>
            <w:r w:rsidRPr="009661B9">
              <w:t xml:space="preserve"> </w:t>
            </w:r>
            <w:proofErr w:type="spellStart"/>
            <w:r w:rsidRPr="009661B9">
              <w:t>date</w:t>
            </w:r>
            <w:proofErr w:type="spellEnd"/>
            <w:r w:rsidRPr="009661B9">
              <w:t xml:space="preserve">, </w:t>
            </w:r>
            <w:proofErr w:type="spellStart"/>
            <w:r w:rsidRPr="009661B9">
              <w:t>address</w:t>
            </w:r>
            <w:proofErr w:type="spellEnd"/>
            <w:r w:rsidRPr="009661B9">
              <w:t xml:space="preserve">, email, </w:t>
            </w:r>
            <w:proofErr w:type="spellStart"/>
            <w:r w:rsidRPr="009661B9">
              <w:t>phone</w:t>
            </w:r>
            <w:proofErr w:type="spellEnd"/>
            <w:r w:rsidRPr="009661B9">
              <w:t xml:space="preserve"> </w:t>
            </w:r>
            <w:proofErr w:type="spellStart"/>
            <w:r w:rsidRPr="009661B9">
              <w:t>number</w:t>
            </w:r>
            <w:proofErr w:type="spellEnd"/>
            <w:r w:rsidRPr="009661B9">
              <w:t xml:space="preserve">, </w:t>
            </w:r>
            <w:proofErr w:type="spellStart"/>
            <w:r w:rsidRPr="009661B9">
              <w:t>mothers</w:t>
            </w:r>
            <w:proofErr w:type="spellEnd"/>
            <w:r w:rsidRPr="009661B9">
              <w:t xml:space="preserve"> </w:t>
            </w:r>
            <w:proofErr w:type="spellStart"/>
            <w:r w:rsidRPr="009661B9">
              <w:t>maiden</w:t>
            </w:r>
            <w:proofErr w:type="spellEnd"/>
            <w:r w:rsidRPr="009661B9">
              <w:t xml:space="preserve"> </w:t>
            </w:r>
            <w:proofErr w:type="spellStart"/>
            <w:r w:rsidRPr="009661B9">
              <w:t>name</w:t>
            </w:r>
            <w:proofErr w:type="spellEnd"/>
            <w:r w:rsidRPr="009661B9">
              <w:t>(</w:t>
            </w:r>
            <w:proofErr w:type="spellStart"/>
            <w:r w:rsidRPr="009661B9">
              <w:t>mmn</w:t>
            </w:r>
            <w:proofErr w:type="spellEnd"/>
            <w:r w:rsidRPr="009661B9">
              <w:t>)</w:t>
            </w:r>
          </w:p>
        </w:tc>
        <w:tc>
          <w:tcPr>
            <w:tcW w:w="1681" w:type="dxa"/>
            <w:vAlign w:val="center"/>
          </w:tcPr>
          <w:p w14:paraId="3F836226" w14:textId="77777777" w:rsidR="003C2896" w:rsidRPr="009661B9" w:rsidRDefault="003C2896" w:rsidP="00346009"/>
        </w:tc>
        <w:tc>
          <w:tcPr>
            <w:tcW w:w="1977" w:type="dxa"/>
            <w:vAlign w:val="center"/>
          </w:tcPr>
          <w:p w14:paraId="2E5919A8" w14:textId="77777777" w:rsidR="003C2896" w:rsidRPr="009661B9" w:rsidRDefault="003C2896" w:rsidP="00346009">
            <w:r w:rsidRPr="009661B9">
              <w:t>Módosítja egy felhasználó adatait</w:t>
            </w:r>
          </w:p>
        </w:tc>
      </w:tr>
      <w:tr w:rsidR="003C2896" w:rsidRPr="009661B9" w14:paraId="3EDEACA5" w14:textId="77777777" w:rsidTr="00346009">
        <w:trPr>
          <w:cantSplit/>
        </w:trPr>
        <w:tc>
          <w:tcPr>
            <w:tcW w:w="3146" w:type="dxa"/>
            <w:vAlign w:val="center"/>
          </w:tcPr>
          <w:p w14:paraId="6DB6BDEB" w14:textId="77777777" w:rsidR="003C2896" w:rsidRPr="009661B9" w:rsidRDefault="003C2896" w:rsidP="00346009">
            <w:proofErr w:type="spellStart"/>
            <w:r w:rsidRPr="009661B9">
              <w:lastRenderedPageBreak/>
              <w:t>updateBookDetails</w:t>
            </w:r>
            <w:proofErr w:type="spellEnd"/>
          </w:p>
        </w:tc>
        <w:tc>
          <w:tcPr>
            <w:tcW w:w="1689" w:type="dxa"/>
            <w:vAlign w:val="center"/>
          </w:tcPr>
          <w:p w14:paraId="16A0BF62" w14:textId="77777777" w:rsidR="003C2896" w:rsidRPr="009661B9" w:rsidRDefault="003C2896" w:rsidP="00346009">
            <w:proofErr w:type="spellStart"/>
            <w:r w:rsidRPr="009661B9">
              <w:t>ISBN_id</w:t>
            </w:r>
            <w:proofErr w:type="spellEnd"/>
            <w:r w:rsidRPr="009661B9">
              <w:t xml:space="preserve">, </w:t>
            </w:r>
            <w:proofErr w:type="spellStart"/>
            <w:r w:rsidRPr="009661B9">
              <w:t>title</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language</w:t>
            </w:r>
            <w:proofErr w:type="spellEnd"/>
            <w:r w:rsidRPr="009661B9">
              <w:t xml:space="preserve">, </w:t>
            </w:r>
            <w:proofErr w:type="spellStart"/>
            <w:r w:rsidRPr="009661B9">
              <w:t>publisher</w:t>
            </w:r>
            <w:proofErr w:type="spellEnd"/>
            <w:r w:rsidRPr="009661B9">
              <w:t xml:space="preserve">, </w:t>
            </w:r>
            <w:proofErr w:type="spellStart"/>
            <w:r w:rsidRPr="009661B9">
              <w:t>authors</w:t>
            </w:r>
            <w:proofErr w:type="spellEnd"/>
            <w:r w:rsidRPr="009661B9">
              <w:t xml:space="preserve">, </w:t>
            </w:r>
            <w:proofErr w:type="spellStart"/>
            <w:r w:rsidRPr="009661B9">
              <w:t>genres</w:t>
            </w:r>
            <w:proofErr w:type="spellEnd"/>
            <w:r w:rsidRPr="009661B9">
              <w:t xml:space="preserve">, </w:t>
            </w:r>
            <w:proofErr w:type="spellStart"/>
            <w:r w:rsidRPr="009661B9">
              <w:t>description</w:t>
            </w:r>
            <w:proofErr w:type="spellEnd"/>
            <w:r w:rsidRPr="009661B9">
              <w:t xml:space="preserve">, </w:t>
            </w:r>
            <w:proofErr w:type="spellStart"/>
            <w:r w:rsidRPr="009661B9">
              <w:t>picture</w:t>
            </w:r>
            <w:proofErr w:type="spellEnd"/>
            <w:r w:rsidRPr="009661B9">
              <w:t xml:space="preserve"> base64</w:t>
            </w:r>
          </w:p>
        </w:tc>
        <w:tc>
          <w:tcPr>
            <w:tcW w:w="1681" w:type="dxa"/>
            <w:vAlign w:val="center"/>
          </w:tcPr>
          <w:p w14:paraId="2FDAD25E" w14:textId="77777777" w:rsidR="003C2896" w:rsidRPr="009661B9" w:rsidRDefault="003C2896" w:rsidP="00346009"/>
        </w:tc>
        <w:tc>
          <w:tcPr>
            <w:tcW w:w="1977" w:type="dxa"/>
            <w:vAlign w:val="center"/>
          </w:tcPr>
          <w:p w14:paraId="78C529BA" w14:textId="77777777" w:rsidR="003C2896" w:rsidRPr="009661B9" w:rsidRDefault="003C2896" w:rsidP="00346009">
            <w:r w:rsidRPr="009661B9">
              <w:t>Módosítja egy könyv adatait</w:t>
            </w:r>
          </w:p>
        </w:tc>
      </w:tr>
      <w:tr w:rsidR="003C2896" w:rsidRPr="009661B9" w14:paraId="24AE37CE" w14:textId="77777777" w:rsidTr="00346009">
        <w:trPr>
          <w:cantSplit/>
        </w:trPr>
        <w:tc>
          <w:tcPr>
            <w:tcW w:w="3146" w:type="dxa"/>
            <w:vAlign w:val="center"/>
          </w:tcPr>
          <w:p w14:paraId="7F921B51" w14:textId="77777777" w:rsidR="003C2896" w:rsidRPr="009661B9" w:rsidRDefault="003C2896" w:rsidP="00346009">
            <w:proofErr w:type="spellStart"/>
            <w:r w:rsidRPr="009661B9">
              <w:t>getUser</w:t>
            </w:r>
            <w:proofErr w:type="spellEnd"/>
          </w:p>
        </w:tc>
        <w:tc>
          <w:tcPr>
            <w:tcW w:w="1689" w:type="dxa"/>
            <w:vAlign w:val="center"/>
          </w:tcPr>
          <w:p w14:paraId="232EE96A" w14:textId="77777777" w:rsidR="003C2896" w:rsidRPr="009661B9" w:rsidRDefault="003C2896" w:rsidP="00346009">
            <w:proofErr w:type="spellStart"/>
            <w:r w:rsidRPr="009661B9">
              <w:t>user_id</w:t>
            </w:r>
            <w:proofErr w:type="spellEnd"/>
          </w:p>
        </w:tc>
        <w:tc>
          <w:tcPr>
            <w:tcW w:w="1681" w:type="dxa"/>
            <w:vAlign w:val="center"/>
          </w:tcPr>
          <w:p w14:paraId="59BD4C11" w14:textId="77777777" w:rsidR="003C2896" w:rsidRPr="009661B9" w:rsidRDefault="003C2896" w:rsidP="00346009">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birth</w:t>
            </w:r>
            <w:proofErr w:type="spellEnd"/>
            <w:r w:rsidRPr="009661B9">
              <w:t xml:space="preserve"> </w:t>
            </w:r>
            <w:proofErr w:type="spellStart"/>
            <w:r w:rsidRPr="009661B9">
              <w:t>place</w:t>
            </w:r>
            <w:proofErr w:type="spellEnd"/>
            <w:r w:rsidRPr="009661B9">
              <w:t xml:space="preserve">, </w:t>
            </w:r>
            <w:proofErr w:type="spellStart"/>
            <w:r w:rsidRPr="009661B9">
              <w:t>birth</w:t>
            </w:r>
            <w:proofErr w:type="spellEnd"/>
            <w:r w:rsidRPr="009661B9">
              <w:t xml:space="preserve"> </w:t>
            </w:r>
            <w:proofErr w:type="spellStart"/>
            <w:r w:rsidRPr="009661B9">
              <w:t>date</w:t>
            </w:r>
            <w:proofErr w:type="spellEnd"/>
            <w:r w:rsidRPr="009661B9">
              <w:t xml:space="preserve">, email, </w:t>
            </w:r>
            <w:proofErr w:type="spellStart"/>
            <w:r w:rsidRPr="009661B9">
              <w:t>phone</w:t>
            </w:r>
            <w:proofErr w:type="spellEnd"/>
            <w:r w:rsidRPr="009661B9">
              <w:t xml:space="preserve"> </w:t>
            </w:r>
            <w:proofErr w:type="spellStart"/>
            <w:r w:rsidRPr="009661B9">
              <w:t>number</w:t>
            </w:r>
            <w:proofErr w:type="spellEnd"/>
            <w:r w:rsidRPr="009661B9">
              <w:t xml:space="preserve">, </w:t>
            </w:r>
            <w:proofErr w:type="spellStart"/>
            <w:r w:rsidRPr="009661B9">
              <w:t>address</w:t>
            </w:r>
            <w:proofErr w:type="spellEnd"/>
            <w:r w:rsidRPr="009661B9">
              <w:t xml:space="preserve">, </w:t>
            </w:r>
            <w:proofErr w:type="spellStart"/>
            <w:r w:rsidRPr="009661B9">
              <w:t>mothers</w:t>
            </w:r>
            <w:proofErr w:type="spellEnd"/>
            <w:r w:rsidRPr="009661B9">
              <w:t xml:space="preserve"> </w:t>
            </w:r>
            <w:proofErr w:type="spellStart"/>
            <w:r w:rsidRPr="009661B9">
              <w:t>maiden</w:t>
            </w:r>
            <w:proofErr w:type="spellEnd"/>
            <w:r w:rsidRPr="009661B9">
              <w:t xml:space="preserve"> </w:t>
            </w:r>
            <w:proofErr w:type="spellStart"/>
            <w:r w:rsidRPr="009661B9">
              <w:t>name</w:t>
            </w:r>
            <w:proofErr w:type="spellEnd"/>
            <w:r w:rsidRPr="009661B9">
              <w:t>(</w:t>
            </w:r>
            <w:proofErr w:type="spellStart"/>
            <w:r w:rsidRPr="009661B9">
              <w:t>mmn</w:t>
            </w:r>
            <w:proofErr w:type="spellEnd"/>
            <w:r w:rsidRPr="009661B9">
              <w:t xml:space="preserve">), </w:t>
            </w:r>
            <w:proofErr w:type="spellStart"/>
            <w:r w:rsidRPr="009661B9">
              <w:t>membership</w:t>
            </w:r>
            <w:proofErr w:type="spellEnd"/>
            <w:r w:rsidRPr="009661B9">
              <w:t xml:space="preserve"> end </w:t>
            </w:r>
            <w:proofErr w:type="spellStart"/>
            <w:r w:rsidRPr="009661B9">
              <w:t>date</w:t>
            </w:r>
            <w:proofErr w:type="spellEnd"/>
            <w:r w:rsidRPr="009661B9">
              <w:t xml:space="preserve">, </w:t>
            </w:r>
            <w:proofErr w:type="spellStart"/>
            <w:r w:rsidRPr="009661B9">
              <w:t>active</w:t>
            </w:r>
            <w:proofErr w:type="spellEnd"/>
          </w:p>
        </w:tc>
        <w:tc>
          <w:tcPr>
            <w:tcW w:w="1977" w:type="dxa"/>
            <w:vAlign w:val="center"/>
          </w:tcPr>
          <w:p w14:paraId="4E1C09BB" w14:textId="77777777" w:rsidR="003C2896" w:rsidRPr="009661B9" w:rsidRDefault="003C2896" w:rsidP="00346009">
            <w:r w:rsidRPr="009661B9">
              <w:t xml:space="preserve">Adott </w:t>
            </w:r>
            <w:proofErr w:type="spellStart"/>
            <w:r w:rsidRPr="009661B9">
              <w:t>user_id</w:t>
            </w:r>
            <w:proofErr w:type="spellEnd"/>
            <w:r w:rsidRPr="009661B9">
              <w:t xml:space="preserve"> alapján megadja a felhasználó összes adatát</w:t>
            </w:r>
          </w:p>
        </w:tc>
      </w:tr>
      <w:tr w:rsidR="003C2896" w:rsidRPr="009661B9" w14:paraId="4FA58A5C" w14:textId="77777777" w:rsidTr="00346009">
        <w:trPr>
          <w:cantSplit/>
        </w:trPr>
        <w:tc>
          <w:tcPr>
            <w:tcW w:w="3146" w:type="dxa"/>
            <w:vAlign w:val="center"/>
          </w:tcPr>
          <w:p w14:paraId="4A9FB0C1" w14:textId="77777777" w:rsidR="003C2896" w:rsidRPr="009661B9" w:rsidRDefault="003C2896" w:rsidP="00346009">
            <w:proofErr w:type="spellStart"/>
            <w:r w:rsidRPr="009661B9">
              <w:t>getEmployee</w:t>
            </w:r>
            <w:proofErr w:type="spellEnd"/>
          </w:p>
        </w:tc>
        <w:tc>
          <w:tcPr>
            <w:tcW w:w="1689" w:type="dxa"/>
            <w:vAlign w:val="center"/>
          </w:tcPr>
          <w:p w14:paraId="6B4CAA90" w14:textId="77777777" w:rsidR="003C2896" w:rsidRPr="009661B9" w:rsidRDefault="003C2896" w:rsidP="00346009">
            <w:proofErr w:type="spellStart"/>
            <w:r w:rsidRPr="009661B9">
              <w:t>empl_id</w:t>
            </w:r>
            <w:proofErr w:type="spellEnd"/>
          </w:p>
        </w:tc>
        <w:tc>
          <w:tcPr>
            <w:tcW w:w="1681" w:type="dxa"/>
            <w:vAlign w:val="center"/>
          </w:tcPr>
          <w:p w14:paraId="773836F8" w14:textId="77777777" w:rsidR="003C2896" w:rsidRPr="009661B9" w:rsidRDefault="003C2896" w:rsidP="00346009">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admin</w:t>
            </w:r>
            <w:proofErr w:type="spellEnd"/>
          </w:p>
        </w:tc>
        <w:tc>
          <w:tcPr>
            <w:tcW w:w="1977" w:type="dxa"/>
            <w:vAlign w:val="center"/>
          </w:tcPr>
          <w:p w14:paraId="42A1AE39" w14:textId="77777777" w:rsidR="003C2896" w:rsidRPr="009661B9" w:rsidRDefault="003C2896" w:rsidP="00346009">
            <w:r w:rsidRPr="009661B9">
              <w:t xml:space="preserve">Adott </w:t>
            </w:r>
            <w:proofErr w:type="spellStart"/>
            <w:r w:rsidRPr="009661B9">
              <w:t>empl_id</w:t>
            </w:r>
            <w:proofErr w:type="spellEnd"/>
            <w:r w:rsidRPr="009661B9">
              <w:t xml:space="preserve"> alapján megadja a felhasználó összes adatát</w:t>
            </w:r>
          </w:p>
        </w:tc>
      </w:tr>
      <w:tr w:rsidR="003C2896" w:rsidRPr="009661B9" w14:paraId="380A64E6" w14:textId="77777777" w:rsidTr="00346009">
        <w:trPr>
          <w:cantSplit/>
        </w:trPr>
        <w:tc>
          <w:tcPr>
            <w:tcW w:w="3146" w:type="dxa"/>
            <w:vAlign w:val="center"/>
          </w:tcPr>
          <w:p w14:paraId="1CB9DA78" w14:textId="77777777" w:rsidR="003C2896" w:rsidRPr="009661B9" w:rsidRDefault="003C2896" w:rsidP="00346009">
            <w:proofErr w:type="spellStart"/>
            <w:r w:rsidRPr="009661B9">
              <w:t>checkAvailability</w:t>
            </w:r>
            <w:proofErr w:type="spellEnd"/>
          </w:p>
        </w:tc>
        <w:tc>
          <w:tcPr>
            <w:tcW w:w="1689" w:type="dxa"/>
            <w:vAlign w:val="center"/>
          </w:tcPr>
          <w:p w14:paraId="20FEE86A" w14:textId="77777777" w:rsidR="003C2896" w:rsidRPr="009661B9" w:rsidRDefault="003C2896" w:rsidP="00346009">
            <w:proofErr w:type="spellStart"/>
            <w:r w:rsidRPr="009661B9">
              <w:t>ISBN_id</w:t>
            </w:r>
            <w:proofErr w:type="spellEnd"/>
            <w:r w:rsidRPr="009661B9">
              <w:t xml:space="preserve">, </w:t>
            </w:r>
            <w:proofErr w:type="spellStart"/>
            <w:r w:rsidRPr="009661B9">
              <w:t>user_id</w:t>
            </w:r>
            <w:proofErr w:type="spellEnd"/>
          </w:p>
        </w:tc>
        <w:tc>
          <w:tcPr>
            <w:tcW w:w="1681" w:type="dxa"/>
            <w:vAlign w:val="center"/>
          </w:tcPr>
          <w:p w14:paraId="6E26F489" w14:textId="77777777" w:rsidR="003C2896" w:rsidRPr="009661B9" w:rsidRDefault="003C2896" w:rsidP="00346009">
            <w:r w:rsidRPr="009661B9">
              <w:t xml:space="preserve">status, </w:t>
            </w:r>
            <w:proofErr w:type="spellStart"/>
            <w:r w:rsidRPr="009661B9">
              <w:t>available</w:t>
            </w:r>
            <w:proofErr w:type="spellEnd"/>
          </w:p>
        </w:tc>
        <w:tc>
          <w:tcPr>
            <w:tcW w:w="1977" w:type="dxa"/>
            <w:vAlign w:val="center"/>
          </w:tcPr>
          <w:p w14:paraId="6780174A" w14:textId="77777777" w:rsidR="003C2896" w:rsidRPr="009661B9" w:rsidRDefault="003C2896" w:rsidP="00346009">
            <w:r w:rsidRPr="009661B9">
              <w:t>Egy adott könyv-felhasználó kombinációra adja meg, hogy előjegyzés vagy foglalás lenne -&gt;status, illetve egyáltalán lehetséges-e -&gt;</w:t>
            </w:r>
            <w:proofErr w:type="spellStart"/>
            <w:r w:rsidRPr="009661B9">
              <w:t>available</w:t>
            </w:r>
            <w:proofErr w:type="spellEnd"/>
          </w:p>
        </w:tc>
      </w:tr>
      <w:tr w:rsidR="003C2896" w:rsidRPr="009661B9" w14:paraId="48E83423" w14:textId="77777777" w:rsidTr="00346009">
        <w:trPr>
          <w:cantSplit/>
        </w:trPr>
        <w:tc>
          <w:tcPr>
            <w:tcW w:w="3146" w:type="dxa"/>
            <w:vAlign w:val="center"/>
          </w:tcPr>
          <w:p w14:paraId="01CD9E6E" w14:textId="77777777" w:rsidR="003C2896" w:rsidRPr="009661B9" w:rsidRDefault="003C2896" w:rsidP="00346009">
            <w:proofErr w:type="spellStart"/>
            <w:r w:rsidRPr="009661B9">
              <w:t>addReservationOrBooking</w:t>
            </w:r>
            <w:proofErr w:type="spellEnd"/>
          </w:p>
        </w:tc>
        <w:tc>
          <w:tcPr>
            <w:tcW w:w="1689" w:type="dxa"/>
            <w:vAlign w:val="center"/>
          </w:tcPr>
          <w:p w14:paraId="48439164" w14:textId="77777777" w:rsidR="003C2896" w:rsidRPr="009661B9" w:rsidRDefault="003C2896" w:rsidP="00346009">
            <w:proofErr w:type="spellStart"/>
            <w:r w:rsidRPr="009661B9">
              <w:t>ISBN_id</w:t>
            </w:r>
            <w:proofErr w:type="spellEnd"/>
            <w:r w:rsidRPr="009661B9">
              <w:t xml:space="preserve">, </w:t>
            </w:r>
            <w:proofErr w:type="spellStart"/>
            <w:r w:rsidRPr="009661B9">
              <w:t>user_id</w:t>
            </w:r>
            <w:proofErr w:type="spellEnd"/>
          </w:p>
        </w:tc>
        <w:tc>
          <w:tcPr>
            <w:tcW w:w="1681" w:type="dxa"/>
            <w:vAlign w:val="center"/>
          </w:tcPr>
          <w:p w14:paraId="632D8258" w14:textId="77777777" w:rsidR="003C2896" w:rsidRPr="009661B9" w:rsidRDefault="003C2896" w:rsidP="00346009">
            <w:proofErr w:type="spellStart"/>
            <w:r w:rsidRPr="009661B9">
              <w:t>selected</w:t>
            </w:r>
            <w:proofErr w:type="spellEnd"/>
          </w:p>
        </w:tc>
        <w:tc>
          <w:tcPr>
            <w:tcW w:w="1977" w:type="dxa"/>
            <w:vAlign w:val="center"/>
          </w:tcPr>
          <w:p w14:paraId="63EE52B7" w14:textId="399CF1A3" w:rsidR="003C2896" w:rsidRPr="009661B9" w:rsidRDefault="003C2896" w:rsidP="00346009">
            <w:r w:rsidRPr="009661B9">
              <w:t>Vagy az</w:t>
            </w:r>
            <w:r w:rsidR="009D3496">
              <w:t xml:space="preserve"> </w:t>
            </w:r>
            <w:r w:rsidRPr="009661B9">
              <w:t>előjegyzés</w:t>
            </w:r>
            <w:r w:rsidR="009D3496">
              <w:t>,</w:t>
            </w:r>
            <w:r w:rsidRPr="009661B9">
              <w:t xml:space="preserve"> vagy a foglalás táblába rakja a könyv-felhasználó párost és visszaadja melyikbe tette</w:t>
            </w:r>
          </w:p>
        </w:tc>
      </w:tr>
      <w:tr w:rsidR="003C2896" w:rsidRPr="009661B9" w14:paraId="60DC3632" w14:textId="77777777" w:rsidTr="00346009">
        <w:trPr>
          <w:cantSplit/>
        </w:trPr>
        <w:tc>
          <w:tcPr>
            <w:tcW w:w="3146" w:type="dxa"/>
            <w:vAlign w:val="center"/>
          </w:tcPr>
          <w:p w14:paraId="0F24EDA5" w14:textId="77777777" w:rsidR="003C2896" w:rsidRPr="009661B9" w:rsidRDefault="003C2896" w:rsidP="00346009">
            <w:proofErr w:type="spellStart"/>
            <w:r w:rsidRPr="009661B9">
              <w:t>extendReturnDate</w:t>
            </w:r>
            <w:proofErr w:type="spellEnd"/>
          </w:p>
        </w:tc>
        <w:tc>
          <w:tcPr>
            <w:tcW w:w="1689" w:type="dxa"/>
            <w:vAlign w:val="center"/>
          </w:tcPr>
          <w:p w14:paraId="16BD9EFF" w14:textId="77777777" w:rsidR="003C2896" w:rsidRPr="009661B9" w:rsidRDefault="003C2896" w:rsidP="00346009">
            <w:proofErr w:type="spellStart"/>
            <w:r w:rsidRPr="009661B9">
              <w:t>book_id</w:t>
            </w:r>
            <w:proofErr w:type="spellEnd"/>
            <w:r w:rsidRPr="009661B9">
              <w:t xml:space="preserve">, </w:t>
            </w:r>
            <w:proofErr w:type="spellStart"/>
            <w:r w:rsidRPr="009661B9">
              <w:t>user_id</w:t>
            </w:r>
            <w:proofErr w:type="spellEnd"/>
          </w:p>
        </w:tc>
        <w:tc>
          <w:tcPr>
            <w:tcW w:w="1681" w:type="dxa"/>
            <w:vAlign w:val="center"/>
          </w:tcPr>
          <w:p w14:paraId="03895E21" w14:textId="77777777" w:rsidR="003C2896" w:rsidRPr="009661B9" w:rsidRDefault="003C2896" w:rsidP="00346009"/>
        </w:tc>
        <w:tc>
          <w:tcPr>
            <w:tcW w:w="1977" w:type="dxa"/>
            <w:vAlign w:val="center"/>
          </w:tcPr>
          <w:p w14:paraId="47ECC206" w14:textId="77777777" w:rsidR="003C2896" w:rsidRPr="009661B9" w:rsidRDefault="003C2896" w:rsidP="00346009">
            <w:proofErr w:type="spellStart"/>
            <w:r w:rsidRPr="009661B9">
              <w:t>Meghosszabítja</w:t>
            </w:r>
            <w:proofErr w:type="spellEnd"/>
            <w:r w:rsidRPr="009661B9">
              <w:t xml:space="preserve"> az adott kivétel lejárati dátumát</w:t>
            </w:r>
          </w:p>
        </w:tc>
      </w:tr>
      <w:tr w:rsidR="003C2896" w:rsidRPr="009661B9" w14:paraId="686CD72F" w14:textId="77777777" w:rsidTr="00346009">
        <w:trPr>
          <w:cantSplit/>
        </w:trPr>
        <w:tc>
          <w:tcPr>
            <w:tcW w:w="3146" w:type="dxa"/>
            <w:vAlign w:val="center"/>
          </w:tcPr>
          <w:p w14:paraId="7B180A15" w14:textId="77777777" w:rsidR="003C2896" w:rsidRPr="009661B9" w:rsidRDefault="003C2896" w:rsidP="00346009">
            <w:proofErr w:type="spellStart"/>
            <w:r w:rsidRPr="009661B9">
              <w:t>extendable</w:t>
            </w:r>
            <w:proofErr w:type="spellEnd"/>
          </w:p>
        </w:tc>
        <w:tc>
          <w:tcPr>
            <w:tcW w:w="1689" w:type="dxa"/>
            <w:vAlign w:val="center"/>
          </w:tcPr>
          <w:p w14:paraId="6447B360" w14:textId="77777777" w:rsidR="003C2896" w:rsidRPr="009661B9" w:rsidRDefault="003C2896" w:rsidP="00346009">
            <w:proofErr w:type="spellStart"/>
            <w:r w:rsidRPr="009661B9">
              <w:t>book_id</w:t>
            </w:r>
            <w:proofErr w:type="spellEnd"/>
            <w:r w:rsidRPr="009661B9">
              <w:t xml:space="preserve">, </w:t>
            </w:r>
            <w:proofErr w:type="spellStart"/>
            <w:r w:rsidRPr="009661B9">
              <w:t>user_id</w:t>
            </w:r>
            <w:proofErr w:type="spellEnd"/>
          </w:p>
        </w:tc>
        <w:tc>
          <w:tcPr>
            <w:tcW w:w="1681" w:type="dxa"/>
            <w:vAlign w:val="center"/>
          </w:tcPr>
          <w:p w14:paraId="2DB94B82" w14:textId="77777777" w:rsidR="003C2896" w:rsidRPr="009661B9" w:rsidRDefault="003C2896" w:rsidP="00346009">
            <w:proofErr w:type="spellStart"/>
            <w:r w:rsidRPr="009661B9">
              <w:t>result</w:t>
            </w:r>
            <w:proofErr w:type="spellEnd"/>
          </w:p>
        </w:tc>
        <w:tc>
          <w:tcPr>
            <w:tcW w:w="1977" w:type="dxa"/>
            <w:vAlign w:val="center"/>
          </w:tcPr>
          <w:p w14:paraId="389287B4" w14:textId="77777777" w:rsidR="003C2896" w:rsidRPr="009661B9" w:rsidRDefault="003C2896" w:rsidP="00346009">
            <w:r w:rsidRPr="009661B9">
              <w:t xml:space="preserve">Visszaadja, hogy a megadott kivétel </w:t>
            </w:r>
            <w:proofErr w:type="spellStart"/>
            <w:r w:rsidRPr="009661B9">
              <w:t>hosszabítható</w:t>
            </w:r>
            <w:proofErr w:type="spellEnd"/>
            <w:r w:rsidRPr="009661B9">
              <w:t>-e</w:t>
            </w:r>
          </w:p>
        </w:tc>
      </w:tr>
      <w:tr w:rsidR="003C2896" w:rsidRPr="009661B9" w14:paraId="6EE6746B" w14:textId="77777777" w:rsidTr="00346009">
        <w:trPr>
          <w:cantSplit/>
        </w:trPr>
        <w:tc>
          <w:tcPr>
            <w:tcW w:w="3146" w:type="dxa"/>
            <w:vAlign w:val="center"/>
          </w:tcPr>
          <w:p w14:paraId="32881B43" w14:textId="77777777" w:rsidR="003C2896" w:rsidRPr="009661B9" w:rsidRDefault="003C2896" w:rsidP="00346009">
            <w:proofErr w:type="spellStart"/>
            <w:r w:rsidRPr="009661B9">
              <w:lastRenderedPageBreak/>
              <w:t>deleteExpiredTokens</w:t>
            </w:r>
            <w:proofErr w:type="spellEnd"/>
          </w:p>
        </w:tc>
        <w:tc>
          <w:tcPr>
            <w:tcW w:w="1689" w:type="dxa"/>
            <w:vAlign w:val="center"/>
          </w:tcPr>
          <w:p w14:paraId="2A8AB67A" w14:textId="77777777" w:rsidR="003C2896" w:rsidRPr="009661B9" w:rsidRDefault="003C2896" w:rsidP="00346009"/>
        </w:tc>
        <w:tc>
          <w:tcPr>
            <w:tcW w:w="1681" w:type="dxa"/>
            <w:vAlign w:val="center"/>
          </w:tcPr>
          <w:p w14:paraId="268737B2" w14:textId="77777777" w:rsidR="003C2896" w:rsidRPr="009661B9" w:rsidRDefault="003C2896" w:rsidP="00346009"/>
        </w:tc>
        <w:tc>
          <w:tcPr>
            <w:tcW w:w="1977" w:type="dxa"/>
            <w:vAlign w:val="center"/>
          </w:tcPr>
          <w:p w14:paraId="2C70652F" w14:textId="77777777" w:rsidR="003C2896" w:rsidRPr="009661B9" w:rsidRDefault="003C2896" w:rsidP="00346009">
            <w:r w:rsidRPr="009661B9">
              <w:t xml:space="preserve">Törli a lejárt </w:t>
            </w:r>
            <w:proofErr w:type="spellStart"/>
            <w:r w:rsidRPr="009661B9">
              <w:t>tokeneket</w:t>
            </w:r>
            <w:proofErr w:type="spellEnd"/>
            <w:r w:rsidRPr="009661B9">
              <w:t xml:space="preserve"> a táblából</w:t>
            </w:r>
          </w:p>
        </w:tc>
      </w:tr>
      <w:tr w:rsidR="003C2896" w:rsidRPr="009661B9" w14:paraId="46B613BC" w14:textId="77777777" w:rsidTr="00346009">
        <w:trPr>
          <w:cantSplit/>
        </w:trPr>
        <w:tc>
          <w:tcPr>
            <w:tcW w:w="3146" w:type="dxa"/>
            <w:vAlign w:val="center"/>
          </w:tcPr>
          <w:p w14:paraId="1A0D1D7E" w14:textId="77777777" w:rsidR="003C2896" w:rsidRPr="009661B9" w:rsidRDefault="003C2896" w:rsidP="00346009">
            <w:proofErr w:type="spellStart"/>
            <w:r w:rsidRPr="009661B9">
              <w:t>generateToken</w:t>
            </w:r>
            <w:proofErr w:type="spellEnd"/>
          </w:p>
        </w:tc>
        <w:tc>
          <w:tcPr>
            <w:tcW w:w="1689" w:type="dxa"/>
            <w:vAlign w:val="center"/>
          </w:tcPr>
          <w:p w14:paraId="04311E8E" w14:textId="77777777" w:rsidR="003C2896" w:rsidRPr="009661B9" w:rsidRDefault="003C2896" w:rsidP="00346009">
            <w:proofErr w:type="spellStart"/>
            <w:r w:rsidRPr="009661B9">
              <w:t>user_id</w:t>
            </w:r>
            <w:proofErr w:type="spellEnd"/>
            <w:r w:rsidRPr="009661B9">
              <w:t xml:space="preserve">, </w:t>
            </w:r>
            <w:proofErr w:type="spellStart"/>
            <w:r w:rsidRPr="009661B9">
              <w:t>token</w:t>
            </w:r>
            <w:proofErr w:type="spellEnd"/>
            <w:r w:rsidRPr="009661B9">
              <w:t xml:space="preserve">, </w:t>
            </w:r>
            <w:proofErr w:type="spellStart"/>
            <w:r w:rsidRPr="009661B9">
              <w:t>type</w:t>
            </w:r>
            <w:proofErr w:type="spellEnd"/>
          </w:p>
        </w:tc>
        <w:tc>
          <w:tcPr>
            <w:tcW w:w="1681" w:type="dxa"/>
            <w:vAlign w:val="center"/>
          </w:tcPr>
          <w:p w14:paraId="6B6DCE67" w14:textId="77777777" w:rsidR="003C2896" w:rsidRPr="009661B9" w:rsidRDefault="003C2896" w:rsidP="00346009">
            <w:proofErr w:type="spellStart"/>
            <w:r w:rsidRPr="009661B9">
              <w:t>result</w:t>
            </w:r>
            <w:proofErr w:type="spellEnd"/>
          </w:p>
        </w:tc>
        <w:tc>
          <w:tcPr>
            <w:tcW w:w="1977" w:type="dxa"/>
            <w:vAlign w:val="center"/>
          </w:tcPr>
          <w:p w14:paraId="6E9434AF" w14:textId="77777777" w:rsidR="003C2896" w:rsidRPr="009661B9" w:rsidRDefault="003C2896" w:rsidP="00346009">
            <w:r w:rsidRPr="009661B9">
              <w:t xml:space="preserve">Generál egy új </w:t>
            </w:r>
            <w:proofErr w:type="spellStart"/>
            <w:r w:rsidRPr="009661B9">
              <w:t>tokent</w:t>
            </w:r>
            <w:proofErr w:type="spellEnd"/>
            <w:r w:rsidRPr="009661B9">
              <w:t xml:space="preserve"> a táblába a megadott adatok alapján és visszaküldi, hogy sikerült-e</w:t>
            </w:r>
          </w:p>
        </w:tc>
      </w:tr>
      <w:tr w:rsidR="003C2896" w:rsidRPr="009661B9" w14:paraId="772F7C23" w14:textId="77777777" w:rsidTr="00346009">
        <w:trPr>
          <w:cantSplit/>
        </w:trPr>
        <w:tc>
          <w:tcPr>
            <w:tcW w:w="3146" w:type="dxa"/>
            <w:vAlign w:val="center"/>
          </w:tcPr>
          <w:p w14:paraId="521FFE5E" w14:textId="77777777" w:rsidR="003C2896" w:rsidRPr="009661B9" w:rsidRDefault="003C2896" w:rsidP="00346009">
            <w:proofErr w:type="spellStart"/>
            <w:r w:rsidRPr="009661B9">
              <w:t>changePassword</w:t>
            </w:r>
            <w:proofErr w:type="spellEnd"/>
          </w:p>
        </w:tc>
        <w:tc>
          <w:tcPr>
            <w:tcW w:w="1689" w:type="dxa"/>
            <w:vAlign w:val="center"/>
          </w:tcPr>
          <w:p w14:paraId="306E4BA5" w14:textId="77777777" w:rsidR="003C2896" w:rsidRPr="009661B9" w:rsidRDefault="003C2896" w:rsidP="00346009">
            <w:proofErr w:type="spellStart"/>
            <w:r w:rsidRPr="009661B9">
              <w:t>password</w:t>
            </w:r>
            <w:proofErr w:type="spellEnd"/>
            <w:r w:rsidRPr="009661B9">
              <w:t xml:space="preserve">, </w:t>
            </w:r>
            <w:proofErr w:type="spellStart"/>
            <w:r w:rsidRPr="009661B9">
              <w:t>user_id</w:t>
            </w:r>
            <w:proofErr w:type="spellEnd"/>
          </w:p>
        </w:tc>
        <w:tc>
          <w:tcPr>
            <w:tcW w:w="1681" w:type="dxa"/>
            <w:vAlign w:val="center"/>
          </w:tcPr>
          <w:p w14:paraId="1258B736" w14:textId="77777777" w:rsidR="003C2896" w:rsidRPr="009661B9" w:rsidRDefault="003C2896" w:rsidP="00346009"/>
        </w:tc>
        <w:tc>
          <w:tcPr>
            <w:tcW w:w="1977" w:type="dxa"/>
            <w:vAlign w:val="center"/>
          </w:tcPr>
          <w:p w14:paraId="707943EB" w14:textId="77777777" w:rsidR="003C2896" w:rsidRPr="009661B9" w:rsidRDefault="003C2896" w:rsidP="00346009">
            <w:r w:rsidRPr="009661B9">
              <w:t>Megváltoztatja az adott felhasználó jelszavát</w:t>
            </w:r>
          </w:p>
        </w:tc>
      </w:tr>
      <w:tr w:rsidR="003C2896" w:rsidRPr="009661B9" w14:paraId="41F02D93" w14:textId="77777777" w:rsidTr="00346009">
        <w:trPr>
          <w:cantSplit/>
        </w:trPr>
        <w:tc>
          <w:tcPr>
            <w:tcW w:w="3146" w:type="dxa"/>
            <w:vAlign w:val="center"/>
          </w:tcPr>
          <w:p w14:paraId="73BA4EF6" w14:textId="77777777" w:rsidR="003C2896" w:rsidRPr="009661B9" w:rsidRDefault="003C2896" w:rsidP="00346009">
            <w:proofErr w:type="spellStart"/>
            <w:r w:rsidRPr="009661B9">
              <w:t>changeEmplPass</w:t>
            </w:r>
            <w:proofErr w:type="spellEnd"/>
          </w:p>
        </w:tc>
        <w:tc>
          <w:tcPr>
            <w:tcW w:w="1689" w:type="dxa"/>
            <w:vAlign w:val="center"/>
          </w:tcPr>
          <w:p w14:paraId="4D742422" w14:textId="77777777" w:rsidR="003C2896" w:rsidRPr="009661B9" w:rsidRDefault="003C2896" w:rsidP="00346009">
            <w:proofErr w:type="spellStart"/>
            <w:r w:rsidRPr="009661B9">
              <w:t>empl_id</w:t>
            </w:r>
            <w:proofErr w:type="spellEnd"/>
            <w:r w:rsidRPr="009661B9">
              <w:t xml:space="preserve">, old </w:t>
            </w:r>
            <w:proofErr w:type="spellStart"/>
            <w:r w:rsidRPr="009661B9">
              <w:t>pasword</w:t>
            </w:r>
            <w:proofErr w:type="spellEnd"/>
            <w:r w:rsidRPr="009661B9">
              <w:t xml:space="preserve">, </w:t>
            </w:r>
            <w:proofErr w:type="spellStart"/>
            <w:r w:rsidRPr="009661B9">
              <w:t>new</w:t>
            </w:r>
            <w:proofErr w:type="spellEnd"/>
            <w:r w:rsidRPr="009661B9">
              <w:t xml:space="preserve"> </w:t>
            </w:r>
            <w:proofErr w:type="spellStart"/>
            <w:r w:rsidRPr="009661B9">
              <w:t>password</w:t>
            </w:r>
            <w:proofErr w:type="spellEnd"/>
            <w:r w:rsidRPr="009661B9">
              <w:t xml:space="preserve"> </w:t>
            </w:r>
          </w:p>
        </w:tc>
        <w:tc>
          <w:tcPr>
            <w:tcW w:w="1681" w:type="dxa"/>
            <w:vAlign w:val="center"/>
          </w:tcPr>
          <w:p w14:paraId="7B9B146C" w14:textId="77777777" w:rsidR="003C2896" w:rsidRPr="009661B9" w:rsidRDefault="003C2896" w:rsidP="00346009">
            <w:proofErr w:type="spellStart"/>
            <w:r w:rsidRPr="009661B9">
              <w:t>result</w:t>
            </w:r>
            <w:proofErr w:type="spellEnd"/>
          </w:p>
        </w:tc>
        <w:tc>
          <w:tcPr>
            <w:tcW w:w="1977" w:type="dxa"/>
            <w:vAlign w:val="center"/>
          </w:tcPr>
          <w:p w14:paraId="076B7EE8" w14:textId="77777777" w:rsidR="003C2896" w:rsidRPr="009661B9" w:rsidRDefault="003C2896" w:rsidP="00346009">
            <w:r w:rsidRPr="009661B9">
              <w:t>Megváltoztatja az adott alkalmazott jelszavát és visszaküldi, hogy sikerült-e</w:t>
            </w:r>
          </w:p>
        </w:tc>
      </w:tr>
      <w:tr w:rsidR="003C2896" w:rsidRPr="009661B9" w14:paraId="7BB325D0" w14:textId="77777777" w:rsidTr="00346009">
        <w:trPr>
          <w:cantSplit/>
        </w:trPr>
        <w:tc>
          <w:tcPr>
            <w:tcW w:w="3146" w:type="dxa"/>
            <w:vAlign w:val="center"/>
          </w:tcPr>
          <w:p w14:paraId="36112915" w14:textId="77777777" w:rsidR="003C2896" w:rsidRPr="009661B9" w:rsidRDefault="003C2896" w:rsidP="00346009">
            <w:proofErr w:type="spellStart"/>
            <w:r w:rsidRPr="009661B9">
              <w:t>deleteToken</w:t>
            </w:r>
            <w:proofErr w:type="spellEnd"/>
          </w:p>
        </w:tc>
        <w:tc>
          <w:tcPr>
            <w:tcW w:w="1689" w:type="dxa"/>
            <w:vAlign w:val="center"/>
          </w:tcPr>
          <w:p w14:paraId="4B61EBCF" w14:textId="77777777" w:rsidR="003C2896" w:rsidRPr="009661B9" w:rsidRDefault="003C2896" w:rsidP="00346009">
            <w:proofErr w:type="spellStart"/>
            <w:r w:rsidRPr="009661B9">
              <w:t>token</w:t>
            </w:r>
            <w:proofErr w:type="spellEnd"/>
          </w:p>
        </w:tc>
        <w:tc>
          <w:tcPr>
            <w:tcW w:w="1681" w:type="dxa"/>
            <w:vAlign w:val="center"/>
          </w:tcPr>
          <w:p w14:paraId="06A05498" w14:textId="77777777" w:rsidR="003C2896" w:rsidRPr="009661B9" w:rsidRDefault="003C2896" w:rsidP="00346009"/>
        </w:tc>
        <w:tc>
          <w:tcPr>
            <w:tcW w:w="1977" w:type="dxa"/>
            <w:vAlign w:val="center"/>
          </w:tcPr>
          <w:p w14:paraId="4FDA1060" w14:textId="77777777" w:rsidR="003C2896" w:rsidRPr="009661B9" w:rsidRDefault="003C2896" w:rsidP="00346009">
            <w:r w:rsidRPr="009661B9">
              <w:t xml:space="preserve">Törli az adott </w:t>
            </w:r>
            <w:proofErr w:type="spellStart"/>
            <w:r w:rsidRPr="009661B9">
              <w:t>tokent</w:t>
            </w:r>
            <w:proofErr w:type="spellEnd"/>
            <w:r w:rsidRPr="009661B9">
              <w:t>-t az adatbázisból</w:t>
            </w:r>
          </w:p>
        </w:tc>
      </w:tr>
      <w:tr w:rsidR="003C2896" w:rsidRPr="009661B9" w14:paraId="3BF4FC49" w14:textId="77777777" w:rsidTr="00346009">
        <w:trPr>
          <w:cantSplit/>
        </w:trPr>
        <w:tc>
          <w:tcPr>
            <w:tcW w:w="3146" w:type="dxa"/>
            <w:vAlign w:val="center"/>
          </w:tcPr>
          <w:p w14:paraId="22BE8ED5" w14:textId="77777777" w:rsidR="003C2896" w:rsidRPr="009661B9" w:rsidRDefault="003C2896" w:rsidP="00346009">
            <w:proofErr w:type="spellStart"/>
            <w:r w:rsidRPr="009661B9">
              <w:t>addBookType</w:t>
            </w:r>
            <w:proofErr w:type="spellEnd"/>
          </w:p>
        </w:tc>
        <w:tc>
          <w:tcPr>
            <w:tcW w:w="1689" w:type="dxa"/>
            <w:vAlign w:val="center"/>
          </w:tcPr>
          <w:p w14:paraId="037A3502" w14:textId="77777777" w:rsidR="003C2896" w:rsidRPr="009661B9" w:rsidRDefault="003C2896" w:rsidP="00346009">
            <w:r w:rsidRPr="009661B9">
              <w:t xml:space="preserve">ISBN, </w:t>
            </w:r>
            <w:proofErr w:type="spellStart"/>
            <w:r w:rsidRPr="009661B9">
              <w:t>title</w:t>
            </w:r>
            <w:proofErr w:type="spellEnd"/>
            <w:r w:rsidRPr="009661B9">
              <w:t xml:space="preserve">, </w:t>
            </w:r>
            <w:proofErr w:type="spellStart"/>
            <w:r w:rsidRPr="009661B9">
              <w:t>genres</w:t>
            </w:r>
            <w:proofErr w:type="spellEnd"/>
            <w:r w:rsidRPr="009661B9">
              <w:t xml:space="preserve">, </w:t>
            </w:r>
            <w:proofErr w:type="spellStart"/>
            <w:r w:rsidRPr="009661B9">
              <w:t>authors</w:t>
            </w:r>
            <w:proofErr w:type="spellEnd"/>
            <w:r w:rsidRPr="009661B9">
              <w:t xml:space="preserve">, </w:t>
            </w:r>
            <w:proofErr w:type="spellStart"/>
            <w:r w:rsidRPr="009661B9">
              <w:t>publisher</w:t>
            </w:r>
            <w:proofErr w:type="spellEnd"/>
            <w:r w:rsidRPr="009661B9">
              <w:t xml:space="preserve">, </w:t>
            </w:r>
            <w:proofErr w:type="spellStart"/>
            <w:r w:rsidRPr="009661B9">
              <w:t>release</w:t>
            </w:r>
            <w:proofErr w:type="spellEnd"/>
            <w:r w:rsidRPr="009661B9">
              <w:t xml:space="preserve"> </w:t>
            </w:r>
            <w:proofErr w:type="spellStart"/>
            <w:r w:rsidRPr="009661B9">
              <w:t>date</w:t>
            </w:r>
            <w:proofErr w:type="spellEnd"/>
            <w:r w:rsidRPr="009661B9">
              <w:t xml:space="preserve">, </w:t>
            </w:r>
            <w:proofErr w:type="spellStart"/>
            <w:r w:rsidRPr="009661B9">
              <w:t>lang</w:t>
            </w:r>
            <w:proofErr w:type="spellEnd"/>
            <w:r w:rsidRPr="009661B9">
              <w:t xml:space="preserve">, </w:t>
            </w:r>
            <w:proofErr w:type="spellStart"/>
            <w:r w:rsidRPr="009661B9">
              <w:t>description</w:t>
            </w:r>
            <w:proofErr w:type="spellEnd"/>
            <w:r w:rsidRPr="009661B9">
              <w:t xml:space="preserve">, </w:t>
            </w:r>
            <w:proofErr w:type="spellStart"/>
            <w:r w:rsidRPr="009661B9">
              <w:t>picture</w:t>
            </w:r>
            <w:proofErr w:type="spellEnd"/>
            <w:r w:rsidRPr="009661B9">
              <w:t xml:space="preserve"> base64</w:t>
            </w:r>
          </w:p>
        </w:tc>
        <w:tc>
          <w:tcPr>
            <w:tcW w:w="1681" w:type="dxa"/>
            <w:vAlign w:val="center"/>
          </w:tcPr>
          <w:p w14:paraId="025046FA" w14:textId="77777777" w:rsidR="003C2896" w:rsidRPr="009661B9" w:rsidRDefault="003C2896" w:rsidP="00346009">
            <w:proofErr w:type="spellStart"/>
            <w:r w:rsidRPr="009661B9">
              <w:t>state</w:t>
            </w:r>
            <w:proofErr w:type="spellEnd"/>
          </w:p>
        </w:tc>
        <w:tc>
          <w:tcPr>
            <w:tcW w:w="1977" w:type="dxa"/>
            <w:vAlign w:val="center"/>
          </w:tcPr>
          <w:p w14:paraId="5CBF8F9A" w14:textId="6DDC5B06" w:rsidR="003C2896" w:rsidRPr="009661B9" w:rsidRDefault="003C2896" w:rsidP="00346009">
            <w:r w:rsidRPr="009661B9">
              <w:t>Hozzáad egy új könyvet</w:t>
            </w:r>
            <w:r w:rsidR="009D3496">
              <w:t>,</w:t>
            </w:r>
            <w:r w:rsidRPr="009661B9">
              <w:t xml:space="preserve"> ha már létezik a könyv azt jelzi</w:t>
            </w:r>
          </w:p>
        </w:tc>
      </w:tr>
      <w:tr w:rsidR="003C2896" w:rsidRPr="009661B9" w14:paraId="43439BD9" w14:textId="77777777" w:rsidTr="00346009">
        <w:trPr>
          <w:cantSplit/>
        </w:trPr>
        <w:tc>
          <w:tcPr>
            <w:tcW w:w="3146" w:type="dxa"/>
            <w:vAlign w:val="center"/>
          </w:tcPr>
          <w:p w14:paraId="407F583B" w14:textId="77777777" w:rsidR="003C2896" w:rsidRPr="009661B9" w:rsidRDefault="003C2896" w:rsidP="00346009">
            <w:proofErr w:type="spellStart"/>
            <w:r w:rsidRPr="009661B9">
              <w:t>loginEmployee</w:t>
            </w:r>
            <w:proofErr w:type="spellEnd"/>
          </w:p>
        </w:tc>
        <w:tc>
          <w:tcPr>
            <w:tcW w:w="1689" w:type="dxa"/>
            <w:vAlign w:val="center"/>
          </w:tcPr>
          <w:p w14:paraId="7068B5DC" w14:textId="77777777" w:rsidR="003C2896" w:rsidRPr="009661B9" w:rsidRDefault="003C2896" w:rsidP="00346009">
            <w:proofErr w:type="spellStart"/>
            <w:r w:rsidRPr="009661B9">
              <w:t>username</w:t>
            </w:r>
            <w:proofErr w:type="spellEnd"/>
            <w:r w:rsidRPr="009661B9">
              <w:t xml:space="preserve">, </w:t>
            </w:r>
            <w:proofErr w:type="spellStart"/>
            <w:r w:rsidRPr="009661B9">
              <w:t>password</w:t>
            </w:r>
            <w:proofErr w:type="spellEnd"/>
          </w:p>
        </w:tc>
        <w:tc>
          <w:tcPr>
            <w:tcW w:w="1681" w:type="dxa"/>
            <w:vAlign w:val="center"/>
          </w:tcPr>
          <w:p w14:paraId="7C159E5F" w14:textId="77777777" w:rsidR="003C2896" w:rsidRPr="009661B9" w:rsidRDefault="003C2896" w:rsidP="00346009">
            <w:proofErr w:type="spellStart"/>
            <w:r w:rsidRPr="009661B9">
              <w:t>info</w:t>
            </w:r>
            <w:proofErr w:type="spellEnd"/>
          </w:p>
        </w:tc>
        <w:tc>
          <w:tcPr>
            <w:tcW w:w="1977" w:type="dxa"/>
            <w:vAlign w:val="center"/>
          </w:tcPr>
          <w:p w14:paraId="6469A09D" w14:textId="77777777" w:rsidR="003C2896" w:rsidRPr="009661B9" w:rsidRDefault="003C2896" w:rsidP="00346009">
            <w:r w:rsidRPr="009661B9">
              <w:t xml:space="preserve">Az alkalmazott bejelentkezési adatait nézi, ha jó az </w:t>
            </w:r>
            <w:proofErr w:type="spellStart"/>
            <w:r w:rsidRPr="009661B9">
              <w:t>empl_id</w:t>
            </w:r>
            <w:proofErr w:type="spellEnd"/>
            <w:r w:rsidRPr="009661B9">
              <w:t>-t ad vissza</w:t>
            </w:r>
          </w:p>
        </w:tc>
      </w:tr>
      <w:tr w:rsidR="003C2896" w:rsidRPr="009661B9" w14:paraId="7D8CDAB2" w14:textId="77777777" w:rsidTr="00346009">
        <w:trPr>
          <w:cantSplit/>
        </w:trPr>
        <w:tc>
          <w:tcPr>
            <w:tcW w:w="3146" w:type="dxa"/>
            <w:vAlign w:val="center"/>
          </w:tcPr>
          <w:p w14:paraId="13BEB47E" w14:textId="77777777" w:rsidR="003C2896" w:rsidRPr="009661B9" w:rsidRDefault="003C2896" w:rsidP="00346009">
            <w:proofErr w:type="spellStart"/>
            <w:r w:rsidRPr="009661B9">
              <w:t>getUsers</w:t>
            </w:r>
            <w:proofErr w:type="spellEnd"/>
          </w:p>
        </w:tc>
        <w:tc>
          <w:tcPr>
            <w:tcW w:w="1689" w:type="dxa"/>
            <w:vAlign w:val="center"/>
          </w:tcPr>
          <w:p w14:paraId="161F0564" w14:textId="77777777" w:rsidR="003C2896" w:rsidRPr="009661B9" w:rsidRDefault="003C2896" w:rsidP="00346009">
            <w:proofErr w:type="spellStart"/>
            <w:r w:rsidRPr="009661B9">
              <w:t>searchTerm</w:t>
            </w:r>
            <w:proofErr w:type="spellEnd"/>
          </w:p>
        </w:tc>
        <w:tc>
          <w:tcPr>
            <w:tcW w:w="1681" w:type="dxa"/>
            <w:vAlign w:val="center"/>
          </w:tcPr>
          <w:p w14:paraId="3F1E88F9" w14:textId="77777777" w:rsidR="003C2896" w:rsidRPr="009661B9" w:rsidRDefault="003C2896" w:rsidP="00346009">
            <w:proofErr w:type="spellStart"/>
            <w:r w:rsidRPr="009661B9">
              <w:t>user_id</w:t>
            </w:r>
            <w:proofErr w:type="spellEnd"/>
            <w:r w:rsidRPr="009661B9">
              <w:t xml:space="preserve">, </w:t>
            </w:r>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p>
        </w:tc>
        <w:tc>
          <w:tcPr>
            <w:tcW w:w="1977" w:type="dxa"/>
            <w:vAlign w:val="center"/>
          </w:tcPr>
          <w:p w14:paraId="1179826A" w14:textId="77777777" w:rsidR="003C2896" w:rsidRPr="009661B9" w:rsidRDefault="003C2896" w:rsidP="00346009">
            <w:r w:rsidRPr="009661B9">
              <w:t>Kilistázza a keresésnek megfelelő felhasználók néhány adatát</w:t>
            </w:r>
          </w:p>
        </w:tc>
      </w:tr>
      <w:tr w:rsidR="003C2896" w:rsidRPr="009661B9" w14:paraId="4F294120" w14:textId="77777777" w:rsidTr="00346009">
        <w:trPr>
          <w:cantSplit/>
        </w:trPr>
        <w:tc>
          <w:tcPr>
            <w:tcW w:w="3146" w:type="dxa"/>
            <w:vAlign w:val="center"/>
          </w:tcPr>
          <w:p w14:paraId="1FAED5BA" w14:textId="77777777" w:rsidR="003C2896" w:rsidRPr="009661B9" w:rsidRDefault="003C2896" w:rsidP="00346009">
            <w:proofErr w:type="spellStart"/>
            <w:r w:rsidRPr="009661B9">
              <w:t>getEmployees</w:t>
            </w:r>
            <w:proofErr w:type="spellEnd"/>
          </w:p>
        </w:tc>
        <w:tc>
          <w:tcPr>
            <w:tcW w:w="1689" w:type="dxa"/>
            <w:vAlign w:val="center"/>
          </w:tcPr>
          <w:p w14:paraId="114A0C2D" w14:textId="77777777" w:rsidR="003C2896" w:rsidRPr="009661B9" w:rsidRDefault="003C2896" w:rsidP="00346009"/>
        </w:tc>
        <w:tc>
          <w:tcPr>
            <w:tcW w:w="1681" w:type="dxa"/>
            <w:vAlign w:val="center"/>
          </w:tcPr>
          <w:p w14:paraId="60C1D863" w14:textId="77777777" w:rsidR="003C2896" w:rsidRPr="009661B9" w:rsidRDefault="003C2896" w:rsidP="00346009">
            <w:proofErr w:type="spellStart"/>
            <w:r w:rsidRPr="009661B9">
              <w:t>empl_id</w:t>
            </w:r>
            <w:proofErr w:type="spellEnd"/>
            <w:r w:rsidRPr="009661B9">
              <w:t xml:space="preserve">, </w:t>
            </w:r>
            <w:proofErr w:type="spellStart"/>
            <w:r w:rsidRPr="009661B9">
              <w:t>name</w:t>
            </w:r>
            <w:proofErr w:type="spellEnd"/>
            <w:r w:rsidRPr="009661B9">
              <w:t xml:space="preserve">, </w:t>
            </w:r>
            <w:proofErr w:type="spellStart"/>
            <w:r w:rsidRPr="009661B9">
              <w:t>username</w:t>
            </w:r>
            <w:proofErr w:type="spellEnd"/>
          </w:p>
        </w:tc>
        <w:tc>
          <w:tcPr>
            <w:tcW w:w="1977" w:type="dxa"/>
            <w:vAlign w:val="center"/>
          </w:tcPr>
          <w:p w14:paraId="07973718" w14:textId="77777777" w:rsidR="003C2896" w:rsidRPr="009661B9" w:rsidRDefault="003C2896" w:rsidP="00346009">
            <w:r w:rsidRPr="009661B9">
              <w:t>Kilistázza az aktív alkalmazottak adatait</w:t>
            </w:r>
          </w:p>
        </w:tc>
      </w:tr>
      <w:tr w:rsidR="003C2896" w:rsidRPr="009661B9" w14:paraId="247C6AE0" w14:textId="77777777" w:rsidTr="00346009">
        <w:trPr>
          <w:cantSplit/>
        </w:trPr>
        <w:tc>
          <w:tcPr>
            <w:tcW w:w="3146" w:type="dxa"/>
            <w:vAlign w:val="center"/>
          </w:tcPr>
          <w:p w14:paraId="7CB4454F" w14:textId="77777777" w:rsidR="003C2896" w:rsidRPr="009661B9" w:rsidRDefault="003C2896" w:rsidP="00346009">
            <w:proofErr w:type="spellStart"/>
            <w:r w:rsidRPr="009661B9">
              <w:lastRenderedPageBreak/>
              <w:t>getBooks</w:t>
            </w:r>
            <w:proofErr w:type="spellEnd"/>
          </w:p>
        </w:tc>
        <w:tc>
          <w:tcPr>
            <w:tcW w:w="1689" w:type="dxa"/>
            <w:vAlign w:val="center"/>
          </w:tcPr>
          <w:p w14:paraId="2AD3DBFD" w14:textId="77777777" w:rsidR="003C2896" w:rsidRPr="009661B9" w:rsidRDefault="003C2896" w:rsidP="00346009">
            <w:proofErr w:type="spellStart"/>
            <w:r w:rsidRPr="009661B9">
              <w:t>searchTerm</w:t>
            </w:r>
            <w:proofErr w:type="spellEnd"/>
          </w:p>
        </w:tc>
        <w:tc>
          <w:tcPr>
            <w:tcW w:w="1681" w:type="dxa"/>
            <w:vAlign w:val="center"/>
          </w:tcPr>
          <w:p w14:paraId="1CAB4F28" w14:textId="77777777" w:rsidR="003C2896" w:rsidRPr="009661B9" w:rsidRDefault="003C2896" w:rsidP="00346009">
            <w:proofErr w:type="spellStart"/>
            <w:r w:rsidRPr="009661B9">
              <w:t>booki_id</w:t>
            </w:r>
            <w:proofErr w:type="spellEnd"/>
            <w:r w:rsidRPr="009661B9">
              <w:t xml:space="preserve">, ISBN, cím, </w:t>
            </w:r>
            <w:proofErr w:type="spellStart"/>
            <w:r w:rsidRPr="009661B9">
              <w:t>available</w:t>
            </w:r>
            <w:proofErr w:type="spellEnd"/>
            <w:r w:rsidRPr="009661B9">
              <w:t>, status</w:t>
            </w:r>
          </w:p>
        </w:tc>
        <w:tc>
          <w:tcPr>
            <w:tcW w:w="1977" w:type="dxa"/>
            <w:vAlign w:val="center"/>
          </w:tcPr>
          <w:p w14:paraId="730867A0" w14:textId="77777777" w:rsidR="003C2896" w:rsidRPr="009661B9" w:rsidRDefault="003C2896" w:rsidP="00346009">
            <w:r w:rsidRPr="009661B9">
              <w:t>Kilistázza a keresésnek megfelelő könyvek néhány adatát, illetve, hogy jelenleg mi a státuszuk (elérhető/kivéve/foglalva)</w:t>
            </w:r>
          </w:p>
        </w:tc>
      </w:tr>
      <w:tr w:rsidR="003C2896" w:rsidRPr="009661B9" w14:paraId="263A8217" w14:textId="77777777" w:rsidTr="00346009">
        <w:trPr>
          <w:cantSplit/>
        </w:trPr>
        <w:tc>
          <w:tcPr>
            <w:tcW w:w="3146" w:type="dxa"/>
            <w:vAlign w:val="center"/>
          </w:tcPr>
          <w:p w14:paraId="541CCFB1" w14:textId="77777777" w:rsidR="003C2896" w:rsidRPr="009661B9" w:rsidRDefault="003C2896" w:rsidP="00346009">
            <w:proofErr w:type="spellStart"/>
            <w:r w:rsidRPr="009661B9">
              <w:t>getPublishers</w:t>
            </w:r>
            <w:proofErr w:type="spellEnd"/>
          </w:p>
        </w:tc>
        <w:tc>
          <w:tcPr>
            <w:tcW w:w="1689" w:type="dxa"/>
            <w:vAlign w:val="center"/>
          </w:tcPr>
          <w:p w14:paraId="70589B9B" w14:textId="77777777" w:rsidR="003C2896" w:rsidRPr="009661B9" w:rsidRDefault="003C2896" w:rsidP="00346009">
            <w:proofErr w:type="spellStart"/>
            <w:r w:rsidRPr="009661B9">
              <w:t>searchTerm</w:t>
            </w:r>
            <w:proofErr w:type="spellEnd"/>
          </w:p>
        </w:tc>
        <w:tc>
          <w:tcPr>
            <w:tcW w:w="1681" w:type="dxa"/>
            <w:vAlign w:val="center"/>
          </w:tcPr>
          <w:p w14:paraId="12566F24" w14:textId="77777777" w:rsidR="003C2896" w:rsidRPr="009661B9" w:rsidRDefault="003C2896" w:rsidP="00346009">
            <w:proofErr w:type="spellStart"/>
            <w:r w:rsidRPr="009661B9">
              <w:t>publisher_id</w:t>
            </w:r>
            <w:proofErr w:type="spellEnd"/>
            <w:r w:rsidRPr="009661B9">
              <w:t xml:space="preserve">, </w:t>
            </w:r>
            <w:proofErr w:type="spellStart"/>
            <w:r w:rsidRPr="009661B9">
              <w:t>name</w:t>
            </w:r>
            <w:proofErr w:type="spellEnd"/>
            <w:r w:rsidRPr="009661B9">
              <w:t xml:space="preserve">, </w:t>
            </w:r>
            <w:proofErr w:type="spellStart"/>
            <w:r w:rsidRPr="009661B9">
              <w:t>phone</w:t>
            </w:r>
            <w:proofErr w:type="spellEnd"/>
            <w:r w:rsidRPr="009661B9">
              <w:t xml:space="preserve"> </w:t>
            </w:r>
            <w:proofErr w:type="spellStart"/>
            <w:r w:rsidRPr="009661B9">
              <w:t>number</w:t>
            </w:r>
            <w:proofErr w:type="spellEnd"/>
            <w:r w:rsidRPr="009661B9">
              <w:t>, email, website</w:t>
            </w:r>
          </w:p>
        </w:tc>
        <w:tc>
          <w:tcPr>
            <w:tcW w:w="1977" w:type="dxa"/>
            <w:vAlign w:val="center"/>
          </w:tcPr>
          <w:p w14:paraId="18F265DD" w14:textId="77777777" w:rsidR="003C2896" w:rsidRPr="009661B9" w:rsidRDefault="003C2896" w:rsidP="00346009">
            <w:r w:rsidRPr="009661B9">
              <w:t>Kilistázza a keresésnek megfelelő kiadók összes adatát</w:t>
            </w:r>
          </w:p>
        </w:tc>
      </w:tr>
      <w:tr w:rsidR="003C2896" w:rsidRPr="009661B9" w14:paraId="117FDD61" w14:textId="77777777" w:rsidTr="00346009">
        <w:trPr>
          <w:cantSplit/>
        </w:trPr>
        <w:tc>
          <w:tcPr>
            <w:tcW w:w="3146" w:type="dxa"/>
            <w:vAlign w:val="center"/>
          </w:tcPr>
          <w:p w14:paraId="2D9D65AD" w14:textId="77777777" w:rsidR="003C2896" w:rsidRPr="009661B9" w:rsidRDefault="003C2896" w:rsidP="00346009">
            <w:proofErr w:type="spellStart"/>
            <w:r w:rsidRPr="009661B9">
              <w:t>updatePublishers</w:t>
            </w:r>
            <w:proofErr w:type="spellEnd"/>
          </w:p>
        </w:tc>
        <w:tc>
          <w:tcPr>
            <w:tcW w:w="1689" w:type="dxa"/>
            <w:vAlign w:val="center"/>
          </w:tcPr>
          <w:p w14:paraId="0A5275F8" w14:textId="77777777" w:rsidR="003C2896" w:rsidRPr="009661B9" w:rsidRDefault="003C2896" w:rsidP="00346009">
            <w:proofErr w:type="spellStart"/>
            <w:r w:rsidRPr="009661B9">
              <w:t>publisher_id</w:t>
            </w:r>
            <w:proofErr w:type="spellEnd"/>
            <w:r w:rsidRPr="009661B9">
              <w:t xml:space="preserve">, </w:t>
            </w:r>
            <w:proofErr w:type="spellStart"/>
            <w:r w:rsidRPr="009661B9">
              <w:t>name</w:t>
            </w:r>
            <w:proofErr w:type="spellEnd"/>
            <w:r w:rsidRPr="009661B9">
              <w:t xml:space="preserve">, </w:t>
            </w:r>
            <w:proofErr w:type="spellStart"/>
            <w:r w:rsidRPr="009661B9">
              <w:t>phone</w:t>
            </w:r>
            <w:proofErr w:type="spellEnd"/>
            <w:r w:rsidRPr="009661B9">
              <w:t xml:space="preserve"> </w:t>
            </w:r>
            <w:proofErr w:type="spellStart"/>
            <w:r w:rsidRPr="009661B9">
              <w:t>number</w:t>
            </w:r>
            <w:proofErr w:type="spellEnd"/>
            <w:r w:rsidRPr="009661B9">
              <w:t>, email, website</w:t>
            </w:r>
          </w:p>
        </w:tc>
        <w:tc>
          <w:tcPr>
            <w:tcW w:w="1681" w:type="dxa"/>
            <w:vAlign w:val="center"/>
          </w:tcPr>
          <w:p w14:paraId="18844F96" w14:textId="77777777" w:rsidR="003C2896" w:rsidRPr="009661B9" w:rsidRDefault="003C2896" w:rsidP="00346009"/>
        </w:tc>
        <w:tc>
          <w:tcPr>
            <w:tcW w:w="1977" w:type="dxa"/>
            <w:vAlign w:val="center"/>
          </w:tcPr>
          <w:p w14:paraId="26EDF294" w14:textId="77777777" w:rsidR="003C2896" w:rsidRPr="009661B9" w:rsidRDefault="003C2896" w:rsidP="00346009">
            <w:r w:rsidRPr="009661B9">
              <w:t>Módosítja egy adott kiadó adatait</w:t>
            </w:r>
          </w:p>
        </w:tc>
      </w:tr>
      <w:tr w:rsidR="003C2896" w:rsidRPr="009661B9" w14:paraId="2B024EA7" w14:textId="77777777" w:rsidTr="00346009">
        <w:trPr>
          <w:cantSplit/>
        </w:trPr>
        <w:tc>
          <w:tcPr>
            <w:tcW w:w="3146" w:type="dxa"/>
            <w:vAlign w:val="center"/>
          </w:tcPr>
          <w:p w14:paraId="715C7BE5" w14:textId="77777777" w:rsidR="003C2896" w:rsidRPr="009661B9" w:rsidRDefault="003C2896" w:rsidP="00346009">
            <w:proofErr w:type="spellStart"/>
            <w:r w:rsidRPr="009661B9">
              <w:t>deletePublisher</w:t>
            </w:r>
            <w:proofErr w:type="spellEnd"/>
          </w:p>
        </w:tc>
        <w:tc>
          <w:tcPr>
            <w:tcW w:w="1689" w:type="dxa"/>
            <w:vAlign w:val="center"/>
          </w:tcPr>
          <w:p w14:paraId="040A0019" w14:textId="77777777" w:rsidR="003C2896" w:rsidRPr="009661B9" w:rsidRDefault="003C2896" w:rsidP="00346009">
            <w:proofErr w:type="spellStart"/>
            <w:r w:rsidRPr="009661B9">
              <w:t>publisher_id</w:t>
            </w:r>
            <w:proofErr w:type="spellEnd"/>
          </w:p>
        </w:tc>
        <w:tc>
          <w:tcPr>
            <w:tcW w:w="1681" w:type="dxa"/>
            <w:vAlign w:val="center"/>
          </w:tcPr>
          <w:p w14:paraId="0EB274F5" w14:textId="77777777" w:rsidR="003C2896" w:rsidRPr="009661B9" w:rsidRDefault="003C2896" w:rsidP="00346009">
            <w:proofErr w:type="spellStart"/>
            <w:r w:rsidRPr="009661B9">
              <w:t>state</w:t>
            </w:r>
            <w:proofErr w:type="spellEnd"/>
          </w:p>
        </w:tc>
        <w:tc>
          <w:tcPr>
            <w:tcW w:w="1977" w:type="dxa"/>
            <w:vAlign w:val="center"/>
          </w:tcPr>
          <w:p w14:paraId="6F3DA57B" w14:textId="77777777" w:rsidR="003C2896" w:rsidRPr="009661B9" w:rsidRDefault="003C2896" w:rsidP="00346009">
            <w:r w:rsidRPr="009661B9">
              <w:t>Törli az adott kiadót, ha már nincs egy könyv kiadójaként sem megadva és visszaküldi, hogy sikeres volt-e</w:t>
            </w:r>
          </w:p>
        </w:tc>
      </w:tr>
      <w:tr w:rsidR="003C2896" w:rsidRPr="009661B9" w14:paraId="3704290C" w14:textId="77777777" w:rsidTr="00346009">
        <w:trPr>
          <w:cantSplit/>
        </w:trPr>
        <w:tc>
          <w:tcPr>
            <w:tcW w:w="3146" w:type="dxa"/>
            <w:vAlign w:val="center"/>
          </w:tcPr>
          <w:p w14:paraId="129036F6" w14:textId="77777777" w:rsidR="003C2896" w:rsidRPr="009661B9" w:rsidRDefault="003C2896" w:rsidP="00346009">
            <w:proofErr w:type="spellStart"/>
            <w:r w:rsidRPr="009661B9">
              <w:t>borrowInfo</w:t>
            </w:r>
            <w:proofErr w:type="spellEnd"/>
          </w:p>
        </w:tc>
        <w:tc>
          <w:tcPr>
            <w:tcW w:w="1689" w:type="dxa"/>
            <w:vAlign w:val="center"/>
          </w:tcPr>
          <w:p w14:paraId="41992A1F" w14:textId="77777777" w:rsidR="003C2896" w:rsidRPr="009661B9" w:rsidRDefault="003C2896" w:rsidP="00346009">
            <w:proofErr w:type="spellStart"/>
            <w:r w:rsidRPr="009661B9">
              <w:t>book_id</w:t>
            </w:r>
            <w:proofErr w:type="spellEnd"/>
            <w:r w:rsidRPr="009661B9">
              <w:t xml:space="preserve">, </w:t>
            </w:r>
            <w:proofErr w:type="spellStart"/>
            <w:r w:rsidRPr="009661B9">
              <w:t>state</w:t>
            </w:r>
            <w:proofErr w:type="spellEnd"/>
          </w:p>
        </w:tc>
        <w:tc>
          <w:tcPr>
            <w:tcW w:w="1681" w:type="dxa"/>
            <w:vAlign w:val="center"/>
          </w:tcPr>
          <w:p w14:paraId="2BF1CE4A" w14:textId="77777777" w:rsidR="003C2896" w:rsidRPr="009661B9" w:rsidRDefault="003C2896" w:rsidP="00346009">
            <w:proofErr w:type="spellStart"/>
            <w:r w:rsidRPr="009661B9">
              <w:t>title</w:t>
            </w:r>
            <w:proofErr w:type="spellEnd"/>
            <w:r w:rsidRPr="009661B9">
              <w:t xml:space="preserve">, ISBN, </w:t>
            </w:r>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user_id</w:t>
            </w:r>
            <w:proofErr w:type="spellEnd"/>
          </w:p>
        </w:tc>
        <w:tc>
          <w:tcPr>
            <w:tcW w:w="1977" w:type="dxa"/>
            <w:vAlign w:val="center"/>
          </w:tcPr>
          <w:p w14:paraId="7683BD5A" w14:textId="77777777" w:rsidR="003C2896" w:rsidRPr="009661B9" w:rsidRDefault="003C2896" w:rsidP="00346009">
            <w:r w:rsidRPr="009661B9">
              <w:t xml:space="preserve">A </w:t>
            </w:r>
            <w:proofErr w:type="spellStart"/>
            <w:r w:rsidRPr="009661B9">
              <w:t>state-től</w:t>
            </w:r>
            <w:proofErr w:type="spellEnd"/>
            <w:r w:rsidRPr="009661B9">
              <w:t xml:space="preserve"> függően ad vissza adatokat egy új </w:t>
            </w:r>
            <w:proofErr w:type="spellStart"/>
            <w:r w:rsidRPr="009661B9">
              <w:t>kivétellelhez</w:t>
            </w:r>
            <w:proofErr w:type="spellEnd"/>
            <w:r w:rsidRPr="009661B9">
              <w:t xml:space="preserve"> („</w:t>
            </w:r>
            <w:proofErr w:type="spellStart"/>
            <w:r w:rsidRPr="009661B9">
              <w:t>booking</w:t>
            </w:r>
            <w:proofErr w:type="spellEnd"/>
            <w:r w:rsidRPr="009661B9">
              <w:t>” -&gt; előre le volt foglalva, minden adatot visszaad, „</w:t>
            </w:r>
            <w:proofErr w:type="spellStart"/>
            <w:r w:rsidRPr="009661B9">
              <w:t>book_id</w:t>
            </w:r>
            <w:proofErr w:type="spellEnd"/>
            <w:r w:rsidRPr="009661B9">
              <w:t>” -&gt; csak a könyv adatait, „</w:t>
            </w:r>
            <w:proofErr w:type="spellStart"/>
            <w:r w:rsidRPr="009661B9">
              <w:t>user_id</w:t>
            </w:r>
            <w:proofErr w:type="spellEnd"/>
            <w:r w:rsidRPr="009661B9">
              <w:t>” -&gt; csak a felhasználó adatait adja vissza)</w:t>
            </w:r>
          </w:p>
        </w:tc>
      </w:tr>
      <w:tr w:rsidR="003C2896" w:rsidRPr="009661B9" w14:paraId="67C6A43E" w14:textId="77777777" w:rsidTr="00346009">
        <w:trPr>
          <w:cantSplit/>
        </w:trPr>
        <w:tc>
          <w:tcPr>
            <w:tcW w:w="3146" w:type="dxa"/>
            <w:vAlign w:val="center"/>
          </w:tcPr>
          <w:p w14:paraId="35A774DF" w14:textId="77777777" w:rsidR="003C2896" w:rsidRPr="009661B9" w:rsidRDefault="003C2896" w:rsidP="00346009">
            <w:proofErr w:type="spellStart"/>
            <w:r w:rsidRPr="009661B9">
              <w:t>borrowBook</w:t>
            </w:r>
            <w:proofErr w:type="spellEnd"/>
          </w:p>
        </w:tc>
        <w:tc>
          <w:tcPr>
            <w:tcW w:w="1689" w:type="dxa"/>
            <w:vAlign w:val="center"/>
          </w:tcPr>
          <w:p w14:paraId="743B5BBC" w14:textId="77777777" w:rsidR="003C2896" w:rsidRPr="009661B9" w:rsidRDefault="003C2896" w:rsidP="00346009">
            <w:proofErr w:type="spellStart"/>
            <w:r w:rsidRPr="009661B9">
              <w:t>user_id</w:t>
            </w:r>
            <w:proofErr w:type="spellEnd"/>
            <w:r w:rsidRPr="009661B9">
              <w:t xml:space="preserve">, </w:t>
            </w:r>
            <w:proofErr w:type="spellStart"/>
            <w:r w:rsidRPr="009661B9">
              <w:t>book_id</w:t>
            </w:r>
            <w:proofErr w:type="spellEnd"/>
            <w:r w:rsidRPr="009661B9">
              <w:t xml:space="preserve">, </w:t>
            </w:r>
            <w:proofErr w:type="spellStart"/>
            <w:r w:rsidRPr="009661B9">
              <w:t>empl_id</w:t>
            </w:r>
            <w:proofErr w:type="spellEnd"/>
          </w:p>
        </w:tc>
        <w:tc>
          <w:tcPr>
            <w:tcW w:w="1681" w:type="dxa"/>
            <w:vAlign w:val="center"/>
          </w:tcPr>
          <w:p w14:paraId="243B3B80" w14:textId="77777777" w:rsidR="003C2896" w:rsidRPr="009661B9" w:rsidRDefault="003C2896" w:rsidP="00346009">
            <w:proofErr w:type="spellStart"/>
            <w:r w:rsidRPr="009661B9">
              <w:t>state</w:t>
            </w:r>
            <w:proofErr w:type="spellEnd"/>
          </w:p>
        </w:tc>
        <w:tc>
          <w:tcPr>
            <w:tcW w:w="1977" w:type="dxa"/>
            <w:vAlign w:val="center"/>
          </w:tcPr>
          <w:p w14:paraId="0F666F40" w14:textId="77777777" w:rsidR="003C2896" w:rsidRPr="009661B9" w:rsidRDefault="003C2896" w:rsidP="00346009">
            <w:r w:rsidRPr="009661B9">
              <w:t>Véglegesít egy kivételt és visszajelez, hogy sikeres-e</w:t>
            </w:r>
          </w:p>
        </w:tc>
      </w:tr>
      <w:tr w:rsidR="003C2896" w:rsidRPr="009661B9" w14:paraId="553D4F0F" w14:textId="77777777" w:rsidTr="00346009">
        <w:trPr>
          <w:cantSplit/>
        </w:trPr>
        <w:tc>
          <w:tcPr>
            <w:tcW w:w="3146" w:type="dxa"/>
            <w:vAlign w:val="center"/>
          </w:tcPr>
          <w:p w14:paraId="4A97CEFE" w14:textId="77777777" w:rsidR="003C2896" w:rsidRPr="009661B9" w:rsidRDefault="003C2896" w:rsidP="00346009">
            <w:proofErr w:type="spellStart"/>
            <w:r w:rsidRPr="009661B9">
              <w:t>returnBook</w:t>
            </w:r>
            <w:proofErr w:type="spellEnd"/>
          </w:p>
        </w:tc>
        <w:tc>
          <w:tcPr>
            <w:tcW w:w="1689" w:type="dxa"/>
            <w:vAlign w:val="center"/>
          </w:tcPr>
          <w:p w14:paraId="3CECB267" w14:textId="77777777" w:rsidR="003C2896" w:rsidRPr="009661B9" w:rsidRDefault="003C2896" w:rsidP="00346009">
            <w:proofErr w:type="spellStart"/>
            <w:r w:rsidRPr="009661B9">
              <w:t>user_id</w:t>
            </w:r>
            <w:proofErr w:type="spellEnd"/>
            <w:r w:rsidRPr="009661B9">
              <w:t xml:space="preserve">, </w:t>
            </w:r>
            <w:proofErr w:type="spellStart"/>
            <w:r w:rsidRPr="009661B9">
              <w:t>book_id</w:t>
            </w:r>
            <w:proofErr w:type="spellEnd"/>
            <w:r w:rsidRPr="009661B9">
              <w:t xml:space="preserve">, </w:t>
            </w:r>
            <w:proofErr w:type="spellStart"/>
            <w:r w:rsidRPr="009661B9">
              <w:t>empl_id</w:t>
            </w:r>
            <w:proofErr w:type="spellEnd"/>
          </w:p>
        </w:tc>
        <w:tc>
          <w:tcPr>
            <w:tcW w:w="1681" w:type="dxa"/>
            <w:vAlign w:val="center"/>
          </w:tcPr>
          <w:p w14:paraId="5F84E1DF" w14:textId="77777777" w:rsidR="003C2896" w:rsidRPr="009661B9" w:rsidRDefault="003C2896" w:rsidP="00346009">
            <w:proofErr w:type="spellStart"/>
            <w:r w:rsidRPr="009661B9">
              <w:t>new</w:t>
            </w:r>
            <w:proofErr w:type="spellEnd"/>
          </w:p>
        </w:tc>
        <w:tc>
          <w:tcPr>
            <w:tcW w:w="1977" w:type="dxa"/>
            <w:vAlign w:val="center"/>
          </w:tcPr>
          <w:p w14:paraId="07DA1AA8" w14:textId="77777777" w:rsidR="003C2896" w:rsidRPr="009661B9" w:rsidRDefault="003C2896" w:rsidP="00346009">
            <w:r w:rsidRPr="009661B9">
              <w:t>Visszavesz egy kiadott könyvet és ha volt rá előjegyzés, akkor a legrégebbit foglalásra váltja</w:t>
            </w:r>
          </w:p>
        </w:tc>
      </w:tr>
      <w:tr w:rsidR="003C2896" w:rsidRPr="009661B9" w14:paraId="63B4C9A8" w14:textId="77777777" w:rsidTr="00346009">
        <w:trPr>
          <w:cantSplit/>
        </w:trPr>
        <w:tc>
          <w:tcPr>
            <w:tcW w:w="3146" w:type="dxa"/>
            <w:vAlign w:val="center"/>
          </w:tcPr>
          <w:p w14:paraId="2C0EDCD9" w14:textId="77777777" w:rsidR="003C2896" w:rsidRPr="009661B9" w:rsidRDefault="003C2896" w:rsidP="00346009">
            <w:proofErr w:type="spellStart"/>
            <w:r w:rsidRPr="009661B9">
              <w:lastRenderedPageBreak/>
              <w:t>returnInfo</w:t>
            </w:r>
            <w:proofErr w:type="spellEnd"/>
          </w:p>
        </w:tc>
        <w:tc>
          <w:tcPr>
            <w:tcW w:w="1689" w:type="dxa"/>
            <w:vAlign w:val="center"/>
          </w:tcPr>
          <w:p w14:paraId="513B47F9" w14:textId="77777777" w:rsidR="003C2896" w:rsidRPr="009661B9" w:rsidRDefault="003C2896" w:rsidP="00346009">
            <w:proofErr w:type="spellStart"/>
            <w:r w:rsidRPr="009661B9">
              <w:t>book_id</w:t>
            </w:r>
            <w:proofErr w:type="spellEnd"/>
          </w:p>
        </w:tc>
        <w:tc>
          <w:tcPr>
            <w:tcW w:w="1681" w:type="dxa"/>
            <w:vAlign w:val="center"/>
          </w:tcPr>
          <w:p w14:paraId="6A44FECF" w14:textId="77777777" w:rsidR="003C2896" w:rsidRPr="009661B9" w:rsidRDefault="003C2896" w:rsidP="00346009">
            <w:proofErr w:type="spellStart"/>
            <w:r w:rsidRPr="009661B9">
              <w:t>title</w:t>
            </w:r>
            <w:proofErr w:type="spellEnd"/>
            <w:r w:rsidRPr="009661B9">
              <w:t xml:space="preserve">, ISBN, </w:t>
            </w:r>
            <w:proofErr w:type="spellStart"/>
            <w:r w:rsidRPr="009661B9">
              <w:t>name</w:t>
            </w:r>
            <w:proofErr w:type="spellEnd"/>
            <w:r w:rsidRPr="009661B9">
              <w:t xml:space="preserve">, </w:t>
            </w:r>
            <w:proofErr w:type="spellStart"/>
            <w:r w:rsidRPr="009661B9">
              <w:t>user_id</w:t>
            </w:r>
            <w:proofErr w:type="spellEnd"/>
            <w:r w:rsidRPr="009661B9">
              <w:t xml:space="preserve">, end </w:t>
            </w:r>
            <w:proofErr w:type="spellStart"/>
            <w:r w:rsidRPr="009661B9">
              <w:t>date</w:t>
            </w:r>
            <w:proofErr w:type="spellEnd"/>
            <w:r w:rsidRPr="009661B9">
              <w:t xml:space="preserve">, </w:t>
            </w:r>
            <w:proofErr w:type="spellStart"/>
            <w:r w:rsidRPr="009661B9">
              <w:t>late</w:t>
            </w:r>
            <w:proofErr w:type="spellEnd"/>
          </w:p>
        </w:tc>
        <w:tc>
          <w:tcPr>
            <w:tcW w:w="1977" w:type="dxa"/>
            <w:vAlign w:val="center"/>
          </w:tcPr>
          <w:p w14:paraId="73F045DB" w14:textId="77777777" w:rsidR="003C2896" w:rsidRPr="009661B9" w:rsidRDefault="003C2896" w:rsidP="00346009">
            <w:r w:rsidRPr="009661B9">
              <w:t xml:space="preserve">Könyv visszavételéhez szükséges adatokat adja vissza </w:t>
            </w:r>
          </w:p>
        </w:tc>
      </w:tr>
      <w:tr w:rsidR="003C2896" w:rsidRPr="009661B9" w14:paraId="681189DF" w14:textId="77777777" w:rsidTr="00346009">
        <w:trPr>
          <w:cantSplit/>
        </w:trPr>
        <w:tc>
          <w:tcPr>
            <w:tcW w:w="3146" w:type="dxa"/>
            <w:vAlign w:val="center"/>
          </w:tcPr>
          <w:p w14:paraId="29A92FD6" w14:textId="77777777" w:rsidR="003C2896" w:rsidRPr="009661B9" w:rsidRDefault="003C2896" w:rsidP="00346009">
            <w:proofErr w:type="spellStart"/>
            <w:r w:rsidRPr="009661B9">
              <w:t>addPublisher</w:t>
            </w:r>
            <w:proofErr w:type="spellEnd"/>
          </w:p>
        </w:tc>
        <w:tc>
          <w:tcPr>
            <w:tcW w:w="1689" w:type="dxa"/>
            <w:vAlign w:val="center"/>
          </w:tcPr>
          <w:p w14:paraId="5A9CFD9B" w14:textId="77777777" w:rsidR="003C2896" w:rsidRPr="009661B9" w:rsidRDefault="003C2896" w:rsidP="00346009">
            <w:proofErr w:type="spellStart"/>
            <w:r w:rsidRPr="009661B9">
              <w:t>name</w:t>
            </w:r>
            <w:proofErr w:type="spellEnd"/>
            <w:r w:rsidRPr="009661B9">
              <w:t xml:space="preserve">, </w:t>
            </w:r>
            <w:proofErr w:type="spellStart"/>
            <w:r w:rsidRPr="009661B9">
              <w:t>phone</w:t>
            </w:r>
            <w:proofErr w:type="spellEnd"/>
            <w:r w:rsidRPr="009661B9">
              <w:t xml:space="preserve"> </w:t>
            </w:r>
            <w:proofErr w:type="spellStart"/>
            <w:r w:rsidRPr="009661B9">
              <w:t>number</w:t>
            </w:r>
            <w:proofErr w:type="spellEnd"/>
            <w:r w:rsidRPr="009661B9">
              <w:t>, email, website</w:t>
            </w:r>
          </w:p>
        </w:tc>
        <w:tc>
          <w:tcPr>
            <w:tcW w:w="1681" w:type="dxa"/>
            <w:vAlign w:val="center"/>
          </w:tcPr>
          <w:p w14:paraId="53BA0D7B" w14:textId="77777777" w:rsidR="003C2896" w:rsidRPr="009661B9" w:rsidRDefault="003C2896" w:rsidP="00346009">
            <w:proofErr w:type="spellStart"/>
            <w:r w:rsidRPr="009661B9">
              <w:t>state</w:t>
            </w:r>
            <w:proofErr w:type="spellEnd"/>
          </w:p>
        </w:tc>
        <w:tc>
          <w:tcPr>
            <w:tcW w:w="1977" w:type="dxa"/>
            <w:vAlign w:val="center"/>
          </w:tcPr>
          <w:p w14:paraId="23A41049" w14:textId="77777777" w:rsidR="003C2896" w:rsidRPr="009661B9" w:rsidRDefault="003C2896" w:rsidP="00346009">
            <w:r w:rsidRPr="009661B9">
              <w:t>Hozzáad egy új kiadót az adatbázishoz és visszaküldi, hogy sikeres volt-e a művelet</w:t>
            </w:r>
          </w:p>
        </w:tc>
      </w:tr>
      <w:tr w:rsidR="003C2896" w:rsidRPr="009661B9" w14:paraId="31A9ECC3" w14:textId="77777777" w:rsidTr="00346009">
        <w:trPr>
          <w:cantSplit/>
        </w:trPr>
        <w:tc>
          <w:tcPr>
            <w:tcW w:w="3146" w:type="dxa"/>
            <w:vAlign w:val="center"/>
          </w:tcPr>
          <w:p w14:paraId="03E3298D" w14:textId="77777777" w:rsidR="003C2896" w:rsidRPr="009661B9" w:rsidRDefault="003C2896" w:rsidP="00346009">
            <w:proofErr w:type="spellStart"/>
            <w:r w:rsidRPr="009661B9">
              <w:t>addUser</w:t>
            </w:r>
            <w:proofErr w:type="spellEnd"/>
          </w:p>
        </w:tc>
        <w:tc>
          <w:tcPr>
            <w:tcW w:w="1689" w:type="dxa"/>
            <w:vAlign w:val="center"/>
          </w:tcPr>
          <w:p w14:paraId="3CBDAB2A" w14:textId="77777777" w:rsidR="003C2896" w:rsidRPr="009661B9" w:rsidRDefault="003C2896" w:rsidP="00346009">
            <w:proofErr w:type="spellStart"/>
            <w:r w:rsidRPr="009661B9">
              <w:t>surname</w:t>
            </w:r>
            <w:proofErr w:type="spellEnd"/>
            <w:r w:rsidRPr="009661B9">
              <w:t xml:space="preserve">, </w:t>
            </w:r>
            <w:proofErr w:type="spellStart"/>
            <w:r w:rsidRPr="009661B9">
              <w:t>first</w:t>
            </w:r>
            <w:proofErr w:type="spellEnd"/>
            <w:r w:rsidRPr="009661B9">
              <w:t xml:space="preserve"> </w:t>
            </w:r>
            <w:proofErr w:type="spellStart"/>
            <w:r w:rsidRPr="009661B9">
              <w:t>name</w:t>
            </w:r>
            <w:proofErr w:type="spellEnd"/>
            <w:r w:rsidRPr="009661B9">
              <w:t xml:space="preserve">, </w:t>
            </w:r>
            <w:proofErr w:type="spellStart"/>
            <w:r w:rsidRPr="009661B9">
              <w:t>username</w:t>
            </w:r>
            <w:proofErr w:type="spellEnd"/>
            <w:r w:rsidRPr="009661B9">
              <w:t xml:space="preserve">, </w:t>
            </w:r>
            <w:proofErr w:type="spellStart"/>
            <w:r w:rsidRPr="009661B9">
              <w:t>birth</w:t>
            </w:r>
            <w:proofErr w:type="spellEnd"/>
            <w:r w:rsidRPr="009661B9">
              <w:t xml:space="preserve"> </w:t>
            </w:r>
            <w:proofErr w:type="spellStart"/>
            <w:r w:rsidRPr="009661B9">
              <w:t>date</w:t>
            </w:r>
            <w:proofErr w:type="spellEnd"/>
            <w:r w:rsidRPr="009661B9">
              <w:t xml:space="preserve">, </w:t>
            </w:r>
            <w:proofErr w:type="spellStart"/>
            <w:r w:rsidRPr="009661B9">
              <w:t>birth</w:t>
            </w:r>
            <w:proofErr w:type="spellEnd"/>
            <w:r w:rsidRPr="009661B9">
              <w:t xml:space="preserve"> </w:t>
            </w:r>
            <w:proofErr w:type="spellStart"/>
            <w:r w:rsidRPr="009661B9">
              <w:t>place</w:t>
            </w:r>
            <w:proofErr w:type="spellEnd"/>
            <w:r w:rsidRPr="009661B9">
              <w:t xml:space="preserve">, email, </w:t>
            </w:r>
            <w:proofErr w:type="spellStart"/>
            <w:r w:rsidRPr="009661B9">
              <w:t>phone</w:t>
            </w:r>
            <w:proofErr w:type="spellEnd"/>
            <w:r w:rsidRPr="009661B9">
              <w:t xml:space="preserve"> </w:t>
            </w:r>
            <w:proofErr w:type="spellStart"/>
            <w:r w:rsidRPr="009661B9">
              <w:t>number</w:t>
            </w:r>
            <w:proofErr w:type="spellEnd"/>
            <w:r w:rsidRPr="009661B9">
              <w:t xml:space="preserve">, </w:t>
            </w:r>
            <w:proofErr w:type="spellStart"/>
            <w:r w:rsidRPr="009661B9">
              <w:t>address</w:t>
            </w:r>
            <w:proofErr w:type="spellEnd"/>
            <w:r w:rsidRPr="009661B9">
              <w:t xml:space="preserve">, </w:t>
            </w:r>
            <w:proofErr w:type="spellStart"/>
            <w:r w:rsidRPr="009661B9">
              <w:t>mothers</w:t>
            </w:r>
            <w:proofErr w:type="spellEnd"/>
            <w:r w:rsidRPr="009661B9">
              <w:t xml:space="preserve"> </w:t>
            </w:r>
            <w:proofErr w:type="spellStart"/>
            <w:r w:rsidRPr="009661B9">
              <w:t>maiden</w:t>
            </w:r>
            <w:proofErr w:type="spellEnd"/>
            <w:r w:rsidRPr="009661B9">
              <w:t xml:space="preserve"> </w:t>
            </w:r>
            <w:proofErr w:type="spellStart"/>
            <w:r w:rsidRPr="009661B9">
              <w:t>name</w:t>
            </w:r>
            <w:proofErr w:type="spellEnd"/>
            <w:r w:rsidRPr="009661B9">
              <w:t>(</w:t>
            </w:r>
            <w:proofErr w:type="spellStart"/>
            <w:r w:rsidRPr="009661B9">
              <w:t>mmn</w:t>
            </w:r>
            <w:proofErr w:type="spellEnd"/>
            <w:r w:rsidRPr="009661B9">
              <w:t>)</w:t>
            </w:r>
          </w:p>
        </w:tc>
        <w:tc>
          <w:tcPr>
            <w:tcW w:w="1681" w:type="dxa"/>
            <w:vAlign w:val="center"/>
          </w:tcPr>
          <w:p w14:paraId="535C32CA" w14:textId="77777777" w:rsidR="003C2896" w:rsidRPr="009661B9" w:rsidRDefault="003C2896" w:rsidP="00346009">
            <w:proofErr w:type="spellStart"/>
            <w:r w:rsidRPr="009661B9">
              <w:t>state</w:t>
            </w:r>
            <w:proofErr w:type="spellEnd"/>
          </w:p>
        </w:tc>
        <w:tc>
          <w:tcPr>
            <w:tcW w:w="1977" w:type="dxa"/>
            <w:vAlign w:val="center"/>
          </w:tcPr>
          <w:p w14:paraId="131542A2" w14:textId="77777777" w:rsidR="003C2896" w:rsidRPr="009661B9" w:rsidRDefault="003C2896" w:rsidP="00346009">
            <w:r w:rsidRPr="009661B9">
              <w:t>Hozzáad egy új felhasználót, és visszaküldi, hogy sikeres volt-e a művelet</w:t>
            </w:r>
          </w:p>
        </w:tc>
      </w:tr>
      <w:tr w:rsidR="003C2896" w:rsidRPr="009661B9" w14:paraId="7BE07137" w14:textId="77777777" w:rsidTr="00346009">
        <w:trPr>
          <w:cantSplit/>
        </w:trPr>
        <w:tc>
          <w:tcPr>
            <w:tcW w:w="3146" w:type="dxa"/>
            <w:vAlign w:val="center"/>
          </w:tcPr>
          <w:p w14:paraId="5EECB93F" w14:textId="77777777" w:rsidR="003C2896" w:rsidRPr="009661B9" w:rsidRDefault="003C2896" w:rsidP="00346009">
            <w:proofErr w:type="spellStart"/>
            <w:r w:rsidRPr="009661B9">
              <w:t>addEmployee</w:t>
            </w:r>
            <w:proofErr w:type="spellEnd"/>
          </w:p>
        </w:tc>
        <w:tc>
          <w:tcPr>
            <w:tcW w:w="1689" w:type="dxa"/>
            <w:vAlign w:val="center"/>
          </w:tcPr>
          <w:p w14:paraId="3A8B9FDF" w14:textId="77777777" w:rsidR="003C2896" w:rsidRPr="009661B9" w:rsidRDefault="003C2896" w:rsidP="00346009">
            <w:proofErr w:type="spellStart"/>
            <w:r w:rsidRPr="009661B9">
              <w:t>name</w:t>
            </w:r>
            <w:proofErr w:type="spellEnd"/>
            <w:r w:rsidRPr="009661B9">
              <w:t xml:space="preserve">, </w:t>
            </w:r>
            <w:proofErr w:type="spellStart"/>
            <w:r w:rsidRPr="009661B9">
              <w:t>username</w:t>
            </w:r>
            <w:proofErr w:type="spellEnd"/>
            <w:r w:rsidRPr="009661B9">
              <w:t>, jelszó</w:t>
            </w:r>
          </w:p>
        </w:tc>
        <w:tc>
          <w:tcPr>
            <w:tcW w:w="1681" w:type="dxa"/>
            <w:vAlign w:val="center"/>
          </w:tcPr>
          <w:p w14:paraId="1980FCC4" w14:textId="77777777" w:rsidR="003C2896" w:rsidRPr="009661B9" w:rsidRDefault="003C2896" w:rsidP="00346009"/>
        </w:tc>
        <w:tc>
          <w:tcPr>
            <w:tcW w:w="1977" w:type="dxa"/>
            <w:vAlign w:val="center"/>
          </w:tcPr>
          <w:p w14:paraId="046D9B03" w14:textId="77777777" w:rsidR="003C2896" w:rsidRPr="009661B9" w:rsidRDefault="003C2896" w:rsidP="00346009">
            <w:r w:rsidRPr="009661B9">
              <w:t>Hozzáad egy új alkalmazottat</w:t>
            </w:r>
          </w:p>
        </w:tc>
      </w:tr>
      <w:tr w:rsidR="003C2896" w:rsidRPr="009661B9" w14:paraId="23288990" w14:textId="77777777" w:rsidTr="00346009">
        <w:trPr>
          <w:cantSplit/>
        </w:trPr>
        <w:tc>
          <w:tcPr>
            <w:tcW w:w="3146" w:type="dxa"/>
            <w:vAlign w:val="center"/>
          </w:tcPr>
          <w:p w14:paraId="6C6454D9" w14:textId="77777777" w:rsidR="003C2896" w:rsidRPr="009661B9" w:rsidRDefault="003C2896" w:rsidP="00346009">
            <w:proofErr w:type="spellStart"/>
            <w:r w:rsidRPr="009661B9">
              <w:t>renewMembership</w:t>
            </w:r>
            <w:proofErr w:type="spellEnd"/>
          </w:p>
        </w:tc>
        <w:tc>
          <w:tcPr>
            <w:tcW w:w="1689" w:type="dxa"/>
            <w:vAlign w:val="center"/>
          </w:tcPr>
          <w:p w14:paraId="6017EB10" w14:textId="77777777" w:rsidR="003C2896" w:rsidRPr="009661B9" w:rsidRDefault="003C2896" w:rsidP="00346009">
            <w:proofErr w:type="spellStart"/>
            <w:r w:rsidRPr="009661B9">
              <w:t>user_id</w:t>
            </w:r>
            <w:proofErr w:type="spellEnd"/>
          </w:p>
        </w:tc>
        <w:tc>
          <w:tcPr>
            <w:tcW w:w="1681" w:type="dxa"/>
            <w:vAlign w:val="center"/>
          </w:tcPr>
          <w:p w14:paraId="10A1A3C0" w14:textId="77777777" w:rsidR="003C2896" w:rsidRPr="009661B9" w:rsidRDefault="003C2896" w:rsidP="00346009">
            <w:proofErr w:type="spellStart"/>
            <w:r w:rsidRPr="009661B9">
              <w:t>end_date</w:t>
            </w:r>
            <w:proofErr w:type="spellEnd"/>
          </w:p>
        </w:tc>
        <w:tc>
          <w:tcPr>
            <w:tcW w:w="1977" w:type="dxa"/>
            <w:vAlign w:val="center"/>
          </w:tcPr>
          <w:p w14:paraId="2413B58C" w14:textId="77777777" w:rsidR="003C2896" w:rsidRPr="009661B9" w:rsidRDefault="003C2896" w:rsidP="00346009">
            <w:proofErr w:type="spellStart"/>
            <w:r w:rsidRPr="009661B9">
              <w:t>Meghosszabítja</w:t>
            </w:r>
            <w:proofErr w:type="spellEnd"/>
            <w:r w:rsidRPr="009661B9">
              <w:t xml:space="preserve"> az adott felhasználó tagságát egy évvel és visszaadja az új lejárati dátumot</w:t>
            </w:r>
          </w:p>
        </w:tc>
      </w:tr>
      <w:tr w:rsidR="003C2896" w:rsidRPr="009661B9" w14:paraId="19D1A8F4" w14:textId="77777777" w:rsidTr="00346009">
        <w:trPr>
          <w:cantSplit/>
        </w:trPr>
        <w:tc>
          <w:tcPr>
            <w:tcW w:w="3146" w:type="dxa"/>
            <w:vAlign w:val="center"/>
          </w:tcPr>
          <w:p w14:paraId="65321AA6" w14:textId="77777777" w:rsidR="003C2896" w:rsidRPr="009661B9" w:rsidRDefault="003C2896" w:rsidP="00346009">
            <w:proofErr w:type="spellStart"/>
            <w:r w:rsidRPr="009661B9">
              <w:t>getSystemSettings</w:t>
            </w:r>
            <w:proofErr w:type="spellEnd"/>
          </w:p>
        </w:tc>
        <w:tc>
          <w:tcPr>
            <w:tcW w:w="1689" w:type="dxa"/>
            <w:vAlign w:val="center"/>
          </w:tcPr>
          <w:p w14:paraId="4E353B21" w14:textId="77777777" w:rsidR="003C2896" w:rsidRPr="009661B9" w:rsidRDefault="003C2896" w:rsidP="00346009"/>
        </w:tc>
        <w:tc>
          <w:tcPr>
            <w:tcW w:w="1681" w:type="dxa"/>
            <w:vAlign w:val="center"/>
          </w:tcPr>
          <w:p w14:paraId="6B2A3F3F" w14:textId="77777777" w:rsidR="003C2896" w:rsidRPr="009661B9" w:rsidRDefault="003C2896" w:rsidP="00346009">
            <w:proofErr w:type="spellStart"/>
            <w:r w:rsidRPr="009661B9">
              <w:t>membeship</w:t>
            </w:r>
            <w:proofErr w:type="spellEnd"/>
            <w:r w:rsidRPr="009661B9">
              <w:t xml:space="preserve"> </w:t>
            </w:r>
            <w:proofErr w:type="spellStart"/>
            <w:r w:rsidRPr="009661B9">
              <w:t>fee</w:t>
            </w:r>
            <w:proofErr w:type="spellEnd"/>
            <w:r w:rsidRPr="009661B9">
              <w:t xml:space="preserve">, </w:t>
            </w:r>
            <w:proofErr w:type="spellStart"/>
            <w:r w:rsidRPr="009661B9">
              <w:t>borrowing</w:t>
            </w:r>
            <w:proofErr w:type="spellEnd"/>
            <w:r w:rsidRPr="009661B9">
              <w:t xml:space="preserve"> </w:t>
            </w:r>
            <w:proofErr w:type="spellStart"/>
            <w:r w:rsidRPr="009661B9">
              <w:t>time</w:t>
            </w:r>
            <w:proofErr w:type="spellEnd"/>
            <w:r w:rsidRPr="009661B9">
              <w:t xml:space="preserve">, </w:t>
            </w:r>
            <w:proofErr w:type="spellStart"/>
            <w:r w:rsidRPr="009661B9">
              <w:t>lengthening</w:t>
            </w:r>
            <w:proofErr w:type="spellEnd"/>
            <w:r w:rsidRPr="009661B9">
              <w:t xml:space="preserve"> </w:t>
            </w:r>
            <w:proofErr w:type="spellStart"/>
            <w:r w:rsidRPr="009661B9">
              <w:t>time</w:t>
            </w:r>
            <w:proofErr w:type="spellEnd"/>
            <w:r w:rsidRPr="009661B9">
              <w:t xml:space="preserve">, </w:t>
            </w:r>
            <w:proofErr w:type="spellStart"/>
            <w:r w:rsidRPr="009661B9">
              <w:t>booking</w:t>
            </w:r>
            <w:proofErr w:type="spellEnd"/>
            <w:r w:rsidRPr="009661B9">
              <w:t xml:space="preserve"> </w:t>
            </w:r>
            <w:proofErr w:type="spellStart"/>
            <w:r w:rsidRPr="009661B9">
              <w:t>time</w:t>
            </w:r>
            <w:proofErr w:type="spellEnd"/>
            <w:r w:rsidRPr="009661B9">
              <w:t xml:space="preserve">, </w:t>
            </w:r>
            <w:proofErr w:type="spellStart"/>
            <w:r w:rsidRPr="009661B9">
              <w:t>max</w:t>
            </w:r>
            <w:proofErr w:type="spellEnd"/>
            <w:r w:rsidRPr="009661B9">
              <w:t xml:space="preserve"> </w:t>
            </w:r>
            <w:proofErr w:type="spellStart"/>
            <w:r w:rsidRPr="009661B9">
              <w:t>reservations</w:t>
            </w:r>
            <w:proofErr w:type="spellEnd"/>
            <w:r w:rsidRPr="009661B9">
              <w:t xml:space="preserve">, </w:t>
            </w:r>
            <w:proofErr w:type="spellStart"/>
            <w:r w:rsidRPr="009661B9">
              <w:t>max</w:t>
            </w:r>
            <w:proofErr w:type="spellEnd"/>
            <w:r w:rsidRPr="009661B9">
              <w:t xml:space="preserve"> </w:t>
            </w:r>
            <w:proofErr w:type="spellStart"/>
            <w:r w:rsidRPr="009661B9">
              <w:t>lengthenings</w:t>
            </w:r>
            <w:proofErr w:type="spellEnd"/>
            <w:r w:rsidRPr="009661B9">
              <w:t xml:space="preserve">, </w:t>
            </w:r>
            <w:proofErr w:type="spellStart"/>
            <w:r w:rsidRPr="009661B9">
              <w:t>latency</w:t>
            </w:r>
            <w:proofErr w:type="spellEnd"/>
            <w:r w:rsidRPr="009661B9">
              <w:t xml:space="preserve"> </w:t>
            </w:r>
            <w:proofErr w:type="spellStart"/>
            <w:r w:rsidRPr="009661B9">
              <w:t>fee</w:t>
            </w:r>
            <w:proofErr w:type="spellEnd"/>
            <w:r w:rsidRPr="009661B9">
              <w:t xml:space="preserve">, </w:t>
            </w:r>
            <w:proofErr w:type="spellStart"/>
            <w:r w:rsidRPr="009661B9">
              <w:t>reset</w:t>
            </w:r>
            <w:proofErr w:type="spellEnd"/>
            <w:r w:rsidRPr="009661B9">
              <w:t xml:space="preserve"> </w:t>
            </w:r>
            <w:proofErr w:type="spellStart"/>
            <w:r w:rsidRPr="009661B9">
              <w:t>token</w:t>
            </w:r>
            <w:proofErr w:type="spellEnd"/>
            <w:r w:rsidRPr="009661B9">
              <w:t xml:space="preserve"> </w:t>
            </w:r>
            <w:proofErr w:type="spellStart"/>
            <w:r w:rsidRPr="009661B9">
              <w:t>expiraiton</w:t>
            </w:r>
            <w:proofErr w:type="spellEnd"/>
            <w:r w:rsidRPr="009661B9">
              <w:t xml:space="preserve">, login </w:t>
            </w:r>
            <w:proofErr w:type="spellStart"/>
            <w:r w:rsidRPr="009661B9">
              <w:t>token</w:t>
            </w:r>
            <w:proofErr w:type="spellEnd"/>
            <w:r w:rsidRPr="009661B9">
              <w:t xml:space="preserve"> </w:t>
            </w:r>
            <w:proofErr w:type="spellStart"/>
            <w:r w:rsidRPr="009661B9">
              <w:t>expiration</w:t>
            </w:r>
            <w:proofErr w:type="spellEnd"/>
          </w:p>
        </w:tc>
        <w:tc>
          <w:tcPr>
            <w:tcW w:w="1977" w:type="dxa"/>
            <w:vAlign w:val="center"/>
          </w:tcPr>
          <w:p w14:paraId="4EC9410F" w14:textId="77777777" w:rsidR="003C2896" w:rsidRPr="009661B9" w:rsidRDefault="003C2896" w:rsidP="00346009">
            <w:r w:rsidRPr="009661B9">
              <w:t>Kilistázza az összes rendszer beállítást</w:t>
            </w:r>
          </w:p>
        </w:tc>
      </w:tr>
      <w:tr w:rsidR="003C2896" w:rsidRPr="009661B9" w14:paraId="1F918A2B" w14:textId="77777777" w:rsidTr="00346009">
        <w:trPr>
          <w:cantSplit/>
        </w:trPr>
        <w:tc>
          <w:tcPr>
            <w:tcW w:w="3146" w:type="dxa"/>
            <w:vAlign w:val="center"/>
          </w:tcPr>
          <w:p w14:paraId="1B4B5D94" w14:textId="77777777" w:rsidR="003C2896" w:rsidRPr="009661B9" w:rsidRDefault="003C2896" w:rsidP="00346009">
            <w:proofErr w:type="spellStart"/>
            <w:r w:rsidRPr="009661B9">
              <w:t>deactiveUser</w:t>
            </w:r>
            <w:proofErr w:type="spellEnd"/>
          </w:p>
        </w:tc>
        <w:tc>
          <w:tcPr>
            <w:tcW w:w="1689" w:type="dxa"/>
            <w:vAlign w:val="center"/>
          </w:tcPr>
          <w:p w14:paraId="3551AE70" w14:textId="77777777" w:rsidR="003C2896" w:rsidRPr="009661B9" w:rsidRDefault="003C2896" w:rsidP="00346009">
            <w:proofErr w:type="spellStart"/>
            <w:r w:rsidRPr="009661B9">
              <w:t>user_id</w:t>
            </w:r>
            <w:proofErr w:type="spellEnd"/>
          </w:p>
        </w:tc>
        <w:tc>
          <w:tcPr>
            <w:tcW w:w="1681" w:type="dxa"/>
            <w:vAlign w:val="center"/>
          </w:tcPr>
          <w:p w14:paraId="199DD6F5" w14:textId="77777777" w:rsidR="003C2896" w:rsidRPr="009661B9" w:rsidRDefault="003C2896" w:rsidP="00346009"/>
        </w:tc>
        <w:tc>
          <w:tcPr>
            <w:tcW w:w="1977" w:type="dxa"/>
            <w:vAlign w:val="center"/>
          </w:tcPr>
          <w:p w14:paraId="574C276E" w14:textId="77777777" w:rsidR="003C2896" w:rsidRPr="009661B9" w:rsidRDefault="003C2896" w:rsidP="00346009">
            <w:r w:rsidRPr="009661B9">
              <w:t>Deaktivál egy felhasználót</w:t>
            </w:r>
          </w:p>
        </w:tc>
      </w:tr>
      <w:tr w:rsidR="003C2896" w:rsidRPr="009661B9" w14:paraId="63EE49F7" w14:textId="77777777" w:rsidTr="00346009">
        <w:trPr>
          <w:cantSplit/>
        </w:trPr>
        <w:tc>
          <w:tcPr>
            <w:tcW w:w="3146" w:type="dxa"/>
            <w:vAlign w:val="center"/>
          </w:tcPr>
          <w:p w14:paraId="2D6E59FB" w14:textId="77777777" w:rsidR="003C2896" w:rsidRPr="009661B9" w:rsidRDefault="003C2896" w:rsidP="00346009">
            <w:proofErr w:type="spellStart"/>
            <w:r w:rsidRPr="009661B9">
              <w:t>deactiveEmpl</w:t>
            </w:r>
            <w:proofErr w:type="spellEnd"/>
          </w:p>
        </w:tc>
        <w:tc>
          <w:tcPr>
            <w:tcW w:w="1689" w:type="dxa"/>
            <w:vAlign w:val="center"/>
          </w:tcPr>
          <w:p w14:paraId="7D7EBB29" w14:textId="77777777" w:rsidR="003C2896" w:rsidRPr="009661B9" w:rsidRDefault="003C2896" w:rsidP="00346009">
            <w:proofErr w:type="spellStart"/>
            <w:r w:rsidRPr="009661B9">
              <w:t>empl_id</w:t>
            </w:r>
            <w:proofErr w:type="spellEnd"/>
          </w:p>
        </w:tc>
        <w:tc>
          <w:tcPr>
            <w:tcW w:w="1681" w:type="dxa"/>
            <w:vAlign w:val="center"/>
          </w:tcPr>
          <w:p w14:paraId="01DF10F4" w14:textId="77777777" w:rsidR="003C2896" w:rsidRPr="009661B9" w:rsidRDefault="003C2896" w:rsidP="00346009"/>
        </w:tc>
        <w:tc>
          <w:tcPr>
            <w:tcW w:w="1977" w:type="dxa"/>
            <w:vAlign w:val="center"/>
          </w:tcPr>
          <w:p w14:paraId="659A1A42" w14:textId="77777777" w:rsidR="003C2896" w:rsidRPr="009661B9" w:rsidRDefault="003C2896" w:rsidP="00346009">
            <w:r w:rsidRPr="009661B9">
              <w:t>Deaktivál egy alkalmazottat</w:t>
            </w:r>
          </w:p>
        </w:tc>
      </w:tr>
      <w:tr w:rsidR="003C2896" w:rsidRPr="009661B9" w14:paraId="03553220" w14:textId="77777777" w:rsidTr="00346009">
        <w:trPr>
          <w:cantSplit/>
        </w:trPr>
        <w:tc>
          <w:tcPr>
            <w:tcW w:w="3146" w:type="dxa"/>
            <w:vAlign w:val="center"/>
          </w:tcPr>
          <w:p w14:paraId="47988077" w14:textId="77777777" w:rsidR="003C2896" w:rsidRPr="009661B9" w:rsidRDefault="003C2896" w:rsidP="00346009">
            <w:proofErr w:type="spellStart"/>
            <w:r w:rsidRPr="009661B9">
              <w:lastRenderedPageBreak/>
              <w:t>checkPermissions</w:t>
            </w:r>
            <w:proofErr w:type="spellEnd"/>
          </w:p>
        </w:tc>
        <w:tc>
          <w:tcPr>
            <w:tcW w:w="1689" w:type="dxa"/>
            <w:vAlign w:val="center"/>
          </w:tcPr>
          <w:p w14:paraId="4085391C" w14:textId="77777777" w:rsidR="003C2896" w:rsidRPr="009661B9" w:rsidRDefault="003C2896" w:rsidP="00346009">
            <w:proofErr w:type="spellStart"/>
            <w:r w:rsidRPr="009661B9">
              <w:t>user_id</w:t>
            </w:r>
            <w:proofErr w:type="spellEnd"/>
          </w:p>
        </w:tc>
        <w:tc>
          <w:tcPr>
            <w:tcW w:w="1681" w:type="dxa"/>
            <w:vAlign w:val="center"/>
          </w:tcPr>
          <w:p w14:paraId="51ECC5E1" w14:textId="77777777" w:rsidR="003C2896" w:rsidRPr="009661B9" w:rsidRDefault="003C2896" w:rsidP="00346009">
            <w:proofErr w:type="spellStart"/>
            <w:r w:rsidRPr="009661B9">
              <w:t>reservation</w:t>
            </w:r>
            <w:proofErr w:type="spellEnd"/>
            <w:r w:rsidRPr="009661B9">
              <w:t xml:space="preserve">, </w:t>
            </w:r>
            <w:proofErr w:type="spellStart"/>
            <w:r w:rsidRPr="009661B9">
              <w:t>booking</w:t>
            </w:r>
            <w:proofErr w:type="spellEnd"/>
          </w:p>
        </w:tc>
        <w:tc>
          <w:tcPr>
            <w:tcW w:w="1977" w:type="dxa"/>
            <w:vAlign w:val="center"/>
          </w:tcPr>
          <w:p w14:paraId="0370395C" w14:textId="77777777" w:rsidR="003C2896" w:rsidRPr="009661B9" w:rsidRDefault="003C2896" w:rsidP="00346009">
            <w:r w:rsidRPr="009661B9">
              <w:t>Megadja, hogy az adott felhasználó tud-e előjegyezni és foglalni</w:t>
            </w:r>
          </w:p>
        </w:tc>
      </w:tr>
      <w:tr w:rsidR="003C2896" w:rsidRPr="009661B9" w14:paraId="5A1E3DFA" w14:textId="77777777" w:rsidTr="00346009">
        <w:trPr>
          <w:cantSplit/>
        </w:trPr>
        <w:tc>
          <w:tcPr>
            <w:tcW w:w="3146" w:type="dxa"/>
            <w:vAlign w:val="center"/>
          </w:tcPr>
          <w:p w14:paraId="7670B5D6" w14:textId="77777777" w:rsidR="003C2896" w:rsidRPr="009661B9" w:rsidRDefault="003C2896" w:rsidP="00346009">
            <w:proofErr w:type="spellStart"/>
            <w:r w:rsidRPr="009661B9">
              <w:t>getBookStates</w:t>
            </w:r>
            <w:proofErr w:type="spellEnd"/>
          </w:p>
        </w:tc>
        <w:tc>
          <w:tcPr>
            <w:tcW w:w="1689" w:type="dxa"/>
            <w:vAlign w:val="center"/>
          </w:tcPr>
          <w:p w14:paraId="5CFCC622" w14:textId="77777777" w:rsidR="003C2896" w:rsidRPr="009661B9" w:rsidRDefault="003C2896" w:rsidP="00346009">
            <w:proofErr w:type="spellStart"/>
            <w:r w:rsidRPr="009661B9">
              <w:t>search</w:t>
            </w:r>
            <w:proofErr w:type="spellEnd"/>
          </w:p>
        </w:tc>
        <w:tc>
          <w:tcPr>
            <w:tcW w:w="1681" w:type="dxa"/>
            <w:vAlign w:val="center"/>
          </w:tcPr>
          <w:p w14:paraId="6849ECC7" w14:textId="77777777" w:rsidR="003C2896" w:rsidRPr="009661B9" w:rsidRDefault="003C2896" w:rsidP="00346009">
            <w:proofErr w:type="spellStart"/>
            <w:r w:rsidRPr="009661B9">
              <w:t>ISBN_id</w:t>
            </w:r>
            <w:proofErr w:type="spellEnd"/>
            <w:r w:rsidRPr="009661B9">
              <w:t xml:space="preserve">, ISBN, </w:t>
            </w:r>
            <w:proofErr w:type="spellStart"/>
            <w:r w:rsidRPr="009661B9">
              <w:t>title</w:t>
            </w:r>
            <w:proofErr w:type="spellEnd"/>
            <w:r w:rsidRPr="009661B9">
              <w:t xml:space="preserve">, </w:t>
            </w:r>
            <w:proofErr w:type="spellStart"/>
            <w:r w:rsidRPr="009661B9">
              <w:t>state</w:t>
            </w:r>
            <w:proofErr w:type="spellEnd"/>
          </w:p>
        </w:tc>
        <w:tc>
          <w:tcPr>
            <w:tcW w:w="1977" w:type="dxa"/>
            <w:vAlign w:val="center"/>
          </w:tcPr>
          <w:p w14:paraId="770D73BE" w14:textId="54EEC8D0" w:rsidR="003C2896" w:rsidRPr="009661B9" w:rsidRDefault="003C2896" w:rsidP="00346009">
            <w:r w:rsidRPr="009661B9">
              <w:t>Kilistázza a keresésnek megfelelő könyvek néhány adatát és hogy foglalható-e, vagy csak előjegyezhető</w:t>
            </w:r>
          </w:p>
        </w:tc>
      </w:tr>
      <w:tr w:rsidR="003C2896" w:rsidRPr="009661B9" w14:paraId="6E990306" w14:textId="77777777" w:rsidTr="00346009">
        <w:trPr>
          <w:cantSplit/>
        </w:trPr>
        <w:tc>
          <w:tcPr>
            <w:tcW w:w="3146" w:type="dxa"/>
            <w:vAlign w:val="center"/>
          </w:tcPr>
          <w:p w14:paraId="553C86B2" w14:textId="77777777" w:rsidR="003C2896" w:rsidRPr="009661B9" w:rsidRDefault="003C2896" w:rsidP="00346009">
            <w:proofErr w:type="spellStart"/>
            <w:r w:rsidRPr="009661B9">
              <w:t>getUsernames</w:t>
            </w:r>
            <w:proofErr w:type="spellEnd"/>
          </w:p>
        </w:tc>
        <w:tc>
          <w:tcPr>
            <w:tcW w:w="1689" w:type="dxa"/>
            <w:vAlign w:val="center"/>
          </w:tcPr>
          <w:p w14:paraId="0E084391" w14:textId="77777777" w:rsidR="003C2896" w:rsidRPr="009661B9" w:rsidRDefault="003C2896" w:rsidP="00346009">
            <w:proofErr w:type="spellStart"/>
            <w:r w:rsidRPr="009661B9">
              <w:t>name</w:t>
            </w:r>
            <w:proofErr w:type="spellEnd"/>
          </w:p>
        </w:tc>
        <w:tc>
          <w:tcPr>
            <w:tcW w:w="1681" w:type="dxa"/>
            <w:vAlign w:val="center"/>
          </w:tcPr>
          <w:p w14:paraId="6E14D08A" w14:textId="77777777" w:rsidR="003C2896" w:rsidRPr="009661B9" w:rsidRDefault="003C2896" w:rsidP="00346009">
            <w:proofErr w:type="spellStart"/>
            <w:r w:rsidRPr="009661B9">
              <w:t>username</w:t>
            </w:r>
            <w:proofErr w:type="spellEnd"/>
          </w:p>
        </w:tc>
        <w:tc>
          <w:tcPr>
            <w:tcW w:w="1977" w:type="dxa"/>
            <w:vAlign w:val="center"/>
          </w:tcPr>
          <w:p w14:paraId="2F91272F" w14:textId="77777777" w:rsidR="003C2896" w:rsidRPr="009661B9" w:rsidRDefault="003C2896" w:rsidP="00346009">
            <w:r w:rsidRPr="009661B9">
              <w:t>A felhasználónév generálásához kilistázza a már létező, hasonló felhasználóneveket</w:t>
            </w:r>
          </w:p>
        </w:tc>
      </w:tr>
      <w:tr w:rsidR="003C2896" w:rsidRPr="009661B9" w14:paraId="33F59F2D" w14:textId="77777777" w:rsidTr="00346009">
        <w:trPr>
          <w:cantSplit/>
        </w:trPr>
        <w:tc>
          <w:tcPr>
            <w:tcW w:w="3146" w:type="dxa"/>
            <w:vAlign w:val="center"/>
          </w:tcPr>
          <w:p w14:paraId="7F15EBEC" w14:textId="77777777" w:rsidR="003C2896" w:rsidRPr="009661B9" w:rsidRDefault="003C2896" w:rsidP="00346009">
            <w:proofErr w:type="spellStart"/>
            <w:r w:rsidRPr="009661B9">
              <w:t>getEmplUsernames</w:t>
            </w:r>
            <w:proofErr w:type="spellEnd"/>
          </w:p>
        </w:tc>
        <w:tc>
          <w:tcPr>
            <w:tcW w:w="1689" w:type="dxa"/>
            <w:vAlign w:val="center"/>
          </w:tcPr>
          <w:p w14:paraId="0708A88F" w14:textId="77777777" w:rsidR="003C2896" w:rsidRPr="009661B9" w:rsidRDefault="003C2896" w:rsidP="00346009">
            <w:proofErr w:type="spellStart"/>
            <w:r w:rsidRPr="009661B9">
              <w:t>name</w:t>
            </w:r>
            <w:proofErr w:type="spellEnd"/>
          </w:p>
        </w:tc>
        <w:tc>
          <w:tcPr>
            <w:tcW w:w="1681" w:type="dxa"/>
            <w:vAlign w:val="center"/>
          </w:tcPr>
          <w:p w14:paraId="7237381C" w14:textId="77777777" w:rsidR="003C2896" w:rsidRPr="009661B9" w:rsidRDefault="003C2896" w:rsidP="00346009">
            <w:proofErr w:type="spellStart"/>
            <w:r w:rsidRPr="009661B9">
              <w:t>username</w:t>
            </w:r>
            <w:proofErr w:type="spellEnd"/>
          </w:p>
        </w:tc>
        <w:tc>
          <w:tcPr>
            <w:tcW w:w="1977" w:type="dxa"/>
            <w:vAlign w:val="center"/>
          </w:tcPr>
          <w:p w14:paraId="4B7072EC" w14:textId="77777777" w:rsidR="003C2896" w:rsidRPr="009661B9" w:rsidRDefault="003C2896" w:rsidP="00346009">
            <w:r w:rsidRPr="009661B9">
              <w:t>Az alkalmazott felhasználónév generálásához kilistázza a már létező, hasonló alkalmazotti felhasználóneveket</w:t>
            </w:r>
          </w:p>
        </w:tc>
      </w:tr>
      <w:tr w:rsidR="003C2896" w:rsidRPr="009661B9" w14:paraId="60D28AFA" w14:textId="77777777" w:rsidTr="00346009">
        <w:trPr>
          <w:cantSplit/>
        </w:trPr>
        <w:tc>
          <w:tcPr>
            <w:tcW w:w="3146" w:type="dxa"/>
            <w:vAlign w:val="center"/>
          </w:tcPr>
          <w:p w14:paraId="70E85A36" w14:textId="77777777" w:rsidR="003C2896" w:rsidRPr="009661B9" w:rsidRDefault="003C2896" w:rsidP="00346009">
            <w:proofErr w:type="spellStart"/>
            <w:r w:rsidRPr="009661B9">
              <w:t>getHistory</w:t>
            </w:r>
            <w:proofErr w:type="spellEnd"/>
          </w:p>
        </w:tc>
        <w:tc>
          <w:tcPr>
            <w:tcW w:w="1689" w:type="dxa"/>
            <w:vAlign w:val="center"/>
          </w:tcPr>
          <w:p w14:paraId="1CD9B3CB" w14:textId="77777777" w:rsidR="003C2896" w:rsidRPr="009661B9" w:rsidRDefault="003C2896" w:rsidP="00346009">
            <w:proofErr w:type="spellStart"/>
            <w:r w:rsidRPr="009661B9">
              <w:t>book_id</w:t>
            </w:r>
            <w:proofErr w:type="spellEnd"/>
            <w:r w:rsidRPr="009661B9">
              <w:t xml:space="preserve">, </w:t>
            </w:r>
            <w:proofErr w:type="spellStart"/>
            <w:r w:rsidRPr="009661B9">
              <w:t>user_id</w:t>
            </w:r>
            <w:proofErr w:type="spellEnd"/>
          </w:p>
        </w:tc>
        <w:tc>
          <w:tcPr>
            <w:tcW w:w="1681" w:type="dxa"/>
            <w:vAlign w:val="center"/>
          </w:tcPr>
          <w:p w14:paraId="66D3350E" w14:textId="77777777" w:rsidR="003C2896" w:rsidRPr="009661B9" w:rsidRDefault="003C2896" w:rsidP="00346009">
            <w:proofErr w:type="spellStart"/>
            <w:r w:rsidRPr="009661B9">
              <w:t>result</w:t>
            </w:r>
            <w:proofErr w:type="spellEnd"/>
          </w:p>
        </w:tc>
        <w:tc>
          <w:tcPr>
            <w:tcW w:w="1977" w:type="dxa"/>
            <w:vAlign w:val="center"/>
          </w:tcPr>
          <w:p w14:paraId="4FA750C6" w14:textId="77777777" w:rsidR="003C2896" w:rsidRPr="009661B9" w:rsidRDefault="003C2896" w:rsidP="00346009">
            <w:r w:rsidRPr="009661B9">
              <w:t>Kivételnél megmondja, hogy a felhasználó olvasta-e már az adott könyvet, ha igen azt is megmondja hány napja olvasta</w:t>
            </w:r>
          </w:p>
        </w:tc>
      </w:tr>
      <w:tr w:rsidR="003C2896" w:rsidRPr="009661B9" w14:paraId="3DADA5DB" w14:textId="77777777" w:rsidTr="00346009">
        <w:trPr>
          <w:cantSplit/>
        </w:trPr>
        <w:tc>
          <w:tcPr>
            <w:tcW w:w="3146" w:type="dxa"/>
            <w:vAlign w:val="center"/>
          </w:tcPr>
          <w:p w14:paraId="082A8ADD" w14:textId="77777777" w:rsidR="003C2896" w:rsidRPr="009661B9" w:rsidRDefault="003C2896" w:rsidP="00346009">
            <w:proofErr w:type="spellStart"/>
            <w:r w:rsidRPr="009661B9">
              <w:t>getAuthors</w:t>
            </w:r>
            <w:proofErr w:type="spellEnd"/>
          </w:p>
        </w:tc>
        <w:tc>
          <w:tcPr>
            <w:tcW w:w="1689" w:type="dxa"/>
            <w:vAlign w:val="center"/>
          </w:tcPr>
          <w:p w14:paraId="631E054B" w14:textId="77777777" w:rsidR="003C2896" w:rsidRPr="009661B9" w:rsidRDefault="003C2896" w:rsidP="00346009">
            <w:proofErr w:type="spellStart"/>
            <w:r w:rsidRPr="009661B9">
              <w:t>ISBN_id</w:t>
            </w:r>
            <w:proofErr w:type="spellEnd"/>
            <w:r w:rsidRPr="009661B9">
              <w:t xml:space="preserve">, </w:t>
            </w:r>
            <w:proofErr w:type="spellStart"/>
            <w:r w:rsidRPr="009661B9">
              <w:t>inverse</w:t>
            </w:r>
            <w:proofErr w:type="spellEnd"/>
          </w:p>
        </w:tc>
        <w:tc>
          <w:tcPr>
            <w:tcW w:w="1681" w:type="dxa"/>
            <w:vAlign w:val="center"/>
          </w:tcPr>
          <w:p w14:paraId="11BDF341" w14:textId="77777777" w:rsidR="003C2896" w:rsidRPr="009661B9" w:rsidRDefault="003C2896" w:rsidP="00346009">
            <w:proofErr w:type="spellStart"/>
            <w:r w:rsidRPr="009661B9">
              <w:t>author_id</w:t>
            </w:r>
            <w:proofErr w:type="spellEnd"/>
            <w:r w:rsidRPr="009661B9">
              <w:t xml:space="preserve">, </w:t>
            </w:r>
            <w:proofErr w:type="spellStart"/>
            <w:r w:rsidRPr="009661B9">
              <w:t>author</w:t>
            </w:r>
            <w:proofErr w:type="spellEnd"/>
          </w:p>
        </w:tc>
        <w:tc>
          <w:tcPr>
            <w:tcW w:w="1977" w:type="dxa"/>
            <w:vAlign w:val="center"/>
          </w:tcPr>
          <w:p w14:paraId="3F29B265" w14:textId="77777777" w:rsidR="003C2896" w:rsidRPr="009661B9" w:rsidRDefault="003C2896" w:rsidP="00346009">
            <w:r w:rsidRPr="009661B9">
              <w:t xml:space="preserve">Kilistázza egy könyv szerzőit, ha az </w:t>
            </w:r>
            <w:proofErr w:type="spellStart"/>
            <w:r w:rsidRPr="009661B9">
              <w:t>inverse</w:t>
            </w:r>
            <w:proofErr w:type="spellEnd"/>
            <w:r w:rsidRPr="009661B9">
              <w:t xml:space="preserve"> igaz akkor azokat a szerzőket listázza ki, amik nem tartoznak a könyvhöz</w:t>
            </w:r>
          </w:p>
        </w:tc>
      </w:tr>
      <w:tr w:rsidR="003C2896" w:rsidRPr="009661B9" w14:paraId="2A4586A0" w14:textId="77777777" w:rsidTr="00346009">
        <w:trPr>
          <w:cantSplit/>
        </w:trPr>
        <w:tc>
          <w:tcPr>
            <w:tcW w:w="3146" w:type="dxa"/>
            <w:vAlign w:val="center"/>
          </w:tcPr>
          <w:p w14:paraId="49C0A23E" w14:textId="77777777" w:rsidR="003C2896" w:rsidRPr="009661B9" w:rsidRDefault="003C2896" w:rsidP="00346009">
            <w:proofErr w:type="spellStart"/>
            <w:r w:rsidRPr="009661B9">
              <w:t>getCategories</w:t>
            </w:r>
            <w:proofErr w:type="spellEnd"/>
          </w:p>
        </w:tc>
        <w:tc>
          <w:tcPr>
            <w:tcW w:w="1689" w:type="dxa"/>
            <w:vAlign w:val="center"/>
          </w:tcPr>
          <w:p w14:paraId="7E1CFCA3" w14:textId="77777777" w:rsidR="003C2896" w:rsidRPr="009661B9" w:rsidRDefault="003C2896" w:rsidP="00346009">
            <w:proofErr w:type="spellStart"/>
            <w:r w:rsidRPr="009661B9">
              <w:t>ISBN_id</w:t>
            </w:r>
            <w:proofErr w:type="spellEnd"/>
            <w:r w:rsidRPr="009661B9">
              <w:t xml:space="preserve">, </w:t>
            </w:r>
            <w:proofErr w:type="spellStart"/>
            <w:r w:rsidRPr="009661B9">
              <w:t>inverse</w:t>
            </w:r>
            <w:proofErr w:type="spellEnd"/>
          </w:p>
        </w:tc>
        <w:tc>
          <w:tcPr>
            <w:tcW w:w="1681" w:type="dxa"/>
            <w:vAlign w:val="center"/>
          </w:tcPr>
          <w:p w14:paraId="3914EA6F" w14:textId="77777777" w:rsidR="003C2896" w:rsidRPr="009661B9" w:rsidRDefault="003C2896" w:rsidP="00346009">
            <w:proofErr w:type="spellStart"/>
            <w:r w:rsidRPr="009661B9">
              <w:t>genre_id</w:t>
            </w:r>
            <w:proofErr w:type="spellEnd"/>
            <w:r w:rsidRPr="009661B9">
              <w:t xml:space="preserve">, </w:t>
            </w:r>
            <w:proofErr w:type="spellStart"/>
            <w:r w:rsidRPr="009661B9">
              <w:t>genre</w:t>
            </w:r>
            <w:proofErr w:type="spellEnd"/>
          </w:p>
        </w:tc>
        <w:tc>
          <w:tcPr>
            <w:tcW w:w="1977" w:type="dxa"/>
            <w:vAlign w:val="center"/>
          </w:tcPr>
          <w:p w14:paraId="7272697B" w14:textId="77777777" w:rsidR="003C2896" w:rsidRPr="009661B9" w:rsidRDefault="003C2896" w:rsidP="00346009">
            <w:r w:rsidRPr="009661B9">
              <w:t xml:space="preserve">Kilistázza egy könyv kategóriáit, ha az </w:t>
            </w:r>
            <w:proofErr w:type="spellStart"/>
            <w:r w:rsidRPr="009661B9">
              <w:t>inverse</w:t>
            </w:r>
            <w:proofErr w:type="spellEnd"/>
            <w:r w:rsidRPr="009661B9">
              <w:t xml:space="preserve"> igaz akkor azokat a kategóriákat listázza ki, amik nem tartoznak a könyvhöz</w:t>
            </w:r>
          </w:p>
        </w:tc>
      </w:tr>
      <w:tr w:rsidR="003C2896" w:rsidRPr="009661B9" w14:paraId="3E3ADE53" w14:textId="77777777" w:rsidTr="00346009">
        <w:trPr>
          <w:cantSplit/>
        </w:trPr>
        <w:tc>
          <w:tcPr>
            <w:tcW w:w="3146" w:type="dxa"/>
            <w:vAlign w:val="center"/>
          </w:tcPr>
          <w:p w14:paraId="484A742D" w14:textId="77777777" w:rsidR="003C2896" w:rsidRPr="009661B9" w:rsidRDefault="003C2896" w:rsidP="00346009">
            <w:proofErr w:type="spellStart"/>
            <w:r w:rsidRPr="009661B9">
              <w:lastRenderedPageBreak/>
              <w:t>deactivateBook</w:t>
            </w:r>
            <w:proofErr w:type="spellEnd"/>
          </w:p>
        </w:tc>
        <w:tc>
          <w:tcPr>
            <w:tcW w:w="1689" w:type="dxa"/>
            <w:vAlign w:val="center"/>
          </w:tcPr>
          <w:p w14:paraId="6B57CA32" w14:textId="77777777" w:rsidR="003C2896" w:rsidRPr="009661B9" w:rsidRDefault="003C2896" w:rsidP="00346009">
            <w:proofErr w:type="spellStart"/>
            <w:r w:rsidRPr="009661B9">
              <w:t>book_id</w:t>
            </w:r>
            <w:proofErr w:type="spellEnd"/>
          </w:p>
        </w:tc>
        <w:tc>
          <w:tcPr>
            <w:tcW w:w="1681" w:type="dxa"/>
            <w:vAlign w:val="center"/>
          </w:tcPr>
          <w:p w14:paraId="21F4D6ED" w14:textId="77777777" w:rsidR="003C2896" w:rsidRPr="009661B9" w:rsidRDefault="003C2896" w:rsidP="00346009"/>
        </w:tc>
        <w:tc>
          <w:tcPr>
            <w:tcW w:w="1977" w:type="dxa"/>
            <w:vAlign w:val="center"/>
          </w:tcPr>
          <w:p w14:paraId="48E61831" w14:textId="77777777" w:rsidR="003C2896" w:rsidRPr="009661B9" w:rsidRDefault="003C2896" w:rsidP="00346009">
            <w:r w:rsidRPr="009661B9">
              <w:t>Deaktiválja az adott könyvet</w:t>
            </w:r>
          </w:p>
        </w:tc>
      </w:tr>
      <w:tr w:rsidR="003C2896" w:rsidRPr="009661B9" w14:paraId="572E0EBE" w14:textId="77777777" w:rsidTr="00346009">
        <w:trPr>
          <w:cantSplit/>
        </w:trPr>
        <w:tc>
          <w:tcPr>
            <w:tcW w:w="3146" w:type="dxa"/>
            <w:vAlign w:val="center"/>
          </w:tcPr>
          <w:p w14:paraId="736FFDC6" w14:textId="77777777" w:rsidR="003C2896" w:rsidRPr="009661B9" w:rsidRDefault="003C2896" w:rsidP="00346009">
            <w:proofErr w:type="spellStart"/>
            <w:r w:rsidRPr="009661B9">
              <w:t>addToInventory</w:t>
            </w:r>
            <w:proofErr w:type="spellEnd"/>
          </w:p>
        </w:tc>
        <w:tc>
          <w:tcPr>
            <w:tcW w:w="1689" w:type="dxa"/>
            <w:vAlign w:val="center"/>
          </w:tcPr>
          <w:p w14:paraId="2A679D27" w14:textId="77777777" w:rsidR="003C2896" w:rsidRPr="009661B9" w:rsidRDefault="003C2896" w:rsidP="00346009">
            <w:proofErr w:type="spellStart"/>
            <w:r w:rsidRPr="009661B9">
              <w:t>ISBN_id</w:t>
            </w:r>
            <w:proofErr w:type="spellEnd"/>
          </w:p>
        </w:tc>
        <w:tc>
          <w:tcPr>
            <w:tcW w:w="1681" w:type="dxa"/>
            <w:vAlign w:val="center"/>
          </w:tcPr>
          <w:p w14:paraId="64049D55" w14:textId="77777777" w:rsidR="003C2896" w:rsidRPr="009661B9" w:rsidRDefault="003C2896" w:rsidP="00346009">
            <w:proofErr w:type="spellStart"/>
            <w:r w:rsidRPr="009661B9">
              <w:t>book_id</w:t>
            </w:r>
            <w:proofErr w:type="spellEnd"/>
          </w:p>
        </w:tc>
        <w:tc>
          <w:tcPr>
            <w:tcW w:w="1977" w:type="dxa"/>
            <w:vAlign w:val="center"/>
          </w:tcPr>
          <w:p w14:paraId="2014C09D" w14:textId="77777777" w:rsidR="003C2896" w:rsidRPr="009661B9" w:rsidRDefault="003C2896" w:rsidP="00346009">
            <w:r w:rsidRPr="009661B9">
              <w:t>Hozzáad egy adott típusú könyvet a raktárhoz és megadja az azonosítóját</w:t>
            </w:r>
          </w:p>
        </w:tc>
      </w:tr>
      <w:tr w:rsidR="003C2896" w:rsidRPr="009661B9" w14:paraId="3ACF64C3" w14:textId="77777777" w:rsidTr="00346009">
        <w:trPr>
          <w:cantSplit/>
        </w:trPr>
        <w:tc>
          <w:tcPr>
            <w:tcW w:w="3146" w:type="dxa"/>
            <w:vAlign w:val="center"/>
          </w:tcPr>
          <w:p w14:paraId="1CF86259" w14:textId="77777777" w:rsidR="003C2896" w:rsidRPr="009661B9" w:rsidRDefault="003C2896" w:rsidP="00346009">
            <w:proofErr w:type="spellStart"/>
            <w:r w:rsidRPr="009661B9">
              <w:t>getReservations</w:t>
            </w:r>
            <w:proofErr w:type="spellEnd"/>
          </w:p>
        </w:tc>
        <w:tc>
          <w:tcPr>
            <w:tcW w:w="1689" w:type="dxa"/>
            <w:vAlign w:val="center"/>
          </w:tcPr>
          <w:p w14:paraId="7FE1A334" w14:textId="77777777" w:rsidR="003C2896" w:rsidRPr="009661B9" w:rsidRDefault="003C2896" w:rsidP="00346009">
            <w:proofErr w:type="spellStart"/>
            <w:r w:rsidRPr="009661B9">
              <w:t>searchTerm</w:t>
            </w:r>
            <w:proofErr w:type="spellEnd"/>
          </w:p>
        </w:tc>
        <w:tc>
          <w:tcPr>
            <w:tcW w:w="1681" w:type="dxa"/>
            <w:vAlign w:val="center"/>
          </w:tcPr>
          <w:p w14:paraId="0E3F0EE9" w14:textId="77777777" w:rsidR="003C2896" w:rsidRPr="009661B9" w:rsidRDefault="003C2896" w:rsidP="00346009">
            <w:proofErr w:type="spellStart"/>
            <w:r w:rsidRPr="009661B9">
              <w:t>reservation_id</w:t>
            </w:r>
            <w:proofErr w:type="spellEnd"/>
            <w:r w:rsidRPr="009661B9">
              <w:t xml:space="preserve">, </w:t>
            </w:r>
            <w:proofErr w:type="spellStart"/>
            <w:r w:rsidRPr="009661B9">
              <w:t>username</w:t>
            </w:r>
            <w:proofErr w:type="spellEnd"/>
            <w:r w:rsidRPr="009661B9">
              <w:t xml:space="preserve">, </w:t>
            </w:r>
            <w:proofErr w:type="spellStart"/>
            <w:r w:rsidRPr="009661B9">
              <w:t>title</w:t>
            </w:r>
            <w:proofErr w:type="spellEnd"/>
          </w:p>
        </w:tc>
        <w:tc>
          <w:tcPr>
            <w:tcW w:w="1977" w:type="dxa"/>
            <w:vAlign w:val="center"/>
          </w:tcPr>
          <w:p w14:paraId="242BAE6E" w14:textId="77777777" w:rsidR="003C2896" w:rsidRPr="009661B9" w:rsidRDefault="003C2896" w:rsidP="00346009">
            <w:r w:rsidRPr="009661B9">
              <w:t>Kilistázza a keresésnek megfelelő előjegyzéseket</w:t>
            </w:r>
          </w:p>
        </w:tc>
      </w:tr>
      <w:tr w:rsidR="003C2896" w:rsidRPr="009661B9" w14:paraId="7462C388" w14:textId="77777777" w:rsidTr="00346009">
        <w:trPr>
          <w:cantSplit/>
        </w:trPr>
        <w:tc>
          <w:tcPr>
            <w:tcW w:w="3146" w:type="dxa"/>
            <w:vAlign w:val="center"/>
          </w:tcPr>
          <w:p w14:paraId="41596C86" w14:textId="77777777" w:rsidR="003C2896" w:rsidRPr="009661B9" w:rsidRDefault="003C2896" w:rsidP="00346009">
            <w:proofErr w:type="spellStart"/>
            <w:r w:rsidRPr="009661B9">
              <w:t>getBookings</w:t>
            </w:r>
            <w:proofErr w:type="spellEnd"/>
          </w:p>
        </w:tc>
        <w:tc>
          <w:tcPr>
            <w:tcW w:w="1689" w:type="dxa"/>
            <w:vAlign w:val="center"/>
          </w:tcPr>
          <w:p w14:paraId="1EA528CC" w14:textId="77777777" w:rsidR="003C2896" w:rsidRPr="009661B9" w:rsidRDefault="003C2896" w:rsidP="00346009">
            <w:proofErr w:type="spellStart"/>
            <w:r w:rsidRPr="009661B9">
              <w:t>searchTerm</w:t>
            </w:r>
            <w:proofErr w:type="spellEnd"/>
          </w:p>
        </w:tc>
        <w:tc>
          <w:tcPr>
            <w:tcW w:w="1681" w:type="dxa"/>
            <w:vAlign w:val="center"/>
          </w:tcPr>
          <w:p w14:paraId="411AE4F7" w14:textId="77777777" w:rsidR="003C2896" w:rsidRPr="009661B9" w:rsidRDefault="003C2896" w:rsidP="00346009">
            <w:proofErr w:type="spellStart"/>
            <w:r w:rsidRPr="009661B9">
              <w:t>booking_id</w:t>
            </w:r>
            <w:proofErr w:type="spellEnd"/>
            <w:r w:rsidRPr="009661B9">
              <w:t xml:space="preserve">, </w:t>
            </w:r>
            <w:proofErr w:type="spellStart"/>
            <w:r w:rsidRPr="009661B9">
              <w:t>username</w:t>
            </w:r>
            <w:proofErr w:type="spellEnd"/>
            <w:r w:rsidRPr="009661B9">
              <w:t xml:space="preserve">, </w:t>
            </w:r>
            <w:proofErr w:type="spellStart"/>
            <w:r w:rsidRPr="009661B9">
              <w:t>title</w:t>
            </w:r>
            <w:proofErr w:type="spellEnd"/>
            <w:r w:rsidRPr="009661B9">
              <w:t xml:space="preserve">, end </w:t>
            </w:r>
            <w:proofErr w:type="spellStart"/>
            <w:r w:rsidRPr="009661B9">
              <w:t>date</w:t>
            </w:r>
            <w:proofErr w:type="spellEnd"/>
            <w:r w:rsidRPr="009661B9">
              <w:t xml:space="preserve"> </w:t>
            </w:r>
            <w:proofErr w:type="spellStart"/>
            <w:r w:rsidRPr="009661B9">
              <w:t>handled</w:t>
            </w:r>
            <w:proofErr w:type="spellEnd"/>
          </w:p>
        </w:tc>
        <w:tc>
          <w:tcPr>
            <w:tcW w:w="1977" w:type="dxa"/>
            <w:vAlign w:val="center"/>
          </w:tcPr>
          <w:p w14:paraId="3FCE9CD1" w14:textId="77777777" w:rsidR="003C2896" w:rsidRPr="009661B9" w:rsidRDefault="003C2896" w:rsidP="00346009">
            <w:r w:rsidRPr="009661B9">
              <w:t>Kilistázza a keresési feltételnek megfelelő foglalások összes adatát</w:t>
            </w:r>
          </w:p>
        </w:tc>
      </w:tr>
      <w:tr w:rsidR="003C2896" w:rsidRPr="009661B9" w14:paraId="42AF14B8" w14:textId="77777777" w:rsidTr="00346009">
        <w:trPr>
          <w:cantSplit/>
        </w:trPr>
        <w:tc>
          <w:tcPr>
            <w:tcW w:w="3146" w:type="dxa"/>
            <w:vAlign w:val="center"/>
          </w:tcPr>
          <w:p w14:paraId="0BF42ECC" w14:textId="77777777" w:rsidR="003C2896" w:rsidRPr="009661B9" w:rsidRDefault="003C2896" w:rsidP="00346009">
            <w:proofErr w:type="spellStart"/>
            <w:r w:rsidRPr="009661B9">
              <w:t>getBorrowings</w:t>
            </w:r>
            <w:proofErr w:type="spellEnd"/>
          </w:p>
        </w:tc>
        <w:tc>
          <w:tcPr>
            <w:tcW w:w="1689" w:type="dxa"/>
            <w:vAlign w:val="center"/>
          </w:tcPr>
          <w:p w14:paraId="31B3FB49" w14:textId="77777777" w:rsidR="003C2896" w:rsidRPr="009661B9" w:rsidRDefault="003C2896" w:rsidP="00346009">
            <w:proofErr w:type="spellStart"/>
            <w:r w:rsidRPr="009661B9">
              <w:t>searchTerm</w:t>
            </w:r>
            <w:proofErr w:type="spellEnd"/>
            <w:r w:rsidRPr="009661B9">
              <w:t xml:space="preserve">, </w:t>
            </w:r>
            <w:proofErr w:type="spellStart"/>
            <w:r w:rsidRPr="009661B9">
              <w:t>returnedToo</w:t>
            </w:r>
            <w:proofErr w:type="spellEnd"/>
          </w:p>
        </w:tc>
        <w:tc>
          <w:tcPr>
            <w:tcW w:w="1681" w:type="dxa"/>
            <w:vAlign w:val="center"/>
          </w:tcPr>
          <w:p w14:paraId="60BBFBAE" w14:textId="77777777" w:rsidR="003C2896" w:rsidRPr="009661B9" w:rsidRDefault="003C2896" w:rsidP="00346009">
            <w:proofErr w:type="spellStart"/>
            <w:r w:rsidRPr="009661B9">
              <w:t>borrowing_id</w:t>
            </w:r>
            <w:proofErr w:type="spellEnd"/>
            <w:r w:rsidRPr="009661B9">
              <w:t xml:space="preserve">, </w:t>
            </w:r>
            <w:proofErr w:type="spellStart"/>
            <w:r w:rsidRPr="009661B9">
              <w:t>username</w:t>
            </w:r>
            <w:proofErr w:type="spellEnd"/>
            <w:r w:rsidRPr="009661B9">
              <w:t xml:space="preserve">, </w:t>
            </w:r>
            <w:proofErr w:type="spellStart"/>
            <w:r w:rsidRPr="009661B9">
              <w:t>title</w:t>
            </w:r>
            <w:proofErr w:type="spellEnd"/>
          </w:p>
        </w:tc>
        <w:tc>
          <w:tcPr>
            <w:tcW w:w="1977" w:type="dxa"/>
            <w:vAlign w:val="center"/>
          </w:tcPr>
          <w:p w14:paraId="26B32C16" w14:textId="77777777" w:rsidR="003C2896" w:rsidRPr="009661B9" w:rsidRDefault="003C2896" w:rsidP="00346009">
            <w:proofErr w:type="spellStart"/>
            <w:r w:rsidRPr="009661B9">
              <w:t>Kilistázzat</w:t>
            </w:r>
            <w:proofErr w:type="spellEnd"/>
            <w:r w:rsidRPr="009661B9">
              <w:t xml:space="preserve"> a keresési feltételnek megfelelő kivételeknek adatait, ha </w:t>
            </w:r>
            <w:proofErr w:type="spellStart"/>
            <w:r w:rsidRPr="009661B9">
              <w:t>returnedToo</w:t>
            </w:r>
            <w:proofErr w:type="spellEnd"/>
            <w:r w:rsidRPr="009661B9">
              <w:t xml:space="preserve"> igaz akkor a visszavitt kivételek között is keres</w:t>
            </w:r>
          </w:p>
        </w:tc>
      </w:tr>
      <w:tr w:rsidR="003C2896" w:rsidRPr="009661B9" w14:paraId="4C350D92" w14:textId="77777777" w:rsidTr="00346009">
        <w:trPr>
          <w:cantSplit/>
        </w:trPr>
        <w:tc>
          <w:tcPr>
            <w:tcW w:w="3146" w:type="dxa"/>
            <w:vAlign w:val="center"/>
          </w:tcPr>
          <w:p w14:paraId="51BAB0AF" w14:textId="77777777" w:rsidR="003C2896" w:rsidRPr="009661B9" w:rsidRDefault="003C2896" w:rsidP="00346009">
            <w:proofErr w:type="spellStart"/>
            <w:r w:rsidRPr="009661B9">
              <w:t>updateSystemSettings</w:t>
            </w:r>
            <w:proofErr w:type="spellEnd"/>
          </w:p>
        </w:tc>
        <w:tc>
          <w:tcPr>
            <w:tcW w:w="1689" w:type="dxa"/>
            <w:vAlign w:val="center"/>
          </w:tcPr>
          <w:p w14:paraId="0218FB40" w14:textId="77777777" w:rsidR="003C2896" w:rsidRPr="009661B9" w:rsidRDefault="003C2896" w:rsidP="00346009">
            <w:proofErr w:type="spellStart"/>
            <w:r w:rsidRPr="009661B9">
              <w:t>membeship</w:t>
            </w:r>
            <w:proofErr w:type="spellEnd"/>
            <w:r w:rsidRPr="009661B9">
              <w:t xml:space="preserve"> </w:t>
            </w:r>
            <w:proofErr w:type="spellStart"/>
            <w:r w:rsidRPr="009661B9">
              <w:t>fee</w:t>
            </w:r>
            <w:proofErr w:type="spellEnd"/>
            <w:r w:rsidRPr="009661B9">
              <w:t xml:space="preserve">, </w:t>
            </w:r>
            <w:proofErr w:type="spellStart"/>
            <w:r w:rsidRPr="009661B9">
              <w:t>borrowing</w:t>
            </w:r>
            <w:proofErr w:type="spellEnd"/>
            <w:r w:rsidRPr="009661B9">
              <w:t xml:space="preserve"> </w:t>
            </w:r>
            <w:proofErr w:type="spellStart"/>
            <w:r w:rsidRPr="009661B9">
              <w:t>time</w:t>
            </w:r>
            <w:proofErr w:type="spellEnd"/>
            <w:r w:rsidRPr="009661B9">
              <w:t xml:space="preserve">, </w:t>
            </w:r>
            <w:proofErr w:type="spellStart"/>
            <w:r w:rsidRPr="009661B9">
              <w:t>lengthening</w:t>
            </w:r>
            <w:proofErr w:type="spellEnd"/>
            <w:r w:rsidRPr="009661B9">
              <w:t xml:space="preserve"> </w:t>
            </w:r>
            <w:proofErr w:type="spellStart"/>
            <w:r w:rsidRPr="009661B9">
              <w:t>time</w:t>
            </w:r>
            <w:proofErr w:type="spellEnd"/>
            <w:r w:rsidRPr="009661B9">
              <w:t xml:space="preserve">, </w:t>
            </w:r>
            <w:proofErr w:type="spellStart"/>
            <w:r w:rsidRPr="009661B9">
              <w:t>booking</w:t>
            </w:r>
            <w:proofErr w:type="spellEnd"/>
            <w:r w:rsidRPr="009661B9">
              <w:t xml:space="preserve"> </w:t>
            </w:r>
            <w:proofErr w:type="spellStart"/>
            <w:r w:rsidRPr="009661B9">
              <w:t>time</w:t>
            </w:r>
            <w:proofErr w:type="spellEnd"/>
            <w:r w:rsidRPr="009661B9">
              <w:t xml:space="preserve">, </w:t>
            </w:r>
            <w:proofErr w:type="spellStart"/>
            <w:r w:rsidRPr="009661B9">
              <w:t>max</w:t>
            </w:r>
            <w:proofErr w:type="spellEnd"/>
            <w:r w:rsidRPr="009661B9">
              <w:t xml:space="preserve"> </w:t>
            </w:r>
            <w:proofErr w:type="spellStart"/>
            <w:r w:rsidRPr="009661B9">
              <w:t>reservations</w:t>
            </w:r>
            <w:proofErr w:type="spellEnd"/>
            <w:r w:rsidRPr="009661B9">
              <w:t xml:space="preserve">, </w:t>
            </w:r>
            <w:proofErr w:type="spellStart"/>
            <w:r w:rsidRPr="009661B9">
              <w:t>max</w:t>
            </w:r>
            <w:proofErr w:type="spellEnd"/>
            <w:r w:rsidRPr="009661B9">
              <w:t xml:space="preserve"> </w:t>
            </w:r>
            <w:proofErr w:type="spellStart"/>
            <w:r w:rsidRPr="009661B9">
              <w:t>lengthenings</w:t>
            </w:r>
            <w:proofErr w:type="spellEnd"/>
            <w:r w:rsidRPr="009661B9">
              <w:t xml:space="preserve">, </w:t>
            </w:r>
            <w:proofErr w:type="spellStart"/>
            <w:r w:rsidRPr="009661B9">
              <w:t>latency</w:t>
            </w:r>
            <w:proofErr w:type="spellEnd"/>
            <w:r w:rsidRPr="009661B9">
              <w:t xml:space="preserve"> </w:t>
            </w:r>
            <w:proofErr w:type="spellStart"/>
            <w:r w:rsidRPr="009661B9">
              <w:t>fee</w:t>
            </w:r>
            <w:proofErr w:type="spellEnd"/>
            <w:r w:rsidRPr="009661B9">
              <w:t xml:space="preserve">, </w:t>
            </w:r>
            <w:proofErr w:type="spellStart"/>
            <w:r w:rsidRPr="009661B9">
              <w:t>reset</w:t>
            </w:r>
            <w:proofErr w:type="spellEnd"/>
            <w:r w:rsidRPr="009661B9">
              <w:t xml:space="preserve"> </w:t>
            </w:r>
            <w:proofErr w:type="spellStart"/>
            <w:r w:rsidRPr="009661B9">
              <w:t>token</w:t>
            </w:r>
            <w:proofErr w:type="spellEnd"/>
            <w:r w:rsidRPr="009661B9">
              <w:t xml:space="preserve"> </w:t>
            </w:r>
            <w:proofErr w:type="spellStart"/>
            <w:r w:rsidRPr="009661B9">
              <w:t>expiraiton</w:t>
            </w:r>
            <w:proofErr w:type="spellEnd"/>
            <w:r w:rsidRPr="009661B9">
              <w:t xml:space="preserve">, login </w:t>
            </w:r>
            <w:proofErr w:type="spellStart"/>
            <w:r w:rsidRPr="009661B9">
              <w:t>token</w:t>
            </w:r>
            <w:proofErr w:type="spellEnd"/>
            <w:r w:rsidRPr="009661B9">
              <w:t xml:space="preserve"> </w:t>
            </w:r>
            <w:proofErr w:type="spellStart"/>
            <w:r w:rsidRPr="009661B9">
              <w:t>expiration</w:t>
            </w:r>
            <w:proofErr w:type="spellEnd"/>
          </w:p>
        </w:tc>
        <w:tc>
          <w:tcPr>
            <w:tcW w:w="1681" w:type="dxa"/>
            <w:vAlign w:val="center"/>
          </w:tcPr>
          <w:p w14:paraId="136B7947" w14:textId="77777777" w:rsidR="003C2896" w:rsidRPr="009661B9" w:rsidRDefault="003C2896" w:rsidP="00346009"/>
        </w:tc>
        <w:tc>
          <w:tcPr>
            <w:tcW w:w="1977" w:type="dxa"/>
            <w:vAlign w:val="center"/>
          </w:tcPr>
          <w:p w14:paraId="1D186706" w14:textId="77777777" w:rsidR="003C2896" w:rsidRPr="009661B9" w:rsidRDefault="003C2896" w:rsidP="00346009">
            <w:r w:rsidRPr="009661B9">
              <w:t>Megváltoztatja a rendszer beállításokat</w:t>
            </w:r>
          </w:p>
        </w:tc>
      </w:tr>
      <w:tr w:rsidR="003C2896" w:rsidRPr="009661B9" w14:paraId="5395BE8D" w14:textId="77777777" w:rsidTr="00346009">
        <w:trPr>
          <w:cantSplit/>
        </w:trPr>
        <w:tc>
          <w:tcPr>
            <w:tcW w:w="3146" w:type="dxa"/>
            <w:vAlign w:val="center"/>
          </w:tcPr>
          <w:p w14:paraId="2A568351" w14:textId="77777777" w:rsidR="003C2896" w:rsidRPr="009661B9" w:rsidRDefault="003C2896" w:rsidP="00346009">
            <w:proofErr w:type="spellStart"/>
            <w:r w:rsidRPr="009661B9">
              <w:t>getBooksFromFavorites</w:t>
            </w:r>
            <w:proofErr w:type="spellEnd"/>
          </w:p>
        </w:tc>
        <w:tc>
          <w:tcPr>
            <w:tcW w:w="1689" w:type="dxa"/>
            <w:vAlign w:val="center"/>
          </w:tcPr>
          <w:p w14:paraId="53F875C5" w14:textId="77777777" w:rsidR="003C2896" w:rsidRPr="009661B9" w:rsidRDefault="003C2896" w:rsidP="00346009">
            <w:proofErr w:type="spellStart"/>
            <w:r w:rsidRPr="009661B9">
              <w:t>user_id</w:t>
            </w:r>
            <w:proofErr w:type="spellEnd"/>
          </w:p>
        </w:tc>
        <w:tc>
          <w:tcPr>
            <w:tcW w:w="1681" w:type="dxa"/>
            <w:vAlign w:val="center"/>
          </w:tcPr>
          <w:p w14:paraId="7DCADB02" w14:textId="77777777" w:rsidR="003C2896" w:rsidRPr="009661B9" w:rsidRDefault="003C2896" w:rsidP="00346009">
            <w:proofErr w:type="spellStart"/>
            <w:r w:rsidRPr="009661B9">
              <w:t>title</w:t>
            </w:r>
            <w:proofErr w:type="spellEnd"/>
            <w:r w:rsidRPr="009661B9">
              <w:t xml:space="preserve">, </w:t>
            </w:r>
            <w:proofErr w:type="spellStart"/>
            <w:r w:rsidRPr="009661B9">
              <w:t>ISBN_id</w:t>
            </w:r>
            <w:proofErr w:type="spellEnd"/>
            <w:r w:rsidRPr="009661B9">
              <w:t xml:space="preserve">, </w:t>
            </w:r>
            <w:proofErr w:type="spellStart"/>
            <w:r w:rsidRPr="009661B9">
              <w:t>authors</w:t>
            </w:r>
            <w:proofErr w:type="spellEnd"/>
            <w:r w:rsidRPr="009661B9">
              <w:t xml:space="preserve">, ISBN, </w:t>
            </w:r>
            <w:proofErr w:type="spellStart"/>
            <w:r w:rsidRPr="009661B9">
              <w:t>picture</w:t>
            </w:r>
            <w:proofErr w:type="spellEnd"/>
            <w:r w:rsidRPr="009661B9">
              <w:t xml:space="preserve"> base64</w:t>
            </w:r>
          </w:p>
        </w:tc>
        <w:tc>
          <w:tcPr>
            <w:tcW w:w="1977" w:type="dxa"/>
            <w:vAlign w:val="center"/>
          </w:tcPr>
          <w:p w14:paraId="6A40D0C3" w14:textId="77777777" w:rsidR="003C2896" w:rsidRPr="009661B9" w:rsidRDefault="003C2896" w:rsidP="00346009">
            <w:r w:rsidRPr="009661B9">
              <w:t xml:space="preserve">Kilistázza az adott </w:t>
            </w:r>
            <w:proofErr w:type="spellStart"/>
            <w:r w:rsidRPr="009661B9">
              <w:t>felhsználó</w:t>
            </w:r>
            <w:proofErr w:type="spellEnd"/>
            <w:r w:rsidRPr="009661B9">
              <w:t xml:space="preserve"> kedvenceit</w:t>
            </w:r>
          </w:p>
        </w:tc>
      </w:tr>
      <w:tr w:rsidR="003C2896" w:rsidRPr="009661B9" w14:paraId="1738914A" w14:textId="77777777" w:rsidTr="00346009">
        <w:trPr>
          <w:cantSplit/>
        </w:trPr>
        <w:tc>
          <w:tcPr>
            <w:tcW w:w="3146" w:type="dxa"/>
            <w:vAlign w:val="center"/>
          </w:tcPr>
          <w:p w14:paraId="32BC0EC6" w14:textId="77777777" w:rsidR="003C2896" w:rsidRPr="009661B9" w:rsidRDefault="003C2896" w:rsidP="00346009">
            <w:proofErr w:type="spellStart"/>
            <w:r w:rsidRPr="009661B9">
              <w:t>addBooksToFavorites</w:t>
            </w:r>
            <w:proofErr w:type="spellEnd"/>
          </w:p>
        </w:tc>
        <w:tc>
          <w:tcPr>
            <w:tcW w:w="1689" w:type="dxa"/>
            <w:vAlign w:val="center"/>
          </w:tcPr>
          <w:p w14:paraId="738F9CD1" w14:textId="77777777" w:rsidR="003C2896" w:rsidRPr="009661B9" w:rsidRDefault="003C2896" w:rsidP="00346009">
            <w:proofErr w:type="spellStart"/>
            <w:r w:rsidRPr="009661B9">
              <w:t>user_id</w:t>
            </w:r>
            <w:proofErr w:type="spellEnd"/>
            <w:r w:rsidRPr="009661B9">
              <w:t xml:space="preserve">, </w:t>
            </w:r>
            <w:proofErr w:type="spellStart"/>
            <w:r w:rsidRPr="009661B9">
              <w:t>ISBN_id</w:t>
            </w:r>
            <w:proofErr w:type="spellEnd"/>
          </w:p>
        </w:tc>
        <w:tc>
          <w:tcPr>
            <w:tcW w:w="1681" w:type="dxa"/>
            <w:vAlign w:val="center"/>
          </w:tcPr>
          <w:p w14:paraId="677FE46D" w14:textId="77777777" w:rsidR="003C2896" w:rsidRPr="009661B9" w:rsidRDefault="003C2896" w:rsidP="00346009"/>
        </w:tc>
        <w:tc>
          <w:tcPr>
            <w:tcW w:w="1977" w:type="dxa"/>
            <w:vAlign w:val="center"/>
          </w:tcPr>
          <w:p w14:paraId="306B1605" w14:textId="77777777" w:rsidR="003C2896" w:rsidRPr="009661B9" w:rsidRDefault="003C2896" w:rsidP="00346009">
            <w:r w:rsidRPr="009661B9">
              <w:t>Hozzáad egy könyvet a kedvencekhez</w:t>
            </w:r>
          </w:p>
        </w:tc>
      </w:tr>
      <w:tr w:rsidR="003C2896" w:rsidRPr="009661B9" w14:paraId="1E5B847E" w14:textId="77777777" w:rsidTr="00346009">
        <w:trPr>
          <w:cantSplit/>
        </w:trPr>
        <w:tc>
          <w:tcPr>
            <w:tcW w:w="3146" w:type="dxa"/>
            <w:vAlign w:val="center"/>
          </w:tcPr>
          <w:p w14:paraId="702A84B1" w14:textId="77777777" w:rsidR="003C2896" w:rsidRPr="009661B9" w:rsidRDefault="003C2896" w:rsidP="00346009">
            <w:proofErr w:type="spellStart"/>
            <w:r w:rsidRPr="009661B9">
              <w:lastRenderedPageBreak/>
              <w:t>removeBooksFromFavorites</w:t>
            </w:r>
            <w:proofErr w:type="spellEnd"/>
          </w:p>
        </w:tc>
        <w:tc>
          <w:tcPr>
            <w:tcW w:w="1689" w:type="dxa"/>
            <w:vAlign w:val="center"/>
          </w:tcPr>
          <w:p w14:paraId="2A317F13" w14:textId="77777777" w:rsidR="003C2896" w:rsidRPr="009661B9" w:rsidRDefault="003C2896" w:rsidP="00346009">
            <w:proofErr w:type="spellStart"/>
            <w:r w:rsidRPr="009661B9">
              <w:t>user_id</w:t>
            </w:r>
            <w:proofErr w:type="spellEnd"/>
            <w:r w:rsidRPr="009661B9">
              <w:t xml:space="preserve">, </w:t>
            </w:r>
            <w:proofErr w:type="spellStart"/>
            <w:r w:rsidRPr="009661B9">
              <w:t>ISBN_id</w:t>
            </w:r>
            <w:proofErr w:type="spellEnd"/>
          </w:p>
        </w:tc>
        <w:tc>
          <w:tcPr>
            <w:tcW w:w="1681" w:type="dxa"/>
            <w:vAlign w:val="center"/>
          </w:tcPr>
          <w:p w14:paraId="47E4D0A5" w14:textId="77777777" w:rsidR="003C2896" w:rsidRPr="009661B9" w:rsidRDefault="003C2896" w:rsidP="00346009"/>
        </w:tc>
        <w:tc>
          <w:tcPr>
            <w:tcW w:w="1977" w:type="dxa"/>
            <w:vAlign w:val="center"/>
          </w:tcPr>
          <w:p w14:paraId="3025347E" w14:textId="77777777" w:rsidR="003C2896" w:rsidRPr="009661B9" w:rsidRDefault="003C2896" w:rsidP="00346009">
            <w:r w:rsidRPr="009661B9">
              <w:t>Töröl egy könyvet a kedvencek közül</w:t>
            </w:r>
          </w:p>
        </w:tc>
      </w:tr>
      <w:tr w:rsidR="003C2896" w:rsidRPr="009661B9" w14:paraId="3A816939" w14:textId="77777777" w:rsidTr="00346009">
        <w:trPr>
          <w:cantSplit/>
        </w:trPr>
        <w:tc>
          <w:tcPr>
            <w:tcW w:w="3146" w:type="dxa"/>
            <w:vAlign w:val="center"/>
          </w:tcPr>
          <w:p w14:paraId="37F68A86" w14:textId="77777777" w:rsidR="003C2896" w:rsidRPr="009661B9" w:rsidRDefault="003C2896" w:rsidP="00346009">
            <w:proofErr w:type="spellStart"/>
            <w:r w:rsidRPr="009661B9">
              <w:t>isItOnFavorites</w:t>
            </w:r>
            <w:proofErr w:type="spellEnd"/>
          </w:p>
        </w:tc>
        <w:tc>
          <w:tcPr>
            <w:tcW w:w="1689" w:type="dxa"/>
            <w:vAlign w:val="center"/>
          </w:tcPr>
          <w:p w14:paraId="082D0BBA" w14:textId="77777777" w:rsidR="003C2896" w:rsidRPr="009661B9" w:rsidRDefault="003C2896" w:rsidP="00346009">
            <w:proofErr w:type="spellStart"/>
            <w:r w:rsidRPr="009661B9">
              <w:t>user_id</w:t>
            </w:r>
            <w:proofErr w:type="spellEnd"/>
            <w:r w:rsidRPr="009661B9">
              <w:t xml:space="preserve">, </w:t>
            </w:r>
            <w:proofErr w:type="spellStart"/>
            <w:r w:rsidRPr="009661B9">
              <w:t>ISBN_id</w:t>
            </w:r>
            <w:proofErr w:type="spellEnd"/>
          </w:p>
        </w:tc>
        <w:tc>
          <w:tcPr>
            <w:tcW w:w="1681" w:type="dxa"/>
            <w:vAlign w:val="center"/>
          </w:tcPr>
          <w:p w14:paraId="43279844" w14:textId="77777777" w:rsidR="003C2896" w:rsidRPr="009661B9" w:rsidRDefault="003C2896" w:rsidP="00346009">
            <w:proofErr w:type="spellStart"/>
            <w:r w:rsidRPr="009661B9">
              <w:t>result</w:t>
            </w:r>
            <w:proofErr w:type="spellEnd"/>
          </w:p>
        </w:tc>
        <w:tc>
          <w:tcPr>
            <w:tcW w:w="1977" w:type="dxa"/>
            <w:vAlign w:val="center"/>
          </w:tcPr>
          <w:p w14:paraId="61093D4C" w14:textId="77777777" w:rsidR="003C2896" w:rsidRPr="009661B9" w:rsidRDefault="003C2896" w:rsidP="00346009">
            <w:r w:rsidRPr="009661B9">
              <w:t>Megnézi, hogy az adott könyv a kedvencek között van-e</w:t>
            </w:r>
          </w:p>
        </w:tc>
      </w:tr>
      <w:tr w:rsidR="003C2896" w:rsidRPr="009661B9" w14:paraId="5A58CCE1" w14:textId="77777777" w:rsidTr="00346009">
        <w:trPr>
          <w:cantSplit/>
        </w:trPr>
        <w:tc>
          <w:tcPr>
            <w:tcW w:w="3146" w:type="dxa"/>
            <w:vAlign w:val="center"/>
          </w:tcPr>
          <w:p w14:paraId="11AE76AB" w14:textId="77777777" w:rsidR="003C2896" w:rsidRPr="009661B9" w:rsidRDefault="003C2896" w:rsidP="00346009">
            <w:proofErr w:type="spellStart"/>
            <w:r w:rsidRPr="009661B9">
              <w:t>getSimilarBooks</w:t>
            </w:r>
            <w:proofErr w:type="spellEnd"/>
          </w:p>
        </w:tc>
        <w:tc>
          <w:tcPr>
            <w:tcW w:w="1689" w:type="dxa"/>
            <w:vAlign w:val="center"/>
          </w:tcPr>
          <w:p w14:paraId="6D0B321E" w14:textId="77777777" w:rsidR="003C2896" w:rsidRPr="009661B9" w:rsidRDefault="003C2896" w:rsidP="00346009">
            <w:proofErr w:type="spellStart"/>
            <w:r w:rsidRPr="009661B9">
              <w:t>ISBN_id</w:t>
            </w:r>
            <w:proofErr w:type="spellEnd"/>
          </w:p>
        </w:tc>
        <w:tc>
          <w:tcPr>
            <w:tcW w:w="1681" w:type="dxa"/>
            <w:vAlign w:val="center"/>
          </w:tcPr>
          <w:p w14:paraId="618EAB59" w14:textId="77777777" w:rsidR="003C2896" w:rsidRPr="009661B9" w:rsidRDefault="003C2896" w:rsidP="00346009">
            <w:r w:rsidRPr="009661B9">
              <w:t xml:space="preserve">ISBN, </w:t>
            </w:r>
            <w:proofErr w:type="spellStart"/>
            <w:r w:rsidRPr="009661B9">
              <w:t>title</w:t>
            </w:r>
            <w:proofErr w:type="spellEnd"/>
            <w:r w:rsidRPr="009661B9">
              <w:t xml:space="preserve">, </w:t>
            </w:r>
            <w:proofErr w:type="spellStart"/>
            <w:r w:rsidRPr="009661B9">
              <w:t>picture</w:t>
            </w:r>
            <w:proofErr w:type="spellEnd"/>
            <w:r w:rsidRPr="009661B9">
              <w:t xml:space="preserve"> base64, </w:t>
            </w:r>
            <w:proofErr w:type="spellStart"/>
            <w:r w:rsidRPr="009661B9">
              <w:t>authors</w:t>
            </w:r>
            <w:proofErr w:type="spellEnd"/>
            <w:r w:rsidRPr="009661B9">
              <w:t xml:space="preserve">, </w:t>
            </w:r>
            <w:proofErr w:type="spellStart"/>
            <w:r w:rsidRPr="009661B9">
              <w:t>genres</w:t>
            </w:r>
            <w:proofErr w:type="spellEnd"/>
          </w:p>
        </w:tc>
        <w:tc>
          <w:tcPr>
            <w:tcW w:w="1977" w:type="dxa"/>
            <w:vAlign w:val="center"/>
          </w:tcPr>
          <w:p w14:paraId="39505850" w14:textId="77777777" w:rsidR="003C2896" w:rsidRPr="009661B9" w:rsidRDefault="003C2896" w:rsidP="00346009">
            <w:r w:rsidRPr="009661B9">
              <w:t>A megadott könyvhöz hasonló könyveket listáz ki</w:t>
            </w:r>
          </w:p>
        </w:tc>
      </w:tr>
      <w:tr w:rsidR="003C2896" w:rsidRPr="009661B9" w14:paraId="5EBE1662" w14:textId="77777777" w:rsidTr="00346009">
        <w:trPr>
          <w:cantSplit/>
        </w:trPr>
        <w:tc>
          <w:tcPr>
            <w:tcW w:w="3146" w:type="dxa"/>
            <w:vAlign w:val="center"/>
          </w:tcPr>
          <w:p w14:paraId="1BB8A916" w14:textId="77777777" w:rsidR="003C2896" w:rsidRPr="009661B9" w:rsidRDefault="003C2896" w:rsidP="00346009">
            <w:proofErr w:type="spellStart"/>
            <w:r w:rsidRPr="009661B9">
              <w:t>getReservables</w:t>
            </w:r>
            <w:proofErr w:type="spellEnd"/>
          </w:p>
        </w:tc>
        <w:tc>
          <w:tcPr>
            <w:tcW w:w="1689" w:type="dxa"/>
            <w:vAlign w:val="center"/>
          </w:tcPr>
          <w:p w14:paraId="163B6033" w14:textId="77777777" w:rsidR="003C2896" w:rsidRPr="009661B9" w:rsidRDefault="003C2896" w:rsidP="00346009">
            <w:proofErr w:type="spellStart"/>
            <w:r w:rsidRPr="009661B9">
              <w:t>searchTerm</w:t>
            </w:r>
            <w:proofErr w:type="spellEnd"/>
          </w:p>
        </w:tc>
        <w:tc>
          <w:tcPr>
            <w:tcW w:w="1681" w:type="dxa"/>
            <w:vAlign w:val="center"/>
          </w:tcPr>
          <w:p w14:paraId="7EE648A2" w14:textId="77777777" w:rsidR="003C2896" w:rsidRPr="009661B9" w:rsidRDefault="003C2896" w:rsidP="00346009">
            <w:proofErr w:type="spellStart"/>
            <w:r w:rsidRPr="009661B9">
              <w:t>ISBN_id</w:t>
            </w:r>
            <w:proofErr w:type="spellEnd"/>
            <w:r w:rsidRPr="009661B9">
              <w:t xml:space="preserve">, ISBN, </w:t>
            </w:r>
            <w:proofErr w:type="spellStart"/>
            <w:r w:rsidRPr="009661B9">
              <w:t>title</w:t>
            </w:r>
            <w:proofErr w:type="spellEnd"/>
            <w:r w:rsidRPr="009661B9">
              <w:t xml:space="preserve">, </w:t>
            </w:r>
            <w:proofErr w:type="spellStart"/>
            <w:r w:rsidRPr="009661B9">
              <w:t>state</w:t>
            </w:r>
            <w:proofErr w:type="spellEnd"/>
          </w:p>
        </w:tc>
        <w:tc>
          <w:tcPr>
            <w:tcW w:w="1977" w:type="dxa"/>
            <w:vAlign w:val="center"/>
          </w:tcPr>
          <w:p w14:paraId="637D7353" w14:textId="77777777" w:rsidR="003C2896" w:rsidRPr="009661B9" w:rsidRDefault="003C2896" w:rsidP="00346009">
            <w:r w:rsidRPr="009661B9">
              <w:t>Kilistázza a keresésnek megfelelő csak előjegyezhető könyveket</w:t>
            </w:r>
          </w:p>
        </w:tc>
      </w:tr>
      <w:tr w:rsidR="003C2896" w:rsidRPr="009661B9" w14:paraId="0F33096C" w14:textId="77777777" w:rsidTr="00346009">
        <w:trPr>
          <w:cantSplit/>
        </w:trPr>
        <w:tc>
          <w:tcPr>
            <w:tcW w:w="3146" w:type="dxa"/>
            <w:vAlign w:val="center"/>
          </w:tcPr>
          <w:p w14:paraId="3D6DA8A2" w14:textId="77777777" w:rsidR="003C2896" w:rsidRPr="009661B9" w:rsidRDefault="003C2896" w:rsidP="00346009">
            <w:proofErr w:type="spellStart"/>
            <w:r w:rsidRPr="009661B9">
              <w:t>checkForBookings</w:t>
            </w:r>
            <w:proofErr w:type="spellEnd"/>
          </w:p>
        </w:tc>
        <w:tc>
          <w:tcPr>
            <w:tcW w:w="1689" w:type="dxa"/>
            <w:vAlign w:val="center"/>
          </w:tcPr>
          <w:p w14:paraId="32EB326F" w14:textId="77777777" w:rsidR="003C2896" w:rsidRPr="009661B9" w:rsidRDefault="003C2896" w:rsidP="00346009"/>
        </w:tc>
        <w:tc>
          <w:tcPr>
            <w:tcW w:w="1681" w:type="dxa"/>
            <w:vAlign w:val="center"/>
          </w:tcPr>
          <w:p w14:paraId="03FA8F2A" w14:textId="77777777" w:rsidR="003C2896" w:rsidRPr="009661B9" w:rsidRDefault="003C2896" w:rsidP="00346009">
            <w:proofErr w:type="spellStart"/>
            <w:r w:rsidRPr="009661B9">
              <w:t>result</w:t>
            </w:r>
            <w:proofErr w:type="spellEnd"/>
          </w:p>
        </w:tc>
        <w:tc>
          <w:tcPr>
            <w:tcW w:w="1977" w:type="dxa"/>
            <w:vAlign w:val="center"/>
          </w:tcPr>
          <w:p w14:paraId="3E52F2A2" w14:textId="77777777" w:rsidR="003C2896" w:rsidRPr="009661B9" w:rsidRDefault="003C2896" w:rsidP="00346009">
            <w:r w:rsidRPr="009661B9">
              <w:t>Nézi, hogy jött-e új foglalás</w:t>
            </w:r>
          </w:p>
        </w:tc>
      </w:tr>
      <w:tr w:rsidR="003C2896" w:rsidRPr="009661B9" w14:paraId="51FA6575" w14:textId="77777777" w:rsidTr="00346009">
        <w:trPr>
          <w:cantSplit/>
        </w:trPr>
        <w:tc>
          <w:tcPr>
            <w:tcW w:w="3146" w:type="dxa"/>
            <w:vAlign w:val="center"/>
          </w:tcPr>
          <w:p w14:paraId="33FD1C2C" w14:textId="77777777" w:rsidR="003C2896" w:rsidRPr="009661B9" w:rsidRDefault="003C2896" w:rsidP="00346009">
            <w:proofErr w:type="spellStart"/>
            <w:r w:rsidRPr="009661B9">
              <w:t>changeHandled</w:t>
            </w:r>
            <w:proofErr w:type="spellEnd"/>
          </w:p>
        </w:tc>
        <w:tc>
          <w:tcPr>
            <w:tcW w:w="1689" w:type="dxa"/>
            <w:vAlign w:val="center"/>
          </w:tcPr>
          <w:p w14:paraId="102E96B5" w14:textId="77777777" w:rsidR="003C2896" w:rsidRPr="009661B9" w:rsidRDefault="003C2896" w:rsidP="00346009">
            <w:proofErr w:type="spellStart"/>
            <w:r w:rsidRPr="009661B9">
              <w:t>booking_id</w:t>
            </w:r>
            <w:proofErr w:type="spellEnd"/>
          </w:p>
        </w:tc>
        <w:tc>
          <w:tcPr>
            <w:tcW w:w="1681" w:type="dxa"/>
            <w:vAlign w:val="center"/>
          </w:tcPr>
          <w:p w14:paraId="6658659C" w14:textId="77777777" w:rsidR="003C2896" w:rsidRPr="009661B9" w:rsidRDefault="003C2896" w:rsidP="00346009"/>
        </w:tc>
        <w:tc>
          <w:tcPr>
            <w:tcW w:w="1977" w:type="dxa"/>
            <w:vAlign w:val="center"/>
          </w:tcPr>
          <w:p w14:paraId="683EF2ED" w14:textId="77777777" w:rsidR="003C2896" w:rsidRPr="009661B9" w:rsidRDefault="003C2896" w:rsidP="00346009">
            <w:r w:rsidRPr="009661B9">
              <w:t xml:space="preserve">Megváltoztatja az adott foglaláson a </w:t>
            </w:r>
            <w:proofErr w:type="spellStart"/>
            <w:r w:rsidRPr="009661B9">
              <w:t>handled</w:t>
            </w:r>
            <w:proofErr w:type="spellEnd"/>
            <w:r w:rsidRPr="009661B9">
              <w:t xml:space="preserve"> értéket</w:t>
            </w:r>
          </w:p>
        </w:tc>
      </w:tr>
    </w:tbl>
    <w:p w14:paraId="35ACB344" w14:textId="2E7FD25A" w:rsidR="00B136BF" w:rsidRPr="009661B9" w:rsidRDefault="00B136BF" w:rsidP="003C2896"/>
    <w:p w14:paraId="78B58961" w14:textId="77777777" w:rsidR="00B136BF" w:rsidRPr="009661B9" w:rsidRDefault="00B136BF">
      <w:r w:rsidRPr="009661B9">
        <w:br w:type="page"/>
      </w:r>
    </w:p>
    <w:p w14:paraId="1F4E797F" w14:textId="77777777" w:rsidR="008D3983" w:rsidRPr="009661B9" w:rsidRDefault="008D3983" w:rsidP="00836FEF">
      <w:pPr>
        <w:pStyle w:val="Cmsor2"/>
      </w:pPr>
      <w:bookmarkStart w:id="71" w:name="_Toc194844965"/>
      <w:r w:rsidRPr="009661B9">
        <w:lastRenderedPageBreak/>
        <w:t>Tesztelés</w:t>
      </w:r>
      <w:bookmarkEnd w:id="71"/>
    </w:p>
    <w:p w14:paraId="2097B137" w14:textId="77777777" w:rsidR="008D3983" w:rsidRPr="009661B9" w:rsidRDefault="008D3983" w:rsidP="008D3983">
      <w:pPr>
        <w:jc w:val="both"/>
      </w:pPr>
      <w:r w:rsidRPr="009661B9">
        <w:t xml:space="preserve">A fejlesztés során kizárólag manuális teszteket végeztünk. Az alkalmazások minden komponensét végiteszteltük, és rendeltetés szerű működésükről megbizonyosodtunk. A továbbiakban azt részletezzük, hogy a rendszer egyes részeit milyen környezetben és hogyan teszteltük. Komponens tesztekre, integrációs tesztekre és rendszer tesztekre egyaránt kiterünk. </w:t>
      </w:r>
    </w:p>
    <w:p w14:paraId="767647AB" w14:textId="77777777" w:rsidR="008D3983" w:rsidRPr="009661B9" w:rsidRDefault="008D3983" w:rsidP="00F74E3B">
      <w:pPr>
        <w:pStyle w:val="Cmsor3"/>
      </w:pPr>
      <w:bookmarkStart w:id="72" w:name="_Toc194844966"/>
      <w:r w:rsidRPr="009661B9">
        <w:t>SQL eljárások tesztelése</w:t>
      </w:r>
      <w:bookmarkEnd w:id="72"/>
    </w:p>
    <w:p w14:paraId="32A87045" w14:textId="77777777" w:rsidR="008D3983" w:rsidRPr="009661B9" w:rsidRDefault="008D3983" w:rsidP="008D3983">
      <w:pPr>
        <w:jc w:val="both"/>
      </w:pPr>
      <w:r w:rsidRPr="009661B9">
        <w:t xml:space="preserve">Az eljárásokat </w:t>
      </w:r>
      <w:proofErr w:type="spellStart"/>
      <w:r w:rsidRPr="009661B9">
        <w:t>PhpMyAdmin</w:t>
      </w:r>
      <w:proofErr w:type="spellEnd"/>
      <w:r w:rsidRPr="009661B9">
        <w:t xml:space="preserve">-ban teszteltük Az SQL terminálban és megadtuk a </w:t>
      </w:r>
      <w:proofErr w:type="spellStart"/>
      <w:r w:rsidRPr="009661B9">
        <w:t>procedure-nek</w:t>
      </w:r>
      <w:proofErr w:type="spellEnd"/>
      <w:r w:rsidRPr="009661B9">
        <w:t xml:space="preserve"> a megfelelő paramétereket és meghívtuk. Majd ellenőriztük, hogy helyesen dolgozta-e fel a kérést és helyes adatokat adott-e vissza. </w:t>
      </w:r>
    </w:p>
    <w:p w14:paraId="02E7D85E" w14:textId="77777777" w:rsidR="008D3983" w:rsidRPr="009661B9" w:rsidRDefault="008D3983" w:rsidP="00F74E3B">
      <w:pPr>
        <w:pStyle w:val="Cmsor3"/>
      </w:pPr>
      <w:bookmarkStart w:id="73" w:name="_Toc194844967"/>
      <w:r w:rsidRPr="009661B9">
        <w:t>Adatbázis tesztadatok</w:t>
      </w:r>
      <w:bookmarkEnd w:id="73"/>
    </w:p>
    <w:p w14:paraId="136444B3" w14:textId="77777777" w:rsidR="008D3983" w:rsidRPr="009661B9" w:rsidRDefault="008D3983" w:rsidP="008D3983">
      <w:pPr>
        <w:jc w:val="both"/>
      </w:pPr>
      <w:r w:rsidRPr="009661B9">
        <w:t xml:space="preserve">A fejlesztés során több tesztadathalmaz is készült. A legelső LLM által volt generálva és a legtöbb ideig ezek az adatok voltak használva. A második adathalmazra azért volt szükségünk, hogy lássuk hogyan működik rendszerünk nagyobb számú adatnál (weboldalon lapozás funkció működik-e stb.). Az elsőben mindössze 2 könyv szerepelt és még nem volt hozzá megfelelő állapotban a rendszer, hogy alkalmazáson belül bővítsük az első </w:t>
      </w:r>
      <w:proofErr w:type="spellStart"/>
      <w:r w:rsidRPr="009661B9">
        <w:t>tesztadatokat</w:t>
      </w:r>
      <w:proofErr w:type="spellEnd"/>
      <w:r w:rsidRPr="009661B9">
        <w:t xml:space="preserve">. Ez az adathalmaz már manuálisan lett legépelve, viszont nem voltak olyan pontosak és helyesek. A könyveknek nem volt címük például csak helyettesítő szöveg pl.: Book1. A harmadik tesztadathalmaz a végleges és legteljesebb adatbázis, a vizsgaremek védés is ezzel kerül bemutatásra. Ez is egy kézzel írott adatbázis, amit már az asztali alkalmazáson belül lett </w:t>
      </w:r>
      <w:proofErr w:type="spellStart"/>
      <w:r w:rsidRPr="009661B9">
        <w:t>felvéve</w:t>
      </w:r>
      <w:proofErr w:type="spellEnd"/>
      <w:r w:rsidRPr="009661B9">
        <w:t xml:space="preserve"> az adatbázisba és aztán ki is lett exportálva. A tesztadatok között található könyvek a </w:t>
      </w:r>
      <w:proofErr w:type="spellStart"/>
      <w:r w:rsidRPr="009661B9">
        <w:t>Libri</w:t>
      </w:r>
      <w:proofErr w:type="spellEnd"/>
      <w:r w:rsidRPr="009661B9">
        <w:t xml:space="preserve"> könyvesbolt webáruházából lettek kigyűjtve.</w:t>
      </w:r>
    </w:p>
    <w:p w14:paraId="08AC4380" w14:textId="77777777" w:rsidR="008D3983" w:rsidRPr="009661B9" w:rsidRDefault="008D3983" w:rsidP="00F74E3B">
      <w:pPr>
        <w:pStyle w:val="Cmsor3"/>
      </w:pPr>
      <w:bookmarkStart w:id="74" w:name="_Toc194844968"/>
      <w:proofErr w:type="spellStart"/>
      <w:r w:rsidRPr="009661B9">
        <w:t>Api</w:t>
      </w:r>
      <w:proofErr w:type="spellEnd"/>
      <w:r w:rsidRPr="009661B9">
        <w:t xml:space="preserve"> asztali alkalmazással való összeköttetésének integrációs tesztje</w:t>
      </w:r>
      <w:bookmarkEnd w:id="74"/>
    </w:p>
    <w:p w14:paraId="53A64005" w14:textId="77777777" w:rsidR="008D3983" w:rsidRPr="009661B9" w:rsidRDefault="008D3983" w:rsidP="008D3983">
      <w:pPr>
        <w:jc w:val="both"/>
      </w:pPr>
      <w:r w:rsidRPr="009661B9">
        <w:t xml:space="preserve">Egyik legrészletesebben tesztelt rész az adatbázis és az alkalmazás közötti kapcsolat volt. Mivel ez a leggyakrabban használt eleme az asztali alkalmazásnak. Minden módosítás és lekérdezés ezen keresztül megy végig, ezért nem keletkezhet hiba ezen a helyen. Miután elkészült az alkalmazás egyik olyan komponense, amiben egy POST kérés is szükséges volt ezeket a teszteket hajtottuk végre. Meghívtuk az elkészült részt és megnéztük milyen hibát ad a API. Némely hibákat a Visual </w:t>
      </w:r>
      <w:proofErr w:type="spellStart"/>
      <w:r w:rsidRPr="009661B9">
        <w:t>Studio</w:t>
      </w:r>
      <w:proofErr w:type="spellEnd"/>
      <w:r w:rsidRPr="009661B9">
        <w:t xml:space="preserve"> </w:t>
      </w:r>
      <w:proofErr w:type="spellStart"/>
      <w:r w:rsidRPr="009661B9">
        <w:t>Code</w:t>
      </w:r>
      <w:proofErr w:type="spellEnd"/>
      <w:r w:rsidRPr="009661B9">
        <w:t xml:space="preserve"> terminálján lehetett </w:t>
      </w:r>
      <w:proofErr w:type="spellStart"/>
      <w:r w:rsidRPr="009661B9">
        <w:t>észrevenni</w:t>
      </w:r>
      <w:proofErr w:type="spellEnd"/>
      <w:r w:rsidRPr="009661B9">
        <w:t xml:space="preserve">, ha ilyen történt akkor vagy nem létezett az adott végpont vagy az eljárásban volt hiba. A másik hely, ahol hibát lehetett észlelni a Visual </w:t>
      </w:r>
      <w:proofErr w:type="spellStart"/>
      <w:r w:rsidRPr="009661B9">
        <w:t>Studio</w:t>
      </w:r>
      <w:proofErr w:type="spellEnd"/>
      <w:r w:rsidRPr="009661B9">
        <w:t xml:space="preserve"> volt mivel, ha nem megfelelő JSON formátumban érkezett a válasz a rendszer hibát dobott. </w:t>
      </w:r>
    </w:p>
    <w:p w14:paraId="2BF2D456" w14:textId="77777777" w:rsidR="008D3983" w:rsidRPr="009661B9" w:rsidRDefault="008D3983" w:rsidP="00F74E3B">
      <w:pPr>
        <w:pStyle w:val="Cmsor3"/>
      </w:pPr>
      <w:bookmarkStart w:id="75" w:name="_Toc194844969"/>
      <w:r w:rsidRPr="009661B9">
        <w:t>Asztali alkalmazás rendszertesztek</w:t>
      </w:r>
      <w:bookmarkEnd w:id="75"/>
    </w:p>
    <w:p w14:paraId="48EFB1AB" w14:textId="4564526B" w:rsidR="00432A2F" w:rsidRPr="009661B9" w:rsidRDefault="008D3983" w:rsidP="00571160">
      <w:pPr>
        <w:jc w:val="both"/>
      </w:pPr>
      <w:r w:rsidRPr="009661B9">
        <w:t xml:space="preserve">Az asztali alkalmazás rendszertesztjeit a csapat mindhárom tagja végzett. Megbizonyosodtunk, hogy minden funkció hiba nélkül és </w:t>
      </w:r>
      <w:proofErr w:type="spellStart"/>
      <w:r w:rsidRPr="009661B9">
        <w:t>rendeltetésszerűen</w:t>
      </w:r>
      <w:proofErr w:type="spellEnd"/>
      <w:r w:rsidRPr="009661B9">
        <w:t xml:space="preserve"> működik a tesztadatokon. Ha hibát találtunk a Visual </w:t>
      </w:r>
      <w:proofErr w:type="spellStart"/>
      <w:r w:rsidRPr="009661B9">
        <w:t>Studio</w:t>
      </w:r>
      <w:proofErr w:type="spellEnd"/>
      <w:r w:rsidRPr="009661B9">
        <w:t xml:space="preserve"> </w:t>
      </w:r>
      <w:proofErr w:type="spellStart"/>
      <w:r w:rsidRPr="009661B9">
        <w:t>debug</w:t>
      </w:r>
      <w:proofErr w:type="spellEnd"/>
      <w:r w:rsidRPr="009661B9">
        <w:t xml:space="preserve"> funkciói segítségével kerestük a hiba helyét és hárítottuk el. </w:t>
      </w:r>
    </w:p>
    <w:p w14:paraId="34BA99C1" w14:textId="77777777" w:rsidR="00432A2F" w:rsidRPr="009661B9" w:rsidRDefault="00432A2F">
      <w:r w:rsidRPr="009661B9">
        <w:br w:type="page"/>
      </w:r>
    </w:p>
    <w:p w14:paraId="435BC7E1" w14:textId="1BDFBB72" w:rsidR="00A572DE" w:rsidRDefault="00A572DE" w:rsidP="00A572DE">
      <w:pPr>
        <w:pStyle w:val="Cmsor1"/>
      </w:pPr>
      <w:bookmarkStart w:id="76" w:name="_Toc194844970"/>
      <w:r>
        <w:lastRenderedPageBreak/>
        <w:t>Tovább fejleszői Lehetőségek</w:t>
      </w:r>
    </w:p>
    <w:p w14:paraId="764F8427" w14:textId="1A4529D4" w:rsidR="00A572DE" w:rsidRPr="009661B9" w:rsidRDefault="00A572DE" w:rsidP="00A572DE">
      <w:pPr>
        <w:pStyle w:val="Cmsor2"/>
      </w:pPr>
      <w:r>
        <w:t>Szavazás</w:t>
      </w:r>
    </w:p>
    <w:p w14:paraId="7126BDE2" w14:textId="1422E2C4" w:rsidR="00A572DE" w:rsidRDefault="00FB4C12" w:rsidP="00A572DE">
      <w:r>
        <w:t>Szavazó felület, ahol a felhasználók tudnák könyvekre igényüket jelezni a könyvtár felé. Visszajelzés lenne a könyvtárnak arról, hogy milyen könyvekre lenne igény.</w:t>
      </w:r>
    </w:p>
    <w:p w14:paraId="19622304" w14:textId="11F19EB4" w:rsidR="00FB4C12" w:rsidRDefault="00FB4C12" w:rsidP="00FB4C12">
      <w:pPr>
        <w:pStyle w:val="Cmsor2"/>
      </w:pPr>
      <w:r>
        <w:t>Teljesítmény javítása</w:t>
      </w:r>
    </w:p>
    <w:p w14:paraId="7D6212DD" w14:textId="73AA5703" w:rsidR="00FB4C12" w:rsidRDefault="00FB4C12" w:rsidP="00FB4C12">
      <w:r>
        <w:t>A teljesítményen lehetne javítani cache-</w:t>
      </w:r>
      <w:proofErr w:type="spellStart"/>
      <w:r>
        <w:t>eléssel</w:t>
      </w:r>
      <w:proofErr w:type="spellEnd"/>
      <w:r>
        <w:t xml:space="preserve"> (</w:t>
      </w:r>
      <w:proofErr w:type="spellStart"/>
      <w:r>
        <w:t>gyorsítótárazással</w:t>
      </w:r>
      <w:proofErr w:type="spellEnd"/>
      <w:r>
        <w:t>) a frontend-en. Ezen kívül még lehetne tömörítést alkalmazni az API válaszokon, ezzel csökkentve a felhasznált sávszélességet.</w:t>
      </w:r>
    </w:p>
    <w:p w14:paraId="68D9041A" w14:textId="2A6221CB" w:rsidR="00FB4C12" w:rsidRDefault="00FB4C12" w:rsidP="00FB4C12">
      <w:pPr>
        <w:pStyle w:val="Cmsor2"/>
      </w:pPr>
      <w:r>
        <w:t>Biztonság növelése</w:t>
      </w:r>
    </w:p>
    <w:p w14:paraId="11B72B23" w14:textId="7AFBE070" w:rsidR="00FB4C12" w:rsidRPr="00FB4C12" w:rsidRDefault="00FB4C12" w:rsidP="00FB4C12">
      <w:r>
        <w:t>Éles környezetbe szükség lenne arra, hogy az olyan API kommunikációk, ahol érzékeny adatok vannak küldve, azok titkosítva legyenek.</w:t>
      </w:r>
    </w:p>
    <w:p w14:paraId="374AA337" w14:textId="31C8B7B7" w:rsidR="003C2896" w:rsidRDefault="00432A2F" w:rsidP="001C1496">
      <w:pPr>
        <w:pStyle w:val="Cmsor1"/>
      </w:pPr>
      <w:r w:rsidRPr="009661B9">
        <w:t>Felhasználói dokumentáció</w:t>
      </w:r>
      <w:bookmarkEnd w:id="76"/>
    </w:p>
    <w:p w14:paraId="7C3CBC98" w14:textId="73952856" w:rsidR="008263BE" w:rsidRDefault="008263BE" w:rsidP="008263BE">
      <w:pPr>
        <w:pStyle w:val="Cmsor2"/>
      </w:pPr>
      <w:r>
        <w:t>Üzembe helyezés</w:t>
      </w:r>
    </w:p>
    <w:p w14:paraId="3C39678C" w14:textId="35754B87" w:rsidR="00310A4F" w:rsidRDefault="00310A4F" w:rsidP="00310A4F">
      <w:pPr>
        <w:pStyle w:val="Listaszerbekezds"/>
        <w:numPr>
          <w:ilvl w:val="0"/>
          <w:numId w:val="40"/>
        </w:numPr>
      </w:pPr>
      <w:r>
        <w:t>XAMPP letöltése, telepítése</w:t>
      </w:r>
    </w:p>
    <w:p w14:paraId="6FDF4BDD" w14:textId="5237E2B0" w:rsidR="00310A4F" w:rsidRDefault="0031303D" w:rsidP="00310A4F">
      <w:pPr>
        <w:pStyle w:val="Listaszerbekezds"/>
        <w:numPr>
          <w:ilvl w:val="1"/>
          <w:numId w:val="40"/>
        </w:numPr>
      </w:pPr>
      <w:r>
        <w:t>Nyissa meg a források között megtalálható XAMPP letöltési linket (a „</w:t>
      </w:r>
      <w:r w:rsidRPr="0031303D">
        <w:t>Használt XAMPP verzió letöltési linkje</w:t>
      </w:r>
      <w:r>
        <w:t>” pont alatt található).</w:t>
      </w:r>
    </w:p>
    <w:p w14:paraId="45006A7B" w14:textId="6A052F28" w:rsidR="0031303D" w:rsidRDefault="0031303D" w:rsidP="00310A4F">
      <w:pPr>
        <w:pStyle w:val="Listaszerbekezds"/>
        <w:numPr>
          <w:ilvl w:val="1"/>
          <w:numId w:val="40"/>
        </w:numPr>
      </w:pPr>
      <w:r>
        <w:t>Az oldal betöltése után kattintson a „</w:t>
      </w:r>
      <w:r w:rsidRPr="0031303D">
        <w:t>xampp-windows-x64-8.0.3-0-VS16-installer.exe</w:t>
      </w:r>
      <w:r>
        <w:t>” lehetőségre.</w:t>
      </w:r>
    </w:p>
    <w:p w14:paraId="63EEFD6D" w14:textId="5ED2E91B" w:rsidR="0031303D" w:rsidRDefault="0031303D" w:rsidP="00310A4F">
      <w:pPr>
        <w:pStyle w:val="Listaszerbekezds"/>
        <w:numPr>
          <w:ilvl w:val="1"/>
          <w:numId w:val="40"/>
        </w:numPr>
      </w:pPr>
      <w:r>
        <w:t>Az új oldal megnyílása után meg kell várni míg egy visszaszámláló lejár (5 másodperc), ez zöldben látható, a „</w:t>
      </w:r>
      <w:proofErr w:type="spellStart"/>
      <w:r w:rsidRPr="0031303D">
        <w:t>Your</w:t>
      </w:r>
      <w:proofErr w:type="spellEnd"/>
      <w:r w:rsidRPr="0031303D">
        <w:t xml:space="preserve"> </w:t>
      </w:r>
      <w:proofErr w:type="spellStart"/>
      <w:r w:rsidRPr="0031303D">
        <w:t>download</w:t>
      </w:r>
      <w:proofErr w:type="spellEnd"/>
      <w:r w:rsidRPr="0031303D">
        <w:t xml:space="preserve"> </w:t>
      </w:r>
      <w:proofErr w:type="spellStart"/>
      <w:r w:rsidRPr="0031303D">
        <w:t>will</w:t>
      </w:r>
      <w:proofErr w:type="spellEnd"/>
      <w:r w:rsidRPr="0031303D">
        <w:t xml:space="preserve"> start </w:t>
      </w:r>
      <w:proofErr w:type="spellStart"/>
      <w:r w:rsidRPr="0031303D">
        <w:t>shortly</w:t>
      </w:r>
      <w:proofErr w:type="spellEnd"/>
      <w:r w:rsidRPr="0031303D">
        <w:t>...</w:t>
      </w:r>
      <w:r>
        <w:t>” felirat után.</w:t>
      </w:r>
    </w:p>
    <w:p w14:paraId="2005B63A" w14:textId="7B77DB21" w:rsidR="0031303D" w:rsidRDefault="0031303D" w:rsidP="0031303D">
      <w:pPr>
        <w:pStyle w:val="Listaszerbekezds"/>
        <w:numPr>
          <w:ilvl w:val="1"/>
          <w:numId w:val="40"/>
        </w:numPr>
      </w:pPr>
      <w:r>
        <w:t>A számláló lejárata után a</w:t>
      </w:r>
      <w:r>
        <w:t xml:space="preserve"> böngésző beállításaitól függően lehet meg fog nyílni egy felugró ablak, ahol azt kell kiválasztani, hogy hova szeretné letölteni</w:t>
      </w:r>
      <w:r>
        <w:t xml:space="preserve"> a fájlokat</w:t>
      </w:r>
      <w:r>
        <w:t>. Ezután (ha nem ugrott fel ablak, akkor azonnal) megkezdődik a letöltés.</w:t>
      </w:r>
    </w:p>
    <w:p w14:paraId="5C458A7F" w14:textId="2ACF580B" w:rsidR="0031303D" w:rsidRDefault="0031303D" w:rsidP="00310A4F">
      <w:pPr>
        <w:pStyle w:val="Listaszerbekezds"/>
        <w:numPr>
          <w:ilvl w:val="1"/>
          <w:numId w:val="40"/>
        </w:numPr>
      </w:pPr>
      <w:r>
        <w:t>Keresse meg a letöltés helyét (alapértelmezetten a „Letöltések” mappába teszi, ha volt felugró ablak, akkor oda került letöltésre, amit kiválasztott az ablakban)</w:t>
      </w:r>
    </w:p>
    <w:p w14:paraId="6F715A63" w14:textId="57304B07" w:rsidR="0031303D" w:rsidRDefault="0031303D" w:rsidP="00310A4F">
      <w:pPr>
        <w:pStyle w:val="Listaszerbekezds"/>
        <w:numPr>
          <w:ilvl w:val="1"/>
          <w:numId w:val="40"/>
        </w:numPr>
      </w:pPr>
      <w:r>
        <w:t>Nyissa meg a „</w:t>
      </w:r>
      <w:r w:rsidRPr="0031303D">
        <w:t>xampp-windows-x64-8.0.3-0-VS16-installer</w:t>
      </w:r>
      <w:r>
        <w:t>” nevű fájlt</w:t>
      </w:r>
    </w:p>
    <w:p w14:paraId="72BB206F" w14:textId="2C15F64F" w:rsidR="003A19DD" w:rsidRDefault="003A19DD" w:rsidP="00310A4F">
      <w:pPr>
        <w:pStyle w:val="Listaszerbekezds"/>
        <w:numPr>
          <w:ilvl w:val="1"/>
          <w:numId w:val="40"/>
        </w:numPr>
      </w:pPr>
      <w:r>
        <w:t>Ha felugrik egy ablak, ami megkérdezi, hogy „Engedélyezi, hogy ez az alkalmazás módosításokat hajtson végre az eszközön?”, akkor nyomjon az „Igen” gombra.</w:t>
      </w:r>
    </w:p>
    <w:p w14:paraId="61970159" w14:textId="7153CAEC" w:rsidR="003A19DD" w:rsidRDefault="003A19DD" w:rsidP="00310A4F">
      <w:pPr>
        <w:pStyle w:val="Listaszerbekezds"/>
        <w:numPr>
          <w:ilvl w:val="1"/>
          <w:numId w:val="40"/>
        </w:numPr>
      </w:pPr>
      <w:r>
        <w:t>Ha felugrik egy „</w:t>
      </w:r>
      <w:proofErr w:type="spellStart"/>
      <w:r>
        <w:t>Warning</w:t>
      </w:r>
      <w:proofErr w:type="spellEnd"/>
      <w:r>
        <w:t>”, akkor nyomjon az „OK” gombra.</w:t>
      </w:r>
    </w:p>
    <w:p w14:paraId="369CB0CD" w14:textId="2D949B3F" w:rsidR="003A19DD" w:rsidRDefault="003A19DD" w:rsidP="00310A4F">
      <w:pPr>
        <w:pStyle w:val="Listaszerbekezds"/>
        <w:numPr>
          <w:ilvl w:val="1"/>
          <w:numId w:val="40"/>
        </w:numPr>
      </w:pPr>
      <w:r>
        <w:t>A „</w:t>
      </w:r>
      <w:proofErr w:type="spellStart"/>
      <w:r>
        <w:t>Setup</w:t>
      </w:r>
      <w:proofErr w:type="spellEnd"/>
      <w:r>
        <w:t>” ablak megnyílása jelzi a telepítési folyamat kezdetét.</w:t>
      </w:r>
    </w:p>
    <w:p w14:paraId="39148738" w14:textId="137864FD" w:rsidR="003A19DD" w:rsidRDefault="003A19DD" w:rsidP="003A19DD">
      <w:pPr>
        <w:pStyle w:val="Listaszerbekezds"/>
        <w:numPr>
          <w:ilvl w:val="2"/>
          <w:numId w:val="40"/>
        </w:numPr>
      </w:pPr>
      <w:r>
        <w:t>A megnyílást követően nyomjon a „</w:t>
      </w:r>
      <w:proofErr w:type="spellStart"/>
      <w:r>
        <w:t>Next</w:t>
      </w:r>
      <w:proofErr w:type="spellEnd"/>
      <w:r>
        <w:t>” gombra.</w:t>
      </w:r>
    </w:p>
    <w:p w14:paraId="5373906C" w14:textId="7E933FCA" w:rsidR="003A19DD" w:rsidRDefault="003A19DD" w:rsidP="003A19DD">
      <w:pPr>
        <w:pStyle w:val="Listaszerbekezds"/>
        <w:numPr>
          <w:ilvl w:val="2"/>
          <w:numId w:val="40"/>
        </w:numPr>
      </w:pPr>
      <w:r>
        <w:t>Kattintson ismételten a „</w:t>
      </w:r>
      <w:proofErr w:type="spellStart"/>
      <w:proofErr w:type="gramStart"/>
      <w:r>
        <w:t>Next</w:t>
      </w:r>
      <w:proofErr w:type="spellEnd"/>
      <w:r>
        <w:t>”-</w:t>
      </w:r>
      <w:proofErr w:type="gramEnd"/>
      <w:r>
        <w:t>re.</w:t>
      </w:r>
    </w:p>
    <w:p w14:paraId="720334F2" w14:textId="1E4DC6E4" w:rsidR="003A19DD" w:rsidRDefault="003A19DD" w:rsidP="003A19DD">
      <w:pPr>
        <w:pStyle w:val="Listaszerbekezds"/>
        <w:numPr>
          <w:ilvl w:val="2"/>
          <w:numId w:val="40"/>
        </w:numPr>
      </w:pPr>
      <w:r>
        <w:t xml:space="preserve">A megjelenő mezőben, ha szeretné változtassa meg a telepítés helyét. </w:t>
      </w:r>
    </w:p>
    <w:p w14:paraId="2E0073C4" w14:textId="144D796A" w:rsidR="001D6185" w:rsidRDefault="003A19DD" w:rsidP="001D6185">
      <w:pPr>
        <w:pStyle w:val="Listaszerbekezds"/>
        <w:numPr>
          <w:ilvl w:val="2"/>
          <w:numId w:val="40"/>
        </w:numPr>
      </w:pPr>
      <w:r>
        <w:t>Nyomjon a „</w:t>
      </w:r>
      <w:proofErr w:type="spellStart"/>
      <w:r>
        <w:t>Next</w:t>
      </w:r>
      <w:proofErr w:type="spellEnd"/>
      <w:r>
        <w:t>” lehetőségre.</w:t>
      </w:r>
    </w:p>
    <w:p w14:paraId="7EE43836" w14:textId="5EF4C1E4" w:rsidR="001D6185" w:rsidRDefault="001D6185" w:rsidP="001D6185">
      <w:pPr>
        <w:pStyle w:val="Listaszerbekezds"/>
        <w:numPr>
          <w:ilvl w:val="1"/>
          <w:numId w:val="40"/>
        </w:numPr>
      </w:pPr>
      <w:r>
        <w:t xml:space="preserve">A XAMPP megnyílása után a </w:t>
      </w:r>
      <w:proofErr w:type="spellStart"/>
      <w:r>
        <w:t>MySQL</w:t>
      </w:r>
      <w:proofErr w:type="spellEnd"/>
      <w:r>
        <w:t xml:space="preserve"> sorában nyomjon rá a „</w:t>
      </w:r>
      <w:proofErr w:type="spellStart"/>
      <w:r>
        <w:t>Config</w:t>
      </w:r>
      <w:proofErr w:type="spellEnd"/>
      <w:r>
        <w:t xml:space="preserve">” </w:t>
      </w:r>
      <w:proofErr w:type="gramStart"/>
      <w:r>
        <w:t>gombra,  és</w:t>
      </w:r>
      <w:proofErr w:type="gramEnd"/>
      <w:r>
        <w:t xml:space="preserve"> válassza ki a „my.ini”-t.</w:t>
      </w:r>
    </w:p>
    <w:p w14:paraId="6EBF35F8" w14:textId="02E55A50" w:rsidR="001D6185" w:rsidRDefault="001D6185" w:rsidP="001D6185">
      <w:pPr>
        <w:pStyle w:val="Listaszerbekezds"/>
        <w:numPr>
          <w:ilvl w:val="1"/>
          <w:numId w:val="40"/>
        </w:numPr>
      </w:pPr>
      <w:r>
        <w:lastRenderedPageBreak/>
        <w:t>A jegyzettömb megnyitása után, keresse meg a „</w:t>
      </w:r>
      <w:proofErr w:type="spellStart"/>
      <w:r>
        <w:t>max_allowed_packet</w:t>
      </w:r>
      <w:proofErr w:type="spellEnd"/>
      <w:r>
        <w:t>” opciót, és írja át az alapértelmezett „1</w:t>
      </w:r>
      <w:proofErr w:type="gramStart"/>
      <w:r>
        <w:t>M”-</w:t>
      </w:r>
      <w:proofErr w:type="gramEnd"/>
      <w:r>
        <w:t xml:space="preserve">ről „10M”-re, és </w:t>
      </w:r>
      <w:proofErr w:type="spellStart"/>
      <w:r>
        <w:t>Ctrl+S</w:t>
      </w:r>
      <w:proofErr w:type="spellEnd"/>
      <w:r>
        <w:t xml:space="preserve"> megnyomásával mentse el a változtatásokat, majd zárja be a jegyzettömböt.</w:t>
      </w:r>
    </w:p>
    <w:p w14:paraId="33C673EC" w14:textId="480534EE" w:rsidR="001D6185" w:rsidRDefault="001D6185" w:rsidP="001D6185">
      <w:pPr>
        <w:pStyle w:val="Listaszerbekezds"/>
        <w:numPr>
          <w:ilvl w:val="1"/>
          <w:numId w:val="40"/>
        </w:numPr>
      </w:pPr>
      <w:r>
        <w:t xml:space="preserve">Menjen vissza a XAMPP ablakába, és nyomjon rá a </w:t>
      </w:r>
      <w:proofErr w:type="spellStart"/>
      <w:r>
        <w:t>MySQL</w:t>
      </w:r>
      <w:proofErr w:type="spellEnd"/>
      <w:r>
        <w:t xml:space="preserve"> sorában található „Start” gombra.</w:t>
      </w:r>
    </w:p>
    <w:p w14:paraId="40F7BAB9" w14:textId="479E1A4B" w:rsidR="003A19DD" w:rsidRDefault="003A19DD" w:rsidP="003A19DD">
      <w:pPr>
        <w:pStyle w:val="Listaszerbekezds"/>
        <w:numPr>
          <w:ilvl w:val="2"/>
          <w:numId w:val="40"/>
        </w:numPr>
      </w:pPr>
      <w:r>
        <w:t>Nyomjon a „</w:t>
      </w:r>
      <w:proofErr w:type="spellStart"/>
      <w:proofErr w:type="gramStart"/>
      <w:r>
        <w:t>Next</w:t>
      </w:r>
      <w:proofErr w:type="spellEnd"/>
      <w:r>
        <w:t>”-</w:t>
      </w:r>
      <w:proofErr w:type="gramEnd"/>
      <w:r>
        <w:t xml:space="preserve">re a </w:t>
      </w:r>
      <w:proofErr w:type="spellStart"/>
      <w:r>
        <w:t>nyelválasztásánál</w:t>
      </w:r>
      <w:proofErr w:type="spellEnd"/>
      <w:r>
        <w:t xml:space="preserve"> (válthat nyelvet előtte, viszont az alapértelmezett angol nyelvre fog hivatkozni a leírás a továbbiakban is)</w:t>
      </w:r>
    </w:p>
    <w:p w14:paraId="315591C4" w14:textId="3024FA5F" w:rsidR="003A19DD" w:rsidRDefault="003A19DD" w:rsidP="003A19DD">
      <w:pPr>
        <w:pStyle w:val="Listaszerbekezds"/>
        <w:numPr>
          <w:ilvl w:val="2"/>
          <w:numId w:val="40"/>
        </w:numPr>
      </w:pPr>
      <w:r>
        <w:t>Nyomjon a „</w:t>
      </w:r>
      <w:proofErr w:type="spellStart"/>
      <w:proofErr w:type="gramStart"/>
      <w:r>
        <w:t>Next</w:t>
      </w:r>
      <w:proofErr w:type="spellEnd"/>
      <w:r>
        <w:t>”-</w:t>
      </w:r>
      <w:proofErr w:type="gramEnd"/>
      <w:r>
        <w:t xml:space="preserve">re </w:t>
      </w:r>
      <w:proofErr w:type="spellStart"/>
      <w:r>
        <w:t>mégegyszer</w:t>
      </w:r>
      <w:proofErr w:type="spellEnd"/>
      <w:r>
        <w:t>.</w:t>
      </w:r>
    </w:p>
    <w:p w14:paraId="15A5DDB7" w14:textId="55178729" w:rsidR="003A19DD" w:rsidRPr="00310A4F" w:rsidRDefault="003A19DD" w:rsidP="003A19DD">
      <w:pPr>
        <w:pStyle w:val="Listaszerbekezds"/>
        <w:numPr>
          <w:ilvl w:val="2"/>
          <w:numId w:val="40"/>
        </w:numPr>
      </w:pPr>
      <w:r>
        <w:t xml:space="preserve">El fog indulni egy </w:t>
      </w:r>
      <w:r w:rsidR="003E1716">
        <w:t>állapot jelző sáv</w:t>
      </w:r>
      <w:r w:rsidR="00A55BAE">
        <w:t>. A telepítés befejeztével</w:t>
      </w:r>
      <w:r w:rsidR="001D6185">
        <w:t>, nyomjon a „</w:t>
      </w:r>
      <w:proofErr w:type="spellStart"/>
      <w:r w:rsidR="001D6185">
        <w:t>Finish</w:t>
      </w:r>
      <w:proofErr w:type="spellEnd"/>
      <w:r w:rsidR="001D6185">
        <w:t>” gombra</w:t>
      </w:r>
    </w:p>
    <w:p w14:paraId="2BFAF8DA" w14:textId="2CCC61F9" w:rsidR="00310A4F" w:rsidRDefault="00310A4F" w:rsidP="00310A4F">
      <w:pPr>
        <w:pStyle w:val="Listaszerbekezds"/>
        <w:numPr>
          <w:ilvl w:val="0"/>
          <w:numId w:val="40"/>
        </w:numPr>
      </w:pPr>
      <w:proofErr w:type="spellStart"/>
      <w:r>
        <w:t>Github</w:t>
      </w:r>
      <w:proofErr w:type="spellEnd"/>
      <w:r>
        <w:t xml:space="preserve"> </w:t>
      </w:r>
      <w:proofErr w:type="spellStart"/>
      <w:r>
        <w:t>repository</w:t>
      </w:r>
      <w:proofErr w:type="spellEnd"/>
      <w:r>
        <w:t xml:space="preserve"> letöltése</w:t>
      </w:r>
    </w:p>
    <w:p w14:paraId="5B2120F0" w14:textId="77777777" w:rsidR="00310A4F" w:rsidRDefault="00310A4F" w:rsidP="00310A4F">
      <w:pPr>
        <w:pStyle w:val="Listaszerbekezds"/>
        <w:numPr>
          <w:ilvl w:val="1"/>
          <w:numId w:val="40"/>
        </w:numPr>
      </w:pPr>
      <w:r>
        <w:t xml:space="preserve">Nyissa meg a források között megtalálható a </w:t>
      </w:r>
      <w:proofErr w:type="spellStart"/>
      <w:r>
        <w:t>Github</w:t>
      </w:r>
      <w:proofErr w:type="spellEnd"/>
      <w:r>
        <w:t xml:space="preserve"> </w:t>
      </w:r>
      <w:proofErr w:type="spellStart"/>
      <w:r>
        <w:t>repo-ra</w:t>
      </w:r>
      <w:proofErr w:type="spellEnd"/>
      <w:r>
        <w:t xml:space="preserve"> mutató linket</w:t>
      </w:r>
    </w:p>
    <w:p w14:paraId="38BB29FC" w14:textId="129F225C" w:rsidR="00310A4F" w:rsidRDefault="00310A4F" w:rsidP="00310A4F">
      <w:pPr>
        <w:pStyle w:val="Listaszerbekezds"/>
        <w:numPr>
          <w:ilvl w:val="1"/>
          <w:numId w:val="40"/>
        </w:numPr>
      </w:pPr>
      <w:r>
        <w:t xml:space="preserve">Miután megnyílt az oldal látni fog egy zöld gombot „&lt;&gt; </w:t>
      </w:r>
      <w:proofErr w:type="spellStart"/>
      <w:r>
        <w:t>Code</w:t>
      </w:r>
      <w:proofErr w:type="spellEnd"/>
      <w:r>
        <w:t>” szöveggel, kattintson rá, és a lenyíló menüben válassza ki a „</w:t>
      </w:r>
      <w:proofErr w:type="spellStart"/>
      <w:r>
        <w:t>Download</w:t>
      </w:r>
      <w:proofErr w:type="spellEnd"/>
      <w:r>
        <w:t xml:space="preserve"> ZIP” (utolsó) menüpontot. A böngésző beállításaitól függően lehet meg fog nyílni egy felugró ablak, ahol azt kell kiválasztani, hogy hova szeretné letölteni</w:t>
      </w:r>
      <w:r w:rsidR="0031303D">
        <w:t xml:space="preserve"> a fájlokat</w:t>
      </w:r>
      <w:r>
        <w:t xml:space="preserve">. Ezután </w:t>
      </w:r>
      <w:r>
        <w:t xml:space="preserve">(ha nem ugrott fel ablak, akkor azonnal) </w:t>
      </w:r>
      <w:r>
        <w:t>megkezdődik a letöltés.</w:t>
      </w:r>
    </w:p>
    <w:p w14:paraId="05139F77" w14:textId="2EB81D51" w:rsidR="00310A4F" w:rsidRDefault="001D6185" w:rsidP="00310A4F">
      <w:pPr>
        <w:pStyle w:val="Listaszerbekezds"/>
        <w:numPr>
          <w:ilvl w:val="1"/>
          <w:numId w:val="40"/>
        </w:numPr>
      </w:pPr>
      <w:r>
        <w:t>Keresse meg a letöltött tömörített mappát, alapértelmezetten a „Letöltések” között fogja találni, ha pedig a felugró ablakban átállította, akkor azon a helyen keresse, amit kiválasztott.</w:t>
      </w:r>
    </w:p>
    <w:p w14:paraId="68497434" w14:textId="18EE56AE" w:rsidR="001D6185" w:rsidRDefault="001D6185" w:rsidP="00310A4F">
      <w:pPr>
        <w:pStyle w:val="Listaszerbekezds"/>
        <w:numPr>
          <w:ilvl w:val="1"/>
          <w:numId w:val="40"/>
        </w:numPr>
      </w:pPr>
      <w:r>
        <w:t>Nyissa meg, majd a fájlkezelő felül található „Kibontás” fülére kattintson, majd nyomjon rá az „Összes kibontása” opcióra. Ekkor fel fog ugrani egy ablak, ott válassza ki, hogy hova szeretné tenni a fájlokat</w:t>
      </w:r>
      <w:r w:rsidR="00C72467">
        <w:t>, és nyomjon a „Kibontás” gombra.</w:t>
      </w:r>
    </w:p>
    <w:p w14:paraId="0A800E22" w14:textId="756E7732" w:rsidR="00C72467" w:rsidRDefault="00C72467" w:rsidP="00310A4F">
      <w:pPr>
        <w:pStyle w:val="Listaszerbekezds"/>
        <w:numPr>
          <w:ilvl w:val="1"/>
          <w:numId w:val="40"/>
        </w:numPr>
      </w:pPr>
      <w:r>
        <w:t>A kibontás befejeztével, meg fog nyílni a mappa. Ott látni fogja a „</w:t>
      </w:r>
      <w:proofErr w:type="spellStart"/>
      <w:r w:rsidRPr="00C72467">
        <w:t>Konyvtarazo</w:t>
      </w:r>
      <w:proofErr w:type="spellEnd"/>
      <w:r w:rsidRPr="00C72467">
        <w:t>-rendszer-projekt-main</w:t>
      </w:r>
      <w:r>
        <w:t>” nevű mappát, nyissa meg, itt látnia kell többek között a „BACKEND” mappát (ne nyissa meg).</w:t>
      </w:r>
    </w:p>
    <w:p w14:paraId="29DFA716" w14:textId="105B23E8" w:rsidR="00C72467" w:rsidRDefault="00C72467" w:rsidP="00310A4F">
      <w:pPr>
        <w:pStyle w:val="Listaszerbekezds"/>
        <w:numPr>
          <w:ilvl w:val="1"/>
          <w:numId w:val="40"/>
        </w:numPr>
      </w:pPr>
      <w:r>
        <w:t xml:space="preserve">Abban a mappában, ahol látja, ott nyomjon a </w:t>
      </w:r>
      <w:proofErr w:type="gramStart"/>
      <w:r>
        <w:t>sávba</w:t>
      </w:r>
      <w:proofErr w:type="gramEnd"/>
      <w:r>
        <w:t xml:space="preserve"> ahol az elérési útvonal található, és a benne levő szöveg helyére írja be, hogy „cmd” és nyomjon ENTER-t.</w:t>
      </w:r>
    </w:p>
    <w:p w14:paraId="47247EAC" w14:textId="4B83EE31" w:rsidR="00C72467" w:rsidRDefault="00C72467" w:rsidP="00310A4F">
      <w:pPr>
        <w:pStyle w:val="Listaszerbekezds"/>
        <w:numPr>
          <w:ilvl w:val="1"/>
          <w:numId w:val="40"/>
        </w:numPr>
      </w:pPr>
      <w:r>
        <w:t>A megnyíló terminálba írja be, hogy „</w:t>
      </w:r>
      <w:r w:rsidRPr="00C72467">
        <w:t>php -S localhost:8000</w:t>
      </w:r>
      <w:r>
        <w:t>” és nyomjon ismételten ENTER-t.</w:t>
      </w:r>
    </w:p>
    <w:p w14:paraId="1F55B5E1" w14:textId="64ECBA71" w:rsidR="00C72467" w:rsidRDefault="00C72467" w:rsidP="00C72467">
      <w:pPr>
        <w:pStyle w:val="Listaszerbekezds"/>
        <w:numPr>
          <w:ilvl w:val="0"/>
          <w:numId w:val="40"/>
        </w:numPr>
      </w:pPr>
      <w:r>
        <w:t>Adatbázis feltöltése tesztadatokkal</w:t>
      </w:r>
    </w:p>
    <w:p w14:paraId="68B9739D" w14:textId="26EB9EA1" w:rsidR="00C72467" w:rsidRDefault="00C72467" w:rsidP="00C72467">
      <w:pPr>
        <w:pStyle w:val="Listaszerbekezds"/>
        <w:numPr>
          <w:ilvl w:val="1"/>
          <w:numId w:val="40"/>
        </w:numPr>
      </w:pPr>
      <w:r>
        <w:t>A XAMPP-ban az „</w:t>
      </w:r>
      <w:proofErr w:type="spellStart"/>
      <w:r>
        <w:t>Apache</w:t>
      </w:r>
      <w:proofErr w:type="spellEnd"/>
      <w:r>
        <w:t>” sorában is nyomjon rá a „START” gomb</w:t>
      </w:r>
      <w:r w:rsidR="00064D62">
        <w:t>ra</w:t>
      </w:r>
    </w:p>
    <w:p w14:paraId="38314F52" w14:textId="0E249D99" w:rsidR="00064D62" w:rsidRDefault="00064D62" w:rsidP="00C72467">
      <w:pPr>
        <w:pStyle w:val="Listaszerbekezds"/>
        <w:numPr>
          <w:ilvl w:val="1"/>
          <w:numId w:val="40"/>
        </w:numPr>
      </w:pPr>
      <w:r>
        <w:t xml:space="preserve">Nyissunk meg egy Böngészőt és írjuk az elérési úthoz, hogy </w:t>
      </w:r>
      <w:proofErr w:type="spellStart"/>
      <w:r>
        <w:t>localhost</w:t>
      </w:r>
      <w:proofErr w:type="spellEnd"/>
      <w:r>
        <w:t>/</w:t>
      </w:r>
      <w:proofErr w:type="spellStart"/>
      <w:r>
        <w:t>phpmyadmin</w:t>
      </w:r>
      <w:proofErr w:type="spellEnd"/>
      <w:r>
        <w:t>/</w:t>
      </w:r>
    </w:p>
    <w:p w14:paraId="2DBEA869" w14:textId="61AAA31F" w:rsidR="00064D62" w:rsidRDefault="00064D62" w:rsidP="00C72467">
      <w:pPr>
        <w:pStyle w:val="Listaszerbekezds"/>
        <w:numPr>
          <w:ilvl w:val="1"/>
          <w:numId w:val="40"/>
        </w:numPr>
      </w:pPr>
      <w:r>
        <w:t>Az oldal betöltése után nyomjon az „</w:t>
      </w:r>
      <w:proofErr w:type="gramStart"/>
      <w:r>
        <w:t>Import”/</w:t>
      </w:r>
      <w:proofErr w:type="gramEnd"/>
      <w:r>
        <w:t>”Importálás” gombra, és az első mezőben válassza ki a „BACKEND” mappán belül található „</w:t>
      </w:r>
      <w:proofErr w:type="spellStart"/>
      <w:r w:rsidRPr="00064D62">
        <w:t>fulldatabase</w:t>
      </w:r>
      <w:r>
        <w:t>.sql</w:t>
      </w:r>
      <w:proofErr w:type="spellEnd"/>
      <w:r>
        <w:t>” fájlt.</w:t>
      </w:r>
    </w:p>
    <w:p w14:paraId="6A40BBB8" w14:textId="5E41F751" w:rsidR="00064D62" w:rsidRDefault="00064D62" w:rsidP="00C72467">
      <w:pPr>
        <w:pStyle w:val="Listaszerbekezds"/>
        <w:numPr>
          <w:ilvl w:val="1"/>
          <w:numId w:val="40"/>
        </w:numPr>
      </w:pPr>
      <w:r>
        <w:t>Görgessen le, és a lapalján nyomjon rá az „Import”/”Importálás” gombra</w:t>
      </w:r>
      <w:bookmarkStart w:id="77" w:name="_GoBack"/>
      <w:bookmarkEnd w:id="77"/>
    </w:p>
    <w:p w14:paraId="766853A0" w14:textId="44981A91" w:rsidR="00C72467" w:rsidRDefault="00C72467" w:rsidP="00C72467">
      <w:pPr>
        <w:pStyle w:val="Listaszerbekezds"/>
        <w:numPr>
          <w:ilvl w:val="0"/>
          <w:numId w:val="40"/>
        </w:numPr>
      </w:pPr>
      <w:r>
        <w:t>A weboldal megnyitása</w:t>
      </w:r>
    </w:p>
    <w:p w14:paraId="1A40064B" w14:textId="2066442A" w:rsidR="00C72467" w:rsidRDefault="00C72467" w:rsidP="00C72467">
      <w:pPr>
        <w:pStyle w:val="Listaszerbekezds"/>
        <w:numPr>
          <w:ilvl w:val="1"/>
          <w:numId w:val="40"/>
        </w:numPr>
      </w:pPr>
      <w:r>
        <w:t>A böngészőbe az eléréi úthoz írja be, hogy „localhost:8000/web/”</w:t>
      </w:r>
    </w:p>
    <w:p w14:paraId="0E51CF0F" w14:textId="519E9340" w:rsidR="00C72467" w:rsidRPr="00310A4F" w:rsidRDefault="00C72467" w:rsidP="00C72467">
      <w:pPr>
        <w:pStyle w:val="Listaszerbekezds"/>
        <w:numPr>
          <w:ilvl w:val="0"/>
          <w:numId w:val="40"/>
        </w:numPr>
      </w:pPr>
      <w:r>
        <w:t>Az asztali programot a „DESKTOP” mappát megnyitva (ugyanott található, mint a „BACKEND” mappa), a „</w:t>
      </w:r>
      <w:proofErr w:type="gramStart"/>
      <w:r w:rsidRPr="00C72467">
        <w:t>\</w:t>
      </w:r>
      <w:proofErr w:type="spellStart"/>
      <w:r w:rsidRPr="00C72467">
        <w:t>Desktop</w:t>
      </w:r>
      <w:proofErr w:type="spellEnd"/>
      <w:r w:rsidRPr="00C72467">
        <w:t>\</w:t>
      </w:r>
      <w:proofErr w:type="spellStart"/>
      <w:r w:rsidRPr="00C72467">
        <w:t>bin</w:t>
      </w:r>
      <w:proofErr w:type="spellEnd"/>
      <w:r w:rsidRPr="00C72467">
        <w:t>\</w:t>
      </w:r>
      <w:proofErr w:type="spellStart"/>
      <w:r w:rsidRPr="00C72467">
        <w:t>Debug</w:t>
      </w:r>
      <w:proofErr w:type="spellEnd"/>
      <w:r>
        <w:t>\Desktop.exe”-</w:t>
      </w:r>
      <w:proofErr w:type="gramEnd"/>
      <w:r>
        <w:t>vel lehet futtatni.</w:t>
      </w:r>
    </w:p>
    <w:p w14:paraId="5B537991" w14:textId="57B2052E" w:rsidR="002826C6" w:rsidRPr="009661B9" w:rsidRDefault="002826C6" w:rsidP="00163290">
      <w:pPr>
        <w:pStyle w:val="Cmsor2"/>
      </w:pPr>
      <w:bookmarkStart w:id="78" w:name="_Toc194844971"/>
      <w:r w:rsidRPr="009661B9">
        <w:lastRenderedPageBreak/>
        <w:t>Asztali alkalmazás felhasználói dokumentáció</w:t>
      </w:r>
      <w:bookmarkEnd w:id="78"/>
    </w:p>
    <w:p w14:paraId="7F553FA6" w14:textId="77777777" w:rsidR="00DE6760" w:rsidRPr="009661B9" w:rsidRDefault="00DE6760" w:rsidP="00DE6760">
      <w:r w:rsidRPr="009661B9">
        <w:t>Ez a dokumentáció segít a könyvtár alkalmazottainak megérteni, hogyan használhatják a weboldal különböző funkcióit.</w:t>
      </w:r>
    </w:p>
    <w:p w14:paraId="0477AF35" w14:textId="77777777" w:rsidR="00DE6760" w:rsidRPr="009661B9" w:rsidRDefault="00DE6760" w:rsidP="00163290">
      <w:pPr>
        <w:pStyle w:val="Cmsor3"/>
      </w:pPr>
      <w:bookmarkStart w:id="79" w:name="_Toc194844972"/>
      <w:r w:rsidRPr="009661B9">
        <w:t>Belépés</w:t>
      </w:r>
      <w:bookmarkEnd w:id="79"/>
    </w:p>
    <w:p w14:paraId="7E8926F1" w14:textId="1BFE5DFE" w:rsidR="00DE6760" w:rsidRPr="009661B9" w:rsidRDefault="00DE6760" w:rsidP="00DE6760">
      <w:r w:rsidRPr="009661B9">
        <w:rPr>
          <w:noProof/>
        </w:rPr>
        <w:drawing>
          <wp:anchor distT="0" distB="0" distL="114300" distR="114300" simplePos="0" relativeHeight="251682816" behindDoc="0" locked="0" layoutInCell="1" allowOverlap="1" wp14:anchorId="47D4DE87" wp14:editId="2946CB9F">
            <wp:simplePos x="0" y="0"/>
            <wp:positionH relativeFrom="margin">
              <wp:posOffset>1801495</wp:posOffset>
            </wp:positionH>
            <wp:positionV relativeFrom="paragraph">
              <wp:posOffset>973455</wp:posOffset>
            </wp:positionV>
            <wp:extent cx="1676400" cy="2500630"/>
            <wp:effectExtent l="0" t="0" r="0" b="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rotWithShape="1">
                    <a:blip r:embed="rId17">
                      <a:extLst>
                        <a:ext uri="{28A0092B-C50C-407E-A947-70E740481C1C}">
                          <a14:useLocalDpi xmlns:a14="http://schemas.microsoft.com/office/drawing/2010/main" val="0"/>
                        </a:ext>
                      </a:extLst>
                    </a:blip>
                    <a:srcRect t="610"/>
                    <a:stretch/>
                  </pic:blipFill>
                  <pic:spPr bwMode="auto">
                    <a:xfrm>
                      <a:off x="0" y="0"/>
                      <a:ext cx="1676400" cy="250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15AF">
        <w:rPr>
          <w:noProof/>
        </w:rPr>
        <w:t xml:space="preserve"> </w:t>
      </w:r>
      <w:r w:rsidRPr="009661B9">
        <w:t xml:space="preserve">Az alkalmazás indulásánál egyből a bejelentkező felület jelenik meg, ahova be kell írnunk a felhasználónevünket és a </w:t>
      </w:r>
      <w:proofErr w:type="spellStart"/>
      <w:r w:rsidRPr="009661B9">
        <w:t>jelszavunkat</w:t>
      </w:r>
      <w:proofErr w:type="spellEnd"/>
      <w:r w:rsidRPr="009661B9">
        <w:t xml:space="preserve"> az ezekre kijelölt szöveges beviteli mezőbe, ezután az „Enter” billentyű vagy a „Bejelentkezés” gomb lenyomásával tudunk bejelentkezni. Amennyiben helytelen a felhasználónév vagy a jelszó, az alkalmazás figyelmeztetni fog minket. Ha mégsem szeretnénk bejelentkezni, akkor a bal felső sarokban található X-szel be tudjuk zárni az ablakot.</w:t>
      </w:r>
    </w:p>
    <w:p w14:paraId="6EA7EF92" w14:textId="6D928BA3" w:rsidR="00243FA4" w:rsidRPr="009661B9" w:rsidRDefault="00DE6760" w:rsidP="00DE6760">
      <w:r w:rsidRPr="009661B9">
        <w:t xml:space="preserve">Sikeres bejelentkezéskor a főoldalra kerülünk. </w:t>
      </w:r>
    </w:p>
    <w:p w14:paraId="2A03CFDF" w14:textId="77777777" w:rsidR="00243FA4" w:rsidRPr="009661B9" w:rsidRDefault="00243FA4">
      <w:r w:rsidRPr="009661B9">
        <w:br w:type="page"/>
      </w:r>
    </w:p>
    <w:p w14:paraId="440E2447" w14:textId="27D14A66" w:rsidR="00DE6760" w:rsidRPr="009661B9" w:rsidRDefault="00243FA4" w:rsidP="00431C32">
      <w:pPr>
        <w:pStyle w:val="Cmsor3"/>
      </w:pPr>
      <w:bookmarkStart w:id="80" w:name="_Toc194844973"/>
      <w:r w:rsidRPr="009661B9">
        <w:lastRenderedPageBreak/>
        <w:t>Főoldal</w:t>
      </w:r>
      <w:bookmarkEnd w:id="80"/>
    </w:p>
    <w:p w14:paraId="3B9EB657" w14:textId="77777777" w:rsidR="00DE6760" w:rsidRPr="009661B9" w:rsidRDefault="00DE6760" w:rsidP="00DE6760">
      <w:r w:rsidRPr="009661B9">
        <w:rPr>
          <w:noProof/>
        </w:rPr>
        <w:drawing>
          <wp:inline distT="0" distB="0" distL="0" distR="0" wp14:anchorId="105B5475" wp14:editId="1E298A81">
            <wp:extent cx="5121729" cy="3508204"/>
            <wp:effectExtent l="0" t="0" r="3175"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0754" cy="3514386"/>
                    </a:xfrm>
                    <a:prstGeom prst="rect">
                      <a:avLst/>
                    </a:prstGeom>
                  </pic:spPr>
                </pic:pic>
              </a:graphicData>
            </a:graphic>
          </wp:inline>
        </w:drawing>
      </w:r>
    </w:p>
    <w:p w14:paraId="52C5FCA6"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az „Új felhasználó hozzáadása” gombbal megnyithatjuk azt az ablakot (vagyis űrlapot), amely segítségével hozzáadhatunk egy új felhasználót az adatbázishoz. Ezzel nem lépünk el a főoldalról.</w:t>
      </w:r>
    </w:p>
    <w:p w14:paraId="107A4C5E"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kilépés gombbal kiléphetünk a programból. Ha legközelebb megnyitjuk a programot, újból be kell majd lépnünk.</w:t>
      </w:r>
    </w:p>
    <w:p w14:paraId="3ED06061"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Erre a felhasználó ikonra kattintva elnavigálhatunk arra az oldalra, amelyen megtalálunk részletes információkat a jelenleg bejelentkezett felhasználóról. Erről az oldalról részletesebben a dokumentáció „Dolgozó adatai oldal” szekciójában olvashat.</w:t>
      </w:r>
    </w:p>
    <w:p w14:paraId="5B0E45D9" w14:textId="77777777" w:rsidR="00DE6760"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Az ablak bal szélén találjuk a navigációs menüt, mely segítségével navigálni tudunk az oldalak között. A zöld sáv mutatja, hogy jelenleg melyik oldalon vagyunk.</w:t>
      </w:r>
    </w:p>
    <w:p w14:paraId="4D9A8327" w14:textId="27531FFB" w:rsidR="00566BE4" w:rsidRPr="009661B9" w:rsidRDefault="00DE6760" w:rsidP="00DE6760">
      <w:pPr>
        <w:pStyle w:val="Listaszerbekezds"/>
        <w:numPr>
          <w:ilvl w:val="0"/>
          <w:numId w:val="28"/>
        </w:numPr>
        <w:rPr>
          <w:rFonts w:ascii="Times New Roman" w:hAnsi="Times New Roman" w:cs="Times New Roman"/>
        </w:rPr>
      </w:pPr>
      <w:r w:rsidRPr="009661B9">
        <w:rPr>
          <w:rFonts w:ascii="Times New Roman" w:hAnsi="Times New Roman" w:cs="Times New Roman"/>
        </w:rPr>
        <w:t>Ezzel a váltógombbal tudunk átváltani sötétről világosra, világosról pedig sötét témára egyetlen kattintással. Az alkalmazás bezárásakor a téma elmentésre kerül.</w:t>
      </w:r>
    </w:p>
    <w:p w14:paraId="522317C1" w14:textId="1FB7BA6F" w:rsidR="00DE6760" w:rsidRPr="009661B9" w:rsidRDefault="00566BE4" w:rsidP="00B53636">
      <w:pPr>
        <w:rPr>
          <w:rFonts w:eastAsiaTheme="minorHAnsi"/>
          <w:sz w:val="22"/>
          <w:szCs w:val="22"/>
          <w:lang w:eastAsia="en-US" w:bidi="ar-SA"/>
        </w:rPr>
      </w:pPr>
      <w:r w:rsidRPr="009661B9">
        <w:br w:type="page"/>
      </w:r>
    </w:p>
    <w:p w14:paraId="3BA64988" w14:textId="77777777" w:rsidR="00DE6760" w:rsidRPr="009661B9" w:rsidRDefault="00DE6760" w:rsidP="00431C32">
      <w:pPr>
        <w:pStyle w:val="Cmsor3"/>
      </w:pPr>
      <w:bookmarkStart w:id="81" w:name="_Toc194844974"/>
      <w:r w:rsidRPr="009661B9">
        <w:lastRenderedPageBreak/>
        <w:t>Dolgozó adatai oldal</w:t>
      </w:r>
      <w:bookmarkEnd w:id="81"/>
    </w:p>
    <w:p w14:paraId="755FC27D" w14:textId="77777777" w:rsidR="00DE6760" w:rsidRPr="009661B9" w:rsidRDefault="00DE6760" w:rsidP="00DE6760">
      <w:r w:rsidRPr="009661B9">
        <w:t xml:space="preserve">A jelenleg bejelentkezett dolgozó adatait az ablak bal felső sarkában található felhasználó ikonra való kattintással tudunk átlépni. (ez a </w:t>
      </w:r>
      <w:proofErr w:type="gramStart"/>
      <w:r w:rsidRPr="009661B9">
        <w:t>felhasználó ikon</w:t>
      </w:r>
      <w:proofErr w:type="gramEnd"/>
      <w:r w:rsidRPr="009661B9">
        <w:t xml:space="preserve"> =&gt; </w:t>
      </w:r>
      <w:r w:rsidRPr="009661B9">
        <w:rPr>
          <w:noProof/>
        </w:rPr>
        <w:drawing>
          <wp:inline distT="0" distB="0" distL="0" distR="0" wp14:anchorId="6238B6E6" wp14:editId="34CD7637">
            <wp:extent cx="125186" cy="125186"/>
            <wp:effectExtent l="0" t="0" r="8255" b="825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19">
                      <a:extLst>
                        <a:ext uri="{28A0092B-C50C-407E-A947-70E740481C1C}">
                          <a14:useLocalDpi xmlns:a14="http://schemas.microsoft.com/office/drawing/2010/main" val="0"/>
                        </a:ext>
                      </a:extLst>
                    </a:blip>
                    <a:stretch>
                      <a:fillRect/>
                    </a:stretch>
                  </pic:blipFill>
                  <pic:spPr>
                    <a:xfrm>
                      <a:off x="0" y="0"/>
                      <a:ext cx="128765" cy="128765"/>
                    </a:xfrm>
                    <a:prstGeom prst="rect">
                      <a:avLst/>
                    </a:prstGeom>
                  </pic:spPr>
                </pic:pic>
              </a:graphicData>
            </a:graphic>
          </wp:inline>
        </w:drawing>
      </w:r>
      <w:r w:rsidRPr="009661B9">
        <w:t>)</w:t>
      </w:r>
    </w:p>
    <w:p w14:paraId="75B53EAD" w14:textId="77777777" w:rsidR="00DE6760" w:rsidRPr="009661B9" w:rsidRDefault="00DE6760" w:rsidP="00DE6760">
      <w:r w:rsidRPr="009661B9">
        <w:rPr>
          <w:noProof/>
        </w:rPr>
        <w:drawing>
          <wp:inline distT="0" distB="0" distL="0" distR="0" wp14:anchorId="493CDB98" wp14:editId="3EC1383A">
            <wp:extent cx="5760720" cy="3961765"/>
            <wp:effectExtent l="0" t="0" r="0" b="63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pic:cNvPicPr/>
                  </pic:nvPicPr>
                  <pic:blipFill>
                    <a:blip r:embed="rId20">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A1B9AFD"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találjuk a bejelentkezett alkalmazott adatait.</w:t>
      </w:r>
    </w:p>
    <w:p w14:paraId="5015B812"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Az „Alkalmazott hozzáadása” gombbal tudjuk megnyitni azt az űrlapot, mellyel hozzáadhatunk egy új alkalmazottat, miután megadtuk az új alkalmazott nevét és a használni kívánt jelszót. A hozzáadás gombbal véglegesen hozzáadhatjuk az alkalmazottat az adatbázishoz.</w:t>
      </w:r>
    </w:p>
    <w:p w14:paraId="6C437469"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1596D307" wp14:editId="562A71BC">
            <wp:extent cx="1932215" cy="2103967"/>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21">
                      <a:extLst>
                        <a:ext uri="{28A0092B-C50C-407E-A947-70E740481C1C}">
                          <a14:useLocalDpi xmlns:a14="http://schemas.microsoft.com/office/drawing/2010/main" val="0"/>
                        </a:ext>
                      </a:extLst>
                    </a:blip>
                    <a:stretch>
                      <a:fillRect/>
                    </a:stretch>
                  </pic:blipFill>
                  <pic:spPr>
                    <a:xfrm>
                      <a:off x="0" y="0"/>
                      <a:ext cx="1940932" cy="2113459"/>
                    </a:xfrm>
                    <a:prstGeom prst="rect">
                      <a:avLst/>
                    </a:prstGeom>
                  </pic:spPr>
                </pic:pic>
              </a:graphicData>
            </a:graphic>
          </wp:inline>
        </w:drawing>
      </w:r>
    </w:p>
    <w:p w14:paraId="72D5D33B"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 xml:space="preserve">Ezzel a két gombbal („Alkalmazottak” és „Rendszerbeállítások”) tudunk váltani, hogy mi jelenjen meg a táblázatban. </w:t>
      </w:r>
    </w:p>
    <w:p w14:paraId="10157EA4" w14:textId="77777777"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t>Az alkalmazottak kilistázásával megtekinthetjük az összes aktív alkalmazottat. Itt megtekinthetjük az alkalmazottak nevét és felhasználónevét, továbbá innen tudunk alkalmazottat deaktiválni az adott alkalmazott sorában található „Deaktivál” gombra kattintva.</w:t>
      </w:r>
    </w:p>
    <w:p w14:paraId="23A804F7" w14:textId="77777777" w:rsidR="00DE6760" w:rsidRPr="009661B9" w:rsidRDefault="00DE6760" w:rsidP="00DE6760">
      <w:pPr>
        <w:pStyle w:val="Listaszerbekezds"/>
        <w:numPr>
          <w:ilvl w:val="0"/>
          <w:numId w:val="30"/>
        </w:numPr>
        <w:rPr>
          <w:rFonts w:ascii="Times New Roman" w:hAnsi="Times New Roman" w:cs="Times New Roman"/>
        </w:rPr>
      </w:pPr>
      <w:r w:rsidRPr="009661B9">
        <w:rPr>
          <w:rFonts w:ascii="Times New Roman" w:hAnsi="Times New Roman" w:cs="Times New Roman"/>
        </w:rPr>
        <w:lastRenderedPageBreak/>
        <w:t>A „Rendszerbeállítások” gombra kattintva átválthatunk arra, hogy a táblázat a rendszerbeállításokat mutassa.</w:t>
      </w:r>
    </w:p>
    <w:p w14:paraId="7FD331B9"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t xml:space="preserve"> </w:t>
      </w:r>
      <w:r w:rsidRPr="009661B9">
        <w:rPr>
          <w:rFonts w:ascii="Times New Roman" w:hAnsi="Times New Roman" w:cs="Times New Roman"/>
          <w:noProof/>
        </w:rPr>
        <w:drawing>
          <wp:inline distT="0" distB="0" distL="0" distR="0" wp14:anchorId="355A09FF" wp14:editId="3EC4C796">
            <wp:extent cx="5159829" cy="1068464"/>
            <wp:effectExtent l="0" t="0" r="317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rotWithShape="1">
                    <a:blip r:embed="rId22" cstate="print">
                      <a:extLst>
                        <a:ext uri="{28A0092B-C50C-407E-A947-70E740481C1C}">
                          <a14:useLocalDpi xmlns:a14="http://schemas.microsoft.com/office/drawing/2010/main" val="0"/>
                        </a:ext>
                      </a:extLst>
                    </a:blip>
                    <a:srcRect t="32181"/>
                    <a:stretch/>
                  </pic:blipFill>
                  <pic:spPr bwMode="auto">
                    <a:xfrm>
                      <a:off x="0" y="0"/>
                      <a:ext cx="5199738" cy="1076728"/>
                    </a:xfrm>
                    <a:prstGeom prst="rect">
                      <a:avLst/>
                    </a:prstGeom>
                    <a:ln>
                      <a:noFill/>
                    </a:ln>
                    <a:extLst>
                      <a:ext uri="{53640926-AAD7-44D8-BBD7-CCE9431645EC}">
                        <a14:shadowObscured xmlns:a14="http://schemas.microsoft.com/office/drawing/2010/main"/>
                      </a:ext>
                    </a:extLst>
                  </pic:spPr>
                </pic:pic>
              </a:graphicData>
            </a:graphic>
          </wp:inline>
        </w:drawing>
      </w:r>
    </w:p>
    <w:p w14:paraId="642776AC"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Itt módosíthatjuk a jelenleg bejelentkezett alkalmazott jelszavát a beviteli mezők kitöltésével és a „Változtat” gombra kattintva módosíthatjuk véglegesen a jelszót.</w:t>
      </w:r>
    </w:p>
    <w:p w14:paraId="5900970C" w14:textId="77777777" w:rsidR="00DE6760" w:rsidRPr="009661B9" w:rsidRDefault="00DE6760" w:rsidP="00DE6760">
      <w:pPr>
        <w:pStyle w:val="Listaszerbekezds"/>
        <w:numPr>
          <w:ilvl w:val="0"/>
          <w:numId w:val="29"/>
        </w:numPr>
        <w:rPr>
          <w:rFonts w:ascii="Times New Roman" w:hAnsi="Times New Roman" w:cs="Times New Roman"/>
        </w:rPr>
      </w:pPr>
      <w:r w:rsidRPr="009661B9">
        <w:rPr>
          <w:rFonts w:ascii="Times New Roman" w:hAnsi="Times New Roman" w:cs="Times New Roman"/>
        </w:rPr>
        <w:t>Ez a táblázat, melynek tartalmát váltani tudjuk a 3-as pontban ismertetett módon.</w:t>
      </w:r>
    </w:p>
    <w:p w14:paraId="06AF9D27" w14:textId="77777777" w:rsidR="00DE6760" w:rsidRPr="009661B9" w:rsidRDefault="00DE6760" w:rsidP="00DE6760">
      <w:pPr>
        <w:ind w:left="360"/>
      </w:pPr>
      <w:r w:rsidRPr="009661B9">
        <w:t>Az oldal alján található piros „Kilépés” gomb megnyomásával bezárhatjuk a programot.</w:t>
      </w:r>
      <w:r w:rsidRPr="009661B9">
        <w:br w:type="page"/>
      </w:r>
    </w:p>
    <w:p w14:paraId="1A2C82F7" w14:textId="77777777" w:rsidR="00DE6760" w:rsidRPr="009661B9" w:rsidRDefault="00DE6760" w:rsidP="00431C32">
      <w:pPr>
        <w:pStyle w:val="Cmsor3"/>
      </w:pPr>
      <w:bookmarkStart w:id="82" w:name="_Toc194844975"/>
      <w:r w:rsidRPr="009661B9">
        <w:lastRenderedPageBreak/>
        <w:t>Könyvek oldal</w:t>
      </w:r>
      <w:bookmarkEnd w:id="82"/>
    </w:p>
    <w:p w14:paraId="38A8EE23" w14:textId="77777777" w:rsidR="00DE6760" w:rsidRPr="009661B9" w:rsidRDefault="00DE6760" w:rsidP="00DE6760">
      <w:r w:rsidRPr="009661B9">
        <w:t>A „Könyvek” menüpontra kattintva megnyithatjuk az oldalt, ahol listába van szedve az adatbázisban szereplő összes könyv. A táblázatban szerepel a könyv ISBN száma, címe és státusza, mely azt jelzi, hogy elérhető-e az adott könyv, vagy valamelyik felhasználónál van (</w:t>
      </w:r>
      <w:proofErr w:type="spellStart"/>
      <w:r w:rsidRPr="009661B9">
        <w:t>available</w:t>
      </w:r>
      <w:proofErr w:type="spellEnd"/>
      <w:r w:rsidRPr="009661B9">
        <w:t xml:space="preserve"> = elérhető; </w:t>
      </w:r>
      <w:proofErr w:type="spellStart"/>
      <w:r w:rsidRPr="009661B9">
        <w:t>borrowed</w:t>
      </w:r>
      <w:proofErr w:type="spellEnd"/>
      <w:r w:rsidRPr="009661B9">
        <w:t xml:space="preserve"> = jelenleg nem elérhető, ki van véve).</w:t>
      </w:r>
      <w:r w:rsidRPr="009661B9">
        <w:br/>
      </w:r>
      <w:r w:rsidRPr="009661B9">
        <w:rPr>
          <w:noProof/>
        </w:rPr>
        <w:drawing>
          <wp:inline distT="0" distB="0" distL="0" distR="0" wp14:anchorId="223CF3B2" wp14:editId="175DBA8D">
            <wp:extent cx="5760720" cy="3957320"/>
            <wp:effectExtent l="0" t="0" r="0" b="50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23">
                      <a:extLst>
                        <a:ext uri="{28A0092B-C50C-407E-A947-70E740481C1C}">
                          <a14:useLocalDpi xmlns:a14="http://schemas.microsoft.com/office/drawing/2010/main" val="0"/>
                        </a:ext>
                      </a:extLst>
                    </a:blip>
                    <a:stretch>
                      <a:fillRect/>
                    </a:stretch>
                  </pic:blipFill>
                  <pic:spPr>
                    <a:xfrm>
                      <a:off x="0" y="0"/>
                      <a:ext cx="5760720" cy="3957320"/>
                    </a:xfrm>
                    <a:prstGeom prst="rect">
                      <a:avLst/>
                    </a:prstGeom>
                  </pic:spPr>
                </pic:pic>
              </a:graphicData>
            </a:graphic>
          </wp:inline>
        </w:drawing>
      </w:r>
    </w:p>
    <w:p w14:paraId="43C4753A" w14:textId="77777777" w:rsidR="00DE6760" w:rsidRPr="009661B9" w:rsidRDefault="00DE6760" w:rsidP="00DE6760">
      <w:r w:rsidRPr="009661B9">
        <w:br w:type="page"/>
      </w:r>
    </w:p>
    <w:p w14:paraId="62D21AF8"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Ezzel a + jellel jelölt gombbal megnyithatjuk azt az űrlapot, melynek segítségével hozzá tudunk adni új könyvet az adatbázishoz. Az alábbi kép mutatja, hogy hogy néz ki az űrlap. Az adatokat a hozzájuk kijelölt beviteli mezőbe.</w:t>
      </w:r>
    </w:p>
    <w:p w14:paraId="31618153"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01CA6042" wp14:editId="4BDB7DD2">
            <wp:extent cx="5157605" cy="3690257"/>
            <wp:effectExtent l="0" t="0" r="5080" b="571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pic:cNvPicPr/>
                  </pic:nvPicPr>
                  <pic:blipFill>
                    <a:blip r:embed="rId24">
                      <a:extLst>
                        <a:ext uri="{28A0092B-C50C-407E-A947-70E740481C1C}">
                          <a14:useLocalDpi xmlns:a14="http://schemas.microsoft.com/office/drawing/2010/main" val="0"/>
                        </a:ext>
                      </a:extLst>
                    </a:blip>
                    <a:stretch>
                      <a:fillRect/>
                    </a:stretch>
                  </pic:blipFill>
                  <pic:spPr>
                    <a:xfrm>
                      <a:off x="0" y="0"/>
                      <a:ext cx="5174053" cy="3702026"/>
                    </a:xfrm>
                    <a:prstGeom prst="rect">
                      <a:avLst/>
                    </a:prstGeom>
                  </pic:spPr>
                </pic:pic>
              </a:graphicData>
            </a:graphic>
          </wp:inline>
        </w:drawing>
      </w:r>
    </w:p>
    <w:p w14:paraId="04AB0FD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Ezzel az X-szel tudjuk bezárni az ablakot.</w:t>
      </w:r>
    </w:p>
    <w:p w14:paraId="318B77E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Ha erre a gombra kattintunk, választhatunk szerzőt vagy szerzőket a könyvhöz. Miután kiválasztottuk, a „Választás” gombra kattintva tudjuk véglegesíteni. </w:t>
      </w:r>
    </w:p>
    <w:p w14:paraId="4E83E017"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3E76C3D3" wp14:editId="22735D08">
            <wp:extent cx="3232870" cy="1670957"/>
            <wp:effectExtent l="0" t="0" r="5715" b="571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609" cy="1695115"/>
                    </a:xfrm>
                    <a:prstGeom prst="rect">
                      <a:avLst/>
                    </a:prstGeom>
                  </pic:spPr>
                </pic:pic>
              </a:graphicData>
            </a:graphic>
          </wp:inline>
        </w:drawing>
      </w:r>
    </w:p>
    <w:p w14:paraId="34389FE8"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Ha erre a gombra nyomunk, választhatunk kategóriát vagy kategóriákat a könyvhöz. Miután kiválasztottuk, a „Választás” gombra kattintva tudjuk véglegesíteni. </w:t>
      </w:r>
    </w:p>
    <w:p w14:paraId="7B5B610B"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472E4A66" wp14:editId="48529037">
            <wp:extent cx="3238500" cy="167958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9455" cy="1690448"/>
                    </a:xfrm>
                    <a:prstGeom prst="rect">
                      <a:avLst/>
                    </a:prstGeom>
                  </pic:spPr>
                </pic:pic>
              </a:graphicData>
            </a:graphic>
          </wp:inline>
        </w:drawing>
      </w:r>
    </w:p>
    <w:p w14:paraId="7BA6D40F"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lastRenderedPageBreak/>
        <w:t xml:space="preserve"> A „Kiadó” szövegre kattintva kiválaszthatunk egy kiadót a könyvünkhöz a felugró listából a „Választ” gombra kattintva.</w:t>
      </w:r>
    </w:p>
    <w:p w14:paraId="4A224766"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669320B1" wp14:editId="355A05FC">
            <wp:extent cx="3926335" cy="2041071"/>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pic:cNvPicPr/>
                  </pic:nvPicPr>
                  <pic:blipFill>
                    <a:blip r:embed="rId27">
                      <a:extLst>
                        <a:ext uri="{28A0092B-C50C-407E-A947-70E740481C1C}">
                          <a14:useLocalDpi xmlns:a14="http://schemas.microsoft.com/office/drawing/2010/main" val="0"/>
                        </a:ext>
                      </a:extLst>
                    </a:blip>
                    <a:stretch>
                      <a:fillRect/>
                    </a:stretch>
                  </pic:blipFill>
                  <pic:spPr>
                    <a:xfrm>
                      <a:off x="0" y="0"/>
                      <a:ext cx="3967686" cy="2062567"/>
                    </a:xfrm>
                    <a:prstGeom prst="rect">
                      <a:avLst/>
                    </a:prstGeom>
                  </pic:spPr>
                </pic:pic>
              </a:graphicData>
            </a:graphic>
          </wp:inline>
        </w:drawing>
      </w:r>
    </w:p>
    <w:p w14:paraId="2019E8F3"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 xml:space="preserve"> A „Nyelv” szövegre kattintva kiválaszthatjuk a könyv nyelvét a felugró listából a „Választ” gombra kattintva.</w:t>
      </w:r>
    </w:p>
    <w:p w14:paraId="1D0A8467"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59A46CA9" wp14:editId="13E9809D">
            <wp:extent cx="3946072" cy="2049156"/>
            <wp:effectExtent l="0" t="0" r="0" b="825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4130" cy="2058533"/>
                    </a:xfrm>
                    <a:prstGeom prst="rect">
                      <a:avLst/>
                    </a:prstGeom>
                  </pic:spPr>
                </pic:pic>
              </a:graphicData>
            </a:graphic>
          </wp:inline>
        </w:drawing>
      </w:r>
    </w:p>
    <w:p w14:paraId="378619E4"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A „Kép hozzáadása gombra kattintva a fájlkezelőt nyithatjuk meg, ahonnan kiválaszthatunk egy képet a könyvünkhöz.</w:t>
      </w:r>
    </w:p>
    <w:p w14:paraId="2E9C1BB1" w14:textId="77777777" w:rsidR="00DE6760" w:rsidRPr="009661B9" w:rsidRDefault="00DE6760" w:rsidP="00DE6760">
      <w:pPr>
        <w:pStyle w:val="Listaszerbekezds"/>
        <w:numPr>
          <w:ilvl w:val="1"/>
          <w:numId w:val="32"/>
        </w:numPr>
        <w:rPr>
          <w:rFonts w:ascii="Times New Roman" w:hAnsi="Times New Roman" w:cs="Times New Roman"/>
        </w:rPr>
      </w:pPr>
      <w:r w:rsidRPr="009661B9">
        <w:rPr>
          <w:rFonts w:ascii="Times New Roman" w:hAnsi="Times New Roman" w:cs="Times New Roman"/>
        </w:rPr>
        <w:t>Ha megadtunk minden adatot, a „Hozzáad” gomb megnyomásával véglegesíthetjük a könyv hozzáadását a megadott adatokkal.</w:t>
      </w:r>
    </w:p>
    <w:p w14:paraId="35DF234D"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szöveges beviteli mező kitöltésével és a „Keresés” gomb megnyomásával keresni tudunk a könyvek között.</w:t>
      </w:r>
    </w:p>
    <w:p w14:paraId="4C5A1E2F"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t>Ezzel a gombbal megnyithatjuk az adott könyv részleteit leíró oldalt. Itt módosíthatjuk legtöbb adatát. Ugyanazok a mechanikák, mint a „Könyv hozzáadása” oldalon, a különbség csak 3 új gomb.</w:t>
      </w:r>
      <w:r w:rsidRPr="009661B9">
        <w:rPr>
          <w:rFonts w:ascii="Times New Roman" w:hAnsi="Times New Roman" w:cs="Times New Roman"/>
        </w:rPr>
        <w:br/>
      </w:r>
      <w:r w:rsidRPr="009661B9">
        <w:rPr>
          <w:rFonts w:ascii="Times New Roman" w:hAnsi="Times New Roman" w:cs="Times New Roman"/>
          <w:noProof/>
        </w:rPr>
        <w:drawing>
          <wp:inline distT="0" distB="0" distL="0" distR="0" wp14:anchorId="7FF7CC1E" wp14:editId="605E86DE">
            <wp:extent cx="4174490" cy="912940"/>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7910" cy="924623"/>
                    </a:xfrm>
                    <a:prstGeom prst="rect">
                      <a:avLst/>
                    </a:prstGeom>
                  </pic:spPr>
                </pic:pic>
              </a:graphicData>
            </a:graphic>
          </wp:inline>
        </w:drawing>
      </w:r>
    </w:p>
    <w:p w14:paraId="3844C96A"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A „Leselejtez” gombbal le tudjuk selejtezni az adott könyvet. A felugró ablakban kijelölhetjük, hogy pontosan melyik könyvet akarjuk leselejtezni, ha az adott könyvből több példányban is van a könyvtárnak. A „Felvesz” gombbal hozzáadhatjuk a könyvet, mint egy új példány a könyvből, a „Vissza” gombbal pedig visszaléphetünk az előző, a kilistázott könyvek oldalára.</w:t>
      </w:r>
    </w:p>
    <w:p w14:paraId="41EFC744" w14:textId="77777777" w:rsidR="00DE6760" w:rsidRPr="009661B9" w:rsidRDefault="00DE6760" w:rsidP="00DE6760">
      <w:r w:rsidRPr="009661B9">
        <w:br w:type="page"/>
      </w:r>
    </w:p>
    <w:p w14:paraId="26BC5ACA" w14:textId="77777777" w:rsidR="00DE6760" w:rsidRPr="009661B9" w:rsidRDefault="00DE6760" w:rsidP="00DE6760">
      <w:pPr>
        <w:pStyle w:val="Listaszerbekezds"/>
        <w:numPr>
          <w:ilvl w:val="0"/>
          <w:numId w:val="31"/>
        </w:numPr>
        <w:rPr>
          <w:rFonts w:ascii="Times New Roman" w:hAnsi="Times New Roman" w:cs="Times New Roman"/>
        </w:rPr>
      </w:pPr>
      <w:r w:rsidRPr="009661B9">
        <w:rPr>
          <w:rFonts w:ascii="Times New Roman" w:hAnsi="Times New Roman" w:cs="Times New Roman"/>
        </w:rPr>
        <w:lastRenderedPageBreak/>
        <w:t>Ezen a gombon vagy „Kiadás</w:t>
      </w:r>
      <w:proofErr w:type="gramStart"/>
      <w:r w:rsidRPr="009661B9">
        <w:rPr>
          <w:rFonts w:ascii="Times New Roman" w:hAnsi="Times New Roman" w:cs="Times New Roman"/>
        </w:rPr>
        <w:t>”</w:t>
      </w:r>
      <w:proofErr w:type="gramEnd"/>
      <w:r w:rsidRPr="009661B9">
        <w:rPr>
          <w:rFonts w:ascii="Times New Roman" w:hAnsi="Times New Roman" w:cs="Times New Roman"/>
        </w:rPr>
        <w:t xml:space="preserve"> vagy „Visszavétel” felirat van. A „Kiadás” gombra kattintással kiadhatjuk az adott könyvet. Az oldalon, ahova vitt a kattintás, nyomjunk a „Felhasználó kiválasztása” gombra. Itt válasszuk ki a felhasználót a „Választ” gombra kattintással, majd a „Kiadás” gombra kattintva hajtsuk végre a kiadást.</w:t>
      </w:r>
      <w:r w:rsidRPr="009661B9">
        <w:rPr>
          <w:rFonts w:ascii="Times New Roman" w:hAnsi="Times New Roman" w:cs="Times New Roman"/>
        </w:rPr>
        <w:br/>
      </w:r>
      <w:r w:rsidRPr="009661B9">
        <w:rPr>
          <w:rFonts w:ascii="Times New Roman" w:hAnsi="Times New Roman" w:cs="Times New Roman"/>
          <w:noProof/>
        </w:rPr>
        <w:drawing>
          <wp:inline distT="0" distB="0" distL="0" distR="0" wp14:anchorId="2568E91D" wp14:editId="44C3B7AE">
            <wp:extent cx="2846615" cy="244654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0260" cy="2458273"/>
                    </a:xfrm>
                    <a:prstGeom prst="rect">
                      <a:avLst/>
                    </a:prstGeom>
                  </pic:spPr>
                </pic:pic>
              </a:graphicData>
            </a:graphic>
          </wp:inline>
        </w:drawing>
      </w:r>
    </w:p>
    <w:p w14:paraId="22F3BE1E"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 xml:space="preserve">A „Visszavétel” gombra kattintással átléphetünk a könyv visszavételére használt oldalra, ahol a „Visszavesz” gombbal tudjuk véglegesíteni a könyv </w:t>
      </w:r>
      <w:proofErr w:type="spellStart"/>
      <w:r w:rsidRPr="009661B9">
        <w:rPr>
          <w:rFonts w:ascii="Times New Roman" w:hAnsi="Times New Roman" w:cs="Times New Roman"/>
        </w:rPr>
        <w:t>visszavevését</w:t>
      </w:r>
      <w:proofErr w:type="spellEnd"/>
      <w:r w:rsidRPr="009661B9">
        <w:rPr>
          <w:rFonts w:ascii="Times New Roman" w:hAnsi="Times New Roman" w:cs="Times New Roman"/>
        </w:rPr>
        <w:t>.</w:t>
      </w:r>
    </w:p>
    <w:p w14:paraId="7BD14A5B"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236A6641" wp14:editId="43E18F80">
            <wp:extent cx="2863929" cy="2166257"/>
            <wp:effectExtent l="0" t="0" r="0" b="571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6195" cy="2175535"/>
                    </a:xfrm>
                    <a:prstGeom prst="rect">
                      <a:avLst/>
                    </a:prstGeom>
                  </pic:spPr>
                </pic:pic>
              </a:graphicData>
            </a:graphic>
          </wp:inline>
        </w:drawing>
      </w:r>
    </w:p>
    <w:p w14:paraId="271E6D83" w14:textId="77777777" w:rsidR="00DE6760" w:rsidRPr="009661B9" w:rsidRDefault="00DE6760" w:rsidP="00DE6760">
      <w:r w:rsidRPr="009661B9">
        <w:br w:type="page"/>
      </w:r>
    </w:p>
    <w:p w14:paraId="555BF628" w14:textId="77777777" w:rsidR="00DE6760" w:rsidRPr="009661B9" w:rsidRDefault="00DE6760" w:rsidP="00D0761A">
      <w:pPr>
        <w:pStyle w:val="Cmsor3"/>
      </w:pPr>
      <w:bookmarkStart w:id="83" w:name="_Toc194844976"/>
      <w:r w:rsidRPr="009661B9">
        <w:lastRenderedPageBreak/>
        <w:t>Felhasználók oldal</w:t>
      </w:r>
      <w:bookmarkEnd w:id="83"/>
    </w:p>
    <w:p w14:paraId="43FF45E1" w14:textId="77777777" w:rsidR="00DE6760" w:rsidRPr="009661B9" w:rsidRDefault="00DE6760" w:rsidP="00DE6760">
      <w:r w:rsidRPr="009661B9">
        <w:rPr>
          <w:noProof/>
        </w:rPr>
        <w:drawing>
          <wp:inline distT="0" distB="0" distL="0" distR="0" wp14:anchorId="3F4AEAB5" wp14:editId="381AE6FD">
            <wp:extent cx="5760720" cy="3955415"/>
            <wp:effectExtent l="0" t="0" r="0" b="698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pic:nvPicPr>
                  <pic:blipFill>
                    <a:blip r:embed="rId32">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28B16A"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Ezzel a gombbal megnyithatjuk azt az ablakot, melynek kitöltésével hozzáadhatunk egy új felhasználót az adatbázishoz.</w:t>
      </w:r>
    </w:p>
    <w:p w14:paraId="3B2AFFD5"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rPr>
        <w:t xml:space="preserve"> </w:t>
      </w:r>
      <w:r w:rsidRPr="009661B9">
        <w:rPr>
          <w:rFonts w:ascii="Times New Roman" w:hAnsi="Times New Roman" w:cs="Times New Roman"/>
          <w:noProof/>
        </w:rPr>
        <w:drawing>
          <wp:inline distT="0" distB="0" distL="0" distR="0" wp14:anchorId="7B1C4B74" wp14:editId="07878F4A">
            <wp:extent cx="2471058" cy="3316436"/>
            <wp:effectExtent l="0" t="0" r="571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83"/>
                    <a:stretch/>
                  </pic:blipFill>
                  <pic:spPr bwMode="auto">
                    <a:xfrm>
                      <a:off x="0" y="0"/>
                      <a:ext cx="2476231" cy="3323378"/>
                    </a:xfrm>
                    <a:prstGeom prst="rect">
                      <a:avLst/>
                    </a:prstGeom>
                    <a:ln>
                      <a:noFill/>
                    </a:ln>
                    <a:extLst>
                      <a:ext uri="{53640926-AAD7-44D8-BBD7-CCE9431645EC}">
                        <a14:shadowObscured xmlns:a14="http://schemas.microsoft.com/office/drawing/2010/main"/>
                      </a:ext>
                    </a:extLst>
                  </pic:spPr>
                </pic:pic>
              </a:graphicData>
            </a:graphic>
          </wp:inline>
        </w:drawing>
      </w:r>
    </w:p>
    <w:p w14:paraId="7BA55D6D" w14:textId="77777777" w:rsidR="00DE6760" w:rsidRPr="009661B9" w:rsidRDefault="00DE6760" w:rsidP="00DE6760">
      <w:r w:rsidRPr="009661B9">
        <w:br w:type="page"/>
      </w:r>
    </w:p>
    <w:p w14:paraId="11FE10A4"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lastRenderedPageBreak/>
        <w:t>A „Részletes” gombra megnyithatjuk a felhasználó részletes adatait</w:t>
      </w:r>
    </w:p>
    <w:p w14:paraId="5AD128BC" w14:textId="77777777" w:rsidR="00DE6760" w:rsidRPr="009661B9" w:rsidRDefault="00DE6760" w:rsidP="00DE6760">
      <w:pPr>
        <w:pStyle w:val="Listaszerbekezds"/>
        <w:rPr>
          <w:rFonts w:ascii="Times New Roman" w:hAnsi="Times New Roman" w:cs="Times New Roman"/>
        </w:rPr>
      </w:pPr>
      <w:r w:rsidRPr="009661B9">
        <w:rPr>
          <w:rFonts w:ascii="Times New Roman" w:hAnsi="Times New Roman" w:cs="Times New Roman"/>
          <w:noProof/>
        </w:rPr>
        <w:drawing>
          <wp:inline distT="0" distB="0" distL="0" distR="0" wp14:anchorId="7690BDF4" wp14:editId="29D44310">
            <wp:extent cx="5018315" cy="3434603"/>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6772" cy="3440391"/>
                    </a:xfrm>
                    <a:prstGeom prst="rect">
                      <a:avLst/>
                    </a:prstGeom>
                  </pic:spPr>
                </pic:pic>
              </a:graphicData>
            </a:graphic>
          </wp:inline>
        </w:drawing>
      </w:r>
    </w:p>
    <w:p w14:paraId="2514A73D"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deaktiválni tudjuk az adott felhasználót.</w:t>
      </w:r>
    </w:p>
    <w:p w14:paraId="24609B11"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foglalni vagy előjegyezni tudunk könyveket, attól függően, hogy jelenleg elérhető-e az adott könyv.</w:t>
      </w:r>
    </w:p>
    <w:p w14:paraId="29298EBA" w14:textId="77777777" w:rsidR="00DE6760" w:rsidRPr="009661B9" w:rsidRDefault="00DE6760" w:rsidP="00DE6760">
      <w:pPr>
        <w:pStyle w:val="Listaszerbekezds"/>
        <w:ind w:left="1080"/>
        <w:rPr>
          <w:rFonts w:ascii="Times New Roman" w:hAnsi="Times New Roman" w:cs="Times New Roman"/>
        </w:rPr>
      </w:pPr>
      <w:r w:rsidRPr="009661B9">
        <w:rPr>
          <w:rFonts w:ascii="Times New Roman" w:hAnsi="Times New Roman" w:cs="Times New Roman"/>
          <w:noProof/>
        </w:rPr>
        <w:drawing>
          <wp:inline distT="0" distB="0" distL="0" distR="0" wp14:anchorId="4F1D7562" wp14:editId="382D0FC3">
            <wp:extent cx="4827815" cy="2503311"/>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646" cy="2509446"/>
                    </a:xfrm>
                    <a:prstGeom prst="rect">
                      <a:avLst/>
                    </a:prstGeom>
                  </pic:spPr>
                </pic:pic>
              </a:graphicData>
            </a:graphic>
          </wp:inline>
        </w:drawing>
      </w:r>
    </w:p>
    <w:p w14:paraId="3A554E36"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meghosszabbíthatjuk a felhasználó tagságát egy évvel.</w:t>
      </w:r>
    </w:p>
    <w:p w14:paraId="75A642E2" w14:textId="77777777" w:rsidR="00DE6760" w:rsidRPr="009661B9" w:rsidRDefault="00DE6760" w:rsidP="00DE6760">
      <w:pPr>
        <w:pStyle w:val="Listaszerbekezds"/>
        <w:numPr>
          <w:ilvl w:val="1"/>
          <w:numId w:val="33"/>
        </w:numPr>
        <w:rPr>
          <w:rFonts w:ascii="Times New Roman" w:hAnsi="Times New Roman" w:cs="Times New Roman"/>
        </w:rPr>
      </w:pPr>
      <w:r w:rsidRPr="009661B9">
        <w:rPr>
          <w:rFonts w:ascii="Times New Roman" w:hAnsi="Times New Roman" w:cs="Times New Roman"/>
        </w:rPr>
        <w:t>Ezzel a gombbal visszaléphetünk arra az oldalra, ahol ki vannak listázva a felhasználók.</w:t>
      </w:r>
    </w:p>
    <w:p w14:paraId="0660CD12"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jelenleg a felhasználónál lévő könyvet szeretnénk visszavenni.</w:t>
      </w:r>
    </w:p>
    <w:p w14:paraId="4AA7CD7B" w14:textId="77777777" w:rsidR="00DE6760" w:rsidRPr="009661B9" w:rsidRDefault="00DE6760" w:rsidP="00DE6760">
      <w:pPr>
        <w:pStyle w:val="Listaszerbekezds"/>
        <w:numPr>
          <w:ilvl w:val="0"/>
          <w:numId w:val="33"/>
        </w:numPr>
        <w:rPr>
          <w:rFonts w:ascii="Times New Roman" w:hAnsi="Times New Roman" w:cs="Times New Roman"/>
        </w:rPr>
      </w:pPr>
      <w:r w:rsidRPr="009661B9">
        <w:rPr>
          <w:rFonts w:ascii="Times New Roman" w:hAnsi="Times New Roman" w:cs="Times New Roman"/>
        </w:rPr>
        <w:t>Ha erre a gombra rányomunk, megnyitunk egy ablakot, melyben ki tudjuk választani, hogy melyik könyvet szeretnénk kiadni az adott felhasználónak. Mindezt a „Kiadás” gombbal tudjuk véglegesíteni.</w:t>
      </w:r>
    </w:p>
    <w:p w14:paraId="2282CC64" w14:textId="77777777" w:rsidR="00DE6760" w:rsidRPr="009661B9" w:rsidRDefault="00DE6760" w:rsidP="00DE6760">
      <w:r w:rsidRPr="009661B9">
        <w:br w:type="page"/>
      </w:r>
    </w:p>
    <w:p w14:paraId="0EE7D09A" w14:textId="77777777" w:rsidR="00DE6760" w:rsidRPr="009661B9" w:rsidRDefault="00DE6760" w:rsidP="00202255">
      <w:pPr>
        <w:pStyle w:val="Cmsor3"/>
      </w:pPr>
      <w:bookmarkStart w:id="84" w:name="_Toc194844977"/>
      <w:r w:rsidRPr="009661B9">
        <w:lastRenderedPageBreak/>
        <w:t>Kivett könyvek oldal</w:t>
      </w:r>
      <w:bookmarkEnd w:id="84"/>
    </w:p>
    <w:p w14:paraId="6E3A673A" w14:textId="77777777" w:rsidR="00DE6760" w:rsidRPr="009661B9" w:rsidRDefault="00DE6760" w:rsidP="00DE6760">
      <w:r w:rsidRPr="009661B9">
        <w:t>Ezen az oldalon megtaláljuk az összes olyan könyvet, amely jelenleg az egyik felhasználónál van. A kijelölőnégyzet megjelölésével azt is beállíthatjuk, hogy a már visszahozott, de legalább egyszer már kivett könyveket is mutassa. Természetesen tudunk keresni a kilistázott könyvek között.</w:t>
      </w:r>
    </w:p>
    <w:p w14:paraId="5197209E" w14:textId="77777777" w:rsidR="00DE6760" w:rsidRPr="009661B9" w:rsidRDefault="00DE6760" w:rsidP="00DE6760">
      <w:r w:rsidRPr="009661B9">
        <w:rPr>
          <w:noProof/>
        </w:rPr>
        <w:drawing>
          <wp:inline distT="0" distB="0" distL="0" distR="0" wp14:anchorId="33C2798B" wp14:editId="46BD8AD5">
            <wp:extent cx="5760720" cy="240728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407285"/>
                    </a:xfrm>
                    <a:prstGeom prst="rect">
                      <a:avLst/>
                    </a:prstGeom>
                  </pic:spPr>
                </pic:pic>
              </a:graphicData>
            </a:graphic>
          </wp:inline>
        </w:drawing>
      </w:r>
    </w:p>
    <w:p w14:paraId="2DCB33AD" w14:textId="77777777" w:rsidR="00DE6760" w:rsidRPr="009661B9" w:rsidRDefault="00DE6760" w:rsidP="007319B5">
      <w:pPr>
        <w:pStyle w:val="Cmsor3"/>
      </w:pPr>
      <w:bookmarkStart w:id="85" w:name="_Toc194844978"/>
      <w:r w:rsidRPr="009661B9">
        <w:t>Foglalások oldal</w:t>
      </w:r>
      <w:bookmarkEnd w:id="85"/>
    </w:p>
    <w:p w14:paraId="678A4B5D" w14:textId="77777777" w:rsidR="00DE6760" w:rsidRPr="009661B9" w:rsidRDefault="00DE6760" w:rsidP="00DE6760">
      <w:r w:rsidRPr="009661B9">
        <w:t>Ezen az oldalon találjuk a lefoglalt könyveket, amelyeket alkalmazottként félre kell tennünk. Ha van újonnan beérkezett foglalás, azt a „Foglalások” menüpontnál egy piros felkiáltójel jelzi, amely eltűnik, amint megtekintettük a foglalást.</w:t>
      </w:r>
    </w:p>
    <w:p w14:paraId="3F7A0E9E" w14:textId="77777777" w:rsidR="00DE6760" w:rsidRPr="009661B9" w:rsidRDefault="00DE6760" w:rsidP="007319B5">
      <w:pPr>
        <w:pStyle w:val="Cmsor3"/>
      </w:pPr>
      <w:bookmarkStart w:id="86" w:name="_Toc194844979"/>
      <w:r w:rsidRPr="009661B9">
        <w:t>Előjegyzés oldal</w:t>
      </w:r>
      <w:bookmarkEnd w:id="86"/>
    </w:p>
    <w:p w14:paraId="488FA973" w14:textId="77777777" w:rsidR="00DE6760" w:rsidRPr="009661B9" w:rsidRDefault="00DE6760" w:rsidP="00DE6760">
      <w:r w:rsidRPr="009661B9">
        <w:t xml:space="preserve">Ezen az oldalon találjuk az előjegyzett könyveket. Amennyiben nincsen, ez az oldal üres. </w:t>
      </w:r>
    </w:p>
    <w:p w14:paraId="4A6489C0" w14:textId="77777777" w:rsidR="00DE6760" w:rsidRPr="009661B9" w:rsidRDefault="00DE6760" w:rsidP="00DE6760">
      <w:r w:rsidRPr="009661B9">
        <w:rPr>
          <w:noProof/>
        </w:rPr>
        <w:drawing>
          <wp:inline distT="0" distB="0" distL="0" distR="0" wp14:anchorId="7083F633" wp14:editId="11890727">
            <wp:extent cx="5760720" cy="244856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448560"/>
                    </a:xfrm>
                    <a:prstGeom prst="rect">
                      <a:avLst/>
                    </a:prstGeom>
                  </pic:spPr>
                </pic:pic>
              </a:graphicData>
            </a:graphic>
          </wp:inline>
        </w:drawing>
      </w:r>
    </w:p>
    <w:p w14:paraId="0E0576F3" w14:textId="77777777" w:rsidR="00DE6760" w:rsidRPr="009661B9" w:rsidRDefault="00DE6760" w:rsidP="00DE6760">
      <w:r w:rsidRPr="009661B9">
        <w:t xml:space="preserve">Itt tudunk a bal felső sarokban található + gombbal hozzáadni előjegyzést. </w:t>
      </w:r>
    </w:p>
    <w:p w14:paraId="02B106D9" w14:textId="77777777" w:rsidR="00DE6760" w:rsidRPr="009661B9" w:rsidRDefault="00DE6760" w:rsidP="00DE6760">
      <w:r w:rsidRPr="009661B9">
        <w:rPr>
          <w:noProof/>
        </w:rPr>
        <w:lastRenderedPageBreak/>
        <w:drawing>
          <wp:inline distT="0" distB="0" distL="0" distR="0" wp14:anchorId="50E42A20" wp14:editId="5C30E7FD">
            <wp:extent cx="5760720" cy="334010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40100"/>
                    </a:xfrm>
                    <a:prstGeom prst="rect">
                      <a:avLst/>
                    </a:prstGeom>
                  </pic:spPr>
                </pic:pic>
              </a:graphicData>
            </a:graphic>
          </wp:inline>
        </w:drawing>
      </w:r>
    </w:p>
    <w:p w14:paraId="5C6059A5" w14:textId="77777777" w:rsidR="00DE6760" w:rsidRPr="009661B9" w:rsidRDefault="00DE6760" w:rsidP="00DE6760">
      <w:r w:rsidRPr="009661B9">
        <w:t>Ezen az oldalon ki kell választanunk egy jelenleg ki nem adható könyvet, majd egy aktív felhasználót. Ezek után az „Előjegyzés” gombra kattintva véglegesíthetjük az előjegyzést.</w:t>
      </w:r>
    </w:p>
    <w:p w14:paraId="775BEC3A" w14:textId="77777777" w:rsidR="00DE6760" w:rsidRPr="009661B9" w:rsidRDefault="00DE6760" w:rsidP="00A27FD2">
      <w:pPr>
        <w:pStyle w:val="Cmsor3"/>
      </w:pPr>
      <w:bookmarkStart w:id="87" w:name="_Toc194844980"/>
      <w:r w:rsidRPr="009661B9">
        <w:t>Kiadók oldal</w:t>
      </w:r>
      <w:bookmarkEnd w:id="87"/>
    </w:p>
    <w:p w14:paraId="1C826362" w14:textId="77777777" w:rsidR="00DE6760" w:rsidRPr="009661B9" w:rsidRDefault="00DE6760" w:rsidP="00DE6760">
      <w:r w:rsidRPr="009661B9">
        <w:t>Ezen az oldalon megtaláljuk az adatbázisban szereplő összes kiadót és azok elérhetőségeit. A táblázatban szereplő adatokat tudjuk módosítani.</w:t>
      </w:r>
    </w:p>
    <w:p w14:paraId="512B793F" w14:textId="77777777" w:rsidR="00DE6760" w:rsidRPr="009661B9" w:rsidRDefault="00DE6760" w:rsidP="00DE6760">
      <w:r w:rsidRPr="009661B9">
        <w:rPr>
          <w:noProof/>
        </w:rPr>
        <w:drawing>
          <wp:inline distT="0" distB="0" distL="0" distR="0" wp14:anchorId="5B40B0FF" wp14:editId="5BD3098A">
            <wp:extent cx="5760720" cy="3935730"/>
            <wp:effectExtent l="0" t="0" r="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935730"/>
                    </a:xfrm>
                    <a:prstGeom prst="rect">
                      <a:avLst/>
                    </a:prstGeom>
                  </pic:spPr>
                </pic:pic>
              </a:graphicData>
            </a:graphic>
          </wp:inline>
        </w:drawing>
      </w:r>
    </w:p>
    <w:p w14:paraId="0BD74D24" w14:textId="77777777" w:rsidR="00DE6760" w:rsidRPr="009661B9" w:rsidRDefault="00DE6760" w:rsidP="00DE6760">
      <w:r w:rsidRPr="009661B9">
        <w:t xml:space="preserve">A bal felső sarokban található + gomb megnyomásával megnyithatunk egy űrlapot, melynek kitöltésével és a „Hozzáad” gomb lenyomásával véglegesítve hozzáadhatunk </w:t>
      </w:r>
      <w:r w:rsidRPr="009661B9">
        <w:lastRenderedPageBreak/>
        <w:t>egy új kiadót az adatbázishoz. A mentés nélküli kilépéshez nyomjuk meg a jobb felső sarokban található X gombot.</w:t>
      </w:r>
    </w:p>
    <w:p w14:paraId="05625DCD" w14:textId="7592F793" w:rsidR="009B7E87" w:rsidRPr="009661B9" w:rsidRDefault="00DE6760" w:rsidP="006246D0">
      <w:r w:rsidRPr="009661B9">
        <w:t xml:space="preserve">  </w:t>
      </w:r>
      <w:r w:rsidRPr="009661B9">
        <w:rPr>
          <w:noProof/>
        </w:rPr>
        <w:drawing>
          <wp:inline distT="0" distB="0" distL="0" distR="0" wp14:anchorId="4A21EA58" wp14:editId="12280B70">
            <wp:extent cx="2056686" cy="3080657"/>
            <wp:effectExtent l="0" t="0" r="1270" b="571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62" t="609" r="628" b="1008"/>
                    <a:stretch/>
                  </pic:blipFill>
                  <pic:spPr bwMode="auto">
                    <a:xfrm>
                      <a:off x="0" y="0"/>
                      <a:ext cx="2064251" cy="3091988"/>
                    </a:xfrm>
                    <a:prstGeom prst="rect">
                      <a:avLst/>
                    </a:prstGeom>
                    <a:ln>
                      <a:noFill/>
                    </a:ln>
                    <a:extLst>
                      <a:ext uri="{53640926-AAD7-44D8-BBD7-CCE9431645EC}">
                        <a14:shadowObscured xmlns:a14="http://schemas.microsoft.com/office/drawing/2010/main"/>
                      </a:ext>
                    </a:extLst>
                  </pic:spPr>
                </pic:pic>
              </a:graphicData>
            </a:graphic>
          </wp:inline>
        </w:drawing>
      </w:r>
    </w:p>
    <w:p w14:paraId="2230AD1A" w14:textId="77777777" w:rsidR="009B7E87" w:rsidRPr="009661B9" w:rsidRDefault="009B7E87">
      <w:r w:rsidRPr="009661B9">
        <w:br w:type="page"/>
      </w:r>
    </w:p>
    <w:p w14:paraId="60FA18B6" w14:textId="24FDCE6E" w:rsidR="006246D0" w:rsidRPr="009661B9" w:rsidRDefault="00222B1A" w:rsidP="00110722">
      <w:pPr>
        <w:pStyle w:val="Cmsor2"/>
      </w:pPr>
      <w:bookmarkStart w:id="88" w:name="_Toc194844981"/>
      <w:r w:rsidRPr="009661B9">
        <w:lastRenderedPageBreak/>
        <w:t>WEB felhasználói dokumentáció</w:t>
      </w:r>
      <w:bookmarkEnd w:id="88"/>
    </w:p>
    <w:p w14:paraId="2F6096AF" w14:textId="77777777" w:rsidR="00C149F1" w:rsidRPr="009661B9" w:rsidRDefault="00C149F1" w:rsidP="00C149F1">
      <w:r w:rsidRPr="009661B9">
        <w:t>Ez a dokumentáció segít a felhasználóknak megérteni, hogyan használhatják a weboldal különböző funkcióit.</w:t>
      </w:r>
    </w:p>
    <w:p w14:paraId="27818B1F" w14:textId="378F8096" w:rsidR="00C149F1" w:rsidRPr="009661B9" w:rsidRDefault="00AE257E" w:rsidP="00D05287">
      <w:pPr>
        <w:pStyle w:val="Cmsor3"/>
      </w:pPr>
      <w:bookmarkStart w:id="89" w:name="_Toc194844982"/>
      <w:r w:rsidRPr="009661B9">
        <w:t>B</w:t>
      </w:r>
      <w:r w:rsidR="00C149F1" w:rsidRPr="009661B9">
        <w:t>elépés</w:t>
      </w:r>
      <w:bookmarkEnd w:id="89"/>
    </w:p>
    <w:p w14:paraId="2FC2EC0B" w14:textId="77777777" w:rsidR="00C149F1" w:rsidRPr="009661B9" w:rsidRDefault="00C149F1" w:rsidP="00C149F1">
      <w:r w:rsidRPr="009661B9">
        <w:t>A weboldalt használhatjuk bejelentkezés nélkül is, így viszont csak böngészni tudjuk a könyveket (sem elmenteni sem előfoglalni nem tudjuk azokat). Bejelentkezni úgy tudunk, hogy a jobb felső sarokban található ember körvonalra kattintunk:</w:t>
      </w:r>
      <w:r w:rsidRPr="009661B9">
        <w:rPr>
          <w:noProof/>
        </w:rPr>
        <w:t xml:space="preserve"> </w:t>
      </w:r>
      <w:r w:rsidRPr="009661B9">
        <w:rPr>
          <w:noProof/>
        </w:rPr>
        <w:drawing>
          <wp:inline distT="0" distB="0" distL="0" distR="0" wp14:anchorId="582FCCB4" wp14:editId="3CCCF453">
            <wp:extent cx="114300" cy="114300"/>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19">
                      <a:extLst>
                        <a:ext uri="{28A0092B-C50C-407E-A947-70E740481C1C}">
                          <a14:useLocalDpi xmlns:a14="http://schemas.microsoft.com/office/drawing/2010/main" val="0"/>
                        </a:ext>
                      </a:extLst>
                    </a:blip>
                    <a:stretch>
                      <a:fillRect/>
                    </a:stretch>
                  </pic:blipFill>
                  <pic:spPr>
                    <a:xfrm>
                      <a:off x="0" y="0"/>
                      <a:ext cx="123728" cy="123728"/>
                    </a:xfrm>
                    <a:prstGeom prst="rect">
                      <a:avLst/>
                    </a:prstGeom>
                  </pic:spPr>
                </pic:pic>
              </a:graphicData>
            </a:graphic>
          </wp:inline>
        </w:drawing>
      </w:r>
    </w:p>
    <w:p w14:paraId="63E63C48" w14:textId="576BB7FC" w:rsidR="00C149F1" w:rsidRPr="009661B9" w:rsidRDefault="00C149F1" w:rsidP="00C149F1">
      <w:r w:rsidRPr="009661B9">
        <w:t>A „Bejelentkezés” ablakot a jobb felső sarkában található X-re kattintva (az alábbi kép is mutatja), vagy az ablakon kívülre (az elhomályosított részre) kattintással tudjuk bezárni</w:t>
      </w:r>
      <w:r w:rsidR="009D1A24" w:rsidRPr="009661B9">
        <w:t>:</w:t>
      </w:r>
    </w:p>
    <w:p w14:paraId="12A391A4" w14:textId="77777777" w:rsidR="00C149F1" w:rsidRPr="009661B9" w:rsidRDefault="00C149F1" w:rsidP="00C149F1">
      <w:r w:rsidRPr="009661B9">
        <w:rPr>
          <w:noProof/>
        </w:rPr>
        <w:drawing>
          <wp:inline distT="0" distB="0" distL="0" distR="0" wp14:anchorId="1DC5F350" wp14:editId="1DCC7934">
            <wp:extent cx="5760720" cy="2410460"/>
            <wp:effectExtent l="0" t="0" r="0" b="889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410460"/>
                    </a:xfrm>
                    <a:prstGeom prst="rect">
                      <a:avLst/>
                    </a:prstGeom>
                  </pic:spPr>
                </pic:pic>
              </a:graphicData>
            </a:graphic>
          </wp:inline>
        </w:drawing>
      </w:r>
    </w:p>
    <w:p w14:paraId="2817013E" w14:textId="77777777" w:rsidR="00C149F1" w:rsidRPr="00282ECA" w:rsidRDefault="00C149F1" w:rsidP="00D95A00">
      <w:pPr>
        <w:pStyle w:val="Listaszerbekezds"/>
        <w:numPr>
          <w:ilvl w:val="0"/>
          <w:numId w:val="35"/>
        </w:numPr>
        <w:rPr>
          <w:rFonts w:ascii="Times New Roman" w:hAnsi="Times New Roman" w:cs="Times New Roman"/>
          <w:sz w:val="24"/>
          <w:szCs w:val="24"/>
        </w:rPr>
      </w:pPr>
      <w:r w:rsidRPr="00282ECA">
        <w:rPr>
          <w:rFonts w:ascii="Times New Roman" w:hAnsi="Times New Roman" w:cs="Times New Roman"/>
          <w:sz w:val="24"/>
          <w:szCs w:val="24"/>
        </w:rPr>
        <w:t xml:space="preserve">A weboldalon regisztrációra nincs lehetőség, ezt a könyvtárban, személyesen lehet megtenni a személyazonosság igazolása miatt. Regisztrációkor a felhasználó kap egy a nevéből generált felhasználónevet, mely az olvasókártyáján a teljes nevével együtt szerepelni fog, valamint a felhasználó kap egy e-mail-t a megadott e-mail címre, melyben kap egy linket, amelyen be tud magának állítani jelszót. </w:t>
      </w:r>
    </w:p>
    <w:p w14:paraId="15977800" w14:textId="77777777" w:rsidR="00C149F1" w:rsidRPr="009661B9" w:rsidRDefault="00C149F1" w:rsidP="00D95A00">
      <w:pPr>
        <w:pStyle w:val="Listaszerbekezds"/>
        <w:numPr>
          <w:ilvl w:val="0"/>
          <w:numId w:val="35"/>
        </w:numPr>
        <w:rPr>
          <w:rFonts w:ascii="Times New Roman" w:hAnsi="Times New Roman" w:cs="Times New Roman"/>
        </w:rPr>
      </w:pPr>
      <w:r w:rsidRPr="00282ECA">
        <w:rPr>
          <w:rFonts w:ascii="Times New Roman" w:hAnsi="Times New Roman" w:cs="Times New Roman"/>
          <w:noProof/>
          <w:sz w:val="24"/>
          <w:szCs w:val="24"/>
        </w:rPr>
        <w:drawing>
          <wp:anchor distT="0" distB="0" distL="114300" distR="114300" simplePos="0" relativeHeight="251685888" behindDoc="0" locked="0" layoutInCell="1" allowOverlap="1" wp14:anchorId="72FA4D8A" wp14:editId="4CC0DC33">
            <wp:simplePos x="0" y="0"/>
            <wp:positionH relativeFrom="margin">
              <wp:posOffset>0</wp:posOffset>
            </wp:positionH>
            <wp:positionV relativeFrom="paragraph">
              <wp:posOffset>745218</wp:posOffset>
            </wp:positionV>
            <wp:extent cx="5760720" cy="2423795"/>
            <wp:effectExtent l="0" t="0" r="0" b="0"/>
            <wp:wrapTopAndBottom/>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423795"/>
                    </a:xfrm>
                    <a:prstGeom prst="rect">
                      <a:avLst/>
                    </a:prstGeom>
                  </pic:spPr>
                </pic:pic>
              </a:graphicData>
            </a:graphic>
            <wp14:sizeRelH relativeFrom="page">
              <wp14:pctWidth>0</wp14:pctWidth>
            </wp14:sizeRelH>
            <wp14:sizeRelV relativeFrom="page">
              <wp14:pctHeight>0</wp14:pctHeight>
            </wp14:sizeRelV>
          </wp:anchor>
        </w:drawing>
      </w:r>
      <w:r w:rsidRPr="00282ECA">
        <w:rPr>
          <w:rFonts w:ascii="Times New Roman" w:hAnsi="Times New Roman" w:cs="Times New Roman"/>
          <w:sz w:val="24"/>
          <w:szCs w:val="24"/>
        </w:rPr>
        <w:t xml:space="preserve">Amennyiben a link már nem érvényes, amikor a felhasználó beállítaná a jelszót, a weboldalunkon a bejelentkezés ablakban az „Elfelejtettem a </w:t>
      </w:r>
      <w:proofErr w:type="spellStart"/>
      <w:r w:rsidRPr="00282ECA">
        <w:rPr>
          <w:rFonts w:ascii="Times New Roman" w:hAnsi="Times New Roman" w:cs="Times New Roman"/>
          <w:sz w:val="24"/>
          <w:szCs w:val="24"/>
        </w:rPr>
        <w:t>jelszavamat</w:t>
      </w:r>
      <w:proofErr w:type="spellEnd"/>
      <w:r w:rsidRPr="00282ECA">
        <w:rPr>
          <w:rFonts w:ascii="Times New Roman" w:hAnsi="Times New Roman" w:cs="Times New Roman"/>
          <w:sz w:val="24"/>
          <w:szCs w:val="24"/>
        </w:rPr>
        <w:t xml:space="preserve">” hivatkozásra kattintva van lehetőség új e-mailt kérni. Ha mégis emlékszünk a jelszóra, akkor rákattinthatunk az alábbi képen is bejelölt </w:t>
      </w:r>
      <w:r w:rsidRPr="00282ECA">
        <w:rPr>
          <w:rFonts w:ascii="Times New Roman" w:hAnsi="Times New Roman" w:cs="Times New Roman"/>
          <w:sz w:val="24"/>
          <w:szCs w:val="24"/>
        </w:rPr>
        <w:lastRenderedPageBreak/>
        <w:t>„Mégis emlékszem a</w:t>
      </w:r>
      <w:r w:rsidRPr="009661B9">
        <w:rPr>
          <w:rFonts w:ascii="Times New Roman" w:hAnsi="Times New Roman" w:cs="Times New Roman"/>
        </w:rPr>
        <w:t xml:space="preserve"> </w:t>
      </w:r>
      <w:proofErr w:type="spellStart"/>
      <w:r w:rsidRPr="009661B9">
        <w:rPr>
          <w:rFonts w:ascii="Times New Roman" w:hAnsi="Times New Roman" w:cs="Times New Roman"/>
        </w:rPr>
        <w:t>jelszavamra</w:t>
      </w:r>
      <w:proofErr w:type="spellEnd"/>
      <w:r w:rsidRPr="009661B9">
        <w:rPr>
          <w:rFonts w:ascii="Times New Roman" w:hAnsi="Times New Roman" w:cs="Times New Roman"/>
        </w:rPr>
        <w:t>” feliratra, amely visszavisz minket a bejelentkezés ablakra.</w:t>
      </w:r>
    </w:p>
    <w:p w14:paraId="6EE34E9F" w14:textId="77777777" w:rsidR="00C149F1" w:rsidRPr="009661B9" w:rsidRDefault="00C149F1" w:rsidP="00C149F1">
      <w:pPr>
        <w:jc w:val="both"/>
      </w:pPr>
      <w:r w:rsidRPr="009661B9">
        <w:t>Az ekkor felugró ablakba begépeljük a kapott felhasználónevünket és a korábban beállított jelszót. Ahhoz, hogy lássuk, hogy mit írtunk be jelszónak, rákattinthatunk a jelszó beviteli mezőjének jobb oldalán található áthúzott szem ikonra. A jelszó elrejtéséhez kattintsunk a már nem áthúzott szem ikonra. (Az alábbi képeken: 1. kép: áthúzott szem ikon = nem látszik a begépelt jelszó, 2. kép: nem áthúzott szem ikon = látszik a begépelt jelszó)</w:t>
      </w:r>
    </w:p>
    <w:p w14:paraId="214C1390" w14:textId="77777777" w:rsidR="00C149F1" w:rsidRPr="009661B9" w:rsidRDefault="00C149F1" w:rsidP="00C149F1">
      <w:r w:rsidRPr="009661B9">
        <w:rPr>
          <w:noProof/>
        </w:rPr>
        <w:drawing>
          <wp:anchor distT="0" distB="0" distL="114300" distR="114300" simplePos="0" relativeHeight="251686912" behindDoc="0" locked="0" layoutInCell="1" allowOverlap="1" wp14:anchorId="77088856" wp14:editId="1D633F62">
            <wp:simplePos x="0" y="0"/>
            <wp:positionH relativeFrom="margin">
              <wp:align>right</wp:align>
            </wp:positionH>
            <wp:positionV relativeFrom="paragraph">
              <wp:posOffset>4536</wp:posOffset>
            </wp:positionV>
            <wp:extent cx="2411095" cy="366395"/>
            <wp:effectExtent l="0" t="0" r="8255" b="0"/>
            <wp:wrapNone/>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11095" cy="366395"/>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03835B10" wp14:editId="61491AB9">
            <wp:extent cx="2460172" cy="36640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7547" cy="376443"/>
                    </a:xfrm>
                    <a:prstGeom prst="rect">
                      <a:avLst/>
                    </a:prstGeom>
                  </pic:spPr>
                </pic:pic>
              </a:graphicData>
            </a:graphic>
          </wp:inline>
        </w:drawing>
      </w:r>
      <w:r w:rsidRPr="009661B9">
        <w:rPr>
          <w:noProof/>
        </w:rPr>
        <w:t xml:space="preserve"> </w:t>
      </w:r>
    </w:p>
    <w:p w14:paraId="7E974111" w14:textId="77777777"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Tetszés szerint pipáljuk ki az „Emlékezz rám” feliratú jelölőnégyzetet. Ha ezt kipipáljuk, akkor nem kell később a weboldal újbóli megnyitásakor ismét bejelentkezni. Ezt felülírja az, ha a fiókunk részleténél rányomunk a „Kijelentkezés” gombra, ugyanis ezzel kijelentkezünk a fiókunkból és legközelebb megint be kell jelentkeznünk.</w:t>
      </w:r>
    </w:p>
    <w:p w14:paraId="0BA82D81" w14:textId="77777777" w:rsidR="00C149F1" w:rsidRPr="009661B9" w:rsidRDefault="00C149F1" w:rsidP="00F870EC">
      <w:pPr>
        <w:pStyle w:val="Listaszerbekezds"/>
        <w:numPr>
          <w:ilvl w:val="0"/>
          <w:numId w:val="36"/>
        </w:numPr>
        <w:rPr>
          <w:rFonts w:ascii="Times New Roman" w:hAnsi="Times New Roman" w:cs="Times New Roman"/>
        </w:rPr>
      </w:pPr>
      <w:r w:rsidRPr="009661B9">
        <w:rPr>
          <w:rFonts w:ascii="Times New Roman" w:hAnsi="Times New Roman" w:cs="Times New Roman"/>
        </w:rPr>
        <w:t xml:space="preserve">Ezek után a „Bejelentkezés” gombra kattintva tudunk bejelentkezni. </w:t>
      </w:r>
    </w:p>
    <w:p w14:paraId="4DE658F2" w14:textId="6EB95E23" w:rsidR="00C149F1" w:rsidRPr="009661B9" w:rsidRDefault="00C149F1" w:rsidP="005D4B06">
      <w:pPr>
        <w:pStyle w:val="Cmsor3"/>
        <w:rPr>
          <w:u w:val="single"/>
        </w:rPr>
      </w:pPr>
      <w:bookmarkStart w:id="90" w:name="_Toc194844983"/>
      <w:r w:rsidRPr="009661B9">
        <w:t>Navigációs menü</w:t>
      </w:r>
      <w:bookmarkEnd w:id="90"/>
    </w:p>
    <w:p w14:paraId="18EF26C4" w14:textId="77777777" w:rsidR="00C149F1" w:rsidRPr="009661B9" w:rsidRDefault="00C149F1" w:rsidP="006D32BF">
      <w:pPr>
        <w:pStyle w:val="Cmsor4"/>
      </w:pPr>
      <w:bookmarkStart w:id="91" w:name="_Toc194844984"/>
      <w:r w:rsidRPr="009661B9">
        <w:t>Menü – asztali nézet:</w:t>
      </w:r>
      <w:bookmarkEnd w:id="91"/>
    </w:p>
    <w:p w14:paraId="29AEE16E" w14:textId="77777777" w:rsidR="00C149F1" w:rsidRPr="009661B9" w:rsidRDefault="00C149F1" w:rsidP="00C149F1">
      <w:r w:rsidRPr="009661B9">
        <w:t xml:space="preserve">A menüsáv a weboldal legtetején található, tehát bárhova görgetünk, mindig elérhető lesz: </w:t>
      </w:r>
    </w:p>
    <w:p w14:paraId="350B0397" w14:textId="77777777" w:rsidR="00C149F1" w:rsidRPr="009661B9" w:rsidRDefault="00C149F1" w:rsidP="00C149F1">
      <w:r w:rsidRPr="009661B9">
        <w:rPr>
          <w:noProof/>
        </w:rPr>
        <w:drawing>
          <wp:inline distT="0" distB="0" distL="0" distR="0" wp14:anchorId="4C9327F6" wp14:editId="4470F2C4">
            <wp:extent cx="5760720" cy="347980"/>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7980"/>
                    </a:xfrm>
                    <a:prstGeom prst="rect">
                      <a:avLst/>
                    </a:prstGeom>
                  </pic:spPr>
                </pic:pic>
              </a:graphicData>
            </a:graphic>
          </wp:inline>
        </w:drawing>
      </w:r>
    </w:p>
    <w:p w14:paraId="02958E67" w14:textId="77777777" w:rsidR="00C149F1" w:rsidRPr="009661B9" w:rsidRDefault="00C149F1" w:rsidP="00694BAA">
      <w:pPr>
        <w:pStyle w:val="Cmsor4"/>
      </w:pPr>
      <w:bookmarkStart w:id="92" w:name="_Toc194844985"/>
      <w:r w:rsidRPr="009661B9">
        <w:t>Menü – mobil nézet:</w:t>
      </w:r>
      <w:bookmarkEnd w:id="92"/>
    </w:p>
    <w:p w14:paraId="3E84B107" w14:textId="77777777" w:rsidR="00C149F1" w:rsidRPr="009661B9" w:rsidRDefault="00C149F1" w:rsidP="00C149F1">
      <w:r w:rsidRPr="009661B9">
        <w:t>Mobil nézetben úgy tudjuk előhozni a menüt és navigálni az oldalak között, hogy a jobb felső sarokban található három vízszintes vonalra kattintunk. A menü eltűnik, amikor egy másik oldalra navigálunk vele, de ha nem kívánunk elnavigálni a jelenlegi oldalról, be is zárhatjuk a jobb felső sarokban található X-szel.</w:t>
      </w:r>
      <w:r w:rsidRPr="009661B9">
        <w:rPr>
          <w:noProof/>
        </w:rPr>
        <w:t xml:space="preserve"> </w:t>
      </w:r>
    </w:p>
    <w:p w14:paraId="03882873" w14:textId="77777777" w:rsidR="00C149F1" w:rsidRPr="009661B9" w:rsidRDefault="00C149F1" w:rsidP="00C149F1">
      <w:r w:rsidRPr="009661B9">
        <w:rPr>
          <w:noProof/>
        </w:rPr>
        <w:drawing>
          <wp:anchor distT="0" distB="0" distL="114300" distR="114300" simplePos="0" relativeHeight="251684864" behindDoc="0" locked="0" layoutInCell="1" allowOverlap="1" wp14:anchorId="3C1E2058" wp14:editId="6ACBB352">
            <wp:simplePos x="0" y="0"/>
            <wp:positionH relativeFrom="column">
              <wp:posOffset>2327638</wp:posOffset>
            </wp:positionH>
            <wp:positionV relativeFrom="paragraph">
              <wp:posOffset>5715</wp:posOffset>
            </wp:positionV>
            <wp:extent cx="1485900" cy="3239770"/>
            <wp:effectExtent l="0" t="0" r="0" b="0"/>
            <wp:wrapNone/>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85900" cy="3239770"/>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23AB4B73" wp14:editId="7D7A3B96">
            <wp:extent cx="1494790" cy="324231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3760" cy="3305149"/>
                    </a:xfrm>
                    <a:prstGeom prst="rect">
                      <a:avLst/>
                    </a:prstGeom>
                  </pic:spPr>
                </pic:pic>
              </a:graphicData>
            </a:graphic>
          </wp:inline>
        </w:drawing>
      </w:r>
    </w:p>
    <w:p w14:paraId="6702BFA8" w14:textId="77777777" w:rsidR="00C303F6" w:rsidRPr="009661B9" w:rsidRDefault="00C149F1" w:rsidP="00C303F6">
      <w:pPr>
        <w:pStyle w:val="Cmsor4"/>
      </w:pPr>
      <w:bookmarkStart w:id="93" w:name="_Toc194844986"/>
      <w:r w:rsidRPr="009661B9">
        <w:lastRenderedPageBreak/>
        <w:t>Navigálás az oldalak között a menü segítségével</w:t>
      </w:r>
      <w:bookmarkEnd w:id="93"/>
    </w:p>
    <w:p w14:paraId="19847229" w14:textId="6D1F5B69" w:rsidR="00C149F1" w:rsidRPr="009661B9" w:rsidRDefault="00C149F1" w:rsidP="00C303F6">
      <w:r w:rsidRPr="009661B9">
        <w:t>A menüsáv bal oldalán található a könyvtár neve (</w:t>
      </w:r>
      <w:proofErr w:type="spellStart"/>
      <w:r w:rsidRPr="009661B9">
        <w:t>Book</w:t>
      </w:r>
      <w:proofErr w:type="spellEnd"/>
      <w:r w:rsidRPr="009661B9">
        <w:t xml:space="preserve"> </w:t>
      </w:r>
      <w:proofErr w:type="spellStart"/>
      <w:r w:rsidRPr="009661B9">
        <w:t>Hive</w:t>
      </w:r>
      <w:proofErr w:type="spellEnd"/>
      <w:r w:rsidRPr="009661B9">
        <w:t>). Erre kattintva a főoldalra navigálhatunk. Ugyanígy a főoldalra navigálhatunk a menüsáv jobb oldalán lévő „Főoldal” linkkel. Az „Könyveink” -re kattintva arra az oldalra navigálhatunk, ahol megtalálható a könyvtár rendszerébe felvitt összes könyv, a „Rólunk” menüpontra kattintva pedig azt az oldalt kereshetjük fel, mely bemutatja a könyvár rendszerét fejlesztő csapatot.</w:t>
      </w:r>
    </w:p>
    <w:p w14:paraId="4C299537" w14:textId="77777777" w:rsidR="00B24AB7" w:rsidRPr="009661B9" w:rsidRDefault="00C149F1" w:rsidP="00C149F1">
      <w:r w:rsidRPr="009661B9">
        <w:t>Ezen felül megtalálhatóak a menüpontok minden oldal legalján lábléc formájában.</w:t>
      </w:r>
    </w:p>
    <w:p w14:paraId="46B1EEF9" w14:textId="77777777" w:rsidR="00E541CF" w:rsidRPr="009661B9" w:rsidRDefault="00C149F1" w:rsidP="00E541CF">
      <w:pPr>
        <w:pStyle w:val="Cmsor3"/>
      </w:pPr>
      <w:bookmarkStart w:id="94" w:name="_Toc194844987"/>
      <w:r w:rsidRPr="009661B9">
        <w:t>Oldalak</w:t>
      </w:r>
      <w:bookmarkEnd w:id="94"/>
    </w:p>
    <w:p w14:paraId="6D8DE904" w14:textId="77777777" w:rsidR="00E541CF" w:rsidRPr="009661B9" w:rsidRDefault="00C149F1" w:rsidP="00E541CF">
      <w:pPr>
        <w:pStyle w:val="Cmsor4"/>
      </w:pPr>
      <w:bookmarkStart w:id="95" w:name="_Toc194844988"/>
      <w:r w:rsidRPr="009661B9">
        <w:t>Főoldal</w:t>
      </w:r>
      <w:bookmarkEnd w:id="95"/>
    </w:p>
    <w:p w14:paraId="1EAC0B59" w14:textId="444D8902" w:rsidR="00C149F1" w:rsidRPr="009661B9" w:rsidRDefault="00C149F1" w:rsidP="00E541CF">
      <w:r w:rsidRPr="009661B9">
        <w:t>A főoldal bemutatja a könyvtári rendszer főbb funkcióit és lehetőség van innen navigálni a többi oldalra, a profilunk részleteire, vagy ha nem vagyunk bejelentkezve, akkor a bejelentkező felületre.</w:t>
      </w:r>
    </w:p>
    <w:p w14:paraId="49F04F14" w14:textId="77777777" w:rsidR="00E541CF" w:rsidRPr="009661B9" w:rsidRDefault="00C149F1" w:rsidP="00E541CF">
      <w:pPr>
        <w:pStyle w:val="Cmsor4"/>
      </w:pPr>
      <w:bookmarkStart w:id="96" w:name="_Toc194844989"/>
      <w:r w:rsidRPr="009661B9">
        <w:t>Könyveink oldal</w:t>
      </w:r>
      <w:bookmarkEnd w:id="96"/>
    </w:p>
    <w:p w14:paraId="493C0A15" w14:textId="6CC7D982" w:rsidR="00C149F1" w:rsidRPr="009661B9" w:rsidRDefault="00C149F1" w:rsidP="00C149F1">
      <w:r w:rsidRPr="009661B9">
        <w:t>A „Könyveink” oldalon megtalálhatóak könyveink. Az oldal tetején található szöveges beviteli mezővel rá tudunk keresni a keresett könyv címére. A keresést az Enter billentyűzet vagy a „Keresés” feliratú gomb lenyomásával tudjuk elindítani. Ezzel a keresővel nem csak teljes címekre lehet rákeresni, hanem címfoszlányokra vagy akár betűkre is. A részletesebb kereséshez kattintsunk a „További szűrők” gombra. Ekkor megjelenik számos további beviteli mező, melyek mindegyikével más-más paraméter alapján tudunk könyveket szűrni. A további szűrőket úgy tudjuk eltüntetni, hogy ismét rákattintunk a „További szűrők” gombra.</w:t>
      </w:r>
    </w:p>
    <w:p w14:paraId="1F5B9CAD" w14:textId="77777777" w:rsidR="00C149F1" w:rsidRPr="009661B9" w:rsidRDefault="00C149F1" w:rsidP="00C149F1">
      <w:r w:rsidRPr="009661B9">
        <w:rPr>
          <w:noProof/>
        </w:rPr>
        <w:drawing>
          <wp:anchor distT="0" distB="0" distL="114300" distR="114300" simplePos="0" relativeHeight="251687936" behindDoc="0" locked="0" layoutInCell="1" allowOverlap="1" wp14:anchorId="554CEE44" wp14:editId="09779CA3">
            <wp:simplePos x="0" y="0"/>
            <wp:positionH relativeFrom="margin">
              <wp:align>right</wp:align>
            </wp:positionH>
            <wp:positionV relativeFrom="paragraph">
              <wp:posOffset>3175</wp:posOffset>
            </wp:positionV>
            <wp:extent cx="2835275" cy="2513330"/>
            <wp:effectExtent l="0" t="0" r="3175" b="1270"/>
            <wp:wrapNone/>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5275" cy="2513330"/>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drawing>
          <wp:inline distT="0" distB="0" distL="0" distR="0" wp14:anchorId="3455AEF7" wp14:editId="43861244">
            <wp:extent cx="2816352" cy="2514600"/>
            <wp:effectExtent l="0" t="0" r="317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7202" cy="2524288"/>
                    </a:xfrm>
                    <a:prstGeom prst="rect">
                      <a:avLst/>
                    </a:prstGeom>
                  </pic:spPr>
                </pic:pic>
              </a:graphicData>
            </a:graphic>
          </wp:inline>
        </w:drawing>
      </w:r>
    </w:p>
    <w:p w14:paraId="1896528C" w14:textId="77777777" w:rsidR="00C149F1" w:rsidRPr="009661B9" w:rsidRDefault="00C149F1" w:rsidP="005C7192">
      <w:r w:rsidRPr="009661B9">
        <w:t>Van egy legördülő menü, melyből kiválaszthatunk egy műfajt, ami alapján szűrni szeretnénk.</w:t>
      </w:r>
      <w:r w:rsidRPr="009661B9">
        <w:br/>
        <w:t>Van egy szöveges beviteli mező, mellyel szerzőre tudunk szűrni, de van ezeken kívül van lehetőségünk megjelenési dátum, megjelenési nyelv és ISBN-kód alapján is keresni.</w:t>
      </w:r>
    </w:p>
    <w:p w14:paraId="59E97317" w14:textId="77777777" w:rsidR="00C149F1" w:rsidRPr="009661B9" w:rsidRDefault="00C149F1" w:rsidP="005C7192">
      <w:r w:rsidRPr="009661B9">
        <w:t xml:space="preserve">Ha be vagyunk jelentkezve, akkor el tudjuk menteni a könyveket a kedvencek közé azzal, hogy az adott könyv kártyája alján rákattintunk a szürke szív ikonra és ismételt kattintással </w:t>
      </w:r>
      <w:proofErr w:type="spellStart"/>
      <w:r w:rsidRPr="009661B9">
        <w:t>kivehetjük</w:t>
      </w:r>
      <w:proofErr w:type="spellEnd"/>
      <w:r w:rsidRPr="009661B9">
        <w:t xml:space="preserve"> a kedvencek közül (ha szürke a szív, akkor az adott könyv még nincs a kedvencek között, ha piros a szí, akkor a könyv már a kedvencek között van). Azt, hogy mi kedveltünk egy könyvet, rajtunk kívül senki más nem látja. Ezzel csak elmentjük magunknak az adott művet.</w:t>
      </w:r>
    </w:p>
    <w:p w14:paraId="6BF115F7" w14:textId="77777777" w:rsidR="00C149F1" w:rsidRPr="009661B9" w:rsidRDefault="00C149F1" w:rsidP="00C149F1">
      <w:r w:rsidRPr="009661B9">
        <w:rPr>
          <w:noProof/>
        </w:rPr>
        <w:lastRenderedPageBreak/>
        <w:drawing>
          <wp:inline distT="0" distB="0" distL="0" distR="0" wp14:anchorId="09B90888" wp14:editId="7BE962F4">
            <wp:extent cx="5760720" cy="295846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958465"/>
                    </a:xfrm>
                    <a:prstGeom prst="rect">
                      <a:avLst/>
                    </a:prstGeom>
                  </pic:spPr>
                </pic:pic>
              </a:graphicData>
            </a:graphic>
          </wp:inline>
        </w:drawing>
      </w:r>
    </w:p>
    <w:p w14:paraId="1AE4920E" w14:textId="77777777" w:rsidR="00C149F1" w:rsidRPr="009661B9" w:rsidRDefault="00C149F1" w:rsidP="00C149F1">
      <w:r w:rsidRPr="009661B9">
        <w:t>Az oldal alján található a lapozósáv, mellyel navigálhatunk a következő és előző oldalra, továbbá, mutatja, hogy hányadik oldalon vagyunk.</w:t>
      </w:r>
    </w:p>
    <w:p w14:paraId="4DC3D729" w14:textId="77777777" w:rsidR="00C149F1" w:rsidRPr="009661B9" w:rsidRDefault="00C149F1" w:rsidP="00173CCA">
      <w:pPr>
        <w:pStyle w:val="Cmsor4"/>
      </w:pPr>
      <w:bookmarkStart w:id="97" w:name="_Toc194844990"/>
      <w:r w:rsidRPr="009661B9">
        <w:t>Könyv részletes oldal</w:t>
      </w:r>
      <w:bookmarkEnd w:id="97"/>
    </w:p>
    <w:p w14:paraId="6D2222F3" w14:textId="77777777" w:rsidR="00C149F1" w:rsidRPr="009661B9" w:rsidRDefault="00C149F1" w:rsidP="00C149F1">
      <w:r w:rsidRPr="009661B9">
        <w:t>Egy könyv további részleteit (leírás, ISBN, megjelenés éve) úgy tudjuk megtekinteni, hogy az adott könyv kártyájára kattintunk (ha be vagyunk jelentkezve, akkor a szívre kattintva csak a kedvencek közé rakjuk a könyvet, azzal nem nyitjuk meg a könyv részleteit).</w:t>
      </w:r>
    </w:p>
    <w:p w14:paraId="51A3A310" w14:textId="77777777" w:rsidR="00C149F1" w:rsidRPr="009661B9" w:rsidRDefault="00C149F1" w:rsidP="00C149F1">
      <w:r w:rsidRPr="009661B9">
        <w:t xml:space="preserve">A könyv részletes oldalán is lehetőségünk van a kedvencek közé tenni a könyvet a további adatok alatt található szürke szív ikonra kattintással, amennyiben be vagyunk jelentkezve. </w:t>
      </w:r>
    </w:p>
    <w:p w14:paraId="0DB36E1D" w14:textId="77777777" w:rsidR="00C149F1" w:rsidRPr="009661B9" w:rsidRDefault="00C149F1" w:rsidP="00C149F1">
      <w:r w:rsidRPr="009661B9">
        <w:rPr>
          <w:noProof/>
        </w:rPr>
        <w:drawing>
          <wp:inline distT="0" distB="0" distL="0" distR="0" wp14:anchorId="13A2440E" wp14:editId="3DEB0346">
            <wp:extent cx="5760720" cy="211455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114550"/>
                    </a:xfrm>
                    <a:prstGeom prst="rect">
                      <a:avLst/>
                    </a:prstGeom>
                  </pic:spPr>
                </pic:pic>
              </a:graphicData>
            </a:graphic>
          </wp:inline>
        </w:drawing>
      </w:r>
    </w:p>
    <w:p w14:paraId="37940515" w14:textId="77777777" w:rsidR="00C149F1" w:rsidRPr="009661B9" w:rsidRDefault="00C149F1" w:rsidP="00C149F1">
      <w:r w:rsidRPr="009661B9">
        <w:t>Az oldal alján található egy ajánló szekció, ahova kilistázzuk az adott könyvhöz hasonló köteteket. Amennyiben a könyvek nem fértek ki a képernyőre, az ajánló szekció bal és jobb oldalán található nyilakkal, vagy a szekció alján található görgetősávval lehet tovább léptetni.</w:t>
      </w:r>
    </w:p>
    <w:p w14:paraId="4493D976" w14:textId="77777777" w:rsidR="00C149F1" w:rsidRPr="009661B9" w:rsidRDefault="00C149F1" w:rsidP="00C149F1">
      <w:r w:rsidRPr="009661B9">
        <w:rPr>
          <w:noProof/>
        </w:rPr>
        <w:lastRenderedPageBreak/>
        <w:drawing>
          <wp:inline distT="0" distB="0" distL="0" distR="0" wp14:anchorId="139CAF0A" wp14:editId="4B0FF306">
            <wp:extent cx="5760720" cy="242125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770A4DBE" w14:textId="77777777" w:rsidR="00C149F1" w:rsidRPr="009661B9" w:rsidRDefault="00C149F1" w:rsidP="00A84664">
      <w:pPr>
        <w:pStyle w:val="Cmsor4"/>
      </w:pPr>
      <w:bookmarkStart w:id="98" w:name="_Toc194844991"/>
      <w:r w:rsidRPr="009661B9">
        <w:t>Profil részletei oldal</w:t>
      </w:r>
      <w:bookmarkEnd w:id="98"/>
    </w:p>
    <w:p w14:paraId="615575F8" w14:textId="77777777" w:rsidR="00C149F1" w:rsidRPr="009661B9" w:rsidRDefault="00C149F1" w:rsidP="00C149F1">
      <w:r w:rsidRPr="009661B9">
        <w:t xml:space="preserve">A profilunk részleteit a jobb felső sarokban található ember körvonalra kattintva tudunk lépni, amennyiben be vagyunk jelentkezve a fiókunkba. Ezen az oldalon megtaláljuk saját adatainkat és fiókunk részleteit. Asztali nézetben az oldal bal felső sarkában, </w:t>
      </w:r>
      <w:proofErr w:type="spellStart"/>
      <w:r w:rsidRPr="009661B9">
        <w:t>mobilos</w:t>
      </w:r>
      <w:proofErr w:type="spellEnd"/>
      <w:r w:rsidRPr="009661B9">
        <w:t xml:space="preserve"> nézetben az oldal tetején, a </w:t>
      </w:r>
      <w:proofErr w:type="spellStart"/>
      <w:r w:rsidRPr="009661B9">
        <w:t>főmenü</w:t>
      </w:r>
      <w:proofErr w:type="spellEnd"/>
      <w:r w:rsidRPr="009661B9">
        <w:t xml:space="preserve"> alatt találunk egy navigációs menüt, mellyel az oldalon megjelenített adatok között tudunk váltani. Asztali nézetben egy zöld pont, </w:t>
      </w:r>
      <w:proofErr w:type="spellStart"/>
      <w:r w:rsidRPr="009661B9">
        <w:t>mobilos</w:t>
      </w:r>
      <w:proofErr w:type="spellEnd"/>
      <w:r w:rsidRPr="009661B9">
        <w:t xml:space="preserve"> nézetben pedig a menü szövegének zöldre váltása mutatja, hogy milyen adatokat nézzük éppen. </w:t>
      </w:r>
    </w:p>
    <w:p w14:paraId="269BA65A" w14:textId="77777777" w:rsidR="00C149F1" w:rsidRPr="009661B9" w:rsidRDefault="00C149F1" w:rsidP="00C149F1">
      <w:r w:rsidRPr="009661B9">
        <w:t>Az első menüpont a Fiók/Fiók adatai, melyen megtekinthetjük a fiókunk adatait (a nevünk, felhasználónevünk, születési helyünk, születési dátumunk, lakhelyünk, e-mail címünk, telefonszámunk, a tagságunk lejárati dátuma és az édesanyánk születési neve). Ezen az oldalon tudjuk megváltoztatni a fiókunk jelszavát, amelyet a következőképpen tehetünk meg:</w:t>
      </w:r>
    </w:p>
    <w:p w14:paraId="3C499CD1" w14:textId="77777777" w:rsidR="00C149F1" w:rsidRPr="009661B9" w:rsidRDefault="00C149F1" w:rsidP="00C149F1">
      <w:r w:rsidRPr="009661B9">
        <w:t>Van három szöveges beviteli mező:</w:t>
      </w:r>
    </w:p>
    <w:p w14:paraId="6F11DAC2"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beírjuk a jelenlegi jelszót</w:t>
      </w:r>
    </w:p>
    <w:p w14:paraId="1B0246B4"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ezután beírjuk az új jelszót</w:t>
      </w:r>
    </w:p>
    <w:p w14:paraId="415F358B" w14:textId="77777777" w:rsidR="00C149F1" w:rsidRPr="009661B9" w:rsidRDefault="00C149F1" w:rsidP="00C149F1">
      <w:pPr>
        <w:pStyle w:val="Listaszerbekezds"/>
        <w:numPr>
          <w:ilvl w:val="0"/>
          <w:numId w:val="34"/>
        </w:numPr>
        <w:rPr>
          <w:rFonts w:ascii="Times New Roman" w:eastAsia="Times New Roman" w:hAnsi="Times New Roman" w:cs="Times New Roman"/>
          <w:lang w:eastAsia="hu-HU"/>
        </w:rPr>
      </w:pPr>
      <w:r w:rsidRPr="009661B9">
        <w:rPr>
          <w:rFonts w:ascii="Times New Roman" w:eastAsia="Times New Roman" w:hAnsi="Times New Roman" w:cs="Times New Roman"/>
          <w:lang w:eastAsia="hu-HU"/>
        </w:rPr>
        <w:t>majd az új jelszót még egyszer.</w:t>
      </w:r>
    </w:p>
    <w:p w14:paraId="7C95DA47" w14:textId="77777777" w:rsidR="00C149F1" w:rsidRPr="009661B9" w:rsidRDefault="00C149F1" w:rsidP="00C149F1">
      <w:r w:rsidRPr="009661B9">
        <w:t>Ha mindezzel megvagyunk, rányomhatunk a zöld „Módosítás” gombra, mellyel véglegesíthetjük az új jelszót. Ennek az oldalnak az alján található a „Kijelentkezés” gomb, mellyel kijelentkezhetünk a fiókunkból.</w:t>
      </w:r>
    </w:p>
    <w:p w14:paraId="1BE3CC42" w14:textId="77777777" w:rsidR="00C149F1" w:rsidRPr="009661B9" w:rsidRDefault="00C149F1" w:rsidP="00C149F1">
      <w:r w:rsidRPr="009661B9">
        <w:rPr>
          <w:noProof/>
        </w:rPr>
        <w:drawing>
          <wp:anchor distT="0" distB="0" distL="114300" distR="114300" simplePos="0" relativeHeight="251688960" behindDoc="0" locked="0" layoutInCell="1" allowOverlap="1" wp14:anchorId="31EF5038" wp14:editId="44E55095">
            <wp:simplePos x="0" y="0"/>
            <wp:positionH relativeFrom="margin">
              <wp:posOffset>2316934</wp:posOffset>
            </wp:positionH>
            <wp:positionV relativeFrom="paragraph">
              <wp:posOffset>7166</wp:posOffset>
            </wp:positionV>
            <wp:extent cx="1099679" cy="2394858"/>
            <wp:effectExtent l="0" t="0" r="5715" b="5715"/>
            <wp:wrapNone/>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03217" cy="2402562"/>
                    </a:xfrm>
                    <a:prstGeom prst="rect">
                      <a:avLst/>
                    </a:prstGeom>
                  </pic:spPr>
                </pic:pic>
              </a:graphicData>
            </a:graphic>
            <wp14:sizeRelH relativeFrom="page">
              <wp14:pctWidth>0</wp14:pctWidth>
            </wp14:sizeRelH>
            <wp14:sizeRelV relativeFrom="page">
              <wp14:pctHeight>0</wp14:pctHeight>
            </wp14:sizeRelV>
          </wp:anchor>
        </w:drawing>
      </w:r>
      <w:r w:rsidRPr="009661B9">
        <w:rPr>
          <w:noProof/>
        </w:rPr>
        <w:t xml:space="preserve"> </w:t>
      </w:r>
      <w:r w:rsidRPr="009661B9">
        <w:rPr>
          <w:noProof/>
        </w:rPr>
        <w:drawing>
          <wp:inline distT="0" distB="0" distL="0" distR="0" wp14:anchorId="2C512E9C" wp14:editId="4175DF47">
            <wp:extent cx="2201717" cy="2400300"/>
            <wp:effectExtent l="0" t="0" r="825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rotWithShape="1">
                    <a:blip r:embed="rId54" cstate="print">
                      <a:extLst>
                        <a:ext uri="{28A0092B-C50C-407E-A947-70E740481C1C}">
                          <a14:useLocalDpi xmlns:a14="http://schemas.microsoft.com/office/drawing/2010/main" val="0"/>
                        </a:ext>
                      </a:extLst>
                    </a:blip>
                    <a:srcRect l="3883" r="6842" b="26457"/>
                    <a:stretch/>
                  </pic:blipFill>
                  <pic:spPr bwMode="auto">
                    <a:xfrm>
                      <a:off x="0" y="0"/>
                      <a:ext cx="2246051" cy="2448633"/>
                    </a:xfrm>
                    <a:prstGeom prst="rect">
                      <a:avLst/>
                    </a:prstGeom>
                    <a:ln>
                      <a:noFill/>
                    </a:ln>
                    <a:extLst>
                      <a:ext uri="{53640926-AAD7-44D8-BBD7-CCE9431645EC}">
                        <a14:shadowObscured xmlns:a14="http://schemas.microsoft.com/office/drawing/2010/main"/>
                      </a:ext>
                    </a:extLst>
                  </pic:spPr>
                </pic:pic>
              </a:graphicData>
            </a:graphic>
          </wp:inline>
        </w:drawing>
      </w:r>
    </w:p>
    <w:p w14:paraId="0D1FBA33"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lastRenderedPageBreak/>
        <w:t>Az „Előjegyzett/ Előjegyzett könyvek oldalon találjuk a könyveket, amelyekre előjegyeztünk. Ezeket az előjegyzéseket egyenként le tudjuk mondani az adott könyv kártyájában található piros „Lemondás” gombra kattintva. Ha jelenleg nincs egy sem, akkor ezt egy „Nincs előjegyzett könyve!” felirat fogja nekünk jelezni.</w:t>
      </w:r>
    </w:p>
    <w:p w14:paraId="1536EF2D"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„Lefoglalt/Lefoglalt könyvek oldalon találjuk a könyveket, amelyeket lefoglaltunk. Ezeket a foglalásokat egyenként le tudjuk mondani az adott könyv kártyájában található piros „Lemondás” gombra kattintva. Ha jelenleg nincs egy sem, akkor ezt egy „Nincs lefoglalt könyve!” felirat fogja nekünk jelezni.</w:t>
      </w:r>
    </w:p>
    <w:p w14:paraId="7782511C"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„Jelenleg kivett/ Jelenleg kivett könyvek” oldalon találjuk azokat a könyveket, melyeket még nem vittünk vissza. Ha van még rá lehetőségünk, a „Meghosszabbítás” gombra kattintva meghosszabbíthatjuk azt az időt, ameddig az adott könyv nálunk lehet. Ha jelenleg nincs egy sem, akkor ezt egy „Nincs kivett könyve!” felirat fogja nekünk jelezni.</w:t>
      </w:r>
    </w:p>
    <w:p w14:paraId="5D6E8F1D"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„Korábban kivett/ Korábban kivett könyvek” oldalon találjuk azokat a könyveket, melyeket korábban már kivettünk és vissza is vittünk. Ha jelenleg nincs egy sem, akkor ezt egy „Még nem hozott vissza könyvet!” felirat fogja nekünk jelezni.</w:t>
      </w:r>
    </w:p>
    <w:p w14:paraId="757533C2" w14:textId="77777777" w:rsidR="00C149F1" w:rsidRPr="009661B9" w:rsidRDefault="00C149F1" w:rsidP="001B789B">
      <w:pPr>
        <w:pStyle w:val="Listaszerbekezds"/>
        <w:numPr>
          <w:ilvl w:val="0"/>
          <w:numId w:val="39"/>
        </w:numPr>
        <w:rPr>
          <w:rFonts w:ascii="Times New Roman" w:hAnsi="Times New Roman" w:cs="Times New Roman"/>
          <w:sz w:val="24"/>
          <w:szCs w:val="24"/>
        </w:rPr>
      </w:pPr>
      <w:r w:rsidRPr="009661B9">
        <w:rPr>
          <w:rFonts w:ascii="Times New Roman" w:hAnsi="Times New Roman" w:cs="Times New Roman"/>
          <w:sz w:val="24"/>
          <w:szCs w:val="24"/>
        </w:rPr>
        <w:t>A „Kedvencek” oldalon találjuk azokat a könyveket, melyeket a kis szürke szív ikonra kattintással kedveltünk. Innen eltávolíthatjuk bármelyik könyvet a „Levétel a kedvencekről” gombra kattintva. Ha jelenleg nincs egy sem, akkor ezt egy „Még nem tett könyvet a kedvencek közé” felirat fogja nekünk jelezni.</w:t>
      </w:r>
    </w:p>
    <w:p w14:paraId="2C4F8CB8" w14:textId="77777777" w:rsidR="00C149F1" w:rsidRPr="009661B9" w:rsidRDefault="00C149F1" w:rsidP="00C149F1"/>
    <w:p w14:paraId="02D63069" w14:textId="77777777" w:rsidR="00C149F1" w:rsidRPr="009661B9" w:rsidRDefault="00C149F1" w:rsidP="006B5526">
      <w:pPr>
        <w:pStyle w:val="Cmsor4"/>
      </w:pPr>
      <w:bookmarkStart w:id="99" w:name="_Toc194844992"/>
      <w:r w:rsidRPr="009661B9">
        <w:t>Rólunk oldal</w:t>
      </w:r>
      <w:bookmarkEnd w:id="99"/>
    </w:p>
    <w:p w14:paraId="6E0BDD25" w14:textId="77777777" w:rsidR="00C149F1" w:rsidRPr="009661B9" w:rsidRDefault="00C149F1" w:rsidP="00C149F1">
      <w:r w:rsidRPr="009661B9">
        <w:t>Ezen az oldalon megtaláljuk a könyvtár rendszerét fejlesztő és tervező csapat bemutatóját képekkel, nevekkel és szerepkörökkel. Ezután megismerhetjük a célt, melyet kitűzött magának a csapat, továbbá találunk néhány érdekes adatot a csapat eddigi közös munkáiról.</w:t>
      </w:r>
    </w:p>
    <w:p w14:paraId="111F331F" w14:textId="06057CB1" w:rsidR="008D0762" w:rsidRDefault="00310A4F" w:rsidP="00310A4F">
      <w:pPr>
        <w:pStyle w:val="Cmsor1"/>
      </w:pPr>
      <w:r>
        <w:t>Források</w:t>
      </w:r>
    </w:p>
    <w:p w14:paraId="2E499AA2" w14:textId="7EE058E0" w:rsidR="0031303D" w:rsidRDefault="0031303D" w:rsidP="0031303D">
      <w:pPr>
        <w:pStyle w:val="Cmsor2"/>
      </w:pPr>
      <w:proofErr w:type="spellStart"/>
      <w:r>
        <w:t>Github</w:t>
      </w:r>
      <w:proofErr w:type="spellEnd"/>
      <w:r>
        <w:t xml:space="preserve"> </w:t>
      </w:r>
      <w:proofErr w:type="spellStart"/>
      <w:r>
        <w:t>repository</w:t>
      </w:r>
      <w:proofErr w:type="spellEnd"/>
    </w:p>
    <w:p w14:paraId="7FBE84B4" w14:textId="3AC5C0CA" w:rsidR="0031303D" w:rsidRDefault="0031303D" w:rsidP="0031303D">
      <w:r>
        <w:t>--link—</w:t>
      </w:r>
    </w:p>
    <w:p w14:paraId="064C19E5" w14:textId="1C8980BB" w:rsidR="0031303D" w:rsidRDefault="0031303D" w:rsidP="0031303D">
      <w:pPr>
        <w:pStyle w:val="Cmsor2"/>
      </w:pPr>
      <w:bookmarkStart w:id="100" w:name="_Hlk194999182"/>
      <w:r>
        <w:t>Használt XAMPP verzió letöltési linkje</w:t>
      </w:r>
    </w:p>
    <w:bookmarkEnd w:id="100"/>
    <w:p w14:paraId="621C4B04" w14:textId="515A599F" w:rsidR="0031303D" w:rsidRPr="0031303D" w:rsidRDefault="0031303D" w:rsidP="0031303D">
      <w:r w:rsidRPr="0031303D">
        <w:t>https://sourceforge.net/projects/xampp/files/XAMPP%20Windows/8.0.3/</w:t>
      </w:r>
    </w:p>
    <w:sectPr w:rsidR="0031303D" w:rsidRPr="0031303D" w:rsidSect="009D3496">
      <w:footerReference w:type="default" r:id="rId55"/>
      <w:pgSz w:w="11907" w:h="16839" w:code="9"/>
      <w:pgMar w:top="1440" w:right="1797" w:bottom="1440" w:left="1797"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6C974" w14:textId="77777777" w:rsidR="008C6730" w:rsidRDefault="008C6730">
      <w:r>
        <w:separator/>
      </w:r>
    </w:p>
  </w:endnote>
  <w:endnote w:type="continuationSeparator" w:id="0">
    <w:p w14:paraId="32247F35" w14:textId="77777777" w:rsidR="008C6730" w:rsidRDefault="008C67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scadia Mono">
    <w:panose1 w:val="020B0609020000020004"/>
    <w:charset w:val="EE"/>
    <w:family w:val="modern"/>
    <w:pitch w:val="fixed"/>
    <w:sig w:usb0="A10002FF" w:usb1="4000F9FB" w:usb2="00040000" w:usb3="00000000" w:csb0="0000019F" w:csb1="00000000"/>
  </w:font>
  <w:font w:name="Cascadia Code ExtraLight">
    <w:panose1 w:val="020B0609020000020004"/>
    <w:charset w:val="EE"/>
    <w:family w:val="modern"/>
    <w:pitch w:val="fixed"/>
    <w:sig w:usb0="A10002FF" w:usb1="4000F9FB" w:usb2="0004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8383882"/>
      <w:docPartObj>
        <w:docPartGallery w:val="Page Numbers (Bottom of Page)"/>
        <w:docPartUnique/>
      </w:docPartObj>
    </w:sdtPr>
    <w:sdtContent>
      <w:p w14:paraId="31C0E18F" w14:textId="4F4F7C5A" w:rsidR="00A572DE" w:rsidRDefault="00A572DE">
        <w:pPr>
          <w:pStyle w:val="llb"/>
          <w:jc w:val="center"/>
        </w:pPr>
        <w:r>
          <w:fldChar w:fldCharType="begin"/>
        </w:r>
        <w:r>
          <w:instrText>PAGE   \* MERGEFORMAT</w:instrText>
        </w:r>
        <w:r>
          <w:fldChar w:fldCharType="separate"/>
        </w:r>
        <w:r>
          <w:t>2</w:t>
        </w:r>
        <w:r>
          <w:fldChar w:fldCharType="end"/>
        </w:r>
      </w:p>
    </w:sdtContent>
  </w:sdt>
  <w:p w14:paraId="1034D5A7" w14:textId="77777777" w:rsidR="00A572DE" w:rsidRDefault="00A572DE">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11A9C" w14:textId="5855B801" w:rsidR="00A572DE" w:rsidRDefault="00A572DE">
    <w:pPr>
      <w:pStyle w:val="llb"/>
      <w:jc w:val="center"/>
    </w:pPr>
  </w:p>
  <w:p w14:paraId="45A9871C" w14:textId="77777777" w:rsidR="00A572DE" w:rsidRDefault="00A572DE">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2960143"/>
      <w:docPartObj>
        <w:docPartGallery w:val="Page Numbers (Bottom of Page)"/>
        <w:docPartUnique/>
      </w:docPartObj>
    </w:sdtPr>
    <w:sdtContent>
      <w:p w14:paraId="7D283A59" w14:textId="163A6866" w:rsidR="00A572DE" w:rsidRDefault="00A572DE">
        <w:pPr>
          <w:pStyle w:val="llb"/>
          <w:jc w:val="center"/>
        </w:pPr>
        <w:r>
          <w:fldChar w:fldCharType="begin"/>
        </w:r>
        <w:r>
          <w:instrText>PAGE   \* MERGEFORMAT</w:instrText>
        </w:r>
        <w:r>
          <w:fldChar w:fldCharType="separate"/>
        </w:r>
        <w:r>
          <w:t>2</w:t>
        </w:r>
        <w:r>
          <w:fldChar w:fldCharType="end"/>
        </w:r>
      </w:p>
    </w:sdtContent>
  </w:sdt>
  <w:p w14:paraId="746A26DE" w14:textId="77777777" w:rsidR="00A572DE" w:rsidRDefault="00A572DE">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E8B76" w14:textId="77777777" w:rsidR="008C6730" w:rsidRDefault="008C6730">
      <w:r>
        <w:separator/>
      </w:r>
    </w:p>
  </w:footnote>
  <w:footnote w:type="continuationSeparator" w:id="0">
    <w:p w14:paraId="2613956E" w14:textId="77777777" w:rsidR="008C6730" w:rsidRDefault="008C67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26A79" w14:textId="3B5E17FD" w:rsidR="00A572DE" w:rsidRDefault="00A572DE">
    <w:pPr>
      <w:pStyle w:val="lfej"/>
    </w:pPr>
  </w:p>
  <w:p w14:paraId="40175810" w14:textId="04E87FB4" w:rsidR="00A572DE" w:rsidRDefault="00A572DE">
    <w:pPr>
      <w:pStyle w:val="lfej"/>
    </w:pPr>
    <w:proofErr w:type="spellStart"/>
    <w:r>
      <w:t>Book</w:t>
    </w:r>
    <w:proofErr w:type="spellEnd"/>
    <w:r>
      <w:t xml:space="preserve"> </w:t>
    </w:r>
    <w:proofErr w:type="spellStart"/>
    <w:r>
      <w:t>Hive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17545CAA"/>
    <w:lvl w:ilvl="0">
      <w:numFmt w:val="decimal"/>
      <w:pStyle w:val="Ellenrzlista-elem"/>
      <w:lvlText w:val="*"/>
      <w:lvlJc w:val="left"/>
      <w:pPr>
        <w:ind w:left="0" w:firstLine="0"/>
      </w:pPr>
    </w:lvl>
  </w:abstractNum>
  <w:abstractNum w:abstractNumId="1" w15:restartNumberingAfterBreak="0">
    <w:nsid w:val="00CC36EB"/>
    <w:multiLevelType w:val="multilevel"/>
    <w:tmpl w:val="41B8A480"/>
    <w:lvl w:ilvl="0">
      <w:start w:val="1"/>
      <w:numFmt w:val="upperLetter"/>
      <w:pStyle w:val="2listaszint"/>
      <w:lvlText w:val="%1."/>
      <w:lvlJc w:val="left"/>
      <w:pPr>
        <w:tabs>
          <w:tab w:val="num" w:pos="936"/>
        </w:tabs>
        <w:ind w:left="576" w:firstLine="0"/>
      </w:pPr>
    </w:lvl>
    <w:lvl w:ilvl="1">
      <w:start w:val="1"/>
      <w:numFmt w:val="upperLetter"/>
      <w:lvlText w:val="%2."/>
      <w:lvlJc w:val="left"/>
      <w:pPr>
        <w:tabs>
          <w:tab w:val="num" w:pos="1656"/>
        </w:tabs>
        <w:ind w:left="1296" w:firstLine="0"/>
      </w:pPr>
    </w:lvl>
    <w:lvl w:ilvl="2">
      <w:start w:val="1"/>
      <w:numFmt w:val="decimal"/>
      <w:lvlText w:val="%3."/>
      <w:lvlJc w:val="left"/>
      <w:pPr>
        <w:tabs>
          <w:tab w:val="num" w:pos="2376"/>
        </w:tabs>
        <w:ind w:left="2016" w:firstLine="0"/>
      </w:pPr>
    </w:lvl>
    <w:lvl w:ilvl="3">
      <w:start w:val="1"/>
      <w:numFmt w:val="lowerLetter"/>
      <w:lvlText w:val="%4)"/>
      <w:lvlJc w:val="left"/>
      <w:pPr>
        <w:tabs>
          <w:tab w:val="num" w:pos="3096"/>
        </w:tabs>
        <w:ind w:left="2736" w:firstLine="0"/>
      </w:pPr>
    </w:lvl>
    <w:lvl w:ilvl="4">
      <w:start w:val="1"/>
      <w:numFmt w:val="decimal"/>
      <w:lvlText w:val="(%5)"/>
      <w:lvlJc w:val="left"/>
      <w:pPr>
        <w:tabs>
          <w:tab w:val="num" w:pos="3816"/>
        </w:tabs>
        <w:ind w:left="3456" w:firstLine="0"/>
      </w:pPr>
    </w:lvl>
    <w:lvl w:ilvl="5">
      <w:start w:val="1"/>
      <w:numFmt w:val="lowerLetter"/>
      <w:lvlText w:val="(%6)"/>
      <w:lvlJc w:val="left"/>
      <w:pPr>
        <w:tabs>
          <w:tab w:val="num" w:pos="4536"/>
        </w:tabs>
        <w:ind w:left="4176" w:firstLine="0"/>
      </w:pPr>
    </w:lvl>
    <w:lvl w:ilvl="6">
      <w:start w:val="1"/>
      <w:numFmt w:val="lowerRoman"/>
      <w:lvlText w:val="(%7)"/>
      <w:lvlJc w:val="left"/>
      <w:pPr>
        <w:tabs>
          <w:tab w:val="num" w:pos="5256"/>
        </w:tabs>
        <w:ind w:left="4896" w:firstLine="0"/>
      </w:pPr>
    </w:lvl>
    <w:lvl w:ilvl="7">
      <w:start w:val="1"/>
      <w:numFmt w:val="lowerLetter"/>
      <w:lvlText w:val="(%8)"/>
      <w:lvlJc w:val="left"/>
      <w:pPr>
        <w:tabs>
          <w:tab w:val="num" w:pos="5976"/>
        </w:tabs>
        <w:ind w:left="5616" w:firstLine="0"/>
      </w:pPr>
    </w:lvl>
    <w:lvl w:ilvl="8">
      <w:start w:val="1"/>
      <w:numFmt w:val="lowerRoman"/>
      <w:lvlText w:val="(%9)"/>
      <w:lvlJc w:val="left"/>
      <w:pPr>
        <w:tabs>
          <w:tab w:val="num" w:pos="6696"/>
        </w:tabs>
        <w:ind w:left="6336" w:firstLine="0"/>
      </w:pPr>
    </w:lvl>
  </w:abstractNum>
  <w:abstractNum w:abstractNumId="2" w15:restartNumberingAfterBreak="0">
    <w:nsid w:val="0FF31B9C"/>
    <w:multiLevelType w:val="hybridMultilevel"/>
    <w:tmpl w:val="E5E2ADD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108618E3"/>
    <w:multiLevelType w:val="hybridMultilevel"/>
    <w:tmpl w:val="EAC65E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AD52214"/>
    <w:multiLevelType w:val="hybridMultilevel"/>
    <w:tmpl w:val="26E6B3C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EAF1B32"/>
    <w:multiLevelType w:val="hybridMultilevel"/>
    <w:tmpl w:val="E53026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25A687E"/>
    <w:multiLevelType w:val="hybridMultilevel"/>
    <w:tmpl w:val="9DEE3AD6"/>
    <w:lvl w:ilvl="0" w:tplc="338029E8">
      <w:start w:val="1"/>
      <w:numFmt w:val="decimal"/>
      <w:pStyle w:val="Ellenrzlista-szmozottcmsor"/>
      <w:lvlText w:val="%1"/>
      <w:lvlJc w:val="left"/>
      <w:pPr>
        <w:tabs>
          <w:tab w:val="num" w:pos="720"/>
        </w:tabs>
        <w:ind w:left="720" w:hanging="360"/>
      </w:pPr>
      <w:rPr>
        <w:rFonts w:ascii="Arial" w:hAnsi="Arial" w:cs="Times New Roman" w:hint="default"/>
        <w:color w:val="008080"/>
        <w:sz w:val="48"/>
        <w:szCs w:val="48"/>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38AB372B"/>
    <w:multiLevelType w:val="hybridMultilevel"/>
    <w:tmpl w:val="B4B6436A"/>
    <w:lvl w:ilvl="0" w:tplc="AB22DBA2">
      <w:start w:val="1"/>
      <w:numFmt w:val="bullet"/>
      <w:lvlText w:val=""/>
      <w:lvlJc w:val="left"/>
      <w:pPr>
        <w:ind w:left="1080" w:hanging="360"/>
      </w:pPr>
      <w:rPr>
        <w:rFonts w:ascii="Symbol" w:hAnsi="Symbol" w:hint="default"/>
      </w:rPr>
    </w:lvl>
    <w:lvl w:ilvl="1" w:tplc="5AA86242">
      <w:start w:val="1"/>
      <w:numFmt w:val="bullet"/>
      <w:lvlText w:val="o"/>
      <w:lvlJc w:val="left"/>
      <w:pPr>
        <w:ind w:left="1800" w:hanging="360"/>
      </w:pPr>
      <w:rPr>
        <w:rFonts w:ascii="Courier New" w:hAnsi="Courier New" w:hint="default"/>
      </w:rPr>
    </w:lvl>
    <w:lvl w:ilvl="2" w:tplc="103C51AE">
      <w:start w:val="1"/>
      <w:numFmt w:val="bullet"/>
      <w:lvlText w:val=""/>
      <w:lvlJc w:val="left"/>
      <w:pPr>
        <w:ind w:left="2520" w:hanging="360"/>
      </w:pPr>
      <w:rPr>
        <w:rFonts w:ascii="Wingdings" w:hAnsi="Wingdings" w:hint="default"/>
      </w:rPr>
    </w:lvl>
    <w:lvl w:ilvl="3" w:tplc="0E5425A0">
      <w:start w:val="1"/>
      <w:numFmt w:val="bullet"/>
      <w:lvlText w:val=""/>
      <w:lvlJc w:val="left"/>
      <w:pPr>
        <w:ind w:left="3240" w:hanging="360"/>
      </w:pPr>
      <w:rPr>
        <w:rFonts w:ascii="Symbol" w:hAnsi="Symbol" w:hint="default"/>
      </w:rPr>
    </w:lvl>
    <w:lvl w:ilvl="4" w:tplc="E796F534">
      <w:start w:val="1"/>
      <w:numFmt w:val="bullet"/>
      <w:lvlText w:val="o"/>
      <w:lvlJc w:val="left"/>
      <w:pPr>
        <w:ind w:left="3960" w:hanging="360"/>
      </w:pPr>
      <w:rPr>
        <w:rFonts w:ascii="Courier New" w:hAnsi="Courier New" w:hint="default"/>
      </w:rPr>
    </w:lvl>
    <w:lvl w:ilvl="5" w:tplc="9460A250">
      <w:start w:val="1"/>
      <w:numFmt w:val="bullet"/>
      <w:lvlText w:val=""/>
      <w:lvlJc w:val="left"/>
      <w:pPr>
        <w:ind w:left="4680" w:hanging="360"/>
      </w:pPr>
      <w:rPr>
        <w:rFonts w:ascii="Wingdings" w:hAnsi="Wingdings" w:hint="default"/>
      </w:rPr>
    </w:lvl>
    <w:lvl w:ilvl="6" w:tplc="73200AC2">
      <w:start w:val="1"/>
      <w:numFmt w:val="bullet"/>
      <w:lvlText w:val=""/>
      <w:lvlJc w:val="left"/>
      <w:pPr>
        <w:ind w:left="5400" w:hanging="360"/>
      </w:pPr>
      <w:rPr>
        <w:rFonts w:ascii="Symbol" w:hAnsi="Symbol" w:hint="default"/>
      </w:rPr>
    </w:lvl>
    <w:lvl w:ilvl="7" w:tplc="13D09AF6">
      <w:start w:val="1"/>
      <w:numFmt w:val="bullet"/>
      <w:lvlText w:val="o"/>
      <w:lvlJc w:val="left"/>
      <w:pPr>
        <w:ind w:left="6120" w:hanging="360"/>
      </w:pPr>
      <w:rPr>
        <w:rFonts w:ascii="Courier New" w:hAnsi="Courier New" w:hint="default"/>
      </w:rPr>
    </w:lvl>
    <w:lvl w:ilvl="8" w:tplc="58922AAA">
      <w:start w:val="1"/>
      <w:numFmt w:val="bullet"/>
      <w:lvlText w:val=""/>
      <w:lvlJc w:val="left"/>
      <w:pPr>
        <w:ind w:left="6840" w:hanging="360"/>
      </w:pPr>
      <w:rPr>
        <w:rFonts w:ascii="Wingdings" w:hAnsi="Wingdings" w:hint="default"/>
      </w:rPr>
    </w:lvl>
  </w:abstractNum>
  <w:abstractNum w:abstractNumId="8" w15:restartNumberingAfterBreak="0">
    <w:nsid w:val="3EA04F3B"/>
    <w:multiLevelType w:val="multilevel"/>
    <w:tmpl w:val="89B8B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3F531BF7"/>
    <w:multiLevelType w:val="hybridMultilevel"/>
    <w:tmpl w:val="105E4D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5C21C96"/>
    <w:multiLevelType w:val="hybridMultilevel"/>
    <w:tmpl w:val="ED1CE2EE"/>
    <w:lvl w:ilvl="0" w:tplc="565ECBF2">
      <w:start w:val="1"/>
      <w:numFmt w:val="bullet"/>
      <w:lvlText w:val=""/>
      <w:lvlJc w:val="left"/>
      <w:pPr>
        <w:ind w:left="720" w:hanging="360"/>
      </w:pPr>
      <w:rPr>
        <w:rFonts w:ascii="Symbol" w:hAnsi="Symbol" w:hint="default"/>
      </w:rPr>
    </w:lvl>
    <w:lvl w:ilvl="1" w:tplc="BC86E440">
      <w:start w:val="1"/>
      <w:numFmt w:val="bullet"/>
      <w:lvlText w:val="o"/>
      <w:lvlJc w:val="left"/>
      <w:pPr>
        <w:ind w:left="1440" w:hanging="360"/>
      </w:pPr>
      <w:rPr>
        <w:rFonts w:ascii="Courier New" w:hAnsi="Courier New" w:hint="default"/>
      </w:rPr>
    </w:lvl>
    <w:lvl w:ilvl="2" w:tplc="F31E8662">
      <w:start w:val="1"/>
      <w:numFmt w:val="bullet"/>
      <w:lvlText w:val=""/>
      <w:lvlJc w:val="left"/>
      <w:pPr>
        <w:ind w:left="2160" w:hanging="360"/>
      </w:pPr>
      <w:rPr>
        <w:rFonts w:ascii="Wingdings" w:hAnsi="Wingdings" w:hint="default"/>
      </w:rPr>
    </w:lvl>
    <w:lvl w:ilvl="3" w:tplc="D58E314A">
      <w:start w:val="1"/>
      <w:numFmt w:val="bullet"/>
      <w:lvlText w:val=""/>
      <w:lvlJc w:val="left"/>
      <w:pPr>
        <w:ind w:left="2880" w:hanging="360"/>
      </w:pPr>
      <w:rPr>
        <w:rFonts w:ascii="Symbol" w:hAnsi="Symbol" w:hint="default"/>
      </w:rPr>
    </w:lvl>
    <w:lvl w:ilvl="4" w:tplc="34144F4A">
      <w:start w:val="1"/>
      <w:numFmt w:val="bullet"/>
      <w:lvlText w:val="o"/>
      <w:lvlJc w:val="left"/>
      <w:pPr>
        <w:ind w:left="3600" w:hanging="360"/>
      </w:pPr>
      <w:rPr>
        <w:rFonts w:ascii="Courier New" w:hAnsi="Courier New" w:hint="default"/>
      </w:rPr>
    </w:lvl>
    <w:lvl w:ilvl="5" w:tplc="527CE6A2">
      <w:start w:val="1"/>
      <w:numFmt w:val="bullet"/>
      <w:lvlText w:val=""/>
      <w:lvlJc w:val="left"/>
      <w:pPr>
        <w:ind w:left="4320" w:hanging="360"/>
      </w:pPr>
      <w:rPr>
        <w:rFonts w:ascii="Wingdings" w:hAnsi="Wingdings" w:hint="default"/>
      </w:rPr>
    </w:lvl>
    <w:lvl w:ilvl="6" w:tplc="7F80BFFA">
      <w:start w:val="1"/>
      <w:numFmt w:val="bullet"/>
      <w:lvlText w:val=""/>
      <w:lvlJc w:val="left"/>
      <w:pPr>
        <w:ind w:left="5040" w:hanging="360"/>
      </w:pPr>
      <w:rPr>
        <w:rFonts w:ascii="Symbol" w:hAnsi="Symbol" w:hint="default"/>
      </w:rPr>
    </w:lvl>
    <w:lvl w:ilvl="7" w:tplc="588EAB22">
      <w:start w:val="1"/>
      <w:numFmt w:val="bullet"/>
      <w:lvlText w:val="o"/>
      <w:lvlJc w:val="left"/>
      <w:pPr>
        <w:ind w:left="5760" w:hanging="360"/>
      </w:pPr>
      <w:rPr>
        <w:rFonts w:ascii="Courier New" w:hAnsi="Courier New" w:hint="default"/>
      </w:rPr>
    </w:lvl>
    <w:lvl w:ilvl="8" w:tplc="B6DE196E">
      <w:start w:val="1"/>
      <w:numFmt w:val="bullet"/>
      <w:lvlText w:val=""/>
      <w:lvlJc w:val="left"/>
      <w:pPr>
        <w:ind w:left="6480" w:hanging="360"/>
      </w:pPr>
      <w:rPr>
        <w:rFonts w:ascii="Wingdings" w:hAnsi="Wingdings" w:hint="default"/>
      </w:rPr>
    </w:lvl>
  </w:abstractNum>
  <w:abstractNum w:abstractNumId="11" w15:restartNumberingAfterBreak="0">
    <w:nsid w:val="460711C9"/>
    <w:multiLevelType w:val="hybridMultilevel"/>
    <w:tmpl w:val="AAB09F88"/>
    <w:lvl w:ilvl="0" w:tplc="8D627F60">
      <w:start w:val="1"/>
      <w:numFmt w:val="bullet"/>
      <w:lvlText w:val=""/>
      <w:lvlJc w:val="left"/>
      <w:pPr>
        <w:ind w:left="720" w:hanging="360"/>
      </w:pPr>
      <w:rPr>
        <w:rFonts w:ascii="Symbol" w:hAnsi="Symbol" w:hint="default"/>
      </w:rPr>
    </w:lvl>
    <w:lvl w:ilvl="1" w:tplc="1C60199C">
      <w:start w:val="1"/>
      <w:numFmt w:val="bullet"/>
      <w:lvlText w:val="o"/>
      <w:lvlJc w:val="left"/>
      <w:pPr>
        <w:ind w:left="1440" w:hanging="360"/>
      </w:pPr>
      <w:rPr>
        <w:rFonts w:ascii="Courier New" w:hAnsi="Courier New" w:hint="default"/>
      </w:rPr>
    </w:lvl>
    <w:lvl w:ilvl="2" w:tplc="F1060716">
      <w:start w:val="1"/>
      <w:numFmt w:val="bullet"/>
      <w:lvlText w:val=""/>
      <w:lvlJc w:val="left"/>
      <w:pPr>
        <w:ind w:left="2160" w:hanging="360"/>
      </w:pPr>
      <w:rPr>
        <w:rFonts w:ascii="Wingdings" w:hAnsi="Wingdings" w:hint="default"/>
      </w:rPr>
    </w:lvl>
    <w:lvl w:ilvl="3" w:tplc="22964288">
      <w:start w:val="1"/>
      <w:numFmt w:val="bullet"/>
      <w:lvlText w:val=""/>
      <w:lvlJc w:val="left"/>
      <w:pPr>
        <w:ind w:left="2880" w:hanging="360"/>
      </w:pPr>
      <w:rPr>
        <w:rFonts w:ascii="Symbol" w:hAnsi="Symbol" w:hint="default"/>
      </w:rPr>
    </w:lvl>
    <w:lvl w:ilvl="4" w:tplc="C2B41CEC">
      <w:start w:val="1"/>
      <w:numFmt w:val="bullet"/>
      <w:lvlText w:val="o"/>
      <w:lvlJc w:val="left"/>
      <w:pPr>
        <w:ind w:left="3600" w:hanging="360"/>
      </w:pPr>
      <w:rPr>
        <w:rFonts w:ascii="Courier New" w:hAnsi="Courier New" w:hint="default"/>
      </w:rPr>
    </w:lvl>
    <w:lvl w:ilvl="5" w:tplc="F3827E2A">
      <w:start w:val="1"/>
      <w:numFmt w:val="bullet"/>
      <w:lvlText w:val=""/>
      <w:lvlJc w:val="left"/>
      <w:pPr>
        <w:ind w:left="4320" w:hanging="360"/>
      </w:pPr>
      <w:rPr>
        <w:rFonts w:ascii="Wingdings" w:hAnsi="Wingdings" w:hint="default"/>
      </w:rPr>
    </w:lvl>
    <w:lvl w:ilvl="6" w:tplc="8A08C1B0">
      <w:start w:val="1"/>
      <w:numFmt w:val="bullet"/>
      <w:lvlText w:val=""/>
      <w:lvlJc w:val="left"/>
      <w:pPr>
        <w:ind w:left="5040" w:hanging="360"/>
      </w:pPr>
      <w:rPr>
        <w:rFonts w:ascii="Symbol" w:hAnsi="Symbol" w:hint="default"/>
      </w:rPr>
    </w:lvl>
    <w:lvl w:ilvl="7" w:tplc="12128E2A">
      <w:start w:val="1"/>
      <w:numFmt w:val="bullet"/>
      <w:lvlText w:val="o"/>
      <w:lvlJc w:val="left"/>
      <w:pPr>
        <w:ind w:left="5760" w:hanging="360"/>
      </w:pPr>
      <w:rPr>
        <w:rFonts w:ascii="Courier New" w:hAnsi="Courier New" w:hint="default"/>
      </w:rPr>
    </w:lvl>
    <w:lvl w:ilvl="8" w:tplc="763AF8BC">
      <w:start w:val="1"/>
      <w:numFmt w:val="bullet"/>
      <w:lvlText w:val=""/>
      <w:lvlJc w:val="left"/>
      <w:pPr>
        <w:ind w:left="6480" w:hanging="360"/>
      </w:pPr>
      <w:rPr>
        <w:rFonts w:ascii="Wingdings" w:hAnsi="Wingdings" w:hint="default"/>
      </w:rPr>
    </w:lvl>
  </w:abstractNum>
  <w:abstractNum w:abstractNumId="12" w15:restartNumberingAfterBreak="0">
    <w:nsid w:val="4FDB3A12"/>
    <w:multiLevelType w:val="hybridMultilevel"/>
    <w:tmpl w:val="C0F658D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3" w15:restartNumberingAfterBreak="0">
    <w:nsid w:val="55B41F65"/>
    <w:multiLevelType w:val="hybridMultilevel"/>
    <w:tmpl w:val="15BC30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55D17105"/>
    <w:multiLevelType w:val="multilevel"/>
    <w:tmpl w:val="6CA472C6"/>
    <w:lvl w:ilvl="0">
      <w:start w:val="1"/>
      <w:numFmt w:val="decimal"/>
      <w:pStyle w:val="3listaszint"/>
      <w:lvlText w:val="%1."/>
      <w:lvlJc w:val="left"/>
      <w:pPr>
        <w:tabs>
          <w:tab w:val="num" w:pos="2088"/>
        </w:tabs>
        <w:ind w:left="1728" w:firstLine="0"/>
      </w:pPr>
    </w:lvl>
    <w:lvl w:ilvl="1">
      <w:start w:val="1"/>
      <w:numFmt w:val="upperLetter"/>
      <w:lvlText w:val="%2."/>
      <w:lvlJc w:val="left"/>
      <w:pPr>
        <w:tabs>
          <w:tab w:val="num" w:pos="2808"/>
        </w:tabs>
        <w:ind w:left="2448" w:firstLine="0"/>
      </w:pPr>
    </w:lvl>
    <w:lvl w:ilvl="2">
      <w:start w:val="1"/>
      <w:numFmt w:val="decimal"/>
      <w:lvlText w:val="%3."/>
      <w:lvlJc w:val="left"/>
      <w:pPr>
        <w:tabs>
          <w:tab w:val="num" w:pos="3528"/>
        </w:tabs>
        <w:ind w:left="3168" w:firstLine="0"/>
      </w:pPr>
    </w:lvl>
    <w:lvl w:ilvl="3">
      <w:start w:val="1"/>
      <w:numFmt w:val="lowerLetter"/>
      <w:lvlText w:val="%4)"/>
      <w:lvlJc w:val="left"/>
      <w:pPr>
        <w:tabs>
          <w:tab w:val="num" w:pos="4248"/>
        </w:tabs>
        <w:ind w:left="3888" w:firstLine="0"/>
      </w:pPr>
    </w:lvl>
    <w:lvl w:ilvl="4">
      <w:start w:val="1"/>
      <w:numFmt w:val="decimal"/>
      <w:lvlText w:val="(%5)"/>
      <w:lvlJc w:val="left"/>
      <w:pPr>
        <w:tabs>
          <w:tab w:val="num" w:pos="4968"/>
        </w:tabs>
        <w:ind w:left="4608" w:firstLine="0"/>
      </w:pPr>
    </w:lvl>
    <w:lvl w:ilvl="5">
      <w:start w:val="1"/>
      <w:numFmt w:val="lowerLetter"/>
      <w:lvlText w:val="(%6)"/>
      <w:lvlJc w:val="left"/>
      <w:pPr>
        <w:tabs>
          <w:tab w:val="num" w:pos="5688"/>
        </w:tabs>
        <w:ind w:left="5328" w:firstLine="0"/>
      </w:pPr>
    </w:lvl>
    <w:lvl w:ilvl="6">
      <w:start w:val="1"/>
      <w:numFmt w:val="lowerRoman"/>
      <w:lvlText w:val="(%7)"/>
      <w:lvlJc w:val="left"/>
      <w:pPr>
        <w:tabs>
          <w:tab w:val="num" w:pos="6408"/>
        </w:tabs>
        <w:ind w:left="6048" w:firstLine="0"/>
      </w:pPr>
    </w:lvl>
    <w:lvl w:ilvl="7">
      <w:start w:val="1"/>
      <w:numFmt w:val="lowerLetter"/>
      <w:lvlText w:val="(%8)"/>
      <w:lvlJc w:val="left"/>
      <w:pPr>
        <w:tabs>
          <w:tab w:val="num" w:pos="7128"/>
        </w:tabs>
        <w:ind w:left="6768" w:firstLine="0"/>
      </w:pPr>
    </w:lvl>
    <w:lvl w:ilvl="8">
      <w:start w:val="1"/>
      <w:numFmt w:val="lowerRoman"/>
      <w:lvlText w:val="(%9)"/>
      <w:lvlJc w:val="left"/>
      <w:pPr>
        <w:tabs>
          <w:tab w:val="num" w:pos="7848"/>
        </w:tabs>
        <w:ind w:left="7488" w:firstLine="0"/>
      </w:pPr>
    </w:lvl>
  </w:abstractNum>
  <w:abstractNum w:abstractNumId="15" w15:restartNumberingAfterBreak="0">
    <w:nsid w:val="562814ED"/>
    <w:multiLevelType w:val="hybridMultilevel"/>
    <w:tmpl w:val="028C02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5731BFE1"/>
    <w:multiLevelType w:val="hybridMultilevel"/>
    <w:tmpl w:val="5FD02406"/>
    <w:lvl w:ilvl="0" w:tplc="6E7AB8D2">
      <w:start w:val="1"/>
      <w:numFmt w:val="bullet"/>
      <w:lvlText w:val=""/>
      <w:lvlJc w:val="left"/>
      <w:pPr>
        <w:ind w:left="1080" w:hanging="360"/>
      </w:pPr>
      <w:rPr>
        <w:rFonts w:ascii="Symbol" w:hAnsi="Symbol" w:hint="default"/>
      </w:rPr>
    </w:lvl>
    <w:lvl w:ilvl="1" w:tplc="FD5409E0">
      <w:start w:val="1"/>
      <w:numFmt w:val="bullet"/>
      <w:lvlText w:val="o"/>
      <w:lvlJc w:val="left"/>
      <w:pPr>
        <w:ind w:left="1800" w:hanging="360"/>
      </w:pPr>
      <w:rPr>
        <w:rFonts w:ascii="Courier New" w:hAnsi="Courier New" w:hint="default"/>
      </w:rPr>
    </w:lvl>
    <w:lvl w:ilvl="2" w:tplc="0F86F254">
      <w:start w:val="1"/>
      <w:numFmt w:val="bullet"/>
      <w:lvlText w:val=""/>
      <w:lvlJc w:val="left"/>
      <w:pPr>
        <w:ind w:left="2520" w:hanging="360"/>
      </w:pPr>
      <w:rPr>
        <w:rFonts w:ascii="Wingdings" w:hAnsi="Wingdings" w:hint="default"/>
      </w:rPr>
    </w:lvl>
    <w:lvl w:ilvl="3" w:tplc="4022BC78">
      <w:start w:val="1"/>
      <w:numFmt w:val="bullet"/>
      <w:lvlText w:val=""/>
      <w:lvlJc w:val="left"/>
      <w:pPr>
        <w:ind w:left="3240" w:hanging="360"/>
      </w:pPr>
      <w:rPr>
        <w:rFonts w:ascii="Symbol" w:hAnsi="Symbol" w:hint="default"/>
      </w:rPr>
    </w:lvl>
    <w:lvl w:ilvl="4" w:tplc="BF8CCEF4">
      <w:start w:val="1"/>
      <w:numFmt w:val="bullet"/>
      <w:lvlText w:val="o"/>
      <w:lvlJc w:val="left"/>
      <w:pPr>
        <w:ind w:left="3960" w:hanging="360"/>
      </w:pPr>
      <w:rPr>
        <w:rFonts w:ascii="Courier New" w:hAnsi="Courier New" w:hint="default"/>
      </w:rPr>
    </w:lvl>
    <w:lvl w:ilvl="5" w:tplc="FC563C9A">
      <w:start w:val="1"/>
      <w:numFmt w:val="bullet"/>
      <w:lvlText w:val=""/>
      <w:lvlJc w:val="left"/>
      <w:pPr>
        <w:ind w:left="4680" w:hanging="360"/>
      </w:pPr>
      <w:rPr>
        <w:rFonts w:ascii="Wingdings" w:hAnsi="Wingdings" w:hint="default"/>
      </w:rPr>
    </w:lvl>
    <w:lvl w:ilvl="6" w:tplc="671889F4">
      <w:start w:val="1"/>
      <w:numFmt w:val="bullet"/>
      <w:lvlText w:val=""/>
      <w:lvlJc w:val="left"/>
      <w:pPr>
        <w:ind w:left="5400" w:hanging="360"/>
      </w:pPr>
      <w:rPr>
        <w:rFonts w:ascii="Symbol" w:hAnsi="Symbol" w:hint="default"/>
      </w:rPr>
    </w:lvl>
    <w:lvl w:ilvl="7" w:tplc="DEF4E618">
      <w:start w:val="1"/>
      <w:numFmt w:val="bullet"/>
      <w:lvlText w:val="o"/>
      <w:lvlJc w:val="left"/>
      <w:pPr>
        <w:ind w:left="6120" w:hanging="360"/>
      </w:pPr>
      <w:rPr>
        <w:rFonts w:ascii="Courier New" w:hAnsi="Courier New" w:hint="default"/>
      </w:rPr>
    </w:lvl>
    <w:lvl w:ilvl="8" w:tplc="E76CD572">
      <w:start w:val="1"/>
      <w:numFmt w:val="bullet"/>
      <w:lvlText w:val=""/>
      <w:lvlJc w:val="left"/>
      <w:pPr>
        <w:ind w:left="6840" w:hanging="360"/>
      </w:pPr>
      <w:rPr>
        <w:rFonts w:ascii="Wingdings" w:hAnsi="Wingdings" w:hint="default"/>
      </w:rPr>
    </w:lvl>
  </w:abstractNum>
  <w:abstractNum w:abstractNumId="17" w15:restartNumberingAfterBreak="0">
    <w:nsid w:val="6A807719"/>
    <w:multiLevelType w:val="multilevel"/>
    <w:tmpl w:val="B3F683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FEE48F7"/>
    <w:multiLevelType w:val="hybridMultilevel"/>
    <w:tmpl w:val="EDBCE1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0BC25AE"/>
    <w:multiLevelType w:val="hybridMultilevel"/>
    <w:tmpl w:val="F54AB5E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76381577"/>
    <w:multiLevelType w:val="hybridMultilevel"/>
    <w:tmpl w:val="95E4C4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A0E3A64"/>
    <w:multiLevelType w:val="hybridMultilevel"/>
    <w:tmpl w:val="7DF82D02"/>
    <w:lvl w:ilvl="0" w:tplc="EF3C6F3C">
      <w:start w:val="1"/>
      <w:numFmt w:val="bullet"/>
      <w:lvlText w:val=""/>
      <w:lvlJc w:val="left"/>
      <w:pPr>
        <w:ind w:left="720" w:hanging="360"/>
      </w:pPr>
      <w:rPr>
        <w:rFonts w:ascii="Symbol" w:hAnsi="Symbol" w:hint="default"/>
      </w:rPr>
    </w:lvl>
    <w:lvl w:ilvl="1" w:tplc="D5049EE6">
      <w:start w:val="1"/>
      <w:numFmt w:val="bullet"/>
      <w:lvlText w:val="o"/>
      <w:lvlJc w:val="left"/>
      <w:pPr>
        <w:ind w:left="1440" w:hanging="360"/>
      </w:pPr>
      <w:rPr>
        <w:rFonts w:ascii="Courier New" w:hAnsi="Courier New" w:hint="default"/>
      </w:rPr>
    </w:lvl>
    <w:lvl w:ilvl="2" w:tplc="45C884FC">
      <w:start w:val="1"/>
      <w:numFmt w:val="bullet"/>
      <w:lvlText w:val=""/>
      <w:lvlJc w:val="left"/>
      <w:pPr>
        <w:ind w:left="2160" w:hanging="360"/>
      </w:pPr>
      <w:rPr>
        <w:rFonts w:ascii="Wingdings" w:hAnsi="Wingdings" w:hint="default"/>
      </w:rPr>
    </w:lvl>
    <w:lvl w:ilvl="3" w:tplc="1958B190">
      <w:start w:val="1"/>
      <w:numFmt w:val="bullet"/>
      <w:lvlText w:val=""/>
      <w:lvlJc w:val="left"/>
      <w:pPr>
        <w:ind w:left="2880" w:hanging="360"/>
      </w:pPr>
      <w:rPr>
        <w:rFonts w:ascii="Symbol" w:hAnsi="Symbol" w:hint="default"/>
      </w:rPr>
    </w:lvl>
    <w:lvl w:ilvl="4" w:tplc="6F44EF0E">
      <w:start w:val="1"/>
      <w:numFmt w:val="bullet"/>
      <w:lvlText w:val="o"/>
      <w:lvlJc w:val="left"/>
      <w:pPr>
        <w:ind w:left="3600" w:hanging="360"/>
      </w:pPr>
      <w:rPr>
        <w:rFonts w:ascii="Courier New" w:hAnsi="Courier New" w:hint="default"/>
      </w:rPr>
    </w:lvl>
    <w:lvl w:ilvl="5" w:tplc="9CBEAF44">
      <w:start w:val="1"/>
      <w:numFmt w:val="bullet"/>
      <w:lvlText w:val=""/>
      <w:lvlJc w:val="left"/>
      <w:pPr>
        <w:ind w:left="4320" w:hanging="360"/>
      </w:pPr>
      <w:rPr>
        <w:rFonts w:ascii="Wingdings" w:hAnsi="Wingdings" w:hint="default"/>
      </w:rPr>
    </w:lvl>
    <w:lvl w:ilvl="6" w:tplc="35C8997E">
      <w:start w:val="1"/>
      <w:numFmt w:val="bullet"/>
      <w:lvlText w:val=""/>
      <w:lvlJc w:val="left"/>
      <w:pPr>
        <w:ind w:left="5040" w:hanging="360"/>
      </w:pPr>
      <w:rPr>
        <w:rFonts w:ascii="Symbol" w:hAnsi="Symbol" w:hint="default"/>
      </w:rPr>
    </w:lvl>
    <w:lvl w:ilvl="7" w:tplc="FFF28E54">
      <w:start w:val="1"/>
      <w:numFmt w:val="bullet"/>
      <w:lvlText w:val="o"/>
      <w:lvlJc w:val="left"/>
      <w:pPr>
        <w:ind w:left="5760" w:hanging="360"/>
      </w:pPr>
      <w:rPr>
        <w:rFonts w:ascii="Courier New" w:hAnsi="Courier New" w:hint="default"/>
      </w:rPr>
    </w:lvl>
    <w:lvl w:ilvl="8" w:tplc="BD2E361A">
      <w:start w:val="1"/>
      <w:numFmt w:val="bullet"/>
      <w:lvlText w:val=""/>
      <w:lvlJc w:val="left"/>
      <w:pPr>
        <w:ind w:left="6480" w:hanging="360"/>
      </w:pPr>
      <w:rPr>
        <w:rFonts w:ascii="Wingdings" w:hAnsi="Wingdings" w:hint="default"/>
      </w:rPr>
    </w:lvl>
  </w:abstractNum>
  <w:abstractNum w:abstractNumId="22" w15:restartNumberingAfterBreak="0">
    <w:nsid w:val="7AF72F23"/>
    <w:multiLevelType w:val="hybridMultilevel"/>
    <w:tmpl w:val="26E6B3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BB06994"/>
    <w:multiLevelType w:val="multilevel"/>
    <w:tmpl w:val="E7C64E9A"/>
    <w:lvl w:ilvl="0">
      <w:start w:val="1"/>
      <w:numFmt w:val="upperRoman"/>
      <w:pStyle w:val="1listaszint"/>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num w:numId="1">
    <w:abstractNumId w:val="23"/>
  </w:num>
  <w:num w:numId="2">
    <w:abstractNumId w:val="23"/>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lvl w:ilvl="0">
        <w:numFmt w:val="bullet"/>
        <w:pStyle w:val="Ellenrzlista-elem"/>
        <w:lvlText w:val=""/>
        <w:legacy w:legacy="1" w:legacySpace="0" w:legacyIndent="360"/>
        <w:lvlJc w:val="left"/>
        <w:pPr>
          <w:ind w:left="1253" w:hanging="360"/>
        </w:pPr>
        <w:rPr>
          <w:rFonts w:ascii="Wingdings" w:hAnsi="Wingdings" w:hint="default"/>
        </w:rPr>
      </w:lvl>
    </w:lvlOverride>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21"/>
  </w:num>
  <w:num w:numId="24">
    <w:abstractNumId w:val="7"/>
  </w:num>
  <w:num w:numId="25">
    <w:abstractNumId w:val="16"/>
  </w:num>
  <w:num w:numId="26">
    <w:abstractNumId w:val="10"/>
  </w:num>
  <w:num w:numId="27">
    <w:abstractNumId w:val="11"/>
  </w:num>
  <w:num w:numId="28">
    <w:abstractNumId w:val="4"/>
  </w:num>
  <w:num w:numId="29">
    <w:abstractNumId w:val="22"/>
  </w:num>
  <w:num w:numId="30">
    <w:abstractNumId w:val="2"/>
  </w:num>
  <w:num w:numId="31">
    <w:abstractNumId w:val="20"/>
  </w:num>
  <w:num w:numId="32">
    <w:abstractNumId w:val="17"/>
  </w:num>
  <w:num w:numId="33">
    <w:abstractNumId w:val="8"/>
  </w:num>
  <w:num w:numId="34">
    <w:abstractNumId w:val="19"/>
  </w:num>
  <w:num w:numId="35">
    <w:abstractNumId w:val="3"/>
  </w:num>
  <w:num w:numId="36">
    <w:abstractNumId w:val="9"/>
  </w:num>
  <w:num w:numId="37">
    <w:abstractNumId w:val="5"/>
  </w:num>
  <w:num w:numId="38">
    <w:abstractNumId w:val="18"/>
  </w:num>
  <w:num w:numId="39">
    <w:abstractNumId w:val="13"/>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63D"/>
    <w:rsid w:val="00004F56"/>
    <w:rsid w:val="00006758"/>
    <w:rsid w:val="00010117"/>
    <w:rsid w:val="000469CE"/>
    <w:rsid w:val="00047F7D"/>
    <w:rsid w:val="000555F8"/>
    <w:rsid w:val="00064D62"/>
    <w:rsid w:val="00081F49"/>
    <w:rsid w:val="000D78A8"/>
    <w:rsid w:val="000E1B0D"/>
    <w:rsid w:val="000F5BDB"/>
    <w:rsid w:val="00100169"/>
    <w:rsid w:val="00110722"/>
    <w:rsid w:val="00110E09"/>
    <w:rsid w:val="00110F6B"/>
    <w:rsid w:val="001136A6"/>
    <w:rsid w:val="0011455C"/>
    <w:rsid w:val="001249BE"/>
    <w:rsid w:val="00134313"/>
    <w:rsid w:val="00135282"/>
    <w:rsid w:val="001451DB"/>
    <w:rsid w:val="00163290"/>
    <w:rsid w:val="00167912"/>
    <w:rsid w:val="00173CCA"/>
    <w:rsid w:val="001B789B"/>
    <w:rsid w:val="001C1496"/>
    <w:rsid w:val="001D4CF9"/>
    <w:rsid w:val="001D6185"/>
    <w:rsid w:val="001D6859"/>
    <w:rsid w:val="00202255"/>
    <w:rsid w:val="002218F3"/>
    <w:rsid w:val="00222B1A"/>
    <w:rsid w:val="00223139"/>
    <w:rsid w:val="002266D6"/>
    <w:rsid w:val="0024370E"/>
    <w:rsid w:val="00243FA4"/>
    <w:rsid w:val="0025151E"/>
    <w:rsid w:val="00272797"/>
    <w:rsid w:val="0027581F"/>
    <w:rsid w:val="002826C6"/>
    <w:rsid w:val="00282A51"/>
    <w:rsid w:val="00282ECA"/>
    <w:rsid w:val="002840B1"/>
    <w:rsid w:val="002B0220"/>
    <w:rsid w:val="002B218D"/>
    <w:rsid w:val="002D2863"/>
    <w:rsid w:val="002E707F"/>
    <w:rsid w:val="002F7694"/>
    <w:rsid w:val="003058C4"/>
    <w:rsid w:val="00310A4F"/>
    <w:rsid w:val="00312996"/>
    <w:rsid w:val="0031303D"/>
    <w:rsid w:val="00333EC0"/>
    <w:rsid w:val="00346009"/>
    <w:rsid w:val="00364480"/>
    <w:rsid w:val="00366183"/>
    <w:rsid w:val="00372DFE"/>
    <w:rsid w:val="00385A3D"/>
    <w:rsid w:val="003A19DD"/>
    <w:rsid w:val="003A5101"/>
    <w:rsid w:val="003A70AB"/>
    <w:rsid w:val="003C2896"/>
    <w:rsid w:val="003D57C3"/>
    <w:rsid w:val="003E1716"/>
    <w:rsid w:val="003F5211"/>
    <w:rsid w:val="003F7D6A"/>
    <w:rsid w:val="0040280B"/>
    <w:rsid w:val="0040615A"/>
    <w:rsid w:val="00420DBB"/>
    <w:rsid w:val="00431C32"/>
    <w:rsid w:val="00432A2F"/>
    <w:rsid w:val="00440292"/>
    <w:rsid w:val="004423B4"/>
    <w:rsid w:val="004741B3"/>
    <w:rsid w:val="0047614A"/>
    <w:rsid w:val="00491545"/>
    <w:rsid w:val="004A188B"/>
    <w:rsid w:val="004A76AF"/>
    <w:rsid w:val="004B0D29"/>
    <w:rsid w:val="004B20F7"/>
    <w:rsid w:val="004C3EE9"/>
    <w:rsid w:val="004C64EA"/>
    <w:rsid w:val="004C785D"/>
    <w:rsid w:val="004D68E4"/>
    <w:rsid w:val="00504675"/>
    <w:rsid w:val="005105D3"/>
    <w:rsid w:val="00530AF5"/>
    <w:rsid w:val="00533588"/>
    <w:rsid w:val="005527D9"/>
    <w:rsid w:val="00555499"/>
    <w:rsid w:val="00566BE4"/>
    <w:rsid w:val="00571160"/>
    <w:rsid w:val="005730B8"/>
    <w:rsid w:val="005744A4"/>
    <w:rsid w:val="00574714"/>
    <w:rsid w:val="00594764"/>
    <w:rsid w:val="005A34E5"/>
    <w:rsid w:val="005B2A63"/>
    <w:rsid w:val="005C7192"/>
    <w:rsid w:val="005C7E08"/>
    <w:rsid w:val="005D2978"/>
    <w:rsid w:val="005D4B06"/>
    <w:rsid w:val="005D5247"/>
    <w:rsid w:val="00606DA0"/>
    <w:rsid w:val="00610ED2"/>
    <w:rsid w:val="0061561A"/>
    <w:rsid w:val="006246D0"/>
    <w:rsid w:val="00633467"/>
    <w:rsid w:val="00636B43"/>
    <w:rsid w:val="00667556"/>
    <w:rsid w:val="00683F27"/>
    <w:rsid w:val="00691BA4"/>
    <w:rsid w:val="00694BAA"/>
    <w:rsid w:val="006A2AC8"/>
    <w:rsid w:val="006A5383"/>
    <w:rsid w:val="006A5EBC"/>
    <w:rsid w:val="006A616A"/>
    <w:rsid w:val="006B2704"/>
    <w:rsid w:val="006B5526"/>
    <w:rsid w:val="006C0763"/>
    <w:rsid w:val="006C4BD9"/>
    <w:rsid w:val="006C65AC"/>
    <w:rsid w:val="006D32BF"/>
    <w:rsid w:val="006D563D"/>
    <w:rsid w:val="006F1E61"/>
    <w:rsid w:val="006F37CB"/>
    <w:rsid w:val="007319B5"/>
    <w:rsid w:val="007364EB"/>
    <w:rsid w:val="00736860"/>
    <w:rsid w:val="007577ED"/>
    <w:rsid w:val="007762F8"/>
    <w:rsid w:val="0079144C"/>
    <w:rsid w:val="007A0E6B"/>
    <w:rsid w:val="007B3E7A"/>
    <w:rsid w:val="007C1278"/>
    <w:rsid w:val="007F7CD0"/>
    <w:rsid w:val="00804CB5"/>
    <w:rsid w:val="00810917"/>
    <w:rsid w:val="0081356A"/>
    <w:rsid w:val="00815AF8"/>
    <w:rsid w:val="00820CF4"/>
    <w:rsid w:val="00821DF7"/>
    <w:rsid w:val="008263BE"/>
    <w:rsid w:val="00831418"/>
    <w:rsid w:val="0083232E"/>
    <w:rsid w:val="00832D52"/>
    <w:rsid w:val="00836FEF"/>
    <w:rsid w:val="008668ED"/>
    <w:rsid w:val="00882011"/>
    <w:rsid w:val="00896ECA"/>
    <w:rsid w:val="008B0D47"/>
    <w:rsid w:val="008B3F2B"/>
    <w:rsid w:val="008B453F"/>
    <w:rsid w:val="008C6730"/>
    <w:rsid w:val="008D0762"/>
    <w:rsid w:val="008D15AF"/>
    <w:rsid w:val="008D3983"/>
    <w:rsid w:val="008D3F21"/>
    <w:rsid w:val="008D4904"/>
    <w:rsid w:val="008D4C18"/>
    <w:rsid w:val="008D516A"/>
    <w:rsid w:val="008F3A53"/>
    <w:rsid w:val="008F66BB"/>
    <w:rsid w:val="0090191A"/>
    <w:rsid w:val="00901CC4"/>
    <w:rsid w:val="00907B0F"/>
    <w:rsid w:val="00922A04"/>
    <w:rsid w:val="00924B1E"/>
    <w:rsid w:val="009567B7"/>
    <w:rsid w:val="00962FC3"/>
    <w:rsid w:val="009661B9"/>
    <w:rsid w:val="00971CFF"/>
    <w:rsid w:val="009802CB"/>
    <w:rsid w:val="009A41C4"/>
    <w:rsid w:val="009B1E0C"/>
    <w:rsid w:val="009B7E87"/>
    <w:rsid w:val="009C0B95"/>
    <w:rsid w:val="009C199B"/>
    <w:rsid w:val="009C19B1"/>
    <w:rsid w:val="009C7AF9"/>
    <w:rsid w:val="009D0EB6"/>
    <w:rsid w:val="009D1A24"/>
    <w:rsid w:val="009D3496"/>
    <w:rsid w:val="009F271D"/>
    <w:rsid w:val="009F4DB0"/>
    <w:rsid w:val="009F5236"/>
    <w:rsid w:val="00A13B84"/>
    <w:rsid w:val="00A221A4"/>
    <w:rsid w:val="00A27FD2"/>
    <w:rsid w:val="00A36106"/>
    <w:rsid w:val="00A41D4C"/>
    <w:rsid w:val="00A55BAE"/>
    <w:rsid w:val="00A572DE"/>
    <w:rsid w:val="00A63421"/>
    <w:rsid w:val="00A73DA7"/>
    <w:rsid w:val="00A743FA"/>
    <w:rsid w:val="00A75AFC"/>
    <w:rsid w:val="00A77B74"/>
    <w:rsid w:val="00A84664"/>
    <w:rsid w:val="00A84C0A"/>
    <w:rsid w:val="00A87875"/>
    <w:rsid w:val="00A92F41"/>
    <w:rsid w:val="00A956F3"/>
    <w:rsid w:val="00AD1C20"/>
    <w:rsid w:val="00AD35ED"/>
    <w:rsid w:val="00AD42AC"/>
    <w:rsid w:val="00AE257E"/>
    <w:rsid w:val="00B136BF"/>
    <w:rsid w:val="00B24AB7"/>
    <w:rsid w:val="00B25BD6"/>
    <w:rsid w:val="00B25D58"/>
    <w:rsid w:val="00B344F8"/>
    <w:rsid w:val="00B352CA"/>
    <w:rsid w:val="00B53636"/>
    <w:rsid w:val="00B70A01"/>
    <w:rsid w:val="00B776B2"/>
    <w:rsid w:val="00B77CF3"/>
    <w:rsid w:val="00B977C3"/>
    <w:rsid w:val="00BA41EA"/>
    <w:rsid w:val="00BA6475"/>
    <w:rsid w:val="00BB3718"/>
    <w:rsid w:val="00C126FD"/>
    <w:rsid w:val="00C149F1"/>
    <w:rsid w:val="00C17283"/>
    <w:rsid w:val="00C249B1"/>
    <w:rsid w:val="00C303F6"/>
    <w:rsid w:val="00C46190"/>
    <w:rsid w:val="00C502C1"/>
    <w:rsid w:val="00C50AFE"/>
    <w:rsid w:val="00C51AFF"/>
    <w:rsid w:val="00C62F1E"/>
    <w:rsid w:val="00C67EDA"/>
    <w:rsid w:val="00C72467"/>
    <w:rsid w:val="00C95FA6"/>
    <w:rsid w:val="00C95FE2"/>
    <w:rsid w:val="00CA060C"/>
    <w:rsid w:val="00CB09F6"/>
    <w:rsid w:val="00CB0DF9"/>
    <w:rsid w:val="00CB3258"/>
    <w:rsid w:val="00CE5AEF"/>
    <w:rsid w:val="00CF21D3"/>
    <w:rsid w:val="00CF654C"/>
    <w:rsid w:val="00CF7671"/>
    <w:rsid w:val="00D02864"/>
    <w:rsid w:val="00D02B2E"/>
    <w:rsid w:val="00D05287"/>
    <w:rsid w:val="00D0761A"/>
    <w:rsid w:val="00D1555B"/>
    <w:rsid w:val="00D71174"/>
    <w:rsid w:val="00D72FEF"/>
    <w:rsid w:val="00D82732"/>
    <w:rsid w:val="00D9163C"/>
    <w:rsid w:val="00D95A00"/>
    <w:rsid w:val="00DB0244"/>
    <w:rsid w:val="00DC491A"/>
    <w:rsid w:val="00DE6760"/>
    <w:rsid w:val="00DF2B1F"/>
    <w:rsid w:val="00DF65A2"/>
    <w:rsid w:val="00E079B4"/>
    <w:rsid w:val="00E11423"/>
    <w:rsid w:val="00E21A54"/>
    <w:rsid w:val="00E42D00"/>
    <w:rsid w:val="00E541CF"/>
    <w:rsid w:val="00E70D08"/>
    <w:rsid w:val="00E71B0B"/>
    <w:rsid w:val="00E71FBA"/>
    <w:rsid w:val="00E8294C"/>
    <w:rsid w:val="00E848F8"/>
    <w:rsid w:val="00E86D26"/>
    <w:rsid w:val="00E91E0B"/>
    <w:rsid w:val="00EE7B6D"/>
    <w:rsid w:val="00EF2498"/>
    <w:rsid w:val="00F016E8"/>
    <w:rsid w:val="00F12DB1"/>
    <w:rsid w:val="00F14EFD"/>
    <w:rsid w:val="00F359EB"/>
    <w:rsid w:val="00F35B54"/>
    <w:rsid w:val="00F41C77"/>
    <w:rsid w:val="00F43CE0"/>
    <w:rsid w:val="00F6010A"/>
    <w:rsid w:val="00F654F6"/>
    <w:rsid w:val="00F70374"/>
    <w:rsid w:val="00F704C4"/>
    <w:rsid w:val="00F74E3B"/>
    <w:rsid w:val="00F82F24"/>
    <w:rsid w:val="00F870EC"/>
    <w:rsid w:val="00F87661"/>
    <w:rsid w:val="00FB4C12"/>
    <w:rsid w:val="00FB72C2"/>
    <w:rsid w:val="00FC56A1"/>
    <w:rsid w:val="00FE2798"/>
    <w:rsid w:val="00FF1307"/>
    <w:rsid w:val="00FF3C62"/>
    <w:rsid w:val="00FF7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07C455"/>
  <w15:docId w15:val="{C54083C4-9CB0-4055-BCB5-49491B949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
    <w:name w:val="Normal"/>
    <w:qFormat/>
    <w:rPr>
      <w:sz w:val="24"/>
      <w:szCs w:val="24"/>
      <w:lang w:val="hu-HU" w:eastAsia="hu-HU" w:bidi="he-IL"/>
    </w:rPr>
  </w:style>
  <w:style w:type="paragraph" w:styleId="Cmsor1">
    <w:name w:val="heading 1"/>
    <w:basedOn w:val="Norml"/>
    <w:next w:val="Norml"/>
    <w:qFormat/>
    <w:rsid w:val="004D68E4"/>
    <w:pPr>
      <w:keepNext/>
      <w:widowControl w:val="0"/>
      <w:snapToGrid w:val="0"/>
      <w:spacing w:after="240" w:line="480" w:lineRule="atLeast"/>
      <w:ind w:left="720" w:hanging="720"/>
      <w:outlineLvl w:val="0"/>
    </w:pPr>
    <w:rPr>
      <w:b/>
      <w:caps/>
      <w:sz w:val="28"/>
    </w:rPr>
  </w:style>
  <w:style w:type="paragraph" w:styleId="Cmsor2">
    <w:name w:val="heading 2"/>
    <w:basedOn w:val="Norml"/>
    <w:next w:val="Norml"/>
    <w:link w:val="Cmsor2Char"/>
    <w:uiPriority w:val="9"/>
    <w:qFormat/>
    <w:rsid w:val="004D68E4"/>
    <w:pPr>
      <w:spacing w:after="120" w:line="480" w:lineRule="atLeast"/>
      <w:outlineLvl w:val="1"/>
    </w:pPr>
    <w:rPr>
      <w:b/>
      <w:sz w:val="28"/>
    </w:rPr>
  </w:style>
  <w:style w:type="paragraph" w:styleId="Cmsor3">
    <w:name w:val="heading 3"/>
    <w:basedOn w:val="Norml"/>
    <w:next w:val="Norml"/>
    <w:qFormat/>
    <w:rsid w:val="00810917"/>
    <w:pPr>
      <w:spacing w:line="480" w:lineRule="atLeast"/>
      <w:outlineLvl w:val="2"/>
    </w:pPr>
    <w:rPr>
      <w:b/>
    </w:rPr>
  </w:style>
  <w:style w:type="paragraph" w:styleId="Cmsor4">
    <w:name w:val="heading 4"/>
    <w:basedOn w:val="Norml"/>
    <w:next w:val="Norml"/>
    <w:qFormat/>
    <w:pPr>
      <w:widowControl w:val="0"/>
      <w:snapToGrid w:val="0"/>
      <w:spacing w:line="480" w:lineRule="atLeast"/>
      <w:outlineLvl w:val="3"/>
    </w:pPr>
    <w:rPr>
      <w:b/>
      <w:bCs/>
    </w:rPr>
  </w:style>
  <w:style w:type="paragraph" w:styleId="Cmsor5">
    <w:name w:val="heading 5"/>
    <w:basedOn w:val="Norml"/>
    <w:next w:val="Norml"/>
    <w:qFormat/>
    <w:pPr>
      <w:spacing w:before="240" w:after="60"/>
      <w:outlineLvl w:val="4"/>
    </w:pPr>
    <w:rPr>
      <w:b/>
      <w:bCs/>
      <w:i/>
      <w:iCs/>
      <w:sz w:val="26"/>
      <w:szCs w:val="26"/>
    </w:rPr>
  </w:style>
  <w:style w:type="paragraph" w:styleId="Cmsor6">
    <w:name w:val="heading 6"/>
    <w:basedOn w:val="Norml"/>
    <w:next w:val="Norml"/>
    <w:qFormat/>
    <w:pPr>
      <w:spacing w:before="240" w:after="60"/>
      <w:outlineLvl w:val="5"/>
    </w:pPr>
    <w:rPr>
      <w:b/>
      <w:bCs/>
      <w:sz w:val="22"/>
      <w:szCs w:val="22"/>
    </w:rPr>
  </w:style>
  <w:style w:type="paragraph" w:styleId="Cmsor7">
    <w:name w:val="heading 7"/>
    <w:basedOn w:val="Norml"/>
    <w:next w:val="Norml"/>
    <w:qFormat/>
    <w:pPr>
      <w:spacing w:before="240" w:after="60"/>
      <w:outlineLvl w:val="6"/>
    </w:pPr>
  </w:style>
  <w:style w:type="paragraph" w:styleId="Cmsor8">
    <w:name w:val="heading 8"/>
    <w:basedOn w:val="Norml"/>
    <w:next w:val="Norml"/>
    <w:qFormat/>
    <w:pPr>
      <w:spacing w:before="240" w:after="60"/>
      <w:outlineLvl w:val="7"/>
    </w:pPr>
    <w:rPr>
      <w:i/>
      <w:iCs/>
    </w:rPr>
  </w:style>
  <w:style w:type="paragraph" w:styleId="Cmsor9">
    <w:name w:val="heading 9"/>
    <w:basedOn w:val="Norml"/>
    <w:next w:val="Norml"/>
    <w:qFormat/>
    <w:p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qFormat/>
    <w:pPr>
      <w:spacing w:before="3600" w:after="280"/>
      <w:jc w:val="center"/>
    </w:pPr>
    <w:rPr>
      <w:sz w:val="28"/>
      <w:szCs w:val="28"/>
    </w:rPr>
  </w:style>
  <w:style w:type="character" w:customStyle="1" w:styleId="BodyTextChar">
    <w:name w:val="Body Text Char"/>
    <w:basedOn w:val="Bekezdsalapbettpusa"/>
  </w:style>
  <w:style w:type="paragraph" w:styleId="Szvegtrzs">
    <w:name w:val="Body Text"/>
    <w:basedOn w:val="Norml"/>
    <w:link w:val="SzvegtrzsChar"/>
    <w:pPr>
      <w:widowControl w:val="0"/>
      <w:tabs>
        <w:tab w:val="left" w:pos="10800"/>
      </w:tabs>
      <w:snapToGrid w:val="0"/>
      <w:spacing w:line="480" w:lineRule="atLeast"/>
      <w:ind w:firstLine="720"/>
    </w:pPr>
  </w:style>
  <w:style w:type="paragraph" w:styleId="Buborkszveg">
    <w:name w:val="Balloon Text"/>
    <w:basedOn w:val="Norml"/>
    <w:semiHidden/>
    <w:rPr>
      <w:rFonts w:ascii="Tahoma" w:hAnsi="Tahoma" w:cs="Tahoma"/>
      <w:sz w:val="16"/>
      <w:szCs w:val="16"/>
    </w:rPr>
  </w:style>
  <w:style w:type="paragraph" w:customStyle="1" w:styleId="1listaszint">
    <w:name w:val="1. listaszint"/>
    <w:basedOn w:val="Norml"/>
    <w:pPr>
      <w:numPr>
        <w:numId w:val="2"/>
      </w:numPr>
      <w:spacing w:line="480" w:lineRule="atLeast"/>
    </w:pPr>
    <w:rPr>
      <w:lang w:bidi="hu-HU"/>
    </w:rPr>
  </w:style>
  <w:style w:type="paragraph" w:customStyle="1" w:styleId="2listaszint">
    <w:name w:val="2. listaszint"/>
    <w:basedOn w:val="Norml"/>
    <w:pPr>
      <w:numPr>
        <w:numId w:val="4"/>
      </w:numPr>
      <w:spacing w:line="480" w:lineRule="atLeast"/>
    </w:pPr>
    <w:rPr>
      <w:lang w:bidi="hu-HU"/>
    </w:rPr>
  </w:style>
  <w:style w:type="paragraph" w:customStyle="1" w:styleId="3listaszint">
    <w:name w:val="3. listaszint"/>
    <w:basedOn w:val="Norml"/>
    <w:pPr>
      <w:numPr>
        <w:numId w:val="6"/>
      </w:numPr>
      <w:spacing w:line="480" w:lineRule="atLeast"/>
    </w:pPr>
    <w:rPr>
      <w:lang w:bidi="hu-HU"/>
    </w:rPr>
  </w:style>
  <w:style w:type="paragraph" w:customStyle="1" w:styleId="Segdanyagok">
    <w:name w:val="Segédanyagok"/>
    <w:basedOn w:val="Norml"/>
    <w:pPr>
      <w:spacing w:before="240" w:line="480" w:lineRule="atLeast"/>
      <w:ind w:left="720" w:hanging="720"/>
    </w:pPr>
    <w:rPr>
      <w:lang w:bidi="hu-HU"/>
    </w:rPr>
  </w:style>
  <w:style w:type="paragraph" w:customStyle="1" w:styleId="Ellenrzlista-elem">
    <w:name w:val="Ellenőrzőlista-elem"/>
    <w:basedOn w:val="Norml"/>
    <w:pPr>
      <w:widowControl w:val="0"/>
      <w:numPr>
        <w:numId w:val="8"/>
      </w:numPr>
      <w:snapToGrid w:val="0"/>
      <w:spacing w:before="240"/>
    </w:pPr>
    <w:rPr>
      <w:rFonts w:ascii="Arial" w:hAnsi="Arial" w:cs="Arial"/>
      <w:lang w:bidi="hu-HU"/>
    </w:rPr>
  </w:style>
  <w:style w:type="paragraph" w:customStyle="1" w:styleId="Ellenrzlistacme">
    <w:name w:val="Ellenőrzőlista címe"/>
    <w:basedOn w:val="Norml"/>
    <w:pPr>
      <w:widowControl w:val="0"/>
      <w:spacing w:after="240"/>
      <w:jc w:val="center"/>
    </w:pPr>
    <w:rPr>
      <w:rFonts w:ascii="Arial" w:hAnsi="Arial" w:cs="Arial"/>
      <w:b/>
      <w:sz w:val="32"/>
      <w:szCs w:val="32"/>
      <w:lang w:bidi="hu-HU"/>
    </w:rPr>
  </w:style>
  <w:style w:type="paragraph" w:customStyle="1" w:styleId="Ellenrzlista-szmozottcmsor">
    <w:name w:val="Ellenőrzőlista - számozott címsor"/>
    <w:basedOn w:val="Norml"/>
    <w:pPr>
      <w:widowControl w:val="0"/>
      <w:numPr>
        <w:numId w:val="10"/>
      </w:numPr>
      <w:tabs>
        <w:tab w:val="left" w:pos="864"/>
      </w:tabs>
      <w:spacing w:before="240"/>
    </w:pPr>
    <w:rPr>
      <w:rFonts w:ascii="Arial" w:hAnsi="Arial" w:cs="Arial"/>
      <w:b/>
      <w:sz w:val="32"/>
      <w:szCs w:val="32"/>
      <w:lang w:bidi="hu-HU"/>
    </w:rPr>
  </w:style>
  <w:style w:type="character" w:customStyle="1" w:styleId="SzvegtrzsChar">
    <w:name w:val="Szövegtörzs Char"/>
    <w:basedOn w:val="Bekezdsalapbettpusa"/>
    <w:link w:val="Szvegtrzs"/>
    <w:locked/>
    <w:rPr>
      <w:snapToGrid w:val="0"/>
      <w:sz w:val="24"/>
      <w:szCs w:val="24"/>
      <w:lang w:val="hu-HU" w:eastAsia="hu-HU" w:bidi="hu-HU"/>
    </w:rPr>
  </w:style>
  <w:style w:type="table" w:customStyle="1" w:styleId="Normltblzat1">
    <w:name w:val="Normál táblázat1"/>
    <w:semiHidden/>
    <w:tblPr>
      <w:tblCellMar>
        <w:top w:w="0" w:type="dxa"/>
        <w:left w:w="108" w:type="dxa"/>
        <w:bottom w:w="0" w:type="dxa"/>
        <w:right w:w="108" w:type="dxa"/>
      </w:tblCellMar>
    </w:tblPr>
  </w:style>
  <w:style w:type="paragraph" w:styleId="llb">
    <w:name w:val="footer"/>
    <w:basedOn w:val="Norml"/>
    <w:link w:val="llbChar"/>
    <w:uiPriority w:val="99"/>
    <w:pPr>
      <w:tabs>
        <w:tab w:val="center" w:pos="4536"/>
        <w:tab w:val="right" w:pos="9072"/>
      </w:tabs>
    </w:pPr>
  </w:style>
  <w:style w:type="character" w:styleId="Oldalszm">
    <w:name w:val="page number"/>
    <w:basedOn w:val="Bekezdsalapbettpusa"/>
  </w:style>
  <w:style w:type="paragraph" w:styleId="lfej">
    <w:name w:val="header"/>
    <w:basedOn w:val="Norml"/>
    <w:link w:val="lfejChar"/>
    <w:rsid w:val="006D563D"/>
    <w:pPr>
      <w:tabs>
        <w:tab w:val="center" w:pos="4536"/>
        <w:tab w:val="right" w:pos="9072"/>
      </w:tabs>
    </w:pPr>
  </w:style>
  <w:style w:type="character" w:customStyle="1" w:styleId="lfejChar">
    <w:name w:val="Élőfej Char"/>
    <w:basedOn w:val="Bekezdsalapbettpusa"/>
    <w:link w:val="lfej"/>
    <w:rsid w:val="006D563D"/>
    <w:rPr>
      <w:sz w:val="24"/>
      <w:szCs w:val="24"/>
      <w:lang w:val="hu-HU" w:eastAsia="hu-HU" w:bidi="he-IL"/>
    </w:rPr>
  </w:style>
  <w:style w:type="table" w:styleId="Rcsostblzat">
    <w:name w:val="Table Grid"/>
    <w:basedOn w:val="Normltblzat"/>
    <w:uiPriority w:val="39"/>
    <w:rsid w:val="00F1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rtalomjegyzkcmsora">
    <w:name w:val="TOC Heading"/>
    <w:basedOn w:val="Cmsor1"/>
    <w:next w:val="Norml"/>
    <w:uiPriority w:val="39"/>
    <w:unhideWhenUsed/>
    <w:qFormat/>
    <w:rsid w:val="00C95FE2"/>
    <w:pPr>
      <w:keepLines/>
      <w:widowControl/>
      <w:snapToGrid/>
      <w:spacing w:before="240" w:after="0" w:line="259" w:lineRule="auto"/>
      <w:ind w:left="0" w:firstLine="0"/>
      <w:outlineLvl w:val="9"/>
    </w:pPr>
    <w:rPr>
      <w:rFonts w:asciiTheme="majorHAnsi" w:eastAsiaTheme="majorEastAsia" w:hAnsiTheme="majorHAnsi" w:cstheme="majorBidi"/>
      <w:b w:val="0"/>
      <w:caps w:val="0"/>
      <w:color w:val="365F91" w:themeColor="accent1" w:themeShade="BF"/>
      <w:sz w:val="32"/>
      <w:szCs w:val="32"/>
      <w:lang w:bidi="ar-SA"/>
    </w:rPr>
  </w:style>
  <w:style w:type="paragraph" w:styleId="TJ1">
    <w:name w:val="toc 1"/>
    <w:basedOn w:val="Norml"/>
    <w:next w:val="Norml"/>
    <w:autoRedefine/>
    <w:uiPriority w:val="39"/>
    <w:rsid w:val="00C95FE2"/>
    <w:pPr>
      <w:spacing w:after="100"/>
    </w:pPr>
  </w:style>
  <w:style w:type="character" w:styleId="Hiperhivatkozs">
    <w:name w:val="Hyperlink"/>
    <w:basedOn w:val="Bekezdsalapbettpusa"/>
    <w:uiPriority w:val="99"/>
    <w:unhideWhenUsed/>
    <w:rsid w:val="00C95FE2"/>
    <w:rPr>
      <w:color w:val="0000FF" w:themeColor="hyperlink"/>
      <w:u w:val="single"/>
    </w:rPr>
  </w:style>
  <w:style w:type="paragraph" w:styleId="Lbjegyzetszveg">
    <w:name w:val="footnote text"/>
    <w:basedOn w:val="Norml"/>
    <w:link w:val="LbjegyzetszvegChar"/>
    <w:rsid w:val="0011455C"/>
    <w:rPr>
      <w:sz w:val="20"/>
      <w:szCs w:val="20"/>
    </w:rPr>
  </w:style>
  <w:style w:type="character" w:customStyle="1" w:styleId="LbjegyzetszvegChar">
    <w:name w:val="Lábjegyzetszöveg Char"/>
    <w:basedOn w:val="Bekezdsalapbettpusa"/>
    <w:link w:val="Lbjegyzetszveg"/>
    <w:rsid w:val="0011455C"/>
    <w:rPr>
      <w:lang w:val="hu-HU" w:eastAsia="hu-HU" w:bidi="he-IL"/>
    </w:rPr>
  </w:style>
  <w:style w:type="character" w:styleId="Lbjegyzet-hivatkozs">
    <w:name w:val="footnote reference"/>
    <w:basedOn w:val="Bekezdsalapbettpusa"/>
    <w:rsid w:val="0011455C"/>
    <w:rPr>
      <w:vertAlign w:val="superscript"/>
    </w:rPr>
  </w:style>
  <w:style w:type="character" w:customStyle="1" w:styleId="llbChar">
    <w:name w:val="Élőláb Char"/>
    <w:basedOn w:val="Bekezdsalapbettpusa"/>
    <w:link w:val="llb"/>
    <w:uiPriority w:val="99"/>
    <w:rsid w:val="0011455C"/>
    <w:rPr>
      <w:sz w:val="24"/>
      <w:szCs w:val="24"/>
      <w:lang w:val="hu-HU" w:eastAsia="hu-HU" w:bidi="he-IL"/>
    </w:rPr>
  </w:style>
  <w:style w:type="paragraph" w:styleId="TJ2">
    <w:name w:val="toc 2"/>
    <w:basedOn w:val="Norml"/>
    <w:next w:val="Norml"/>
    <w:autoRedefine/>
    <w:uiPriority w:val="39"/>
    <w:rsid w:val="00223139"/>
    <w:pPr>
      <w:spacing w:after="100"/>
      <w:ind w:left="240"/>
    </w:pPr>
  </w:style>
  <w:style w:type="paragraph" w:styleId="TJ3">
    <w:name w:val="toc 3"/>
    <w:basedOn w:val="Norml"/>
    <w:next w:val="Norml"/>
    <w:autoRedefine/>
    <w:uiPriority w:val="39"/>
    <w:rsid w:val="00223139"/>
    <w:pPr>
      <w:spacing w:after="100"/>
      <w:ind w:left="480"/>
    </w:pPr>
  </w:style>
  <w:style w:type="paragraph" w:styleId="Listaszerbekezds">
    <w:name w:val="List Paragraph"/>
    <w:basedOn w:val="Norml"/>
    <w:uiPriority w:val="34"/>
    <w:qFormat/>
    <w:rsid w:val="003C2896"/>
    <w:pPr>
      <w:spacing w:after="160" w:line="259" w:lineRule="auto"/>
      <w:ind w:left="720"/>
      <w:contextualSpacing/>
    </w:pPr>
    <w:rPr>
      <w:rFonts w:asciiTheme="minorHAnsi" w:eastAsiaTheme="minorHAnsi" w:hAnsiTheme="minorHAnsi" w:cstheme="minorBidi"/>
      <w:sz w:val="22"/>
      <w:szCs w:val="22"/>
      <w:lang w:eastAsia="en-US" w:bidi="ar-SA"/>
    </w:rPr>
  </w:style>
  <w:style w:type="character" w:customStyle="1" w:styleId="Cmsor2Char">
    <w:name w:val="Címsor 2 Char"/>
    <w:basedOn w:val="Bekezdsalapbettpusa"/>
    <w:link w:val="Cmsor2"/>
    <w:uiPriority w:val="9"/>
    <w:rsid w:val="004D68E4"/>
    <w:rPr>
      <w:b/>
      <w:sz w:val="28"/>
      <w:szCs w:val="24"/>
      <w:lang w:val="hu-HU" w:eastAsia="hu-HU" w:bidi="he-IL"/>
    </w:rPr>
  </w:style>
  <w:style w:type="paragraph" w:styleId="TJ4">
    <w:name w:val="toc 4"/>
    <w:basedOn w:val="Norml"/>
    <w:next w:val="Norml"/>
    <w:autoRedefine/>
    <w:uiPriority w:val="39"/>
    <w:rsid w:val="003A5101"/>
    <w:pPr>
      <w:spacing w:after="100"/>
      <w:ind w:left="720"/>
    </w:pPr>
  </w:style>
  <w:style w:type="paragraph" w:styleId="TJ5">
    <w:name w:val="toc 5"/>
    <w:basedOn w:val="Norml"/>
    <w:next w:val="Norml"/>
    <w:autoRedefine/>
    <w:uiPriority w:val="39"/>
    <w:unhideWhenUsed/>
    <w:rsid w:val="00A77B74"/>
    <w:pPr>
      <w:spacing w:after="100" w:line="259" w:lineRule="auto"/>
      <w:ind w:left="880"/>
    </w:pPr>
    <w:rPr>
      <w:rFonts w:asciiTheme="minorHAnsi" w:eastAsiaTheme="minorEastAsia" w:hAnsiTheme="minorHAnsi" w:cstheme="minorBidi"/>
      <w:kern w:val="2"/>
      <w:sz w:val="22"/>
      <w:szCs w:val="22"/>
      <w:lang w:bidi="ar-SA"/>
      <w14:ligatures w14:val="standardContextual"/>
    </w:rPr>
  </w:style>
  <w:style w:type="paragraph" w:styleId="TJ6">
    <w:name w:val="toc 6"/>
    <w:basedOn w:val="Norml"/>
    <w:next w:val="Norml"/>
    <w:autoRedefine/>
    <w:uiPriority w:val="39"/>
    <w:unhideWhenUsed/>
    <w:rsid w:val="00A77B74"/>
    <w:pPr>
      <w:spacing w:after="100" w:line="259" w:lineRule="auto"/>
      <w:ind w:left="1100"/>
    </w:pPr>
    <w:rPr>
      <w:rFonts w:asciiTheme="minorHAnsi" w:eastAsiaTheme="minorEastAsia" w:hAnsiTheme="minorHAnsi" w:cstheme="minorBidi"/>
      <w:kern w:val="2"/>
      <w:sz w:val="22"/>
      <w:szCs w:val="22"/>
      <w:lang w:bidi="ar-SA"/>
      <w14:ligatures w14:val="standardContextual"/>
    </w:rPr>
  </w:style>
  <w:style w:type="paragraph" w:styleId="TJ7">
    <w:name w:val="toc 7"/>
    <w:basedOn w:val="Norml"/>
    <w:next w:val="Norml"/>
    <w:autoRedefine/>
    <w:uiPriority w:val="39"/>
    <w:unhideWhenUsed/>
    <w:rsid w:val="00A77B74"/>
    <w:pPr>
      <w:spacing w:after="100" w:line="259" w:lineRule="auto"/>
      <w:ind w:left="1320"/>
    </w:pPr>
    <w:rPr>
      <w:rFonts w:asciiTheme="minorHAnsi" w:eastAsiaTheme="minorEastAsia" w:hAnsiTheme="minorHAnsi" w:cstheme="minorBidi"/>
      <w:kern w:val="2"/>
      <w:sz w:val="22"/>
      <w:szCs w:val="22"/>
      <w:lang w:bidi="ar-SA"/>
      <w14:ligatures w14:val="standardContextual"/>
    </w:rPr>
  </w:style>
  <w:style w:type="paragraph" w:styleId="TJ8">
    <w:name w:val="toc 8"/>
    <w:basedOn w:val="Norml"/>
    <w:next w:val="Norml"/>
    <w:autoRedefine/>
    <w:uiPriority w:val="39"/>
    <w:unhideWhenUsed/>
    <w:rsid w:val="00A77B74"/>
    <w:pPr>
      <w:spacing w:after="100" w:line="259" w:lineRule="auto"/>
      <w:ind w:left="1540"/>
    </w:pPr>
    <w:rPr>
      <w:rFonts w:asciiTheme="minorHAnsi" w:eastAsiaTheme="minorEastAsia" w:hAnsiTheme="minorHAnsi" w:cstheme="minorBidi"/>
      <w:kern w:val="2"/>
      <w:sz w:val="22"/>
      <w:szCs w:val="22"/>
      <w:lang w:bidi="ar-SA"/>
      <w14:ligatures w14:val="standardContextual"/>
    </w:rPr>
  </w:style>
  <w:style w:type="paragraph" w:styleId="TJ9">
    <w:name w:val="toc 9"/>
    <w:basedOn w:val="Norml"/>
    <w:next w:val="Norml"/>
    <w:autoRedefine/>
    <w:uiPriority w:val="39"/>
    <w:unhideWhenUsed/>
    <w:rsid w:val="00A77B74"/>
    <w:pPr>
      <w:spacing w:after="100" w:line="259" w:lineRule="auto"/>
      <w:ind w:left="1760"/>
    </w:pPr>
    <w:rPr>
      <w:rFonts w:asciiTheme="minorHAnsi" w:eastAsiaTheme="minorEastAsia" w:hAnsiTheme="minorHAnsi" w:cstheme="minorBidi"/>
      <w:kern w:val="2"/>
      <w:sz w:val="22"/>
      <w:szCs w:val="22"/>
      <w:lang w:bidi="ar-SA"/>
      <w14:ligatures w14:val="standardContextual"/>
    </w:rPr>
  </w:style>
  <w:style w:type="character" w:styleId="Feloldatlanmegemlts">
    <w:name w:val="Unresolved Mention"/>
    <w:basedOn w:val="Bekezdsalapbettpusa"/>
    <w:uiPriority w:val="99"/>
    <w:semiHidden/>
    <w:unhideWhenUsed/>
    <w:rsid w:val="00A77B74"/>
    <w:rPr>
      <w:color w:val="605E5C"/>
      <w:shd w:val="clear" w:color="auto" w:fill="E1DFDD"/>
    </w:rPr>
  </w:style>
  <w:style w:type="character" w:styleId="Mrltotthiperhivatkozs">
    <w:name w:val="FollowedHyperlink"/>
    <w:basedOn w:val="Bekezdsalapbettpusa"/>
    <w:rsid w:val="00A572DE"/>
    <w:rPr>
      <w:color w:val="800080" w:themeColor="followedHyperlink"/>
      <w:u w:val="single"/>
    </w:rPr>
  </w:style>
  <w:style w:type="character" w:customStyle="1" w:styleId="name">
    <w:name w:val="name"/>
    <w:basedOn w:val="Bekezdsalapbettpusa"/>
    <w:rsid w:val="00313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7178968">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zival\AppData\Roaming\Microsoft\Templates\Tanulm&#225;nyi%20jelent&#233;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arketSpecific xmlns="5fce2081-f58c-44ad-b03c-4d426a1b6afa">false</MarketSpecific>
    <ApprovalStatus xmlns="5fce2081-f58c-44ad-b03c-4d426a1b6afa">InProgress</ApprovalStatus>
    <LocComments xmlns="5fce2081-f58c-44ad-b03c-4d426a1b6afa" xsi:nil="true"/>
    <DirectSourceMarket xmlns="5fce2081-f58c-44ad-b03c-4d426a1b6afa">english</DirectSourceMarket>
    <ThumbnailAssetId xmlns="5fce2081-f58c-44ad-b03c-4d426a1b6afa" xsi:nil="true"/>
    <PrimaryImageGen xmlns="5fce2081-f58c-44ad-b03c-4d426a1b6afa">true</PrimaryImageGen>
    <LegacyData xmlns="5fce2081-f58c-44ad-b03c-4d426a1b6afa" xsi:nil="true"/>
    <TPFriendlyName xmlns="5fce2081-f58c-44ad-b03c-4d426a1b6afa" xsi:nil="true"/>
    <NumericId xmlns="5fce2081-f58c-44ad-b03c-4d426a1b6afa" xsi:nil="true"/>
    <LocRecommendedHandoff xmlns="5fce2081-f58c-44ad-b03c-4d426a1b6afa" xsi:nil="true"/>
    <BlockPublish xmlns="5fce2081-f58c-44ad-b03c-4d426a1b6afa">false</BlockPublish>
    <BusinessGroup xmlns="5fce2081-f58c-44ad-b03c-4d426a1b6afa" xsi:nil="true"/>
    <OpenTemplate xmlns="5fce2081-f58c-44ad-b03c-4d426a1b6afa">true</OpenTemplate>
    <SourceTitle xmlns="5fce2081-f58c-44ad-b03c-4d426a1b6afa">Outline for school report</SourceTitle>
    <APEditor xmlns="5fce2081-f58c-44ad-b03c-4d426a1b6afa">
      <UserInfo>
        <DisplayName/>
        <AccountId xsi:nil="true"/>
        <AccountType/>
      </UserInfo>
    </APEditor>
    <UALocComments xmlns="5fce2081-f58c-44ad-b03c-4d426a1b6afa">2007 Template UpLeveling Do Not HandOff</UALocComments>
    <IntlLangReviewDate xmlns="5fce2081-f58c-44ad-b03c-4d426a1b6afa" xsi:nil="true"/>
    <PublishStatusLookup xmlns="5fce2081-f58c-44ad-b03c-4d426a1b6afa">
      <Value>353315</Value>
      <Value>353321</Value>
    </PublishStatusLookup>
    <ParentAssetId xmlns="5fce2081-f58c-44ad-b03c-4d426a1b6afa" xsi:nil="true"/>
    <FeatureTagsTaxHTField0 xmlns="5fce2081-f58c-44ad-b03c-4d426a1b6afa">
      <Terms xmlns="http://schemas.microsoft.com/office/infopath/2007/PartnerControls"/>
    </FeatureTagsTaxHTField0>
    <MachineTranslated xmlns="5fce2081-f58c-44ad-b03c-4d426a1b6afa">false</MachineTranslated>
    <Providers xmlns="5fce2081-f58c-44ad-b03c-4d426a1b6afa" xsi:nil="true"/>
    <OriginalSourceMarket xmlns="5fce2081-f58c-44ad-b03c-4d426a1b6afa">english</OriginalSourceMarket>
    <APDescription xmlns="5fce2081-f58c-44ad-b03c-4d426a1b6afa" xsi:nil="true"/>
    <ContentItem xmlns="5fce2081-f58c-44ad-b03c-4d426a1b6afa" xsi:nil="true"/>
    <ClipArtFilename xmlns="5fce2081-f58c-44ad-b03c-4d426a1b6afa" xsi:nil="true"/>
    <TPInstallLocation xmlns="5fce2081-f58c-44ad-b03c-4d426a1b6afa" xsi:nil="true"/>
    <TimesCloned xmlns="5fce2081-f58c-44ad-b03c-4d426a1b6afa" xsi:nil="true"/>
    <PublishTargets xmlns="5fce2081-f58c-44ad-b03c-4d426a1b6afa">OfficeOnline,OfficeOnlineVNext</PublishTargets>
    <AcquiredFrom xmlns="5fce2081-f58c-44ad-b03c-4d426a1b6afa">Internal MS</AcquiredFrom>
    <AssetStart xmlns="5fce2081-f58c-44ad-b03c-4d426a1b6afa">2012-01-06T18:26:00+00:00</AssetStart>
    <FriendlyTitle xmlns="5fce2081-f58c-44ad-b03c-4d426a1b6afa" xsi:nil="true"/>
    <Provider xmlns="5fce2081-f58c-44ad-b03c-4d426a1b6afa" xsi:nil="true"/>
    <LastHandOff xmlns="5fce2081-f58c-44ad-b03c-4d426a1b6afa" xsi:nil="true"/>
    <Manager xmlns="5fce2081-f58c-44ad-b03c-4d426a1b6afa" xsi:nil="true"/>
    <UALocRecommendation xmlns="5fce2081-f58c-44ad-b03c-4d426a1b6afa">Localize</UALocRecommendation>
    <ArtSampleDocs xmlns="5fce2081-f58c-44ad-b03c-4d426a1b6afa" xsi:nil="true"/>
    <UACurrentWords xmlns="5fce2081-f58c-44ad-b03c-4d426a1b6afa" xsi:nil="true"/>
    <TPClientViewer xmlns="5fce2081-f58c-44ad-b03c-4d426a1b6afa" xsi:nil="true"/>
    <TemplateStatus xmlns="5fce2081-f58c-44ad-b03c-4d426a1b6afa">Complete</TemplateStatus>
    <ShowIn xmlns="5fce2081-f58c-44ad-b03c-4d426a1b6afa">Show everywhere</ShowIn>
    <CSXHash xmlns="5fce2081-f58c-44ad-b03c-4d426a1b6afa" xsi:nil="true"/>
    <Downloads xmlns="5fce2081-f58c-44ad-b03c-4d426a1b6afa">0</Downloads>
    <VoteCount xmlns="5fce2081-f58c-44ad-b03c-4d426a1b6afa" xsi:nil="true"/>
    <OOCacheId xmlns="5fce2081-f58c-44ad-b03c-4d426a1b6afa" xsi:nil="true"/>
    <IsDeleted xmlns="5fce2081-f58c-44ad-b03c-4d426a1b6afa">false</IsDeleted>
    <InternalTagsTaxHTField0 xmlns="5fce2081-f58c-44ad-b03c-4d426a1b6afa">
      <Terms xmlns="http://schemas.microsoft.com/office/infopath/2007/PartnerControls"/>
    </InternalTagsTaxHTField0>
    <UANotes xmlns="5fce2081-f58c-44ad-b03c-4d426a1b6afa">2003 to 2007 conversion</UANotes>
    <AssetExpire xmlns="5fce2081-f58c-44ad-b03c-4d426a1b6afa">2035-01-01T08:00:00+00:00</AssetExpire>
    <CSXSubmissionMarket xmlns="5fce2081-f58c-44ad-b03c-4d426a1b6afa" xsi:nil="true"/>
    <DSATActionTaken xmlns="5fce2081-f58c-44ad-b03c-4d426a1b6afa" xsi:nil="true"/>
    <SubmitterId xmlns="5fce2081-f58c-44ad-b03c-4d426a1b6afa" xsi:nil="true"/>
    <EditorialTags xmlns="5fce2081-f58c-44ad-b03c-4d426a1b6afa" xsi:nil="true"/>
    <TPExecutable xmlns="5fce2081-f58c-44ad-b03c-4d426a1b6afa" xsi:nil="true"/>
    <CSXSubmissionDate xmlns="5fce2081-f58c-44ad-b03c-4d426a1b6afa" xsi:nil="true"/>
    <CSXUpdate xmlns="5fce2081-f58c-44ad-b03c-4d426a1b6afa">false</CSXUpdate>
    <AssetType xmlns="5fce2081-f58c-44ad-b03c-4d426a1b6afa">TP</AssetType>
    <ApprovalLog xmlns="5fce2081-f58c-44ad-b03c-4d426a1b6afa" xsi:nil="true"/>
    <BugNumber xmlns="5fce2081-f58c-44ad-b03c-4d426a1b6afa" xsi:nil="true"/>
    <OriginAsset xmlns="5fce2081-f58c-44ad-b03c-4d426a1b6afa" xsi:nil="true"/>
    <TPComponent xmlns="5fce2081-f58c-44ad-b03c-4d426a1b6afa" xsi:nil="true"/>
    <Milestone xmlns="5fce2081-f58c-44ad-b03c-4d426a1b6afa" xsi:nil="true"/>
    <RecommendationsModifier xmlns="5fce2081-f58c-44ad-b03c-4d426a1b6afa" xsi:nil="true"/>
    <AssetId xmlns="5fce2081-f58c-44ad-b03c-4d426a1b6afa">TP102811601</AssetId>
    <PolicheckWords xmlns="5fce2081-f58c-44ad-b03c-4d426a1b6afa" xsi:nil="true"/>
    <TPLaunchHelpLink xmlns="5fce2081-f58c-44ad-b03c-4d426a1b6afa" xsi:nil="true"/>
    <IntlLocPriority xmlns="5fce2081-f58c-44ad-b03c-4d426a1b6afa" xsi:nil="true"/>
    <TPApplication xmlns="5fce2081-f58c-44ad-b03c-4d426a1b6afa" xsi:nil="true"/>
    <IntlLangReviewer xmlns="5fce2081-f58c-44ad-b03c-4d426a1b6afa" xsi:nil="true"/>
    <HandoffToMSDN xmlns="5fce2081-f58c-44ad-b03c-4d426a1b6afa" xsi:nil="true"/>
    <PlannedPubDate xmlns="5fce2081-f58c-44ad-b03c-4d426a1b6afa" xsi:nil="true"/>
    <CrawlForDependencies xmlns="5fce2081-f58c-44ad-b03c-4d426a1b6afa">false</CrawlForDependencies>
    <LocLastLocAttemptVersionLookup xmlns="5fce2081-f58c-44ad-b03c-4d426a1b6afa">758016</LocLastLocAttemptVersionLookup>
    <TrustLevel xmlns="5fce2081-f58c-44ad-b03c-4d426a1b6afa">1 Microsoft Managed Content</TrustLevel>
    <CampaignTagsTaxHTField0 xmlns="5fce2081-f58c-44ad-b03c-4d426a1b6afa">
      <Terms xmlns="http://schemas.microsoft.com/office/infopath/2007/PartnerControls"/>
    </CampaignTagsTaxHTField0>
    <TPNamespace xmlns="5fce2081-f58c-44ad-b03c-4d426a1b6afa" xsi:nil="true"/>
    <TaxCatchAll xmlns="5fce2081-f58c-44ad-b03c-4d426a1b6afa"/>
    <IsSearchable xmlns="5fce2081-f58c-44ad-b03c-4d426a1b6afa">true</IsSearchable>
    <TemplateTemplateType xmlns="5fce2081-f58c-44ad-b03c-4d426a1b6afa">Word 2007 Default</TemplateTemplateType>
    <Markets xmlns="5fce2081-f58c-44ad-b03c-4d426a1b6afa"/>
    <IntlLangReview xmlns="5fce2081-f58c-44ad-b03c-4d426a1b6afa">false</IntlLangReview>
    <UAProjectedTotalWords xmlns="5fce2081-f58c-44ad-b03c-4d426a1b6afa" xsi:nil="true"/>
    <OutputCachingOn xmlns="5fce2081-f58c-44ad-b03c-4d426a1b6afa">false</OutputCachingOn>
    <LocMarketGroupTiers2 xmlns="5fce2081-f58c-44ad-b03c-4d426a1b6afa" xsi:nil="true"/>
    <APAuthor xmlns="5fce2081-f58c-44ad-b03c-4d426a1b6afa">
      <UserInfo>
        <DisplayName/>
        <AccountId>2721</AccountId>
        <AccountType/>
      </UserInfo>
    </APAuthor>
    <TPCommandLine xmlns="5fce2081-f58c-44ad-b03c-4d426a1b6afa" xsi:nil="true"/>
    <LocManualTestRequired xmlns="5fce2081-f58c-44ad-b03c-4d426a1b6afa">false</LocManualTestRequired>
    <TPAppVersion xmlns="5fce2081-f58c-44ad-b03c-4d426a1b6afa" xsi:nil="true"/>
    <EditorialStatus xmlns="5fce2081-f58c-44ad-b03c-4d426a1b6afa" xsi:nil="true"/>
    <LastModifiedDateTime xmlns="5fce2081-f58c-44ad-b03c-4d426a1b6afa" xsi:nil="true"/>
    <TPLaunchHelpLinkType xmlns="5fce2081-f58c-44ad-b03c-4d426a1b6afa">Template</TPLaunchHelpLinkType>
    <OriginalRelease xmlns="5fce2081-f58c-44ad-b03c-4d426a1b6afa">14</OriginalRelease>
    <ScenarioTagsTaxHTField0 xmlns="5fce2081-f58c-44ad-b03c-4d426a1b6afa">
      <Terms xmlns="http://schemas.microsoft.com/office/infopath/2007/PartnerControls"/>
    </ScenarioTagsTaxHTField0>
    <LocalizationTagsTaxHTField0 xmlns="5fce2081-f58c-44ad-b03c-4d426a1b6afa">
      <Terms xmlns="http://schemas.microsoft.com/office/infopath/2007/PartnerControls"/>
    </LocalizationTagsTaxHTField0>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ADEC13B5E4FA0F4BA72DC03E1FAE02FA04009372B5BAB9923946A28806341B445653" ma:contentTypeVersion="56" ma:contentTypeDescription="Create a new document." ma:contentTypeScope="" ma:versionID="788e4010be5eb75c22fb26f9e32efc14">
  <xsd:schema xmlns:xsd="http://www.w3.org/2001/XMLSchema" xmlns:xs="http://www.w3.org/2001/XMLSchema" xmlns:p="http://schemas.microsoft.com/office/2006/metadata/properties" xmlns:ns2="5fce2081-f58c-44ad-b03c-4d426a1b6afa" targetNamespace="http://schemas.microsoft.com/office/2006/metadata/properties" ma:root="true" ma:fieldsID="e1a322f982b748fa5b923752ff9272fa" ns2:_="">
    <xsd:import namespace="5fce2081-f58c-44ad-b03c-4d426a1b6afa"/>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ce2081-f58c-44ad-b03c-4d426a1b6afa"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d9556446-c03a-4033-946b-cb9ccbb02fd1}"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1B6AA072-FC9A-44BC-A220-7FE368531D9A}" ma:internalName="CSXSubmissionMarket" ma:readOnly="false" ma:showField="MarketName" ma:web="5fce2081-f58c-44ad-b03c-4d426a1b6afa">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1ee73785-37f7-4b73-a00a-ca4f7c469aae}"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1051C126-8B9F-47C3-8FEB-3CFCE0C8A330}" ma:internalName="InProjectListLookup" ma:readOnly="true" ma:showField="InProjectLis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74e21a81-d98f-4677-a38c-6270deab923b}"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1051C126-8B9F-47C3-8FEB-3CFCE0C8A330}" ma:internalName="LastCompleteVersionLookup" ma:readOnly="true" ma:showField="LastComplete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1051C126-8B9F-47C3-8FEB-3CFCE0C8A330}" ma:internalName="LastPreviewErrorLookup" ma:readOnly="true" ma:showField="LastPreview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1051C126-8B9F-47C3-8FEB-3CFCE0C8A330}" ma:internalName="LastPreviewResultLookup" ma:readOnly="true" ma:showField="LastPreview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1051C126-8B9F-47C3-8FEB-3CFCE0C8A330}" ma:internalName="LastPreviewAttemptDateLookup" ma:readOnly="true" ma:showField="LastPreview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1051C126-8B9F-47C3-8FEB-3CFCE0C8A330}" ma:internalName="LastPreviewedByLookup" ma:readOnly="true" ma:showField="LastPreview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1051C126-8B9F-47C3-8FEB-3CFCE0C8A330}" ma:internalName="LastPreviewTimeLookup" ma:readOnly="true" ma:showField="LastPreview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1051C126-8B9F-47C3-8FEB-3CFCE0C8A330}" ma:internalName="LastPreviewVersionLookup" ma:readOnly="true" ma:showField="LastPreview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1051C126-8B9F-47C3-8FEB-3CFCE0C8A330}" ma:internalName="LastPublishErrorLookup" ma:readOnly="true" ma:showField="LastPublishError"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1051C126-8B9F-47C3-8FEB-3CFCE0C8A330}" ma:internalName="LastPublishResultLookup" ma:readOnly="true" ma:showField="LastPublishResult"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1051C126-8B9F-47C3-8FEB-3CFCE0C8A330}" ma:internalName="LastPublishAttemptDateLookup" ma:readOnly="true" ma:showField="LastPublishAttemptDat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1051C126-8B9F-47C3-8FEB-3CFCE0C8A330}" ma:internalName="LastPublishedByLookup" ma:readOnly="true" ma:showField="LastPublishedBy"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1051C126-8B9F-47C3-8FEB-3CFCE0C8A330}" ma:internalName="LastPublishTimeLookup" ma:readOnly="true" ma:showField="LastPublishTi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1051C126-8B9F-47C3-8FEB-3CFCE0C8A330}" ma:internalName="LastPublishVersionLookup" ma:readOnly="true" ma:showField="LastPublishVersion"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6B4D4FBA-5CE4-4224-ABC6-110D704C5F08}" ma:internalName="LocLastLocAttemptVersionLookup" ma:readOnly="false" ma:showField="LastLocAttemptVersion" ma:web="5fce2081-f58c-44ad-b03c-4d426a1b6afa">
      <xsd:simpleType>
        <xsd:restriction base="dms:Lookup"/>
      </xsd:simpleType>
    </xsd:element>
    <xsd:element name="LocLastLocAttemptVersionTypeLookup" ma:index="71" nillable="true" ma:displayName="Loc Last Loc Attempt Version Type" ma:default="" ma:list="{6B4D4FBA-5CE4-4224-ABC6-110D704C5F08}" ma:internalName="LocLastLocAttemptVersionTypeLookup" ma:readOnly="true" ma:showField="LastLocAttemptVersionType" ma:web="5fce2081-f58c-44ad-b03c-4d426a1b6afa">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6B4D4FBA-5CE4-4224-ABC6-110D704C5F08}" ma:internalName="LocNewPublishedVersionLookup" ma:readOnly="true" ma:showField="NewPublishedVersion" ma:web="5fce2081-f58c-44ad-b03c-4d426a1b6afa">
      <xsd:simpleType>
        <xsd:restriction base="dms:Lookup"/>
      </xsd:simpleType>
    </xsd:element>
    <xsd:element name="LocOverallHandbackStatusLookup" ma:index="75" nillable="true" ma:displayName="Loc Overall Handback Status" ma:default="" ma:list="{6B4D4FBA-5CE4-4224-ABC6-110D704C5F08}" ma:internalName="LocOverallHandbackStatusLookup" ma:readOnly="true" ma:showField="OverallHandbackStatus" ma:web="5fce2081-f58c-44ad-b03c-4d426a1b6afa">
      <xsd:simpleType>
        <xsd:restriction base="dms:Lookup"/>
      </xsd:simpleType>
    </xsd:element>
    <xsd:element name="LocOverallLocStatusLookup" ma:index="76" nillable="true" ma:displayName="Loc Overall Localize Status" ma:default="" ma:list="{6B4D4FBA-5CE4-4224-ABC6-110D704C5F08}" ma:internalName="LocOverallLocStatusLookup" ma:readOnly="true" ma:showField="OverallLocStatus" ma:web="5fce2081-f58c-44ad-b03c-4d426a1b6afa">
      <xsd:simpleType>
        <xsd:restriction base="dms:Lookup"/>
      </xsd:simpleType>
    </xsd:element>
    <xsd:element name="LocOverallPreviewStatusLookup" ma:index="77" nillable="true" ma:displayName="Loc Overall Preview Status" ma:default="" ma:list="{6B4D4FBA-5CE4-4224-ABC6-110D704C5F08}" ma:internalName="LocOverallPreviewStatusLookup" ma:readOnly="true" ma:showField="OverallPreviewStatus" ma:web="5fce2081-f58c-44ad-b03c-4d426a1b6afa">
      <xsd:simpleType>
        <xsd:restriction base="dms:Lookup"/>
      </xsd:simpleType>
    </xsd:element>
    <xsd:element name="LocOverallPublishStatusLookup" ma:index="78" nillable="true" ma:displayName="Loc Overall Publish Status" ma:default="" ma:list="{6B4D4FBA-5CE4-4224-ABC6-110D704C5F08}" ma:internalName="LocOverallPublishStatusLookup" ma:readOnly="true" ma:showField="OverallPublishStatus" ma:web="5fce2081-f58c-44ad-b03c-4d426a1b6afa">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6B4D4FBA-5CE4-4224-ABC6-110D704C5F08}" ma:internalName="LocProcessedForHandoffsLookup" ma:readOnly="true" ma:showField="ProcessedForHandoffs" ma:web="5fce2081-f58c-44ad-b03c-4d426a1b6afa">
      <xsd:simpleType>
        <xsd:restriction base="dms:Lookup"/>
      </xsd:simpleType>
    </xsd:element>
    <xsd:element name="LocProcessedForMarketsLookup" ma:index="81" nillable="true" ma:displayName="Loc Processed For Markets" ma:default="" ma:list="{6B4D4FBA-5CE4-4224-ABC6-110D704C5F08}" ma:internalName="LocProcessedForMarketsLookup" ma:readOnly="true" ma:showField="ProcessedForMarkets" ma:web="5fce2081-f58c-44ad-b03c-4d426a1b6afa">
      <xsd:simpleType>
        <xsd:restriction base="dms:Lookup"/>
      </xsd:simpleType>
    </xsd:element>
    <xsd:element name="LocPublishedDependentAssetsLookup" ma:index="82" nillable="true" ma:displayName="Loc Published Dependent Assets" ma:default="" ma:list="{6B4D4FBA-5CE4-4224-ABC6-110D704C5F08}" ma:internalName="LocPublishedDependentAssetsLookup" ma:readOnly="true" ma:showField="PublishedDependentAssets" ma:web="5fce2081-f58c-44ad-b03c-4d426a1b6afa">
      <xsd:simpleType>
        <xsd:restriction base="dms:Lookup"/>
      </xsd:simpleType>
    </xsd:element>
    <xsd:element name="LocPublishedLinkedAssetsLookup" ma:index="83" nillable="true" ma:displayName="Loc Published Linked Assets" ma:default="" ma:list="{6B4D4FBA-5CE4-4224-ABC6-110D704C5F08}" ma:internalName="LocPublishedLinkedAssetsLookup" ma:readOnly="true" ma:showField="PublishedLinkedAssets" ma:web="5fce2081-f58c-44ad-b03c-4d426a1b6afa">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a4cb862b-fdd7-4670-88fe-ab9665737180}"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1B6AA072-FC9A-44BC-A220-7FE368531D9A}" ma:internalName="Markets" ma:readOnly="false" ma:showField="MarketName"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1051C126-8B9F-47C3-8FEB-3CFCE0C8A330}" ma:internalName="NumOfRatingsLookup" ma:readOnly="true" ma:showField="NumOfRating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1051C126-8B9F-47C3-8FEB-3CFCE0C8A330}" ma:internalName="PublishStatusLookup" ma:readOnly="false" ma:showField="PublishStatus"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1cf64917-b2b4-4d34-8e71-8a46d6d3d691}"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9b3d15c4-bc78-47c9-b183-c4b8645b278c}" ma:internalName="TaxCatchAll" ma:showField="CatchAllData"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9b3d15c4-bc78-47c9-b183-c4b8645b278c}" ma:internalName="TaxCatchAllLabel" ma:readOnly="true" ma:showField="CatchAllDataLabel" ma:web="5fce2081-f58c-44ad-b03c-4d426a1b6afa">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CC4F7-0804-40EE-B70D-AFFA9DD4D89E}">
  <ds:schemaRefs>
    <ds:schemaRef ds:uri="http://schemas.microsoft.com/sharepoint/v3/contenttype/forms"/>
  </ds:schemaRefs>
</ds:datastoreItem>
</file>

<file path=customXml/itemProps2.xml><?xml version="1.0" encoding="utf-8"?>
<ds:datastoreItem xmlns:ds="http://schemas.openxmlformats.org/officeDocument/2006/customXml" ds:itemID="{C0AD4C15-D123-491D-B24A-EE1928DDF0B3}">
  <ds:schemaRefs>
    <ds:schemaRef ds:uri="http://schemas.microsoft.com/office/2006/metadata/properties"/>
    <ds:schemaRef ds:uri="http://schemas.microsoft.com/office/infopath/2007/PartnerControls"/>
    <ds:schemaRef ds:uri="5fce2081-f58c-44ad-b03c-4d426a1b6afa"/>
  </ds:schemaRefs>
</ds:datastoreItem>
</file>

<file path=customXml/itemProps3.xml><?xml version="1.0" encoding="utf-8"?>
<ds:datastoreItem xmlns:ds="http://schemas.openxmlformats.org/officeDocument/2006/customXml" ds:itemID="{183F062B-9F81-4536-872E-23A7CE8E8B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ce2081-f58c-44ad-b03c-4d426a1b6a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798810-392D-46A4-BAA6-0452C8A4C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Tanulmányi jelentés</Template>
  <TotalTime>375</TotalTime>
  <Pages>66</Pages>
  <Words>8758</Words>
  <Characters>60436</Characters>
  <Application>Microsoft Office Word</Application>
  <DocSecurity>0</DocSecurity>
  <Lines>503</Lines>
  <Paragraphs>138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Tanulmányi jelentés</vt:lpstr>
    </vt:vector>
  </TitlesOfParts>
  <Manager/>
  <Company>Microsoft Corporation</Company>
  <LinksUpToDate>false</LinksUpToDate>
  <CharactersWithSpaces>69056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Parzival</dc:creator>
  <cp:keywords/>
  <dc:description/>
  <cp:lastModifiedBy>3116TAN-02</cp:lastModifiedBy>
  <cp:revision>962</cp:revision>
  <dcterms:created xsi:type="dcterms:W3CDTF">2025-04-06T09:28:00Z</dcterms:created>
  <dcterms:modified xsi:type="dcterms:W3CDTF">2025-04-08T09:21:00Z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TC010183721038</vt:lpwstr>
  </property>
  <property fmtid="{D5CDD505-2E9C-101B-9397-08002B2CF9AE}" pid="3" name="InternalTags">
    <vt:lpwstr/>
  </property>
  <property fmtid="{D5CDD505-2E9C-101B-9397-08002B2CF9AE}" pid="4" name="ContentTypeId">
    <vt:lpwstr>0x010100ADEC13B5E4FA0F4BA72DC03E1FAE02FA04009372B5BAB9923946A28806341B445653</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5829400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ies>
</file>