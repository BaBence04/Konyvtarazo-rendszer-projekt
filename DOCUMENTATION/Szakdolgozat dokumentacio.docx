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01B36" w14:textId="2B3BF1FE"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348CC9EC" w14:textId="7476D1EB" w:rsidR="00A956F3" w:rsidRPr="009661B9" w:rsidRDefault="006D563D" w:rsidP="006D563D">
      <w:pPr>
        <w:pStyle w:val="Cm"/>
        <w:spacing w:before="2000"/>
        <w:rPr>
          <w:b/>
          <w:bCs/>
          <w:sz w:val="36"/>
          <w:szCs w:val="36"/>
        </w:rPr>
      </w:pPr>
      <w:r w:rsidRPr="009661B9">
        <w:rPr>
          <w:b/>
          <w:bCs/>
          <w:sz w:val="36"/>
          <w:szCs w:val="36"/>
        </w:rPr>
        <w:t>VIZSGAREMEK</w:t>
      </w:r>
    </w:p>
    <w:p w14:paraId="5C6AB8A5" w14:textId="32F4111D" w:rsidR="006D563D" w:rsidRPr="009661B9" w:rsidRDefault="006D563D" w:rsidP="006D563D">
      <w:pPr>
        <w:spacing w:before="2640" w:line="600" w:lineRule="auto"/>
        <w:jc w:val="center"/>
        <w:rPr>
          <w:b/>
          <w:bCs/>
        </w:rPr>
      </w:pPr>
      <w:r w:rsidRPr="009661B9">
        <w:rPr>
          <w:b/>
          <w:bCs/>
        </w:rPr>
        <w:t>Bátyi Bence</w:t>
      </w:r>
    </w:p>
    <w:p w14:paraId="7CD73890" w14:textId="0ED17A1F" w:rsidR="006D563D" w:rsidRPr="009661B9" w:rsidRDefault="006D563D" w:rsidP="006D563D">
      <w:pPr>
        <w:spacing w:line="600" w:lineRule="auto"/>
        <w:jc w:val="center"/>
        <w:rPr>
          <w:b/>
          <w:bCs/>
        </w:rPr>
      </w:pPr>
      <w:proofErr w:type="spellStart"/>
      <w:r w:rsidRPr="009661B9">
        <w:rPr>
          <w:b/>
          <w:bCs/>
        </w:rPr>
        <w:t>Horti</w:t>
      </w:r>
      <w:proofErr w:type="spellEnd"/>
      <w:r w:rsidRPr="009661B9">
        <w:rPr>
          <w:b/>
          <w:bCs/>
        </w:rPr>
        <w:t>-Nagy Bálint Máté</w:t>
      </w:r>
    </w:p>
    <w:p w14:paraId="7AF318FA" w14:textId="23697DA5" w:rsidR="00A956F3" w:rsidRPr="009661B9" w:rsidRDefault="006D563D" w:rsidP="004C785D">
      <w:pPr>
        <w:spacing w:after="1920" w:line="600" w:lineRule="auto"/>
        <w:jc w:val="center"/>
        <w:rPr>
          <w:b/>
          <w:bCs/>
        </w:rPr>
      </w:pPr>
      <w:r w:rsidRPr="009661B9">
        <w:rPr>
          <w:b/>
          <w:bCs/>
        </w:rPr>
        <w:t>Novák Márton</w:t>
      </w:r>
    </w:p>
    <w:p w14:paraId="76A0A0F2" w14:textId="6D2B377C" w:rsidR="0011455C" w:rsidRPr="009661B9" w:rsidRDefault="004C785D" w:rsidP="00EE7B6D">
      <w:pPr>
        <w:spacing w:after="1920" w:line="600" w:lineRule="auto"/>
        <w:jc w:val="center"/>
        <w:rPr>
          <w:b/>
          <w:bCs/>
        </w:rPr>
      </w:pPr>
      <w:r w:rsidRPr="009661B9">
        <w:rPr>
          <w:b/>
          <w:bCs/>
        </w:rPr>
        <w:t>2025</w:t>
      </w:r>
    </w:p>
    <w:p w14:paraId="6A39FC5A" w14:textId="5C88C842"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78D561BF" w14:textId="6CA96E1E" w:rsidR="00AD42AC" w:rsidRPr="009661B9" w:rsidRDefault="00AD42AC" w:rsidP="00AD42AC">
      <w:pPr>
        <w:pStyle w:val="Cm"/>
        <w:spacing w:before="2000"/>
        <w:rPr>
          <w:b/>
          <w:bCs/>
          <w:sz w:val="36"/>
          <w:szCs w:val="36"/>
        </w:rPr>
      </w:pPr>
      <w:r w:rsidRPr="009661B9">
        <w:rPr>
          <w:b/>
          <w:bCs/>
          <w:noProof/>
          <w:sz w:val="36"/>
          <w:szCs w:val="36"/>
        </w:rPr>
        <w:drawing>
          <wp:inline distT="0" distB="0" distL="0" distR="0" wp14:anchorId="3AF2776D" wp14:editId="241A1C06">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14:paraId="4D92FF4E" w14:textId="77777777" w:rsidR="00AD42AC" w:rsidRPr="009661B9" w:rsidRDefault="00AD42AC" w:rsidP="00AD42AC">
      <w:pPr>
        <w:pStyle w:val="Cm"/>
        <w:spacing w:before="1440"/>
        <w:rPr>
          <w:b/>
          <w:bCs/>
          <w:sz w:val="36"/>
          <w:szCs w:val="36"/>
        </w:rPr>
      </w:pPr>
      <w:r w:rsidRPr="009661B9">
        <w:rPr>
          <w:b/>
          <w:bCs/>
          <w:sz w:val="36"/>
          <w:szCs w:val="36"/>
        </w:rPr>
        <w:t>VIZSGAREMEK</w:t>
      </w:r>
    </w:p>
    <w:p w14:paraId="57EE2BDB" w14:textId="2FC64E80" w:rsidR="00AD42AC" w:rsidRPr="009661B9" w:rsidRDefault="00AD42AC" w:rsidP="00AD42AC">
      <w:pPr>
        <w:pStyle w:val="Cm"/>
        <w:spacing w:before="840"/>
        <w:rPr>
          <w:b/>
          <w:bCs/>
          <w:sz w:val="36"/>
          <w:szCs w:val="36"/>
        </w:rPr>
      </w:pPr>
      <w:proofErr w:type="spellStart"/>
      <w:r w:rsidRPr="009661B9">
        <w:rPr>
          <w:b/>
          <w:bCs/>
          <w:sz w:val="36"/>
          <w:szCs w:val="36"/>
        </w:rPr>
        <w:t>Book</w:t>
      </w:r>
      <w:proofErr w:type="spellEnd"/>
      <w:r w:rsidRPr="009661B9">
        <w:rPr>
          <w:b/>
          <w:bCs/>
          <w:sz w:val="36"/>
          <w:szCs w:val="36"/>
        </w:rPr>
        <w:t xml:space="preserve"> </w:t>
      </w:r>
      <w:proofErr w:type="spellStart"/>
      <w:r w:rsidRPr="009661B9">
        <w:rPr>
          <w:b/>
          <w:bCs/>
          <w:sz w:val="36"/>
          <w:szCs w:val="36"/>
        </w:rPr>
        <w:t>Hive</w:t>
      </w:r>
      <w:proofErr w:type="spellEnd"/>
    </w:p>
    <w:p w14:paraId="1B5941C8" w14:textId="5A0A3CC9"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14:paraId="4A3D6574" w14:textId="77777777" w:rsidR="00AD42AC" w:rsidRPr="009661B9" w:rsidRDefault="00AD42AC" w:rsidP="00272797">
      <w:pPr>
        <w:spacing w:line="600" w:lineRule="auto"/>
        <w:ind w:left="4253" w:firstLine="67"/>
        <w:rPr>
          <w:b/>
          <w:bCs/>
        </w:rPr>
      </w:pPr>
      <w:proofErr w:type="spellStart"/>
      <w:r w:rsidRPr="009661B9">
        <w:rPr>
          <w:b/>
          <w:bCs/>
        </w:rPr>
        <w:t>Horti</w:t>
      </w:r>
      <w:proofErr w:type="spellEnd"/>
      <w:r w:rsidRPr="009661B9">
        <w:rPr>
          <w:b/>
          <w:bCs/>
        </w:rPr>
        <w:t>-Nagy Bálint Máté</w:t>
      </w:r>
    </w:p>
    <w:p w14:paraId="3069FE24" w14:textId="77777777" w:rsidR="00AD42AC" w:rsidRPr="009661B9" w:rsidRDefault="00AD42AC" w:rsidP="00272797">
      <w:pPr>
        <w:spacing w:after="1920" w:line="600" w:lineRule="auto"/>
        <w:ind w:left="4253" w:firstLine="67"/>
        <w:rPr>
          <w:b/>
          <w:bCs/>
        </w:rPr>
      </w:pPr>
      <w:r w:rsidRPr="009661B9">
        <w:rPr>
          <w:b/>
          <w:bCs/>
        </w:rPr>
        <w:t>Novák Márton</w:t>
      </w:r>
    </w:p>
    <w:p w14:paraId="040C9E24" w14:textId="77777777" w:rsidR="00736860" w:rsidRPr="009661B9" w:rsidRDefault="00736860" w:rsidP="00736860">
      <w:pPr>
        <w:pStyle w:val="Cmsor1"/>
        <w:spacing w:after="720"/>
      </w:pPr>
      <w:bookmarkStart w:id="0" w:name="_Toc194844894"/>
      <w:r w:rsidRPr="009661B9">
        <w:lastRenderedPageBreak/>
        <w:t>Hallgatói nyilatkozat</w:t>
      </w:r>
      <w:bookmarkEnd w:id="0"/>
    </w:p>
    <w:p w14:paraId="731B6E84" w14:textId="77777777" w:rsidR="00736860" w:rsidRPr="009661B9" w:rsidRDefault="00736860" w:rsidP="00736860">
      <w:pPr>
        <w:spacing w:after="100" w:afterAutospacing="1" w:line="276" w:lineRule="auto"/>
      </w:pPr>
      <w:r w:rsidRPr="009661B9">
        <w:t>Alulírottak, ezúton kijelentjük, hogy a vizsgaremek saját, önálló munkánk, és</w:t>
      </w:r>
    </w:p>
    <w:p w14:paraId="09595133" w14:textId="7E6BBAEE" w:rsidR="004C785D" w:rsidRPr="009661B9" w:rsidRDefault="00736860" w:rsidP="001D6859">
      <w:pPr>
        <w:spacing w:after="1080" w:line="276" w:lineRule="auto"/>
      </w:pPr>
      <w:r w:rsidRPr="009661B9">
        <w:t>korábban még sehol nem került publikálásra.</w:t>
      </w:r>
    </w:p>
    <w:p w14:paraId="2100E85A" w14:textId="18CE0302"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9661B9" w14:paraId="60113E20" w14:textId="77777777" w:rsidTr="00F14EFD">
        <w:tc>
          <w:tcPr>
            <w:tcW w:w="1701" w:type="dxa"/>
          </w:tcPr>
          <w:p w14:paraId="2FD1B484" w14:textId="345359A6" w:rsidR="00F14EFD" w:rsidRPr="009661B9" w:rsidRDefault="00F14EFD" w:rsidP="00F14EFD">
            <w:pPr>
              <w:spacing w:after="100" w:afterAutospacing="1" w:line="276" w:lineRule="auto"/>
              <w:rPr>
                <w:b/>
                <w:bCs/>
              </w:rPr>
            </w:pPr>
            <w:r w:rsidRPr="009661B9">
              <w:rPr>
                <w:b/>
                <w:bCs/>
              </w:rPr>
              <w:t>Bátyi Bence</w:t>
            </w:r>
          </w:p>
        </w:tc>
        <w:tc>
          <w:tcPr>
            <w:tcW w:w="3690" w:type="dxa"/>
          </w:tcPr>
          <w:p w14:paraId="1B06F6CF" w14:textId="64B59A4C" w:rsidR="00F14EFD" w:rsidRPr="009661B9" w:rsidRDefault="00F14EFD" w:rsidP="00F14EFD">
            <w:pPr>
              <w:spacing w:after="100" w:afterAutospacing="1" w:line="276" w:lineRule="auto"/>
              <w:jc w:val="center"/>
              <w:rPr>
                <w:b/>
                <w:bCs/>
              </w:rPr>
            </w:pPr>
            <w:proofErr w:type="spellStart"/>
            <w:r w:rsidRPr="009661B9">
              <w:rPr>
                <w:b/>
                <w:bCs/>
              </w:rPr>
              <w:t>Horti</w:t>
            </w:r>
            <w:proofErr w:type="spellEnd"/>
            <w:r w:rsidRPr="009661B9">
              <w:rPr>
                <w:b/>
                <w:bCs/>
              </w:rPr>
              <w:t>-Nagy Bálint Máté</w:t>
            </w:r>
          </w:p>
        </w:tc>
        <w:tc>
          <w:tcPr>
            <w:tcW w:w="1980" w:type="dxa"/>
          </w:tcPr>
          <w:p w14:paraId="75372848" w14:textId="17453F62" w:rsidR="00F14EFD" w:rsidRPr="009661B9" w:rsidRDefault="00F14EFD" w:rsidP="00F14EFD">
            <w:pPr>
              <w:spacing w:after="100" w:afterAutospacing="1" w:line="276" w:lineRule="auto"/>
              <w:jc w:val="right"/>
              <w:rPr>
                <w:b/>
                <w:bCs/>
              </w:rPr>
            </w:pPr>
            <w:r w:rsidRPr="009661B9">
              <w:rPr>
                <w:b/>
                <w:bCs/>
              </w:rPr>
              <w:t>Novák Márton</w:t>
            </w:r>
          </w:p>
        </w:tc>
      </w:tr>
    </w:tbl>
    <w:p w14:paraId="35B57152" w14:textId="0AE7A2A4" w:rsidR="00C95FE2" w:rsidRPr="009661B9" w:rsidRDefault="00C95FE2" w:rsidP="00F14EFD">
      <w:pPr>
        <w:spacing w:after="100" w:afterAutospacing="1" w:line="276" w:lineRule="auto"/>
        <w:rPr>
          <w:b/>
          <w:bCs/>
        </w:rPr>
      </w:pPr>
    </w:p>
    <w:p w14:paraId="73572E8A" w14:textId="77777777"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14:paraId="1CCB8068" w14:textId="321C86AE"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14:paraId="2BB77131" w14:textId="1219951C" w:rsidR="00A77B74" w:rsidRPr="009661B9" w:rsidRDefault="003A5101">
          <w:pPr>
            <w:pStyle w:val="TJ1"/>
            <w:tabs>
              <w:tab w:val="right" w:leader="dot" w:pos="9060"/>
            </w:tabs>
            <w:rPr>
              <w:rFonts w:eastAsiaTheme="minorEastAsia"/>
              <w:noProof/>
              <w:kern w:val="2"/>
              <w:sz w:val="22"/>
              <w:szCs w:val="22"/>
              <w:lang w:bidi="ar-SA"/>
              <w14:ligatures w14:val="standardContextual"/>
            </w:rPr>
          </w:pPr>
          <w:r w:rsidRPr="009661B9">
            <w:fldChar w:fldCharType="begin"/>
          </w:r>
          <w:r w:rsidRPr="009661B9">
            <w:instrText xml:space="preserve"> TOC \o "1-6" \h \z \u </w:instrText>
          </w:r>
          <w:r w:rsidRPr="009661B9">
            <w:fldChar w:fldCharType="separate"/>
          </w:r>
          <w:hyperlink w:anchor="_Toc194844894" w:history="1">
            <w:r w:rsidR="00A77B74" w:rsidRPr="009661B9">
              <w:rPr>
                <w:rStyle w:val="Hiperhivatkozs"/>
                <w:noProof/>
              </w:rPr>
              <w:t>Hallgatói nyilatkozat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_Toc194844894 \h </w:instrText>
            </w:r>
            <w:r w:rsidR="00A77B74" w:rsidRPr="009661B9">
              <w:rPr>
                <w:noProof/>
                <w:webHidden/>
              </w:rPr>
            </w:r>
            <w:r w:rsidR="00A77B74" w:rsidRPr="009661B9">
              <w:rPr>
                <w:noProof/>
                <w:webHidden/>
              </w:rPr>
              <w:fldChar w:fldCharType="separate"/>
            </w:r>
            <w:r w:rsidR="00A77B74" w:rsidRPr="009661B9">
              <w:rPr>
                <w:noProof/>
                <w:webHidden/>
              </w:rPr>
              <w:t>3</w:t>
            </w:r>
            <w:r w:rsidR="00A77B74" w:rsidRPr="009661B9">
              <w:rPr>
                <w:noProof/>
                <w:webHidden/>
              </w:rPr>
              <w:fldChar w:fldCharType="end"/>
            </w:r>
          </w:hyperlink>
        </w:p>
        <w:p w14:paraId="377E35B9" w14:textId="2083CC4F" w:rsidR="00A77B74" w:rsidRPr="009661B9" w:rsidRDefault="00C03417">
          <w:pPr>
            <w:pStyle w:val="TJ1"/>
            <w:tabs>
              <w:tab w:val="right" w:leader="dot" w:pos="9060"/>
            </w:tabs>
            <w:rPr>
              <w:rFonts w:eastAsiaTheme="minorEastAsia"/>
              <w:noProof/>
              <w:kern w:val="2"/>
              <w:sz w:val="22"/>
              <w:szCs w:val="22"/>
              <w:lang w:bidi="ar-SA"/>
              <w14:ligatures w14:val="standardContextual"/>
            </w:rPr>
          </w:pPr>
          <w:hyperlink w:anchor="_Toc194844895" w:history="1">
            <w:r w:rsidR="00A77B74" w:rsidRPr="009661B9">
              <w:rPr>
                <w:rStyle w:val="Hiperhivatkozs"/>
                <w:noProof/>
              </w:rPr>
              <w:t>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FDFDAA3" w14:textId="6014DE98"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896" w:history="1">
            <w:r w:rsidR="00A77B74" w:rsidRPr="009661B9">
              <w:rPr>
                <w:rStyle w:val="Hiperhivatkozs"/>
                <w:noProof/>
              </w:rPr>
              <w:t>Fejlesztői környezet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49D396A6" w14:textId="549FC1EB"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897" w:history="1">
            <w:r w:rsidR="00A77B74" w:rsidRPr="009661B9">
              <w:rPr>
                <w:rStyle w:val="Hiperhivatkozs"/>
                <w:noProof/>
              </w:rPr>
              <w:t>Visual Studio Code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5474CD3" w14:textId="2D374A8E"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898" w:history="1">
            <w:r w:rsidR="00A77B74" w:rsidRPr="009661B9">
              <w:rPr>
                <w:rStyle w:val="Hiperhivatkozs"/>
                <w:noProof/>
              </w:rPr>
              <w:t>Visual Studio</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2B5B116C" w14:textId="05E7F7B3"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899" w:history="1">
            <w:r w:rsidR="00A77B74" w:rsidRPr="009661B9">
              <w:rPr>
                <w:rStyle w:val="Hiperhivatkozs"/>
                <w:noProof/>
              </w:rPr>
              <w:t>phpMyAdmin</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_Toc194844899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FB81CBF" w14:textId="40ADB95B"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00" w:history="1">
            <w:r w:rsidR="00A77B74" w:rsidRPr="009661B9">
              <w:rPr>
                <w:rStyle w:val="Hiperhivatkozs"/>
                <w:noProof/>
              </w:rPr>
              <w:t>Használt programozási nyelvek és technológiák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_Toc194844900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533B44A" w14:textId="47AB79BB"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1" w:history="1">
            <w:r w:rsidR="00A77B74" w:rsidRPr="009661B9">
              <w:rPr>
                <w:rStyle w:val="Hiperhivatkozs"/>
                <w:noProof/>
              </w:rPr>
              <w:t>PHP</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_Toc194844901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1B9839C0" w14:textId="4C2622B8"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2" w:history="1">
            <w:r w:rsidR="00A77B74" w:rsidRPr="009661B9">
              <w:rPr>
                <w:rStyle w:val="Hiperhivatkozs"/>
                <w:noProof/>
              </w:rPr>
              <w:t>PHPMailer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_Toc194844902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9EC3D70" w14:textId="2A73CC2D"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3" w:history="1">
            <w:r w:rsidR="00A77B74" w:rsidRPr="009661B9">
              <w:rPr>
                <w:rStyle w:val="Hiperhivatkozs"/>
                <w:noProof/>
              </w:rPr>
              <w:t>JavaScript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_Toc194844903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6FDBE7D" w14:textId="18A4D97C"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4" w:history="1">
            <w:r w:rsidR="00A77B74" w:rsidRPr="009661B9">
              <w:rPr>
                <w:rStyle w:val="Hiperhivatkozs"/>
                <w:noProof/>
              </w:rPr>
              <w:t>JQuery</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_Toc194844904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F81A238" w14:textId="6FF842A6"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5" w:history="1">
            <w:r w:rsidR="00A77B74" w:rsidRPr="009661B9">
              <w:rPr>
                <w:rStyle w:val="Hiperhivatkozs"/>
                <w:noProof/>
              </w:rPr>
              <w:t>CSS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6B390BE4" w14:textId="2DCC31B6"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6" w:history="1">
            <w:r w:rsidR="00A77B74" w:rsidRPr="009661B9">
              <w:rPr>
                <w:rStyle w:val="Hiperhivatkozs"/>
                <w:noProof/>
              </w:rPr>
              <w:t>C#</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68A29F6" w14:textId="5EBAE30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7" w:history="1">
            <w:r w:rsidR="00A77B74" w:rsidRPr="009661B9">
              <w:rPr>
                <w:rStyle w:val="Hiperhivatkozs"/>
                <w:noProof/>
              </w:rPr>
              <w:t>MySQL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D7866DB" w14:textId="005A979A"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08" w:history="1">
            <w:r w:rsidR="00A77B74" w:rsidRPr="009661B9">
              <w:rPr>
                <w:rStyle w:val="Hiperhivatkozs"/>
                <w:noProof/>
              </w:rPr>
              <w:t>ChatGPT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F0ECB02" w14:textId="0444034F"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09" w:history="1">
            <w:r w:rsidR="00A77B74" w:rsidRPr="009661B9">
              <w:rPr>
                <w:rStyle w:val="Hiperhivatkozs"/>
                <w:noProof/>
              </w:rPr>
              <w:t>Asztali alkalmazás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_Toc194844909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458ED17C" w14:textId="37EF3E69"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0" w:history="1">
            <w:r w:rsidR="00A77B74" w:rsidRPr="009661B9">
              <w:rPr>
                <w:rStyle w:val="Hiperhivatkozs"/>
                <w:noProof/>
              </w:rPr>
              <w:t>Adatbázis/API kommunikáció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_Toc194844910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13076003" w14:textId="096311B6"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1" w:history="1">
            <w:r w:rsidR="00A77B74" w:rsidRPr="009661B9">
              <w:rPr>
                <w:rStyle w:val="Hiperhivatkozs"/>
                <w:noProof/>
              </w:rPr>
              <w:t>Kinézeti elemek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_Toc194844911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1CFAFE07" w14:textId="0EA6E933"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2" w:history="1">
            <w:r w:rsidR="00A77B74" w:rsidRPr="009661B9">
              <w:rPr>
                <w:rStyle w:val="Hiperhivatkozs"/>
                <w:noProof/>
              </w:rPr>
              <w:t>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_Toc194844912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63F00917" w14:textId="7BD106E9"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_Toc194844913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0A999A31" w14:textId="2A11D373"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4" w:history="1">
            <w:r w:rsidR="00A77B74" w:rsidRPr="009661B9">
              <w:rPr>
                <w:rStyle w:val="Hiperhivatkozs"/>
                <w:noProof/>
              </w:rPr>
              <w:t>Részletes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_Toc194844914 \h </w:instrText>
            </w:r>
            <w:r w:rsidR="00A77B74" w:rsidRPr="009661B9">
              <w:rPr>
                <w:noProof/>
                <w:webHidden/>
              </w:rPr>
            </w:r>
            <w:r w:rsidR="00A77B74" w:rsidRPr="009661B9">
              <w:rPr>
                <w:noProof/>
                <w:webHidden/>
              </w:rPr>
              <w:fldChar w:fldCharType="separate"/>
            </w:r>
            <w:r w:rsidR="00A77B74" w:rsidRPr="009661B9">
              <w:rPr>
                <w:noProof/>
                <w:webHidden/>
              </w:rPr>
              <w:t>11</w:t>
            </w:r>
            <w:r w:rsidR="00A77B74" w:rsidRPr="009661B9">
              <w:rPr>
                <w:noProof/>
                <w:webHidden/>
              </w:rPr>
              <w:fldChar w:fldCharType="end"/>
            </w:r>
          </w:hyperlink>
        </w:p>
        <w:p w14:paraId="41BCED51" w14:textId="794F89E0"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5" w:history="1">
            <w:r w:rsidR="00A77B74" w:rsidRPr="009661B9">
              <w:rPr>
                <w:rStyle w:val="Hiperhivatkozs"/>
                <w:noProof/>
              </w:rPr>
              <w:t>Hozzáadós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_Toc194844915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07E91A04" w14:textId="4B8790B1"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6" w:history="1">
            <w:r w:rsidR="00A77B74" w:rsidRPr="009661B9">
              <w:rPr>
                <w:rStyle w:val="Hiperhivatkozs"/>
                <w:noProof/>
              </w:rPr>
              <w:t>Visszavevő form</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_Toc194844916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497B9E9" w14:textId="2C9164F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7" w:history="1">
            <w:r w:rsidR="00A77B74" w:rsidRPr="009661B9">
              <w:rPr>
                <w:rStyle w:val="Hiperhivatkozs"/>
                <w:noProof/>
              </w:rPr>
              <w:t>Alkalmazottak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_Toc194844917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BC3EACD" w14:textId="26368458"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8" w:history="1">
            <w:r w:rsidR="00A77B74" w:rsidRPr="009661B9">
              <w:rPr>
                <w:rStyle w:val="Hiperhivatkozs"/>
                <w:noProof/>
              </w:rPr>
              <w:t>Kilistázó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_Toc194844918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46137511" w14:textId="63CC2406"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19" w:history="1">
            <w:r w:rsidR="00A77B74" w:rsidRPr="009661B9">
              <w:rPr>
                <w:rStyle w:val="Hiperhivatkozs"/>
                <w:noProof/>
              </w:rPr>
              <w:t>Popup select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_Toc194844919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737EE8A9" w14:textId="76FCEFF5"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20" w:history="1">
            <w:r w:rsidR="00A77B74" w:rsidRPr="009661B9">
              <w:rPr>
                <w:rStyle w:val="Hiperhivatkozs"/>
                <w:noProof/>
              </w:rPr>
              <w:t>Weboldal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_Toc194844920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66B09347" w14:textId="0EA92EF5"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1" w:history="1">
            <w:r w:rsidR="00A77B74" w:rsidRPr="009661B9">
              <w:rPr>
                <w:rStyle w:val="Hiperhivatkozs"/>
                <w:noProof/>
              </w:rPr>
              <w:t>Alap tudnivalók a weboldal működéséről: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_Toc194844921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F0EFC9D" w14:textId="0269CC1E"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2" w:history="1">
            <w:r w:rsidR="00A77B74" w:rsidRPr="009661B9">
              <w:rPr>
                <w:rStyle w:val="Hiperhivatkozs"/>
                <w:noProof/>
              </w:rPr>
              <w:t>Bejelentkezés és hozzákapcsolódó részek: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_Toc194844922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CFDC324" w14:textId="531A0E7A"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3" w:history="1">
            <w:r w:rsidR="00A77B74" w:rsidRPr="009661B9">
              <w:rPr>
                <w:rStyle w:val="Hiperhivatkozs"/>
                <w:noProof/>
              </w:rPr>
              <w:t>Index.php-n történő folyamatok egy oldal megnyitásakor: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_Toc194844923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4E340715" w14:textId="61A81E6C"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4" w:history="1">
            <w:r w:rsidR="00A77B74" w:rsidRPr="009661B9">
              <w:rPr>
                <w:rStyle w:val="Hiperhivatkozs"/>
                <w:noProof/>
              </w:rPr>
              <w:t>Jelszó módosítás működése: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_Toc194844924 \h </w:instrText>
            </w:r>
            <w:r w:rsidR="00A77B74" w:rsidRPr="009661B9">
              <w:rPr>
                <w:noProof/>
                <w:webHidden/>
              </w:rPr>
            </w:r>
            <w:r w:rsidR="00A77B74" w:rsidRPr="009661B9">
              <w:rPr>
                <w:noProof/>
                <w:webHidden/>
              </w:rPr>
              <w:fldChar w:fldCharType="separate"/>
            </w:r>
            <w:r w:rsidR="00A77B74" w:rsidRPr="009661B9">
              <w:rPr>
                <w:noProof/>
                <w:webHidden/>
              </w:rPr>
              <w:t>15</w:t>
            </w:r>
            <w:r w:rsidR="00A77B74" w:rsidRPr="009661B9">
              <w:rPr>
                <w:noProof/>
                <w:webHidden/>
              </w:rPr>
              <w:fldChar w:fldCharType="end"/>
            </w:r>
          </w:hyperlink>
        </w:p>
        <w:p w14:paraId="3D0083A6" w14:textId="477E72DB"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25" w:history="1">
            <w:r w:rsidR="00A77B74" w:rsidRPr="009661B9">
              <w:rPr>
                <w:rStyle w:val="Hiperhivatkozs"/>
                <w:noProof/>
              </w:rPr>
              <w:t>Szerepkörök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_Toc194844925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57C75B08" w14:textId="1F0F6B76"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6" w:history="1">
            <w:r w:rsidR="00A77B74" w:rsidRPr="009661B9">
              <w:rPr>
                <w:rStyle w:val="Hiperhivatkozs"/>
                <w:noProof/>
              </w:rPr>
              <w:t>Weboldalon azonosítatlan felhasználó (vendég):</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_Toc194844926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FC390C" w14:textId="5B074F6D"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7" w:history="1">
            <w:r w:rsidR="00A77B74" w:rsidRPr="009661B9">
              <w:rPr>
                <w:rStyle w:val="Hiperhivatkozs"/>
                <w:noProof/>
              </w:rPr>
              <w:t>Weboldalon regisztrált felhasználó: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_Toc194844927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08252D7F" w14:textId="55A8900B"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8" w:history="1">
            <w:r w:rsidR="00A77B74" w:rsidRPr="009661B9">
              <w:rPr>
                <w:rStyle w:val="Hiperhivatkozs"/>
                <w:noProof/>
              </w:rPr>
              <w:t>Weboldalon regisztrált felhasználó lejárt taggsággal: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_Toc194844928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4F1417" w14:textId="6244F2F0"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29" w:history="1">
            <w:r w:rsidR="00A77B74" w:rsidRPr="009661B9">
              <w:rPr>
                <w:rStyle w:val="Hiperhivatkozs"/>
                <w:noProof/>
              </w:rPr>
              <w:t>Asztali alkalmazásban normál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_Toc194844929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C27D9D" w14:textId="5B3B209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30" w:history="1">
            <w:r w:rsidR="00A77B74" w:rsidRPr="009661B9">
              <w:rPr>
                <w:rStyle w:val="Hiperhivatkozs"/>
                <w:noProof/>
              </w:rPr>
              <w:t>Asztali alkalmazásban admin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_Toc194844930 \h </w:instrText>
            </w:r>
            <w:r w:rsidR="00A77B74" w:rsidRPr="009661B9">
              <w:rPr>
                <w:noProof/>
                <w:webHidden/>
              </w:rPr>
            </w:r>
            <w:r w:rsidR="00A77B74" w:rsidRPr="009661B9">
              <w:rPr>
                <w:noProof/>
                <w:webHidden/>
              </w:rPr>
              <w:fldChar w:fldCharType="separate"/>
            </w:r>
            <w:r w:rsidR="00A77B74" w:rsidRPr="009661B9">
              <w:rPr>
                <w:noProof/>
                <w:webHidden/>
              </w:rPr>
              <w:t>17</w:t>
            </w:r>
            <w:r w:rsidR="00A77B74" w:rsidRPr="009661B9">
              <w:rPr>
                <w:noProof/>
                <w:webHidden/>
              </w:rPr>
              <w:fldChar w:fldCharType="end"/>
            </w:r>
          </w:hyperlink>
        </w:p>
        <w:p w14:paraId="6159BFE8" w14:textId="0593606F"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31" w:history="1">
            <w:r w:rsidR="00A77B74" w:rsidRPr="009661B9">
              <w:rPr>
                <w:rStyle w:val="Hiperhivatkozs"/>
                <w:noProof/>
              </w:rPr>
              <w:t>API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_Toc194844931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B24193F" w14:textId="31FC0A3D"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32" w:history="1">
            <w:r w:rsidR="00A77B74" w:rsidRPr="009661B9">
              <w:rPr>
                <w:rStyle w:val="Hiperhivatkozs"/>
                <w:noProof/>
              </w:rPr>
              <w:t>API endpoints: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_Toc194844932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2E96A4A" w14:textId="0FE88C49"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3" w:history="1">
            <w:r w:rsidR="00A77B74" w:rsidRPr="009661B9">
              <w:rPr>
                <w:rStyle w:val="Hiperhivatkozs"/>
                <w:noProof/>
              </w:rPr>
              <w:t>Könyv katalógus lekérése (opcionálisan) szűrve: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_Toc194844933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0F9F8203" w14:textId="660A78F7"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4" w:history="1">
            <w:r w:rsidR="00A77B74" w:rsidRPr="009661B9">
              <w:rPr>
                <w:rStyle w:val="Hiperhivatkozs"/>
                <w:noProof/>
              </w:rPr>
              <w:t>Felhasználó 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_Toc194844934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754B5A7E" w14:textId="16D45AD8"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5" w:history="1">
            <w:r w:rsidR="00A77B74" w:rsidRPr="009661B9">
              <w:rPr>
                <w:rStyle w:val="Hiperhivatkozs"/>
                <w:noProof/>
              </w:rPr>
              <w:t>Jelszó módosítása a profil oldalról: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_Toc194844935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66DB96D2" w14:textId="7EEDB078"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6" w:history="1">
            <w:r w:rsidR="00A77B74" w:rsidRPr="009661B9">
              <w:rPr>
                <w:rStyle w:val="Hiperhivatkozs"/>
                <w:noProof/>
              </w:rPr>
              <w:t>Kivett könyv lejárati dátumának meghosszabbítása: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_Toc194844936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1135EAA8" w14:textId="68DAD9CA"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7" w:history="1">
            <w:r w:rsidR="00A77B74" w:rsidRPr="009661B9">
              <w:rPr>
                <w:rStyle w:val="Hiperhivatkozs"/>
                <w:noProof/>
              </w:rPr>
              <w:t>Felhasználó bejelentkezve van-e?: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_Toc194844937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C77E5E1" w14:textId="42197B0D"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8" w:history="1">
            <w:r w:rsidR="00A77B74" w:rsidRPr="009661B9">
              <w:rPr>
                <w:rStyle w:val="Hiperhivatkozs"/>
                <w:noProof/>
              </w:rPr>
              <w:t>Kijelentkezés: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_Toc194844938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7EBAC113" w14:textId="18023E01"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39" w:history="1">
            <w:r w:rsidR="00A77B74" w:rsidRPr="009661B9">
              <w:rPr>
                <w:rStyle w:val="Hiperhivatkozs"/>
                <w:noProof/>
              </w:rPr>
              <w:t>“Elfelejtettem a jelszavam” link kérés: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_Toc194844939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D8DFC06" w14:textId="39883BF6"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0" w:history="1">
            <w:r w:rsidR="00A77B74" w:rsidRPr="009661B9">
              <w:rPr>
                <w:rStyle w:val="Hiperhivatkozs"/>
                <w:noProof/>
              </w:rPr>
              <w:t>Könyv levétele kedvencek közül: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_Toc194844940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2B0A516A" w14:textId="71C5BDC4"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1" w:history="1">
            <w:r w:rsidR="00A77B74" w:rsidRPr="009661B9">
              <w:rPr>
                <w:rStyle w:val="Hiperhivatkozs"/>
                <w:noProof/>
              </w:rPr>
              <w:t>Könyv felvétele kedvencekbe: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_Toc194844941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45E2242D" w14:textId="1ACBE2A2"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2" w:history="1">
            <w:r w:rsidR="00A77B74" w:rsidRPr="009661B9">
              <w:rPr>
                <w:rStyle w:val="Hiperhivatkozs"/>
                <w:noProof/>
              </w:rPr>
              <w:t>Jelszó módosítása az emaliben kapott linken keresztül (“elfelejtettem a jelszavamat”  funkció):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_Toc194844942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F92B5EE" w14:textId="2475B79F"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3" w:history="1">
            <w:r w:rsidR="00A77B74" w:rsidRPr="009661B9">
              <w:rPr>
                <w:rStyle w:val="Hiperhivatkozs"/>
                <w:noProof/>
              </w:rPr>
              <w:t>Alkalmazott bejelentkeztetése: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_Toc194844943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A5A2E4D" w14:textId="5FAE9EA4"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44" w:history="1">
            <w:r w:rsidR="00A77B74" w:rsidRPr="009661B9">
              <w:rPr>
                <w:rStyle w:val="Hiperhivatkozs"/>
                <w:noProof/>
              </w:rPr>
              <w:t>Adatbázis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_Toc194844944 \h </w:instrText>
            </w:r>
            <w:r w:rsidR="00A77B74" w:rsidRPr="009661B9">
              <w:rPr>
                <w:noProof/>
                <w:webHidden/>
              </w:rPr>
            </w:r>
            <w:r w:rsidR="00A77B74" w:rsidRPr="009661B9">
              <w:rPr>
                <w:noProof/>
                <w:webHidden/>
              </w:rPr>
              <w:fldChar w:fldCharType="separate"/>
            </w:r>
            <w:r w:rsidR="00A77B74" w:rsidRPr="009661B9">
              <w:rPr>
                <w:noProof/>
                <w:webHidden/>
              </w:rPr>
              <w:t>21</w:t>
            </w:r>
            <w:r w:rsidR="00A77B74" w:rsidRPr="009661B9">
              <w:rPr>
                <w:noProof/>
                <w:webHidden/>
              </w:rPr>
              <w:fldChar w:fldCharType="end"/>
            </w:r>
          </w:hyperlink>
        </w:p>
        <w:p w14:paraId="40AEF459" w14:textId="654D7827"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45" w:history="1">
            <w:r w:rsidR="00A77B74" w:rsidRPr="009661B9">
              <w:rPr>
                <w:rStyle w:val="Hiperhivatkozs"/>
                <w:noProof/>
              </w:rPr>
              <w:t>Kapcsolatok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_Toc194844945 \h </w:instrText>
            </w:r>
            <w:r w:rsidR="00A77B74" w:rsidRPr="009661B9">
              <w:rPr>
                <w:noProof/>
                <w:webHidden/>
              </w:rPr>
            </w:r>
            <w:r w:rsidR="00A77B74" w:rsidRPr="009661B9">
              <w:rPr>
                <w:noProof/>
                <w:webHidden/>
              </w:rPr>
              <w:fldChar w:fldCharType="separate"/>
            </w:r>
            <w:r w:rsidR="00A77B74" w:rsidRPr="009661B9">
              <w:rPr>
                <w:noProof/>
                <w:webHidden/>
              </w:rPr>
              <w:t>22</w:t>
            </w:r>
            <w:r w:rsidR="00A77B74" w:rsidRPr="009661B9">
              <w:rPr>
                <w:noProof/>
                <w:webHidden/>
              </w:rPr>
              <w:fldChar w:fldCharType="end"/>
            </w:r>
          </w:hyperlink>
        </w:p>
        <w:p w14:paraId="12E0D2E6" w14:textId="7B23F18A"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46" w:history="1">
            <w:r w:rsidR="00A77B74" w:rsidRPr="009661B9">
              <w:rPr>
                <w:rStyle w:val="Hiperhivatkozs"/>
                <w:noProof/>
              </w:rPr>
              <w:t>Táblák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_Toc194844946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56078FDB" w14:textId="233D1194"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7" w:history="1">
            <w:r w:rsidR="00A77B74" w:rsidRPr="009661B9">
              <w:rPr>
                <w:rStyle w:val="Hiperhivatkozs"/>
                <w:noProof/>
              </w:rPr>
              <w:t>A „book”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_Toc194844947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7B269747" w14:textId="6029DA08"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8" w:history="1">
            <w:r w:rsidR="00A77B74" w:rsidRPr="009661B9">
              <w:rPr>
                <w:rStyle w:val="Hiperhivatkozs"/>
                <w:noProof/>
              </w:rPr>
              <w:t>A „languages”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_Toc194844948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12866D04" w14:textId="28BD4005"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49" w:history="1">
            <w:r w:rsidR="00A77B74" w:rsidRPr="009661B9">
              <w:rPr>
                <w:rStyle w:val="Hiperhivatkozs"/>
                <w:noProof/>
              </w:rPr>
              <w:t>A „publishers”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_Toc194844949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4A10ED6C" w14:textId="23DEE9BB"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0" w:history="1">
            <w:r w:rsidR="00A77B74" w:rsidRPr="009661B9">
              <w:rPr>
                <w:rStyle w:val="Hiperhivatkozs"/>
                <w:noProof/>
              </w:rPr>
              <w:t>A „genres”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_Toc194844950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06712034" w14:textId="11A75400"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1" w:history="1">
            <w:r w:rsidR="00A77B74" w:rsidRPr="009661B9">
              <w:rPr>
                <w:rStyle w:val="Hiperhivatkozs"/>
                <w:noProof/>
              </w:rPr>
              <w:t>A „books_genres_conn”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_Toc194844951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3CED27CF" w14:textId="032128FC"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2" w:history="1">
            <w:r w:rsidR="00A77B74" w:rsidRPr="009661B9">
              <w:rPr>
                <w:rStyle w:val="Hiperhivatkozs"/>
                <w:noProof/>
              </w:rPr>
              <w:t>Az „authors”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_Toc194844952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711CFD86" w14:textId="52C55119"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3" w:history="1">
            <w:r w:rsidR="00A77B74" w:rsidRPr="009661B9">
              <w:rPr>
                <w:rStyle w:val="Hiperhivatkozs"/>
                <w:noProof/>
              </w:rPr>
              <w:t>A „books_authors_conn”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_Toc194844953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0036E8E8" w14:textId="6710E705"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4" w:history="1">
            <w:r w:rsidR="00A77B74" w:rsidRPr="009661B9">
              <w:rPr>
                <w:rStyle w:val="Hiperhivatkozs"/>
                <w:noProof/>
              </w:rPr>
              <w:t>Az „inventory”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_Toc194844954 \h </w:instrText>
            </w:r>
            <w:r w:rsidR="00A77B74" w:rsidRPr="009661B9">
              <w:rPr>
                <w:noProof/>
                <w:webHidden/>
              </w:rPr>
            </w:r>
            <w:r w:rsidR="00A77B74" w:rsidRPr="009661B9">
              <w:rPr>
                <w:noProof/>
                <w:webHidden/>
              </w:rPr>
              <w:fldChar w:fldCharType="separate"/>
            </w:r>
            <w:r w:rsidR="00A77B74" w:rsidRPr="009661B9">
              <w:rPr>
                <w:noProof/>
                <w:webHidden/>
              </w:rPr>
              <w:t>27</w:t>
            </w:r>
            <w:r w:rsidR="00A77B74" w:rsidRPr="009661B9">
              <w:rPr>
                <w:noProof/>
                <w:webHidden/>
              </w:rPr>
              <w:fldChar w:fldCharType="end"/>
            </w:r>
          </w:hyperlink>
        </w:p>
        <w:p w14:paraId="5591BD0F" w14:textId="004A56B5"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5" w:history="1">
            <w:r w:rsidR="00A77B74" w:rsidRPr="009661B9">
              <w:rPr>
                <w:rStyle w:val="Hiperhivatkozs"/>
                <w:noProof/>
              </w:rPr>
              <w:t>A „users”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_Toc194844955 \h </w:instrText>
            </w:r>
            <w:r w:rsidR="00A77B74" w:rsidRPr="009661B9">
              <w:rPr>
                <w:noProof/>
                <w:webHidden/>
              </w:rPr>
            </w:r>
            <w:r w:rsidR="00A77B74" w:rsidRPr="009661B9">
              <w:rPr>
                <w:noProof/>
                <w:webHidden/>
              </w:rPr>
              <w:fldChar w:fldCharType="separate"/>
            </w:r>
            <w:r w:rsidR="00A77B74" w:rsidRPr="009661B9">
              <w:rPr>
                <w:noProof/>
                <w:webHidden/>
              </w:rPr>
              <w:t>28</w:t>
            </w:r>
            <w:r w:rsidR="00A77B74" w:rsidRPr="009661B9">
              <w:rPr>
                <w:noProof/>
                <w:webHidden/>
              </w:rPr>
              <w:fldChar w:fldCharType="end"/>
            </w:r>
          </w:hyperlink>
        </w:p>
        <w:p w14:paraId="530ECBCE" w14:textId="378AA964"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6" w:history="1">
            <w:r w:rsidR="00A77B74" w:rsidRPr="009661B9">
              <w:rPr>
                <w:rStyle w:val="Hiperhivatkozs"/>
                <w:noProof/>
              </w:rPr>
              <w:t>A „reservation”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_Toc194844956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79AD8083" w14:textId="4AE97190"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7" w:history="1">
            <w:r w:rsidR="00A77B74" w:rsidRPr="009661B9">
              <w:rPr>
                <w:rStyle w:val="Hiperhivatkozs"/>
                <w:noProof/>
              </w:rPr>
              <w:t>A „shelf”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_Toc194844957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10282A43" w14:textId="4B69B938"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8" w:history="1">
            <w:r w:rsidR="00A77B74" w:rsidRPr="009661B9">
              <w:rPr>
                <w:rStyle w:val="Hiperhivatkozs"/>
                <w:noProof/>
              </w:rPr>
              <w:t>Az „employees”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_Toc194844958 \h </w:instrText>
            </w:r>
            <w:r w:rsidR="00A77B74" w:rsidRPr="009661B9">
              <w:rPr>
                <w:noProof/>
                <w:webHidden/>
              </w:rPr>
            </w:r>
            <w:r w:rsidR="00A77B74" w:rsidRPr="009661B9">
              <w:rPr>
                <w:noProof/>
                <w:webHidden/>
              </w:rPr>
              <w:fldChar w:fldCharType="separate"/>
            </w:r>
            <w:r w:rsidR="00A77B74" w:rsidRPr="009661B9">
              <w:rPr>
                <w:noProof/>
                <w:webHidden/>
              </w:rPr>
              <w:t>31</w:t>
            </w:r>
            <w:r w:rsidR="00A77B74" w:rsidRPr="009661B9">
              <w:rPr>
                <w:noProof/>
                <w:webHidden/>
              </w:rPr>
              <w:fldChar w:fldCharType="end"/>
            </w:r>
          </w:hyperlink>
        </w:p>
        <w:p w14:paraId="6FEA0BCD" w14:textId="67CFE8C3"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59" w:history="1">
            <w:r w:rsidR="00A77B74" w:rsidRPr="009661B9">
              <w:rPr>
                <w:rStyle w:val="Hiperhivatkozs"/>
                <w:noProof/>
              </w:rPr>
              <w:t>A „borrowings”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_Toc194844959 \h </w:instrText>
            </w:r>
            <w:r w:rsidR="00A77B74" w:rsidRPr="009661B9">
              <w:rPr>
                <w:noProof/>
                <w:webHidden/>
              </w:rPr>
            </w:r>
            <w:r w:rsidR="00A77B74" w:rsidRPr="009661B9">
              <w:rPr>
                <w:noProof/>
                <w:webHidden/>
              </w:rPr>
              <w:fldChar w:fldCharType="separate"/>
            </w:r>
            <w:r w:rsidR="00A77B74" w:rsidRPr="009661B9">
              <w:rPr>
                <w:noProof/>
                <w:webHidden/>
              </w:rPr>
              <w:t>32</w:t>
            </w:r>
            <w:r w:rsidR="00A77B74" w:rsidRPr="009661B9">
              <w:rPr>
                <w:noProof/>
                <w:webHidden/>
              </w:rPr>
              <w:fldChar w:fldCharType="end"/>
            </w:r>
          </w:hyperlink>
        </w:p>
        <w:p w14:paraId="00D3B1E9" w14:textId="44CF3562"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60" w:history="1">
            <w:r w:rsidR="00A77B74" w:rsidRPr="009661B9">
              <w:rPr>
                <w:rStyle w:val="Hiperhivatkozs"/>
                <w:noProof/>
              </w:rPr>
              <w:t>A „booking”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_Toc194844960 \h </w:instrText>
            </w:r>
            <w:r w:rsidR="00A77B74" w:rsidRPr="009661B9">
              <w:rPr>
                <w:noProof/>
                <w:webHidden/>
              </w:rPr>
            </w:r>
            <w:r w:rsidR="00A77B74" w:rsidRPr="009661B9">
              <w:rPr>
                <w:noProof/>
                <w:webHidden/>
              </w:rPr>
              <w:fldChar w:fldCharType="separate"/>
            </w:r>
            <w:r w:rsidR="00A77B74" w:rsidRPr="009661B9">
              <w:rPr>
                <w:noProof/>
                <w:webHidden/>
              </w:rPr>
              <w:t>33</w:t>
            </w:r>
            <w:r w:rsidR="00A77B74" w:rsidRPr="009661B9">
              <w:rPr>
                <w:noProof/>
                <w:webHidden/>
              </w:rPr>
              <w:fldChar w:fldCharType="end"/>
            </w:r>
          </w:hyperlink>
        </w:p>
        <w:p w14:paraId="545CE3A0" w14:textId="50DBAEEC"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61" w:history="1">
            <w:r w:rsidR="00A77B74" w:rsidRPr="009661B9">
              <w:rPr>
                <w:rStyle w:val="Hiperhivatkozs"/>
                <w:noProof/>
              </w:rPr>
              <w:t>A „system_settings”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_Toc194844961 \h </w:instrText>
            </w:r>
            <w:r w:rsidR="00A77B74" w:rsidRPr="009661B9">
              <w:rPr>
                <w:noProof/>
                <w:webHidden/>
              </w:rPr>
            </w:r>
            <w:r w:rsidR="00A77B74" w:rsidRPr="009661B9">
              <w:rPr>
                <w:noProof/>
                <w:webHidden/>
              </w:rPr>
              <w:fldChar w:fldCharType="separate"/>
            </w:r>
            <w:r w:rsidR="00A77B74" w:rsidRPr="009661B9">
              <w:rPr>
                <w:noProof/>
                <w:webHidden/>
              </w:rPr>
              <w:t>34</w:t>
            </w:r>
            <w:r w:rsidR="00A77B74" w:rsidRPr="009661B9">
              <w:rPr>
                <w:noProof/>
                <w:webHidden/>
              </w:rPr>
              <w:fldChar w:fldCharType="end"/>
            </w:r>
          </w:hyperlink>
        </w:p>
        <w:p w14:paraId="0A9562DF" w14:textId="0DB092E7"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62" w:history="1">
            <w:r w:rsidR="00A77B74" w:rsidRPr="009661B9">
              <w:rPr>
                <w:rStyle w:val="Hiperhivatkozs"/>
                <w:noProof/>
              </w:rPr>
              <w:t>A „tokens”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_Toc194844962 \h </w:instrText>
            </w:r>
            <w:r w:rsidR="00A77B74" w:rsidRPr="009661B9">
              <w:rPr>
                <w:noProof/>
                <w:webHidden/>
              </w:rPr>
            </w:r>
            <w:r w:rsidR="00A77B74" w:rsidRPr="009661B9">
              <w:rPr>
                <w:noProof/>
                <w:webHidden/>
              </w:rPr>
              <w:fldChar w:fldCharType="separate"/>
            </w:r>
            <w:r w:rsidR="00A77B74" w:rsidRPr="009661B9">
              <w:rPr>
                <w:noProof/>
                <w:webHidden/>
              </w:rPr>
              <w:t>35</w:t>
            </w:r>
            <w:r w:rsidR="00A77B74" w:rsidRPr="009661B9">
              <w:rPr>
                <w:noProof/>
                <w:webHidden/>
              </w:rPr>
              <w:fldChar w:fldCharType="end"/>
            </w:r>
          </w:hyperlink>
        </w:p>
        <w:p w14:paraId="1FFEB99D" w14:textId="0C2ABC1A"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63" w:history="1">
            <w:r w:rsidR="00A77B74" w:rsidRPr="009661B9">
              <w:rPr>
                <w:rStyle w:val="Hiperhivatkozs"/>
                <w:noProof/>
              </w:rPr>
              <w:t>Eljárások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_Toc194844963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A238325" w14:textId="460BB4BB"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64" w:history="1">
            <w:r w:rsidR="00A77B74" w:rsidRPr="009661B9">
              <w:rPr>
                <w:rStyle w:val="Hiperhivatkozs"/>
                <w:noProof/>
              </w:rPr>
              <w:t>Eljárások felsorolása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_Toc194844964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F6AE462" w14:textId="1563851B"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65" w:history="1">
            <w:r w:rsidR="00A77B74" w:rsidRPr="009661B9">
              <w:rPr>
                <w:rStyle w:val="Hiperhivatkozs"/>
                <w:noProof/>
              </w:rPr>
              <w:t>Tesztelés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_Toc194844965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12C83116" w14:textId="3DD2D4C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66" w:history="1">
            <w:r w:rsidR="00A77B74" w:rsidRPr="009661B9">
              <w:rPr>
                <w:rStyle w:val="Hiperhivatkozs"/>
                <w:noProof/>
              </w:rPr>
              <w:t>SQL eljárások tesztelése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_Toc194844966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250FD649" w14:textId="13BD8E21"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67" w:history="1">
            <w:r w:rsidR="00A77B74" w:rsidRPr="009661B9">
              <w:rPr>
                <w:rStyle w:val="Hiperhivatkozs"/>
                <w:noProof/>
              </w:rPr>
              <w:t>Adatbázis tesztadatok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_Toc194844967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B9C7852" w14:textId="44365A8E"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68" w:history="1">
            <w:r w:rsidR="00A77B74" w:rsidRPr="009661B9">
              <w:rPr>
                <w:rStyle w:val="Hiperhivatkozs"/>
                <w:noProof/>
              </w:rPr>
              <w:t>Api asztali alkalmazással való összeköttetésének integrációs tesztje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_Toc194844968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CC0DEC4" w14:textId="4199DCBB"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69" w:history="1">
            <w:r w:rsidR="00A77B74" w:rsidRPr="009661B9">
              <w:rPr>
                <w:rStyle w:val="Hiperhivatkozs"/>
                <w:noProof/>
              </w:rPr>
              <w:t>Asztali alkalmazás rendszertesztek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_Toc194844969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3E2F0482" w14:textId="363FBA90" w:rsidR="00A77B74" w:rsidRPr="009661B9" w:rsidRDefault="00C03417">
          <w:pPr>
            <w:pStyle w:val="TJ1"/>
            <w:tabs>
              <w:tab w:val="right" w:leader="dot" w:pos="9060"/>
            </w:tabs>
            <w:rPr>
              <w:rFonts w:eastAsiaTheme="minorEastAsia"/>
              <w:noProof/>
              <w:kern w:val="2"/>
              <w:sz w:val="22"/>
              <w:szCs w:val="22"/>
              <w:lang w:bidi="ar-SA"/>
              <w14:ligatures w14:val="standardContextual"/>
            </w:rPr>
          </w:pPr>
          <w:hyperlink w:anchor="_Toc194844970" w:history="1">
            <w:r w:rsidR="00A77B74" w:rsidRPr="009661B9">
              <w:rPr>
                <w:rStyle w:val="Hiperhivatkozs"/>
                <w:noProof/>
              </w:rPr>
              <w:t>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_Toc194844970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2CCCBA15" w14:textId="306BEF9B"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71" w:history="1">
            <w:r w:rsidR="00A77B74" w:rsidRPr="009661B9">
              <w:rPr>
                <w:rStyle w:val="Hiperhivatkozs"/>
                <w:noProof/>
              </w:rPr>
              <w:t>Asztali alkalmazás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_Toc194844971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450B7CB6" w14:textId="580FE22E"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_Toc194844972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64BC3E16" w14:textId="61B483F3"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_Toc194844973 \h </w:instrText>
            </w:r>
            <w:r w:rsidR="00A77B74" w:rsidRPr="009661B9">
              <w:rPr>
                <w:noProof/>
                <w:webHidden/>
              </w:rPr>
            </w:r>
            <w:r w:rsidR="00A77B74" w:rsidRPr="009661B9">
              <w:rPr>
                <w:noProof/>
                <w:webHidden/>
              </w:rPr>
              <w:fldChar w:fldCharType="separate"/>
            </w:r>
            <w:r w:rsidR="00A77B74" w:rsidRPr="009661B9">
              <w:rPr>
                <w:noProof/>
                <w:webHidden/>
              </w:rPr>
              <w:t>48</w:t>
            </w:r>
            <w:r w:rsidR="00A77B74" w:rsidRPr="009661B9">
              <w:rPr>
                <w:noProof/>
                <w:webHidden/>
              </w:rPr>
              <w:fldChar w:fldCharType="end"/>
            </w:r>
          </w:hyperlink>
        </w:p>
        <w:p w14:paraId="24A6C862" w14:textId="23EE14B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4" w:history="1">
            <w:r w:rsidR="00A77B74" w:rsidRPr="009661B9">
              <w:rPr>
                <w:rStyle w:val="Hiperhivatkozs"/>
                <w:noProof/>
              </w:rPr>
              <w:t>Dolgozó adatai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_Toc194844974 \h </w:instrText>
            </w:r>
            <w:r w:rsidR="00A77B74" w:rsidRPr="009661B9">
              <w:rPr>
                <w:noProof/>
                <w:webHidden/>
              </w:rPr>
            </w:r>
            <w:r w:rsidR="00A77B74" w:rsidRPr="009661B9">
              <w:rPr>
                <w:noProof/>
                <w:webHidden/>
              </w:rPr>
              <w:fldChar w:fldCharType="separate"/>
            </w:r>
            <w:r w:rsidR="00A77B74" w:rsidRPr="009661B9">
              <w:rPr>
                <w:noProof/>
                <w:webHidden/>
              </w:rPr>
              <w:t>49</w:t>
            </w:r>
            <w:r w:rsidR="00A77B74" w:rsidRPr="009661B9">
              <w:rPr>
                <w:noProof/>
                <w:webHidden/>
              </w:rPr>
              <w:fldChar w:fldCharType="end"/>
            </w:r>
          </w:hyperlink>
        </w:p>
        <w:p w14:paraId="2D620AC7" w14:textId="786F6070"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5" w:history="1">
            <w:r w:rsidR="00A77B74" w:rsidRPr="009661B9">
              <w:rPr>
                <w:rStyle w:val="Hiperhivatkozs"/>
                <w:noProof/>
              </w:rPr>
              <w:t>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_Toc194844975 \h </w:instrText>
            </w:r>
            <w:r w:rsidR="00A77B74" w:rsidRPr="009661B9">
              <w:rPr>
                <w:noProof/>
                <w:webHidden/>
              </w:rPr>
            </w:r>
            <w:r w:rsidR="00A77B74" w:rsidRPr="009661B9">
              <w:rPr>
                <w:noProof/>
                <w:webHidden/>
              </w:rPr>
              <w:fldChar w:fldCharType="separate"/>
            </w:r>
            <w:r w:rsidR="00A77B74" w:rsidRPr="009661B9">
              <w:rPr>
                <w:noProof/>
                <w:webHidden/>
              </w:rPr>
              <w:t>51</w:t>
            </w:r>
            <w:r w:rsidR="00A77B74" w:rsidRPr="009661B9">
              <w:rPr>
                <w:noProof/>
                <w:webHidden/>
              </w:rPr>
              <w:fldChar w:fldCharType="end"/>
            </w:r>
          </w:hyperlink>
        </w:p>
        <w:p w14:paraId="25445075" w14:textId="0EF212FB"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6" w:history="1">
            <w:r w:rsidR="00A77B74" w:rsidRPr="009661B9">
              <w:rPr>
                <w:rStyle w:val="Hiperhivatkozs"/>
                <w:noProof/>
              </w:rPr>
              <w:t>Felhasználók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_Toc194844976 \h </w:instrText>
            </w:r>
            <w:r w:rsidR="00A77B74" w:rsidRPr="009661B9">
              <w:rPr>
                <w:noProof/>
                <w:webHidden/>
              </w:rPr>
            </w:r>
            <w:r w:rsidR="00A77B74" w:rsidRPr="009661B9">
              <w:rPr>
                <w:noProof/>
                <w:webHidden/>
              </w:rPr>
              <w:fldChar w:fldCharType="separate"/>
            </w:r>
            <w:r w:rsidR="00A77B74" w:rsidRPr="009661B9">
              <w:rPr>
                <w:noProof/>
                <w:webHidden/>
              </w:rPr>
              <w:t>55</w:t>
            </w:r>
            <w:r w:rsidR="00A77B74" w:rsidRPr="009661B9">
              <w:rPr>
                <w:noProof/>
                <w:webHidden/>
              </w:rPr>
              <w:fldChar w:fldCharType="end"/>
            </w:r>
          </w:hyperlink>
        </w:p>
        <w:p w14:paraId="48CF5C04" w14:textId="32BAB85C"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7" w:history="1">
            <w:r w:rsidR="00A77B74" w:rsidRPr="009661B9">
              <w:rPr>
                <w:rStyle w:val="Hiperhivatkozs"/>
                <w:noProof/>
              </w:rPr>
              <w:t>Kivett 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_Toc194844977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609D22E" w14:textId="2F5DED53"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8" w:history="1">
            <w:r w:rsidR="00A77B74" w:rsidRPr="009661B9">
              <w:rPr>
                <w:rStyle w:val="Hiperhivatkozs"/>
                <w:noProof/>
              </w:rPr>
              <w:t>Foglalások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_Toc194844978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1D1088D" w14:textId="5901788C"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79" w:history="1">
            <w:r w:rsidR="00A77B74" w:rsidRPr="009661B9">
              <w:rPr>
                <w:rStyle w:val="Hiperhivatkozs"/>
                <w:noProof/>
              </w:rPr>
              <w:t>Előjegyzés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_Toc194844979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B41DAE5" w14:textId="33BEDCA2"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80" w:history="1">
            <w:r w:rsidR="00A77B74" w:rsidRPr="009661B9">
              <w:rPr>
                <w:rStyle w:val="Hiperhivatkozs"/>
                <w:noProof/>
              </w:rPr>
              <w:t>Kiadók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_Toc194844980 \h </w:instrText>
            </w:r>
            <w:r w:rsidR="00A77B74" w:rsidRPr="009661B9">
              <w:rPr>
                <w:noProof/>
                <w:webHidden/>
              </w:rPr>
            </w:r>
            <w:r w:rsidR="00A77B74" w:rsidRPr="009661B9">
              <w:rPr>
                <w:noProof/>
                <w:webHidden/>
              </w:rPr>
              <w:fldChar w:fldCharType="separate"/>
            </w:r>
            <w:r w:rsidR="00A77B74" w:rsidRPr="009661B9">
              <w:rPr>
                <w:noProof/>
                <w:webHidden/>
              </w:rPr>
              <w:t>58</w:t>
            </w:r>
            <w:r w:rsidR="00A77B74" w:rsidRPr="009661B9">
              <w:rPr>
                <w:noProof/>
                <w:webHidden/>
              </w:rPr>
              <w:fldChar w:fldCharType="end"/>
            </w:r>
          </w:hyperlink>
        </w:p>
        <w:p w14:paraId="08775C96" w14:textId="532BA097" w:rsidR="00A77B74" w:rsidRPr="009661B9" w:rsidRDefault="00C03417">
          <w:pPr>
            <w:pStyle w:val="TJ2"/>
            <w:tabs>
              <w:tab w:val="right" w:leader="dot" w:pos="9060"/>
            </w:tabs>
            <w:rPr>
              <w:rFonts w:eastAsiaTheme="minorEastAsia"/>
              <w:noProof/>
              <w:kern w:val="2"/>
              <w:sz w:val="22"/>
              <w:szCs w:val="22"/>
              <w:lang w:bidi="ar-SA"/>
              <w14:ligatures w14:val="standardContextual"/>
            </w:rPr>
          </w:pPr>
          <w:hyperlink w:anchor="_Toc194844981" w:history="1">
            <w:r w:rsidR="00A77B74" w:rsidRPr="009661B9">
              <w:rPr>
                <w:rStyle w:val="Hiperhivatkozs"/>
                <w:noProof/>
              </w:rPr>
              <w:t>WEB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_Toc194844981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66278E5A" w14:textId="1EE90E58"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8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_Toc194844982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168D04D0" w14:textId="7712D4DA"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83" w:history="1">
            <w:r w:rsidR="00A77B74" w:rsidRPr="009661B9">
              <w:rPr>
                <w:rStyle w:val="Hiperhivatkozs"/>
                <w:noProof/>
              </w:rPr>
              <w:t>Navigációs menü</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_Toc194844983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3AFE6B8A" w14:textId="3627BDFD"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84" w:history="1">
            <w:r w:rsidR="00A77B74" w:rsidRPr="009661B9">
              <w:rPr>
                <w:rStyle w:val="Hiperhivatkozs"/>
                <w:noProof/>
              </w:rPr>
              <w:t>Menü – asztali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_Toc194844984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706E04" w14:textId="3D888817"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85" w:history="1">
            <w:r w:rsidR="00A77B74" w:rsidRPr="009661B9">
              <w:rPr>
                <w:rStyle w:val="Hiperhivatkozs"/>
                <w:noProof/>
              </w:rPr>
              <w:t>Menü – mobil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_Toc194844985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6D3963F8" w14:textId="2683D76C"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86" w:history="1">
            <w:r w:rsidR="00A77B74" w:rsidRPr="009661B9">
              <w:rPr>
                <w:rStyle w:val="Hiperhivatkozs"/>
                <w:noProof/>
              </w:rPr>
              <w:t>Navigálás az oldalak között a menü segítségével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_Toc194844986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BD1D19" w14:textId="3B22D439" w:rsidR="00A77B74" w:rsidRPr="009661B9" w:rsidRDefault="00C03417">
          <w:pPr>
            <w:pStyle w:val="TJ3"/>
            <w:tabs>
              <w:tab w:val="right" w:leader="dot" w:pos="9060"/>
            </w:tabs>
            <w:rPr>
              <w:rFonts w:eastAsiaTheme="minorEastAsia"/>
              <w:noProof/>
              <w:kern w:val="2"/>
              <w:sz w:val="22"/>
              <w:szCs w:val="22"/>
              <w:lang w:bidi="ar-SA"/>
              <w14:ligatures w14:val="standardContextual"/>
            </w:rPr>
          </w:pPr>
          <w:hyperlink w:anchor="_Toc194844987" w:history="1">
            <w:r w:rsidR="00A77B74" w:rsidRPr="009661B9">
              <w:rPr>
                <w:rStyle w:val="Hiperhivatkozs"/>
                <w:noProof/>
              </w:rPr>
              <w:t>Oldalak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_Toc194844987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6B123999" w14:textId="6E1614EE"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88"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_Toc194844988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3538838A" w14:textId="38083FA7"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89" w:history="1">
            <w:r w:rsidR="00A77B74" w:rsidRPr="009661B9">
              <w:rPr>
                <w:rStyle w:val="Hiperhivatkozs"/>
                <w:noProof/>
              </w:rPr>
              <w:t>Könyveink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_Toc194844989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541B20C5" w14:textId="1D085E19"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90" w:history="1">
            <w:r w:rsidR="00A77B74" w:rsidRPr="009661B9">
              <w:rPr>
                <w:rStyle w:val="Hiperhivatkozs"/>
                <w:noProof/>
              </w:rPr>
              <w:t>Könyv részletes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_Toc194844990 \h </w:instrText>
            </w:r>
            <w:r w:rsidR="00A77B74" w:rsidRPr="009661B9">
              <w:rPr>
                <w:noProof/>
                <w:webHidden/>
              </w:rPr>
            </w:r>
            <w:r w:rsidR="00A77B74" w:rsidRPr="009661B9">
              <w:rPr>
                <w:noProof/>
                <w:webHidden/>
              </w:rPr>
              <w:fldChar w:fldCharType="separate"/>
            </w:r>
            <w:r w:rsidR="00A77B74" w:rsidRPr="009661B9">
              <w:rPr>
                <w:noProof/>
                <w:webHidden/>
              </w:rPr>
              <w:t>63</w:t>
            </w:r>
            <w:r w:rsidR="00A77B74" w:rsidRPr="009661B9">
              <w:rPr>
                <w:noProof/>
                <w:webHidden/>
              </w:rPr>
              <w:fldChar w:fldCharType="end"/>
            </w:r>
          </w:hyperlink>
        </w:p>
        <w:p w14:paraId="2FC50507" w14:textId="5F5709E3"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91" w:history="1">
            <w:r w:rsidR="00A77B74" w:rsidRPr="009661B9">
              <w:rPr>
                <w:rStyle w:val="Hiperhivatkozs"/>
                <w:noProof/>
              </w:rPr>
              <w:t>Profil részletei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_Toc194844991 \h </w:instrText>
            </w:r>
            <w:r w:rsidR="00A77B74" w:rsidRPr="009661B9">
              <w:rPr>
                <w:noProof/>
                <w:webHidden/>
              </w:rPr>
            </w:r>
            <w:r w:rsidR="00A77B74" w:rsidRPr="009661B9">
              <w:rPr>
                <w:noProof/>
                <w:webHidden/>
              </w:rPr>
              <w:fldChar w:fldCharType="separate"/>
            </w:r>
            <w:r w:rsidR="00A77B74" w:rsidRPr="009661B9">
              <w:rPr>
                <w:noProof/>
                <w:webHidden/>
              </w:rPr>
              <w:t>64</w:t>
            </w:r>
            <w:r w:rsidR="00A77B74" w:rsidRPr="009661B9">
              <w:rPr>
                <w:noProof/>
                <w:webHidden/>
              </w:rPr>
              <w:fldChar w:fldCharType="end"/>
            </w:r>
          </w:hyperlink>
        </w:p>
        <w:p w14:paraId="345EA0C1" w14:textId="2BAE66BE" w:rsidR="00A77B74" w:rsidRPr="009661B9" w:rsidRDefault="00C03417">
          <w:pPr>
            <w:pStyle w:val="TJ4"/>
            <w:tabs>
              <w:tab w:val="right" w:leader="dot" w:pos="9060"/>
            </w:tabs>
            <w:rPr>
              <w:rFonts w:eastAsiaTheme="minorEastAsia"/>
              <w:noProof/>
              <w:kern w:val="2"/>
              <w:sz w:val="22"/>
              <w:szCs w:val="22"/>
              <w:lang w:bidi="ar-SA"/>
              <w14:ligatures w14:val="standardContextual"/>
            </w:rPr>
          </w:pPr>
          <w:hyperlink w:anchor="_Toc194844992" w:history="1">
            <w:r w:rsidR="00A77B74" w:rsidRPr="009661B9">
              <w:rPr>
                <w:rStyle w:val="Hiperhivatkozs"/>
                <w:noProof/>
              </w:rPr>
              <w:t>Rólunk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_Toc194844992 \h </w:instrText>
            </w:r>
            <w:r w:rsidR="00A77B74" w:rsidRPr="009661B9">
              <w:rPr>
                <w:noProof/>
                <w:webHidden/>
              </w:rPr>
            </w:r>
            <w:r w:rsidR="00A77B74" w:rsidRPr="009661B9">
              <w:rPr>
                <w:noProof/>
                <w:webHidden/>
              </w:rPr>
              <w:fldChar w:fldCharType="separate"/>
            </w:r>
            <w:r w:rsidR="00A77B74" w:rsidRPr="009661B9">
              <w:rPr>
                <w:noProof/>
                <w:webHidden/>
              </w:rPr>
              <w:t>65</w:t>
            </w:r>
            <w:r w:rsidR="00A77B74" w:rsidRPr="009661B9">
              <w:rPr>
                <w:noProof/>
                <w:webHidden/>
              </w:rPr>
              <w:fldChar w:fldCharType="end"/>
            </w:r>
          </w:hyperlink>
        </w:p>
        <w:p w14:paraId="770B6326" w14:textId="2D49E355" w:rsidR="00E91E0B" w:rsidRPr="009661B9" w:rsidRDefault="003A5101" w:rsidP="00C95FE2">
          <w:pPr>
            <w:rPr>
              <w:b/>
              <w:bCs/>
            </w:rPr>
          </w:pPr>
          <w:r w:rsidRPr="009661B9">
            <w:fldChar w:fldCharType="end"/>
          </w:r>
        </w:p>
      </w:sdtContent>
    </w:sdt>
    <w:p w14:paraId="25BFCA03" w14:textId="77777777" w:rsidR="00E91E0B" w:rsidRPr="009661B9" w:rsidRDefault="00E91E0B">
      <w:pPr>
        <w:rPr>
          <w:b/>
          <w:bCs/>
        </w:rPr>
      </w:pPr>
      <w:r w:rsidRPr="009661B9">
        <w:rPr>
          <w:b/>
          <w:bCs/>
        </w:rPr>
        <w:br w:type="page"/>
      </w:r>
    </w:p>
    <w:p w14:paraId="0CEF8ED9" w14:textId="10B3F826" w:rsidR="00CF654C" w:rsidRPr="009661B9" w:rsidRDefault="00CA060C" w:rsidP="00E91E0B">
      <w:pPr>
        <w:pStyle w:val="Cmsor1"/>
      </w:pPr>
      <w:bookmarkStart w:id="1" w:name="_Toc194844895"/>
      <w:r w:rsidRPr="009661B9">
        <w:lastRenderedPageBreak/>
        <w:t>Fejlesztői dokumentáció</w:t>
      </w:r>
      <w:bookmarkEnd w:id="1"/>
    </w:p>
    <w:p w14:paraId="6DF4F866" w14:textId="77777777" w:rsidR="00C51AFF" w:rsidRPr="009661B9" w:rsidRDefault="00C51AFF" w:rsidP="00F016E8">
      <w:pPr>
        <w:pStyle w:val="Cmsor2"/>
      </w:pPr>
      <w:bookmarkStart w:id="2" w:name="_Toc194844896"/>
      <w:r w:rsidRPr="009661B9">
        <w:t>Fejlesztői környezet</w:t>
      </w:r>
      <w:bookmarkEnd w:id="2"/>
    </w:p>
    <w:p w14:paraId="69EA553B" w14:textId="77777777" w:rsidR="00C51AFF" w:rsidRPr="009661B9" w:rsidRDefault="00C51AFF" w:rsidP="00530AF5">
      <w:pPr>
        <w:pStyle w:val="Cmsor3"/>
      </w:pPr>
      <w:bookmarkStart w:id="3" w:name="_Toc194844897"/>
      <w:r w:rsidRPr="009661B9">
        <w:t xml:space="preserve">Visual </w:t>
      </w:r>
      <w:proofErr w:type="spellStart"/>
      <w:r w:rsidRPr="009661B9">
        <w:t>Studio</w:t>
      </w:r>
      <w:proofErr w:type="spellEnd"/>
      <w:r w:rsidRPr="009661B9">
        <w:t xml:space="preserve"> </w:t>
      </w:r>
      <w:proofErr w:type="spellStart"/>
      <w:r w:rsidRPr="009661B9">
        <w:t>Code</w:t>
      </w:r>
      <w:bookmarkEnd w:id="3"/>
      <w:proofErr w:type="spellEnd"/>
    </w:p>
    <w:p w14:paraId="5DD49784" w14:textId="77777777" w:rsidR="00C51AFF" w:rsidRPr="009661B9" w:rsidRDefault="00C51AFF" w:rsidP="00C51AFF">
      <w:pPr>
        <w:jc w:val="both"/>
      </w:pPr>
      <w:r w:rsidRPr="009661B9">
        <w:t xml:space="preserve">A teljes weboldal, az api és a backend is Visual </w:t>
      </w:r>
      <w:proofErr w:type="spellStart"/>
      <w:r w:rsidRPr="009661B9">
        <w:t>Studio</w:t>
      </w:r>
      <w:proofErr w:type="spellEnd"/>
      <w:r w:rsidRPr="009661B9">
        <w:t xml:space="preserve"> </w:t>
      </w:r>
      <w:proofErr w:type="spellStart"/>
      <w:r w:rsidRPr="009661B9">
        <w:t>Code</w:t>
      </w:r>
      <w:proofErr w:type="spellEnd"/>
      <w:r w:rsidRPr="009661B9">
        <w:t xml:space="preserv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14:paraId="3FC5900D" w14:textId="77777777" w:rsidR="00C51AFF" w:rsidRPr="009661B9" w:rsidRDefault="00C51AFF" w:rsidP="00530AF5">
      <w:pPr>
        <w:pStyle w:val="Cmsor3"/>
      </w:pPr>
      <w:bookmarkStart w:id="4" w:name="_Toc194844898"/>
      <w:r w:rsidRPr="009661B9">
        <w:t xml:space="preserve">Visual </w:t>
      </w:r>
      <w:proofErr w:type="spellStart"/>
      <w:r w:rsidRPr="009661B9">
        <w:t>Studio</w:t>
      </w:r>
      <w:bookmarkEnd w:id="4"/>
      <w:proofErr w:type="spellEnd"/>
    </w:p>
    <w:p w14:paraId="1934082F" w14:textId="77777777" w:rsidR="00C51AFF" w:rsidRPr="009661B9" w:rsidRDefault="00C51AFF" w:rsidP="00C51AFF">
      <w:pPr>
        <w:jc w:val="both"/>
      </w:pPr>
      <w:r w:rsidRPr="009661B9">
        <w:t xml:space="preserve">Az asztali alkalmazás Visual </w:t>
      </w:r>
      <w:proofErr w:type="spellStart"/>
      <w:r w:rsidRPr="009661B9">
        <w:t>Studio</w:t>
      </w:r>
      <w:proofErr w:type="spellEnd"/>
      <w:r w:rsidRPr="009661B9">
        <w:t xml:space="preserve">-ban volt fejlesztve, mivel itt a legegyszerűbb a Windows </w:t>
      </w:r>
      <w:proofErr w:type="spellStart"/>
      <w:r w:rsidRPr="009661B9">
        <w:t>Forms</w:t>
      </w:r>
      <w:proofErr w:type="spellEnd"/>
      <w:r w:rsidRPr="009661B9">
        <w:t xml:space="preserve"> applikációk fejlesztése és a C# nyelv használata. A </w:t>
      </w:r>
      <w:proofErr w:type="spellStart"/>
      <w:r w:rsidRPr="009661B9">
        <w:t>debug</w:t>
      </w:r>
      <w:proofErr w:type="spellEnd"/>
      <w:r w:rsidRPr="009661B9">
        <w:t xml:space="preserve"> funkciói nagyon hasznosak voltak és sokat segítettek a fejlesztés során</w:t>
      </w:r>
    </w:p>
    <w:p w14:paraId="7C2AB528" w14:textId="77777777" w:rsidR="00C51AFF" w:rsidRPr="009661B9" w:rsidRDefault="00C51AFF" w:rsidP="00530AF5">
      <w:pPr>
        <w:pStyle w:val="Cmsor3"/>
      </w:pPr>
      <w:bookmarkStart w:id="5" w:name="_Toc194844899"/>
      <w:proofErr w:type="spellStart"/>
      <w:r w:rsidRPr="009661B9">
        <w:t>phpMyAdmin</w:t>
      </w:r>
      <w:bookmarkEnd w:id="5"/>
      <w:proofErr w:type="spellEnd"/>
    </w:p>
    <w:p w14:paraId="0D74C7AE" w14:textId="77777777" w:rsidR="00C51AFF" w:rsidRPr="009661B9" w:rsidRDefault="00C51AFF" w:rsidP="00C51AFF">
      <w:pPr>
        <w:jc w:val="both"/>
      </w:pPr>
      <w:r w:rsidRPr="009661B9">
        <w:t xml:space="preserve">Az SQL eljárások írása és az adatbázis menedzselése </w:t>
      </w:r>
      <w:proofErr w:type="spellStart"/>
      <w:r w:rsidRPr="009661B9">
        <w:t>phpMyAdmin</w:t>
      </w:r>
      <w:proofErr w:type="spellEnd"/>
      <w:r w:rsidRPr="009661B9">
        <w:t xml:space="preserve">-ban történt. Ezek mellet a könnyen kezelhető és átlátható elrendezése miatt egyszerűen lehetett keresni és módosítani az adatbázisban tesztelések során. </w:t>
      </w:r>
    </w:p>
    <w:p w14:paraId="541D1356" w14:textId="77777777" w:rsidR="00C51AFF" w:rsidRPr="009661B9" w:rsidRDefault="00C51AFF" w:rsidP="00C51AFF">
      <w:pPr>
        <w:jc w:val="both"/>
      </w:pPr>
      <w:r w:rsidRPr="009661B9">
        <w:t xml:space="preserve">Programozási nyelvek, </w:t>
      </w:r>
      <w:proofErr w:type="spellStart"/>
      <w:r w:rsidRPr="009661B9">
        <w:t>tehnológiák</w:t>
      </w:r>
      <w:proofErr w:type="spellEnd"/>
      <w:r w:rsidRPr="009661B9">
        <w:t>, könyvtárak</w:t>
      </w:r>
    </w:p>
    <w:p w14:paraId="2B84A550" w14:textId="42AEA311" w:rsidR="00DB0244" w:rsidRPr="009661B9" w:rsidRDefault="00DB0244" w:rsidP="00F016E8">
      <w:pPr>
        <w:pStyle w:val="Cmsor2"/>
      </w:pPr>
      <w:bookmarkStart w:id="6" w:name="_Toc194844900"/>
      <w:r w:rsidRPr="009661B9">
        <w:t>Használt programozási nyelvek és technológiák</w:t>
      </w:r>
      <w:bookmarkEnd w:id="6"/>
    </w:p>
    <w:p w14:paraId="7A7B9BC3" w14:textId="77777777" w:rsidR="00C51AFF" w:rsidRPr="009661B9" w:rsidRDefault="00C51AFF" w:rsidP="00530AF5">
      <w:pPr>
        <w:pStyle w:val="Cmsor3"/>
      </w:pPr>
      <w:bookmarkStart w:id="7" w:name="_Toc194844901"/>
      <w:r w:rsidRPr="009661B9">
        <w:t>PHP</w:t>
      </w:r>
      <w:bookmarkEnd w:id="7"/>
    </w:p>
    <w:p w14:paraId="731379A7" w14:textId="77777777" w:rsidR="00C51AFF" w:rsidRPr="009661B9" w:rsidRDefault="00C51AFF" w:rsidP="00C51AFF">
      <w:pPr>
        <w:jc w:val="both"/>
      </w:pPr>
      <w:r w:rsidRPr="009661B9">
        <w:t xml:space="preserve">Az összes weboldal, az api és a weboldal is PHP nyelven íródott, mivel ugyanolyan hasznos a szerver oldalon, mint a kliens oldalon. </w:t>
      </w:r>
    </w:p>
    <w:p w14:paraId="4D2EF893" w14:textId="77777777" w:rsidR="00C51AFF" w:rsidRPr="009661B9" w:rsidRDefault="00C51AFF" w:rsidP="00530AF5">
      <w:pPr>
        <w:pStyle w:val="Cmsor3"/>
      </w:pPr>
      <w:bookmarkStart w:id="8" w:name="_Toc194844902"/>
      <w:proofErr w:type="spellStart"/>
      <w:r w:rsidRPr="009661B9">
        <w:t>PHPMailer</w:t>
      </w:r>
      <w:bookmarkEnd w:id="8"/>
      <w:proofErr w:type="spellEnd"/>
    </w:p>
    <w:p w14:paraId="1E02F174" w14:textId="77777777" w:rsidR="00C51AFF" w:rsidRPr="009661B9" w:rsidRDefault="00C51AFF" w:rsidP="00C51AFF">
      <w:pPr>
        <w:jc w:val="both"/>
      </w:pPr>
      <w:r w:rsidRPr="009661B9">
        <w:t>Ezt a PHP könyvtárat email küldés véget alkalmaztuk. Ezzel küldjük a jelszóváltoztató és a regisztráció visszaigazoló email-</w:t>
      </w:r>
      <w:proofErr w:type="spellStart"/>
      <w:r w:rsidRPr="009661B9">
        <w:t>eket</w:t>
      </w:r>
      <w:proofErr w:type="spellEnd"/>
      <w:r w:rsidRPr="009661B9">
        <w:t xml:space="preserve">. Azért választottuk a </w:t>
      </w:r>
      <w:proofErr w:type="spellStart"/>
      <w:r w:rsidRPr="009661B9">
        <w:t>PHPMailer</w:t>
      </w:r>
      <w:proofErr w:type="spellEnd"/>
      <w:r w:rsidRPr="009661B9">
        <w:t>-t, mert a PHP-</w:t>
      </w:r>
      <w:proofErr w:type="spellStart"/>
      <w:r w:rsidRPr="009661B9">
        <w:t>ba</w:t>
      </w:r>
      <w:proofErr w:type="spellEnd"/>
      <w:r w:rsidRPr="009661B9">
        <w:t xml:space="preserve"> beépített email küldő funkció nem megbízható. </w:t>
      </w:r>
    </w:p>
    <w:p w14:paraId="71F59EA4" w14:textId="77777777" w:rsidR="00C51AFF" w:rsidRPr="009661B9" w:rsidRDefault="00C51AFF" w:rsidP="00606DA0">
      <w:pPr>
        <w:pStyle w:val="Cmsor3"/>
      </w:pPr>
      <w:bookmarkStart w:id="9" w:name="_Toc194844903"/>
      <w:r w:rsidRPr="009661B9">
        <w:t>JavaScript</w:t>
      </w:r>
      <w:bookmarkEnd w:id="9"/>
    </w:p>
    <w:p w14:paraId="76D3FFEC" w14:textId="77777777" w:rsidR="00C51AFF" w:rsidRPr="009661B9" w:rsidRDefault="00C51AFF" w:rsidP="00C51AFF">
      <w:pPr>
        <w:jc w:val="both"/>
      </w:pPr>
      <w:r w:rsidRPr="009661B9">
        <w:t>A kliens oldali számításokat és a weboldal animációit ezzel oldottuk meg</w:t>
      </w:r>
    </w:p>
    <w:p w14:paraId="3E0DF4CC" w14:textId="77777777" w:rsidR="00C51AFF" w:rsidRPr="009661B9" w:rsidRDefault="00C51AFF" w:rsidP="00606DA0">
      <w:pPr>
        <w:pStyle w:val="Cmsor3"/>
      </w:pPr>
      <w:bookmarkStart w:id="10" w:name="_Toc194844904"/>
      <w:proofErr w:type="spellStart"/>
      <w:r w:rsidRPr="009661B9">
        <w:t>JQuery</w:t>
      </w:r>
      <w:bookmarkEnd w:id="10"/>
      <w:proofErr w:type="spellEnd"/>
    </w:p>
    <w:p w14:paraId="38751DE3" w14:textId="77777777" w:rsidR="00C51AFF" w:rsidRPr="009661B9" w:rsidRDefault="00C51AFF" w:rsidP="00C51AFF">
      <w:pPr>
        <w:jc w:val="both"/>
      </w:pPr>
      <w:r w:rsidRPr="009661B9">
        <w:t>Kizárólag az API kommunikációra volt használva</w:t>
      </w:r>
    </w:p>
    <w:p w14:paraId="000856E6" w14:textId="77777777" w:rsidR="00C51AFF" w:rsidRPr="009661B9" w:rsidRDefault="00C51AFF" w:rsidP="00606DA0">
      <w:pPr>
        <w:pStyle w:val="Cmsor3"/>
      </w:pPr>
      <w:bookmarkStart w:id="11" w:name="_Toc194844905"/>
      <w:r w:rsidRPr="009661B9">
        <w:t>CSS</w:t>
      </w:r>
      <w:bookmarkEnd w:id="11"/>
    </w:p>
    <w:p w14:paraId="5AFA6954" w14:textId="77777777" w:rsidR="00C51AFF" w:rsidRPr="009661B9" w:rsidRDefault="00C51AFF" w:rsidP="00C51AFF">
      <w:pPr>
        <w:jc w:val="both"/>
      </w:pPr>
      <w:r w:rsidRPr="009661B9">
        <w:t xml:space="preserve">Egyszerű CSS-el lett megoldva a weboldal </w:t>
      </w:r>
      <w:proofErr w:type="spellStart"/>
      <w:r w:rsidRPr="009661B9">
        <w:t>arculata</w:t>
      </w:r>
      <w:proofErr w:type="spellEnd"/>
      <w:r w:rsidRPr="009661B9">
        <w:t>, semmilyen könyvtár segítsége nélkül.</w:t>
      </w:r>
    </w:p>
    <w:p w14:paraId="53A7A910" w14:textId="77777777" w:rsidR="00C51AFF" w:rsidRPr="009661B9" w:rsidRDefault="00C51AFF" w:rsidP="00606DA0">
      <w:pPr>
        <w:pStyle w:val="Cmsor3"/>
      </w:pPr>
      <w:bookmarkStart w:id="12" w:name="_Toc194844906"/>
      <w:r w:rsidRPr="009661B9">
        <w:t>C#</w:t>
      </w:r>
      <w:bookmarkEnd w:id="12"/>
    </w:p>
    <w:p w14:paraId="620DA15A" w14:textId="77777777" w:rsidR="00C51AFF" w:rsidRPr="009661B9" w:rsidRDefault="00C51AFF" w:rsidP="00C51AFF">
      <w:pPr>
        <w:jc w:val="both"/>
      </w:pPr>
      <w:r w:rsidRPr="009661B9">
        <w:t xml:space="preserve">Az asztali alkalmazás egy Windows </w:t>
      </w:r>
      <w:proofErr w:type="spellStart"/>
      <w:r w:rsidRPr="009661B9">
        <w:t>Forms</w:t>
      </w:r>
      <w:proofErr w:type="spellEnd"/>
      <w:r w:rsidRPr="009661B9">
        <w:t xml:space="preserve"> applikáció, ami a C# nyelvet használja</w:t>
      </w:r>
    </w:p>
    <w:p w14:paraId="3FF3F208" w14:textId="77777777" w:rsidR="00C51AFF" w:rsidRPr="009661B9" w:rsidRDefault="00C51AFF" w:rsidP="00606DA0">
      <w:pPr>
        <w:pStyle w:val="Cmsor3"/>
      </w:pPr>
      <w:bookmarkStart w:id="13" w:name="_Toc194844907"/>
      <w:proofErr w:type="spellStart"/>
      <w:r w:rsidRPr="009661B9">
        <w:t>MySQL</w:t>
      </w:r>
      <w:bookmarkEnd w:id="13"/>
      <w:proofErr w:type="spellEnd"/>
    </w:p>
    <w:p w14:paraId="0C98EBCF" w14:textId="77777777" w:rsidR="00C51AFF" w:rsidRPr="009661B9" w:rsidRDefault="00C51AFF" w:rsidP="00C51AFF">
      <w:pPr>
        <w:jc w:val="both"/>
      </w:pPr>
      <w:r w:rsidRPr="009661B9">
        <w:t xml:space="preserve">A rendszer mögötti adatbázis </w:t>
      </w:r>
      <w:proofErr w:type="spellStart"/>
      <w:r w:rsidRPr="009661B9">
        <w:t>MySQL</w:t>
      </w:r>
      <w:proofErr w:type="spellEnd"/>
      <w:r w:rsidRPr="009661B9">
        <w:t xml:space="preserve">-t használ. Az összes hozzá tartozó eljárás is ebben a nyelvben lett írva. </w:t>
      </w:r>
    </w:p>
    <w:p w14:paraId="619B21F0" w14:textId="77777777" w:rsidR="00C51AFF" w:rsidRPr="009661B9" w:rsidRDefault="00C51AFF" w:rsidP="00606DA0">
      <w:pPr>
        <w:pStyle w:val="Cmsor3"/>
      </w:pPr>
      <w:bookmarkStart w:id="14" w:name="_Toc194844908"/>
      <w:proofErr w:type="spellStart"/>
      <w:r w:rsidRPr="009661B9">
        <w:t>ChatGPT</w:t>
      </w:r>
      <w:bookmarkEnd w:id="14"/>
      <w:proofErr w:type="spellEnd"/>
    </w:p>
    <w:p w14:paraId="33EE1CF5" w14:textId="77D567B0" w:rsidR="00DB0244" w:rsidRPr="009661B9" w:rsidRDefault="00C51AFF" w:rsidP="00C51AFF">
      <w:pPr>
        <w:jc w:val="both"/>
      </w:pPr>
      <w:r w:rsidRPr="009661B9">
        <w:t xml:space="preserve">A teszteléshez az adatbázis tesztadatait </w:t>
      </w:r>
      <w:proofErr w:type="spellStart"/>
      <w:r w:rsidRPr="009661B9">
        <w:t>ChatGPT</w:t>
      </w:r>
      <w:proofErr w:type="spellEnd"/>
      <w:r w:rsidRPr="009661B9">
        <w:t xml:space="preserve"> segítségével voltak generálva. </w:t>
      </w:r>
    </w:p>
    <w:p w14:paraId="3EF986B5" w14:textId="7D3C9EAA" w:rsidR="0083232E" w:rsidRPr="009661B9" w:rsidRDefault="0083232E" w:rsidP="0083232E">
      <w:pPr>
        <w:pStyle w:val="Cmsor2"/>
      </w:pPr>
      <w:bookmarkStart w:id="15" w:name="_Toc194844909"/>
      <w:r w:rsidRPr="009661B9">
        <w:lastRenderedPageBreak/>
        <w:t>Asztali alkalmazás</w:t>
      </w:r>
      <w:r w:rsidR="003F7D6A" w:rsidRPr="009661B9">
        <w:t xml:space="preserve"> fejlesztői dokumentáció</w:t>
      </w:r>
      <w:bookmarkEnd w:id="15"/>
    </w:p>
    <w:p w14:paraId="05B1B635" w14:textId="77777777" w:rsidR="0083232E" w:rsidRPr="009661B9" w:rsidRDefault="0083232E" w:rsidP="0083232E">
      <w:pPr>
        <w:jc w:val="both"/>
      </w:pPr>
      <w:r w:rsidRPr="009661B9">
        <w:t xml:space="preserve">Az alkalmazás egy .NET </w:t>
      </w:r>
      <w:proofErr w:type="spellStart"/>
      <w:r w:rsidRPr="009661B9">
        <w:t>framework</w:t>
      </w:r>
      <w:proofErr w:type="spellEnd"/>
      <w:r w:rsidRPr="009661B9">
        <w:t xml:space="preserve"> alapú Windows </w:t>
      </w:r>
      <w:proofErr w:type="spellStart"/>
      <w:r w:rsidRPr="009661B9">
        <w:t>Forms</w:t>
      </w:r>
      <w:proofErr w:type="spellEnd"/>
      <w:r w:rsidRPr="009661B9">
        <w:t xml:space="preserve"> applikáció. </w:t>
      </w:r>
    </w:p>
    <w:p w14:paraId="0DA7CAAD" w14:textId="77777777" w:rsidR="0083232E" w:rsidRPr="009661B9" w:rsidRDefault="0083232E" w:rsidP="0083232E">
      <w:pPr>
        <w:pStyle w:val="Cmsor3"/>
      </w:pPr>
      <w:bookmarkStart w:id="16" w:name="_Toc194844910"/>
      <w:r w:rsidRPr="009661B9">
        <w:t>Adatbázis/API kommunikáció</w:t>
      </w:r>
      <w:bookmarkEnd w:id="16"/>
    </w:p>
    <w:p w14:paraId="791703E5" w14:textId="366F18DC" w:rsidR="0083232E" w:rsidRPr="009661B9" w:rsidRDefault="0083232E" w:rsidP="0083232E">
      <w:pPr>
        <w:jc w:val="both"/>
      </w:pPr>
      <w:r w:rsidRPr="009661B9">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w:t>
      </w:r>
      <w:proofErr w:type="spellStart"/>
      <w:r w:rsidRPr="009661B9">
        <w:t>val</w:t>
      </w:r>
      <w:proofErr w:type="spellEnd"/>
      <w:r w:rsidRPr="009661B9">
        <w:t xml:space="preserve"> való kommunikációért az „</w:t>
      </w:r>
      <w:proofErr w:type="spellStart"/>
      <w:r w:rsidRPr="009661B9">
        <w:t>ApiComm.cs</w:t>
      </w:r>
      <w:proofErr w:type="spellEnd"/>
      <w:r w:rsidRPr="009661B9">
        <w:t>” osztály végzi</w:t>
      </w:r>
      <w:r w:rsidR="00346009">
        <w:t>,</w:t>
      </w:r>
      <w:r w:rsidRPr="009661B9">
        <w:t xml:space="preserve"> aminek csak egyetlen statikus „</w:t>
      </w:r>
      <w:proofErr w:type="spellStart"/>
      <w:r w:rsidRPr="009661B9">
        <w:t>SendPost</w:t>
      </w:r>
      <w:proofErr w:type="spellEnd"/>
      <w:r w:rsidRPr="009661B9">
        <w:t xml:space="preserve">” metódusa van. </w:t>
      </w:r>
    </w:p>
    <w:p w14:paraId="02FD591D" w14:textId="77777777" w:rsidR="0083232E" w:rsidRPr="009661B9" w:rsidRDefault="0083232E" w:rsidP="0083232E">
      <w:pPr>
        <w:jc w:val="both"/>
      </w:pPr>
      <w:bookmarkStart w:id="17" w:name="_GoBack"/>
      <w:r w:rsidRPr="009661B9">
        <w:rPr>
          <w:noProof/>
        </w:rPr>
        <mc:AlternateContent>
          <mc:Choice Requires="wps">
            <w:drawing>
              <wp:inline distT="0" distB="0" distL="0" distR="0" wp14:anchorId="398131CB" wp14:editId="2C6013C9">
                <wp:extent cx="5760720" cy="5929045"/>
                <wp:effectExtent l="0" t="0" r="11430" b="25400"/>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29045"/>
                        </a:xfrm>
                        <a:prstGeom prst="rect">
                          <a:avLst/>
                        </a:prstGeom>
                        <a:solidFill>
                          <a:srgbClr val="FFFFFF"/>
                        </a:solidFill>
                        <a:ln w="9525">
                          <a:solidFill>
                            <a:srgbClr val="000000"/>
                          </a:solidFill>
                          <a:miter lim="800000"/>
                          <a:headEnd/>
                          <a:tailEnd/>
                        </a:ln>
                      </wps:spPr>
                      <wps:txbx>
                        <w:txbxContent>
                          <w:p w14:paraId="3402BF6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097344D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39B99FC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5CB2286C" w14:textId="77777777" w:rsidR="00C03417" w:rsidRDefault="00C03417" w:rsidP="0083232E"/>
                        </w:txbxContent>
                      </wps:txbx>
                      <wps:bodyPr rot="0" vert="horz" wrap="square" lIns="91440" tIns="45720" rIns="91440" bIns="45720" anchor="t" anchorCtr="0">
                        <a:spAutoFit/>
                      </wps:bodyPr>
                    </wps:wsp>
                  </a:graphicData>
                </a:graphic>
              </wp:inline>
            </w:drawing>
          </mc:Choice>
          <mc:Fallback>
            <w:pict>
              <v:shapetype w14:anchorId="398131CB" id="_x0000_t202" coordsize="21600,21600" o:spt="202" path="m,l,21600r21600,l21600,xe">
                <v:stroke joinstyle="miter"/>
                <v:path gradientshapeok="t" o:connecttype="rect"/>
              </v:shapetype>
              <v:shape id="Szövegdoboz 2" o:spid="_x0000_s1026" type="#_x0000_t202" style="width:453.6pt;height:4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">
                <v:textbox style="mso-fit-shape-to-text:t">
                  <w:txbxContent>
                    <w:p w14:paraId="3402BF6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System;</w:t>
                      </w:r>
                    </w:p>
                    <w:p w14:paraId="687672D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System.Collections.Generic</w:t>
                      </w:r>
                      <w:proofErr w:type="spellEnd"/>
                      <w:proofErr w:type="gramEnd"/>
                      <w:r>
                        <w:rPr>
                          <w:rFonts w:ascii="Cascadia Mono" w:hAnsi="Cascadia Mono" w:cs="Cascadia Mono"/>
                          <w:color w:val="000000"/>
                          <w:sz w:val="19"/>
                          <w:szCs w:val="19"/>
                          <w:highlight w:val="white"/>
                        </w:rPr>
                        <w:t>;</w:t>
                      </w:r>
                    </w:p>
                    <w:p w14:paraId="231F9AF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System.Linq</w:t>
                      </w:r>
                      <w:proofErr w:type="spellEnd"/>
                      <w:r>
                        <w:rPr>
                          <w:rFonts w:ascii="Cascadia Mono" w:hAnsi="Cascadia Mono" w:cs="Cascadia Mono"/>
                          <w:color w:val="000000"/>
                          <w:sz w:val="19"/>
                          <w:szCs w:val="19"/>
                          <w:highlight w:val="white"/>
                        </w:rPr>
                        <w:t>;</w:t>
                      </w:r>
                    </w:p>
                    <w:p w14:paraId="0E87A8F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System.Text</w:t>
                      </w:r>
                      <w:proofErr w:type="spellEnd"/>
                      <w:r>
                        <w:rPr>
                          <w:rFonts w:ascii="Cascadia Mono" w:hAnsi="Cascadia Mono" w:cs="Cascadia Mono"/>
                          <w:color w:val="000000"/>
                          <w:sz w:val="19"/>
                          <w:szCs w:val="19"/>
                          <w:highlight w:val="white"/>
                        </w:rPr>
                        <w:t>;</w:t>
                      </w:r>
                    </w:p>
                    <w:p w14:paraId="0569623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System.Threading.Tasks</w:t>
                      </w:r>
                      <w:proofErr w:type="spellEnd"/>
                      <w:proofErr w:type="gramEnd"/>
                      <w:r>
                        <w:rPr>
                          <w:rFonts w:ascii="Cascadia Mono" w:hAnsi="Cascadia Mono" w:cs="Cascadia Mono"/>
                          <w:color w:val="000000"/>
                          <w:sz w:val="19"/>
                          <w:szCs w:val="19"/>
                          <w:highlight w:val="white"/>
                        </w:rPr>
                        <w:t>;</w:t>
                      </w:r>
                    </w:p>
                    <w:p w14:paraId="36E9E66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System.Net.Http</w:t>
                      </w:r>
                      <w:proofErr w:type="spellEnd"/>
                      <w:r>
                        <w:rPr>
                          <w:rFonts w:ascii="Cascadia Mono" w:hAnsi="Cascadia Mono" w:cs="Cascadia Mono"/>
                          <w:color w:val="000000"/>
                          <w:sz w:val="19"/>
                          <w:szCs w:val="19"/>
                          <w:highlight w:val="white"/>
                        </w:rPr>
                        <w:t>;</w:t>
                      </w:r>
                    </w:p>
                    <w:p w14:paraId="46397C2D"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System.Windows.Forms</w:t>
                      </w:r>
                      <w:proofErr w:type="spellEnd"/>
                      <w:proofErr w:type="gramEnd"/>
                      <w:r>
                        <w:rPr>
                          <w:rFonts w:ascii="Cascadia Mono" w:hAnsi="Cascadia Mono" w:cs="Cascadia Mono"/>
                          <w:color w:val="000000"/>
                          <w:sz w:val="19"/>
                          <w:szCs w:val="19"/>
                          <w:highlight w:val="white"/>
                        </w:rPr>
                        <w:t>;</w:t>
                      </w:r>
                    </w:p>
                    <w:p w14:paraId="265D940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System.ComponentModel</w:t>
                      </w:r>
                      <w:proofErr w:type="spellEnd"/>
                      <w:r>
                        <w:rPr>
                          <w:rFonts w:ascii="Cascadia Mono" w:hAnsi="Cascadia Mono" w:cs="Cascadia Mono"/>
                          <w:color w:val="000000"/>
                          <w:sz w:val="19"/>
                          <w:szCs w:val="19"/>
                          <w:highlight w:val="white"/>
                        </w:rPr>
                        <w:t>;</w:t>
                      </w:r>
                    </w:p>
                    <w:p w14:paraId="6F03B30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using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System.Web.Script.Serialization</w:t>
                      </w:r>
                      <w:proofErr w:type="spellEnd"/>
                      <w:proofErr w:type="gramEnd"/>
                      <w:r>
                        <w:rPr>
                          <w:rFonts w:ascii="Cascadia Mono" w:hAnsi="Cascadia Mono" w:cs="Cascadia Mono"/>
                          <w:color w:val="000000"/>
                          <w:sz w:val="19"/>
                          <w:szCs w:val="19"/>
                          <w:highlight w:val="white"/>
                        </w:rPr>
                        <w:t>;</w:t>
                      </w:r>
                    </w:p>
                    <w:p w14:paraId="7BF88E2D"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097344D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roofErr w:type="spellStart"/>
                      <w:r>
                        <w:rPr>
                          <w:rFonts w:ascii="Cascadia Mono" w:hAnsi="Cascadia Mono" w:cs="Cascadia Mono"/>
                          <w:color w:val="0000FF"/>
                          <w:sz w:val="19"/>
                          <w:szCs w:val="19"/>
                          <w:highlight w:val="white"/>
                        </w:rPr>
                        <w:t>namespace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Desktop</w:t>
                      </w:r>
                      <w:proofErr w:type="spellEnd"/>
                    </w:p>
                    <w:p w14:paraId="2623D22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internal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class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proofErr w:type="spellEnd"/>
                    </w:p>
                    <w:p w14:paraId="255FA9A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static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object</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D86AC2"/>
                          <w:sz w:val="19"/>
                          <w:szCs w:val="19"/>
                          <w:highlight w:val="white"/>
                        </w:rPr>
                        <w:t>)</w:t>
                      </w:r>
                    </w:p>
                    <w:p w14:paraId="36CCBC8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client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HttpClient</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//var </w:t>
                      </w:r>
                      <w:proofErr w:type="spellStart"/>
                      <w:r>
                        <w:rPr>
                          <w:rFonts w:ascii="Cascadia Mono" w:hAnsi="Cascadia Mono" w:cs="Cascadia Mono"/>
                          <w:color w:val="008000"/>
                          <w:sz w:val="19"/>
                          <w:szCs w:val="19"/>
                          <w:highlight w:val="white"/>
                        </w:rPr>
                        <w:t>content</w:t>
                      </w:r>
                      <w:proofErr w:type="spellEnd"/>
                      <w:r>
                        <w:rPr>
                          <w:rFonts w:ascii="Cascadia Mono" w:hAnsi="Cascadia Mono" w:cs="Cascadia Mono"/>
                          <w:color w:val="008000"/>
                          <w:sz w:val="19"/>
                          <w:szCs w:val="19"/>
                          <w:highlight w:val="white"/>
                        </w:rPr>
                        <w:t xml:space="preserve"> = </w:t>
                      </w:r>
                      <w:proofErr w:type="spellStart"/>
                      <w:r>
                        <w:rPr>
                          <w:rFonts w:ascii="Cascadia Mono" w:hAnsi="Cascadia Mono" w:cs="Cascadia Mono"/>
                          <w:color w:val="008000"/>
                          <w:sz w:val="19"/>
                          <w:szCs w:val="19"/>
                          <w:highlight w:val="white"/>
                        </w:rPr>
                        <w:t>new</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FormUrlEncodedContent</w:t>
                      </w:r>
                      <w:proofErr w:type="spellEnd"/>
                      <w:r>
                        <w:rPr>
                          <w:rFonts w:ascii="Cascadia Mono" w:hAnsi="Cascadia Mono" w:cs="Cascadia Mono"/>
                          <w:color w:val="008000"/>
                          <w:sz w:val="19"/>
                          <w:szCs w:val="19"/>
                          <w:highlight w:val="white"/>
                        </w:rPr>
                        <w:t>(</w:t>
                      </w:r>
                      <w:proofErr w:type="spellStart"/>
                      <w:r>
                        <w:rPr>
                          <w:rFonts w:ascii="Cascadia Mono" w:hAnsi="Cascadia Mono" w:cs="Cascadia Mono"/>
                          <w:color w:val="008000"/>
                          <w:sz w:val="19"/>
                          <w:szCs w:val="19"/>
                          <w:highlight w:val="white"/>
                        </w:rPr>
                        <w:t>args</w:t>
                      </w:r>
                      <w:proofErr w:type="spellEnd"/>
                      <w:r>
                        <w:rPr>
                          <w:rFonts w:ascii="Cascadia Mono" w:hAnsi="Cascadia Mono" w:cs="Cascadia Mono"/>
                          <w:color w:val="008000"/>
                          <w:sz w:val="19"/>
                          <w:szCs w:val="19"/>
                          <w:highlight w:val="white"/>
                        </w:rPr>
                        <w:t>);</w:t>
                      </w:r>
                    </w:p>
                    <w:p w14:paraId="75CA147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foreach</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2B91AF"/>
                          <w:sz w:val="19"/>
                          <w:szCs w:val="19"/>
                          <w:highlight w:val="white"/>
                        </w:rPr>
                        <w:t>KeyValuePair</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args</w:t>
                      </w:r>
                      <w:proofErr w:type="spellEnd"/>
                      <w:r>
                        <w:rPr>
                          <w:rFonts w:ascii="Cascadia Mono" w:hAnsi="Cascadia Mono" w:cs="Cascadia Mono"/>
                          <w:color w:val="1A94FF"/>
                          <w:sz w:val="19"/>
                          <w:szCs w:val="19"/>
                          <w:highlight w:val="white"/>
                        </w:rPr>
                        <w:t>)</w:t>
                      </w:r>
                    </w:p>
                    <w:p w14:paraId="30AD58A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line.Key</w:t>
                      </w:r>
                      <w:proofErr w:type="spellEnd"/>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line.Value</w:t>
                      </w:r>
                      <w:proofErr w:type="spell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parameters.Remove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parameters.Length</w:t>
                      </w:r>
                      <w:proofErr w:type="spellEnd"/>
                      <w:r>
                        <w:rPr>
                          <w:rFonts w:ascii="Cascadia Mono" w:hAnsi="Cascadia Mono" w:cs="Cascadia Mono"/>
                          <w:color w:val="000000"/>
                          <w:sz w:val="19"/>
                          <w:szCs w:val="19"/>
                          <w:highlight w:val="white"/>
                        </w:rPr>
                        <w:t xml:space="preserve">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StringContent</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00"/>
                          <w:sz w:val="19"/>
                          <w:szCs w:val="19"/>
                          <w:highlight w:val="white"/>
                        </w:rPr>
                        <w:t>parameters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application</w:t>
                      </w:r>
                      <w:proofErr w:type="spell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x-www-form-urlencoded</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client.PostAsync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w:t>
                      </w:r>
                      <w:proofErr w:type="spellStart"/>
                      <w:r>
                        <w:rPr>
                          <w:rFonts w:ascii="Cascadia Mono" w:hAnsi="Cascadia Mono" w:cs="Cascadia Mono"/>
                          <w:color w:val="A31515"/>
                          <w:sz w:val="19"/>
                          <w:szCs w:val="19"/>
                          <w:highlight w:val="white"/>
                        </w:rPr>
                        <w:t>api.php</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content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response.Content.ReadAsStringAsync</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serializer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2B91AF"/>
                          <w:sz w:val="19"/>
                          <w:szCs w:val="19"/>
                          <w:highlight w:val="white"/>
                        </w:rPr>
                        <w:t>JavaScriptSerializer</w:t>
                      </w:r>
                      <w:proofErr w:type="spellEnd"/>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serializer.Deserialize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responseString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typeof</w:t>
                      </w:r>
                      <w:proofErr w:type="spellEnd"/>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client.Dispose</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39B99FC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return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responseDir</w:t>
                      </w:r>
                      <w:proofErr w:type="spellEnd"/>
                      <w:r>
                        <w:rPr>
                          <w:rFonts w:ascii="Cascadia Mono" w:hAnsi="Cascadia Mono" w:cs="Cascadia Mono"/>
                          <w:color w:val="000000"/>
                          <w:sz w:val="19"/>
                          <w:szCs w:val="19"/>
                          <w:highlight w:val="white"/>
                        </w:rPr>
                        <w:t>;</w:t>
                      </w:r>
                    </w:p>
                    <w:p w14:paraId="213311E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p>
                    <w:p w14:paraId="5CB2286C" w14:textId="77777777" w:rsidR="00C03417" w:rsidRDefault="00C03417" w:rsidP="0083232E"/>
                  </w:txbxContent>
                </v:textbox>
                <w10:anchorlock/>
              </v:shape>
            </w:pict>
          </mc:Fallback>
        </mc:AlternateContent>
      </w:r>
      <w:bookmarkEnd w:id="17"/>
    </w:p>
    <w:p w14:paraId="4C5056D2" w14:textId="77777777" w:rsidR="0083232E" w:rsidRPr="009661B9" w:rsidRDefault="0083232E" w:rsidP="0083232E">
      <w:pPr>
        <w:jc w:val="both"/>
      </w:pPr>
      <w:r w:rsidRPr="009661B9">
        <w:t>Ez a metódus egy „</w:t>
      </w:r>
      <w:proofErr w:type="spellStart"/>
      <w:r w:rsidRPr="009661B9">
        <w:t>Dictionary</w:t>
      </w:r>
      <w:proofErr w:type="spellEnd"/>
      <w:r w:rsidRPr="009661B9">
        <w:t>&lt;</w:t>
      </w:r>
      <w:proofErr w:type="spellStart"/>
      <w:r w:rsidRPr="009661B9">
        <w:t>string</w:t>
      </w:r>
      <w:proofErr w:type="spellEnd"/>
      <w:r w:rsidRPr="009661B9">
        <w:t xml:space="preserve">, </w:t>
      </w:r>
      <w:proofErr w:type="spellStart"/>
      <w:r w:rsidRPr="009661B9">
        <w:t>string</w:t>
      </w:r>
      <w:proofErr w:type="spellEnd"/>
      <w:r w:rsidRPr="009661B9">
        <w:t xml:space="preserve">&gt;” típusú </w:t>
      </w:r>
      <w:proofErr w:type="spellStart"/>
      <w:r w:rsidRPr="009661B9">
        <w:t>szótárat</w:t>
      </w:r>
      <w:proofErr w:type="spellEnd"/>
      <w:r w:rsidRPr="009661B9">
        <w:t xml:space="preserve"> kér argumentumként, ami a POST kérés változóit és azok értékeit tartalmazza. A kérés megformálásáért NEM a </w:t>
      </w:r>
      <w:proofErr w:type="spellStart"/>
      <w:r w:rsidRPr="009661B9">
        <w:t>FormUrlEncodedContent</w:t>
      </w:r>
      <w:proofErr w:type="spellEnd"/>
      <w:r w:rsidRPr="009661B9">
        <w:t xml:space="preserve"> metódus felelős, mert kép feltöltése esetén túl nagyok voltak a paraméterek. Ennek orvoslása végett a POST </w:t>
      </w:r>
      <w:proofErr w:type="spellStart"/>
      <w:r w:rsidRPr="009661B9">
        <w:t>request-et</w:t>
      </w:r>
      <w:proofErr w:type="spellEnd"/>
      <w:r w:rsidRPr="009661B9">
        <w:t xml:space="preserve">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formátumban kap, amit dekódol és visszaküldi „List&lt;</w:t>
      </w:r>
      <w:proofErr w:type="spellStart"/>
      <w:r w:rsidRPr="009661B9">
        <w:t>Dictionary</w:t>
      </w:r>
      <w:proofErr w:type="spellEnd"/>
      <w:r w:rsidRPr="009661B9">
        <w:t>&lt;</w:t>
      </w:r>
      <w:proofErr w:type="spellStart"/>
      <w:proofErr w:type="gramStart"/>
      <w:r w:rsidRPr="009661B9">
        <w:t>string,string</w:t>
      </w:r>
      <w:proofErr w:type="spellEnd"/>
      <w:proofErr w:type="gramEnd"/>
      <w:r w:rsidRPr="009661B9">
        <w:t xml:space="preserve">&gt;&gt; ” típusú formátumban. </w:t>
      </w:r>
    </w:p>
    <w:p w14:paraId="411F935A" w14:textId="77777777" w:rsidR="0083232E" w:rsidRPr="009661B9" w:rsidRDefault="0083232E" w:rsidP="003F5211">
      <w:pPr>
        <w:pStyle w:val="Cmsor3"/>
      </w:pPr>
      <w:bookmarkStart w:id="18" w:name="_Toc194844911"/>
      <w:r w:rsidRPr="009661B9">
        <w:t>Kinézeti elemek</w:t>
      </w:r>
      <w:bookmarkEnd w:id="18"/>
      <w:r w:rsidRPr="009661B9">
        <w:t xml:space="preserve"> </w:t>
      </w:r>
    </w:p>
    <w:p w14:paraId="7364C519" w14:textId="77777777"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14:paraId="7BEA5560" w14:textId="77777777" w:rsidR="0083232E" w:rsidRPr="009661B9" w:rsidRDefault="0083232E" w:rsidP="003F5211">
      <w:pPr>
        <w:pStyle w:val="Cmsor3"/>
      </w:pPr>
      <w:bookmarkStart w:id="19" w:name="_Toc194844912"/>
      <w:r w:rsidRPr="009661B9">
        <w:t>Bejelentkezés</w:t>
      </w:r>
      <w:bookmarkEnd w:id="19"/>
    </w:p>
    <w:p w14:paraId="67DA4978" w14:textId="77777777" w:rsidR="0083232E" w:rsidRPr="009661B9" w:rsidRDefault="0083232E" w:rsidP="0083232E">
      <w:pPr>
        <w:jc w:val="both"/>
      </w:pPr>
      <w:r w:rsidRPr="009661B9">
        <w:t>A program indításakor a „</w:t>
      </w:r>
      <w:proofErr w:type="spellStart"/>
      <w:r w:rsidRPr="009661B9">
        <w:t>loginForm.cs</w:t>
      </w:r>
      <w:proofErr w:type="spellEnd"/>
      <w:r w:rsidRPr="009661B9">
        <w:t xml:space="preserve">” lesz meghívva a felhasználó bejelentkeztetése mellet ez tárolja a bejelentkezett alkalmazott adatait, illetve az alkalmazás </w:t>
      </w:r>
      <w:proofErr w:type="spellStart"/>
      <w:r w:rsidRPr="009661B9">
        <w:t>MainFrom-jának</w:t>
      </w:r>
      <w:proofErr w:type="spellEnd"/>
      <w:r w:rsidRPr="009661B9">
        <w:t xml:space="preserve"> a referenciáját is itt lehet találni. </w:t>
      </w:r>
    </w:p>
    <w:p w14:paraId="3C417BB4" w14:textId="77777777" w:rsidR="0083232E" w:rsidRPr="009661B9" w:rsidRDefault="0083232E" w:rsidP="001451DB">
      <w:pPr>
        <w:pStyle w:val="Cmsor3"/>
      </w:pPr>
      <w:bookmarkStart w:id="20" w:name="_Toc194844913"/>
      <w:r w:rsidRPr="009661B9">
        <w:t>Főoldal</w:t>
      </w:r>
      <w:bookmarkEnd w:id="20"/>
    </w:p>
    <w:p w14:paraId="37336C94" w14:textId="77777777" w:rsidR="0083232E" w:rsidRPr="009661B9" w:rsidRDefault="0083232E" w:rsidP="0083232E">
      <w:pPr>
        <w:jc w:val="both"/>
        <w:rPr>
          <w:noProof/>
        </w:rPr>
      </w:pPr>
      <w:r w:rsidRPr="009661B9">
        <w:t>Bejelentkezést követően a „</w:t>
      </w:r>
      <w:proofErr w:type="spellStart"/>
      <w:r w:rsidRPr="009661B9">
        <w:t>MainForm.cs</w:t>
      </w:r>
      <w:proofErr w:type="spellEnd"/>
      <w:r w:rsidRPr="009661B9">
        <w:t xml:space="preserve">” mindig látható lesz, itt található a menü és a többi </w:t>
      </w:r>
      <w:proofErr w:type="spellStart"/>
      <w:r w:rsidRPr="009661B9">
        <w:t>form</w:t>
      </w:r>
      <w:proofErr w:type="spellEnd"/>
      <w:r w:rsidRPr="009661B9">
        <w:t xml:space="preserve"> is ezen belül fog megnyílni az „</w:t>
      </w:r>
      <w:proofErr w:type="spellStart"/>
      <w:r w:rsidRPr="009661B9">
        <w:t>OpenChildForm</w:t>
      </w:r>
      <w:proofErr w:type="spellEnd"/>
      <w:r w:rsidRPr="009661B9">
        <w:t>” metódus segítségével.</w:t>
      </w:r>
      <w:r w:rsidRPr="009661B9">
        <w:rPr>
          <w:noProof/>
        </w:rPr>
        <w:t xml:space="preserve"> </w:t>
      </w:r>
    </w:p>
    <w:p w14:paraId="6471282C" w14:textId="77777777" w:rsidR="00FB72C2" w:rsidRDefault="0083232E" w:rsidP="0083232E">
      <w:pPr>
        <w:jc w:val="both"/>
      </w:pPr>
      <w:r w:rsidRPr="009661B9">
        <w:rPr>
          <w:noProof/>
        </w:rPr>
        <mc:AlternateContent>
          <mc:Choice Requires="wps">
            <w:drawing>
              <wp:inline distT="0" distB="0" distL="0" distR="0" wp14:anchorId="7CE3D417" wp14:editId="4B4C80E6">
                <wp:extent cx="5760720" cy="4138930"/>
                <wp:effectExtent l="0" t="0" r="11430" b="13970"/>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38930"/>
                        </a:xfrm>
                        <a:prstGeom prst="rect">
                          <a:avLst/>
                        </a:prstGeom>
                        <a:solidFill>
                          <a:srgbClr val="FFFFFF"/>
                        </a:solidFill>
                        <a:ln w="9525">
                          <a:solidFill>
                            <a:srgbClr val="000000"/>
                          </a:solidFill>
                          <a:miter lim="800000"/>
                          <a:headEnd/>
                          <a:tailEnd/>
                        </a:ln>
                      </wps:spPr>
                      <wps:txbx>
                        <w:txbxContent>
                          <w:p w14:paraId="6FF8C26B"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C03417" w:rsidRDefault="00C03417"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CE3D417" id="_x0000_s1027" type="#_x0000_t202" style="width:453.6pt;height:3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">
                <v:textbox style="mso-fit-shape-to-text:t">
                  <w:txbxContent>
                    <w:p w14:paraId="6FF8C26B"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2B91AF"/>
                          <w:sz w:val="19"/>
                          <w:szCs w:val="19"/>
                          <w:highlight w:val="white"/>
                        </w:rPr>
                        <w:t>Form</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D86AC2"/>
                          <w:sz w:val="19"/>
                          <w:szCs w:val="19"/>
                          <w:highlight w:val="white"/>
                        </w:rPr>
                        <w:t>)</w:t>
                      </w:r>
                    </w:p>
                    <w:p w14:paraId="35477CDB"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spellStart"/>
                      <w:proofErr w:type="gram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usersPage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allBooksPage</w:t>
                      </w:r>
                      <w:proofErr w:type="spellEnd"/>
                      <w:r>
                        <w:rPr>
                          <w:rFonts w:ascii="Cascadia Mono" w:hAnsi="Cascadia Mono" w:cs="Cascadia Mono"/>
                          <w:color w:val="FFD702"/>
                          <w:sz w:val="19"/>
                          <w:szCs w:val="19"/>
                          <w:highlight w:val="white"/>
                        </w:rPr>
                        <w:t>)</w:t>
                      </w:r>
                    </w:p>
                    <w:p w14:paraId="2594905D"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activeForm.Hide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1A6127D"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activeForm.Close</w:t>
                      </w:r>
                      <w:proofErr w:type="spellEnd"/>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prev</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w:t>
                      </w:r>
                    </w:p>
                    <w:p w14:paraId="7F789E9B"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activeForm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5C03362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childForm.TopLevel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000000"/>
                          <w:sz w:val="19"/>
                          <w:szCs w:val="19"/>
                          <w:highlight w:val="white"/>
                        </w:rPr>
                        <w:t>;</w:t>
                      </w:r>
                    </w:p>
                    <w:p w14:paraId="02405AC5"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childForm.FormBorderStyle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roofErr w:type="spellEnd"/>
                      <w:r>
                        <w:rPr>
                          <w:rFonts w:ascii="Cascadia Mono" w:hAnsi="Cascadia Mono" w:cs="Cascadia Mono"/>
                          <w:color w:val="000000"/>
                          <w:sz w:val="19"/>
                          <w:szCs w:val="19"/>
                          <w:highlight w:val="white"/>
                        </w:rPr>
                        <w:t>;</w:t>
                      </w:r>
                    </w:p>
                    <w:p w14:paraId="79E6F5AE"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childForm.Dock</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roofErr w:type="spellEnd"/>
                      <w:r>
                        <w:rPr>
                          <w:rFonts w:ascii="Cascadia Mono" w:hAnsi="Cascadia Mono" w:cs="Cascadia Mono"/>
                          <w:color w:val="000000"/>
                          <w:sz w:val="19"/>
                          <w:szCs w:val="19"/>
                          <w:highlight w:val="white"/>
                        </w:rPr>
                        <w:t>;</w:t>
                      </w:r>
                    </w:p>
                    <w:p w14:paraId="2C6C044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PageContainer.Controls.Add</w:t>
                      </w:r>
                      <w:proofErr w:type="spellEnd"/>
                      <w:proofErr w:type="gramEnd"/>
                      <w:r>
                        <w:rPr>
                          <w:rFonts w:ascii="Cascadia Mono" w:hAnsi="Cascadia Mono" w:cs="Cascadia Mono"/>
                          <w:color w:val="1A94FF"/>
                          <w:sz w:val="19"/>
                          <w:szCs w:val="19"/>
                          <w:highlight w:val="white"/>
                        </w:rPr>
                        <w:t>(</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roundedCornerPanel_PageContainer.Tag</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childForm</w:t>
                      </w:r>
                      <w:proofErr w:type="spellEnd"/>
                      <w:r>
                        <w:rPr>
                          <w:rFonts w:ascii="Cascadia Mono" w:hAnsi="Cascadia Mono" w:cs="Cascadia Mono"/>
                          <w:color w:val="000000"/>
                          <w:sz w:val="19"/>
                          <w:szCs w:val="19"/>
                          <w:highlight w:val="white"/>
                        </w:rPr>
                        <w:t>;</w:t>
                      </w:r>
                    </w:p>
                    <w:p w14:paraId="352B3FC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childForm.BringToFront</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childForm.Show</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childForm.Visible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22A444A6" w14:textId="77777777" w:rsidR="00C03417" w:rsidRDefault="00C03417" w:rsidP="0083232E">
                      <w:r>
                        <w:rPr>
                          <w:rFonts w:ascii="Cascadia Mono" w:hAnsi="Cascadia Mono" w:cs="Cascadia Mono"/>
                          <w:color w:val="D86AC2"/>
                          <w:sz w:val="19"/>
                          <w:szCs w:val="19"/>
                          <w:highlight w:val="white"/>
                        </w:rPr>
                        <w:t>}</w:t>
                      </w:r>
                    </w:p>
                  </w:txbxContent>
                </v:textbox>
                <w10:anchorlock/>
              </v:shape>
            </w:pict>
          </mc:Fallback>
        </mc:AlternateContent>
      </w:r>
      <w:r w:rsidRPr="009661B9">
        <w:t xml:space="preserve"> </w:t>
      </w:r>
    </w:p>
    <w:p w14:paraId="4AD9287B" w14:textId="7E0F925E" w:rsidR="0083232E" w:rsidRPr="009661B9" w:rsidRDefault="0083232E" w:rsidP="0083232E">
      <w:pPr>
        <w:jc w:val="both"/>
      </w:pPr>
      <w:r w:rsidRPr="009661B9">
        <w:t xml:space="preserve">A felhasználói élmény növelésének érdekében a leggyakrabban használt kilistázó </w:t>
      </w:r>
      <w:proofErr w:type="spellStart"/>
      <w:r w:rsidRPr="009661B9">
        <w:t>form-okat</w:t>
      </w:r>
      <w:proofErr w:type="spellEnd"/>
      <w:r w:rsidRPr="009661B9">
        <w:t xml:space="preserve">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w:t>
      </w:r>
      <w:r w:rsidRPr="009661B9">
        <w:lastRenderedPageBreak/>
        <w:t>futnak le és csak egy egyszerű</w:t>
      </w:r>
      <w:r w:rsidR="00346009">
        <w:t xml:space="preserve"> api</w:t>
      </w:r>
      <w:r w:rsidRPr="009661B9">
        <w:t xml:space="preserve"> hívás. Ilyenkor indul el az automatikus „</w:t>
      </w:r>
      <w:proofErr w:type="spellStart"/>
      <w:r w:rsidRPr="009661B9">
        <w:t>CheckForBookings</w:t>
      </w:r>
      <w:proofErr w:type="spellEnd"/>
      <w:r w:rsidRPr="009661B9">
        <w:t xml:space="preserve">” </w:t>
      </w:r>
      <w:r w:rsidRPr="009661B9">
        <w:rPr>
          <w:noProof/>
        </w:rPr>
        <mc:AlternateContent>
          <mc:Choice Requires="wps">
            <w:drawing>
              <wp:anchor distT="45720" distB="45720" distL="114300" distR="114300" simplePos="0" relativeHeight="251680768" behindDoc="0" locked="0" layoutInCell="1" allowOverlap="1" wp14:anchorId="50F9CBD9" wp14:editId="1A0E2AF0">
                <wp:simplePos x="0" y="0"/>
                <wp:positionH relativeFrom="margin">
                  <wp:align>right</wp:align>
                </wp:positionH>
                <wp:positionV relativeFrom="margin">
                  <wp:posOffset>2964180</wp:posOffset>
                </wp:positionV>
                <wp:extent cx="5736590" cy="1404620"/>
                <wp:effectExtent l="0" t="0" r="16510" b="27305"/>
                <wp:wrapSquare wrapText="bothSides"/>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921" cy="1404620"/>
                        </a:xfrm>
                        <a:prstGeom prst="rect">
                          <a:avLst/>
                        </a:prstGeom>
                        <a:solidFill>
                          <a:srgbClr val="FFFFFF"/>
                        </a:solidFill>
                        <a:ln w="9525">
                          <a:solidFill>
                            <a:srgbClr val="000000"/>
                          </a:solidFill>
                          <a:miter lim="800000"/>
                          <a:headEnd/>
                          <a:tailEnd/>
                        </a:ln>
                      </wps:spPr>
                      <wps:txbx>
                        <w:txbxContent>
                          <w:p w14:paraId="453482C3"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C03417" w:rsidRPr="00A42C51"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C03417" w:rsidRDefault="00C03417"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CBD9" id="_x0000_s1028" type="#_x0000_t202" style="position:absolute;left:0;text-align:left;margin-left:400.5pt;margin-top:233.4pt;width:451.7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r9MQIAAFE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">
                <v:textbox style="mso-fit-shape-to-text:t">
                  <w:txbxContent>
                    <w:p w14:paraId="453482C3"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public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CheckForBookings</w:t>
                      </w:r>
                      <w:proofErr w:type="spellEnd"/>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bool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now</w:t>
                      </w:r>
                      <w:proofErr w:type="spellEnd"/>
                      <w:r>
                        <w:rPr>
                          <w:rFonts w:ascii="Cascadia Mono" w:hAnsi="Cascadia Mono" w:cs="Cascadia Mono"/>
                          <w:color w:val="D86AC2"/>
                          <w:sz w:val="19"/>
                          <w:szCs w:val="19"/>
                          <w:highlight w:val="white"/>
                        </w:rPr>
                        <w:t>)</w:t>
                      </w:r>
                    </w:p>
                    <w:p w14:paraId="0A894C2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now</w:t>
                      </w:r>
                      <w:proofErr w:type="spellEnd"/>
                      <w:proofErr w:type="gramEnd"/>
                      <w:r>
                        <w:rPr>
                          <w:rFonts w:ascii="Cascadia Mono" w:hAnsi="Cascadia Mono" w:cs="Cascadia Mono"/>
                          <w:color w:val="1A94FF"/>
                          <w:sz w:val="19"/>
                          <w:szCs w:val="19"/>
                          <w:highlight w:val="white"/>
                        </w:rPr>
                        <w:t>)</w:t>
                      </w:r>
                    </w:p>
                    <w:p w14:paraId="11235242"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while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FFD702"/>
                          <w:sz w:val="19"/>
                          <w:szCs w:val="19"/>
                          <w:highlight w:val="white"/>
                        </w:rPr>
                        <w:t>)</w:t>
                      </w:r>
                    </w:p>
                    <w:p w14:paraId="06A0072C"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p>
                    <w:p w14:paraId="3D6F6F3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69A77E4F"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await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proofErr w:type="spellEnd"/>
                      <w:r>
                        <w:rPr>
                          <w:rFonts w:ascii="Cascadia Mono" w:hAnsi="Cascadia Mono" w:cs="Cascadia Mono"/>
                          <w:color w:val="D86AC2"/>
                          <w:sz w:val="19"/>
                          <w:szCs w:val="19"/>
                          <w:highlight w:val="white"/>
                        </w:rPr>
                        <w:t>(</w:t>
                      </w:r>
                      <w:proofErr w:type="spellStart"/>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FF"/>
                          <w:sz w:val="19"/>
                          <w:szCs w:val="19"/>
                          <w:highlight w:val="white"/>
                        </w:rPr>
                        <w:t>else</w:t>
                      </w:r>
                      <w:proofErr w:type="spellEnd"/>
                    </w:p>
                    <w:p w14:paraId="57F9E4A5" w14:textId="77777777"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1A94FF"/>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FFD702"/>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checkForBookings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spellStart"/>
                      <w:proofErr w:type="gramStart"/>
                      <w:r>
                        <w:rPr>
                          <w:rFonts w:ascii="Cascadia Mono" w:hAnsi="Cascadia Mono" w:cs="Cascadia Mono"/>
                          <w:color w:val="000000"/>
                          <w:sz w:val="19"/>
                          <w:szCs w:val="19"/>
                          <w:highlight w:val="white"/>
                        </w:rPr>
                        <w:t>resp.First</w:t>
                      </w:r>
                      <w:proofErr w:type="spellEnd"/>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result</w:t>
                      </w:r>
                      <w:proofErr w:type="spellEnd"/>
                      <w:r>
                        <w:rPr>
                          <w:rFonts w:ascii="Cascadia Mono" w:hAnsi="Cascadia Mono" w:cs="Cascadia Mono"/>
                          <w:color w:val="A31515"/>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true</w:t>
                      </w:r>
                      <w:proofErr w:type="spellEnd"/>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
                    <w:p w14:paraId="1F9237DA"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pbNewBookings.Visible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true</w:t>
                      </w:r>
                      <w:proofErr w:type="spellEnd"/>
                      <w:r>
                        <w:rPr>
                          <w:rFonts w:ascii="Cascadia Mono" w:hAnsi="Cascadia Mono" w:cs="Cascadia Mono"/>
                          <w:color w:val="000000"/>
                          <w:sz w:val="19"/>
                          <w:szCs w:val="19"/>
                          <w:highlight w:val="white"/>
                        </w:rPr>
                        <w:t>;</w:t>
                      </w:r>
                    </w:p>
                    <w:p w14:paraId="7D42BE8A" w14:textId="77777777"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C03417" w:rsidRPr="00A42C51"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metódus is, ami a „</w:t>
      </w:r>
      <w:proofErr w:type="spellStart"/>
      <w:r w:rsidRPr="009661B9">
        <w:t>bookings</w:t>
      </w:r>
      <w:proofErr w:type="spellEnd"/>
      <w:r w:rsidRPr="009661B9">
        <w:t xml:space="preserve">” táblában levő változásokat keresi 15 percenként. </w:t>
      </w:r>
    </w:p>
    <w:p w14:paraId="07F2D1CD" w14:textId="77777777" w:rsidR="0083232E" w:rsidRPr="009661B9" w:rsidRDefault="0083232E" w:rsidP="0083232E">
      <w:pPr>
        <w:jc w:val="both"/>
      </w:pPr>
      <w:r w:rsidRPr="009661B9">
        <w:t>Két módja van, ha a „</w:t>
      </w:r>
      <w:proofErr w:type="spellStart"/>
      <w:r w:rsidRPr="009661B9">
        <w:t>now</w:t>
      </w:r>
      <w:proofErr w:type="spellEnd"/>
      <w:r w:rsidRPr="009661B9">
        <w:t xml:space="preserve">” paraméter hamis, akkor fogja a fix </w:t>
      </w:r>
      <w:proofErr w:type="spellStart"/>
      <w:r w:rsidRPr="009661B9">
        <w:t>intervallumonkénti</w:t>
      </w:r>
      <w:proofErr w:type="spellEnd"/>
      <w:r w:rsidRPr="009661B9">
        <w:t xml:space="preserve"> keresést indítani. Ha igaz a paraméter akkor a jelen pillanatban fogja megnézni, hogy történt-e változás. </w:t>
      </w:r>
    </w:p>
    <w:p w14:paraId="09675428" w14:textId="28040BFA" w:rsidR="0083232E" w:rsidRPr="009661B9" w:rsidRDefault="0083232E" w:rsidP="00110F6B">
      <w:pPr>
        <w:pStyle w:val="Cmsor3"/>
      </w:pPr>
      <w:bookmarkStart w:id="21" w:name="_Toc194844914"/>
      <w:r w:rsidRPr="009661B9">
        <w:rPr>
          <w:noProof/>
        </w:rPr>
        <mc:AlternateContent>
          <mc:Choice Requires="wps">
            <w:drawing>
              <wp:anchor distT="45720" distB="45720" distL="114300" distR="114300" simplePos="0" relativeHeight="251679744" behindDoc="0" locked="0" layoutInCell="1" allowOverlap="1" wp14:anchorId="2C91EA44" wp14:editId="2D6AEA64">
                <wp:simplePos x="0" y="0"/>
                <wp:positionH relativeFrom="margin">
                  <wp:align>left</wp:align>
                </wp:positionH>
                <wp:positionV relativeFrom="margin">
                  <wp:posOffset>8255</wp:posOffset>
                </wp:positionV>
                <wp:extent cx="5717540" cy="2385695"/>
                <wp:effectExtent l="0" t="0" r="16510" b="14605"/>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2385695"/>
                        </a:xfrm>
                        <a:prstGeom prst="rect">
                          <a:avLst/>
                        </a:prstGeom>
                        <a:solidFill>
                          <a:srgbClr val="FFFFFF"/>
                        </a:solidFill>
                        <a:ln w="9525">
                          <a:solidFill>
                            <a:srgbClr val="000000"/>
                          </a:solidFill>
                          <a:miter lim="800000"/>
                          <a:headEnd/>
                          <a:tailEnd/>
                        </a:ln>
                      </wps:spPr>
                      <wps:txbx>
                        <w:txbxContent>
                          <w:p w14:paraId="2372A573"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C03417" w:rsidRDefault="00C03417"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1EA44" id="_x0000_s1029" type="#_x0000_t202" style="position:absolute;margin-left:0;margin-top:.65pt;width:450.2pt;height:187.8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">
                <v:textbox>
                  <w:txbxContent>
                    <w:p w14:paraId="2372A573"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proofErr w:type="spellStart"/>
                      <w:r>
                        <w:rPr>
                          <w:rFonts w:ascii="Cascadia Mono" w:hAnsi="Cascadia Mono" w:cs="Cascadia Mono"/>
                          <w:color w:val="0000FF"/>
                          <w:sz w:val="19"/>
                          <w:szCs w:val="19"/>
                          <w:highlight w:val="white"/>
                        </w:rPr>
                        <w:t>private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async</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void</w:t>
                      </w:r>
                      <w:proofErr w:type="spellEnd"/>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spellStart"/>
                      <w:proofErr w:type="gramEnd"/>
                      <w:r>
                        <w:rPr>
                          <w:rFonts w:ascii="Cascadia Mono" w:hAnsi="Cascadia Mono" w:cs="Cascadia Mono"/>
                          <w:color w:val="0000FF"/>
                          <w:sz w:val="19"/>
                          <w:szCs w:val="19"/>
                          <w:highlight w:val="white"/>
                        </w:rPr>
                        <w:t>object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sender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EventArgs</w:t>
                      </w:r>
                      <w:proofErr w:type="spellEnd"/>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OpenChildForm</w:t>
                      </w:r>
                      <w:proofErr w:type="spellEnd"/>
                      <w:r>
                        <w:rPr>
                          <w:rFonts w:ascii="Cascadia Mono" w:hAnsi="Cascadia Mono" w:cs="Cascadia Mono"/>
                          <w:color w:val="1A94FF"/>
                          <w:sz w:val="19"/>
                          <w:szCs w:val="19"/>
                          <w:highlight w:val="white"/>
                        </w:rPr>
                        <w:t>(</w:t>
                      </w:r>
                      <w:proofErr w:type="spellStart"/>
                      <w:proofErr w:type="gramEnd"/>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HomePage</w:t>
                      </w:r>
                      <w:proofErr w:type="spell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lblEmplUname.Text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roofErr w:type="spellEnd"/>
                      <w:r>
                        <w:rPr>
                          <w:rFonts w:ascii="Cascadia Mono" w:hAnsi="Cascadia Mono" w:cs="Cascadia Mono"/>
                          <w:color w:val="000000"/>
                          <w:sz w:val="19"/>
                          <w:szCs w:val="19"/>
                          <w:highlight w:val="white"/>
                        </w:rPr>
                        <w:t>;</w:t>
                      </w:r>
                    </w:p>
                    <w:p w14:paraId="713C0E13"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temp</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getSystemSettings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system_settings</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temp.First</w:t>
                      </w:r>
                      <w:proofErr w:type="spellEnd"/>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CheckForBookings</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false</w:t>
                      </w:r>
                      <w:proofErr w:type="spell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reservationResult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deleteExpiredReservations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bookingResult</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D86AC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await</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spellEnd"/>
                      <w:r>
                        <w:rPr>
                          <w:rFonts w:ascii="Cascadia Mono" w:hAnsi="Cascadia Mono" w:cs="Cascadia Mono"/>
                          <w:color w:val="1A94FF"/>
                          <w:sz w:val="19"/>
                          <w:szCs w:val="19"/>
                          <w:highlight w:val="white"/>
                        </w:rPr>
                        <w:t>(</w:t>
                      </w:r>
                      <w:proofErr w:type="spellStart"/>
                      <w:r>
                        <w:rPr>
                          <w:rFonts w:ascii="Cascadia Mono" w:hAnsi="Cascadia Mono" w:cs="Cascadia Mono"/>
                          <w:color w:val="0000FF"/>
                          <w:sz w:val="19"/>
                          <w:szCs w:val="19"/>
                          <w:highlight w:val="white"/>
                        </w:rPr>
                        <w:t>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2B91AF"/>
                          <w:sz w:val="19"/>
                          <w:szCs w:val="19"/>
                          <w:highlight w:val="white"/>
                        </w:rPr>
                        <w:t>Dictionary</w:t>
                      </w:r>
                      <w:proofErr w:type="spellEnd"/>
                      <w:r>
                        <w:rPr>
                          <w:rFonts w:ascii="Cascadia Mono" w:hAnsi="Cascadia Mono" w:cs="Cascadia Mono"/>
                          <w:color w:val="FFD702"/>
                          <w:sz w:val="19"/>
                          <w:szCs w:val="19"/>
                          <w:highlight w:val="white"/>
                        </w:rPr>
                        <w:t>&lt;</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string</w:t>
                      </w:r>
                      <w:proofErr w:type="spellEnd"/>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type</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deleteExpiredBookings</w:t>
                      </w:r>
                      <w:proofErr w:type="spell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 xml:space="preserve">Részletes </w:t>
      </w:r>
      <w:proofErr w:type="spellStart"/>
      <w:r w:rsidRPr="009661B9">
        <w:t>formok</w:t>
      </w:r>
      <w:bookmarkEnd w:id="21"/>
      <w:proofErr w:type="spellEnd"/>
    </w:p>
    <w:p w14:paraId="5C143C3A" w14:textId="77777777" w:rsidR="0083232E" w:rsidRPr="009661B9" w:rsidRDefault="0083232E" w:rsidP="0083232E">
      <w:pPr>
        <w:jc w:val="both"/>
      </w:pPr>
      <w:r w:rsidRPr="009661B9">
        <w:t>Két részletes oldal van „</w:t>
      </w:r>
      <w:proofErr w:type="spellStart"/>
      <w:r w:rsidRPr="009661B9">
        <w:t>bookDetailedPage.cs</w:t>
      </w:r>
      <w:proofErr w:type="spellEnd"/>
      <w:r w:rsidRPr="009661B9">
        <w:t>” és „</w:t>
      </w:r>
      <w:proofErr w:type="spellStart"/>
      <w:r w:rsidRPr="009661B9">
        <w:t>userDetailedPage</w:t>
      </w:r>
      <w:proofErr w:type="spellEnd"/>
      <w:r w:rsidRPr="009661B9">
        <w:t xml:space="preserve">” itt. Ezeken az oldalakon az adott tábla összes adatát módosítani lehet, illetve extra műveleteket is lehet az oldalakon csinálni (pl.: egy felhasználó részletes oldalán a tagságát lehet </w:t>
      </w:r>
      <w:proofErr w:type="spellStart"/>
      <w:r w:rsidRPr="009661B9">
        <w:t>meghosszabítani</w:t>
      </w:r>
      <w:proofErr w:type="spellEnd"/>
      <w:r w:rsidRPr="009661B9">
        <w:t xml:space="preserve">). A </w:t>
      </w:r>
      <w:proofErr w:type="spellStart"/>
      <w:r w:rsidRPr="009661B9">
        <w:t>form</w:t>
      </w:r>
      <w:proofErr w:type="spellEnd"/>
      <w:r w:rsidRPr="009661B9">
        <w:t xml:space="preserve"> érzékeli, ha változás történt az adatokban úgy, hogy eltárolja az eredeti betöltött adatokat, és ha különbözik a jelenlegi adatoktól akkor történt változás. Figyelmeztet is ha be szeretnénk zárni az adott részletes oldalt. A „</w:t>
      </w:r>
      <w:proofErr w:type="spellStart"/>
      <w:r w:rsidRPr="009661B9">
        <w:t>bookDetailedPage.cs</w:t>
      </w:r>
      <w:proofErr w:type="spellEnd"/>
      <w:r w:rsidRPr="009661B9">
        <w:t xml:space="preserve">” is egyedi, mivel pontosan úgy, mint a </w:t>
      </w:r>
      <w:r w:rsidRPr="009661B9">
        <w:lastRenderedPageBreak/>
        <w:t>„</w:t>
      </w:r>
      <w:proofErr w:type="spellStart"/>
      <w:r w:rsidRPr="009661B9">
        <w:t>PopupSelect.cs</w:t>
      </w:r>
      <w:proofErr w:type="spellEnd"/>
      <w:r w:rsidRPr="009661B9">
        <w:t xml:space="preserve">” két különböző módban indítható el. Az elsőben, ahogy már említve volt módosítani lehet egy könyvet, a második módjában könyvtípust lehet vele hozzáadni. </w:t>
      </w:r>
    </w:p>
    <w:p w14:paraId="0F5751AB" w14:textId="77777777" w:rsidR="0083232E" w:rsidRPr="009661B9" w:rsidRDefault="0083232E" w:rsidP="00FC56A1">
      <w:pPr>
        <w:pStyle w:val="Cmsor3"/>
      </w:pPr>
      <w:bookmarkStart w:id="22" w:name="_Toc194844915"/>
      <w:r w:rsidRPr="009661B9">
        <w:t xml:space="preserve">Hozzáadós </w:t>
      </w:r>
      <w:proofErr w:type="spellStart"/>
      <w:r w:rsidRPr="009661B9">
        <w:t>formok</w:t>
      </w:r>
      <w:bookmarkEnd w:id="22"/>
      <w:proofErr w:type="spellEnd"/>
    </w:p>
    <w:p w14:paraId="23E4C35F" w14:textId="423F29D6" w:rsidR="0083232E" w:rsidRPr="009661B9" w:rsidRDefault="0083232E" w:rsidP="0083232E">
      <w:pPr>
        <w:jc w:val="both"/>
      </w:pPr>
      <w:r w:rsidRPr="009661B9">
        <w:t xml:space="preserve">Két hozzáadós </w:t>
      </w:r>
      <w:proofErr w:type="spellStart"/>
      <w:r w:rsidRPr="009661B9">
        <w:t>form</w:t>
      </w:r>
      <w:proofErr w:type="spellEnd"/>
      <w:r w:rsidRPr="009661B9">
        <w:t xml:space="preserve"> fajta van, mindegyiknek egyetlen lényege, hogy egy új példányt adjanak hozzá a megfelelő táblához. A kétfajta között a legfőbb különbség a kinézet. Az első fajtába tartozik az „</w:t>
      </w:r>
      <w:proofErr w:type="spellStart"/>
      <w:r w:rsidRPr="009661B9">
        <w:t>addEmployee.cs</w:t>
      </w:r>
      <w:proofErr w:type="spellEnd"/>
      <w:r w:rsidRPr="009661B9">
        <w:t>”, „</w:t>
      </w:r>
      <w:proofErr w:type="spellStart"/>
      <w:r w:rsidRPr="009661B9">
        <w:t>addPublisher.cs</w:t>
      </w:r>
      <w:proofErr w:type="spellEnd"/>
      <w:r w:rsidRPr="009661B9">
        <w:t>” és az „</w:t>
      </w:r>
      <w:proofErr w:type="spellStart"/>
      <w:r w:rsidRPr="009661B9">
        <w:t>addUser.cs</w:t>
      </w:r>
      <w:proofErr w:type="spellEnd"/>
      <w:r w:rsidRPr="009661B9">
        <w:t xml:space="preserve">”. Egyszerű hozzáadási </w:t>
      </w:r>
      <w:proofErr w:type="spellStart"/>
      <w:r w:rsidRPr="009661B9">
        <w:t>formok</w:t>
      </w:r>
      <w:proofErr w:type="spellEnd"/>
      <w:r w:rsidRPr="009661B9">
        <w:t xml:space="preserve"> bemeneti mezőkkel. A másik fajta pedig a „</w:t>
      </w:r>
      <w:proofErr w:type="spellStart"/>
      <w:r w:rsidRPr="009661B9">
        <w:t>bookLendingPage.cs</w:t>
      </w:r>
      <w:proofErr w:type="spellEnd"/>
      <w:r w:rsidRPr="009661B9">
        <w:t xml:space="preserve">”, amivel előjegyezni és kivenni lehet könyveket. Két gomb két </w:t>
      </w:r>
      <w:proofErr w:type="spellStart"/>
      <w:r w:rsidRPr="009661B9">
        <w:t>popup</w:t>
      </w:r>
      <w:proofErr w:type="spellEnd"/>
      <w:r w:rsidRPr="009661B9">
        <w:t xml:space="preserve"> </w:t>
      </w:r>
      <w:proofErr w:type="spellStart"/>
      <w:r w:rsidRPr="009661B9">
        <w:t>select-et</w:t>
      </w:r>
      <w:proofErr w:type="spellEnd"/>
      <w:r w:rsidRPr="009661B9">
        <w:t xml:space="preserve"> nyit meg amikkel ki kell választani a könyvet és az olvasót. Itt az dönti el, hogy előjegyzést vagy kivételt add hozzá, hogy melyik </w:t>
      </w:r>
      <w:proofErr w:type="spellStart"/>
      <w:r w:rsidRPr="009661B9">
        <w:t>form</w:t>
      </w:r>
      <w:proofErr w:type="spellEnd"/>
      <w:r w:rsidRPr="009661B9">
        <w:t xml:space="preserve"> hívja meg és milyen paraméterrel, szóval itt is van a konstruktorban egy paraméter, hogy mit fog csinálni. Ehhez a </w:t>
      </w:r>
      <w:proofErr w:type="spellStart"/>
      <w:r w:rsidRPr="009661B9">
        <w:t>formhoz</w:t>
      </w:r>
      <w:proofErr w:type="spellEnd"/>
      <w:r w:rsidRPr="009661B9">
        <w:t xml:space="preserve"> tartozik még egy extra funkcióként azt is megjeleníti, hogy mikor olvasta legutóbb az adott könyvet az olvasó.</w:t>
      </w:r>
    </w:p>
    <w:p w14:paraId="1A27DA79" w14:textId="77777777" w:rsidR="0083232E" w:rsidRPr="009661B9" w:rsidRDefault="0083232E" w:rsidP="00BA6475">
      <w:pPr>
        <w:pStyle w:val="Cmsor3"/>
      </w:pPr>
      <w:bookmarkStart w:id="23" w:name="_Toc194844916"/>
      <w:r w:rsidRPr="009661B9">
        <w:t xml:space="preserve">Visszavevő </w:t>
      </w:r>
      <w:proofErr w:type="spellStart"/>
      <w:r w:rsidRPr="009661B9">
        <w:t>form</w:t>
      </w:r>
      <w:bookmarkEnd w:id="23"/>
      <w:proofErr w:type="spellEnd"/>
    </w:p>
    <w:p w14:paraId="05F507F6" w14:textId="77777777" w:rsidR="0083232E" w:rsidRPr="009661B9" w:rsidRDefault="0083232E" w:rsidP="0083232E">
      <w:pPr>
        <w:jc w:val="both"/>
      </w:pPr>
      <w:r w:rsidRPr="009661B9">
        <w:t>Amikor visszavesznek egy könyvet, a „</w:t>
      </w:r>
      <w:proofErr w:type="spellStart"/>
      <w:r w:rsidRPr="009661B9">
        <w:t>bookTakebackPage.cs</w:t>
      </w:r>
      <w:proofErr w:type="spellEnd"/>
      <w:r w:rsidRPr="009661B9">
        <w:t>” lesz meghívva, ami összesíti a késedelmet és egy végső jóváhagyást kér visszavétel előtt. Amikor a felhasználó oldaláról vesznek vissza könyvet ez nem fog megjelenni, mert ott egyszerre több könyvet is vissza lehet venni.</w:t>
      </w:r>
    </w:p>
    <w:p w14:paraId="243F1E18" w14:textId="77777777" w:rsidR="0083232E" w:rsidRPr="009661B9" w:rsidRDefault="0083232E" w:rsidP="00F41C77">
      <w:pPr>
        <w:pStyle w:val="Cmsor3"/>
      </w:pPr>
      <w:r w:rsidRPr="009661B9">
        <w:t xml:space="preserve"> </w:t>
      </w:r>
      <w:bookmarkStart w:id="24" w:name="_Toc194844917"/>
      <w:r w:rsidRPr="009661B9">
        <w:t>Alkalmazottak</w:t>
      </w:r>
      <w:bookmarkEnd w:id="24"/>
      <w:r w:rsidRPr="009661B9">
        <w:t xml:space="preserve"> </w:t>
      </w:r>
    </w:p>
    <w:p w14:paraId="24723B43" w14:textId="77777777" w:rsidR="0083232E" w:rsidRPr="009661B9" w:rsidRDefault="0083232E" w:rsidP="0083232E">
      <w:pPr>
        <w:jc w:val="both"/>
      </w:pPr>
      <w:r w:rsidRPr="009661B9">
        <w:t>Az „</w:t>
      </w:r>
      <w:proofErr w:type="spellStart"/>
      <w:r w:rsidRPr="009661B9">
        <w:t>EmployeeDetailed.cs</w:t>
      </w:r>
      <w:proofErr w:type="spellEnd"/>
      <w:r w:rsidRPr="009661B9">
        <w:t xml:space="preserve">” az jelenleg bejelentkezett alkalmazott adatait tölti be. A jelszóváltoztatás itt nem olyan biztonságos, mint a felhasználók jelszóváltoztatása, itt csak </w:t>
      </w:r>
      <w:proofErr w:type="spellStart"/>
      <w:r w:rsidRPr="009661B9">
        <w:t>összehasonlíja</w:t>
      </w:r>
      <w:proofErr w:type="spellEnd"/>
      <w:r w:rsidRPr="009661B9">
        <w:t xml:space="preserve"> a régi jelszót az újjal, illetve az új ismétlésével és ki is cseréli. Itt is van a konstruktorban egy paraméter, ami meghatározza milyen módban indul el. Itt, ha a felhasználó </w:t>
      </w:r>
      <w:proofErr w:type="spellStart"/>
      <w:r w:rsidRPr="009661B9">
        <w:t>admin</w:t>
      </w:r>
      <w:proofErr w:type="spellEnd"/>
      <w:r w:rsidRPr="009661B9">
        <w:t xml:space="preserve"> jogosultsággal rendelkezik a rendszer adatait és az alkalmazottakat is tudja felügyelni módosítani. </w:t>
      </w:r>
    </w:p>
    <w:p w14:paraId="4D584A30" w14:textId="77777777" w:rsidR="0083232E" w:rsidRPr="009661B9" w:rsidRDefault="0083232E" w:rsidP="00821DF7">
      <w:pPr>
        <w:pStyle w:val="Cmsor3"/>
      </w:pPr>
      <w:bookmarkStart w:id="25" w:name="_Toc194844918"/>
      <w:r w:rsidRPr="009661B9">
        <w:t xml:space="preserve">Kilistázó </w:t>
      </w:r>
      <w:proofErr w:type="spellStart"/>
      <w:r w:rsidRPr="009661B9">
        <w:t>formok</w:t>
      </w:r>
      <w:bookmarkEnd w:id="25"/>
      <w:proofErr w:type="spellEnd"/>
    </w:p>
    <w:p w14:paraId="4F22ECE7" w14:textId="77777777" w:rsidR="0083232E" w:rsidRPr="009661B9" w:rsidRDefault="0083232E" w:rsidP="0083232E">
      <w:pPr>
        <w:jc w:val="both"/>
      </w:pPr>
      <w:r w:rsidRPr="009661B9">
        <w:t>Ebbe a kategóriába tartozik a „</w:t>
      </w:r>
      <w:proofErr w:type="spellStart"/>
      <w:r w:rsidRPr="009661B9">
        <w:t>AllBooksPage.cs</w:t>
      </w:r>
      <w:proofErr w:type="spellEnd"/>
      <w:r w:rsidRPr="009661B9">
        <w:t>”, „</w:t>
      </w:r>
      <w:proofErr w:type="spellStart"/>
      <w:r w:rsidRPr="009661B9">
        <w:t>BookingsPage.cs</w:t>
      </w:r>
      <w:proofErr w:type="spellEnd"/>
      <w:r w:rsidRPr="009661B9">
        <w:t>”, „</w:t>
      </w:r>
      <w:proofErr w:type="spellStart"/>
      <w:r w:rsidRPr="009661B9">
        <w:t>BorrowingsPage.cs</w:t>
      </w:r>
      <w:proofErr w:type="spellEnd"/>
      <w:r w:rsidRPr="009661B9">
        <w:t>”, „</w:t>
      </w:r>
      <w:proofErr w:type="spellStart"/>
      <w:r w:rsidRPr="009661B9">
        <w:t>PublishersPage.cs</w:t>
      </w:r>
      <w:proofErr w:type="spellEnd"/>
      <w:r w:rsidRPr="009661B9">
        <w:t>”, „</w:t>
      </w:r>
      <w:proofErr w:type="spellStart"/>
      <w:r w:rsidRPr="009661B9">
        <w:t>ReservationsPage.cs</w:t>
      </w:r>
      <w:proofErr w:type="spellEnd"/>
      <w:r w:rsidRPr="009661B9">
        <w:t>”, „</w:t>
      </w:r>
      <w:proofErr w:type="spellStart"/>
      <w:r w:rsidRPr="009661B9">
        <w:t>UsersPage.cs</w:t>
      </w:r>
      <w:proofErr w:type="spellEnd"/>
      <w:r w:rsidRPr="009661B9">
        <w:t>” és gyakorlatilag a „</w:t>
      </w:r>
      <w:proofErr w:type="spellStart"/>
      <w:r w:rsidRPr="009661B9">
        <w:t>PopupSelect.cs</w:t>
      </w:r>
      <w:proofErr w:type="spellEnd"/>
      <w:r w:rsidRPr="009661B9">
        <w:t xml:space="preserve">” is de arról egy másik pontban részletesebben is lesz írva. Az összes ilyen </w:t>
      </w:r>
      <w:proofErr w:type="spellStart"/>
      <w:r w:rsidRPr="009661B9">
        <w:t>form</w:t>
      </w:r>
      <w:proofErr w:type="spellEnd"/>
      <w:r w:rsidRPr="009661B9">
        <w:t xml:space="preserve"> gyakorlatilag az adatbázis valamelyik tábláját jeleníti meg egy </w:t>
      </w:r>
      <w:proofErr w:type="spellStart"/>
      <w:r w:rsidRPr="009661B9">
        <w:t>datagridview</w:t>
      </w:r>
      <w:proofErr w:type="spellEnd"/>
      <w:r w:rsidRPr="009661B9">
        <w:t xml:space="preserve">-ben és onnan lehet további műveleteket végezni specifikus sorokkal, hozzáadni újat, meglévőt módosítani, illetve meglévőt törölni. Mindegyik hasonló frissítő metódust használ, de sosem ugyanazt.  </w:t>
      </w:r>
    </w:p>
    <w:p w14:paraId="09E72F1D" w14:textId="77777777" w:rsidR="0083232E" w:rsidRPr="009661B9" w:rsidRDefault="0083232E" w:rsidP="0083232E">
      <w:pPr>
        <w:jc w:val="both"/>
      </w:pPr>
      <w:r w:rsidRPr="009661B9">
        <w:rPr>
          <w:noProof/>
        </w:rPr>
        <w:lastRenderedPageBreak/>
        <mc:AlternateContent>
          <mc:Choice Requires="wps">
            <w:drawing>
              <wp:anchor distT="0" distB="0" distL="114300" distR="114300" simplePos="0" relativeHeight="251678720" behindDoc="0" locked="0" layoutInCell="1" allowOverlap="1" wp14:anchorId="2C29A3DA" wp14:editId="547FA482">
                <wp:simplePos x="902335" y="902335"/>
                <wp:positionH relativeFrom="margin">
                  <wp:align>center</wp:align>
                </wp:positionH>
                <wp:positionV relativeFrom="margin">
                  <wp:align>center</wp:align>
                </wp:positionV>
                <wp:extent cx="5760720" cy="8625840"/>
                <wp:effectExtent l="0" t="0" r="11430" b="22860"/>
                <wp:wrapSquare wrapText="bothSides"/>
                <wp:docPr id="24" name="Szövegdoboz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25840"/>
                        </a:xfrm>
                        <a:prstGeom prst="rect">
                          <a:avLst/>
                        </a:prstGeom>
                        <a:solidFill>
                          <a:srgbClr val="FFFFFF"/>
                        </a:solidFill>
                        <a:ln w="9525">
                          <a:solidFill>
                            <a:srgbClr val="000000"/>
                          </a:solidFill>
                          <a:miter lim="800000"/>
                          <a:headEnd/>
                          <a:tailEnd/>
                        </a:ln>
                      </wps:spPr>
                      <wps:txbx>
                        <w:txbxContent>
                          <w:p w14:paraId="707B957A" w14:textId="77777777" w:rsidR="00C03417" w:rsidRDefault="00C03417"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C03417" w:rsidRDefault="00C03417" w:rsidP="0083232E">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anchor>
            </w:drawing>
          </mc:Choice>
          <mc:Fallback>
            <w:pict>
              <v:shape w14:anchorId="2C29A3DA" id="Szövegdoboz 24" o:spid="_x0000_s1030" type="#_x0000_t202" style="position:absolute;left:0;text-align:left;margin-left:0;margin-top:0;width:453.6pt;height:679.2pt;z-index:25167872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">
                <v:textbox style="mso-fit-shape-to-text:t">
                  <w:txbxContent>
                    <w:p w14:paraId="707B957A" w14:textId="77777777" w:rsidR="00C03417" w:rsidRDefault="00C03417" w:rsidP="0083232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async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void</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updateBooksDgv</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w:t>
                      </w:r>
                    </w:p>
                    <w:p w14:paraId="50225D9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cdgvBooks.Columns.Clear</w:t>
                      </w:r>
                      <w:proofErr w:type="spellEnd"/>
                      <w:proofErr w:type="gramEnd"/>
                      <w:r>
                        <w:rPr>
                          <w:rFonts w:ascii="Cascadia Mono" w:hAnsi="Cascadia Mono" w:cs="Cascadia Mono"/>
                          <w:color w:val="000000"/>
                          <w:sz w:val="19"/>
                          <w:szCs w:val="19"/>
                        </w:rPr>
                        <w:t>();</w:t>
                      </w:r>
                    </w:p>
                    <w:p w14:paraId="7E562AF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ids.Clear</w:t>
                      </w:r>
                      <w:proofErr w:type="spellEnd"/>
                      <w:proofErr w:type="gramEnd"/>
                      <w:r>
                        <w:rPr>
                          <w:rFonts w:ascii="Cascadia Mono" w:hAnsi="Cascadia Mono" w:cs="Cascadia Mono"/>
                          <w:color w:val="000000"/>
                          <w:sz w:val="19"/>
                          <w:szCs w:val="19"/>
                        </w:rPr>
                        <w:t>();</w:t>
                      </w:r>
                    </w:p>
                    <w:p w14:paraId="4ABB9B6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 xml:space="preserve"> = (List&lt;</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spellStart"/>
                      <w:r>
                        <w:rPr>
                          <w:rFonts w:ascii="Cascadia Mono" w:hAnsi="Cascadia Mono" w:cs="Cascadia Mono"/>
                          <w:color w:val="0000FF"/>
                          <w:sz w:val="19"/>
                          <w:szCs w:val="19"/>
                        </w:rPr>
                        <w:t>await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ApiComm.SendPost</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Dictionary</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getBooks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search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search</w:t>
                      </w:r>
                      <w:proofErr w:type="spellEnd"/>
                      <w:r>
                        <w:rPr>
                          <w:rFonts w:ascii="Cascadia Mono" w:hAnsi="Cascadia Mono" w:cs="Cascadia Mono"/>
                          <w:color w:val="000000"/>
                          <w:sz w:val="19"/>
                          <w:szCs w:val="19"/>
                        </w:rPr>
                        <w:t xml:space="preserve"> } });</w:t>
                      </w:r>
                    </w:p>
                    <w:p w14:paraId="1A467FF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response.Count</w:t>
                      </w:r>
                      <w:proofErr w:type="spellEnd"/>
                      <w:proofErr w:type="gramEnd"/>
                      <w:r>
                        <w:rPr>
                          <w:rFonts w:ascii="Cascadia Mono" w:hAnsi="Cascadia Mono" w:cs="Cascadia Mono"/>
                          <w:color w:val="000000"/>
                          <w:sz w:val="19"/>
                          <w:szCs w:val="19"/>
                        </w:rPr>
                        <w:t>&gt;0)</w:t>
                      </w:r>
                    </w:p>
                    <w:p w14:paraId="1DA6DDC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49B77D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 xml:space="preserve"> col;</w:t>
                      </w:r>
                    </w:p>
                    <w:p w14:paraId="7B516B83"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DataRow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7D967CD1"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dataset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columns</w:t>
                      </w:r>
                      <w:proofErr w:type="spellEnd"/>
                    </w:p>
                    <w:p w14:paraId="113F646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47FC5ED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277952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C32112"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col.DataType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typeof</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w:t>
                      </w:r>
                    </w:p>
                    <w:p w14:paraId="35D8595A"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col.ReadOnly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47E892C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col.ColumnName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4054FA1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col.Caption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w:t>
                      </w:r>
                    </w:p>
                    <w:p w14:paraId="170C58D2"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dt.Columns.Add</w:t>
                      </w:r>
                      <w:proofErr w:type="spellEnd"/>
                      <w:proofErr w:type="gramEnd"/>
                      <w:r>
                        <w:rPr>
                          <w:rFonts w:ascii="Cascadia Mono" w:hAnsi="Cascadia Mono" w:cs="Cascadia Mono"/>
                          <w:color w:val="000000"/>
                          <w:sz w:val="19"/>
                          <w:szCs w:val="19"/>
                        </w:rPr>
                        <w:t>(col);</w:t>
                      </w:r>
                    </w:p>
                    <w:p w14:paraId="4FB836C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page</w:t>
                      </w:r>
                      <w:proofErr w:type="spellEnd"/>
                    </w:p>
                    <w:p w14:paraId="30FAA1E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A230D7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btns.Text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btns.UseColumnTextForButtonValue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true</w:t>
                      </w:r>
                      <w:proofErr w:type="spellEnd"/>
                      <w:r>
                        <w:rPr>
                          <w:rFonts w:ascii="Cascadia Mono" w:hAnsi="Cascadia Mono" w:cs="Cascadia Mono"/>
                          <w:color w:val="000000"/>
                          <w:sz w:val="19"/>
                          <w:szCs w:val="19"/>
                        </w:rPr>
                        <w:t>;</w:t>
                      </w:r>
                    </w:p>
                    <w:p w14:paraId="76A22AF3"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w:t>
                      </w:r>
                      <w:proofErr w:type="spellStart"/>
                      <w:r>
                        <w:rPr>
                          <w:rFonts w:ascii="Cascadia Mono" w:hAnsi="Cascadia Mono" w:cs="Cascadia Mono"/>
                          <w:color w:val="008000"/>
                          <w:sz w:val="19"/>
                          <w:szCs w:val="19"/>
                        </w:rPr>
                        <w:t>button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column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booking</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available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borrowed</w:t>
                      </w:r>
                      <w:proofErr w:type="spellEnd"/>
                    </w:p>
                    <w:p w14:paraId="4656A37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new</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DataGridViewButtonColumn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4CACBF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btncol.Name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rows</w:t>
                      </w:r>
                      <w:proofErr w:type="spellEnd"/>
                    </w:p>
                    <w:p w14:paraId="3C80839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.Count</w:t>
                      </w:r>
                      <w:proofErr w:type="spellEnd"/>
                      <w:r>
                        <w:rPr>
                          <w:rFonts w:ascii="Cascadia Mono" w:hAnsi="Cascadia Mono" w:cs="Cascadia Mono"/>
                          <w:color w:val="000000"/>
                          <w:sz w:val="19"/>
                          <w:szCs w:val="19"/>
                        </w:rPr>
                        <w:t>(); i++)</w:t>
                      </w:r>
                    </w:p>
                    <w:p w14:paraId="2943F81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dt.NewRow</w:t>
                      </w:r>
                      <w:proofErr w:type="spellEnd"/>
                      <w:r>
                        <w:rPr>
                          <w:rFonts w:ascii="Cascadia Mono" w:hAnsi="Cascadia Mono" w:cs="Cascadia Mono"/>
                          <w:color w:val="000000"/>
                          <w:sz w:val="19"/>
                          <w:szCs w:val="19"/>
                        </w:rPr>
                        <w:t>();</w:t>
                      </w:r>
                    </w:p>
                    <w:p w14:paraId="1B476A8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KeyValuePair</w:t>
                      </w:r>
                      <w:proofErr w:type="spellEnd"/>
                      <w:r>
                        <w:rPr>
                          <w:rFonts w:ascii="Cascadia Mono" w:hAnsi="Cascadia Mono" w:cs="Cascadia Mono"/>
                          <w:color w:val="000000"/>
                          <w:sz w:val="19"/>
                          <w:szCs w:val="19"/>
                        </w:rPr>
                        <w:t>&lt;</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item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t>
                      </w:r>
                      <w:proofErr w:type="spellEnd"/>
                      <w:r>
                        <w:rPr>
                          <w:rFonts w:ascii="Cascadia Mono" w:hAnsi="Cascadia Mono" w:cs="Cascadia Mono"/>
                          <w:color w:val="000000"/>
                          <w:sz w:val="19"/>
                          <w:szCs w:val="19"/>
                        </w:rPr>
                        <w:t>[i])</w:t>
                      </w:r>
                    </w:p>
                    <w:p w14:paraId="1DCE4A15"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book_id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1DE46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ids.Add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07F419FD"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item.Key</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available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CEC060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item.Key</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item.Value</w:t>
                      </w:r>
                      <w:proofErr w:type="spellEnd"/>
                      <w:r>
                        <w:rPr>
                          <w:rFonts w:ascii="Cascadia Mono" w:hAnsi="Cascadia Mono" w:cs="Cascadia Mono"/>
                          <w:color w:val="000000"/>
                          <w:sz w:val="19"/>
                          <w:szCs w:val="19"/>
                        </w:rPr>
                        <w:t>;</w:t>
                      </w:r>
                    </w:p>
                    <w:p w14:paraId="42E441C8"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dt.Rows.Add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row</w:t>
                      </w:r>
                      <w:proofErr w:type="spellEnd"/>
                      <w:r>
                        <w:rPr>
                          <w:rFonts w:ascii="Cascadia Mono" w:hAnsi="Cascadia Mono" w:cs="Cascadia Mono"/>
                          <w:color w:val="000000"/>
                          <w:sz w:val="19"/>
                          <w:szCs w:val="19"/>
                        </w:rPr>
                        <w:t>);</w:t>
                      </w:r>
                    </w:p>
                    <w:p w14:paraId="5C1C71D0"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cdgvBooks.DataSource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w:t>
                      </w:r>
                      <w:proofErr w:type="spellEnd"/>
                      <w:r>
                        <w:rPr>
                          <w:rFonts w:ascii="Cascadia Mono" w:hAnsi="Cascadia Mono" w:cs="Cascadia Mono"/>
                          <w:color w:val="000000"/>
                          <w:sz w:val="19"/>
                          <w:szCs w:val="19"/>
                        </w:rPr>
                        <w:t>;</w:t>
                      </w:r>
                    </w:p>
                    <w:p w14:paraId="26C7467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w:t>
                      </w:r>
                      <w:proofErr w:type="spellEnd"/>
                      <w:r>
                        <w:rPr>
                          <w:rFonts w:ascii="Cascadia Mono" w:hAnsi="Cascadia Mono" w:cs="Cascadia Mono"/>
                          <w:color w:val="000000"/>
                          <w:sz w:val="19"/>
                          <w:szCs w:val="19"/>
                        </w:rPr>
                        <w:t>);</w:t>
                      </w:r>
                    </w:p>
                    <w:p w14:paraId="45E819CD" w14:textId="77777777"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cdgvBooks.Columns.Add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btncol</w:t>
                      </w:r>
                      <w:proofErr w:type="spellEnd"/>
                      <w:r>
                        <w:rPr>
                          <w:rFonts w:ascii="Cascadia Mono" w:hAnsi="Cascadia Mono" w:cs="Cascadia Mono"/>
                          <w:color w:val="000000"/>
                          <w:sz w:val="19"/>
                          <w:szCs w:val="19"/>
                        </w:rPr>
                        <w:t>);</w:t>
                      </w:r>
                    </w:p>
                    <w:p w14:paraId="7432B8FE"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foreach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DataGridViewColumn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cdgvBooks.Columns</w:t>
                      </w:r>
                      <w:proofErr w:type="spellEnd"/>
                      <w:r>
                        <w:rPr>
                          <w:rFonts w:ascii="Cascadia Mono" w:hAnsi="Cascadia Mono" w:cs="Cascadia Mono"/>
                          <w:color w:val="000000"/>
                          <w:sz w:val="19"/>
                          <w:szCs w:val="19"/>
                        </w:rPr>
                        <w:t>)</w:t>
                      </w:r>
                    </w:p>
                    <w:p w14:paraId="58EFDB36"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column.SortMode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DataGridViewColumnSortMode.NotSortable</w:t>
                      </w:r>
                      <w:proofErr w:type="spellEnd"/>
                      <w:r>
                        <w:rPr>
                          <w:rFonts w:ascii="Cascadia Mono" w:hAnsi="Cascadia Mono" w:cs="Cascadia Mono"/>
                          <w:color w:val="000000"/>
                          <w:sz w:val="19"/>
                          <w:szCs w:val="19"/>
                        </w:rPr>
                        <w:t>;</w:t>
                      </w:r>
                    </w:p>
                    <w:p w14:paraId="5F30AFC1"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addBtnTextsManual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5DE864" w14:textId="77777777" w:rsidR="00C03417" w:rsidRDefault="00C03417" w:rsidP="0083232E">
                      <w:r>
                        <w:rPr>
                          <w:rFonts w:ascii="Cascadia Mono" w:hAnsi="Cascadia Mono" w:cs="Cascadia Mono"/>
                          <w:color w:val="000000"/>
                          <w:sz w:val="19"/>
                          <w:szCs w:val="19"/>
                        </w:rPr>
                        <w:t xml:space="preserve">    }</w:t>
                      </w:r>
                    </w:p>
                  </w:txbxContent>
                </v:textbox>
                <w10:wrap type="square" anchorx="margin" anchory="margin"/>
              </v:shape>
            </w:pict>
          </mc:Fallback>
        </mc:AlternateContent>
      </w:r>
    </w:p>
    <w:p w14:paraId="0507332C" w14:textId="77777777" w:rsidR="0083232E" w:rsidRPr="009661B9" w:rsidRDefault="0083232E" w:rsidP="0083232E">
      <w:pPr>
        <w:jc w:val="both"/>
      </w:pPr>
    </w:p>
    <w:p w14:paraId="0042C4FA" w14:textId="77777777" w:rsidR="0083232E" w:rsidRPr="009661B9" w:rsidRDefault="0083232E" w:rsidP="0083232E">
      <w:pPr>
        <w:jc w:val="both"/>
      </w:pPr>
      <w:r w:rsidRPr="009661B9">
        <w:lastRenderedPageBreak/>
        <w:t xml:space="preserve">Feltölti a </w:t>
      </w:r>
      <w:proofErr w:type="spellStart"/>
      <w:r w:rsidRPr="009661B9">
        <w:t>datagridview</w:t>
      </w:r>
      <w:proofErr w:type="spellEnd"/>
      <w:r w:rsidRPr="009661B9">
        <w:t xml:space="preserve">-t a kapott adatokkal, a sorok azonosítóját nem jeleníti meg, de eltárolja egy listában. Majd </w:t>
      </w:r>
      <w:proofErr w:type="spellStart"/>
      <w:r w:rsidRPr="009661B9">
        <w:t>formtól</w:t>
      </w:r>
      <w:proofErr w:type="spellEnd"/>
      <w:r w:rsidRPr="009661B9">
        <w:t xml:space="preserve"> függően különböző gomb sorokat ad hozzá. </w:t>
      </w:r>
    </w:p>
    <w:p w14:paraId="1C8B61D2" w14:textId="77777777" w:rsidR="0083232E" w:rsidRPr="009661B9" w:rsidRDefault="0083232E" w:rsidP="005C7E08">
      <w:pPr>
        <w:pStyle w:val="Cmsor3"/>
      </w:pPr>
      <w:bookmarkStart w:id="26" w:name="_Toc194844919"/>
      <w:proofErr w:type="spellStart"/>
      <w:r w:rsidRPr="009661B9">
        <w:t>Popup</w:t>
      </w:r>
      <w:proofErr w:type="spellEnd"/>
      <w:r w:rsidRPr="009661B9">
        <w:t xml:space="preserve"> </w:t>
      </w:r>
      <w:proofErr w:type="spellStart"/>
      <w:r w:rsidRPr="009661B9">
        <w:t>select</w:t>
      </w:r>
      <w:bookmarkEnd w:id="26"/>
      <w:proofErr w:type="spellEnd"/>
    </w:p>
    <w:p w14:paraId="2A347535" w14:textId="77777777" w:rsidR="0083232E" w:rsidRPr="009661B9" w:rsidRDefault="0083232E" w:rsidP="0083232E">
      <w:pPr>
        <w:jc w:val="both"/>
      </w:pPr>
      <w:r w:rsidRPr="009661B9">
        <w:t xml:space="preserve">Ez a </w:t>
      </w:r>
      <w:proofErr w:type="spellStart"/>
      <w:r w:rsidRPr="009661B9">
        <w:t>form</w:t>
      </w:r>
      <w:proofErr w:type="spellEnd"/>
      <w:r w:rsidRPr="009661B9">
        <w:t xml:space="preserve">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w:t>
      </w:r>
      <w:proofErr w:type="spellStart"/>
      <w:r w:rsidRPr="009661B9">
        <w:t>form</w:t>
      </w:r>
      <w:proofErr w:type="spellEnd"/>
      <w:r w:rsidRPr="009661B9">
        <w:t xml:space="preserve"> visszaküldi az elem fontos paramétereit, amit a meghívó </w:t>
      </w:r>
      <w:proofErr w:type="spellStart"/>
      <w:r w:rsidRPr="009661B9">
        <w:t>form</w:t>
      </w:r>
      <w:proofErr w:type="spellEnd"/>
      <w:r w:rsidRPr="009661B9">
        <w:t xml:space="preserve"> fel fog dolgozni. A felhasználói élmény javítása végett bizonyos esetekben egyszerre több opciót is lehet választani (pl.: amikor egy könyvnek több kategóriája van ne egyesével kelljen kiválasztani mindegyiket).</w:t>
      </w:r>
    </w:p>
    <w:p w14:paraId="4EB9B125" w14:textId="42E1CAE8" w:rsidR="00F12DB1" w:rsidRPr="009661B9" w:rsidRDefault="00F12DB1" w:rsidP="00CB3258">
      <w:pPr>
        <w:pStyle w:val="Cmsor2"/>
      </w:pPr>
      <w:bookmarkStart w:id="27" w:name="_Toc194844920"/>
      <w:r w:rsidRPr="009661B9">
        <w:t>Weboldal fejlesztői dokumentáció</w:t>
      </w:r>
      <w:bookmarkEnd w:id="27"/>
    </w:p>
    <w:p w14:paraId="333E8B15" w14:textId="77777777" w:rsidR="00E70D08" w:rsidRPr="009661B9" w:rsidRDefault="00E70D08" w:rsidP="007F7CD0">
      <w:pPr>
        <w:pStyle w:val="Cmsor3"/>
      </w:pPr>
      <w:bookmarkStart w:id="28" w:name="_Toc194844921"/>
      <w:r w:rsidRPr="009661B9">
        <w:t>Alap tudnivalók a weboldal működéséről:</w:t>
      </w:r>
      <w:bookmarkEnd w:id="28"/>
    </w:p>
    <w:p w14:paraId="016A73D5" w14:textId="77777777" w:rsidR="00E70D08" w:rsidRPr="009661B9" w:rsidRDefault="00E70D08" w:rsidP="00E70D08">
      <w:r w:rsidRPr="009661B9">
        <w:t xml:space="preserve">Minden böngészőből megnyitott link, ami nem egy konkrét fájlra mutat, az </w:t>
      </w:r>
      <w:proofErr w:type="spellStart"/>
      <w:r w:rsidRPr="009661B9">
        <w:t>átirányítódik</w:t>
      </w:r>
      <w:proofErr w:type="spellEnd"/>
      <w:r w:rsidRPr="009661B9">
        <w:t xml:space="preserve"> az </w:t>
      </w:r>
      <w:proofErr w:type="spellStart"/>
      <w:r w:rsidRPr="009661B9">
        <w:t>index.php-ra</w:t>
      </w:r>
      <w:proofErr w:type="spellEnd"/>
      <w:r w:rsidRPr="009661B9">
        <w:t xml:space="preserve">. Ott dől el a beérkező URL alapján, hogy melyik fájl </w:t>
      </w:r>
      <w:proofErr w:type="spellStart"/>
      <w:r w:rsidRPr="009661B9">
        <w:t>jelenítődik</w:t>
      </w:r>
      <w:proofErr w:type="spellEnd"/>
      <w:r w:rsidRPr="009661B9">
        <w:t xml:space="preserve">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14:paraId="6BEA65A1" w14:textId="77777777" w:rsidR="00E70D08" w:rsidRPr="009661B9" w:rsidRDefault="00E70D08" w:rsidP="00E70D08"/>
    <w:p w14:paraId="1A49B49F" w14:textId="77777777" w:rsidR="00E70D08" w:rsidRPr="009661B9" w:rsidRDefault="00E70D08" w:rsidP="007F7CD0">
      <w:pPr>
        <w:pStyle w:val="Cmsor3"/>
      </w:pPr>
      <w:bookmarkStart w:id="29" w:name="_Toc194844922"/>
      <w:r w:rsidRPr="009661B9">
        <w:t>Bejelentkezés és hozzákapcsolódó részek:</w:t>
      </w:r>
      <w:bookmarkEnd w:id="29"/>
    </w:p>
    <w:p w14:paraId="18A302C5" w14:textId="77777777" w:rsidR="00E70D08" w:rsidRPr="009661B9" w:rsidRDefault="00E70D08" w:rsidP="00E70D08">
      <w:r w:rsidRPr="009661B9">
        <w:t xml:space="preserve">Minden session indítás előtt beállítjuk a session </w:t>
      </w:r>
      <w:proofErr w:type="spellStart"/>
      <w:r w:rsidRPr="009661B9">
        <w:t>cookie</w:t>
      </w:r>
      <w:proofErr w:type="spellEnd"/>
      <w:r w:rsidRPr="009661B9">
        <w:t xml:space="preserve"> </w:t>
      </w:r>
      <w:proofErr w:type="gramStart"/>
      <w:r w:rsidRPr="009661B9">
        <w:t>tulajdonságait(</w:t>
      </w:r>
      <w:proofErr w:type="gramEnd"/>
      <w:r w:rsidRPr="009661B9">
        <w:t>mivel mindenhol így van ezért, későbbiekben nem kerül említésre), fontosabbak:</w:t>
      </w:r>
    </w:p>
    <w:p w14:paraId="40ADEC39"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lifetime</w:t>
      </w:r>
      <w:proofErr w:type="spellEnd"/>
      <w:r w:rsidRPr="009661B9">
        <w:rPr>
          <w:rFonts w:ascii="Times New Roman" w:hAnsi="Times New Roman" w:cs="Times New Roman"/>
          <w:sz w:val="24"/>
          <w:szCs w:val="24"/>
        </w:rPr>
        <w:t>”: megadja, hogy mikor jár le, mivel azt szeretnénk, hogy a böngésző bezárásakor jelentkeztesse ki a felhasználót, ezért nulla értékre állítjuk</w:t>
      </w:r>
    </w:p>
    <w:p w14:paraId="6B4C2A6F"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httponly</w:t>
      </w:r>
      <w:proofErr w:type="spellEnd"/>
      <w:r w:rsidRPr="009661B9">
        <w:rPr>
          <w:rFonts w:ascii="Times New Roman" w:hAnsi="Times New Roman" w:cs="Times New Roman"/>
          <w:sz w:val="24"/>
          <w:szCs w:val="24"/>
        </w:rPr>
        <w:t xml:space="preserve">”: igaz értékkor megakadályozza, hogy </w:t>
      </w:r>
      <w:proofErr w:type="spellStart"/>
      <w:r w:rsidRPr="009661B9">
        <w:rPr>
          <w:rFonts w:ascii="Times New Roman" w:hAnsi="Times New Roman" w:cs="Times New Roman"/>
          <w:sz w:val="24"/>
          <w:szCs w:val="24"/>
        </w:rPr>
        <w:t>javascript-ből</w:t>
      </w:r>
      <w:proofErr w:type="spellEnd"/>
      <w:r w:rsidRPr="009661B9">
        <w:rPr>
          <w:rFonts w:ascii="Times New Roman" w:hAnsi="Times New Roman" w:cs="Times New Roman"/>
          <w:sz w:val="24"/>
          <w:szCs w:val="24"/>
        </w:rPr>
        <w:t xml:space="preserve"> el lehessen érni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6404DB75"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samesite</w:t>
      </w:r>
      <w:proofErr w:type="spellEnd"/>
      <w:r w:rsidRPr="009661B9">
        <w:rPr>
          <w:rFonts w:ascii="Times New Roman" w:hAnsi="Times New Roman" w:cs="Times New Roman"/>
          <w:sz w:val="24"/>
          <w:szCs w:val="24"/>
        </w:rPr>
        <w:t>”: “</w:t>
      </w:r>
      <w:proofErr w:type="spellStart"/>
      <w:r w:rsidRPr="009661B9">
        <w:rPr>
          <w:rFonts w:ascii="Times New Roman" w:hAnsi="Times New Roman" w:cs="Times New Roman"/>
          <w:sz w:val="24"/>
          <w:szCs w:val="24"/>
        </w:rPr>
        <w:t>Strict</w:t>
      </w:r>
      <w:proofErr w:type="spellEnd"/>
      <w:r w:rsidRPr="009661B9">
        <w:rPr>
          <w:rFonts w:ascii="Times New Roman" w:hAnsi="Times New Roman" w:cs="Times New Roman"/>
          <w:sz w:val="24"/>
          <w:szCs w:val="24"/>
        </w:rPr>
        <w:t>” értékre való állításakor védelmet biztosít CSRF (</w:t>
      </w:r>
      <w:proofErr w:type="spellStart"/>
      <w:r w:rsidRPr="009661B9">
        <w:rPr>
          <w:rFonts w:ascii="Times New Roman" w:hAnsi="Times New Roman" w:cs="Times New Roman"/>
          <w:sz w:val="24"/>
          <w:szCs w:val="24"/>
        </w:rPr>
        <w:t>Cross</w:t>
      </w:r>
      <w:proofErr w:type="spellEnd"/>
      <w:r w:rsidRPr="009661B9">
        <w:rPr>
          <w:rFonts w:ascii="Times New Roman" w:hAnsi="Times New Roman" w:cs="Times New Roman"/>
          <w:sz w:val="24"/>
          <w:szCs w:val="24"/>
        </w:rPr>
        <w:t xml:space="preserve">-site </w:t>
      </w:r>
      <w:proofErr w:type="spellStart"/>
      <w:r w:rsidRPr="009661B9">
        <w:rPr>
          <w:rFonts w:ascii="Times New Roman" w:hAnsi="Times New Roman" w:cs="Times New Roman"/>
          <w:sz w:val="24"/>
          <w:szCs w:val="24"/>
        </w:rPr>
        <w:t>request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forgery</w:t>
      </w:r>
      <w:proofErr w:type="spellEnd"/>
      <w:r w:rsidRPr="009661B9">
        <w:rPr>
          <w:rFonts w:ascii="Times New Roman" w:hAnsi="Times New Roman" w:cs="Times New Roman"/>
          <w:sz w:val="24"/>
          <w:szCs w:val="24"/>
        </w:rPr>
        <w:t>) támadások ellen</w:t>
      </w:r>
    </w:p>
    <w:p w14:paraId="29641084" w14:textId="77777777" w:rsidR="00E70D08" w:rsidRPr="009661B9" w:rsidRDefault="00E70D08" w:rsidP="00E70D08"/>
    <w:p w14:paraId="7EDA58D6" w14:textId="77777777" w:rsidR="00E70D08" w:rsidRPr="009661B9" w:rsidRDefault="00E70D08" w:rsidP="0025151E">
      <w:pPr>
        <w:pStyle w:val="Cmsor3"/>
      </w:pPr>
      <w:bookmarkStart w:id="30" w:name="_Toc194844923"/>
      <w:proofErr w:type="spellStart"/>
      <w:r w:rsidRPr="009661B9">
        <w:t>Index.php</w:t>
      </w:r>
      <w:proofErr w:type="spellEnd"/>
      <w:r w:rsidRPr="009661B9">
        <w:t>-n történő folyamatok egy oldal megnyitásakor:</w:t>
      </w:r>
      <w:bookmarkEnd w:id="30"/>
    </w:p>
    <w:p w14:paraId="198F157C"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14:paraId="213806BF"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w:t>
      </w:r>
      <w:proofErr w:type="spellStart"/>
      <w:r w:rsidRPr="009661B9">
        <w:rPr>
          <w:rFonts w:ascii="Times New Roman" w:hAnsi="Times New Roman" w:cs="Times New Roman"/>
          <w:sz w:val="24"/>
          <w:szCs w:val="24"/>
        </w:rPr>
        <w:t>al</w:t>
      </w:r>
      <w:proofErr w:type="spellEnd"/>
      <w:r w:rsidRPr="009661B9">
        <w:rPr>
          <w:rFonts w:ascii="Times New Roman" w:hAnsi="Times New Roman" w:cs="Times New Roman"/>
          <w:sz w:val="24"/>
          <w:szCs w:val="24"/>
        </w:rPr>
        <w:t xml:space="preserve">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14:paraId="7D6798E9" w14:textId="77777777" w:rsidR="00E70D08" w:rsidRPr="009661B9" w:rsidRDefault="00E70D08" w:rsidP="00E70D08">
      <w:pPr>
        <w:pStyle w:val="Listaszerbekezds"/>
        <w:numPr>
          <w:ilvl w:val="1"/>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Erre azért van szükség, mert vannak olyan böngészők, amik rendelkeznek olyan (vagy hasonló) funkcióval, hogy “Onnan folytatom, ahol abbahagytam”, ami visszaállítja a </w:t>
      </w:r>
      <w:proofErr w:type="spellStart"/>
      <w:r w:rsidRPr="009661B9">
        <w:rPr>
          <w:rFonts w:ascii="Times New Roman" w:hAnsi="Times New Roman" w:cs="Times New Roman"/>
          <w:sz w:val="24"/>
          <w:szCs w:val="24"/>
        </w:rPr>
        <w:t>cookie-kat</w:t>
      </w:r>
      <w:proofErr w:type="spellEnd"/>
      <w:r w:rsidRPr="009661B9">
        <w:rPr>
          <w:rFonts w:ascii="Times New Roman" w:hAnsi="Times New Roman" w:cs="Times New Roman"/>
          <w:sz w:val="24"/>
          <w:szCs w:val="24"/>
        </w:rPr>
        <w:t xml:space="preserve"> is, ezzel azt eredményezve, hogy bejelentkezve marad a felhasználó annak ellenére is, hogy be volt zárva a böngésző (hiába van beállítva a session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élettartama nullára), ami problémákat okozhatna.</w:t>
      </w:r>
    </w:p>
    <w:p w14:paraId="0A622672"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14:paraId="7269AA5E"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Ellenőrzi (ha jelenleg nincs bejelentkezve senki), hogy be van-e kapcsolva az “emlékezz rám” funkció, ha be van, akkor ellenőrzi, hogy az adatbázisban megtalálható-e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xml:space="preserve">-ban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és érvényes is, akkor új session </w:t>
      </w:r>
      <w:proofErr w:type="spellStart"/>
      <w:r w:rsidRPr="009661B9">
        <w:rPr>
          <w:rFonts w:ascii="Times New Roman" w:hAnsi="Times New Roman" w:cs="Times New Roman"/>
          <w:sz w:val="24"/>
          <w:szCs w:val="24"/>
        </w:rPr>
        <w:t>id</w:t>
      </w:r>
      <w:proofErr w:type="spellEnd"/>
      <w:r w:rsidRPr="009661B9">
        <w:rPr>
          <w:rFonts w:ascii="Times New Roman" w:hAnsi="Times New Roman" w:cs="Times New Roman"/>
          <w:sz w:val="24"/>
          <w:szCs w:val="24"/>
        </w:rPr>
        <w:t xml:space="preserve">-t, és “emlékezz rám”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generál, majd bejelentkezteti a felhasználót. Ha nincs egyezés az adatbázissal, akkor törli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5AB9D8E0"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14:paraId="26C1E59D" w14:textId="77777777" w:rsidR="00E70D08" w:rsidRPr="009661B9" w:rsidRDefault="00E70D08" w:rsidP="00E70D08"/>
    <w:p w14:paraId="77928283" w14:textId="77777777" w:rsidR="00E70D08" w:rsidRPr="009661B9" w:rsidRDefault="00E70D08" w:rsidP="00E70D08">
      <w:r w:rsidRPr="009661B9">
        <w:t>Az “</w:t>
      </w:r>
      <w:proofErr w:type="spellStart"/>
      <w:proofErr w:type="gramStart"/>
      <w:r w:rsidRPr="009661B9">
        <w:t>elementCreators.php</w:t>
      </w:r>
      <w:proofErr w:type="spellEnd"/>
      <w:r w:rsidRPr="009661B9">
        <w:t>”-</w:t>
      </w:r>
      <w:proofErr w:type="gramEnd"/>
      <w:r w:rsidRPr="009661B9">
        <w:t xml:space="preserve">ben található metódusok </w:t>
      </w:r>
      <w:proofErr w:type="spellStart"/>
      <w:r w:rsidRPr="009661B9">
        <w:t>html</w:t>
      </w:r>
      <w:proofErr w:type="spellEnd"/>
      <w:r w:rsidRPr="009661B9">
        <w:t xml:space="preserve"> kódot készítenek a kapott paraméterek függvényében.</w:t>
      </w:r>
    </w:p>
    <w:p w14:paraId="4AA5CA8F" w14:textId="77777777" w:rsidR="00E70D08" w:rsidRPr="009661B9" w:rsidRDefault="00E70D08" w:rsidP="00E70D08"/>
    <w:p w14:paraId="5558AA3D" w14:textId="77777777" w:rsidR="00E70D08" w:rsidRPr="009661B9" w:rsidRDefault="00E70D08" w:rsidP="008D4C18">
      <w:pPr>
        <w:pStyle w:val="Cmsor3"/>
      </w:pPr>
      <w:bookmarkStart w:id="31" w:name="_Toc194844924"/>
      <w:r w:rsidRPr="009661B9">
        <w:t>Jelszó módosítás működése:</w:t>
      </w:r>
      <w:bookmarkEnd w:id="31"/>
    </w:p>
    <w:p w14:paraId="4587BB47"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14:paraId="032879D3" w14:textId="77777777" w:rsidR="00E70D08" w:rsidRPr="009661B9" w:rsidRDefault="00E70D08" w:rsidP="00E70D08">
      <w:pPr>
        <w:pStyle w:val="Listaszerbekezds"/>
        <w:numPr>
          <w:ilvl w:val="1"/>
          <w:numId w:val="23"/>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Javascript</w:t>
      </w:r>
      <w:proofErr w:type="spellEnd"/>
      <w:r w:rsidRPr="009661B9">
        <w:rPr>
          <w:rFonts w:ascii="Times New Roman" w:hAnsi="Times New Roman" w:cs="Times New Roman"/>
          <w:sz w:val="24"/>
          <w:szCs w:val="24"/>
        </w:rPr>
        <w:t xml:space="preserve"> ellenőrzi, hogy minden feltételnek megfelel-e a megadott új jelszó, és megegyezik-e amikor megvan ismételve, csak ezután küldi el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az új és a régi jelszót. A kérés beérkezése után </w:t>
      </w:r>
      <w:proofErr w:type="spellStart"/>
      <w:r w:rsidRPr="009661B9">
        <w:rPr>
          <w:rFonts w:ascii="Times New Roman" w:hAnsi="Times New Roman" w:cs="Times New Roman"/>
          <w:sz w:val="24"/>
          <w:szCs w:val="24"/>
        </w:rPr>
        <w:t>ellenőrésre</w:t>
      </w:r>
      <w:proofErr w:type="spellEnd"/>
      <w:r w:rsidRPr="009661B9">
        <w:rPr>
          <w:rFonts w:ascii="Times New Roman" w:hAnsi="Times New Roman" w:cs="Times New Roman"/>
          <w:sz w:val="24"/>
          <w:szCs w:val="24"/>
        </w:rPr>
        <w:t xml:space="preserve"> kerül, hogy be van-e jelentkezve is a felhasználó, ha igen, akkor utána ellenőrzi a megadott </w:t>
      </w:r>
      <w:proofErr w:type="spellStart"/>
      <w:r w:rsidRPr="009661B9">
        <w:rPr>
          <w:rFonts w:ascii="Times New Roman" w:hAnsi="Times New Roman" w:cs="Times New Roman"/>
          <w:sz w:val="24"/>
          <w:szCs w:val="24"/>
        </w:rPr>
        <w:t>jelszavat</w:t>
      </w:r>
      <w:proofErr w:type="spellEnd"/>
      <w:r w:rsidRPr="009661B9">
        <w:rPr>
          <w:rFonts w:ascii="Times New Roman" w:hAnsi="Times New Roman" w:cs="Times New Roman"/>
          <w:sz w:val="24"/>
          <w:szCs w:val="24"/>
        </w:rPr>
        <w:t>, ha az érvényes, akkor kicseréli az újra, majd a biztonság kedvéért újra ellenőrizzük, hogy az új jelszóval be lehet-e jelentkezni.</w:t>
      </w:r>
    </w:p>
    <w:p w14:paraId="42D63DC3"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Emailben kapott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linkkel:</w:t>
      </w:r>
    </w:p>
    <w:p w14:paraId="67806DEB" w14:textId="5BD3EFF5" w:rsidR="0083232E" w:rsidRPr="009661B9" w:rsidRDefault="00E70D08" w:rsidP="00BA41EA">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Az oldalon megadott jelszavak egyezése esetén, </w:t>
      </w:r>
      <w:proofErr w:type="gramStart"/>
      <w:r w:rsidRPr="009661B9">
        <w:rPr>
          <w:rFonts w:ascii="Times New Roman" w:hAnsi="Times New Roman" w:cs="Times New Roman"/>
          <w:sz w:val="24"/>
          <w:szCs w:val="24"/>
        </w:rPr>
        <w:t>illetve</w:t>
      </w:r>
      <w:proofErr w:type="gramEnd"/>
      <w:r w:rsidRPr="009661B9">
        <w:rPr>
          <w:rFonts w:ascii="Times New Roman" w:hAnsi="Times New Roman" w:cs="Times New Roman"/>
          <w:sz w:val="24"/>
          <w:szCs w:val="24"/>
        </w:rPr>
        <w:t xml:space="preserve"> ha teljesül minden jelszóra vonatkozó feltétel, csak akkor megy ki a kérés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Ott ellenőrzésre kerül a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Ha lejárt, vagy fel lett már használva, akkor érvénytelenként </w:t>
      </w:r>
      <w:proofErr w:type="spellStart"/>
      <w:r w:rsidRPr="009661B9">
        <w:rPr>
          <w:rFonts w:ascii="Times New Roman" w:hAnsi="Times New Roman" w:cs="Times New Roman"/>
          <w:sz w:val="24"/>
          <w:szCs w:val="24"/>
        </w:rPr>
        <w:t>nyílvánítja</w:t>
      </w:r>
      <w:proofErr w:type="spellEnd"/>
      <w:r w:rsidRPr="009661B9">
        <w:rPr>
          <w:rFonts w:ascii="Times New Roman" w:hAnsi="Times New Roman" w:cs="Times New Roman"/>
          <w:sz w:val="24"/>
          <w:szCs w:val="24"/>
        </w:rPr>
        <w:t xml:space="preserve"> ki. Ha érvényes, akkor kicseréli a jelszót, majd </w:t>
      </w:r>
      <w:proofErr w:type="spellStart"/>
      <w:r w:rsidRPr="009661B9">
        <w:rPr>
          <w:rFonts w:ascii="Times New Roman" w:hAnsi="Times New Roman" w:cs="Times New Roman"/>
          <w:sz w:val="24"/>
          <w:szCs w:val="24"/>
        </w:rPr>
        <w:t>leellenőrzi</w:t>
      </w:r>
      <w:proofErr w:type="spellEnd"/>
      <w:r w:rsidRPr="009661B9">
        <w:rPr>
          <w:rFonts w:ascii="Times New Roman" w:hAnsi="Times New Roman" w:cs="Times New Roman"/>
          <w:sz w:val="24"/>
          <w:szCs w:val="24"/>
        </w:rPr>
        <w:t xml:space="preserve">, hogy az új jelszóval be lehet-e jelentkezni, ha be lehet, akkor törli a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az adatbázisból</w:t>
      </w:r>
    </w:p>
    <w:p w14:paraId="73EBB16E" w14:textId="77777777" w:rsidR="0083232E" w:rsidRPr="009661B9" w:rsidRDefault="0083232E">
      <w:pPr>
        <w:rPr>
          <w:b/>
          <w:caps/>
        </w:rPr>
      </w:pPr>
      <w:r w:rsidRPr="009661B9">
        <w:br w:type="page"/>
      </w:r>
    </w:p>
    <w:p w14:paraId="12A29181" w14:textId="4E7095F3" w:rsidR="00FF1307" w:rsidRPr="009661B9" w:rsidRDefault="00CE5AEF" w:rsidP="00836FEF">
      <w:pPr>
        <w:pStyle w:val="Cmsor2"/>
      </w:pPr>
      <w:bookmarkStart w:id="32" w:name="_Toc194844925"/>
      <w:r w:rsidRPr="009661B9">
        <w:lastRenderedPageBreak/>
        <w:t>Szerepkörök</w:t>
      </w:r>
      <w:bookmarkEnd w:id="32"/>
    </w:p>
    <w:p w14:paraId="7B0937B4" w14:textId="77777777" w:rsidR="00CE5AEF" w:rsidRPr="009661B9" w:rsidRDefault="00CE5AEF" w:rsidP="00B344F8">
      <w:pPr>
        <w:pStyle w:val="Cmsor3"/>
      </w:pPr>
      <w:bookmarkStart w:id="33" w:name="_Toc194844926"/>
      <w:r w:rsidRPr="009661B9">
        <w:t xml:space="preserve">Weboldalon </w:t>
      </w:r>
      <w:proofErr w:type="spellStart"/>
      <w:r w:rsidRPr="009661B9">
        <w:t>azonosítatlan</w:t>
      </w:r>
      <w:proofErr w:type="spellEnd"/>
      <w:r w:rsidRPr="009661B9">
        <w:t xml:space="preserve"> felhasználó (vendég):</w:t>
      </w:r>
      <w:bookmarkEnd w:id="33"/>
    </w:p>
    <w:p w14:paraId="2BAAEFE0"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14:paraId="57C12509" w14:textId="220EA138"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 xml:space="preserve">(“Elfelejtettem a </w:t>
      </w:r>
      <w:proofErr w:type="spellStart"/>
      <w:r w:rsidRPr="009661B9">
        <w:rPr>
          <w:rFonts w:ascii="Times New Roman" w:hAnsi="Times New Roman" w:cs="Times New Roman"/>
          <w:sz w:val="24"/>
          <w:szCs w:val="24"/>
        </w:rPr>
        <w:t>jelszavam</w:t>
      </w:r>
      <w:proofErr w:type="spellEnd"/>
      <w:r w:rsidRPr="009661B9">
        <w:rPr>
          <w:rFonts w:ascii="Times New Roman" w:hAnsi="Times New Roman" w:cs="Times New Roman"/>
          <w:sz w:val="24"/>
          <w:szCs w:val="24"/>
        </w:rPr>
        <w:t>”)</w:t>
      </w:r>
    </w:p>
    <w:p w14:paraId="27B6C11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291B05C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0CBA268C" w14:textId="77777777" w:rsidR="00CE5AEF" w:rsidRPr="009661B9" w:rsidRDefault="00CE5AEF" w:rsidP="00B344F8">
      <w:pPr>
        <w:pStyle w:val="Cmsor3"/>
      </w:pPr>
      <w:bookmarkStart w:id="34" w:name="_Toc194844927"/>
      <w:r w:rsidRPr="009661B9">
        <w:t>Weboldalon regisztrált felhasználó:</w:t>
      </w:r>
      <w:bookmarkEnd w:id="34"/>
    </w:p>
    <w:p w14:paraId="5C658E9E"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3F1D215C"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5B9597B8"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14:paraId="14EA4AC2"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14:paraId="7B42B0F1"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14:paraId="488AFDCB"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14:paraId="1737327C"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3B987B71"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14:paraId="63C460F6" w14:textId="7C88AAD5"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w:t>
      </w:r>
      <w:r w:rsidR="00FB72C2">
        <w:rPr>
          <w:rFonts w:ascii="Times New Roman" w:hAnsi="Times New Roman" w:cs="Times New Roman"/>
          <w:sz w:val="24"/>
          <w:szCs w:val="24"/>
        </w:rPr>
        <w:t xml:space="preserve"> </w:t>
      </w:r>
      <w:r w:rsidRPr="009661B9">
        <w:rPr>
          <w:rFonts w:ascii="Times New Roman" w:hAnsi="Times New Roman" w:cs="Times New Roman"/>
          <w:sz w:val="24"/>
          <w:szCs w:val="24"/>
        </w:rPr>
        <w:t xml:space="preserve">megtekintése és meghosszabbítása (állapottól függően maximum a </w:t>
      </w:r>
      <w:proofErr w:type="spellStart"/>
      <w:r w:rsidRPr="009661B9">
        <w:rPr>
          <w:rFonts w:ascii="Times New Roman" w:hAnsi="Times New Roman" w:cs="Times New Roman"/>
          <w:sz w:val="24"/>
          <w:szCs w:val="24"/>
        </w:rPr>
        <w:t>system_settings</w:t>
      </w:r>
      <w:proofErr w:type="spellEnd"/>
      <w:r w:rsidRPr="009661B9">
        <w:rPr>
          <w:rFonts w:ascii="Times New Roman" w:hAnsi="Times New Roman" w:cs="Times New Roman"/>
          <w:sz w:val="24"/>
          <w:szCs w:val="24"/>
        </w:rPr>
        <w:t xml:space="preserve"> adatbázis táblában meghatározott alkalommal)</w:t>
      </w:r>
    </w:p>
    <w:p w14:paraId="7FC89F12"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14:paraId="4E8B7059"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14:paraId="5661D515" w14:textId="77777777" w:rsidR="00CE5AEF" w:rsidRPr="009661B9" w:rsidRDefault="00CE5AEF" w:rsidP="00B344F8">
      <w:pPr>
        <w:pStyle w:val="Cmsor3"/>
      </w:pPr>
      <w:bookmarkStart w:id="35" w:name="_Toc194844928"/>
      <w:r w:rsidRPr="009661B9">
        <w:t xml:space="preserve">Weboldalon regisztrált felhasználó lejárt </w:t>
      </w:r>
      <w:proofErr w:type="spellStart"/>
      <w:r w:rsidRPr="009661B9">
        <w:t>taggsággal</w:t>
      </w:r>
      <w:proofErr w:type="spellEnd"/>
      <w:r w:rsidRPr="009661B9">
        <w:t>:</w:t>
      </w:r>
      <w:bookmarkEnd w:id="35"/>
    </w:p>
    <w:p w14:paraId="02385CCD"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 xml:space="preserve">Az </w:t>
      </w:r>
      <w:proofErr w:type="spellStart"/>
      <w:r w:rsidRPr="009661B9">
        <w:rPr>
          <w:rFonts w:ascii="Times New Roman" w:hAnsi="Times New Roman" w:cs="Times New Roman"/>
          <w:sz w:val="24"/>
          <w:szCs w:val="24"/>
        </w:rPr>
        <w:t>azonosítatlan</w:t>
      </w:r>
      <w:proofErr w:type="spellEnd"/>
      <w:r w:rsidRPr="009661B9">
        <w:rPr>
          <w:rFonts w:ascii="Times New Roman" w:hAnsi="Times New Roman" w:cs="Times New Roman"/>
          <w:sz w:val="24"/>
          <w:szCs w:val="24"/>
        </w:rPr>
        <w:t xml:space="preserve"> felhasználó jogosultságain felül tud:</w:t>
      </w:r>
    </w:p>
    <w:p w14:paraId="474CD39A"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14:paraId="695E9E73" w14:textId="5702F763"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amit érvényes </w:t>
      </w:r>
      <w:proofErr w:type="spellStart"/>
      <w:r w:rsidRPr="009661B9">
        <w:rPr>
          <w:rFonts w:ascii="Times New Roman" w:hAnsi="Times New Roman" w:cs="Times New Roman"/>
          <w:sz w:val="24"/>
          <w:szCs w:val="24"/>
        </w:rPr>
        <w:t>taggsággal</w:t>
      </w:r>
      <w:proofErr w:type="spellEnd"/>
      <w:r w:rsidRPr="009661B9">
        <w:rPr>
          <w:rFonts w:ascii="Times New Roman" w:hAnsi="Times New Roman" w:cs="Times New Roman"/>
          <w:sz w:val="24"/>
          <w:szCs w:val="24"/>
        </w:rPr>
        <w:t>, viszont nem tudja meghosszabbítani a kivett könyveit</w:t>
      </w:r>
    </w:p>
    <w:p w14:paraId="6DF19B02" w14:textId="77777777" w:rsidR="00CE5AEF" w:rsidRPr="009661B9" w:rsidRDefault="00CE5AEF" w:rsidP="00B344F8">
      <w:pPr>
        <w:pStyle w:val="Cmsor3"/>
      </w:pPr>
      <w:bookmarkStart w:id="36" w:name="_Toc194844929"/>
      <w:r w:rsidRPr="009661B9">
        <w:t>Asztali alkalmazásban normál dolgozói profil:</w:t>
      </w:r>
      <w:bookmarkEnd w:id="36"/>
    </w:p>
    <w:p w14:paraId="68D497E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14:paraId="3ED3923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14:paraId="559C3A84"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w:t>
      </w:r>
    </w:p>
    <w:p w14:paraId="657DB630"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2C34048"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Kiadása</w:t>
      </w:r>
    </w:p>
    <w:p w14:paraId="3785D2C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Visszavétele</w:t>
      </w:r>
    </w:p>
    <w:p w14:paraId="23F35D0E"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14:paraId="4A45B03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14:paraId="6E86D8F1"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Visszaadása</w:t>
      </w:r>
    </w:p>
    <w:p w14:paraId="463D8C0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42312FA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14:paraId="73FEB87E"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14:paraId="0DF89FE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w:t>
      </w:r>
    </w:p>
    <w:p w14:paraId="161B2A9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14:paraId="2B3D1216"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14:paraId="60EB90CF"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14:paraId="481F459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14:paraId="72BD9D60"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Kiadó</w:t>
      </w:r>
    </w:p>
    <w:p w14:paraId="6F4B5ED0"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398143FB"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F19B5BF"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14:paraId="085E37C2"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Jelszavának</w:t>
      </w:r>
      <w:proofErr w:type="spellEnd"/>
      <w:r w:rsidRPr="009661B9">
        <w:rPr>
          <w:rFonts w:ascii="Times New Roman" w:hAnsi="Times New Roman" w:cs="Times New Roman"/>
          <w:sz w:val="24"/>
          <w:szCs w:val="24"/>
        </w:rPr>
        <w:t xml:space="preserve"> módosítása</w:t>
      </w:r>
    </w:p>
    <w:p w14:paraId="218DB90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14:paraId="54FF7005"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6679580A" w14:textId="77777777" w:rsidR="00CE5AEF" w:rsidRPr="009661B9" w:rsidRDefault="00CE5AEF" w:rsidP="00B344F8">
      <w:pPr>
        <w:pStyle w:val="Cmsor3"/>
      </w:pPr>
      <w:bookmarkStart w:id="37" w:name="_Toc194844930"/>
      <w:r w:rsidRPr="009661B9">
        <w:t xml:space="preserve">Asztali alkalmazásban </w:t>
      </w:r>
      <w:proofErr w:type="spellStart"/>
      <w:r w:rsidRPr="009661B9">
        <w:t>admin</w:t>
      </w:r>
      <w:proofErr w:type="spellEnd"/>
      <w:r w:rsidRPr="009661B9">
        <w:t xml:space="preserve"> dolgozói profil:</w:t>
      </w:r>
      <w:bookmarkEnd w:id="37"/>
    </w:p>
    <w:p w14:paraId="58336ADF" w14:textId="77777777" w:rsidR="00CE5AEF" w:rsidRPr="009661B9" w:rsidRDefault="00CE5AEF" w:rsidP="00F704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14:paraId="4797D4CA"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14:paraId="26CB12D0"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14:paraId="579D8FB3"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14:paraId="53C9F12A" w14:textId="77777777" w:rsidR="00CE5AEF" w:rsidRPr="009661B9" w:rsidRDefault="00CE5AEF" w:rsidP="00CE5AEF"/>
    <w:p w14:paraId="3A8DACEE" w14:textId="682FF3A3" w:rsidR="00FF1307" w:rsidRPr="009661B9" w:rsidRDefault="00FF1307">
      <w:pPr>
        <w:rPr>
          <w:b/>
          <w:caps/>
        </w:rPr>
      </w:pPr>
      <w:r w:rsidRPr="009661B9">
        <w:br w:type="page"/>
      </w:r>
    </w:p>
    <w:p w14:paraId="204FEBD5" w14:textId="01FA96B4" w:rsidR="005A34E5" w:rsidRPr="009661B9" w:rsidRDefault="005A34E5" w:rsidP="005A34E5">
      <w:pPr>
        <w:pStyle w:val="Cmsor2"/>
      </w:pPr>
      <w:bookmarkStart w:id="38" w:name="_Toc194844931"/>
      <w:r w:rsidRPr="009661B9">
        <w:lastRenderedPageBreak/>
        <w:t>API dokumentáció</w:t>
      </w:r>
      <w:bookmarkEnd w:id="38"/>
    </w:p>
    <w:p w14:paraId="793C40C0" w14:textId="340018DE" w:rsidR="00B77CF3" w:rsidRPr="009661B9" w:rsidRDefault="008F3A53" w:rsidP="002840B1">
      <w:pPr>
        <w:pStyle w:val="Cmsor3"/>
      </w:pPr>
      <w:bookmarkStart w:id="39" w:name="_Toc194844932"/>
      <w:r w:rsidRPr="009661B9">
        <w:t xml:space="preserve">API </w:t>
      </w:r>
      <w:proofErr w:type="spellStart"/>
      <w:r w:rsidRPr="009661B9">
        <w:t>endpoints</w:t>
      </w:r>
      <w:proofErr w:type="spellEnd"/>
      <w:r w:rsidR="00B77CF3" w:rsidRPr="009661B9">
        <w:t>:</w:t>
      </w:r>
      <w:bookmarkEnd w:id="39"/>
    </w:p>
    <w:p w14:paraId="178D0F2C" w14:textId="77777777" w:rsidR="00B77CF3" w:rsidRPr="009661B9" w:rsidRDefault="00B77CF3" w:rsidP="00901CC4">
      <w:pPr>
        <w:pStyle w:val="Cmsor4"/>
      </w:pPr>
      <w:bookmarkStart w:id="40" w:name="_Toc194844933"/>
      <w:r w:rsidRPr="009661B9">
        <w:t>Könyv katalógus lekérése (opcionálisan) szűrve:</w:t>
      </w:r>
      <w:bookmarkEnd w:id="40"/>
    </w:p>
    <w:p w14:paraId="198BC38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GET</w:t>
      </w:r>
    </w:p>
    <w:p w14:paraId="21D9FDB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42E85616"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Title</w:t>
      </w:r>
      <w:proofErr w:type="spellEnd"/>
      <w:r w:rsidRPr="009661B9">
        <w:rPr>
          <w:rFonts w:ascii="Times New Roman" w:hAnsi="Times New Roman" w:cs="Times New Roman"/>
          <w:sz w:val="24"/>
          <w:szCs w:val="24"/>
        </w:rPr>
        <w:t>: a könyv címére szűr</w:t>
      </w:r>
    </w:p>
    <w:p w14:paraId="663B71B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Genre</w:t>
      </w:r>
      <w:proofErr w:type="spellEnd"/>
      <w:r w:rsidRPr="009661B9">
        <w:rPr>
          <w:rFonts w:ascii="Times New Roman" w:hAnsi="Times New Roman" w:cs="Times New Roman"/>
          <w:sz w:val="24"/>
          <w:szCs w:val="24"/>
        </w:rPr>
        <w:t>: a könyv kategóriákra szűr</w:t>
      </w:r>
    </w:p>
    <w:p w14:paraId="11857C2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Author</w:t>
      </w:r>
      <w:proofErr w:type="spellEnd"/>
      <w:r w:rsidRPr="009661B9">
        <w:rPr>
          <w:rFonts w:ascii="Times New Roman" w:hAnsi="Times New Roman" w:cs="Times New Roman"/>
          <w:sz w:val="24"/>
          <w:szCs w:val="24"/>
        </w:rPr>
        <w:t>: a könyv szerzőire szűr</w:t>
      </w:r>
    </w:p>
    <w:p w14:paraId="48F7B5E2"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Release_date</w:t>
      </w:r>
      <w:proofErr w:type="spellEnd"/>
      <w:r w:rsidRPr="009661B9">
        <w:rPr>
          <w:rFonts w:ascii="Times New Roman" w:hAnsi="Times New Roman" w:cs="Times New Roman"/>
          <w:sz w:val="24"/>
          <w:szCs w:val="24"/>
        </w:rPr>
        <w:t>: kiadás dátumát szűri</w:t>
      </w:r>
    </w:p>
    <w:p w14:paraId="62098C45"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14:paraId="235725DC"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w:t>
      </w:r>
      <w:proofErr w:type="spellEnd"/>
      <w:r w:rsidRPr="009661B9">
        <w:rPr>
          <w:rFonts w:ascii="Times New Roman" w:hAnsi="Times New Roman" w:cs="Times New Roman"/>
          <w:sz w:val="24"/>
          <w:szCs w:val="24"/>
        </w:rPr>
        <w:t xml:space="preserve">: érték amire szűr az </w:t>
      </w:r>
      <w:proofErr w:type="spellStart"/>
      <w:r w:rsidRPr="009661B9">
        <w:rPr>
          <w:rFonts w:ascii="Times New Roman" w:hAnsi="Times New Roman" w:cs="Times New Roman"/>
          <w:sz w:val="24"/>
          <w:szCs w:val="24"/>
        </w:rPr>
        <w:t>isbn-nél</w:t>
      </w:r>
      <w:proofErr w:type="spellEnd"/>
    </w:p>
    <w:p w14:paraId="615426E3" w14:textId="71A64695"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Page_number</w:t>
      </w:r>
      <w:proofErr w:type="spellEnd"/>
      <w:r w:rsidRPr="009661B9">
        <w:rPr>
          <w:rFonts w:ascii="Times New Roman" w:hAnsi="Times New Roman" w:cs="Times New Roman"/>
          <w:sz w:val="24"/>
          <w:szCs w:val="24"/>
        </w:rPr>
        <w:t>: egy szám</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 </w:t>
      </w:r>
      <w:proofErr w:type="spellStart"/>
      <w:r w:rsidRPr="009661B9">
        <w:rPr>
          <w:rFonts w:ascii="Times New Roman" w:hAnsi="Times New Roman" w:cs="Times New Roman"/>
          <w:sz w:val="24"/>
          <w:szCs w:val="24"/>
        </w:rPr>
        <w:t>representálja</w:t>
      </w:r>
      <w:proofErr w:type="spellEnd"/>
      <w:r w:rsidRPr="009661B9">
        <w:rPr>
          <w:rFonts w:ascii="Times New Roman" w:hAnsi="Times New Roman" w:cs="Times New Roman"/>
          <w:sz w:val="24"/>
          <w:szCs w:val="24"/>
        </w:rPr>
        <w:t xml:space="preserve">, hogy </w:t>
      </w:r>
      <w:proofErr w:type="spellStart"/>
      <w:r w:rsidRPr="009661B9">
        <w:rPr>
          <w:rFonts w:ascii="Times New Roman" w:hAnsi="Times New Roman" w:cs="Times New Roman"/>
          <w:sz w:val="24"/>
          <w:szCs w:val="24"/>
        </w:rPr>
        <w:t>hanyadik</w:t>
      </w:r>
      <w:proofErr w:type="spellEnd"/>
      <w:r w:rsidRPr="009661B9">
        <w:rPr>
          <w:rFonts w:ascii="Times New Roman" w:hAnsi="Times New Roman" w:cs="Times New Roman"/>
          <w:sz w:val="24"/>
          <w:szCs w:val="24"/>
        </w:rPr>
        <w:t xml:space="preserve"> oldalát kéri a találati listának</w:t>
      </w:r>
    </w:p>
    <w:p w14:paraId="7464B49E"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56720FA7"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A találati lista </w:t>
      </w:r>
      <w:proofErr w:type="spellStart"/>
      <w:r w:rsidRPr="009661B9">
        <w:rPr>
          <w:rFonts w:ascii="Times New Roman" w:hAnsi="Times New Roman" w:cs="Times New Roman"/>
          <w:sz w:val="24"/>
          <w:szCs w:val="24"/>
        </w:rPr>
        <w:t>html</w:t>
      </w:r>
      <w:proofErr w:type="spellEnd"/>
      <w:r w:rsidRPr="009661B9">
        <w:rPr>
          <w:rFonts w:ascii="Times New Roman" w:hAnsi="Times New Roman" w:cs="Times New Roman"/>
          <w:sz w:val="24"/>
          <w:szCs w:val="24"/>
        </w:rPr>
        <w:t xml:space="preserve"> kódja</w:t>
      </w:r>
    </w:p>
    <w:p w14:paraId="70CF560D" w14:textId="77777777" w:rsidR="00B77CF3" w:rsidRPr="009661B9" w:rsidRDefault="00B77CF3" w:rsidP="00F359EB">
      <w:pPr>
        <w:pStyle w:val="Cmsor4"/>
      </w:pPr>
      <w:bookmarkStart w:id="41" w:name="_Toc194844934"/>
      <w:r w:rsidRPr="009661B9">
        <w:t>Felhasználó bejelentkezés:</w:t>
      </w:r>
      <w:bookmarkEnd w:id="41"/>
    </w:p>
    <w:p w14:paraId="5D252F80"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69C283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5FC01408"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Uname</w:t>
      </w:r>
      <w:proofErr w:type="spellEnd"/>
      <w:r w:rsidRPr="009661B9">
        <w:rPr>
          <w:rFonts w:ascii="Times New Roman" w:hAnsi="Times New Roman" w:cs="Times New Roman"/>
          <w:sz w:val="24"/>
          <w:szCs w:val="24"/>
        </w:rPr>
        <w:t>: felhasználónév</w:t>
      </w:r>
    </w:p>
    <w:p w14:paraId="66CD648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Pw</w:t>
      </w:r>
      <w:proofErr w:type="spellEnd"/>
      <w:r w:rsidRPr="009661B9">
        <w:rPr>
          <w:rFonts w:ascii="Times New Roman" w:hAnsi="Times New Roman" w:cs="Times New Roman"/>
          <w:sz w:val="24"/>
          <w:szCs w:val="24"/>
        </w:rPr>
        <w:t>: jelszó</w:t>
      </w:r>
    </w:p>
    <w:p w14:paraId="70965EEA" w14:textId="689FD6DE"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remember_me</w:t>
      </w:r>
      <w:proofErr w:type="spellEnd"/>
      <w:r w:rsidRPr="009661B9">
        <w:rPr>
          <w:rFonts w:ascii="Times New Roman" w:hAnsi="Times New Roman" w:cs="Times New Roman"/>
          <w:sz w:val="24"/>
          <w:szCs w:val="24"/>
        </w:rPr>
        <w:t>: logikai változó, ami megadja, hogy az “emlékezz rám” opciót bepipálta-e bejelentkezéskor a felhasználó</w:t>
      </w:r>
    </w:p>
    <w:p w14:paraId="53C428F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764BCF0"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String</w:t>
      </w:r>
      <w:proofErr w:type="spellEnd"/>
      <w:r w:rsidRPr="009661B9">
        <w:rPr>
          <w:rFonts w:ascii="Times New Roman" w:hAnsi="Times New Roman" w:cs="Times New Roman"/>
          <w:sz w:val="24"/>
          <w:szCs w:val="24"/>
        </w:rPr>
        <w:t>:</w:t>
      </w:r>
    </w:p>
    <w:p w14:paraId="5EB10CEA"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found</w:t>
      </w:r>
      <w:proofErr w:type="spellEnd"/>
      <w:r w:rsidRPr="009661B9">
        <w:rPr>
          <w:rFonts w:ascii="Times New Roman" w:hAnsi="Times New Roman" w:cs="Times New Roman"/>
          <w:sz w:val="24"/>
          <w:szCs w:val="24"/>
        </w:rPr>
        <w:t>” ha a felhasználónév nem található</w:t>
      </w:r>
    </w:p>
    <w:p w14:paraId="4949630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inactive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user</w:t>
      </w:r>
      <w:proofErr w:type="spellEnd"/>
      <w:r w:rsidRPr="009661B9">
        <w:rPr>
          <w:rFonts w:ascii="Times New Roman" w:hAnsi="Times New Roman" w:cs="Times New Roman"/>
          <w:sz w:val="24"/>
          <w:szCs w:val="24"/>
        </w:rPr>
        <w:t>” ha a felhasználó fiókja deaktiválva (törölve) lett</w:t>
      </w:r>
    </w:p>
    <w:p w14:paraId="1F6893E1"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incorrect</w:t>
      </w:r>
      <w:proofErr w:type="spellEnd"/>
      <w:r w:rsidRPr="009661B9">
        <w:rPr>
          <w:rFonts w:ascii="Times New Roman" w:hAnsi="Times New Roman" w:cs="Times New Roman"/>
          <w:sz w:val="24"/>
          <w:szCs w:val="24"/>
        </w:rPr>
        <w:t>” ha a jelszó felhasználónév kombináció helytelen</w:t>
      </w:r>
    </w:p>
    <w:p w14:paraId="09FDE92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registered</w:t>
      </w:r>
      <w:proofErr w:type="spellEnd"/>
      <w:r w:rsidRPr="009661B9">
        <w:rPr>
          <w:rFonts w:ascii="Times New Roman" w:hAnsi="Times New Roman" w:cs="Times New Roman"/>
          <w:sz w:val="24"/>
          <w:szCs w:val="24"/>
        </w:rPr>
        <w:t>” ha a felhasználó a könyvtárban történő regisztrálás után még nem adott meg jelszót a webes bejelentkezéshez</w:t>
      </w:r>
    </w:p>
    <w:p w14:paraId="6CE5F214"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sikeres bejelentkezéskor</w:t>
      </w:r>
    </w:p>
    <w:p w14:paraId="4C84C79A" w14:textId="77777777" w:rsidR="00B77CF3" w:rsidRPr="009661B9" w:rsidRDefault="00B77CF3" w:rsidP="00F359EB">
      <w:pPr>
        <w:pStyle w:val="Cmsor4"/>
      </w:pPr>
      <w:bookmarkStart w:id="42" w:name="_Toc194844935"/>
      <w:r w:rsidRPr="009661B9">
        <w:t>Jelszó módosítása a profil oldalról:</w:t>
      </w:r>
      <w:bookmarkEnd w:id="42"/>
    </w:p>
    <w:p w14:paraId="1CEA2CCC"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5EC55D6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549C592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CurrentPassword</w:t>
      </w:r>
      <w:proofErr w:type="spellEnd"/>
      <w:r w:rsidRPr="009661B9">
        <w:rPr>
          <w:rFonts w:ascii="Times New Roman" w:hAnsi="Times New Roman" w:cs="Times New Roman"/>
          <w:sz w:val="24"/>
          <w:szCs w:val="24"/>
        </w:rPr>
        <w:t>: a jelenlegi jelszó</w:t>
      </w:r>
    </w:p>
    <w:p w14:paraId="0D163F1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NewPassword</w:t>
      </w:r>
      <w:proofErr w:type="spellEnd"/>
      <w:r w:rsidRPr="009661B9">
        <w:rPr>
          <w:rFonts w:ascii="Times New Roman" w:hAnsi="Times New Roman" w:cs="Times New Roman"/>
          <w:sz w:val="24"/>
          <w:szCs w:val="24"/>
        </w:rPr>
        <w:t>: a jelszó amire cserélni szeretné</w:t>
      </w:r>
    </w:p>
    <w:p w14:paraId="297EEEC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059A520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14:paraId="0C4ACB2A" w14:textId="77777777" w:rsidR="00B77CF3" w:rsidRPr="009661B9" w:rsidRDefault="00B77CF3" w:rsidP="00F359EB">
      <w:pPr>
        <w:pStyle w:val="Cmsor4"/>
      </w:pPr>
      <w:bookmarkStart w:id="43" w:name="_Toc194844936"/>
      <w:r w:rsidRPr="009661B9">
        <w:lastRenderedPageBreak/>
        <w:t>Kivett könyv lejárati dátumának meghosszabbítása:</w:t>
      </w:r>
      <w:bookmarkEnd w:id="43"/>
    </w:p>
    <w:p w14:paraId="2C60C93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1813732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3D369AC1"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Book_id</w:t>
      </w:r>
      <w:proofErr w:type="spellEnd"/>
      <w:r w:rsidRPr="009661B9">
        <w:rPr>
          <w:rFonts w:ascii="Times New Roman" w:hAnsi="Times New Roman" w:cs="Times New Roman"/>
          <w:sz w:val="24"/>
          <w:szCs w:val="24"/>
        </w:rPr>
        <w:t>: a könyv egyedi azonosítója</w:t>
      </w:r>
    </w:p>
    <w:p w14:paraId="72DBBF4B"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extend</w:t>
      </w:r>
      <w:proofErr w:type="spellEnd"/>
      <w:proofErr w:type="gramEnd"/>
      <w:r w:rsidRPr="009661B9">
        <w:rPr>
          <w:rFonts w:ascii="Times New Roman" w:hAnsi="Times New Roman" w:cs="Times New Roman"/>
          <w:sz w:val="24"/>
          <w:szCs w:val="24"/>
        </w:rPr>
        <w:t>”: megadja, hogy mit kell tenni, jelen esetben meghosszabbítani</w:t>
      </w:r>
    </w:p>
    <w:p w14:paraId="734690A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7527A8BC"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w:t>
      </w:r>
      <w:proofErr w:type="spellStart"/>
      <w:r w:rsidRPr="009661B9">
        <w:rPr>
          <w:rFonts w:ascii="Times New Roman" w:hAnsi="Times New Roman" w:cs="Times New Roman"/>
          <w:sz w:val="24"/>
          <w:szCs w:val="24"/>
        </w:rPr>
        <w:t>message</w:t>
      </w:r>
      <w:proofErr w:type="spellEnd"/>
      <w:r w:rsidRPr="009661B9">
        <w:rPr>
          <w:rFonts w:ascii="Times New Roman" w:hAnsi="Times New Roman" w:cs="Times New Roman"/>
          <w:sz w:val="24"/>
          <w:szCs w:val="24"/>
        </w:rPr>
        <w:t>” értéke megadja, hogy sikeres volt-e a hosszabbítás</w:t>
      </w:r>
    </w:p>
    <w:p w14:paraId="0D812751" w14:textId="77777777" w:rsidR="00B77CF3" w:rsidRPr="009661B9" w:rsidRDefault="00B77CF3" w:rsidP="00F359EB">
      <w:pPr>
        <w:pStyle w:val="Cmsor4"/>
      </w:pPr>
      <w:bookmarkStart w:id="44" w:name="_Toc194844937"/>
      <w:r w:rsidRPr="009661B9">
        <w:t>Felhasználó bejelentkezve van-</w:t>
      </w:r>
      <w:proofErr w:type="gramStart"/>
      <w:r w:rsidRPr="009661B9">
        <w:t>e?:</w:t>
      </w:r>
      <w:bookmarkEnd w:id="44"/>
      <w:proofErr w:type="gramEnd"/>
    </w:p>
    <w:p w14:paraId="2ECDFB0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2F23587D"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7A06884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isLoggedIn</w:t>
      </w:r>
      <w:proofErr w:type="spellEnd"/>
      <w:proofErr w:type="gramEnd"/>
      <w:r w:rsidRPr="009661B9">
        <w:rPr>
          <w:rFonts w:ascii="Times New Roman" w:hAnsi="Times New Roman" w:cs="Times New Roman"/>
          <w:sz w:val="24"/>
          <w:szCs w:val="24"/>
        </w:rPr>
        <w:t>”: megadja, hogy mit kell tenni, jelen esetben megmondani, hogy a felhasználó be van-e jelentkezve</w:t>
      </w:r>
    </w:p>
    <w:p w14:paraId="67A7EA75"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DA6757" w14:textId="43F38E48"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14:paraId="68BB5077" w14:textId="77777777" w:rsidR="00B77CF3" w:rsidRPr="009661B9" w:rsidRDefault="00B77CF3" w:rsidP="00F359EB">
      <w:pPr>
        <w:pStyle w:val="Cmsor4"/>
      </w:pPr>
      <w:bookmarkStart w:id="45" w:name="_Toc194844938"/>
      <w:r w:rsidRPr="009661B9">
        <w:t>Kijelentkezés:</w:t>
      </w:r>
      <w:bookmarkEnd w:id="45"/>
    </w:p>
    <w:p w14:paraId="750AD997"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3C4A796E"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021494E"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=”logout</w:t>
      </w:r>
      <w:proofErr w:type="gramEnd"/>
      <w:r w:rsidRPr="009661B9">
        <w:rPr>
          <w:rFonts w:ascii="Times New Roman" w:hAnsi="Times New Roman" w:cs="Times New Roman"/>
          <w:sz w:val="24"/>
          <w:szCs w:val="24"/>
        </w:rPr>
        <w:t>”: megadja, hogy mit kell tenni, jelen esetben kijelentkeztetni a felhasználót</w:t>
      </w:r>
    </w:p>
    <w:p w14:paraId="6805EEBB"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A45B04"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A44958D" w14:textId="77777777" w:rsidR="00B77CF3" w:rsidRPr="009661B9" w:rsidRDefault="00B77CF3" w:rsidP="00F359EB">
      <w:pPr>
        <w:pStyle w:val="Cmsor4"/>
      </w:pPr>
      <w:bookmarkStart w:id="46" w:name="_Toc194844939"/>
      <w:r w:rsidRPr="009661B9">
        <w:t xml:space="preserve">“Elfelejtettem a </w:t>
      </w:r>
      <w:proofErr w:type="spellStart"/>
      <w:r w:rsidRPr="009661B9">
        <w:t>jelszavam</w:t>
      </w:r>
      <w:proofErr w:type="spellEnd"/>
      <w:r w:rsidRPr="009661B9">
        <w:t>” link kérés:</w:t>
      </w:r>
      <w:bookmarkEnd w:id="46"/>
    </w:p>
    <w:p w14:paraId="242A07A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B7586A8"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Pareméterek</w:t>
      </w:r>
      <w:proofErr w:type="spellEnd"/>
      <w:r w:rsidRPr="009661B9">
        <w:rPr>
          <w:rFonts w:ascii="Times New Roman" w:hAnsi="Times New Roman" w:cs="Times New Roman"/>
          <w:sz w:val="24"/>
          <w:szCs w:val="24"/>
        </w:rPr>
        <w:t>:</w:t>
      </w:r>
    </w:p>
    <w:p w14:paraId="66BBE32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510710D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resetPassword</w:t>
      </w:r>
      <w:proofErr w:type="spellEnd"/>
      <w:proofErr w:type="gramEnd"/>
      <w:r w:rsidRPr="009661B9">
        <w:rPr>
          <w:rFonts w:ascii="Times New Roman" w:hAnsi="Times New Roman" w:cs="Times New Roman"/>
          <w:sz w:val="24"/>
          <w:szCs w:val="24"/>
        </w:rPr>
        <w:t xml:space="preserve">”: megadja, hogy mit kell tenni, jelen esetben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funkcióhoz linket küldeni email-re</w:t>
      </w:r>
    </w:p>
    <w:p w14:paraId="171DB344"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69730327"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invalid</w:t>
      </w:r>
      <w:proofErr w:type="spellEnd"/>
      <w:r w:rsidRPr="009661B9">
        <w:rPr>
          <w:rFonts w:ascii="Times New Roman" w:hAnsi="Times New Roman" w:cs="Times New Roman"/>
          <w:sz w:val="24"/>
          <w:szCs w:val="24"/>
        </w:rPr>
        <w:t>” ha nem található a felhasználó a megadott felhasználónévvel, vagy “</w:t>
      </w:r>
      <w:proofErr w:type="spellStart"/>
      <w:r w:rsidRPr="009661B9">
        <w:rPr>
          <w:rFonts w:ascii="Times New Roman" w:hAnsi="Times New Roman" w:cs="Times New Roman"/>
          <w:sz w:val="24"/>
          <w:szCs w:val="24"/>
        </w:rPr>
        <w:t>failed_to_send_email</w:t>
      </w:r>
      <w:proofErr w:type="spellEnd"/>
      <w:r w:rsidRPr="009661B9">
        <w:rPr>
          <w:rFonts w:ascii="Times New Roman" w:hAnsi="Times New Roman" w:cs="Times New Roman"/>
          <w:sz w:val="24"/>
          <w:szCs w:val="24"/>
        </w:rPr>
        <w:t xml:space="preserve">”, ha nem sikerült valami miatt </w:t>
      </w:r>
      <w:proofErr w:type="spellStart"/>
      <w:r w:rsidRPr="009661B9">
        <w:rPr>
          <w:rFonts w:ascii="Times New Roman" w:hAnsi="Times New Roman" w:cs="Times New Roman"/>
          <w:sz w:val="24"/>
          <w:szCs w:val="24"/>
        </w:rPr>
        <w:t>kiküldni</w:t>
      </w:r>
      <w:proofErr w:type="spellEnd"/>
      <w:r w:rsidRPr="009661B9">
        <w:rPr>
          <w:rFonts w:ascii="Times New Roman" w:hAnsi="Times New Roman" w:cs="Times New Roman"/>
          <w:sz w:val="24"/>
          <w:szCs w:val="24"/>
        </w:rPr>
        <w:t xml:space="preserve"> az emailt, vagy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xml:space="preserve">” ilyenkor az “email” értéke a </w:t>
      </w:r>
      <w:proofErr w:type="spellStart"/>
      <w:r w:rsidRPr="009661B9">
        <w:rPr>
          <w:rFonts w:ascii="Times New Roman" w:hAnsi="Times New Roman" w:cs="Times New Roman"/>
          <w:sz w:val="24"/>
          <w:szCs w:val="24"/>
        </w:rPr>
        <w:t>felhaszálóhoz</w:t>
      </w:r>
      <w:proofErr w:type="spellEnd"/>
      <w:r w:rsidRPr="009661B9">
        <w:rPr>
          <w:rFonts w:ascii="Times New Roman" w:hAnsi="Times New Roman" w:cs="Times New Roman"/>
          <w:sz w:val="24"/>
          <w:szCs w:val="24"/>
        </w:rPr>
        <w:t xml:space="preserve"> kapcsolt email cím lesz, az első négy karakter kivételével az @-</w:t>
      </w:r>
      <w:proofErr w:type="spellStart"/>
      <w:r w:rsidRPr="009661B9">
        <w:rPr>
          <w:rFonts w:ascii="Times New Roman" w:hAnsi="Times New Roman" w:cs="Times New Roman"/>
          <w:sz w:val="24"/>
          <w:szCs w:val="24"/>
        </w:rPr>
        <w:t>ig</w:t>
      </w:r>
      <w:proofErr w:type="spellEnd"/>
      <w:r w:rsidRPr="009661B9">
        <w:rPr>
          <w:rFonts w:ascii="Times New Roman" w:hAnsi="Times New Roman" w:cs="Times New Roman"/>
          <w:sz w:val="24"/>
          <w:szCs w:val="24"/>
        </w:rPr>
        <w:t xml:space="preserve"> kicsillagozva (pl.: </w:t>
      </w:r>
      <w:proofErr w:type="spellStart"/>
      <w:r w:rsidRPr="009661B9">
        <w:rPr>
          <w:rFonts w:ascii="Times New Roman" w:hAnsi="Times New Roman" w:cs="Times New Roman"/>
          <w:sz w:val="24"/>
          <w:szCs w:val="24"/>
        </w:rPr>
        <w:t>hort</w:t>
      </w:r>
      <w:proofErr w:type="spellEnd"/>
      <w:r w:rsidRPr="009661B9">
        <w:rPr>
          <w:rFonts w:ascii="Times New Roman" w:hAnsi="Times New Roman" w:cs="Times New Roman"/>
          <w:sz w:val="24"/>
          <w:szCs w:val="24"/>
        </w:rPr>
        <w:t>*******@gmail.com)</w:t>
      </w:r>
    </w:p>
    <w:p w14:paraId="7C4CEBFF" w14:textId="77777777" w:rsidR="00B77CF3" w:rsidRPr="009661B9" w:rsidRDefault="00B77CF3" w:rsidP="00636B43">
      <w:pPr>
        <w:pStyle w:val="Cmsor4"/>
      </w:pPr>
      <w:bookmarkStart w:id="47" w:name="_Toc194844940"/>
      <w:r w:rsidRPr="009661B9">
        <w:t>Könyv levétele kedvencek közül:</w:t>
      </w:r>
      <w:bookmarkEnd w:id="47"/>
    </w:p>
    <w:p w14:paraId="2E068701"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4B76047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0995E73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56D3828B"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removeFromFavorites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0B43E15F"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29A8F1"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4742FE91" w14:textId="77777777" w:rsidR="00B77CF3" w:rsidRPr="009661B9" w:rsidRDefault="00B77CF3" w:rsidP="00A36106">
      <w:pPr>
        <w:pStyle w:val="Cmsor4"/>
      </w:pPr>
      <w:bookmarkStart w:id="48" w:name="_Toc194844941"/>
      <w:r w:rsidRPr="009661B9">
        <w:t>Könyv felvétele kedvencekbe:</w:t>
      </w:r>
      <w:bookmarkEnd w:id="48"/>
    </w:p>
    <w:p w14:paraId="702CD26C"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02915999"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D26E67A"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78648A0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addToFavorites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440FDF6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FA1004"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74539A1" w14:textId="1542EFBB" w:rsidR="00B77CF3" w:rsidRPr="009661B9" w:rsidRDefault="00B77CF3" w:rsidP="00A36106">
      <w:pPr>
        <w:pStyle w:val="Cmsor4"/>
      </w:pPr>
      <w:bookmarkStart w:id="49" w:name="_Toc194844942"/>
      <w:r w:rsidRPr="009661B9">
        <w:t xml:space="preserve">Jelszó módosítása az </w:t>
      </w:r>
      <w:proofErr w:type="spellStart"/>
      <w:r w:rsidRPr="009661B9">
        <w:t>emaliben</w:t>
      </w:r>
      <w:proofErr w:type="spellEnd"/>
      <w:r w:rsidRPr="009661B9">
        <w:t xml:space="preserve"> kapott linken keresztül (“elfelejtettem a </w:t>
      </w:r>
      <w:proofErr w:type="spellStart"/>
      <w:r w:rsidRPr="009661B9">
        <w:t>jelszavamat</w:t>
      </w:r>
      <w:proofErr w:type="spellEnd"/>
      <w:r w:rsidRPr="009661B9">
        <w:t>” funkció):</w:t>
      </w:r>
      <w:bookmarkEnd w:id="49"/>
      <w:r w:rsidRPr="009661B9">
        <w:t xml:space="preserve"> </w:t>
      </w:r>
    </w:p>
    <w:p w14:paraId="25C0969A"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685E65DD"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0876B9E9"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Reset_token</w:t>
      </w:r>
      <w:proofErr w:type="spellEnd"/>
      <w:r w:rsidRPr="009661B9">
        <w:rPr>
          <w:rFonts w:ascii="Times New Roman" w:hAnsi="Times New Roman" w:cs="Times New Roman"/>
          <w:sz w:val="24"/>
          <w:szCs w:val="24"/>
        </w:rPr>
        <w:t xml:space="preserve">: a kapott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w:t>
      </w:r>
    </w:p>
    <w:p w14:paraId="4DC6E55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Password</w:t>
      </w:r>
      <w:proofErr w:type="spellEnd"/>
      <w:r w:rsidRPr="009661B9">
        <w:rPr>
          <w:rFonts w:ascii="Times New Roman" w:hAnsi="Times New Roman" w:cs="Times New Roman"/>
          <w:sz w:val="24"/>
          <w:szCs w:val="24"/>
        </w:rPr>
        <w:t xml:space="preserve">: jelszó </w:t>
      </w:r>
    </w:p>
    <w:p w14:paraId="62589E81"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14:paraId="7CC5B6A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ha sikeresen ki lett cserélve a jelszó, “</w:t>
      </w:r>
      <w:proofErr w:type="spellStart"/>
      <w:r w:rsidRPr="009661B9">
        <w:rPr>
          <w:rFonts w:ascii="Times New Roman" w:hAnsi="Times New Roman" w:cs="Times New Roman"/>
          <w:sz w:val="24"/>
          <w:szCs w:val="24"/>
        </w:rPr>
        <w:t>failed</w:t>
      </w:r>
      <w:proofErr w:type="spellEnd"/>
      <w:r w:rsidRPr="009661B9">
        <w:rPr>
          <w:rFonts w:ascii="Times New Roman" w:hAnsi="Times New Roman" w:cs="Times New Roman"/>
          <w:sz w:val="24"/>
          <w:szCs w:val="24"/>
        </w:rPr>
        <w:t>” ha valamilyen hiba folytán nem sikerült, “</w:t>
      </w:r>
      <w:proofErr w:type="spellStart"/>
      <w:r w:rsidRPr="009661B9">
        <w:rPr>
          <w:rFonts w:ascii="Times New Roman" w:hAnsi="Times New Roman" w:cs="Times New Roman"/>
          <w:sz w:val="24"/>
          <w:szCs w:val="24"/>
        </w:rPr>
        <w:t>expired</w:t>
      </w:r>
      <w:proofErr w:type="spellEnd"/>
      <w:r w:rsidRPr="009661B9">
        <w:rPr>
          <w:rFonts w:ascii="Times New Roman" w:hAnsi="Times New Roman" w:cs="Times New Roman"/>
          <w:sz w:val="24"/>
          <w:szCs w:val="24"/>
        </w:rPr>
        <w:t xml:space="preserve">” ha a link már nem érvényes </w:t>
      </w:r>
    </w:p>
    <w:p w14:paraId="47FCB47A" w14:textId="77777777" w:rsidR="00B77CF3" w:rsidRPr="009661B9" w:rsidRDefault="00B77CF3" w:rsidP="00DC491A">
      <w:pPr>
        <w:pStyle w:val="Cmsor4"/>
      </w:pPr>
      <w:bookmarkStart w:id="50" w:name="_Toc194844943"/>
      <w:r w:rsidRPr="009661B9">
        <w:t>Alkalmazott bejelentkeztetése:</w:t>
      </w:r>
      <w:bookmarkEnd w:id="50"/>
      <w:r w:rsidRPr="009661B9">
        <w:t xml:space="preserve"> </w:t>
      </w:r>
    </w:p>
    <w:p w14:paraId="44A492BF"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789E8ED6"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75DAA5B2"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6013848A"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w:t>
      </w:r>
      <w:proofErr w:type="spellEnd"/>
      <w:r w:rsidRPr="009661B9">
        <w:rPr>
          <w:rFonts w:ascii="Times New Roman" w:hAnsi="Times New Roman" w:cs="Times New Roman"/>
          <w:sz w:val="24"/>
          <w:szCs w:val="24"/>
        </w:rPr>
        <w:t>: jelszó</w:t>
      </w:r>
    </w:p>
    <w:p w14:paraId="67D08B1B"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757701"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JSON-ban visszaadja a “</w:t>
      </w:r>
      <w:proofErr w:type="spellStart"/>
      <w:r w:rsidRPr="009661B9">
        <w:rPr>
          <w:rFonts w:ascii="Times New Roman" w:hAnsi="Times New Roman" w:cs="Times New Roman"/>
          <w:sz w:val="24"/>
          <w:szCs w:val="24"/>
        </w:rPr>
        <w:t>loginEmployee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sql</w:t>
      </w:r>
      <w:proofErr w:type="spellEnd"/>
      <w:r w:rsidRPr="009661B9">
        <w:rPr>
          <w:rFonts w:ascii="Times New Roman" w:hAnsi="Times New Roman" w:cs="Times New Roman"/>
          <w:sz w:val="24"/>
          <w:szCs w:val="24"/>
        </w:rPr>
        <w:t xml:space="preserve"> eljárás értékét</w:t>
      </w:r>
    </w:p>
    <w:p w14:paraId="6D63DD07" w14:textId="2B23561F" w:rsidR="00346009" w:rsidRPr="00346009" w:rsidRDefault="00346009" w:rsidP="00346009">
      <w:pPr>
        <w:rPr>
          <w:b/>
          <w:bCs/>
        </w:rPr>
      </w:pPr>
      <w:r w:rsidRPr="00346009">
        <w:rPr>
          <w:b/>
          <w:bCs/>
        </w:rPr>
        <w:t xml:space="preserve">A maradék </w:t>
      </w:r>
      <w:proofErr w:type="spellStart"/>
      <w:r w:rsidRPr="00346009">
        <w:rPr>
          <w:b/>
          <w:bCs/>
        </w:rPr>
        <w:t>endpoint</w:t>
      </w:r>
      <w:proofErr w:type="spellEnd"/>
      <w:r w:rsidRPr="00346009">
        <w:rPr>
          <w:b/>
          <w:bCs/>
        </w:rPr>
        <w:t>:</w:t>
      </w:r>
    </w:p>
    <w:p w14:paraId="315861A0" w14:textId="641F0656" w:rsidR="00B77CF3" w:rsidRPr="009661B9" w:rsidRDefault="00B77CF3" w:rsidP="00346009">
      <w:pPr>
        <w:ind w:firstLine="720"/>
        <w:jc w:val="both"/>
      </w:pPr>
      <w:r w:rsidRPr="009661B9">
        <w:t xml:space="preserve">A további 48 </w:t>
      </w:r>
      <w:proofErr w:type="spellStart"/>
      <w:r w:rsidRPr="009661B9">
        <w:t>endpointot</w:t>
      </w:r>
      <w:proofErr w:type="spellEnd"/>
      <w:r w:rsidRPr="009661B9">
        <w:t xml:space="preserve"> az asztali alkalmazás használja, a kommunikáció egyszerűsítésének és egységesítésének érdekében ugyanazt a sémát követi az összes. Mindegyik POST metódus, és van egy “</w:t>
      </w:r>
      <w:proofErr w:type="spellStart"/>
      <w:r w:rsidRPr="009661B9">
        <w:t>type</w:t>
      </w:r>
      <w:proofErr w:type="spellEnd"/>
      <w:r w:rsidRPr="009661B9">
        <w:t xml:space="preserve">” paramétere, ami meghatározza melyik SQL eljárást fogja meghívni az API. Az </w:t>
      </w:r>
      <w:proofErr w:type="spellStart"/>
      <w:r w:rsidRPr="009661B9">
        <w:t>endpoint</w:t>
      </w:r>
      <w:proofErr w:type="spellEnd"/>
      <w:r w:rsidRPr="009661B9">
        <w:t xml:space="preserve">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w:t>
      </w:r>
      <w:proofErr w:type="spellStart"/>
      <w:r w:rsidRPr="009661B9">
        <w:t>addUser</w:t>
      </w:r>
      <w:proofErr w:type="spellEnd"/>
      <w:r w:rsidRPr="009661B9">
        <w:t>” “</w:t>
      </w:r>
      <w:proofErr w:type="spellStart"/>
      <w:r w:rsidRPr="009661B9">
        <w:t>type</w:t>
      </w:r>
      <w:proofErr w:type="spellEnd"/>
      <w:r w:rsidRPr="009661B9">
        <w:t xml:space="preserve">” paraméterű </w:t>
      </w:r>
      <w:proofErr w:type="spellStart"/>
      <w:r w:rsidRPr="009661B9">
        <w:t>endpointnál</w:t>
      </w:r>
      <w:proofErr w:type="spellEnd"/>
      <w:r w:rsidRPr="009661B9">
        <w:t xml:space="preserve"> van, ott a fent említettek mellet még egy jelszó változtatást is meghív az API. </w:t>
      </w:r>
    </w:p>
    <w:p w14:paraId="16A5DC97" w14:textId="77777777" w:rsidR="00B77CF3" w:rsidRPr="009661B9" w:rsidRDefault="00B77CF3" w:rsidP="00346009">
      <w:pPr>
        <w:jc w:val="both"/>
      </w:pPr>
    </w:p>
    <w:p w14:paraId="61671144" w14:textId="4A0E43E8" w:rsidR="005A34E5" w:rsidRPr="009661B9" w:rsidRDefault="005A34E5">
      <w:pPr>
        <w:rPr>
          <w:b/>
          <w:sz w:val="28"/>
        </w:rPr>
      </w:pPr>
      <w:r w:rsidRPr="009661B9">
        <w:br w:type="page"/>
      </w:r>
    </w:p>
    <w:p w14:paraId="72AD9D8C" w14:textId="66E10419" w:rsidR="00F654F6" w:rsidRPr="009661B9" w:rsidRDefault="003C2896" w:rsidP="00836FEF">
      <w:pPr>
        <w:pStyle w:val="Cmsor2"/>
      </w:pPr>
      <w:bookmarkStart w:id="51" w:name="_Toc194844944"/>
      <w:r w:rsidRPr="009661B9">
        <w:lastRenderedPageBreak/>
        <w:t>Adatbázis</w:t>
      </w:r>
      <w:bookmarkEnd w:id="51"/>
    </w:p>
    <w:p w14:paraId="7334BC12" w14:textId="77777777" w:rsidR="003C2896" w:rsidRPr="009661B9" w:rsidRDefault="003C2896" w:rsidP="003C2896">
      <w:r w:rsidRPr="009661B9">
        <w:t>Adatok</w:t>
      </w:r>
    </w:p>
    <w:p w14:paraId="491FE125" w14:textId="77777777" w:rsidR="003C2896" w:rsidRPr="009661B9" w:rsidRDefault="003C2896" w:rsidP="003C2896">
      <w:pPr>
        <w:rPr>
          <w:b/>
        </w:rPr>
      </w:pPr>
      <w:r w:rsidRPr="009661B9">
        <w:t xml:space="preserve">Adatbázis szerver: </w:t>
      </w:r>
      <w:r w:rsidRPr="009661B9">
        <w:rPr>
          <w:b/>
        </w:rPr>
        <w:t>MYSQL</w:t>
      </w:r>
    </w:p>
    <w:p w14:paraId="670D23C7" w14:textId="77777777" w:rsidR="003C2896" w:rsidRPr="009661B9" w:rsidRDefault="003C2896" w:rsidP="003C2896">
      <w:pPr>
        <w:rPr>
          <w:b/>
        </w:rPr>
      </w:pPr>
      <w:r w:rsidRPr="009661B9">
        <w:t>Adatbázis neve</w:t>
      </w:r>
      <w:r w:rsidRPr="009661B9">
        <w:rPr>
          <w:b/>
        </w:rPr>
        <w:t xml:space="preserve">: </w:t>
      </w:r>
      <w:proofErr w:type="spellStart"/>
      <w:r w:rsidRPr="009661B9">
        <w:rPr>
          <w:b/>
        </w:rPr>
        <w:t>konyvtar</w:t>
      </w:r>
      <w:proofErr w:type="spellEnd"/>
    </w:p>
    <w:p w14:paraId="7E22733D" w14:textId="77777777" w:rsidR="003C2896" w:rsidRPr="009661B9" w:rsidRDefault="003C2896" w:rsidP="003C2896">
      <w:pPr>
        <w:rPr>
          <w:b/>
        </w:rPr>
      </w:pPr>
      <w:r w:rsidRPr="009661B9">
        <w:t xml:space="preserve">Adatbázis illesztés: </w:t>
      </w:r>
      <w:r w:rsidRPr="009661B9">
        <w:rPr>
          <w:b/>
        </w:rPr>
        <w:t>utf8_hungarian_ci</w:t>
      </w:r>
    </w:p>
    <w:p w14:paraId="0AABE539" w14:textId="77777777" w:rsidR="003C2896" w:rsidRPr="009661B9" w:rsidRDefault="003C2896" w:rsidP="003C2896">
      <w:pPr>
        <w:rPr>
          <w:b/>
        </w:rPr>
      </w:pPr>
      <w:r w:rsidRPr="009661B9">
        <w:t>Adatbázis motor</w:t>
      </w:r>
      <w:r w:rsidRPr="009661B9">
        <w:rPr>
          <w:b/>
        </w:rPr>
        <w:t xml:space="preserve">: </w:t>
      </w:r>
      <w:proofErr w:type="spellStart"/>
      <w:r w:rsidRPr="009661B9">
        <w:rPr>
          <w:b/>
        </w:rPr>
        <w:t>InnoDb</w:t>
      </w:r>
      <w:proofErr w:type="spellEnd"/>
    </w:p>
    <w:p w14:paraId="7F856B22" w14:textId="77777777" w:rsidR="003C2896" w:rsidRPr="009661B9" w:rsidRDefault="003C2896" w:rsidP="003C2896">
      <w:r w:rsidRPr="009661B9">
        <w:rPr>
          <w:noProof/>
        </w:rPr>
        <mc:AlternateContent>
          <mc:Choice Requires="wps">
            <w:drawing>
              <wp:anchor distT="45720" distB="45720" distL="114300" distR="114300" simplePos="0" relativeHeight="251659264" behindDoc="0" locked="0" layoutInCell="1" allowOverlap="1" wp14:anchorId="0EE2313C" wp14:editId="1687932E">
                <wp:simplePos x="0" y="0"/>
                <wp:positionH relativeFrom="margin">
                  <wp:align>right</wp:align>
                </wp:positionH>
                <wp:positionV relativeFrom="paragraph">
                  <wp:posOffset>333375</wp:posOffset>
                </wp:positionV>
                <wp:extent cx="5740400" cy="619125"/>
                <wp:effectExtent l="0" t="0" r="12700" b="285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19125"/>
                        </a:xfrm>
                        <a:prstGeom prst="rect">
                          <a:avLst/>
                        </a:prstGeom>
                        <a:solidFill>
                          <a:srgbClr val="FFFFFF"/>
                        </a:solidFill>
                        <a:ln w="9525">
                          <a:solidFill>
                            <a:srgbClr val="000000"/>
                          </a:solidFill>
                          <a:miter lim="800000"/>
                          <a:headEnd/>
                          <a:tailEnd/>
                        </a:ln>
                      </wps:spPr>
                      <wps:txbx>
                        <w:txbxContent>
                          <w:p w14:paraId="66636C90" w14:textId="77777777" w:rsidR="00C03417" w:rsidRPr="000A6D10" w:rsidRDefault="00C03417"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313C" id="_x0000_s1031" type="#_x0000_t202" style="position:absolute;margin-left:400.8pt;margin-top:26.25pt;width:452pt;height:48.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">
                <v:textbox>
                  <w:txbxContent>
                    <w:p w14:paraId="66636C90" w14:textId="77777777" w:rsidR="00C03417" w:rsidRPr="000A6D10" w:rsidRDefault="00C03417" w:rsidP="003C2896">
                      <w:pPr>
                        <w:rPr>
                          <w:rFonts w:ascii="Cascadia Code ExtraLight" w:hAnsi="Cascadia Code ExtraLight"/>
                        </w:rPr>
                      </w:pPr>
                      <w:r w:rsidRPr="000A6D10">
                        <w:rPr>
                          <w:rFonts w:ascii="Cascadia Code ExtraLight" w:hAnsi="Cascadia Code ExtraLight"/>
                        </w:rPr>
                        <w:t xml:space="preserve">CREATE DATABASE IF NOT EXISTS </w:t>
                      </w:r>
                      <w:proofErr w:type="spellStart"/>
                      <w:r w:rsidRPr="000A6D10">
                        <w:rPr>
                          <w:rFonts w:ascii="Cascadia Code ExtraLight" w:hAnsi="Cascadia Code ExtraLight"/>
                        </w:rPr>
                        <w:t>konyvtar</w:t>
                      </w:r>
                      <w:proofErr w:type="spellEnd"/>
                      <w:r w:rsidRPr="000A6D10">
                        <w:rPr>
                          <w:rFonts w:ascii="Cascadia Code ExtraLight" w:hAnsi="Cascadia Code ExtraLight"/>
                        </w:rPr>
                        <w:t xml:space="preserve"> CHARACTER SET utf8 COLLATE utf8_hungarian_ci;</w:t>
                      </w:r>
                    </w:p>
                  </w:txbxContent>
                </v:textbox>
                <w10:wrap type="square" anchorx="margin"/>
              </v:shape>
            </w:pict>
          </mc:Fallback>
        </mc:AlternateContent>
      </w:r>
      <w:r w:rsidRPr="009661B9">
        <w:t>Adatbázis létrehozó parancs:</w:t>
      </w:r>
    </w:p>
    <w:p w14:paraId="3C6BF6BB" w14:textId="77777777" w:rsidR="003C2896" w:rsidRPr="009661B9" w:rsidRDefault="003C2896" w:rsidP="003C2896">
      <w:r w:rsidRPr="009661B9">
        <w:br w:type="page"/>
      </w:r>
    </w:p>
    <w:p w14:paraId="14E535AF" w14:textId="77777777" w:rsidR="003C2896" w:rsidRPr="009661B9" w:rsidRDefault="003C2896" w:rsidP="003C2896">
      <w:pPr>
        <w:sectPr w:rsidR="003C2896" w:rsidRPr="009661B9" w:rsidSect="00100169">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18" w:bottom="1418" w:left="1418" w:header="709" w:footer="709" w:gutter="0"/>
          <w:cols w:space="708"/>
          <w:titlePg/>
          <w:docGrid w:linePitch="360"/>
        </w:sectPr>
      </w:pPr>
    </w:p>
    <w:p w14:paraId="38493492" w14:textId="77777777" w:rsidR="003C2896" w:rsidRPr="009661B9" w:rsidRDefault="003C2896" w:rsidP="00D02864">
      <w:pPr>
        <w:pStyle w:val="Cmsor3"/>
        <w:sectPr w:rsidR="003C2896" w:rsidRPr="009661B9" w:rsidSect="009D3496">
          <w:pgSz w:w="11906" w:h="16838"/>
          <w:pgMar w:top="1418" w:right="1418" w:bottom="1418" w:left="1418" w:header="709" w:footer="709" w:gutter="0"/>
          <w:cols w:space="708"/>
          <w:docGrid w:linePitch="360"/>
        </w:sectPr>
      </w:pPr>
      <w:bookmarkStart w:id="52" w:name="_Toc194844945"/>
      <w:r w:rsidRPr="009661B9">
        <w:rPr>
          <w:noProof/>
        </w:rPr>
        <w:lastRenderedPageBreak/>
        <w:drawing>
          <wp:anchor distT="0" distB="0" distL="114300" distR="114300" simplePos="0" relativeHeight="251660288" behindDoc="1" locked="0" layoutInCell="1" allowOverlap="1" wp14:anchorId="6A261104" wp14:editId="5E1C836C">
            <wp:simplePos x="0" y="0"/>
            <wp:positionH relativeFrom="margin">
              <wp:align>center</wp:align>
            </wp:positionH>
            <wp:positionV relativeFrom="paragraph">
              <wp:posOffset>1870075</wp:posOffset>
            </wp:positionV>
            <wp:extent cx="8198485" cy="5193030"/>
            <wp:effectExtent l="16828" t="21272" r="9842" b="9843"/>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rot="5400000">
                      <a:off x="0" y="0"/>
                      <a:ext cx="8198485" cy="5193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661B9">
        <w:t>Kapcsolatok</w:t>
      </w:r>
      <w:bookmarkEnd w:id="52"/>
    </w:p>
    <w:p w14:paraId="6B728F24" w14:textId="77777777" w:rsidR="003C2896" w:rsidRPr="009661B9" w:rsidRDefault="003C2896" w:rsidP="008B3F2B">
      <w:pPr>
        <w:pStyle w:val="Cmsor3"/>
      </w:pPr>
      <w:bookmarkStart w:id="53" w:name="_Toc194844946"/>
      <w:r w:rsidRPr="009661B9">
        <w:lastRenderedPageBreak/>
        <w:t>Táblák</w:t>
      </w:r>
      <w:bookmarkEnd w:id="53"/>
    </w:p>
    <w:p w14:paraId="24EA4A92" w14:textId="77777777" w:rsidR="003C2896" w:rsidRPr="009661B9" w:rsidRDefault="003C2896" w:rsidP="008B3F2B">
      <w:pPr>
        <w:pStyle w:val="Cmsor4"/>
      </w:pPr>
      <w:bookmarkStart w:id="54" w:name="_Toc194844947"/>
      <w:r w:rsidRPr="009661B9">
        <w:t>A „</w:t>
      </w:r>
      <w:proofErr w:type="spellStart"/>
      <w:r w:rsidRPr="009661B9">
        <w:t>book</w:t>
      </w:r>
      <w:proofErr w:type="spellEnd"/>
      <w:r w:rsidRPr="009661B9">
        <w:t>” tábla</w:t>
      </w:r>
      <w:bookmarkEnd w:id="54"/>
    </w:p>
    <w:p w14:paraId="4B3B8B7F" w14:textId="77777777" w:rsidR="003C2896" w:rsidRPr="009661B9" w:rsidRDefault="003C2896" w:rsidP="003C2896">
      <w:pPr>
        <w:jc w:val="both"/>
      </w:pPr>
      <w:r w:rsidRPr="009661B9">
        <w:t>A „</w:t>
      </w:r>
      <w:proofErr w:type="spellStart"/>
      <w:r w:rsidRPr="009661B9">
        <w:t>book</w:t>
      </w:r>
      <w:proofErr w:type="spellEnd"/>
      <w:r w:rsidRPr="009661B9">
        <w:t>” tábla tárolja az egyes könyv típusok fontos adatait, amik elsősorban a weboldalon fognak megjelenni, az egyik legfontosabb és leggyakrabban használt tábla</w:t>
      </w:r>
    </w:p>
    <w:p w14:paraId="4663536A" w14:textId="77777777" w:rsidR="003C2896" w:rsidRPr="009661B9" w:rsidRDefault="003C2896" w:rsidP="00B352CA">
      <w:pPr>
        <w:rPr>
          <w:b/>
          <w:bCs/>
        </w:rPr>
      </w:pPr>
      <w:r w:rsidRPr="009661B9">
        <w:rPr>
          <w:b/>
          <w:bCs/>
        </w:rPr>
        <w:t>Szerkezet</w:t>
      </w:r>
    </w:p>
    <w:tbl>
      <w:tblPr>
        <w:tblStyle w:val="Rcsostblzat"/>
        <w:tblW w:w="0" w:type="auto"/>
        <w:tblLook w:val="04A0" w:firstRow="1" w:lastRow="0" w:firstColumn="1" w:lastColumn="0" w:noHBand="0" w:noVBand="1"/>
      </w:tblPr>
      <w:tblGrid>
        <w:gridCol w:w="1722"/>
        <w:gridCol w:w="1511"/>
        <w:gridCol w:w="3400"/>
        <w:gridCol w:w="1670"/>
      </w:tblGrid>
      <w:tr w:rsidR="003C2896" w:rsidRPr="009661B9" w14:paraId="36330663" w14:textId="77777777" w:rsidTr="00346009">
        <w:tc>
          <w:tcPr>
            <w:tcW w:w="1726" w:type="dxa"/>
            <w:vAlign w:val="center"/>
          </w:tcPr>
          <w:p w14:paraId="6B83DFE6" w14:textId="77777777" w:rsidR="003C2896" w:rsidRPr="009661B9" w:rsidRDefault="003C2896" w:rsidP="00346009">
            <w:pPr>
              <w:jc w:val="center"/>
            </w:pPr>
            <w:r w:rsidRPr="009661B9">
              <w:t>Mező neve</w:t>
            </w:r>
          </w:p>
        </w:tc>
        <w:tc>
          <w:tcPr>
            <w:tcW w:w="1521" w:type="dxa"/>
            <w:vAlign w:val="center"/>
          </w:tcPr>
          <w:p w14:paraId="3D3164F4" w14:textId="77777777" w:rsidR="003C2896" w:rsidRPr="009661B9" w:rsidRDefault="003C2896" w:rsidP="00346009">
            <w:pPr>
              <w:jc w:val="center"/>
            </w:pPr>
            <w:r w:rsidRPr="009661B9">
              <w:t>Mező típusa</w:t>
            </w:r>
          </w:p>
        </w:tc>
        <w:tc>
          <w:tcPr>
            <w:tcW w:w="3552" w:type="dxa"/>
            <w:vAlign w:val="center"/>
          </w:tcPr>
          <w:p w14:paraId="2AFABBC9" w14:textId="77777777" w:rsidR="003C2896" w:rsidRPr="009661B9" w:rsidRDefault="003C2896" w:rsidP="00346009">
            <w:pPr>
              <w:jc w:val="center"/>
            </w:pPr>
            <w:r w:rsidRPr="009661B9">
              <w:t>Leírás</w:t>
            </w:r>
          </w:p>
        </w:tc>
        <w:tc>
          <w:tcPr>
            <w:tcW w:w="1694" w:type="dxa"/>
            <w:vAlign w:val="center"/>
          </w:tcPr>
          <w:p w14:paraId="7002CB02" w14:textId="77777777" w:rsidR="003C2896" w:rsidRPr="009661B9" w:rsidRDefault="003C2896" w:rsidP="00346009">
            <w:pPr>
              <w:jc w:val="center"/>
            </w:pPr>
            <w:r w:rsidRPr="009661B9">
              <w:t>Kulcs/index</w:t>
            </w:r>
          </w:p>
        </w:tc>
      </w:tr>
      <w:tr w:rsidR="003C2896" w:rsidRPr="009661B9" w14:paraId="2A3648A2" w14:textId="77777777" w:rsidTr="00346009">
        <w:tc>
          <w:tcPr>
            <w:tcW w:w="1726" w:type="dxa"/>
            <w:vAlign w:val="center"/>
          </w:tcPr>
          <w:p w14:paraId="5E88C4C7" w14:textId="77777777" w:rsidR="003C2896" w:rsidRPr="009661B9" w:rsidRDefault="003C2896" w:rsidP="00346009">
            <w:proofErr w:type="spellStart"/>
            <w:r w:rsidRPr="009661B9">
              <w:t>ISBN_id</w:t>
            </w:r>
            <w:proofErr w:type="spellEnd"/>
          </w:p>
        </w:tc>
        <w:tc>
          <w:tcPr>
            <w:tcW w:w="1521" w:type="dxa"/>
            <w:vAlign w:val="center"/>
          </w:tcPr>
          <w:p w14:paraId="3FF1E4B4" w14:textId="77777777" w:rsidR="003C2896" w:rsidRPr="009661B9" w:rsidRDefault="003C2896" w:rsidP="00346009">
            <w:pPr>
              <w:jc w:val="center"/>
            </w:pPr>
            <w:r w:rsidRPr="009661B9">
              <w:t>INT</w:t>
            </w:r>
          </w:p>
        </w:tc>
        <w:tc>
          <w:tcPr>
            <w:tcW w:w="3552" w:type="dxa"/>
            <w:vAlign w:val="center"/>
          </w:tcPr>
          <w:p w14:paraId="3DDFA223" w14:textId="77777777" w:rsidR="003C2896" w:rsidRPr="009661B9" w:rsidRDefault="003C2896" w:rsidP="00346009">
            <w:r w:rsidRPr="009661B9">
              <w:t>A könyvtípus egyedi azonosítója</w:t>
            </w:r>
          </w:p>
        </w:tc>
        <w:tc>
          <w:tcPr>
            <w:tcW w:w="1694" w:type="dxa"/>
            <w:vAlign w:val="center"/>
          </w:tcPr>
          <w:p w14:paraId="475BDCE6"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080955F" w14:textId="77777777" w:rsidTr="00346009">
        <w:tc>
          <w:tcPr>
            <w:tcW w:w="1726" w:type="dxa"/>
            <w:vAlign w:val="center"/>
          </w:tcPr>
          <w:p w14:paraId="7F8D49F6" w14:textId="77777777" w:rsidR="003C2896" w:rsidRPr="009661B9" w:rsidRDefault="003C2896" w:rsidP="00346009">
            <w:r w:rsidRPr="009661B9">
              <w:t>ISBN</w:t>
            </w:r>
          </w:p>
        </w:tc>
        <w:tc>
          <w:tcPr>
            <w:tcW w:w="1521" w:type="dxa"/>
            <w:vAlign w:val="center"/>
          </w:tcPr>
          <w:p w14:paraId="6A5B5DC6" w14:textId="77777777" w:rsidR="003C2896" w:rsidRPr="009661B9" w:rsidRDefault="003C2896" w:rsidP="00346009">
            <w:pPr>
              <w:jc w:val="center"/>
            </w:pPr>
            <w:r w:rsidRPr="009661B9">
              <w:t>VARCHAR</w:t>
            </w:r>
          </w:p>
        </w:tc>
        <w:tc>
          <w:tcPr>
            <w:tcW w:w="3552" w:type="dxa"/>
            <w:vAlign w:val="center"/>
          </w:tcPr>
          <w:p w14:paraId="4E295510" w14:textId="77777777" w:rsidR="003C2896" w:rsidRPr="009661B9" w:rsidRDefault="003C2896" w:rsidP="00346009">
            <w:r w:rsidRPr="009661B9">
              <w:t>2007.01.01-ig megjelent könyveknél 11 karakter utána 13</w:t>
            </w:r>
          </w:p>
        </w:tc>
        <w:tc>
          <w:tcPr>
            <w:tcW w:w="1694" w:type="dxa"/>
            <w:vAlign w:val="center"/>
          </w:tcPr>
          <w:p w14:paraId="22B12261" w14:textId="77777777" w:rsidR="003C2896" w:rsidRPr="009661B9" w:rsidRDefault="003C2896" w:rsidP="00346009">
            <w:pPr>
              <w:jc w:val="center"/>
            </w:pPr>
          </w:p>
        </w:tc>
      </w:tr>
      <w:tr w:rsidR="003C2896" w:rsidRPr="009661B9" w14:paraId="7B5F553F" w14:textId="77777777" w:rsidTr="00346009">
        <w:tc>
          <w:tcPr>
            <w:tcW w:w="1726" w:type="dxa"/>
            <w:vAlign w:val="center"/>
          </w:tcPr>
          <w:p w14:paraId="5FEEFE7B" w14:textId="77777777" w:rsidR="003C2896" w:rsidRPr="009661B9" w:rsidRDefault="003C2896" w:rsidP="00346009">
            <w:proofErr w:type="spellStart"/>
            <w:r w:rsidRPr="009661B9">
              <w:t>title</w:t>
            </w:r>
            <w:proofErr w:type="spellEnd"/>
          </w:p>
        </w:tc>
        <w:tc>
          <w:tcPr>
            <w:tcW w:w="1521" w:type="dxa"/>
            <w:vAlign w:val="center"/>
          </w:tcPr>
          <w:p w14:paraId="6EA58B86" w14:textId="77777777" w:rsidR="003C2896" w:rsidRPr="009661B9" w:rsidRDefault="003C2896" w:rsidP="00346009">
            <w:pPr>
              <w:jc w:val="center"/>
            </w:pPr>
            <w:r w:rsidRPr="009661B9">
              <w:t>VARCHAR</w:t>
            </w:r>
          </w:p>
        </w:tc>
        <w:tc>
          <w:tcPr>
            <w:tcW w:w="3552" w:type="dxa"/>
            <w:vAlign w:val="center"/>
          </w:tcPr>
          <w:p w14:paraId="5FE68CFD" w14:textId="77777777" w:rsidR="003C2896" w:rsidRPr="009661B9" w:rsidRDefault="003C2896" w:rsidP="00346009">
            <w:r w:rsidRPr="009661B9">
              <w:t>A könyv címe</w:t>
            </w:r>
          </w:p>
        </w:tc>
        <w:tc>
          <w:tcPr>
            <w:tcW w:w="1694" w:type="dxa"/>
            <w:vAlign w:val="center"/>
          </w:tcPr>
          <w:p w14:paraId="2ABBA2BF" w14:textId="77777777" w:rsidR="003C2896" w:rsidRPr="009661B9" w:rsidRDefault="003C2896" w:rsidP="00346009">
            <w:pPr>
              <w:jc w:val="center"/>
            </w:pPr>
          </w:p>
        </w:tc>
      </w:tr>
      <w:tr w:rsidR="003C2896" w:rsidRPr="009661B9" w14:paraId="073BF861" w14:textId="77777777" w:rsidTr="00346009">
        <w:tc>
          <w:tcPr>
            <w:tcW w:w="1726" w:type="dxa"/>
            <w:vAlign w:val="center"/>
          </w:tcPr>
          <w:p w14:paraId="13564641" w14:textId="77777777" w:rsidR="003C2896" w:rsidRPr="009661B9" w:rsidRDefault="003C2896" w:rsidP="00346009">
            <w:proofErr w:type="spellStart"/>
            <w:r w:rsidRPr="009661B9">
              <w:t>publisher_id</w:t>
            </w:r>
            <w:proofErr w:type="spellEnd"/>
          </w:p>
        </w:tc>
        <w:tc>
          <w:tcPr>
            <w:tcW w:w="1521" w:type="dxa"/>
            <w:vAlign w:val="center"/>
          </w:tcPr>
          <w:p w14:paraId="6FD1E288" w14:textId="77777777" w:rsidR="003C2896" w:rsidRPr="009661B9" w:rsidRDefault="003C2896" w:rsidP="00346009">
            <w:pPr>
              <w:jc w:val="center"/>
            </w:pPr>
            <w:r w:rsidRPr="009661B9">
              <w:t>INT</w:t>
            </w:r>
          </w:p>
        </w:tc>
        <w:tc>
          <w:tcPr>
            <w:tcW w:w="3552" w:type="dxa"/>
            <w:vAlign w:val="center"/>
          </w:tcPr>
          <w:p w14:paraId="61EC8114" w14:textId="77777777" w:rsidR="003C2896" w:rsidRPr="009661B9" w:rsidRDefault="003C2896" w:rsidP="00346009">
            <w:r w:rsidRPr="009661B9">
              <w:t>A könyv kiadójának azonosítója</w:t>
            </w:r>
          </w:p>
        </w:tc>
        <w:tc>
          <w:tcPr>
            <w:tcW w:w="1694" w:type="dxa"/>
            <w:vAlign w:val="center"/>
          </w:tcPr>
          <w:p w14:paraId="4920B7E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0DF6A48A" w14:textId="77777777" w:rsidTr="00346009">
        <w:tc>
          <w:tcPr>
            <w:tcW w:w="1726" w:type="dxa"/>
            <w:vAlign w:val="center"/>
          </w:tcPr>
          <w:p w14:paraId="22B46473" w14:textId="77777777" w:rsidR="003C2896" w:rsidRPr="009661B9" w:rsidRDefault="003C2896" w:rsidP="00346009">
            <w:proofErr w:type="spellStart"/>
            <w:r w:rsidRPr="009661B9">
              <w:t>release_date</w:t>
            </w:r>
            <w:proofErr w:type="spellEnd"/>
          </w:p>
        </w:tc>
        <w:tc>
          <w:tcPr>
            <w:tcW w:w="1521" w:type="dxa"/>
            <w:vAlign w:val="center"/>
          </w:tcPr>
          <w:p w14:paraId="7D7E66FE" w14:textId="77777777" w:rsidR="003C2896" w:rsidRPr="009661B9" w:rsidRDefault="003C2896" w:rsidP="00346009">
            <w:pPr>
              <w:jc w:val="center"/>
            </w:pPr>
            <w:r w:rsidRPr="009661B9">
              <w:t>DATE</w:t>
            </w:r>
          </w:p>
        </w:tc>
        <w:tc>
          <w:tcPr>
            <w:tcW w:w="3552" w:type="dxa"/>
            <w:vAlign w:val="center"/>
          </w:tcPr>
          <w:p w14:paraId="75420898" w14:textId="77777777" w:rsidR="003C2896" w:rsidRPr="009661B9" w:rsidRDefault="003C2896" w:rsidP="00346009">
            <w:r w:rsidRPr="009661B9">
              <w:t>A könyv megjelenési dátuma</w:t>
            </w:r>
          </w:p>
        </w:tc>
        <w:tc>
          <w:tcPr>
            <w:tcW w:w="1694" w:type="dxa"/>
            <w:vAlign w:val="center"/>
          </w:tcPr>
          <w:p w14:paraId="0150A5D6" w14:textId="77777777" w:rsidR="003C2896" w:rsidRPr="009661B9" w:rsidRDefault="003C2896" w:rsidP="00346009">
            <w:pPr>
              <w:jc w:val="center"/>
            </w:pPr>
          </w:p>
        </w:tc>
      </w:tr>
      <w:tr w:rsidR="003C2896" w:rsidRPr="009661B9" w14:paraId="3DC36500" w14:textId="77777777" w:rsidTr="00346009">
        <w:tc>
          <w:tcPr>
            <w:tcW w:w="1726" w:type="dxa"/>
            <w:vAlign w:val="center"/>
          </w:tcPr>
          <w:p w14:paraId="4A12F28A" w14:textId="77777777" w:rsidR="003C2896" w:rsidRPr="009661B9" w:rsidRDefault="003C2896" w:rsidP="00346009">
            <w:proofErr w:type="spellStart"/>
            <w:r w:rsidRPr="009661B9">
              <w:t>lang_id</w:t>
            </w:r>
            <w:proofErr w:type="spellEnd"/>
          </w:p>
        </w:tc>
        <w:tc>
          <w:tcPr>
            <w:tcW w:w="1521" w:type="dxa"/>
            <w:vAlign w:val="center"/>
          </w:tcPr>
          <w:p w14:paraId="53EF6426" w14:textId="77777777" w:rsidR="003C2896" w:rsidRPr="009661B9" w:rsidRDefault="003C2896" w:rsidP="00346009">
            <w:pPr>
              <w:jc w:val="center"/>
            </w:pPr>
            <w:r w:rsidRPr="009661B9">
              <w:t>INT</w:t>
            </w:r>
          </w:p>
        </w:tc>
        <w:tc>
          <w:tcPr>
            <w:tcW w:w="3552" w:type="dxa"/>
            <w:vAlign w:val="center"/>
          </w:tcPr>
          <w:p w14:paraId="21E1D707" w14:textId="77777777" w:rsidR="003C2896" w:rsidRPr="009661B9" w:rsidRDefault="003C2896" w:rsidP="00346009">
            <w:r w:rsidRPr="009661B9">
              <w:t>A könyv nyelvének azonosítója</w:t>
            </w:r>
          </w:p>
        </w:tc>
        <w:tc>
          <w:tcPr>
            <w:tcW w:w="1694" w:type="dxa"/>
            <w:vAlign w:val="center"/>
          </w:tcPr>
          <w:p w14:paraId="7002FD7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A355164" w14:textId="77777777" w:rsidTr="00346009">
        <w:tc>
          <w:tcPr>
            <w:tcW w:w="1726" w:type="dxa"/>
            <w:vAlign w:val="center"/>
          </w:tcPr>
          <w:p w14:paraId="0C067AA8" w14:textId="77777777" w:rsidR="003C2896" w:rsidRPr="009661B9" w:rsidRDefault="003C2896" w:rsidP="00346009">
            <w:proofErr w:type="spellStart"/>
            <w:r w:rsidRPr="009661B9">
              <w:t>description</w:t>
            </w:r>
            <w:proofErr w:type="spellEnd"/>
          </w:p>
        </w:tc>
        <w:tc>
          <w:tcPr>
            <w:tcW w:w="1521" w:type="dxa"/>
            <w:vAlign w:val="center"/>
          </w:tcPr>
          <w:p w14:paraId="6F9C47B6" w14:textId="77777777" w:rsidR="003C2896" w:rsidRPr="009661B9" w:rsidRDefault="003C2896" w:rsidP="00346009">
            <w:pPr>
              <w:jc w:val="center"/>
            </w:pPr>
            <w:r w:rsidRPr="009661B9">
              <w:t>TEXT</w:t>
            </w:r>
          </w:p>
        </w:tc>
        <w:tc>
          <w:tcPr>
            <w:tcW w:w="3552" w:type="dxa"/>
            <w:vAlign w:val="center"/>
          </w:tcPr>
          <w:p w14:paraId="5977F24C" w14:textId="77777777" w:rsidR="003C2896" w:rsidRPr="009661B9" w:rsidRDefault="003C2896" w:rsidP="00346009">
            <w:r w:rsidRPr="009661B9">
              <w:t>A könyv rövid leírása</w:t>
            </w:r>
          </w:p>
        </w:tc>
        <w:tc>
          <w:tcPr>
            <w:tcW w:w="1694" w:type="dxa"/>
            <w:vAlign w:val="center"/>
          </w:tcPr>
          <w:p w14:paraId="69973E13" w14:textId="77777777" w:rsidR="003C2896" w:rsidRPr="009661B9" w:rsidRDefault="003C2896" w:rsidP="00346009">
            <w:pPr>
              <w:jc w:val="center"/>
            </w:pPr>
          </w:p>
        </w:tc>
      </w:tr>
      <w:tr w:rsidR="003C2896" w:rsidRPr="009661B9" w14:paraId="20DD0120" w14:textId="77777777" w:rsidTr="00346009">
        <w:tc>
          <w:tcPr>
            <w:tcW w:w="1726" w:type="dxa"/>
            <w:vAlign w:val="center"/>
          </w:tcPr>
          <w:p w14:paraId="1A805826" w14:textId="77777777" w:rsidR="003C2896" w:rsidRPr="009661B9" w:rsidRDefault="003C2896" w:rsidP="00346009">
            <w:r w:rsidRPr="009661B9">
              <w:t>picture_base64</w:t>
            </w:r>
          </w:p>
        </w:tc>
        <w:tc>
          <w:tcPr>
            <w:tcW w:w="1521" w:type="dxa"/>
            <w:vAlign w:val="center"/>
          </w:tcPr>
          <w:p w14:paraId="48C27615" w14:textId="77777777" w:rsidR="003C2896" w:rsidRPr="009661B9" w:rsidRDefault="003C2896" w:rsidP="00346009">
            <w:pPr>
              <w:jc w:val="center"/>
            </w:pPr>
            <w:r w:rsidRPr="009661B9">
              <w:t>TEXT</w:t>
            </w:r>
          </w:p>
        </w:tc>
        <w:tc>
          <w:tcPr>
            <w:tcW w:w="3552" w:type="dxa"/>
            <w:vAlign w:val="center"/>
          </w:tcPr>
          <w:p w14:paraId="6738DA05" w14:textId="77777777" w:rsidR="003C2896" w:rsidRPr="009661B9" w:rsidRDefault="003C2896" w:rsidP="00346009">
            <w:r w:rsidRPr="009661B9">
              <w:t>HTML által felismert base64 formátumban vannak a képek tárolva</w:t>
            </w:r>
          </w:p>
        </w:tc>
        <w:tc>
          <w:tcPr>
            <w:tcW w:w="1694" w:type="dxa"/>
            <w:vAlign w:val="center"/>
          </w:tcPr>
          <w:p w14:paraId="0B10DC38" w14:textId="77777777" w:rsidR="003C2896" w:rsidRPr="009661B9" w:rsidRDefault="003C2896" w:rsidP="00346009">
            <w:pPr>
              <w:jc w:val="center"/>
            </w:pPr>
          </w:p>
        </w:tc>
      </w:tr>
    </w:tbl>
    <w:p w14:paraId="5980E59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1312" behindDoc="0" locked="0" layoutInCell="1" allowOverlap="1" wp14:anchorId="1556CB8B" wp14:editId="3C797F3F">
                <wp:simplePos x="0" y="0"/>
                <wp:positionH relativeFrom="margin">
                  <wp:align>right</wp:align>
                </wp:positionH>
                <wp:positionV relativeFrom="paragraph">
                  <wp:posOffset>358352</wp:posOffset>
                </wp:positionV>
                <wp:extent cx="5375910" cy="2476500"/>
                <wp:effectExtent l="0" t="0" r="15240" b="19050"/>
                <wp:wrapSquare wrapText="bothSides"/>
                <wp:docPr id="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2476500"/>
                        </a:xfrm>
                        <a:prstGeom prst="rect">
                          <a:avLst/>
                        </a:prstGeom>
                        <a:solidFill>
                          <a:srgbClr val="FFFFFF"/>
                        </a:solidFill>
                        <a:ln w="9525">
                          <a:solidFill>
                            <a:srgbClr val="000000"/>
                          </a:solidFill>
                          <a:miter lim="800000"/>
                          <a:headEnd/>
                          <a:tailEnd/>
                        </a:ln>
                      </wps:spPr>
                      <wps:txbx>
                        <w:txbxContent>
                          <w:p w14:paraId="0F48AF0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CB8B" id="_x0000_s1032" type="#_x0000_t202" style="position:absolute;margin-left:372.1pt;margin-top:28.2pt;width:423.3pt;height:1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">
                <v:textbox>
                  <w:txbxContent>
                    <w:p w14:paraId="0F48AF0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gramEnd"/>
                    </w:p>
                    <w:p w14:paraId="726F436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AUTO_INCREMENT PRIMARY KEY,</w:t>
                      </w:r>
                    </w:p>
                    <w:p w14:paraId="317AD3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title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w:t>
                      </w:r>
                    </w:p>
                    <w:p w14:paraId="2C9BEFD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release_date</w:t>
                      </w:r>
                      <w:proofErr w:type="spellEnd"/>
                      <w:r w:rsidRPr="00F2755B">
                        <w:rPr>
                          <w:rFonts w:ascii="Cascadia Code ExtraLight" w:hAnsi="Cascadia Code ExtraLight"/>
                        </w:rPr>
                        <w:t xml:space="preserve"> DATE,</w:t>
                      </w:r>
                    </w:p>
                    <w:p w14:paraId="754BC07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w:t>
                      </w:r>
                    </w:p>
                    <w:p w14:paraId="7624C25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description</w:t>
                      </w:r>
                      <w:proofErr w:type="spellEnd"/>
                      <w:r w:rsidRPr="00F2755B">
                        <w:rPr>
                          <w:rFonts w:ascii="Cascadia Code ExtraLight" w:hAnsi="Cascadia Code ExtraLight"/>
                        </w:rPr>
                        <w:t xml:space="preserve"> TEXT,</w:t>
                      </w:r>
                    </w:p>
                    <w:p w14:paraId="7B408DB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lang_id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languages</w:t>
                      </w:r>
                      <w:proofErr w:type="spellEnd"/>
                      <w:r w:rsidRPr="00F2755B">
                        <w:rPr>
                          <w:rFonts w:ascii="Cascadia Code ExtraLight" w:hAnsi="Cascadia Code ExtraLight"/>
                        </w:rPr>
                        <w:t>(</w:t>
                      </w:r>
                      <w:proofErr w:type="spellStart"/>
                      <w:r w:rsidRPr="00F2755B">
                        <w:rPr>
                          <w:rFonts w:ascii="Cascadia Code ExtraLight" w:hAnsi="Cascadia Code ExtraLight"/>
                        </w:rPr>
                        <w:t>lang_id</w:t>
                      </w:r>
                      <w:proofErr w:type="spellEnd"/>
                      <w:r w:rsidRPr="00F2755B">
                        <w:rPr>
                          <w:rFonts w:ascii="Cascadia Code ExtraLight" w:hAnsi="Cascadia Code ExtraLight"/>
                        </w:rPr>
                        <w:t>),</w:t>
                      </w:r>
                    </w:p>
                    <w:p w14:paraId="7B8E56E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publisher_id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publishers</w:t>
                      </w:r>
                      <w:proofErr w:type="spellEnd"/>
                      <w:r w:rsidRPr="00F2755B">
                        <w:rPr>
                          <w:rFonts w:ascii="Cascadia Code ExtraLight" w:hAnsi="Cascadia Code ExtraLight"/>
                        </w:rPr>
                        <w:t>(</w:t>
                      </w:r>
                      <w:proofErr w:type="spellStart"/>
                      <w:r w:rsidRPr="00F2755B">
                        <w:rPr>
                          <w:rFonts w:ascii="Cascadia Code ExtraLight" w:hAnsi="Cascadia Code ExtraLight"/>
                        </w:rPr>
                        <w:t>publisher_id</w:t>
                      </w:r>
                      <w:proofErr w:type="spellEnd"/>
                      <w:r w:rsidRPr="00F2755B">
                        <w:rPr>
                          <w:rFonts w:ascii="Cascadia Code ExtraLight" w:hAnsi="Cascadia Code ExtraLight"/>
                        </w:rPr>
                        <w:t>)</w:t>
                      </w:r>
                    </w:p>
                    <w:p w14:paraId="1EA92B3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0F5B2B1" w14:textId="77777777" w:rsidR="003C2896" w:rsidRPr="009661B9" w:rsidRDefault="003C2896" w:rsidP="003C2896"/>
    <w:p w14:paraId="2CD51767" w14:textId="77777777" w:rsidR="003C2896" w:rsidRPr="009661B9" w:rsidRDefault="003C2896" w:rsidP="003C2896">
      <w:r w:rsidRPr="009661B9">
        <w:br w:type="page"/>
      </w:r>
    </w:p>
    <w:p w14:paraId="05EFA1DD" w14:textId="77777777" w:rsidR="003C2896" w:rsidRPr="009661B9" w:rsidRDefault="003C2896" w:rsidP="0027581F">
      <w:pPr>
        <w:pStyle w:val="Cmsor4"/>
      </w:pPr>
      <w:bookmarkStart w:id="55" w:name="_Toc194844948"/>
      <w:r w:rsidRPr="009661B9">
        <w:lastRenderedPageBreak/>
        <w:t>A „</w:t>
      </w:r>
      <w:proofErr w:type="spellStart"/>
      <w:r w:rsidRPr="009661B9">
        <w:t>languages</w:t>
      </w:r>
      <w:proofErr w:type="spellEnd"/>
      <w:r w:rsidRPr="009661B9">
        <w:t>” tábla</w:t>
      </w:r>
      <w:bookmarkEnd w:id="55"/>
    </w:p>
    <w:p w14:paraId="55214DC9" w14:textId="14AA2730" w:rsidR="003C2896" w:rsidRPr="009661B9" w:rsidRDefault="003C2896" w:rsidP="003C2896">
      <w:r w:rsidRPr="009661B9">
        <w:t>A „</w:t>
      </w:r>
      <w:proofErr w:type="spellStart"/>
      <w:r w:rsidRPr="009661B9">
        <w:t>languages</w:t>
      </w:r>
      <w:proofErr w:type="spellEnd"/>
      <w:r w:rsidRPr="009661B9">
        <w:t>” tábla tárolja a könyvek nyelveit</w:t>
      </w:r>
      <w:r w:rsidR="00D72FEF" w:rsidRPr="009661B9">
        <w:t>.</w:t>
      </w:r>
    </w:p>
    <w:p w14:paraId="79B20231" w14:textId="77777777" w:rsidR="003C2896" w:rsidRPr="009661B9" w:rsidRDefault="003C2896" w:rsidP="003C2896">
      <w:r w:rsidRPr="009661B9">
        <w:t>Szerkezet</w:t>
      </w:r>
    </w:p>
    <w:tbl>
      <w:tblPr>
        <w:tblStyle w:val="Rcsostblzat"/>
        <w:tblW w:w="0" w:type="auto"/>
        <w:tblLook w:val="04A0" w:firstRow="1" w:lastRow="0" w:firstColumn="1" w:lastColumn="0" w:noHBand="0" w:noVBand="1"/>
      </w:tblPr>
      <w:tblGrid>
        <w:gridCol w:w="1521"/>
        <w:gridCol w:w="1684"/>
        <w:gridCol w:w="3421"/>
        <w:gridCol w:w="1677"/>
      </w:tblGrid>
      <w:tr w:rsidR="003C2896" w:rsidRPr="009661B9" w14:paraId="1B536748" w14:textId="77777777" w:rsidTr="00346009">
        <w:tc>
          <w:tcPr>
            <w:tcW w:w="1555" w:type="dxa"/>
            <w:vAlign w:val="center"/>
          </w:tcPr>
          <w:p w14:paraId="3D0AFA67" w14:textId="77777777" w:rsidR="003C2896" w:rsidRPr="009661B9" w:rsidRDefault="003C2896" w:rsidP="00346009">
            <w:pPr>
              <w:jc w:val="center"/>
            </w:pPr>
            <w:r w:rsidRPr="009661B9">
              <w:t>Mező neve</w:t>
            </w:r>
          </w:p>
        </w:tc>
        <w:tc>
          <w:tcPr>
            <w:tcW w:w="1701" w:type="dxa"/>
            <w:vAlign w:val="center"/>
          </w:tcPr>
          <w:p w14:paraId="69350AC5" w14:textId="77777777" w:rsidR="003C2896" w:rsidRPr="009661B9" w:rsidRDefault="003C2896" w:rsidP="00346009">
            <w:pPr>
              <w:jc w:val="center"/>
            </w:pPr>
            <w:r w:rsidRPr="009661B9">
              <w:t>Mező típusa</w:t>
            </w:r>
          </w:p>
        </w:tc>
        <w:tc>
          <w:tcPr>
            <w:tcW w:w="3543" w:type="dxa"/>
            <w:vAlign w:val="center"/>
          </w:tcPr>
          <w:p w14:paraId="32EB211A" w14:textId="77777777" w:rsidR="003C2896" w:rsidRPr="009661B9" w:rsidRDefault="003C2896" w:rsidP="00346009">
            <w:pPr>
              <w:jc w:val="center"/>
            </w:pPr>
            <w:r w:rsidRPr="009661B9">
              <w:t>Leírás</w:t>
            </w:r>
          </w:p>
        </w:tc>
        <w:tc>
          <w:tcPr>
            <w:tcW w:w="1694" w:type="dxa"/>
            <w:vAlign w:val="center"/>
          </w:tcPr>
          <w:p w14:paraId="0161ADC1" w14:textId="77777777" w:rsidR="003C2896" w:rsidRPr="009661B9" w:rsidRDefault="003C2896" w:rsidP="00346009">
            <w:pPr>
              <w:jc w:val="center"/>
            </w:pPr>
            <w:r w:rsidRPr="009661B9">
              <w:t>Kulcs/index</w:t>
            </w:r>
          </w:p>
        </w:tc>
      </w:tr>
      <w:tr w:rsidR="003C2896" w:rsidRPr="009661B9" w14:paraId="72ABFF96" w14:textId="77777777" w:rsidTr="00346009">
        <w:tc>
          <w:tcPr>
            <w:tcW w:w="1555" w:type="dxa"/>
            <w:vAlign w:val="center"/>
          </w:tcPr>
          <w:p w14:paraId="69AE0867" w14:textId="77777777" w:rsidR="003C2896" w:rsidRPr="009661B9" w:rsidRDefault="003C2896" w:rsidP="00346009">
            <w:proofErr w:type="spellStart"/>
            <w:r w:rsidRPr="009661B9">
              <w:t>lang_id</w:t>
            </w:r>
            <w:proofErr w:type="spellEnd"/>
          </w:p>
        </w:tc>
        <w:tc>
          <w:tcPr>
            <w:tcW w:w="1701" w:type="dxa"/>
            <w:vAlign w:val="center"/>
          </w:tcPr>
          <w:p w14:paraId="54853531" w14:textId="77777777" w:rsidR="003C2896" w:rsidRPr="009661B9" w:rsidRDefault="003C2896" w:rsidP="00346009">
            <w:pPr>
              <w:jc w:val="center"/>
            </w:pPr>
            <w:r w:rsidRPr="009661B9">
              <w:t>INT</w:t>
            </w:r>
          </w:p>
        </w:tc>
        <w:tc>
          <w:tcPr>
            <w:tcW w:w="3543" w:type="dxa"/>
            <w:vAlign w:val="center"/>
          </w:tcPr>
          <w:p w14:paraId="15566BD3" w14:textId="77777777" w:rsidR="003C2896" w:rsidRPr="009661B9" w:rsidRDefault="003C2896" w:rsidP="00346009">
            <w:r w:rsidRPr="009661B9">
              <w:t>A könyv nyelvének egyedi azonosítója</w:t>
            </w:r>
          </w:p>
        </w:tc>
        <w:tc>
          <w:tcPr>
            <w:tcW w:w="1694" w:type="dxa"/>
            <w:vAlign w:val="center"/>
          </w:tcPr>
          <w:p w14:paraId="2F733B0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32220923" w14:textId="77777777" w:rsidTr="00346009">
        <w:tc>
          <w:tcPr>
            <w:tcW w:w="1555" w:type="dxa"/>
            <w:vAlign w:val="center"/>
          </w:tcPr>
          <w:p w14:paraId="4B79165A" w14:textId="77777777" w:rsidR="003C2896" w:rsidRPr="009661B9" w:rsidRDefault="003C2896" w:rsidP="00346009">
            <w:proofErr w:type="spellStart"/>
            <w:r w:rsidRPr="009661B9">
              <w:t>lang</w:t>
            </w:r>
            <w:proofErr w:type="spellEnd"/>
          </w:p>
        </w:tc>
        <w:tc>
          <w:tcPr>
            <w:tcW w:w="1701" w:type="dxa"/>
            <w:vAlign w:val="center"/>
          </w:tcPr>
          <w:p w14:paraId="7F5B5415" w14:textId="77777777" w:rsidR="003C2896" w:rsidRPr="009661B9" w:rsidRDefault="003C2896" w:rsidP="00346009">
            <w:pPr>
              <w:jc w:val="center"/>
            </w:pPr>
            <w:r w:rsidRPr="009661B9">
              <w:t>VARCHAR</w:t>
            </w:r>
          </w:p>
        </w:tc>
        <w:tc>
          <w:tcPr>
            <w:tcW w:w="3543" w:type="dxa"/>
            <w:vAlign w:val="center"/>
          </w:tcPr>
          <w:p w14:paraId="6DB59E37" w14:textId="77777777" w:rsidR="003C2896" w:rsidRPr="009661B9" w:rsidRDefault="003C2896" w:rsidP="00346009">
            <w:r w:rsidRPr="009661B9">
              <w:t>A könyv nyelve</w:t>
            </w:r>
          </w:p>
        </w:tc>
        <w:tc>
          <w:tcPr>
            <w:tcW w:w="1694" w:type="dxa"/>
            <w:vAlign w:val="center"/>
          </w:tcPr>
          <w:p w14:paraId="6B839618" w14:textId="77777777" w:rsidR="003C2896" w:rsidRPr="009661B9" w:rsidRDefault="003C2896" w:rsidP="00346009">
            <w:pPr>
              <w:jc w:val="center"/>
            </w:pPr>
          </w:p>
        </w:tc>
      </w:tr>
    </w:tbl>
    <w:p w14:paraId="5EC54547"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2336" behindDoc="0" locked="0" layoutInCell="1" allowOverlap="1" wp14:anchorId="3A8E2EB5" wp14:editId="1993F75B">
                <wp:simplePos x="0" y="0"/>
                <wp:positionH relativeFrom="margin">
                  <wp:align>right</wp:align>
                </wp:positionH>
                <wp:positionV relativeFrom="paragraph">
                  <wp:posOffset>323850</wp:posOffset>
                </wp:positionV>
                <wp:extent cx="5375910" cy="847725"/>
                <wp:effectExtent l="0" t="0" r="15240" b="28575"/>
                <wp:wrapSquare wrapText="bothSides"/>
                <wp:docPr id="3" name="Szövegdoboz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47725"/>
                        </a:xfrm>
                        <a:prstGeom prst="rect">
                          <a:avLst/>
                        </a:prstGeom>
                        <a:solidFill>
                          <a:srgbClr val="FFFFFF"/>
                        </a:solidFill>
                        <a:ln w="9525">
                          <a:solidFill>
                            <a:srgbClr val="000000"/>
                          </a:solidFill>
                          <a:miter lim="800000"/>
                          <a:headEnd/>
                          <a:tailEnd/>
                        </a:ln>
                      </wps:spPr>
                      <wps:txbx>
                        <w:txbxContent>
                          <w:p w14:paraId="5AECDA7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2EB5" id="Szövegdoboz 3" o:spid="_x0000_s1033" type="#_x0000_t202" style="position:absolute;margin-left:372.1pt;margin-top:25.5pt;width:423.3pt;height:66.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">
                <v:textbox>
                  <w:txbxContent>
                    <w:p w14:paraId="5AECDA7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languages</w:t>
                      </w:r>
                      <w:proofErr w:type="spellEnd"/>
                      <w:r w:rsidRPr="00F2755B">
                        <w:rPr>
                          <w:rFonts w:ascii="Cascadia Code ExtraLight" w:hAnsi="Cascadia Code ExtraLight"/>
                        </w:rPr>
                        <w:t>(</w:t>
                      </w:r>
                      <w:proofErr w:type="gramEnd"/>
                    </w:p>
                    <w:p w14:paraId="4B84F0A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lang_id</w:t>
                      </w:r>
                      <w:proofErr w:type="spellEnd"/>
                      <w:r w:rsidRPr="00F2755B">
                        <w:rPr>
                          <w:rFonts w:ascii="Cascadia Code ExtraLight" w:hAnsi="Cascadia Code ExtraLight"/>
                        </w:rPr>
                        <w:t xml:space="preserve"> INT AUTO_INCREMENT PRIMARY KEY,</w:t>
                      </w:r>
                    </w:p>
                    <w:p w14:paraId="4610003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lang</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0FF8C29" w14:textId="77777777" w:rsidR="003C2896" w:rsidRPr="009661B9" w:rsidRDefault="003C2896" w:rsidP="005B2A63">
      <w:pPr>
        <w:pStyle w:val="Cmsor4"/>
      </w:pPr>
      <w:bookmarkStart w:id="56" w:name="_Toc194844949"/>
      <w:r w:rsidRPr="009661B9">
        <w:t>A „</w:t>
      </w:r>
      <w:proofErr w:type="spellStart"/>
      <w:r w:rsidRPr="009661B9">
        <w:t>publishers</w:t>
      </w:r>
      <w:proofErr w:type="spellEnd"/>
      <w:r w:rsidRPr="009661B9">
        <w:t>” tábla</w:t>
      </w:r>
      <w:bookmarkEnd w:id="56"/>
    </w:p>
    <w:p w14:paraId="76B0D2CA" w14:textId="17C9B33F" w:rsidR="003C2896" w:rsidRPr="009661B9" w:rsidRDefault="003C2896" w:rsidP="003C2896">
      <w:pPr>
        <w:spacing w:before="120"/>
        <w:jc w:val="both"/>
      </w:pPr>
      <w:r w:rsidRPr="009661B9">
        <w:t>A „</w:t>
      </w:r>
      <w:proofErr w:type="spellStart"/>
      <w:r w:rsidRPr="009661B9">
        <w:t>publishers</w:t>
      </w:r>
      <w:proofErr w:type="spellEnd"/>
      <w:r w:rsidRPr="009661B9">
        <w:t>” tábla a könyvekhez tartozó kiadók adatait tárolja, elsősorban a különféle elérhetőségeket</w:t>
      </w:r>
      <w:r w:rsidR="00815AF8" w:rsidRPr="009661B9">
        <w:t>.</w:t>
      </w:r>
    </w:p>
    <w:p w14:paraId="78937DA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36"/>
        <w:gridCol w:w="1588"/>
        <w:gridCol w:w="3407"/>
        <w:gridCol w:w="1672"/>
      </w:tblGrid>
      <w:tr w:rsidR="003C2896" w:rsidRPr="009661B9" w14:paraId="7531E46F" w14:textId="77777777" w:rsidTr="00346009">
        <w:tc>
          <w:tcPr>
            <w:tcW w:w="1653" w:type="dxa"/>
            <w:vAlign w:val="center"/>
          </w:tcPr>
          <w:p w14:paraId="4D493E13" w14:textId="77777777" w:rsidR="003C2896" w:rsidRPr="009661B9" w:rsidRDefault="003C2896" w:rsidP="00346009">
            <w:pPr>
              <w:jc w:val="center"/>
            </w:pPr>
            <w:r w:rsidRPr="009661B9">
              <w:t>Mező neve</w:t>
            </w:r>
          </w:p>
        </w:tc>
        <w:tc>
          <w:tcPr>
            <w:tcW w:w="1603" w:type="dxa"/>
            <w:vAlign w:val="center"/>
          </w:tcPr>
          <w:p w14:paraId="0DDF2BDB" w14:textId="77777777" w:rsidR="003C2896" w:rsidRPr="009661B9" w:rsidRDefault="003C2896" w:rsidP="00346009">
            <w:pPr>
              <w:jc w:val="center"/>
            </w:pPr>
            <w:r w:rsidRPr="009661B9">
              <w:t>Mező típusa</w:t>
            </w:r>
          </w:p>
        </w:tc>
        <w:tc>
          <w:tcPr>
            <w:tcW w:w="3543" w:type="dxa"/>
            <w:vAlign w:val="center"/>
          </w:tcPr>
          <w:p w14:paraId="45A238F0" w14:textId="77777777" w:rsidR="003C2896" w:rsidRPr="009661B9" w:rsidRDefault="003C2896" w:rsidP="00346009">
            <w:pPr>
              <w:jc w:val="center"/>
            </w:pPr>
            <w:r w:rsidRPr="009661B9">
              <w:t>Leírás</w:t>
            </w:r>
          </w:p>
        </w:tc>
        <w:tc>
          <w:tcPr>
            <w:tcW w:w="1694" w:type="dxa"/>
            <w:vAlign w:val="center"/>
          </w:tcPr>
          <w:p w14:paraId="7B6F3ADB" w14:textId="77777777" w:rsidR="003C2896" w:rsidRPr="009661B9" w:rsidRDefault="003C2896" w:rsidP="00346009">
            <w:pPr>
              <w:jc w:val="center"/>
            </w:pPr>
            <w:r w:rsidRPr="009661B9">
              <w:t>Kulcs/index</w:t>
            </w:r>
          </w:p>
        </w:tc>
      </w:tr>
      <w:tr w:rsidR="003C2896" w:rsidRPr="009661B9" w14:paraId="603DAEE4" w14:textId="77777777" w:rsidTr="00346009">
        <w:tc>
          <w:tcPr>
            <w:tcW w:w="1653" w:type="dxa"/>
            <w:vAlign w:val="center"/>
          </w:tcPr>
          <w:p w14:paraId="1615605A" w14:textId="77777777" w:rsidR="003C2896" w:rsidRPr="009661B9" w:rsidRDefault="003C2896" w:rsidP="00346009">
            <w:proofErr w:type="spellStart"/>
            <w:r w:rsidRPr="009661B9">
              <w:t>publisher_id</w:t>
            </w:r>
            <w:proofErr w:type="spellEnd"/>
          </w:p>
        </w:tc>
        <w:tc>
          <w:tcPr>
            <w:tcW w:w="1603" w:type="dxa"/>
            <w:vAlign w:val="center"/>
          </w:tcPr>
          <w:p w14:paraId="4D1E1112" w14:textId="77777777" w:rsidR="003C2896" w:rsidRPr="009661B9" w:rsidRDefault="003C2896" w:rsidP="00346009">
            <w:pPr>
              <w:jc w:val="center"/>
            </w:pPr>
            <w:r w:rsidRPr="009661B9">
              <w:t>INT</w:t>
            </w:r>
          </w:p>
        </w:tc>
        <w:tc>
          <w:tcPr>
            <w:tcW w:w="3543" w:type="dxa"/>
            <w:vAlign w:val="center"/>
          </w:tcPr>
          <w:p w14:paraId="1581B81B" w14:textId="77777777" w:rsidR="003C2896" w:rsidRPr="009661B9" w:rsidRDefault="003C2896" w:rsidP="00346009">
            <w:r w:rsidRPr="009661B9">
              <w:t>A kiadó egyedi azonosítója</w:t>
            </w:r>
          </w:p>
        </w:tc>
        <w:tc>
          <w:tcPr>
            <w:tcW w:w="1694" w:type="dxa"/>
            <w:vAlign w:val="center"/>
          </w:tcPr>
          <w:p w14:paraId="2C80B21C"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33ED5AB" w14:textId="77777777" w:rsidTr="00346009">
        <w:tc>
          <w:tcPr>
            <w:tcW w:w="1653" w:type="dxa"/>
            <w:vAlign w:val="center"/>
          </w:tcPr>
          <w:p w14:paraId="396B4F0C" w14:textId="77777777" w:rsidR="003C2896" w:rsidRPr="009661B9" w:rsidRDefault="003C2896" w:rsidP="00346009">
            <w:proofErr w:type="spellStart"/>
            <w:r w:rsidRPr="009661B9">
              <w:t>name</w:t>
            </w:r>
            <w:proofErr w:type="spellEnd"/>
          </w:p>
        </w:tc>
        <w:tc>
          <w:tcPr>
            <w:tcW w:w="1603" w:type="dxa"/>
            <w:vAlign w:val="center"/>
          </w:tcPr>
          <w:p w14:paraId="64C4609D" w14:textId="77777777" w:rsidR="003C2896" w:rsidRPr="009661B9" w:rsidRDefault="003C2896" w:rsidP="00346009">
            <w:pPr>
              <w:jc w:val="center"/>
            </w:pPr>
            <w:r w:rsidRPr="009661B9">
              <w:t>VARCHAR</w:t>
            </w:r>
          </w:p>
        </w:tc>
        <w:tc>
          <w:tcPr>
            <w:tcW w:w="3543" w:type="dxa"/>
            <w:vAlign w:val="center"/>
          </w:tcPr>
          <w:p w14:paraId="5CBB5E65" w14:textId="77777777" w:rsidR="003C2896" w:rsidRPr="009661B9" w:rsidRDefault="003C2896" w:rsidP="00346009">
            <w:r w:rsidRPr="009661B9">
              <w:t>A kiadó neve</w:t>
            </w:r>
          </w:p>
        </w:tc>
        <w:tc>
          <w:tcPr>
            <w:tcW w:w="1694" w:type="dxa"/>
            <w:vAlign w:val="center"/>
          </w:tcPr>
          <w:p w14:paraId="1B213018" w14:textId="77777777" w:rsidR="003C2896" w:rsidRPr="009661B9" w:rsidRDefault="003C2896" w:rsidP="00346009">
            <w:pPr>
              <w:jc w:val="center"/>
            </w:pPr>
          </w:p>
        </w:tc>
      </w:tr>
      <w:tr w:rsidR="003C2896" w:rsidRPr="009661B9" w14:paraId="02BB0D40" w14:textId="77777777" w:rsidTr="00346009">
        <w:tc>
          <w:tcPr>
            <w:tcW w:w="1653" w:type="dxa"/>
            <w:vAlign w:val="center"/>
          </w:tcPr>
          <w:p w14:paraId="7C97EFDD" w14:textId="77777777" w:rsidR="003C2896" w:rsidRPr="009661B9" w:rsidRDefault="003C2896" w:rsidP="00346009">
            <w:proofErr w:type="spellStart"/>
            <w:r w:rsidRPr="009661B9">
              <w:t>phone</w:t>
            </w:r>
            <w:proofErr w:type="spellEnd"/>
          </w:p>
        </w:tc>
        <w:tc>
          <w:tcPr>
            <w:tcW w:w="1603" w:type="dxa"/>
            <w:vAlign w:val="center"/>
          </w:tcPr>
          <w:p w14:paraId="6BD9DCF4" w14:textId="77777777" w:rsidR="003C2896" w:rsidRPr="009661B9" w:rsidRDefault="003C2896" w:rsidP="00346009">
            <w:pPr>
              <w:jc w:val="center"/>
            </w:pPr>
            <w:r w:rsidRPr="009661B9">
              <w:t>VARCHAR</w:t>
            </w:r>
          </w:p>
        </w:tc>
        <w:tc>
          <w:tcPr>
            <w:tcW w:w="3543" w:type="dxa"/>
            <w:vAlign w:val="center"/>
          </w:tcPr>
          <w:p w14:paraId="1FFE7D98" w14:textId="77777777" w:rsidR="003C2896" w:rsidRPr="009661B9" w:rsidRDefault="003C2896" w:rsidP="00346009">
            <w:r w:rsidRPr="009661B9">
              <w:t>A kiadó telefonszáma</w:t>
            </w:r>
          </w:p>
        </w:tc>
        <w:tc>
          <w:tcPr>
            <w:tcW w:w="1694" w:type="dxa"/>
            <w:vAlign w:val="center"/>
          </w:tcPr>
          <w:p w14:paraId="0124FAED" w14:textId="77777777" w:rsidR="003C2896" w:rsidRPr="009661B9" w:rsidRDefault="003C2896" w:rsidP="00346009">
            <w:pPr>
              <w:jc w:val="center"/>
            </w:pPr>
          </w:p>
        </w:tc>
      </w:tr>
      <w:tr w:rsidR="003C2896" w:rsidRPr="009661B9" w14:paraId="22FCE439" w14:textId="77777777" w:rsidTr="00346009">
        <w:tc>
          <w:tcPr>
            <w:tcW w:w="1653" w:type="dxa"/>
            <w:vAlign w:val="center"/>
          </w:tcPr>
          <w:p w14:paraId="5CF7F7BD" w14:textId="77777777" w:rsidR="003C2896" w:rsidRPr="009661B9" w:rsidRDefault="003C2896" w:rsidP="00346009">
            <w:r w:rsidRPr="009661B9">
              <w:t>email</w:t>
            </w:r>
          </w:p>
        </w:tc>
        <w:tc>
          <w:tcPr>
            <w:tcW w:w="1603" w:type="dxa"/>
            <w:vAlign w:val="center"/>
          </w:tcPr>
          <w:p w14:paraId="2FE7E86F" w14:textId="77777777" w:rsidR="003C2896" w:rsidRPr="009661B9" w:rsidRDefault="003C2896" w:rsidP="00346009">
            <w:pPr>
              <w:jc w:val="center"/>
            </w:pPr>
            <w:r w:rsidRPr="009661B9">
              <w:t>VARCHAR</w:t>
            </w:r>
          </w:p>
        </w:tc>
        <w:tc>
          <w:tcPr>
            <w:tcW w:w="3543" w:type="dxa"/>
            <w:vAlign w:val="center"/>
          </w:tcPr>
          <w:p w14:paraId="6ECCC296" w14:textId="77777777" w:rsidR="003C2896" w:rsidRPr="009661B9" w:rsidRDefault="003C2896" w:rsidP="00346009">
            <w:r w:rsidRPr="009661B9">
              <w:t>A kiadó e-mail elérhetősége</w:t>
            </w:r>
          </w:p>
        </w:tc>
        <w:tc>
          <w:tcPr>
            <w:tcW w:w="1694" w:type="dxa"/>
            <w:vAlign w:val="center"/>
          </w:tcPr>
          <w:p w14:paraId="4051F3A5" w14:textId="77777777" w:rsidR="003C2896" w:rsidRPr="009661B9" w:rsidRDefault="003C2896" w:rsidP="00346009">
            <w:pPr>
              <w:jc w:val="center"/>
            </w:pPr>
          </w:p>
        </w:tc>
      </w:tr>
      <w:tr w:rsidR="003C2896" w:rsidRPr="009661B9" w14:paraId="10624E60" w14:textId="77777777" w:rsidTr="00346009">
        <w:tc>
          <w:tcPr>
            <w:tcW w:w="1653" w:type="dxa"/>
            <w:vAlign w:val="center"/>
          </w:tcPr>
          <w:p w14:paraId="5ACC2C08" w14:textId="77777777" w:rsidR="003C2896" w:rsidRPr="009661B9" w:rsidRDefault="003C2896" w:rsidP="00346009">
            <w:proofErr w:type="spellStart"/>
            <w:r w:rsidRPr="009661B9">
              <w:t>webpage</w:t>
            </w:r>
            <w:proofErr w:type="spellEnd"/>
          </w:p>
        </w:tc>
        <w:tc>
          <w:tcPr>
            <w:tcW w:w="1603" w:type="dxa"/>
            <w:vAlign w:val="center"/>
          </w:tcPr>
          <w:p w14:paraId="65C21A20" w14:textId="77777777" w:rsidR="003C2896" w:rsidRPr="009661B9" w:rsidRDefault="003C2896" w:rsidP="00346009">
            <w:pPr>
              <w:jc w:val="center"/>
            </w:pPr>
            <w:r w:rsidRPr="009661B9">
              <w:t>VARCHAR</w:t>
            </w:r>
          </w:p>
        </w:tc>
        <w:tc>
          <w:tcPr>
            <w:tcW w:w="3543" w:type="dxa"/>
            <w:vAlign w:val="center"/>
          </w:tcPr>
          <w:p w14:paraId="62713B0E" w14:textId="77777777" w:rsidR="003C2896" w:rsidRPr="009661B9" w:rsidRDefault="003C2896" w:rsidP="00346009">
            <w:r w:rsidRPr="009661B9">
              <w:t>A kiadó weboldalálnak címe</w:t>
            </w:r>
          </w:p>
        </w:tc>
        <w:tc>
          <w:tcPr>
            <w:tcW w:w="1694" w:type="dxa"/>
            <w:vAlign w:val="center"/>
          </w:tcPr>
          <w:p w14:paraId="2CF36479" w14:textId="77777777" w:rsidR="003C2896" w:rsidRPr="009661B9" w:rsidRDefault="003C2896" w:rsidP="00346009">
            <w:pPr>
              <w:jc w:val="center"/>
            </w:pPr>
          </w:p>
        </w:tc>
      </w:tr>
    </w:tbl>
    <w:p w14:paraId="2665793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3360" behindDoc="0" locked="0" layoutInCell="1" allowOverlap="1" wp14:anchorId="2A1A98B2" wp14:editId="07CD4BB2">
                <wp:simplePos x="0" y="0"/>
                <wp:positionH relativeFrom="margin">
                  <wp:align>right</wp:align>
                </wp:positionH>
                <wp:positionV relativeFrom="paragraph">
                  <wp:posOffset>405130</wp:posOffset>
                </wp:positionV>
                <wp:extent cx="5384165" cy="1381125"/>
                <wp:effectExtent l="0" t="0" r="26035" b="28575"/>
                <wp:wrapSquare wrapText="bothSides"/>
                <wp:docPr id="4"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381125"/>
                        </a:xfrm>
                        <a:prstGeom prst="rect">
                          <a:avLst/>
                        </a:prstGeom>
                        <a:solidFill>
                          <a:srgbClr val="FFFFFF"/>
                        </a:solidFill>
                        <a:ln w="9525">
                          <a:solidFill>
                            <a:srgbClr val="000000"/>
                          </a:solidFill>
                          <a:miter lim="800000"/>
                          <a:headEnd/>
                          <a:tailEnd/>
                        </a:ln>
                      </wps:spPr>
                      <wps:txbx>
                        <w:txbxContent>
                          <w:p w14:paraId="69DD564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98B2" id="Szövegdoboz 4" o:spid="_x0000_s1034" type="#_x0000_t202" style="position:absolute;margin-left:372.75pt;margin-top:31.9pt;width:423.95pt;height:108.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">
                <v:textbox>
                  <w:txbxContent>
                    <w:p w14:paraId="69DD564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publishers</w:t>
                      </w:r>
                      <w:proofErr w:type="spellEnd"/>
                      <w:r w:rsidRPr="00F2755B">
                        <w:rPr>
                          <w:rFonts w:ascii="Cascadia Code ExtraLight" w:hAnsi="Cascadia Code ExtraLight"/>
                        </w:rPr>
                        <w:t>(</w:t>
                      </w:r>
                      <w:proofErr w:type="gramEnd"/>
                    </w:p>
                    <w:p w14:paraId="6B439D5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publisher_id</w:t>
                      </w:r>
                      <w:proofErr w:type="spellEnd"/>
                      <w:r w:rsidRPr="00F2755B">
                        <w:rPr>
                          <w:rFonts w:ascii="Cascadia Code ExtraLight" w:hAnsi="Cascadia Code ExtraLight"/>
                        </w:rPr>
                        <w:t xml:space="preserve"> INT AUTO_INCREMENT PRIMARY KEY,</w:t>
                      </w:r>
                    </w:p>
                    <w:p w14:paraId="1BF8BBC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phone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webpage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1DE8F420" w14:textId="77777777" w:rsidR="003C2896" w:rsidRPr="009661B9" w:rsidRDefault="003C2896" w:rsidP="003C2896">
      <w:r w:rsidRPr="009661B9">
        <w:br w:type="page"/>
      </w:r>
    </w:p>
    <w:p w14:paraId="0CEA36BC" w14:textId="77777777" w:rsidR="003C2896" w:rsidRPr="009661B9" w:rsidRDefault="003C2896" w:rsidP="007C1278">
      <w:pPr>
        <w:pStyle w:val="Cmsor4"/>
      </w:pPr>
      <w:bookmarkStart w:id="57" w:name="_Toc194844950"/>
      <w:r w:rsidRPr="009661B9">
        <w:lastRenderedPageBreak/>
        <w:t>A „</w:t>
      </w:r>
      <w:proofErr w:type="spellStart"/>
      <w:r w:rsidRPr="009661B9">
        <w:t>genres</w:t>
      </w:r>
      <w:proofErr w:type="spellEnd"/>
      <w:r w:rsidRPr="009661B9">
        <w:t>” tábla</w:t>
      </w:r>
      <w:bookmarkEnd w:id="57"/>
    </w:p>
    <w:p w14:paraId="10428C3D" w14:textId="3D4366A2" w:rsidR="003C2896" w:rsidRPr="009661B9" w:rsidRDefault="003C2896" w:rsidP="003C2896">
      <w:pPr>
        <w:spacing w:before="120"/>
      </w:pPr>
      <w:r w:rsidRPr="009661B9">
        <w:t>A „</w:t>
      </w:r>
      <w:proofErr w:type="spellStart"/>
      <w:r w:rsidRPr="009661B9">
        <w:t>genres</w:t>
      </w:r>
      <w:proofErr w:type="spellEnd"/>
      <w:r w:rsidRPr="009661B9">
        <w:t>” tábla a könyvekhez tartozó kategóriákat tartalmazza</w:t>
      </w:r>
      <w:r w:rsidR="00C95FA6" w:rsidRPr="009661B9">
        <w:t>.</w:t>
      </w:r>
    </w:p>
    <w:p w14:paraId="640AADA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8"/>
        <w:gridCol w:w="1519"/>
        <w:gridCol w:w="3421"/>
        <w:gridCol w:w="1675"/>
      </w:tblGrid>
      <w:tr w:rsidR="003C2896" w:rsidRPr="009661B9" w14:paraId="33050E65" w14:textId="77777777" w:rsidTr="00346009">
        <w:tc>
          <w:tcPr>
            <w:tcW w:w="1729" w:type="dxa"/>
            <w:vAlign w:val="center"/>
          </w:tcPr>
          <w:p w14:paraId="08B4503D" w14:textId="77777777" w:rsidR="003C2896" w:rsidRPr="009661B9" w:rsidRDefault="003C2896" w:rsidP="00346009">
            <w:pPr>
              <w:jc w:val="center"/>
            </w:pPr>
            <w:r w:rsidRPr="009661B9">
              <w:t>Mező neve</w:t>
            </w:r>
          </w:p>
        </w:tc>
        <w:tc>
          <w:tcPr>
            <w:tcW w:w="1527" w:type="dxa"/>
            <w:vAlign w:val="center"/>
          </w:tcPr>
          <w:p w14:paraId="0876D79B" w14:textId="77777777" w:rsidR="003C2896" w:rsidRPr="009661B9" w:rsidRDefault="003C2896" w:rsidP="00346009">
            <w:pPr>
              <w:jc w:val="center"/>
            </w:pPr>
            <w:r w:rsidRPr="009661B9">
              <w:t>Mező típusa</w:t>
            </w:r>
          </w:p>
        </w:tc>
        <w:tc>
          <w:tcPr>
            <w:tcW w:w="3543" w:type="dxa"/>
            <w:vAlign w:val="center"/>
          </w:tcPr>
          <w:p w14:paraId="523A0590" w14:textId="77777777" w:rsidR="003C2896" w:rsidRPr="009661B9" w:rsidRDefault="003C2896" w:rsidP="00346009">
            <w:pPr>
              <w:jc w:val="center"/>
            </w:pPr>
            <w:r w:rsidRPr="009661B9">
              <w:t>Leírás</w:t>
            </w:r>
          </w:p>
        </w:tc>
        <w:tc>
          <w:tcPr>
            <w:tcW w:w="1694" w:type="dxa"/>
            <w:vAlign w:val="center"/>
          </w:tcPr>
          <w:p w14:paraId="16F43E41" w14:textId="77777777" w:rsidR="003C2896" w:rsidRPr="009661B9" w:rsidRDefault="003C2896" w:rsidP="00346009">
            <w:pPr>
              <w:jc w:val="center"/>
            </w:pPr>
            <w:r w:rsidRPr="009661B9">
              <w:t>Kulcs/index</w:t>
            </w:r>
          </w:p>
        </w:tc>
      </w:tr>
      <w:tr w:rsidR="003C2896" w:rsidRPr="009661B9" w14:paraId="7B46E159" w14:textId="77777777" w:rsidTr="00346009">
        <w:tc>
          <w:tcPr>
            <w:tcW w:w="1729" w:type="dxa"/>
            <w:vAlign w:val="center"/>
          </w:tcPr>
          <w:p w14:paraId="6405F6CE" w14:textId="77777777" w:rsidR="003C2896" w:rsidRPr="009661B9" w:rsidRDefault="003C2896" w:rsidP="00346009">
            <w:proofErr w:type="spellStart"/>
            <w:r w:rsidRPr="009661B9">
              <w:t>genre_id</w:t>
            </w:r>
            <w:proofErr w:type="spellEnd"/>
          </w:p>
        </w:tc>
        <w:tc>
          <w:tcPr>
            <w:tcW w:w="1527" w:type="dxa"/>
            <w:vAlign w:val="center"/>
          </w:tcPr>
          <w:p w14:paraId="53DA2CEE" w14:textId="77777777" w:rsidR="003C2896" w:rsidRPr="009661B9" w:rsidRDefault="003C2896" w:rsidP="00346009">
            <w:pPr>
              <w:jc w:val="center"/>
            </w:pPr>
            <w:r w:rsidRPr="009661B9">
              <w:t>INT</w:t>
            </w:r>
          </w:p>
        </w:tc>
        <w:tc>
          <w:tcPr>
            <w:tcW w:w="3543" w:type="dxa"/>
            <w:vAlign w:val="center"/>
          </w:tcPr>
          <w:p w14:paraId="73FA761B" w14:textId="77777777" w:rsidR="003C2896" w:rsidRPr="009661B9" w:rsidRDefault="003C2896" w:rsidP="00346009">
            <w:r w:rsidRPr="009661B9">
              <w:t>A kategória egyedi azonosítója</w:t>
            </w:r>
          </w:p>
        </w:tc>
        <w:tc>
          <w:tcPr>
            <w:tcW w:w="1694" w:type="dxa"/>
            <w:vAlign w:val="center"/>
          </w:tcPr>
          <w:p w14:paraId="6A91ED3B"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5DA5BF66" w14:textId="77777777" w:rsidTr="00346009">
        <w:tc>
          <w:tcPr>
            <w:tcW w:w="1729" w:type="dxa"/>
            <w:vAlign w:val="center"/>
          </w:tcPr>
          <w:p w14:paraId="69400944" w14:textId="77777777" w:rsidR="003C2896" w:rsidRPr="009661B9" w:rsidRDefault="003C2896" w:rsidP="00346009">
            <w:proofErr w:type="spellStart"/>
            <w:r w:rsidRPr="009661B9">
              <w:t>genre</w:t>
            </w:r>
            <w:proofErr w:type="spellEnd"/>
          </w:p>
        </w:tc>
        <w:tc>
          <w:tcPr>
            <w:tcW w:w="1527" w:type="dxa"/>
            <w:vAlign w:val="center"/>
          </w:tcPr>
          <w:p w14:paraId="58B0724F" w14:textId="77777777" w:rsidR="003C2896" w:rsidRPr="009661B9" w:rsidRDefault="003C2896" w:rsidP="00346009">
            <w:pPr>
              <w:jc w:val="center"/>
            </w:pPr>
            <w:r w:rsidRPr="009661B9">
              <w:t>VARCHAR</w:t>
            </w:r>
          </w:p>
        </w:tc>
        <w:tc>
          <w:tcPr>
            <w:tcW w:w="3543" w:type="dxa"/>
            <w:vAlign w:val="center"/>
          </w:tcPr>
          <w:p w14:paraId="041E1D2A" w14:textId="77777777" w:rsidR="003C2896" w:rsidRPr="009661B9" w:rsidRDefault="003C2896" w:rsidP="00346009">
            <w:r w:rsidRPr="009661B9">
              <w:t>A kategória megnevezése</w:t>
            </w:r>
          </w:p>
        </w:tc>
        <w:tc>
          <w:tcPr>
            <w:tcW w:w="1694" w:type="dxa"/>
            <w:vAlign w:val="center"/>
          </w:tcPr>
          <w:p w14:paraId="12518D48" w14:textId="77777777" w:rsidR="003C2896" w:rsidRPr="009661B9" w:rsidRDefault="003C2896" w:rsidP="00346009">
            <w:pPr>
              <w:jc w:val="center"/>
            </w:pPr>
          </w:p>
        </w:tc>
      </w:tr>
    </w:tbl>
    <w:p w14:paraId="3AAC876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4384" behindDoc="0" locked="0" layoutInCell="1" allowOverlap="1" wp14:anchorId="6D51455D" wp14:editId="2CE338B2">
                <wp:simplePos x="0" y="0"/>
                <wp:positionH relativeFrom="margin">
                  <wp:align>right</wp:align>
                </wp:positionH>
                <wp:positionV relativeFrom="paragraph">
                  <wp:posOffset>321945</wp:posOffset>
                </wp:positionV>
                <wp:extent cx="5375910" cy="819150"/>
                <wp:effectExtent l="0" t="0" r="15240" b="19050"/>
                <wp:wrapSquare wrapText="bothSides"/>
                <wp:docPr id="5"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19150"/>
                        </a:xfrm>
                        <a:prstGeom prst="rect">
                          <a:avLst/>
                        </a:prstGeom>
                        <a:solidFill>
                          <a:srgbClr val="FFFFFF"/>
                        </a:solidFill>
                        <a:ln w="9525">
                          <a:solidFill>
                            <a:srgbClr val="000000"/>
                          </a:solidFill>
                          <a:miter lim="800000"/>
                          <a:headEnd/>
                          <a:tailEnd/>
                        </a:ln>
                      </wps:spPr>
                      <wps:txbx>
                        <w:txbxContent>
                          <w:p w14:paraId="11906B6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1455D" id="Szövegdoboz 5" o:spid="_x0000_s1035" type="#_x0000_t202" style="position:absolute;margin-left:372.1pt;margin-top:25.35pt;width:423.3pt;height:64.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">
                <v:textbox>
                  <w:txbxContent>
                    <w:p w14:paraId="11906B6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genres</w:t>
                      </w:r>
                      <w:proofErr w:type="spellEnd"/>
                      <w:r w:rsidRPr="00F2755B">
                        <w:rPr>
                          <w:rFonts w:ascii="Cascadia Code ExtraLight" w:hAnsi="Cascadia Code ExtraLight"/>
                        </w:rPr>
                        <w:t>(</w:t>
                      </w:r>
                      <w:proofErr w:type="gramEnd"/>
                    </w:p>
                    <w:p w14:paraId="6C75309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AUTO_INCREMENT PRIMARY KEY,</w:t>
                      </w:r>
                    </w:p>
                    <w:p w14:paraId="66D54F4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 xml:space="preserve"> SQL parancs</w:t>
      </w:r>
    </w:p>
    <w:p w14:paraId="07D2F148" w14:textId="77777777" w:rsidR="003C2896" w:rsidRPr="009661B9" w:rsidRDefault="003C2896" w:rsidP="00CF21D3">
      <w:pPr>
        <w:pStyle w:val="Cmsor4"/>
      </w:pPr>
      <w:bookmarkStart w:id="58" w:name="_Toc194844951"/>
      <w:r w:rsidRPr="009661B9">
        <w:t>A „</w:t>
      </w:r>
      <w:proofErr w:type="spellStart"/>
      <w:r w:rsidRPr="009661B9">
        <w:t>books_genres_conn</w:t>
      </w:r>
      <w:proofErr w:type="spellEnd"/>
      <w:r w:rsidRPr="009661B9">
        <w:t>” tábla</w:t>
      </w:r>
      <w:bookmarkEnd w:id="58"/>
    </w:p>
    <w:p w14:paraId="427F047D" w14:textId="7497B19B" w:rsidR="003C2896" w:rsidRPr="009661B9" w:rsidRDefault="003C2896" w:rsidP="003C2896">
      <w:pPr>
        <w:spacing w:before="120"/>
        <w:jc w:val="both"/>
      </w:pPr>
      <w:r w:rsidRPr="009661B9">
        <w:t>A „</w:t>
      </w:r>
      <w:proofErr w:type="spellStart"/>
      <w:r w:rsidRPr="009661B9">
        <w:t>books_genres_conn</w:t>
      </w:r>
      <w:proofErr w:type="spellEnd"/>
      <w:r w:rsidRPr="009661B9">
        <w:t>” egy több-több kapcsolatú kapcsolótábla, ami a könyveket kapcsolja össze a hozzá tartozó kategóriákkal</w:t>
      </w:r>
      <w:r w:rsidR="006A2AC8" w:rsidRPr="009661B9">
        <w:t>.</w:t>
      </w:r>
    </w:p>
    <w:p w14:paraId="1DDC052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09"/>
        <w:gridCol w:w="1433"/>
        <w:gridCol w:w="3482"/>
        <w:gridCol w:w="1679"/>
      </w:tblGrid>
      <w:tr w:rsidR="003C2896" w:rsidRPr="009661B9" w14:paraId="14632567" w14:textId="77777777" w:rsidTr="00346009">
        <w:tc>
          <w:tcPr>
            <w:tcW w:w="1742" w:type="dxa"/>
            <w:vAlign w:val="center"/>
          </w:tcPr>
          <w:p w14:paraId="1CBD950A" w14:textId="77777777" w:rsidR="003C2896" w:rsidRPr="009661B9" w:rsidRDefault="003C2896" w:rsidP="00346009">
            <w:pPr>
              <w:jc w:val="center"/>
            </w:pPr>
            <w:r w:rsidRPr="009661B9">
              <w:t>Mező neve</w:t>
            </w:r>
          </w:p>
        </w:tc>
        <w:tc>
          <w:tcPr>
            <w:tcW w:w="1465" w:type="dxa"/>
            <w:vAlign w:val="center"/>
          </w:tcPr>
          <w:p w14:paraId="300B5023" w14:textId="77777777" w:rsidR="003C2896" w:rsidRPr="009661B9" w:rsidRDefault="003C2896" w:rsidP="00346009">
            <w:pPr>
              <w:jc w:val="center"/>
            </w:pPr>
            <w:r w:rsidRPr="009661B9">
              <w:t>Mező típusa</w:t>
            </w:r>
          </w:p>
        </w:tc>
        <w:tc>
          <w:tcPr>
            <w:tcW w:w="3592" w:type="dxa"/>
            <w:vAlign w:val="center"/>
          </w:tcPr>
          <w:p w14:paraId="3D0E2EB3" w14:textId="77777777" w:rsidR="003C2896" w:rsidRPr="009661B9" w:rsidRDefault="003C2896" w:rsidP="00346009">
            <w:pPr>
              <w:jc w:val="center"/>
            </w:pPr>
            <w:r w:rsidRPr="009661B9">
              <w:t>Leírás</w:t>
            </w:r>
          </w:p>
        </w:tc>
        <w:tc>
          <w:tcPr>
            <w:tcW w:w="1694" w:type="dxa"/>
            <w:vAlign w:val="center"/>
          </w:tcPr>
          <w:p w14:paraId="642256A7" w14:textId="77777777" w:rsidR="003C2896" w:rsidRPr="009661B9" w:rsidRDefault="003C2896" w:rsidP="00346009">
            <w:pPr>
              <w:jc w:val="center"/>
            </w:pPr>
            <w:r w:rsidRPr="009661B9">
              <w:t>Kulcs/index</w:t>
            </w:r>
          </w:p>
        </w:tc>
      </w:tr>
      <w:tr w:rsidR="003C2896" w:rsidRPr="009661B9" w14:paraId="4AA2B6C0" w14:textId="77777777" w:rsidTr="00346009">
        <w:tc>
          <w:tcPr>
            <w:tcW w:w="1742" w:type="dxa"/>
            <w:vAlign w:val="center"/>
          </w:tcPr>
          <w:p w14:paraId="3A9EA700" w14:textId="77777777" w:rsidR="003C2896" w:rsidRPr="009661B9" w:rsidRDefault="003C2896" w:rsidP="00346009">
            <w:proofErr w:type="spellStart"/>
            <w:r w:rsidRPr="009661B9">
              <w:t>ISBN_id</w:t>
            </w:r>
            <w:proofErr w:type="spellEnd"/>
          </w:p>
        </w:tc>
        <w:tc>
          <w:tcPr>
            <w:tcW w:w="1465" w:type="dxa"/>
            <w:vAlign w:val="center"/>
          </w:tcPr>
          <w:p w14:paraId="737988E2" w14:textId="77777777" w:rsidR="003C2896" w:rsidRPr="009661B9" w:rsidRDefault="003C2896" w:rsidP="00346009">
            <w:pPr>
              <w:jc w:val="center"/>
            </w:pPr>
            <w:r w:rsidRPr="009661B9">
              <w:t>INT</w:t>
            </w:r>
          </w:p>
        </w:tc>
        <w:tc>
          <w:tcPr>
            <w:tcW w:w="3592" w:type="dxa"/>
            <w:vAlign w:val="center"/>
          </w:tcPr>
          <w:p w14:paraId="188536CC" w14:textId="77777777" w:rsidR="003C2896" w:rsidRPr="009661B9" w:rsidRDefault="003C2896" w:rsidP="00346009">
            <w:r w:rsidRPr="009661B9">
              <w:t>Könyv egyedi azonosítója</w:t>
            </w:r>
          </w:p>
        </w:tc>
        <w:tc>
          <w:tcPr>
            <w:tcW w:w="1694" w:type="dxa"/>
            <w:vAlign w:val="center"/>
          </w:tcPr>
          <w:p w14:paraId="4993EAC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E430DE" w14:textId="77777777" w:rsidTr="00346009">
        <w:tc>
          <w:tcPr>
            <w:tcW w:w="1742" w:type="dxa"/>
            <w:vAlign w:val="center"/>
          </w:tcPr>
          <w:p w14:paraId="5F49B126" w14:textId="77777777" w:rsidR="003C2896" w:rsidRPr="009661B9" w:rsidRDefault="003C2896" w:rsidP="00346009">
            <w:proofErr w:type="spellStart"/>
            <w:r w:rsidRPr="009661B9">
              <w:t>genre_id</w:t>
            </w:r>
            <w:proofErr w:type="spellEnd"/>
          </w:p>
        </w:tc>
        <w:tc>
          <w:tcPr>
            <w:tcW w:w="1465" w:type="dxa"/>
            <w:vAlign w:val="center"/>
          </w:tcPr>
          <w:p w14:paraId="291DF0FF" w14:textId="77777777" w:rsidR="003C2896" w:rsidRPr="009661B9" w:rsidRDefault="003C2896" w:rsidP="00346009">
            <w:pPr>
              <w:jc w:val="center"/>
            </w:pPr>
            <w:r w:rsidRPr="009661B9">
              <w:t>INT</w:t>
            </w:r>
          </w:p>
        </w:tc>
        <w:tc>
          <w:tcPr>
            <w:tcW w:w="3592" w:type="dxa"/>
            <w:vAlign w:val="center"/>
          </w:tcPr>
          <w:p w14:paraId="7CB33994" w14:textId="77777777" w:rsidR="003C2896" w:rsidRPr="009661B9" w:rsidRDefault="003C2896" w:rsidP="00346009">
            <w:r w:rsidRPr="009661B9">
              <w:t>Kategória egyedi azonosítója</w:t>
            </w:r>
          </w:p>
        </w:tc>
        <w:tc>
          <w:tcPr>
            <w:tcW w:w="1694" w:type="dxa"/>
            <w:vAlign w:val="center"/>
          </w:tcPr>
          <w:p w14:paraId="02B4E5E5"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D33BB12"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5408" behindDoc="0" locked="0" layoutInCell="1" allowOverlap="1" wp14:anchorId="40FC9544" wp14:editId="329C365C">
                <wp:simplePos x="0" y="0"/>
                <wp:positionH relativeFrom="margin">
                  <wp:align>right</wp:align>
                </wp:positionH>
                <wp:positionV relativeFrom="paragraph">
                  <wp:posOffset>367242</wp:posOffset>
                </wp:positionV>
                <wp:extent cx="5384165" cy="1228725"/>
                <wp:effectExtent l="0" t="0" r="26035" b="28575"/>
                <wp:wrapSquare wrapText="bothSides"/>
                <wp:docPr id="6" name="Szövegdoboz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28725"/>
                        </a:xfrm>
                        <a:prstGeom prst="rect">
                          <a:avLst/>
                        </a:prstGeom>
                        <a:solidFill>
                          <a:srgbClr val="FFFFFF"/>
                        </a:solidFill>
                        <a:ln w="9525">
                          <a:solidFill>
                            <a:srgbClr val="000000"/>
                          </a:solidFill>
                          <a:miter lim="800000"/>
                          <a:headEnd/>
                          <a:tailEnd/>
                        </a:ln>
                      </wps:spPr>
                      <wps:txbx>
                        <w:txbxContent>
                          <w:p w14:paraId="306A3B4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C9544" id="Szövegdoboz 6" o:spid="_x0000_s1036" type="#_x0000_t202" style="position:absolute;margin-left:372.75pt;margin-top:28.9pt;width:423.95pt;height:96.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">
                <v:textbox>
                  <w:txbxContent>
                    <w:p w14:paraId="306A3B4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books_genres_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7670866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55E204E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genre_id</w:t>
                      </w:r>
                      <w:proofErr w:type="spellEnd"/>
                      <w:r w:rsidRPr="00F2755B">
                        <w:rPr>
                          <w:rFonts w:ascii="Cascadia Code ExtraLight" w:hAnsi="Cascadia Code ExtraLight"/>
                        </w:rPr>
                        <w:t xml:space="preserve"> INT NOT NULL,</w:t>
                      </w:r>
                    </w:p>
                    <w:p w14:paraId="5AE3BF5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6E30D5E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genre_id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genres</w:t>
                      </w:r>
                      <w:proofErr w:type="spellEnd"/>
                      <w:r w:rsidRPr="00F2755B">
                        <w:rPr>
                          <w:rFonts w:ascii="Cascadia Code ExtraLight" w:hAnsi="Cascadia Code ExtraLight"/>
                        </w:rPr>
                        <w:t>(</w:t>
                      </w:r>
                      <w:proofErr w:type="spellStart"/>
                      <w:r w:rsidRPr="00F2755B">
                        <w:rPr>
                          <w:rFonts w:ascii="Cascadia Code ExtraLight" w:hAnsi="Cascadia Code ExtraLight"/>
                        </w:rPr>
                        <w:t>genre_id</w:t>
                      </w:r>
                      <w:proofErr w:type="spellEnd"/>
                      <w:r w:rsidRPr="00F2755B">
                        <w:rPr>
                          <w:rFonts w:ascii="Cascadia Code ExtraLight" w:hAnsi="Cascadia Code ExtraLight"/>
                        </w:rPr>
                        <w:t>)</w:t>
                      </w:r>
                    </w:p>
                    <w:p w14:paraId="628BFD6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49C8D36" w14:textId="77777777" w:rsidR="003C2896" w:rsidRPr="009661B9" w:rsidRDefault="003C2896" w:rsidP="003C2896">
      <w:r w:rsidRPr="009661B9">
        <w:br w:type="page"/>
      </w:r>
    </w:p>
    <w:p w14:paraId="44E22B35" w14:textId="77777777" w:rsidR="003C2896" w:rsidRPr="009661B9" w:rsidRDefault="003C2896" w:rsidP="00CB0DF9">
      <w:pPr>
        <w:pStyle w:val="Cmsor4"/>
      </w:pPr>
      <w:bookmarkStart w:id="59" w:name="_Toc194844952"/>
      <w:r w:rsidRPr="009661B9">
        <w:lastRenderedPageBreak/>
        <w:t>Az „</w:t>
      </w:r>
      <w:proofErr w:type="spellStart"/>
      <w:r w:rsidRPr="009661B9">
        <w:t>authors</w:t>
      </w:r>
      <w:proofErr w:type="spellEnd"/>
      <w:r w:rsidRPr="009661B9">
        <w:t>” tábla</w:t>
      </w:r>
      <w:bookmarkEnd w:id="59"/>
    </w:p>
    <w:p w14:paraId="33A05AE2" w14:textId="60BBD171" w:rsidR="003C2896" w:rsidRPr="009661B9" w:rsidRDefault="003C2896" w:rsidP="003C2896">
      <w:pPr>
        <w:spacing w:before="120"/>
      </w:pPr>
      <w:r w:rsidRPr="009661B9">
        <w:t>Az „</w:t>
      </w:r>
      <w:proofErr w:type="spellStart"/>
      <w:r w:rsidRPr="009661B9">
        <w:t>authors</w:t>
      </w:r>
      <w:proofErr w:type="spellEnd"/>
      <w:r w:rsidRPr="009661B9">
        <w:t>” tábla a könyvekhez tartozó szerzőket tartalmazza</w:t>
      </w:r>
      <w:r w:rsidR="000469CE" w:rsidRPr="009661B9">
        <w:t>.</w:t>
      </w:r>
    </w:p>
    <w:p w14:paraId="29CB66A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4"/>
        <w:gridCol w:w="1416"/>
        <w:gridCol w:w="3547"/>
        <w:gridCol w:w="1676"/>
      </w:tblGrid>
      <w:tr w:rsidR="003C2896" w:rsidRPr="009661B9" w14:paraId="1FFAEF21" w14:textId="77777777" w:rsidTr="00346009">
        <w:tc>
          <w:tcPr>
            <w:tcW w:w="1696" w:type="dxa"/>
            <w:vAlign w:val="center"/>
          </w:tcPr>
          <w:p w14:paraId="7B2D99E9" w14:textId="77777777" w:rsidR="003C2896" w:rsidRPr="009661B9" w:rsidRDefault="003C2896" w:rsidP="00346009">
            <w:pPr>
              <w:jc w:val="center"/>
            </w:pPr>
            <w:r w:rsidRPr="009661B9">
              <w:t>Mező neve</w:t>
            </w:r>
          </w:p>
        </w:tc>
        <w:tc>
          <w:tcPr>
            <w:tcW w:w="1418" w:type="dxa"/>
            <w:vAlign w:val="center"/>
          </w:tcPr>
          <w:p w14:paraId="1F7674E9" w14:textId="77777777" w:rsidR="003C2896" w:rsidRPr="009661B9" w:rsidRDefault="003C2896" w:rsidP="00346009">
            <w:pPr>
              <w:jc w:val="center"/>
            </w:pPr>
            <w:r w:rsidRPr="009661B9">
              <w:t>Mező típusa</w:t>
            </w:r>
          </w:p>
        </w:tc>
        <w:tc>
          <w:tcPr>
            <w:tcW w:w="3685" w:type="dxa"/>
            <w:vAlign w:val="center"/>
          </w:tcPr>
          <w:p w14:paraId="1E6FCC76" w14:textId="77777777" w:rsidR="003C2896" w:rsidRPr="009661B9" w:rsidRDefault="003C2896" w:rsidP="00346009">
            <w:pPr>
              <w:jc w:val="center"/>
            </w:pPr>
            <w:r w:rsidRPr="009661B9">
              <w:t>Leírás</w:t>
            </w:r>
          </w:p>
        </w:tc>
        <w:tc>
          <w:tcPr>
            <w:tcW w:w="1694" w:type="dxa"/>
            <w:vAlign w:val="center"/>
          </w:tcPr>
          <w:p w14:paraId="42039F16" w14:textId="77777777" w:rsidR="003C2896" w:rsidRPr="009661B9" w:rsidRDefault="003C2896" w:rsidP="00346009">
            <w:pPr>
              <w:jc w:val="center"/>
            </w:pPr>
            <w:r w:rsidRPr="009661B9">
              <w:t>Kulcs/index</w:t>
            </w:r>
          </w:p>
        </w:tc>
      </w:tr>
      <w:tr w:rsidR="003C2896" w:rsidRPr="009661B9" w14:paraId="413C4C3A" w14:textId="77777777" w:rsidTr="00346009">
        <w:tc>
          <w:tcPr>
            <w:tcW w:w="1696" w:type="dxa"/>
            <w:vAlign w:val="center"/>
          </w:tcPr>
          <w:p w14:paraId="78B47A2F" w14:textId="77777777" w:rsidR="003C2896" w:rsidRPr="009661B9" w:rsidRDefault="003C2896" w:rsidP="00346009">
            <w:proofErr w:type="spellStart"/>
            <w:r w:rsidRPr="009661B9">
              <w:t>author_id</w:t>
            </w:r>
            <w:proofErr w:type="spellEnd"/>
          </w:p>
        </w:tc>
        <w:tc>
          <w:tcPr>
            <w:tcW w:w="1418" w:type="dxa"/>
            <w:vAlign w:val="center"/>
          </w:tcPr>
          <w:p w14:paraId="3EC05BEE" w14:textId="77777777" w:rsidR="003C2896" w:rsidRPr="009661B9" w:rsidRDefault="003C2896" w:rsidP="00346009">
            <w:pPr>
              <w:jc w:val="center"/>
            </w:pPr>
            <w:r w:rsidRPr="009661B9">
              <w:t>INT</w:t>
            </w:r>
          </w:p>
        </w:tc>
        <w:tc>
          <w:tcPr>
            <w:tcW w:w="3685" w:type="dxa"/>
            <w:vAlign w:val="center"/>
          </w:tcPr>
          <w:p w14:paraId="749380DD" w14:textId="77777777" w:rsidR="003C2896" w:rsidRPr="009661B9" w:rsidRDefault="003C2896" w:rsidP="00346009">
            <w:r w:rsidRPr="009661B9">
              <w:t>A szerző egyedi azonosítója</w:t>
            </w:r>
          </w:p>
        </w:tc>
        <w:tc>
          <w:tcPr>
            <w:tcW w:w="1694" w:type="dxa"/>
            <w:vAlign w:val="center"/>
          </w:tcPr>
          <w:p w14:paraId="59C3A27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4EEFDAA3" w14:textId="77777777" w:rsidTr="00346009">
        <w:tc>
          <w:tcPr>
            <w:tcW w:w="1696" w:type="dxa"/>
            <w:vAlign w:val="center"/>
          </w:tcPr>
          <w:p w14:paraId="41453239" w14:textId="77777777" w:rsidR="003C2896" w:rsidRPr="009661B9" w:rsidRDefault="003C2896" w:rsidP="00346009">
            <w:proofErr w:type="spellStart"/>
            <w:r w:rsidRPr="009661B9">
              <w:t>author</w:t>
            </w:r>
            <w:proofErr w:type="spellEnd"/>
          </w:p>
        </w:tc>
        <w:tc>
          <w:tcPr>
            <w:tcW w:w="1418" w:type="dxa"/>
            <w:vAlign w:val="center"/>
          </w:tcPr>
          <w:p w14:paraId="16A496CA" w14:textId="77777777" w:rsidR="003C2896" w:rsidRPr="009661B9" w:rsidRDefault="003C2896" w:rsidP="00346009">
            <w:pPr>
              <w:jc w:val="center"/>
            </w:pPr>
            <w:r w:rsidRPr="009661B9">
              <w:t>VARCHAR</w:t>
            </w:r>
          </w:p>
        </w:tc>
        <w:tc>
          <w:tcPr>
            <w:tcW w:w="3685" w:type="dxa"/>
            <w:vAlign w:val="center"/>
          </w:tcPr>
          <w:p w14:paraId="4339944E" w14:textId="77777777" w:rsidR="003C2896" w:rsidRPr="009661B9" w:rsidRDefault="003C2896" w:rsidP="00346009">
            <w:r w:rsidRPr="009661B9">
              <w:t>A szerző neve</w:t>
            </w:r>
          </w:p>
        </w:tc>
        <w:tc>
          <w:tcPr>
            <w:tcW w:w="1694" w:type="dxa"/>
            <w:vAlign w:val="center"/>
          </w:tcPr>
          <w:p w14:paraId="12FB54C6" w14:textId="77777777" w:rsidR="003C2896" w:rsidRPr="009661B9" w:rsidRDefault="003C2896" w:rsidP="00346009">
            <w:pPr>
              <w:jc w:val="center"/>
            </w:pPr>
          </w:p>
        </w:tc>
      </w:tr>
    </w:tbl>
    <w:p w14:paraId="62A38D9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6432" behindDoc="0" locked="0" layoutInCell="1" allowOverlap="1" wp14:anchorId="06154A4A" wp14:editId="450DEE1C">
                <wp:simplePos x="0" y="0"/>
                <wp:positionH relativeFrom="margin">
                  <wp:align>left</wp:align>
                </wp:positionH>
                <wp:positionV relativeFrom="paragraph">
                  <wp:posOffset>372036</wp:posOffset>
                </wp:positionV>
                <wp:extent cx="5384165" cy="866775"/>
                <wp:effectExtent l="0" t="0" r="26035" b="28575"/>
                <wp:wrapSquare wrapText="bothSides"/>
                <wp:docPr id="7" name="Szövegdoboz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866775"/>
                        </a:xfrm>
                        <a:prstGeom prst="rect">
                          <a:avLst/>
                        </a:prstGeom>
                        <a:solidFill>
                          <a:srgbClr val="FFFFFF"/>
                        </a:solidFill>
                        <a:ln w="9525">
                          <a:solidFill>
                            <a:srgbClr val="000000"/>
                          </a:solidFill>
                          <a:miter lim="800000"/>
                          <a:headEnd/>
                          <a:tailEnd/>
                        </a:ln>
                      </wps:spPr>
                      <wps:txbx>
                        <w:txbxContent>
                          <w:p w14:paraId="47FC7FF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4A4A" id="Szövegdoboz 7" o:spid="_x0000_s1037" type="#_x0000_t202" style="position:absolute;margin-left:0;margin-top:29.3pt;width:423.95pt;height:6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">
                <v:textbox>
                  <w:txbxContent>
                    <w:p w14:paraId="47FC7FF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authors</w:t>
                      </w:r>
                      <w:proofErr w:type="spellEnd"/>
                      <w:r w:rsidRPr="00F2755B">
                        <w:rPr>
                          <w:rFonts w:ascii="Cascadia Code ExtraLight" w:hAnsi="Cascadia Code ExtraLight"/>
                        </w:rPr>
                        <w:t>(</w:t>
                      </w:r>
                      <w:proofErr w:type="gramEnd"/>
                    </w:p>
                    <w:p w14:paraId="3CC7294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AUTO_INCREMENT PRIMARY KEY,</w:t>
                      </w:r>
                    </w:p>
                    <w:p w14:paraId="3F87B29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377B7C53" w14:textId="77777777" w:rsidR="003C2896" w:rsidRPr="009661B9" w:rsidRDefault="003C2896" w:rsidP="00CB0DF9">
      <w:pPr>
        <w:pStyle w:val="Cmsor4"/>
      </w:pPr>
      <w:bookmarkStart w:id="60" w:name="_Toc194844953"/>
      <w:r w:rsidRPr="009661B9">
        <w:t>A „</w:t>
      </w:r>
      <w:proofErr w:type="spellStart"/>
      <w:r w:rsidRPr="009661B9">
        <w:t>books_authors_conn</w:t>
      </w:r>
      <w:proofErr w:type="spellEnd"/>
      <w:r w:rsidRPr="009661B9">
        <w:t>” tábla</w:t>
      </w:r>
      <w:bookmarkEnd w:id="60"/>
    </w:p>
    <w:p w14:paraId="175D44E9" w14:textId="77777777" w:rsidR="003C2896" w:rsidRPr="009661B9" w:rsidRDefault="003C2896" w:rsidP="003C2896">
      <w:pPr>
        <w:spacing w:before="120"/>
        <w:jc w:val="both"/>
      </w:pPr>
      <w:r w:rsidRPr="009661B9">
        <w:t>A „</w:t>
      </w:r>
      <w:proofErr w:type="spellStart"/>
      <w:r w:rsidRPr="009661B9">
        <w:t>books_authors_conn</w:t>
      </w:r>
      <w:proofErr w:type="spellEnd"/>
      <w:r w:rsidRPr="009661B9">
        <w:t>” egy több-több kapcsolatú kapcsolótábla, ami a könyvtípusokat a hozzá tartozó szerzőkkel kapcsolja össze</w:t>
      </w:r>
    </w:p>
    <w:p w14:paraId="7029606E"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9"/>
        <w:gridCol w:w="1387"/>
        <w:gridCol w:w="3569"/>
        <w:gridCol w:w="1678"/>
      </w:tblGrid>
      <w:tr w:rsidR="003C2896" w:rsidRPr="009661B9" w14:paraId="31DC64EE" w14:textId="77777777" w:rsidTr="00346009">
        <w:tc>
          <w:tcPr>
            <w:tcW w:w="1696" w:type="dxa"/>
            <w:vAlign w:val="center"/>
          </w:tcPr>
          <w:p w14:paraId="7E65483B" w14:textId="77777777" w:rsidR="003C2896" w:rsidRPr="009661B9" w:rsidRDefault="003C2896" w:rsidP="00346009">
            <w:pPr>
              <w:jc w:val="center"/>
            </w:pPr>
            <w:r w:rsidRPr="009661B9">
              <w:t>Mező neve</w:t>
            </w:r>
          </w:p>
        </w:tc>
        <w:tc>
          <w:tcPr>
            <w:tcW w:w="1418" w:type="dxa"/>
            <w:vAlign w:val="center"/>
          </w:tcPr>
          <w:p w14:paraId="0E90EB69" w14:textId="77777777" w:rsidR="003C2896" w:rsidRPr="009661B9" w:rsidRDefault="003C2896" w:rsidP="00346009">
            <w:pPr>
              <w:jc w:val="center"/>
            </w:pPr>
            <w:r w:rsidRPr="009661B9">
              <w:t>Mező típusa</w:t>
            </w:r>
          </w:p>
        </w:tc>
        <w:tc>
          <w:tcPr>
            <w:tcW w:w="3685" w:type="dxa"/>
            <w:vAlign w:val="center"/>
          </w:tcPr>
          <w:p w14:paraId="68A3C4E1" w14:textId="77777777" w:rsidR="003C2896" w:rsidRPr="009661B9" w:rsidRDefault="003C2896" w:rsidP="00346009">
            <w:pPr>
              <w:jc w:val="center"/>
            </w:pPr>
            <w:r w:rsidRPr="009661B9">
              <w:t>Leírás</w:t>
            </w:r>
          </w:p>
        </w:tc>
        <w:tc>
          <w:tcPr>
            <w:tcW w:w="1694" w:type="dxa"/>
            <w:vAlign w:val="center"/>
          </w:tcPr>
          <w:p w14:paraId="6DC4CC3E" w14:textId="77777777" w:rsidR="003C2896" w:rsidRPr="009661B9" w:rsidRDefault="003C2896" w:rsidP="00346009">
            <w:pPr>
              <w:jc w:val="center"/>
            </w:pPr>
            <w:r w:rsidRPr="009661B9">
              <w:t>Kulcs/index</w:t>
            </w:r>
          </w:p>
        </w:tc>
      </w:tr>
      <w:tr w:rsidR="003C2896" w:rsidRPr="009661B9" w14:paraId="07DB0C9A" w14:textId="77777777" w:rsidTr="00346009">
        <w:tc>
          <w:tcPr>
            <w:tcW w:w="1696" w:type="dxa"/>
            <w:vAlign w:val="center"/>
          </w:tcPr>
          <w:p w14:paraId="6F18C26B" w14:textId="77777777" w:rsidR="003C2896" w:rsidRPr="009661B9" w:rsidRDefault="003C2896" w:rsidP="00346009">
            <w:proofErr w:type="spellStart"/>
            <w:r w:rsidRPr="009661B9">
              <w:t>ISBN_id</w:t>
            </w:r>
            <w:proofErr w:type="spellEnd"/>
          </w:p>
        </w:tc>
        <w:tc>
          <w:tcPr>
            <w:tcW w:w="1418" w:type="dxa"/>
            <w:vAlign w:val="center"/>
          </w:tcPr>
          <w:p w14:paraId="23E77969" w14:textId="77777777" w:rsidR="003C2896" w:rsidRPr="009661B9" w:rsidRDefault="003C2896" w:rsidP="00346009">
            <w:pPr>
              <w:jc w:val="center"/>
            </w:pPr>
            <w:r w:rsidRPr="009661B9">
              <w:t>INT</w:t>
            </w:r>
          </w:p>
        </w:tc>
        <w:tc>
          <w:tcPr>
            <w:tcW w:w="3685" w:type="dxa"/>
            <w:vAlign w:val="center"/>
          </w:tcPr>
          <w:p w14:paraId="02297269" w14:textId="77777777" w:rsidR="003C2896" w:rsidRPr="009661B9" w:rsidRDefault="003C2896" w:rsidP="00346009">
            <w:r w:rsidRPr="009661B9">
              <w:t>A könyv egyedi azonosítója</w:t>
            </w:r>
          </w:p>
        </w:tc>
        <w:tc>
          <w:tcPr>
            <w:tcW w:w="1694" w:type="dxa"/>
            <w:vAlign w:val="center"/>
          </w:tcPr>
          <w:p w14:paraId="0B16E1A4"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5442BCA" w14:textId="77777777" w:rsidTr="00346009">
        <w:tc>
          <w:tcPr>
            <w:tcW w:w="1696" w:type="dxa"/>
            <w:vAlign w:val="center"/>
          </w:tcPr>
          <w:p w14:paraId="797F2701" w14:textId="77777777" w:rsidR="003C2896" w:rsidRPr="009661B9" w:rsidRDefault="003C2896" w:rsidP="00346009">
            <w:proofErr w:type="spellStart"/>
            <w:r w:rsidRPr="009661B9">
              <w:t>author_id</w:t>
            </w:r>
            <w:proofErr w:type="spellEnd"/>
          </w:p>
        </w:tc>
        <w:tc>
          <w:tcPr>
            <w:tcW w:w="1418" w:type="dxa"/>
            <w:vAlign w:val="center"/>
          </w:tcPr>
          <w:p w14:paraId="1E0855B8" w14:textId="77777777" w:rsidR="003C2896" w:rsidRPr="009661B9" w:rsidRDefault="003C2896" w:rsidP="00346009">
            <w:pPr>
              <w:jc w:val="center"/>
            </w:pPr>
            <w:r w:rsidRPr="009661B9">
              <w:t>INT</w:t>
            </w:r>
          </w:p>
        </w:tc>
        <w:tc>
          <w:tcPr>
            <w:tcW w:w="3685" w:type="dxa"/>
            <w:vAlign w:val="center"/>
          </w:tcPr>
          <w:p w14:paraId="40CD2645" w14:textId="77777777" w:rsidR="003C2896" w:rsidRPr="009661B9" w:rsidRDefault="003C2896" w:rsidP="00346009">
            <w:r w:rsidRPr="009661B9">
              <w:t>A szerző egyedi azonosítója</w:t>
            </w:r>
          </w:p>
        </w:tc>
        <w:tc>
          <w:tcPr>
            <w:tcW w:w="1694" w:type="dxa"/>
            <w:vAlign w:val="center"/>
          </w:tcPr>
          <w:p w14:paraId="19420846"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350AD5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7456" behindDoc="0" locked="0" layoutInCell="1" allowOverlap="1" wp14:anchorId="2E08C31F" wp14:editId="5A0A847F">
                <wp:simplePos x="0" y="0"/>
                <wp:positionH relativeFrom="margin">
                  <wp:align>left</wp:align>
                </wp:positionH>
                <wp:positionV relativeFrom="paragraph">
                  <wp:posOffset>423545</wp:posOffset>
                </wp:positionV>
                <wp:extent cx="5384165" cy="1200150"/>
                <wp:effectExtent l="0" t="0" r="26035" b="19050"/>
                <wp:wrapSquare wrapText="bothSides"/>
                <wp:docPr id="8" name="Szövegdoboz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7B79011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C31F" id="Szövegdoboz 8" o:spid="_x0000_s1038" type="#_x0000_t202" style="position:absolute;margin-left:0;margin-top:33.35pt;width:423.95pt;height:9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">
                <v:textbox>
                  <w:txbxContent>
                    <w:p w14:paraId="7B79011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books_authors_</w:t>
                      </w:r>
                      <w:proofErr w:type="gramStart"/>
                      <w:r w:rsidRPr="00F2755B">
                        <w:rPr>
                          <w:rFonts w:ascii="Cascadia Code ExtraLight" w:hAnsi="Cascadia Code ExtraLight"/>
                        </w:rPr>
                        <w:t>conn</w:t>
                      </w:r>
                      <w:proofErr w:type="spellEnd"/>
                      <w:r w:rsidRPr="00F2755B">
                        <w:rPr>
                          <w:rFonts w:ascii="Cascadia Code ExtraLight" w:hAnsi="Cascadia Code ExtraLight"/>
                        </w:rPr>
                        <w:t>(</w:t>
                      </w:r>
                      <w:proofErr w:type="gramEnd"/>
                    </w:p>
                    <w:p w14:paraId="6C2CA9A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08761A4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author_id</w:t>
                      </w:r>
                      <w:proofErr w:type="spellEnd"/>
                      <w:r w:rsidRPr="00F2755B">
                        <w:rPr>
                          <w:rFonts w:ascii="Cascadia Code ExtraLight" w:hAnsi="Cascadia Code ExtraLight"/>
                        </w:rPr>
                        <w:t xml:space="preserve"> INT NOT NULL,</w:t>
                      </w:r>
                    </w:p>
                    <w:p w14:paraId="35DBEEB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160B34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author_id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authors</w:t>
                      </w:r>
                      <w:proofErr w:type="spellEnd"/>
                      <w:r w:rsidRPr="00F2755B">
                        <w:rPr>
                          <w:rFonts w:ascii="Cascadia Code ExtraLight" w:hAnsi="Cascadia Code ExtraLight"/>
                        </w:rPr>
                        <w:t>(</w:t>
                      </w:r>
                      <w:proofErr w:type="spellStart"/>
                      <w:r w:rsidRPr="00F2755B">
                        <w:rPr>
                          <w:rFonts w:ascii="Cascadia Code ExtraLight" w:hAnsi="Cascadia Code ExtraLight"/>
                        </w:rPr>
                        <w:t>author_id</w:t>
                      </w:r>
                      <w:proofErr w:type="spellEnd"/>
                      <w:r w:rsidRPr="00F2755B">
                        <w:rPr>
                          <w:rFonts w:ascii="Cascadia Code ExtraLight" w:hAnsi="Cascadia Code ExtraLight"/>
                        </w:rPr>
                        <w:t>)</w:t>
                      </w:r>
                    </w:p>
                    <w:p w14:paraId="05CB50E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9179F79" w14:textId="77777777" w:rsidR="003C2896" w:rsidRPr="009661B9" w:rsidRDefault="003C2896" w:rsidP="003C2896">
      <w:r w:rsidRPr="009661B9">
        <w:br w:type="page"/>
      </w:r>
    </w:p>
    <w:p w14:paraId="1A4DEB4E" w14:textId="77777777" w:rsidR="003C2896" w:rsidRPr="009661B9" w:rsidRDefault="003C2896" w:rsidP="005527D9">
      <w:pPr>
        <w:pStyle w:val="Cmsor4"/>
      </w:pPr>
      <w:bookmarkStart w:id="61" w:name="_Toc194844954"/>
      <w:r w:rsidRPr="009661B9">
        <w:lastRenderedPageBreak/>
        <w:t>Az „</w:t>
      </w:r>
      <w:proofErr w:type="spellStart"/>
      <w:r w:rsidRPr="009661B9">
        <w:t>inventory</w:t>
      </w:r>
      <w:proofErr w:type="spellEnd"/>
      <w:r w:rsidRPr="009661B9">
        <w:t>” tábla</w:t>
      </w:r>
      <w:bookmarkEnd w:id="61"/>
    </w:p>
    <w:p w14:paraId="3A48DD0A" w14:textId="06987DDE" w:rsidR="003C2896" w:rsidRPr="009661B9" w:rsidRDefault="003C2896" w:rsidP="003C2896">
      <w:pPr>
        <w:spacing w:before="120"/>
        <w:jc w:val="both"/>
      </w:pPr>
      <w:r w:rsidRPr="009661B9">
        <w:t>Az „</w:t>
      </w:r>
      <w:proofErr w:type="spellStart"/>
      <w:r w:rsidRPr="009661B9">
        <w:t>inventory</w:t>
      </w:r>
      <w:proofErr w:type="spellEnd"/>
      <w:r w:rsidRPr="009661B9">
        <w:t>” tábla az adott könyvtípushoz tartozó tényleges könyveket tárolja egy-több kapcsolatú kapcsolótábla</w:t>
      </w:r>
      <w:r w:rsidR="00E8294C" w:rsidRPr="009661B9">
        <w:t>.</w:t>
      </w:r>
    </w:p>
    <w:p w14:paraId="185489F9"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0"/>
        <w:gridCol w:w="1415"/>
        <w:gridCol w:w="3553"/>
        <w:gridCol w:w="1675"/>
      </w:tblGrid>
      <w:tr w:rsidR="003C2896" w:rsidRPr="009661B9" w14:paraId="14329867" w14:textId="77777777" w:rsidTr="00346009">
        <w:tc>
          <w:tcPr>
            <w:tcW w:w="1696" w:type="dxa"/>
            <w:vAlign w:val="center"/>
          </w:tcPr>
          <w:p w14:paraId="7E3DD7EA" w14:textId="77777777" w:rsidR="003C2896" w:rsidRPr="009661B9" w:rsidRDefault="003C2896" w:rsidP="00346009">
            <w:pPr>
              <w:jc w:val="center"/>
            </w:pPr>
            <w:r w:rsidRPr="009661B9">
              <w:t>Mező neve</w:t>
            </w:r>
          </w:p>
        </w:tc>
        <w:tc>
          <w:tcPr>
            <w:tcW w:w="1418" w:type="dxa"/>
            <w:vAlign w:val="center"/>
          </w:tcPr>
          <w:p w14:paraId="259130A2" w14:textId="77777777" w:rsidR="003C2896" w:rsidRPr="009661B9" w:rsidRDefault="003C2896" w:rsidP="00346009">
            <w:pPr>
              <w:jc w:val="center"/>
            </w:pPr>
            <w:r w:rsidRPr="009661B9">
              <w:t>Mező típusa</w:t>
            </w:r>
          </w:p>
        </w:tc>
        <w:tc>
          <w:tcPr>
            <w:tcW w:w="3685" w:type="dxa"/>
            <w:vAlign w:val="center"/>
          </w:tcPr>
          <w:p w14:paraId="4E037DCF" w14:textId="77777777" w:rsidR="003C2896" w:rsidRPr="009661B9" w:rsidRDefault="003C2896" w:rsidP="00346009">
            <w:pPr>
              <w:jc w:val="center"/>
            </w:pPr>
            <w:r w:rsidRPr="009661B9">
              <w:t>Leírás</w:t>
            </w:r>
          </w:p>
        </w:tc>
        <w:tc>
          <w:tcPr>
            <w:tcW w:w="1694" w:type="dxa"/>
            <w:vAlign w:val="center"/>
          </w:tcPr>
          <w:p w14:paraId="76FE488F" w14:textId="77777777" w:rsidR="003C2896" w:rsidRPr="009661B9" w:rsidRDefault="003C2896" w:rsidP="00346009">
            <w:pPr>
              <w:jc w:val="center"/>
            </w:pPr>
            <w:r w:rsidRPr="009661B9">
              <w:t>Kulcs/index</w:t>
            </w:r>
          </w:p>
        </w:tc>
      </w:tr>
      <w:tr w:rsidR="003C2896" w:rsidRPr="009661B9" w14:paraId="2E9449AC" w14:textId="77777777" w:rsidTr="00346009">
        <w:tc>
          <w:tcPr>
            <w:tcW w:w="1696" w:type="dxa"/>
            <w:vAlign w:val="center"/>
          </w:tcPr>
          <w:p w14:paraId="740D6408" w14:textId="77777777" w:rsidR="003C2896" w:rsidRPr="009661B9" w:rsidRDefault="003C2896" w:rsidP="00346009">
            <w:proofErr w:type="spellStart"/>
            <w:r w:rsidRPr="009661B9">
              <w:t>ISBN_id</w:t>
            </w:r>
            <w:proofErr w:type="spellEnd"/>
          </w:p>
        </w:tc>
        <w:tc>
          <w:tcPr>
            <w:tcW w:w="1418" w:type="dxa"/>
            <w:vAlign w:val="center"/>
          </w:tcPr>
          <w:p w14:paraId="40C38516" w14:textId="77777777" w:rsidR="003C2896" w:rsidRPr="009661B9" w:rsidRDefault="003C2896" w:rsidP="00346009">
            <w:pPr>
              <w:jc w:val="center"/>
            </w:pPr>
            <w:r w:rsidRPr="009661B9">
              <w:t>INT</w:t>
            </w:r>
          </w:p>
        </w:tc>
        <w:tc>
          <w:tcPr>
            <w:tcW w:w="3685" w:type="dxa"/>
            <w:vAlign w:val="center"/>
          </w:tcPr>
          <w:p w14:paraId="27D57256" w14:textId="77777777" w:rsidR="003C2896" w:rsidRPr="009661B9" w:rsidRDefault="003C2896" w:rsidP="00346009">
            <w:r w:rsidRPr="009661B9">
              <w:t>A könyvtípus egyedi azonosítója</w:t>
            </w:r>
          </w:p>
        </w:tc>
        <w:tc>
          <w:tcPr>
            <w:tcW w:w="1694" w:type="dxa"/>
            <w:vAlign w:val="center"/>
          </w:tcPr>
          <w:p w14:paraId="429022C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DF2207D" w14:textId="77777777" w:rsidTr="00346009">
        <w:tc>
          <w:tcPr>
            <w:tcW w:w="1696" w:type="dxa"/>
            <w:vAlign w:val="center"/>
          </w:tcPr>
          <w:p w14:paraId="09DB2999" w14:textId="77777777" w:rsidR="003C2896" w:rsidRPr="009661B9" w:rsidRDefault="003C2896" w:rsidP="00346009">
            <w:proofErr w:type="spellStart"/>
            <w:r w:rsidRPr="009661B9">
              <w:t>book_id</w:t>
            </w:r>
            <w:proofErr w:type="spellEnd"/>
          </w:p>
        </w:tc>
        <w:tc>
          <w:tcPr>
            <w:tcW w:w="1418" w:type="dxa"/>
            <w:vAlign w:val="center"/>
          </w:tcPr>
          <w:p w14:paraId="37D78B74" w14:textId="77777777" w:rsidR="003C2896" w:rsidRPr="009661B9" w:rsidRDefault="003C2896" w:rsidP="00346009">
            <w:pPr>
              <w:jc w:val="center"/>
            </w:pPr>
            <w:r w:rsidRPr="009661B9">
              <w:t>INT</w:t>
            </w:r>
          </w:p>
        </w:tc>
        <w:tc>
          <w:tcPr>
            <w:tcW w:w="3685" w:type="dxa"/>
            <w:vAlign w:val="center"/>
          </w:tcPr>
          <w:p w14:paraId="630DB5CF" w14:textId="77777777" w:rsidR="003C2896" w:rsidRPr="009661B9" w:rsidRDefault="003C2896" w:rsidP="00346009">
            <w:r w:rsidRPr="009661B9">
              <w:t>A könyv egyedi azonosítója</w:t>
            </w:r>
          </w:p>
        </w:tc>
        <w:tc>
          <w:tcPr>
            <w:tcW w:w="1694" w:type="dxa"/>
            <w:vAlign w:val="center"/>
          </w:tcPr>
          <w:p w14:paraId="2004A9C8"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1D9D178C" w14:textId="77777777" w:rsidTr="00346009">
        <w:tc>
          <w:tcPr>
            <w:tcW w:w="1696" w:type="dxa"/>
            <w:vAlign w:val="center"/>
          </w:tcPr>
          <w:p w14:paraId="7CD55C82" w14:textId="77777777" w:rsidR="003C2896" w:rsidRPr="009661B9" w:rsidRDefault="003C2896" w:rsidP="00346009">
            <w:proofErr w:type="spellStart"/>
            <w:r w:rsidRPr="009661B9">
              <w:t>available</w:t>
            </w:r>
            <w:proofErr w:type="spellEnd"/>
          </w:p>
        </w:tc>
        <w:tc>
          <w:tcPr>
            <w:tcW w:w="1418" w:type="dxa"/>
            <w:vAlign w:val="center"/>
          </w:tcPr>
          <w:p w14:paraId="204AE63B" w14:textId="77777777" w:rsidR="003C2896" w:rsidRPr="009661B9" w:rsidRDefault="003C2896" w:rsidP="00346009">
            <w:pPr>
              <w:jc w:val="center"/>
            </w:pPr>
            <w:r w:rsidRPr="009661B9">
              <w:t>BOOLEAN</w:t>
            </w:r>
          </w:p>
        </w:tc>
        <w:tc>
          <w:tcPr>
            <w:tcW w:w="3685" w:type="dxa"/>
            <w:vAlign w:val="center"/>
          </w:tcPr>
          <w:p w14:paraId="746F3AC6" w14:textId="77777777" w:rsidR="003C2896" w:rsidRPr="009661B9" w:rsidRDefault="003C2896" w:rsidP="00346009">
            <w:r w:rsidRPr="009661B9">
              <w:t xml:space="preserve">Elérhetőségi </w:t>
            </w:r>
            <w:proofErr w:type="spellStart"/>
            <w:r w:rsidRPr="009661B9">
              <w:t>flag</w:t>
            </w:r>
            <w:proofErr w:type="spellEnd"/>
            <w:r w:rsidRPr="009661B9">
              <w:t>. Ha hamis, a könyv nem elérhető, le lett selejtezve</w:t>
            </w:r>
          </w:p>
        </w:tc>
        <w:tc>
          <w:tcPr>
            <w:tcW w:w="1694" w:type="dxa"/>
            <w:vAlign w:val="center"/>
          </w:tcPr>
          <w:p w14:paraId="6A2EB9DC" w14:textId="77777777" w:rsidR="003C2896" w:rsidRPr="009661B9" w:rsidRDefault="003C2896" w:rsidP="00346009">
            <w:pPr>
              <w:jc w:val="center"/>
            </w:pPr>
          </w:p>
        </w:tc>
      </w:tr>
    </w:tbl>
    <w:p w14:paraId="2E9D1B8B"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9504" behindDoc="0" locked="0" layoutInCell="1" allowOverlap="1" wp14:anchorId="2301366A" wp14:editId="6DAF8D4C">
                <wp:simplePos x="0" y="0"/>
                <wp:positionH relativeFrom="margin">
                  <wp:align>left</wp:align>
                </wp:positionH>
                <wp:positionV relativeFrom="paragraph">
                  <wp:posOffset>419735</wp:posOffset>
                </wp:positionV>
                <wp:extent cx="5384165" cy="1200150"/>
                <wp:effectExtent l="0" t="0" r="26035" b="19050"/>
                <wp:wrapSquare wrapText="bothSides"/>
                <wp:docPr id="10" name="Szövegdoboz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466BDC0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66A" id="Szövegdoboz 10" o:spid="_x0000_s1039" type="#_x0000_t202" style="position:absolute;margin-left:0;margin-top:33.05pt;width:423.95pt;height:94.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">
                <v:textbox>
                  <w:txbxContent>
                    <w:p w14:paraId="466BDC0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inventory</w:t>
                      </w:r>
                      <w:proofErr w:type="spellEnd"/>
                      <w:r w:rsidRPr="00F2755B">
                        <w:rPr>
                          <w:rFonts w:ascii="Cascadia Code ExtraLight" w:hAnsi="Cascadia Code ExtraLight"/>
                        </w:rPr>
                        <w:t>(</w:t>
                      </w:r>
                      <w:proofErr w:type="gramEnd"/>
                    </w:p>
                    <w:p w14:paraId="32E46B8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7FFD1CD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AUTO_INCREMENT PRIMARY KEY,</w:t>
                      </w:r>
                    </w:p>
                    <w:p w14:paraId="2C4829F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available</w:t>
                      </w:r>
                      <w:proofErr w:type="spellEnd"/>
                      <w:r w:rsidRPr="00F2755B">
                        <w:rPr>
                          <w:rFonts w:ascii="Cascadia Code ExtraLight" w:hAnsi="Cascadia Code ExtraLight"/>
                        </w:rPr>
                        <w:t xml:space="preserve"> BOOLEAN,</w:t>
                      </w:r>
                    </w:p>
                    <w:p w14:paraId="677DC11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5E66691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C367A7D" w14:textId="77777777" w:rsidR="003C2896" w:rsidRPr="009661B9" w:rsidRDefault="003C2896" w:rsidP="003C2896">
      <w:r w:rsidRPr="009661B9">
        <w:br w:type="page"/>
      </w:r>
    </w:p>
    <w:p w14:paraId="3105E2D4" w14:textId="77777777" w:rsidR="003C2896" w:rsidRPr="009661B9" w:rsidRDefault="003C2896" w:rsidP="005527D9">
      <w:pPr>
        <w:pStyle w:val="Cmsor4"/>
      </w:pPr>
      <w:bookmarkStart w:id="62" w:name="_Toc194844955"/>
      <w:r w:rsidRPr="009661B9">
        <w:lastRenderedPageBreak/>
        <w:t>A „</w:t>
      </w:r>
      <w:proofErr w:type="spellStart"/>
      <w:r w:rsidRPr="009661B9">
        <w:t>users</w:t>
      </w:r>
      <w:proofErr w:type="spellEnd"/>
      <w:r w:rsidRPr="009661B9">
        <w:t>” tábla</w:t>
      </w:r>
      <w:bookmarkEnd w:id="62"/>
    </w:p>
    <w:p w14:paraId="49DBBB8D" w14:textId="77777777" w:rsidR="003C2896" w:rsidRPr="009661B9" w:rsidRDefault="003C2896" w:rsidP="003C2896">
      <w:pPr>
        <w:spacing w:before="120"/>
        <w:jc w:val="both"/>
      </w:pPr>
      <w:r w:rsidRPr="009661B9">
        <w:t>A „</w:t>
      </w:r>
      <w:proofErr w:type="spellStart"/>
      <w:r w:rsidRPr="009661B9">
        <w:t>users</w:t>
      </w:r>
      <w:proofErr w:type="spellEnd"/>
      <w:r w:rsidRPr="009661B9">
        <w:t>” tábla tárolja az olvasók/felhasználók összes személyes adatát. Szintén egy gyakran használt tábla</w:t>
      </w:r>
    </w:p>
    <w:p w14:paraId="0DB6F69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389"/>
        <w:gridCol w:w="1492"/>
        <w:gridCol w:w="2780"/>
        <w:gridCol w:w="1642"/>
      </w:tblGrid>
      <w:tr w:rsidR="003C2896" w:rsidRPr="009661B9" w14:paraId="452C0B31" w14:textId="77777777" w:rsidTr="00346009">
        <w:tc>
          <w:tcPr>
            <w:tcW w:w="2311" w:type="dxa"/>
            <w:vAlign w:val="center"/>
          </w:tcPr>
          <w:p w14:paraId="3F1E43E3" w14:textId="77777777" w:rsidR="003C2896" w:rsidRPr="009661B9" w:rsidRDefault="003C2896" w:rsidP="00346009">
            <w:pPr>
              <w:jc w:val="center"/>
            </w:pPr>
            <w:r w:rsidRPr="009661B9">
              <w:t>Mező neve</w:t>
            </w:r>
          </w:p>
        </w:tc>
        <w:tc>
          <w:tcPr>
            <w:tcW w:w="1512" w:type="dxa"/>
            <w:vAlign w:val="center"/>
          </w:tcPr>
          <w:p w14:paraId="071F372E" w14:textId="77777777" w:rsidR="003C2896" w:rsidRPr="009661B9" w:rsidRDefault="003C2896" w:rsidP="00346009">
            <w:pPr>
              <w:jc w:val="center"/>
            </w:pPr>
            <w:r w:rsidRPr="009661B9">
              <w:t>Mező típusa</w:t>
            </w:r>
          </w:p>
        </w:tc>
        <w:tc>
          <w:tcPr>
            <w:tcW w:w="2976" w:type="dxa"/>
            <w:vAlign w:val="center"/>
          </w:tcPr>
          <w:p w14:paraId="53949FC6" w14:textId="77777777" w:rsidR="003C2896" w:rsidRPr="009661B9" w:rsidRDefault="003C2896" w:rsidP="00346009">
            <w:pPr>
              <w:jc w:val="center"/>
            </w:pPr>
            <w:r w:rsidRPr="009661B9">
              <w:t>Leírás</w:t>
            </w:r>
          </w:p>
        </w:tc>
        <w:tc>
          <w:tcPr>
            <w:tcW w:w="1694" w:type="dxa"/>
            <w:vAlign w:val="center"/>
          </w:tcPr>
          <w:p w14:paraId="07C25463" w14:textId="77777777" w:rsidR="003C2896" w:rsidRPr="009661B9" w:rsidRDefault="003C2896" w:rsidP="00346009">
            <w:pPr>
              <w:jc w:val="center"/>
            </w:pPr>
            <w:r w:rsidRPr="009661B9">
              <w:t>Kulcs/index</w:t>
            </w:r>
          </w:p>
        </w:tc>
      </w:tr>
      <w:tr w:rsidR="003C2896" w:rsidRPr="009661B9" w14:paraId="18DB4B2B" w14:textId="77777777" w:rsidTr="00346009">
        <w:tc>
          <w:tcPr>
            <w:tcW w:w="2311" w:type="dxa"/>
            <w:vAlign w:val="center"/>
          </w:tcPr>
          <w:p w14:paraId="45B63D9A" w14:textId="77777777" w:rsidR="003C2896" w:rsidRPr="009661B9" w:rsidRDefault="003C2896" w:rsidP="00346009">
            <w:proofErr w:type="spellStart"/>
            <w:r w:rsidRPr="009661B9">
              <w:t>user_id</w:t>
            </w:r>
            <w:proofErr w:type="spellEnd"/>
          </w:p>
        </w:tc>
        <w:tc>
          <w:tcPr>
            <w:tcW w:w="1512" w:type="dxa"/>
            <w:vAlign w:val="center"/>
          </w:tcPr>
          <w:p w14:paraId="7B661EE0" w14:textId="77777777" w:rsidR="003C2896" w:rsidRPr="009661B9" w:rsidRDefault="003C2896" w:rsidP="00346009">
            <w:pPr>
              <w:jc w:val="center"/>
            </w:pPr>
            <w:r w:rsidRPr="009661B9">
              <w:t>INT</w:t>
            </w:r>
          </w:p>
        </w:tc>
        <w:tc>
          <w:tcPr>
            <w:tcW w:w="2976" w:type="dxa"/>
            <w:vAlign w:val="center"/>
          </w:tcPr>
          <w:p w14:paraId="17BB60BA" w14:textId="77777777" w:rsidR="003C2896" w:rsidRPr="009661B9" w:rsidRDefault="003C2896" w:rsidP="00346009">
            <w:r w:rsidRPr="009661B9">
              <w:t>Felhasználó egyedi azonosítója</w:t>
            </w:r>
          </w:p>
        </w:tc>
        <w:tc>
          <w:tcPr>
            <w:tcW w:w="1694" w:type="dxa"/>
            <w:vAlign w:val="center"/>
          </w:tcPr>
          <w:p w14:paraId="0A7A8209"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2CB4234F" w14:textId="77777777" w:rsidTr="00346009">
        <w:tc>
          <w:tcPr>
            <w:tcW w:w="2311" w:type="dxa"/>
            <w:vAlign w:val="center"/>
          </w:tcPr>
          <w:p w14:paraId="2FDF776E" w14:textId="77777777" w:rsidR="003C2896" w:rsidRPr="009661B9" w:rsidRDefault="003C2896" w:rsidP="00346009">
            <w:proofErr w:type="spellStart"/>
            <w:r w:rsidRPr="009661B9">
              <w:t>surname</w:t>
            </w:r>
            <w:proofErr w:type="spellEnd"/>
          </w:p>
        </w:tc>
        <w:tc>
          <w:tcPr>
            <w:tcW w:w="1512" w:type="dxa"/>
            <w:vAlign w:val="center"/>
          </w:tcPr>
          <w:p w14:paraId="2AF58364" w14:textId="77777777" w:rsidR="003C2896" w:rsidRPr="009661B9" w:rsidRDefault="003C2896" w:rsidP="00346009">
            <w:pPr>
              <w:jc w:val="center"/>
            </w:pPr>
            <w:r w:rsidRPr="009661B9">
              <w:t>VARCHAR</w:t>
            </w:r>
          </w:p>
        </w:tc>
        <w:tc>
          <w:tcPr>
            <w:tcW w:w="2976" w:type="dxa"/>
            <w:vAlign w:val="center"/>
          </w:tcPr>
          <w:p w14:paraId="27BE514C" w14:textId="77777777" w:rsidR="003C2896" w:rsidRPr="009661B9" w:rsidRDefault="003C2896" w:rsidP="00346009">
            <w:proofErr w:type="spellStart"/>
            <w:r w:rsidRPr="009661B9">
              <w:t>Vezetékné</w:t>
            </w:r>
            <w:proofErr w:type="spellEnd"/>
          </w:p>
        </w:tc>
        <w:tc>
          <w:tcPr>
            <w:tcW w:w="1694" w:type="dxa"/>
            <w:vAlign w:val="center"/>
          </w:tcPr>
          <w:p w14:paraId="4B418C67" w14:textId="77777777" w:rsidR="003C2896" w:rsidRPr="009661B9" w:rsidRDefault="003C2896" w:rsidP="00346009">
            <w:pPr>
              <w:jc w:val="center"/>
            </w:pPr>
          </w:p>
        </w:tc>
      </w:tr>
      <w:tr w:rsidR="003C2896" w:rsidRPr="009661B9" w14:paraId="45F81F8A" w14:textId="77777777" w:rsidTr="00346009">
        <w:tc>
          <w:tcPr>
            <w:tcW w:w="2311" w:type="dxa"/>
            <w:vAlign w:val="center"/>
          </w:tcPr>
          <w:p w14:paraId="15BB6A04" w14:textId="77777777" w:rsidR="003C2896" w:rsidRPr="009661B9" w:rsidRDefault="003C2896" w:rsidP="00346009">
            <w:proofErr w:type="spellStart"/>
            <w:r w:rsidRPr="009661B9">
              <w:t>firstname</w:t>
            </w:r>
            <w:proofErr w:type="spellEnd"/>
          </w:p>
        </w:tc>
        <w:tc>
          <w:tcPr>
            <w:tcW w:w="1512" w:type="dxa"/>
            <w:vAlign w:val="center"/>
          </w:tcPr>
          <w:p w14:paraId="51DEC689" w14:textId="77777777" w:rsidR="003C2896" w:rsidRPr="009661B9" w:rsidRDefault="003C2896" w:rsidP="00346009">
            <w:pPr>
              <w:jc w:val="center"/>
            </w:pPr>
            <w:r w:rsidRPr="009661B9">
              <w:t>VARCHAR</w:t>
            </w:r>
          </w:p>
        </w:tc>
        <w:tc>
          <w:tcPr>
            <w:tcW w:w="2976" w:type="dxa"/>
            <w:vAlign w:val="center"/>
          </w:tcPr>
          <w:p w14:paraId="6A73609D" w14:textId="77777777" w:rsidR="003C2896" w:rsidRPr="009661B9" w:rsidRDefault="003C2896" w:rsidP="00346009">
            <w:r w:rsidRPr="009661B9">
              <w:t>Keresztnév</w:t>
            </w:r>
          </w:p>
        </w:tc>
        <w:tc>
          <w:tcPr>
            <w:tcW w:w="1694" w:type="dxa"/>
            <w:vAlign w:val="center"/>
          </w:tcPr>
          <w:p w14:paraId="674E67FC" w14:textId="77777777" w:rsidR="003C2896" w:rsidRPr="009661B9" w:rsidRDefault="003C2896" w:rsidP="00346009">
            <w:pPr>
              <w:jc w:val="center"/>
            </w:pPr>
          </w:p>
        </w:tc>
      </w:tr>
      <w:tr w:rsidR="003C2896" w:rsidRPr="009661B9" w14:paraId="03DD2EC1" w14:textId="77777777" w:rsidTr="00346009">
        <w:tc>
          <w:tcPr>
            <w:tcW w:w="2311" w:type="dxa"/>
            <w:vAlign w:val="center"/>
          </w:tcPr>
          <w:p w14:paraId="5ADEC7AC" w14:textId="77777777" w:rsidR="003C2896" w:rsidRPr="009661B9" w:rsidRDefault="003C2896" w:rsidP="00346009">
            <w:proofErr w:type="spellStart"/>
            <w:r w:rsidRPr="009661B9">
              <w:t>username</w:t>
            </w:r>
            <w:proofErr w:type="spellEnd"/>
          </w:p>
        </w:tc>
        <w:tc>
          <w:tcPr>
            <w:tcW w:w="1512" w:type="dxa"/>
            <w:vAlign w:val="center"/>
          </w:tcPr>
          <w:p w14:paraId="2F9F09D2" w14:textId="77777777" w:rsidR="003C2896" w:rsidRPr="009661B9" w:rsidRDefault="003C2896" w:rsidP="00346009">
            <w:pPr>
              <w:jc w:val="center"/>
            </w:pPr>
            <w:r w:rsidRPr="009661B9">
              <w:t>VARCHAR</w:t>
            </w:r>
          </w:p>
        </w:tc>
        <w:tc>
          <w:tcPr>
            <w:tcW w:w="2976" w:type="dxa"/>
            <w:vAlign w:val="center"/>
          </w:tcPr>
          <w:p w14:paraId="03488C31" w14:textId="77777777" w:rsidR="003C2896" w:rsidRPr="009661B9" w:rsidRDefault="003C2896" w:rsidP="00346009">
            <w:r w:rsidRPr="009661B9">
              <w:t>Felhasználónév, automatikusan generált (vezeték- és keresztév első két betűje + 3 random generált szám)</w:t>
            </w:r>
          </w:p>
        </w:tc>
        <w:tc>
          <w:tcPr>
            <w:tcW w:w="1694" w:type="dxa"/>
            <w:vAlign w:val="center"/>
          </w:tcPr>
          <w:p w14:paraId="1136F18B" w14:textId="77777777" w:rsidR="003C2896" w:rsidRPr="009661B9" w:rsidRDefault="003C2896" w:rsidP="00346009">
            <w:pPr>
              <w:jc w:val="center"/>
            </w:pPr>
          </w:p>
        </w:tc>
      </w:tr>
      <w:tr w:rsidR="003C2896" w:rsidRPr="009661B9" w14:paraId="02F969A0" w14:textId="77777777" w:rsidTr="00346009">
        <w:tc>
          <w:tcPr>
            <w:tcW w:w="2311" w:type="dxa"/>
            <w:vAlign w:val="center"/>
          </w:tcPr>
          <w:p w14:paraId="575750A5" w14:textId="77777777" w:rsidR="003C2896" w:rsidRPr="009661B9" w:rsidRDefault="003C2896" w:rsidP="00346009">
            <w:proofErr w:type="spellStart"/>
            <w:r w:rsidRPr="009661B9">
              <w:t>birth_date</w:t>
            </w:r>
            <w:proofErr w:type="spellEnd"/>
          </w:p>
        </w:tc>
        <w:tc>
          <w:tcPr>
            <w:tcW w:w="1512" w:type="dxa"/>
            <w:vAlign w:val="center"/>
          </w:tcPr>
          <w:p w14:paraId="4BBD9C10" w14:textId="77777777" w:rsidR="003C2896" w:rsidRPr="009661B9" w:rsidRDefault="003C2896" w:rsidP="00346009">
            <w:pPr>
              <w:jc w:val="center"/>
            </w:pPr>
            <w:r w:rsidRPr="009661B9">
              <w:t>DATE</w:t>
            </w:r>
          </w:p>
        </w:tc>
        <w:tc>
          <w:tcPr>
            <w:tcW w:w="2976" w:type="dxa"/>
            <w:vAlign w:val="center"/>
          </w:tcPr>
          <w:p w14:paraId="4418EEA6" w14:textId="77777777" w:rsidR="003C2896" w:rsidRPr="009661B9" w:rsidRDefault="003C2896" w:rsidP="00346009">
            <w:r w:rsidRPr="009661B9">
              <w:t>Születési dátum</w:t>
            </w:r>
          </w:p>
        </w:tc>
        <w:tc>
          <w:tcPr>
            <w:tcW w:w="1694" w:type="dxa"/>
            <w:vAlign w:val="center"/>
          </w:tcPr>
          <w:p w14:paraId="0B88322C" w14:textId="77777777" w:rsidR="003C2896" w:rsidRPr="009661B9" w:rsidRDefault="003C2896" w:rsidP="00346009">
            <w:pPr>
              <w:jc w:val="center"/>
            </w:pPr>
          </w:p>
        </w:tc>
      </w:tr>
      <w:tr w:rsidR="003C2896" w:rsidRPr="009661B9" w14:paraId="2C180C77" w14:textId="77777777" w:rsidTr="00346009">
        <w:tc>
          <w:tcPr>
            <w:tcW w:w="2311" w:type="dxa"/>
            <w:vAlign w:val="center"/>
          </w:tcPr>
          <w:p w14:paraId="3555D5F9" w14:textId="77777777" w:rsidR="003C2896" w:rsidRPr="009661B9" w:rsidRDefault="003C2896" w:rsidP="00346009">
            <w:proofErr w:type="spellStart"/>
            <w:r w:rsidRPr="009661B9">
              <w:t>membership_end_date</w:t>
            </w:r>
            <w:proofErr w:type="spellEnd"/>
          </w:p>
        </w:tc>
        <w:tc>
          <w:tcPr>
            <w:tcW w:w="1512" w:type="dxa"/>
            <w:vAlign w:val="center"/>
          </w:tcPr>
          <w:p w14:paraId="38FE89CD" w14:textId="77777777" w:rsidR="003C2896" w:rsidRPr="009661B9" w:rsidRDefault="003C2896" w:rsidP="00346009">
            <w:pPr>
              <w:jc w:val="center"/>
            </w:pPr>
            <w:r w:rsidRPr="009661B9">
              <w:t>DATE</w:t>
            </w:r>
          </w:p>
        </w:tc>
        <w:tc>
          <w:tcPr>
            <w:tcW w:w="2976" w:type="dxa"/>
            <w:vAlign w:val="center"/>
          </w:tcPr>
          <w:p w14:paraId="17F94DE0" w14:textId="77777777" w:rsidR="003C2896" w:rsidRPr="009661B9" w:rsidRDefault="003C2896" w:rsidP="00346009">
            <w:r w:rsidRPr="009661B9">
              <w:t>A felhasználó tagságának lejárati dátuma</w:t>
            </w:r>
          </w:p>
        </w:tc>
        <w:tc>
          <w:tcPr>
            <w:tcW w:w="1694" w:type="dxa"/>
            <w:vAlign w:val="center"/>
          </w:tcPr>
          <w:p w14:paraId="522D3A07" w14:textId="77777777" w:rsidR="003C2896" w:rsidRPr="009661B9" w:rsidRDefault="003C2896" w:rsidP="00346009">
            <w:pPr>
              <w:jc w:val="center"/>
            </w:pPr>
          </w:p>
        </w:tc>
      </w:tr>
      <w:tr w:rsidR="003C2896" w:rsidRPr="009661B9" w14:paraId="499EEAA8" w14:textId="77777777" w:rsidTr="00346009">
        <w:tc>
          <w:tcPr>
            <w:tcW w:w="2311" w:type="dxa"/>
            <w:vAlign w:val="center"/>
          </w:tcPr>
          <w:p w14:paraId="31A2F69E" w14:textId="77777777" w:rsidR="003C2896" w:rsidRPr="009661B9" w:rsidRDefault="003C2896" w:rsidP="00346009">
            <w:r w:rsidRPr="009661B9">
              <w:t>email</w:t>
            </w:r>
          </w:p>
        </w:tc>
        <w:tc>
          <w:tcPr>
            <w:tcW w:w="1512" w:type="dxa"/>
            <w:vAlign w:val="center"/>
          </w:tcPr>
          <w:p w14:paraId="53DBC684" w14:textId="77777777" w:rsidR="003C2896" w:rsidRPr="009661B9" w:rsidRDefault="003C2896" w:rsidP="00346009">
            <w:pPr>
              <w:jc w:val="center"/>
            </w:pPr>
            <w:r w:rsidRPr="009661B9">
              <w:t>VARCHAR</w:t>
            </w:r>
          </w:p>
        </w:tc>
        <w:tc>
          <w:tcPr>
            <w:tcW w:w="2976" w:type="dxa"/>
            <w:vAlign w:val="center"/>
          </w:tcPr>
          <w:p w14:paraId="315B9BDB" w14:textId="77777777" w:rsidR="003C2896" w:rsidRPr="009661B9" w:rsidRDefault="003C2896" w:rsidP="00346009">
            <w:r w:rsidRPr="009661B9">
              <w:t>Felhasználó e-mail címe</w:t>
            </w:r>
          </w:p>
        </w:tc>
        <w:tc>
          <w:tcPr>
            <w:tcW w:w="1694" w:type="dxa"/>
            <w:vAlign w:val="center"/>
          </w:tcPr>
          <w:p w14:paraId="2276FB99" w14:textId="77777777" w:rsidR="003C2896" w:rsidRPr="009661B9" w:rsidRDefault="003C2896" w:rsidP="00346009">
            <w:pPr>
              <w:jc w:val="center"/>
            </w:pPr>
          </w:p>
        </w:tc>
      </w:tr>
      <w:tr w:rsidR="003C2896" w:rsidRPr="009661B9" w14:paraId="452E5EAE" w14:textId="77777777" w:rsidTr="00346009">
        <w:tc>
          <w:tcPr>
            <w:tcW w:w="2311" w:type="dxa"/>
            <w:vAlign w:val="center"/>
          </w:tcPr>
          <w:p w14:paraId="709D1335" w14:textId="77777777" w:rsidR="003C2896" w:rsidRPr="009661B9" w:rsidRDefault="003C2896" w:rsidP="00346009">
            <w:proofErr w:type="spellStart"/>
            <w:r w:rsidRPr="009661B9">
              <w:t>phone_number</w:t>
            </w:r>
            <w:proofErr w:type="spellEnd"/>
          </w:p>
        </w:tc>
        <w:tc>
          <w:tcPr>
            <w:tcW w:w="1512" w:type="dxa"/>
            <w:vAlign w:val="center"/>
          </w:tcPr>
          <w:p w14:paraId="54F6D2D6" w14:textId="77777777" w:rsidR="003C2896" w:rsidRPr="009661B9" w:rsidRDefault="003C2896" w:rsidP="00346009">
            <w:pPr>
              <w:jc w:val="center"/>
            </w:pPr>
            <w:r w:rsidRPr="009661B9">
              <w:t>INT</w:t>
            </w:r>
          </w:p>
        </w:tc>
        <w:tc>
          <w:tcPr>
            <w:tcW w:w="2976" w:type="dxa"/>
            <w:vAlign w:val="center"/>
          </w:tcPr>
          <w:p w14:paraId="1C033BE1" w14:textId="77777777" w:rsidR="003C2896" w:rsidRPr="009661B9" w:rsidRDefault="003C2896" w:rsidP="00346009">
            <w:r w:rsidRPr="009661B9">
              <w:t>Felhasználó telefonszáma</w:t>
            </w:r>
          </w:p>
        </w:tc>
        <w:tc>
          <w:tcPr>
            <w:tcW w:w="1694" w:type="dxa"/>
            <w:vAlign w:val="center"/>
          </w:tcPr>
          <w:p w14:paraId="431CDBF0" w14:textId="77777777" w:rsidR="003C2896" w:rsidRPr="009661B9" w:rsidRDefault="003C2896" w:rsidP="00346009">
            <w:pPr>
              <w:jc w:val="center"/>
            </w:pPr>
          </w:p>
        </w:tc>
      </w:tr>
      <w:tr w:rsidR="003C2896" w:rsidRPr="009661B9" w14:paraId="6C670AE8" w14:textId="77777777" w:rsidTr="00346009">
        <w:tc>
          <w:tcPr>
            <w:tcW w:w="2311" w:type="dxa"/>
            <w:vAlign w:val="center"/>
          </w:tcPr>
          <w:p w14:paraId="1EF3008C" w14:textId="77777777" w:rsidR="003C2896" w:rsidRPr="009661B9" w:rsidRDefault="003C2896" w:rsidP="00346009">
            <w:proofErr w:type="spellStart"/>
            <w:r w:rsidRPr="009661B9">
              <w:t>password</w:t>
            </w:r>
            <w:proofErr w:type="spellEnd"/>
          </w:p>
        </w:tc>
        <w:tc>
          <w:tcPr>
            <w:tcW w:w="1512" w:type="dxa"/>
            <w:vAlign w:val="center"/>
          </w:tcPr>
          <w:p w14:paraId="6B68AB56" w14:textId="77777777" w:rsidR="003C2896" w:rsidRPr="009661B9" w:rsidRDefault="003C2896" w:rsidP="00346009">
            <w:pPr>
              <w:jc w:val="center"/>
            </w:pPr>
            <w:r w:rsidRPr="009661B9">
              <w:t>VARCHAR</w:t>
            </w:r>
          </w:p>
        </w:tc>
        <w:tc>
          <w:tcPr>
            <w:tcW w:w="2976" w:type="dxa"/>
            <w:vAlign w:val="center"/>
          </w:tcPr>
          <w:p w14:paraId="2981F017" w14:textId="77777777" w:rsidR="003C2896" w:rsidRPr="009661B9" w:rsidRDefault="003C2896" w:rsidP="00346009">
            <w:r w:rsidRPr="009661B9">
              <w:t xml:space="preserve">Felhasználó </w:t>
            </w:r>
            <w:proofErr w:type="spellStart"/>
            <w:r w:rsidRPr="009661B9">
              <w:t>jelszava</w:t>
            </w:r>
            <w:proofErr w:type="spellEnd"/>
            <w:r w:rsidRPr="009661B9">
              <w:t>, a MYSQL PASSWORD nevű függvényével lett titkosítva</w:t>
            </w:r>
          </w:p>
        </w:tc>
        <w:tc>
          <w:tcPr>
            <w:tcW w:w="1694" w:type="dxa"/>
            <w:vAlign w:val="center"/>
          </w:tcPr>
          <w:p w14:paraId="78E460EB" w14:textId="77777777" w:rsidR="003C2896" w:rsidRPr="009661B9" w:rsidRDefault="003C2896" w:rsidP="00346009">
            <w:pPr>
              <w:jc w:val="center"/>
            </w:pPr>
          </w:p>
        </w:tc>
      </w:tr>
      <w:tr w:rsidR="003C2896" w:rsidRPr="009661B9" w14:paraId="0C128FED" w14:textId="77777777" w:rsidTr="00346009">
        <w:tc>
          <w:tcPr>
            <w:tcW w:w="2311" w:type="dxa"/>
            <w:vAlign w:val="center"/>
          </w:tcPr>
          <w:p w14:paraId="481A6A14" w14:textId="77777777" w:rsidR="003C2896" w:rsidRPr="009661B9" w:rsidRDefault="003C2896" w:rsidP="00346009">
            <w:proofErr w:type="spellStart"/>
            <w:r w:rsidRPr="009661B9">
              <w:t>birth_place</w:t>
            </w:r>
            <w:proofErr w:type="spellEnd"/>
          </w:p>
        </w:tc>
        <w:tc>
          <w:tcPr>
            <w:tcW w:w="1512" w:type="dxa"/>
            <w:vAlign w:val="center"/>
          </w:tcPr>
          <w:p w14:paraId="38646E96" w14:textId="77777777" w:rsidR="003C2896" w:rsidRPr="009661B9" w:rsidRDefault="003C2896" w:rsidP="00346009">
            <w:pPr>
              <w:jc w:val="center"/>
            </w:pPr>
            <w:r w:rsidRPr="009661B9">
              <w:t>VARCHAR</w:t>
            </w:r>
          </w:p>
        </w:tc>
        <w:tc>
          <w:tcPr>
            <w:tcW w:w="2976" w:type="dxa"/>
            <w:vAlign w:val="center"/>
          </w:tcPr>
          <w:p w14:paraId="7FF34ADA" w14:textId="77777777" w:rsidR="003C2896" w:rsidRPr="009661B9" w:rsidRDefault="003C2896" w:rsidP="00346009">
            <w:r w:rsidRPr="009661B9">
              <w:t>Születési hely</w:t>
            </w:r>
          </w:p>
        </w:tc>
        <w:tc>
          <w:tcPr>
            <w:tcW w:w="1694" w:type="dxa"/>
            <w:vAlign w:val="center"/>
          </w:tcPr>
          <w:p w14:paraId="338B8FA6" w14:textId="77777777" w:rsidR="003C2896" w:rsidRPr="009661B9" w:rsidRDefault="003C2896" w:rsidP="00346009">
            <w:pPr>
              <w:jc w:val="center"/>
            </w:pPr>
          </w:p>
        </w:tc>
      </w:tr>
      <w:tr w:rsidR="003C2896" w:rsidRPr="009661B9" w14:paraId="0A2995C1" w14:textId="77777777" w:rsidTr="00346009">
        <w:tc>
          <w:tcPr>
            <w:tcW w:w="2311" w:type="dxa"/>
            <w:vAlign w:val="center"/>
          </w:tcPr>
          <w:p w14:paraId="3F28288D" w14:textId="77777777" w:rsidR="003C2896" w:rsidRPr="009661B9" w:rsidRDefault="003C2896" w:rsidP="00346009">
            <w:proofErr w:type="spellStart"/>
            <w:r w:rsidRPr="009661B9">
              <w:t>address</w:t>
            </w:r>
            <w:proofErr w:type="spellEnd"/>
          </w:p>
        </w:tc>
        <w:tc>
          <w:tcPr>
            <w:tcW w:w="1512" w:type="dxa"/>
            <w:vAlign w:val="center"/>
          </w:tcPr>
          <w:p w14:paraId="02A87E92" w14:textId="77777777" w:rsidR="003C2896" w:rsidRPr="009661B9" w:rsidRDefault="003C2896" w:rsidP="00346009">
            <w:pPr>
              <w:jc w:val="center"/>
            </w:pPr>
            <w:r w:rsidRPr="009661B9">
              <w:t>VARCHAR</w:t>
            </w:r>
          </w:p>
        </w:tc>
        <w:tc>
          <w:tcPr>
            <w:tcW w:w="2976" w:type="dxa"/>
            <w:vAlign w:val="center"/>
          </w:tcPr>
          <w:p w14:paraId="150C563F" w14:textId="77777777" w:rsidR="003C2896" w:rsidRPr="009661B9" w:rsidRDefault="003C2896" w:rsidP="00346009">
            <w:r w:rsidRPr="009661B9">
              <w:t>Jelenlegi lakcíme</w:t>
            </w:r>
          </w:p>
        </w:tc>
        <w:tc>
          <w:tcPr>
            <w:tcW w:w="1694" w:type="dxa"/>
            <w:vAlign w:val="center"/>
          </w:tcPr>
          <w:p w14:paraId="15557300" w14:textId="77777777" w:rsidR="003C2896" w:rsidRPr="009661B9" w:rsidRDefault="003C2896" w:rsidP="00346009">
            <w:pPr>
              <w:jc w:val="center"/>
            </w:pPr>
          </w:p>
        </w:tc>
      </w:tr>
      <w:tr w:rsidR="003C2896" w:rsidRPr="009661B9" w14:paraId="54505BA8" w14:textId="77777777" w:rsidTr="00346009">
        <w:tc>
          <w:tcPr>
            <w:tcW w:w="2311" w:type="dxa"/>
            <w:vAlign w:val="center"/>
          </w:tcPr>
          <w:p w14:paraId="7862BCEA" w14:textId="77777777" w:rsidR="003C2896" w:rsidRPr="009661B9" w:rsidRDefault="003C2896" w:rsidP="00346009">
            <w:proofErr w:type="spellStart"/>
            <w:r w:rsidRPr="009661B9">
              <w:t>mother_maiden_name</w:t>
            </w:r>
            <w:proofErr w:type="spellEnd"/>
          </w:p>
        </w:tc>
        <w:tc>
          <w:tcPr>
            <w:tcW w:w="1512" w:type="dxa"/>
            <w:vAlign w:val="center"/>
          </w:tcPr>
          <w:p w14:paraId="7EF658DC" w14:textId="77777777" w:rsidR="003C2896" w:rsidRPr="009661B9" w:rsidRDefault="003C2896" w:rsidP="00346009">
            <w:pPr>
              <w:jc w:val="center"/>
            </w:pPr>
            <w:r w:rsidRPr="009661B9">
              <w:t>VARCHAR</w:t>
            </w:r>
          </w:p>
        </w:tc>
        <w:tc>
          <w:tcPr>
            <w:tcW w:w="2976" w:type="dxa"/>
            <w:vAlign w:val="center"/>
          </w:tcPr>
          <w:p w14:paraId="4BBBF9DD" w14:textId="77777777" w:rsidR="003C2896" w:rsidRPr="009661B9" w:rsidRDefault="003C2896" w:rsidP="00346009">
            <w:r w:rsidRPr="009661B9">
              <w:t>Anyja lánykori neve</w:t>
            </w:r>
          </w:p>
        </w:tc>
        <w:tc>
          <w:tcPr>
            <w:tcW w:w="1694" w:type="dxa"/>
            <w:vAlign w:val="center"/>
          </w:tcPr>
          <w:p w14:paraId="056D7C90" w14:textId="77777777" w:rsidR="003C2896" w:rsidRPr="009661B9" w:rsidRDefault="003C2896" w:rsidP="00346009">
            <w:pPr>
              <w:jc w:val="center"/>
            </w:pPr>
          </w:p>
        </w:tc>
      </w:tr>
      <w:tr w:rsidR="003C2896" w:rsidRPr="009661B9" w14:paraId="587F5030" w14:textId="77777777" w:rsidTr="00346009">
        <w:tc>
          <w:tcPr>
            <w:tcW w:w="2311" w:type="dxa"/>
            <w:vAlign w:val="center"/>
          </w:tcPr>
          <w:p w14:paraId="29D9107A" w14:textId="77777777" w:rsidR="003C2896" w:rsidRPr="009661B9" w:rsidRDefault="003C2896" w:rsidP="00346009">
            <w:r w:rsidRPr="009661B9">
              <w:t>active</w:t>
            </w:r>
          </w:p>
        </w:tc>
        <w:tc>
          <w:tcPr>
            <w:tcW w:w="1512" w:type="dxa"/>
            <w:vAlign w:val="center"/>
          </w:tcPr>
          <w:p w14:paraId="0759E700" w14:textId="77777777" w:rsidR="003C2896" w:rsidRPr="009661B9" w:rsidRDefault="003C2896" w:rsidP="00346009">
            <w:pPr>
              <w:jc w:val="center"/>
            </w:pPr>
            <w:r w:rsidRPr="009661B9">
              <w:t>BOOLEAN</w:t>
            </w:r>
          </w:p>
        </w:tc>
        <w:tc>
          <w:tcPr>
            <w:tcW w:w="2976" w:type="dxa"/>
            <w:vAlign w:val="center"/>
          </w:tcPr>
          <w:p w14:paraId="1EFF93D7" w14:textId="77777777" w:rsidR="003C2896" w:rsidRPr="009661B9" w:rsidRDefault="003C2896" w:rsidP="00346009">
            <w:r w:rsidRPr="009661B9">
              <w:t>Deaktivált felhasználók úgy viselkednek mintha törölve lett volna a fiók</w:t>
            </w:r>
          </w:p>
        </w:tc>
        <w:tc>
          <w:tcPr>
            <w:tcW w:w="1694" w:type="dxa"/>
            <w:vAlign w:val="center"/>
          </w:tcPr>
          <w:p w14:paraId="4DD7525B" w14:textId="77777777" w:rsidR="003C2896" w:rsidRPr="009661B9" w:rsidRDefault="003C2896" w:rsidP="00346009">
            <w:pPr>
              <w:jc w:val="center"/>
            </w:pPr>
          </w:p>
        </w:tc>
      </w:tr>
    </w:tbl>
    <w:p w14:paraId="27342731" w14:textId="70840623" w:rsidR="003C2896" w:rsidRPr="009661B9" w:rsidRDefault="003C2896" w:rsidP="003C2896">
      <w:pPr>
        <w:spacing w:before="120"/>
      </w:pPr>
      <w:r w:rsidRPr="009661B9">
        <w:rPr>
          <w:noProof/>
        </w:rPr>
        <w:lastRenderedPageBreak/>
        <mc:AlternateContent>
          <mc:Choice Requires="wps">
            <w:drawing>
              <wp:anchor distT="45720" distB="45720" distL="114300" distR="114300" simplePos="0" relativeHeight="251671552" behindDoc="0" locked="0" layoutInCell="1" allowOverlap="1" wp14:anchorId="5DE01814" wp14:editId="37C3E063">
                <wp:simplePos x="0" y="0"/>
                <wp:positionH relativeFrom="margin">
                  <wp:align>right</wp:align>
                </wp:positionH>
                <wp:positionV relativeFrom="margin">
                  <wp:posOffset>269875</wp:posOffset>
                </wp:positionV>
                <wp:extent cx="5391785" cy="3844290"/>
                <wp:effectExtent l="0" t="0" r="18415" b="22860"/>
                <wp:wrapSquare wrapText="bothSides"/>
                <wp:docPr id="12" name="Szövegdoboz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844290"/>
                        </a:xfrm>
                        <a:prstGeom prst="rect">
                          <a:avLst/>
                        </a:prstGeom>
                        <a:solidFill>
                          <a:srgbClr val="FFFFFF"/>
                        </a:solidFill>
                        <a:ln w="9525">
                          <a:solidFill>
                            <a:srgbClr val="000000"/>
                          </a:solidFill>
                          <a:miter lim="800000"/>
                          <a:headEnd/>
                          <a:tailEnd/>
                        </a:ln>
                      </wps:spPr>
                      <wps:txbx>
                        <w:txbxContent>
                          <w:p w14:paraId="55BA9FBF"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C03417" w:rsidRPr="000A6D10" w:rsidRDefault="00C03417" w:rsidP="003C2896">
                            <w:pPr>
                              <w:spacing w:after="120"/>
                              <w:rPr>
                                <w:rFonts w:ascii="Cascadia Code ExtraLight" w:hAnsi="Cascadia Code ExtraLight"/>
                              </w:rPr>
                            </w:pPr>
                            <w:r w:rsidRPr="0060045D">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1814" id="Szövegdoboz 12" o:spid="_x0000_s1040" type="#_x0000_t202" style="position:absolute;margin-left:373.35pt;margin-top:21.25pt;width:424.55pt;height:302.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">
                <v:textbox>
                  <w:txbxContent>
                    <w:p w14:paraId="55BA9FBF"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CREATE TABLE IF NOT EXISTS </w:t>
                      </w:r>
                      <w:proofErr w:type="spellStart"/>
                      <w:r w:rsidRPr="0060045D">
                        <w:rPr>
                          <w:rFonts w:ascii="Cascadia Code ExtraLight" w:hAnsi="Cascadia Code ExtraLight"/>
                        </w:rPr>
                        <w:t>users</w:t>
                      </w:r>
                      <w:proofErr w:type="spellEnd"/>
                      <w:r w:rsidRPr="0060045D">
                        <w:rPr>
                          <w:rFonts w:ascii="Cascadia Code ExtraLight" w:hAnsi="Cascadia Code ExtraLight"/>
                        </w:rPr>
                        <w:t xml:space="preserve"> (</w:t>
                      </w:r>
                    </w:p>
                    <w:p w14:paraId="738F3E05"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user_id</w:t>
                      </w:r>
                      <w:proofErr w:type="spellEnd"/>
                      <w:r w:rsidRPr="0060045D">
                        <w:rPr>
                          <w:rFonts w:ascii="Cascadia Code ExtraLight" w:hAnsi="Cascadia Code ExtraLight"/>
                        </w:rPr>
                        <w:t xml:space="preserve"> INT AUTO_INCREMENT PRIMARY KEY,</w:t>
                      </w:r>
                    </w:p>
                    <w:p w14:paraId="594B4BA3"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surname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first_name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username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birth_date</w:t>
                      </w:r>
                      <w:proofErr w:type="spellEnd"/>
                      <w:r w:rsidRPr="0060045D">
                        <w:rPr>
                          <w:rFonts w:ascii="Cascadia Code ExtraLight" w:hAnsi="Cascadia Code ExtraLight"/>
                        </w:rPr>
                        <w:t xml:space="preserve"> DATE,</w:t>
                      </w:r>
                    </w:p>
                    <w:p w14:paraId="02CC34DD"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membership_end_date</w:t>
                      </w:r>
                      <w:proofErr w:type="spellEnd"/>
                      <w:r w:rsidRPr="0060045D">
                        <w:rPr>
                          <w:rFonts w:ascii="Cascadia Code ExtraLight" w:hAnsi="Cascadia Code ExtraLight"/>
                        </w:rPr>
                        <w:t xml:space="preserve"> DATE,</w:t>
                      </w:r>
                    </w:p>
                    <w:p w14:paraId="6F14BC5A"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phone_number</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password</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birth_place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address</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w:t>
                      </w:r>
                      <w:proofErr w:type="spellStart"/>
                      <w:r w:rsidRPr="0060045D">
                        <w:rPr>
                          <w:rFonts w:ascii="Cascadia Code ExtraLight" w:hAnsi="Cascadia Code ExtraLight"/>
                        </w:rPr>
                        <w:t>mother_maiden_name</w:t>
                      </w:r>
                      <w:proofErr w:type="spellEnd"/>
                      <w:r w:rsidRPr="0060045D">
                        <w:rPr>
                          <w:rFonts w:ascii="Cascadia Code ExtraLight" w:hAnsi="Cascadia Code ExtraLight"/>
                        </w:rPr>
                        <w:t xml:space="preserv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C03417" w:rsidRPr="000A6D10" w:rsidRDefault="00C03417"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mc:Fallback>
        </mc:AlternateContent>
      </w:r>
      <w:r w:rsidRPr="009661B9">
        <w:t>SQL parancs</w:t>
      </w:r>
    </w:p>
    <w:p w14:paraId="16D04FE8" w14:textId="77777777" w:rsidR="003C2896" w:rsidRPr="009661B9" w:rsidRDefault="003C2896" w:rsidP="00CB09F6">
      <w:pPr>
        <w:pStyle w:val="Cmsor4"/>
      </w:pPr>
      <w:bookmarkStart w:id="63" w:name="_Toc194844956"/>
      <w:r w:rsidRPr="009661B9">
        <w:t>A „</w:t>
      </w:r>
      <w:proofErr w:type="spellStart"/>
      <w:r w:rsidRPr="009661B9">
        <w:t>reservation</w:t>
      </w:r>
      <w:proofErr w:type="spellEnd"/>
      <w:r w:rsidRPr="009661B9">
        <w:t>” tábla</w:t>
      </w:r>
      <w:bookmarkEnd w:id="63"/>
    </w:p>
    <w:p w14:paraId="5096273C" w14:textId="77777777" w:rsidR="003C2896" w:rsidRPr="009661B9" w:rsidRDefault="003C2896" w:rsidP="003C2896">
      <w:pPr>
        <w:spacing w:before="120"/>
        <w:jc w:val="both"/>
      </w:pPr>
      <w:r w:rsidRPr="009661B9">
        <w:t>A „</w:t>
      </w:r>
      <w:proofErr w:type="spellStart"/>
      <w:r w:rsidRPr="009661B9">
        <w:t>reservation</w:t>
      </w:r>
      <w:proofErr w:type="spellEnd"/>
      <w:r w:rsidRPr="009661B9">
        <w:t xml:space="preserve">” tábla tárolja az aktuális előjegyzéseket, több-több kapcsolatú kapcsolótáblában, néhány művelet könnyítése érdekeben kapott egy egyedi azonosítót is. </w:t>
      </w:r>
    </w:p>
    <w:p w14:paraId="2B6C0C3A"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1"/>
        <w:gridCol w:w="1383"/>
        <w:gridCol w:w="3553"/>
        <w:gridCol w:w="1676"/>
      </w:tblGrid>
      <w:tr w:rsidR="003C2896" w:rsidRPr="009661B9" w14:paraId="317ED7B2" w14:textId="77777777" w:rsidTr="00346009">
        <w:tc>
          <w:tcPr>
            <w:tcW w:w="1696" w:type="dxa"/>
            <w:vAlign w:val="center"/>
          </w:tcPr>
          <w:p w14:paraId="6B1DE855" w14:textId="77777777" w:rsidR="003C2896" w:rsidRPr="009661B9" w:rsidRDefault="003C2896" w:rsidP="00346009">
            <w:pPr>
              <w:jc w:val="center"/>
            </w:pPr>
            <w:r w:rsidRPr="009661B9">
              <w:t>Mező neve</w:t>
            </w:r>
          </w:p>
        </w:tc>
        <w:tc>
          <w:tcPr>
            <w:tcW w:w="1418" w:type="dxa"/>
            <w:vAlign w:val="center"/>
          </w:tcPr>
          <w:p w14:paraId="7566E7DB" w14:textId="77777777" w:rsidR="003C2896" w:rsidRPr="009661B9" w:rsidRDefault="003C2896" w:rsidP="00346009">
            <w:pPr>
              <w:jc w:val="center"/>
            </w:pPr>
            <w:r w:rsidRPr="009661B9">
              <w:t>Mező típusa</w:t>
            </w:r>
          </w:p>
        </w:tc>
        <w:tc>
          <w:tcPr>
            <w:tcW w:w="3685" w:type="dxa"/>
            <w:vAlign w:val="center"/>
          </w:tcPr>
          <w:p w14:paraId="07D9BAD1" w14:textId="77777777" w:rsidR="003C2896" w:rsidRPr="009661B9" w:rsidRDefault="003C2896" w:rsidP="00346009">
            <w:pPr>
              <w:jc w:val="center"/>
            </w:pPr>
            <w:r w:rsidRPr="009661B9">
              <w:t>Leírás</w:t>
            </w:r>
          </w:p>
        </w:tc>
        <w:tc>
          <w:tcPr>
            <w:tcW w:w="1694" w:type="dxa"/>
            <w:vAlign w:val="center"/>
          </w:tcPr>
          <w:p w14:paraId="46E099F3" w14:textId="77777777" w:rsidR="003C2896" w:rsidRPr="009661B9" w:rsidRDefault="003C2896" w:rsidP="00346009">
            <w:pPr>
              <w:jc w:val="center"/>
            </w:pPr>
            <w:r w:rsidRPr="009661B9">
              <w:t>Kulcs/index</w:t>
            </w:r>
          </w:p>
        </w:tc>
      </w:tr>
      <w:tr w:rsidR="003C2896" w:rsidRPr="009661B9" w14:paraId="280A068F" w14:textId="77777777" w:rsidTr="00346009">
        <w:tc>
          <w:tcPr>
            <w:tcW w:w="1696" w:type="dxa"/>
            <w:vAlign w:val="center"/>
          </w:tcPr>
          <w:p w14:paraId="6A258806" w14:textId="77777777" w:rsidR="003C2896" w:rsidRPr="009661B9" w:rsidRDefault="003C2896" w:rsidP="00346009">
            <w:proofErr w:type="spellStart"/>
            <w:r w:rsidRPr="009661B9">
              <w:t>reservation_id</w:t>
            </w:r>
            <w:proofErr w:type="spellEnd"/>
          </w:p>
        </w:tc>
        <w:tc>
          <w:tcPr>
            <w:tcW w:w="1418" w:type="dxa"/>
            <w:vAlign w:val="center"/>
          </w:tcPr>
          <w:p w14:paraId="3CE04F82" w14:textId="77777777" w:rsidR="003C2896" w:rsidRPr="009661B9" w:rsidRDefault="003C2896" w:rsidP="00346009">
            <w:pPr>
              <w:jc w:val="center"/>
            </w:pPr>
            <w:r w:rsidRPr="009661B9">
              <w:t>INT</w:t>
            </w:r>
          </w:p>
        </w:tc>
        <w:tc>
          <w:tcPr>
            <w:tcW w:w="3685" w:type="dxa"/>
            <w:vAlign w:val="center"/>
          </w:tcPr>
          <w:p w14:paraId="0456F556" w14:textId="77777777" w:rsidR="003C2896" w:rsidRPr="009661B9" w:rsidRDefault="003C2896" w:rsidP="00346009">
            <w:r w:rsidRPr="009661B9">
              <w:t>Az előjegyzés egyedi azonosítója</w:t>
            </w:r>
          </w:p>
        </w:tc>
        <w:tc>
          <w:tcPr>
            <w:tcW w:w="1694" w:type="dxa"/>
            <w:vAlign w:val="center"/>
          </w:tcPr>
          <w:p w14:paraId="170EA62F"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4C23707" w14:textId="77777777" w:rsidTr="00346009">
        <w:tc>
          <w:tcPr>
            <w:tcW w:w="1696" w:type="dxa"/>
            <w:vAlign w:val="center"/>
          </w:tcPr>
          <w:p w14:paraId="23AA593E" w14:textId="77777777" w:rsidR="003C2896" w:rsidRPr="009661B9" w:rsidRDefault="003C2896" w:rsidP="00346009">
            <w:proofErr w:type="spellStart"/>
            <w:r w:rsidRPr="009661B9">
              <w:t>user_id</w:t>
            </w:r>
            <w:proofErr w:type="spellEnd"/>
          </w:p>
        </w:tc>
        <w:tc>
          <w:tcPr>
            <w:tcW w:w="1418" w:type="dxa"/>
            <w:vAlign w:val="center"/>
          </w:tcPr>
          <w:p w14:paraId="592E6954" w14:textId="77777777" w:rsidR="003C2896" w:rsidRPr="009661B9" w:rsidRDefault="003C2896" w:rsidP="00346009">
            <w:pPr>
              <w:jc w:val="center"/>
            </w:pPr>
            <w:r w:rsidRPr="009661B9">
              <w:t>INT</w:t>
            </w:r>
          </w:p>
        </w:tc>
        <w:tc>
          <w:tcPr>
            <w:tcW w:w="3685" w:type="dxa"/>
            <w:vAlign w:val="center"/>
          </w:tcPr>
          <w:p w14:paraId="648B9221" w14:textId="77777777" w:rsidR="003C2896" w:rsidRPr="009661B9" w:rsidRDefault="003C2896" w:rsidP="00346009">
            <w:r w:rsidRPr="009661B9">
              <w:t>A felhasználó egyedi azonosítója</w:t>
            </w:r>
          </w:p>
        </w:tc>
        <w:tc>
          <w:tcPr>
            <w:tcW w:w="1694" w:type="dxa"/>
            <w:vAlign w:val="center"/>
          </w:tcPr>
          <w:p w14:paraId="5971FB4A"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5158772D" w14:textId="77777777" w:rsidTr="00346009">
        <w:tc>
          <w:tcPr>
            <w:tcW w:w="1696" w:type="dxa"/>
            <w:vAlign w:val="center"/>
          </w:tcPr>
          <w:p w14:paraId="29C5C5A9" w14:textId="77777777" w:rsidR="003C2896" w:rsidRPr="009661B9" w:rsidRDefault="003C2896" w:rsidP="00346009">
            <w:proofErr w:type="spellStart"/>
            <w:r w:rsidRPr="009661B9">
              <w:t>ISBN_id</w:t>
            </w:r>
            <w:proofErr w:type="spellEnd"/>
          </w:p>
        </w:tc>
        <w:tc>
          <w:tcPr>
            <w:tcW w:w="1418" w:type="dxa"/>
            <w:vAlign w:val="center"/>
          </w:tcPr>
          <w:p w14:paraId="233CAE20" w14:textId="77777777" w:rsidR="003C2896" w:rsidRPr="009661B9" w:rsidRDefault="003C2896" w:rsidP="00346009">
            <w:pPr>
              <w:jc w:val="center"/>
            </w:pPr>
            <w:r w:rsidRPr="009661B9">
              <w:t>INT</w:t>
            </w:r>
          </w:p>
        </w:tc>
        <w:tc>
          <w:tcPr>
            <w:tcW w:w="3685" w:type="dxa"/>
            <w:vAlign w:val="center"/>
          </w:tcPr>
          <w:p w14:paraId="69F0D146" w14:textId="77777777" w:rsidR="003C2896" w:rsidRPr="009661B9" w:rsidRDefault="003C2896" w:rsidP="00346009">
            <w:r w:rsidRPr="009661B9">
              <w:t>A könyvtípus egyedi azonosítója</w:t>
            </w:r>
          </w:p>
        </w:tc>
        <w:tc>
          <w:tcPr>
            <w:tcW w:w="1694" w:type="dxa"/>
            <w:vAlign w:val="center"/>
          </w:tcPr>
          <w:p w14:paraId="5699477D"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49E0E159"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8480" behindDoc="0" locked="0" layoutInCell="1" allowOverlap="1" wp14:anchorId="5BDE3179" wp14:editId="64C34162">
                <wp:simplePos x="0" y="0"/>
                <wp:positionH relativeFrom="margin">
                  <wp:align>left</wp:align>
                </wp:positionH>
                <wp:positionV relativeFrom="paragraph">
                  <wp:posOffset>426720</wp:posOffset>
                </wp:positionV>
                <wp:extent cx="5384165" cy="1847850"/>
                <wp:effectExtent l="0" t="0" r="26035" b="19050"/>
                <wp:wrapSquare wrapText="bothSides"/>
                <wp:docPr id="9" name="Szövegdoboz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847850"/>
                        </a:xfrm>
                        <a:prstGeom prst="rect">
                          <a:avLst/>
                        </a:prstGeom>
                        <a:solidFill>
                          <a:srgbClr val="FFFFFF"/>
                        </a:solidFill>
                        <a:ln w="9525">
                          <a:solidFill>
                            <a:srgbClr val="000000"/>
                          </a:solidFill>
                          <a:miter lim="800000"/>
                          <a:headEnd/>
                          <a:tailEnd/>
                        </a:ln>
                      </wps:spPr>
                      <wps:txbx>
                        <w:txbxContent>
                          <w:p w14:paraId="6CD0933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3179" id="Szövegdoboz 9" o:spid="_x0000_s1041" type="#_x0000_t202" style="position:absolute;margin-left:0;margin-top:33.6pt;width:423.95pt;height:145.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">
                <v:textbox>
                  <w:txbxContent>
                    <w:p w14:paraId="6CD0933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reservation</w:t>
                      </w:r>
                      <w:proofErr w:type="spellEnd"/>
                      <w:r w:rsidRPr="00F2755B">
                        <w:rPr>
                          <w:rFonts w:ascii="Cascadia Code ExtraLight" w:hAnsi="Cascadia Code ExtraLight"/>
                        </w:rPr>
                        <w:t>(</w:t>
                      </w:r>
                      <w:proofErr w:type="gramEnd"/>
                    </w:p>
                    <w:p w14:paraId="18AB859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reservation_id</w:t>
                      </w:r>
                      <w:proofErr w:type="spellEnd"/>
                      <w:r w:rsidRPr="00F2755B">
                        <w:rPr>
                          <w:rFonts w:ascii="Cascadia Code ExtraLight" w:hAnsi="Cascadia Code ExtraLight"/>
                        </w:rPr>
                        <w:t xml:space="preserve"> INT AUTO_INCREMENT PRIMARY KEY,</w:t>
                      </w:r>
                    </w:p>
                    <w:p w14:paraId="07317E2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 NOT NULL,</w:t>
                      </w:r>
                    </w:p>
                    <w:p w14:paraId="10C2494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08822D3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050C891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CF329F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331F1AA" w14:textId="77777777" w:rsidR="003C2896" w:rsidRPr="009661B9" w:rsidRDefault="003C2896" w:rsidP="00491545">
      <w:pPr>
        <w:pStyle w:val="Cmsor4"/>
      </w:pPr>
      <w:bookmarkStart w:id="64" w:name="_Toc194844957"/>
      <w:r w:rsidRPr="009661B9">
        <w:lastRenderedPageBreak/>
        <w:t>A „</w:t>
      </w:r>
      <w:proofErr w:type="spellStart"/>
      <w:r w:rsidRPr="009661B9">
        <w:t>shelf</w:t>
      </w:r>
      <w:proofErr w:type="spellEnd"/>
      <w:r w:rsidRPr="009661B9">
        <w:t>” tábla</w:t>
      </w:r>
      <w:bookmarkEnd w:id="64"/>
    </w:p>
    <w:p w14:paraId="3E10FAE6" w14:textId="77777777" w:rsidR="003C2896" w:rsidRPr="009661B9" w:rsidRDefault="003C2896" w:rsidP="003C2896">
      <w:pPr>
        <w:spacing w:before="120"/>
        <w:jc w:val="both"/>
      </w:pPr>
      <w:r w:rsidRPr="009661B9">
        <w:t>A „</w:t>
      </w:r>
      <w:proofErr w:type="spellStart"/>
      <w:r w:rsidRPr="009661B9">
        <w:t>shelf</w:t>
      </w:r>
      <w:proofErr w:type="spellEnd"/>
      <w:r w:rsidRPr="009661B9">
        <w:t>” tábla, a kedvencek funkció. Tárolja a felhasználók kedvenc könyveit. Több-több kapcsolatú kapcsolótábla.</w:t>
      </w:r>
    </w:p>
    <w:p w14:paraId="2C7611D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5"/>
        <w:gridCol w:w="1388"/>
        <w:gridCol w:w="3571"/>
        <w:gridCol w:w="1679"/>
      </w:tblGrid>
      <w:tr w:rsidR="003C2896" w:rsidRPr="009661B9" w14:paraId="4EE5BD67" w14:textId="77777777" w:rsidTr="00346009">
        <w:tc>
          <w:tcPr>
            <w:tcW w:w="1696" w:type="dxa"/>
            <w:vAlign w:val="center"/>
          </w:tcPr>
          <w:p w14:paraId="489809A0" w14:textId="77777777" w:rsidR="003C2896" w:rsidRPr="009661B9" w:rsidRDefault="003C2896" w:rsidP="00346009">
            <w:pPr>
              <w:jc w:val="center"/>
            </w:pPr>
            <w:r w:rsidRPr="009661B9">
              <w:t>Mező neve</w:t>
            </w:r>
          </w:p>
        </w:tc>
        <w:tc>
          <w:tcPr>
            <w:tcW w:w="1418" w:type="dxa"/>
            <w:vAlign w:val="center"/>
          </w:tcPr>
          <w:p w14:paraId="0BB61DC3" w14:textId="77777777" w:rsidR="003C2896" w:rsidRPr="009661B9" w:rsidRDefault="003C2896" w:rsidP="00346009">
            <w:pPr>
              <w:jc w:val="center"/>
            </w:pPr>
            <w:r w:rsidRPr="009661B9">
              <w:t>Mező típusa</w:t>
            </w:r>
          </w:p>
        </w:tc>
        <w:tc>
          <w:tcPr>
            <w:tcW w:w="3685" w:type="dxa"/>
            <w:vAlign w:val="center"/>
          </w:tcPr>
          <w:p w14:paraId="64A08520" w14:textId="77777777" w:rsidR="003C2896" w:rsidRPr="009661B9" w:rsidRDefault="003C2896" w:rsidP="00346009">
            <w:pPr>
              <w:jc w:val="center"/>
            </w:pPr>
            <w:r w:rsidRPr="009661B9">
              <w:t>Leírás</w:t>
            </w:r>
          </w:p>
        </w:tc>
        <w:tc>
          <w:tcPr>
            <w:tcW w:w="1694" w:type="dxa"/>
            <w:vAlign w:val="center"/>
          </w:tcPr>
          <w:p w14:paraId="7D1FFACE" w14:textId="77777777" w:rsidR="003C2896" w:rsidRPr="009661B9" w:rsidRDefault="003C2896" w:rsidP="00346009">
            <w:pPr>
              <w:jc w:val="center"/>
            </w:pPr>
            <w:r w:rsidRPr="009661B9">
              <w:t>Kulcs/index</w:t>
            </w:r>
          </w:p>
        </w:tc>
      </w:tr>
      <w:tr w:rsidR="003C2896" w:rsidRPr="009661B9" w14:paraId="1EB952D4" w14:textId="77777777" w:rsidTr="00346009">
        <w:tc>
          <w:tcPr>
            <w:tcW w:w="1696" w:type="dxa"/>
            <w:vAlign w:val="center"/>
          </w:tcPr>
          <w:p w14:paraId="5E9FE8F7" w14:textId="77777777" w:rsidR="003C2896" w:rsidRPr="009661B9" w:rsidRDefault="003C2896" w:rsidP="00346009">
            <w:proofErr w:type="spellStart"/>
            <w:r w:rsidRPr="009661B9">
              <w:t>user_id</w:t>
            </w:r>
            <w:proofErr w:type="spellEnd"/>
          </w:p>
        </w:tc>
        <w:tc>
          <w:tcPr>
            <w:tcW w:w="1418" w:type="dxa"/>
            <w:vAlign w:val="center"/>
          </w:tcPr>
          <w:p w14:paraId="37B92FB0" w14:textId="77777777" w:rsidR="003C2896" w:rsidRPr="009661B9" w:rsidRDefault="003C2896" w:rsidP="00346009">
            <w:pPr>
              <w:jc w:val="center"/>
            </w:pPr>
            <w:r w:rsidRPr="009661B9">
              <w:t>INT</w:t>
            </w:r>
          </w:p>
        </w:tc>
        <w:tc>
          <w:tcPr>
            <w:tcW w:w="3685" w:type="dxa"/>
            <w:vAlign w:val="center"/>
          </w:tcPr>
          <w:p w14:paraId="56673240" w14:textId="77777777" w:rsidR="003C2896" w:rsidRPr="009661B9" w:rsidRDefault="003C2896" w:rsidP="00346009">
            <w:r w:rsidRPr="009661B9">
              <w:t>A felhasználó egyedi azonosítója</w:t>
            </w:r>
          </w:p>
        </w:tc>
        <w:tc>
          <w:tcPr>
            <w:tcW w:w="1694" w:type="dxa"/>
            <w:vAlign w:val="center"/>
          </w:tcPr>
          <w:p w14:paraId="4FFFADB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47EDC3F4" w14:textId="77777777" w:rsidTr="00346009">
        <w:tc>
          <w:tcPr>
            <w:tcW w:w="1696" w:type="dxa"/>
            <w:vAlign w:val="center"/>
          </w:tcPr>
          <w:p w14:paraId="46AB4BB5" w14:textId="77777777" w:rsidR="003C2896" w:rsidRPr="009661B9" w:rsidRDefault="003C2896" w:rsidP="00346009">
            <w:proofErr w:type="spellStart"/>
            <w:r w:rsidRPr="009661B9">
              <w:t>ISBN_id</w:t>
            </w:r>
            <w:proofErr w:type="spellEnd"/>
          </w:p>
        </w:tc>
        <w:tc>
          <w:tcPr>
            <w:tcW w:w="1418" w:type="dxa"/>
            <w:vAlign w:val="center"/>
          </w:tcPr>
          <w:p w14:paraId="34843D8A" w14:textId="77777777" w:rsidR="003C2896" w:rsidRPr="009661B9" w:rsidRDefault="003C2896" w:rsidP="00346009">
            <w:pPr>
              <w:jc w:val="center"/>
            </w:pPr>
            <w:r w:rsidRPr="009661B9">
              <w:t>INT</w:t>
            </w:r>
          </w:p>
        </w:tc>
        <w:tc>
          <w:tcPr>
            <w:tcW w:w="3685" w:type="dxa"/>
            <w:vAlign w:val="center"/>
          </w:tcPr>
          <w:p w14:paraId="5039A85B" w14:textId="77777777" w:rsidR="003C2896" w:rsidRPr="009661B9" w:rsidRDefault="003C2896" w:rsidP="00346009">
            <w:r w:rsidRPr="009661B9">
              <w:t>A könyvtípus egyedi azonosítója</w:t>
            </w:r>
          </w:p>
        </w:tc>
        <w:tc>
          <w:tcPr>
            <w:tcW w:w="1694" w:type="dxa"/>
            <w:vAlign w:val="center"/>
          </w:tcPr>
          <w:p w14:paraId="4EFC810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07833126"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0528" behindDoc="0" locked="0" layoutInCell="1" allowOverlap="1" wp14:anchorId="4C1EAB73" wp14:editId="19B344C8">
                <wp:simplePos x="0" y="0"/>
                <wp:positionH relativeFrom="margin">
                  <wp:align>left</wp:align>
                </wp:positionH>
                <wp:positionV relativeFrom="paragraph">
                  <wp:posOffset>433705</wp:posOffset>
                </wp:positionV>
                <wp:extent cx="5384165" cy="1590675"/>
                <wp:effectExtent l="0" t="0" r="26035" b="28575"/>
                <wp:wrapSquare wrapText="bothSides"/>
                <wp:docPr id="11" name="Szövegdoboz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590675"/>
                        </a:xfrm>
                        <a:prstGeom prst="rect">
                          <a:avLst/>
                        </a:prstGeom>
                        <a:solidFill>
                          <a:srgbClr val="FFFFFF"/>
                        </a:solidFill>
                        <a:ln w="9525">
                          <a:solidFill>
                            <a:srgbClr val="000000"/>
                          </a:solidFill>
                          <a:miter lim="800000"/>
                          <a:headEnd/>
                          <a:tailEnd/>
                        </a:ln>
                      </wps:spPr>
                      <wps:txbx>
                        <w:txbxContent>
                          <w:p w14:paraId="6BA57C8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EAB73" id="Szövegdoboz 11" o:spid="_x0000_s1042" type="#_x0000_t202" style="position:absolute;margin-left:0;margin-top:34.15pt;width:423.95pt;height:125.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">
                <v:textbox>
                  <w:txbxContent>
                    <w:p w14:paraId="6BA57C8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shelf</w:t>
                      </w:r>
                      <w:proofErr w:type="spellEnd"/>
                      <w:r w:rsidRPr="00F2755B">
                        <w:rPr>
                          <w:rFonts w:ascii="Cascadia Code ExtraLight" w:hAnsi="Cascadia Code ExtraLight"/>
                        </w:rPr>
                        <w:t>(</w:t>
                      </w:r>
                      <w:proofErr w:type="gramEnd"/>
                    </w:p>
                    <w:p w14:paraId="46A7CFD7"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w:t>
                      </w:r>
                    </w:p>
                    <w:p w14:paraId="2EDD41F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INT,</w:t>
                      </w:r>
                    </w:p>
                    <w:p w14:paraId="7937CEC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w:t>
                      </w:r>
                      <w:proofErr w:type="spellStart"/>
                      <w:r w:rsidRPr="00F2755B">
                        <w:rPr>
                          <w:rFonts w:ascii="Cascadia Code ExtraLight" w:hAnsi="Cascadia Code ExtraLight"/>
                        </w:rPr>
                        <w:t>ISBN_id</w:t>
                      </w:r>
                      <w:proofErr w:type="spellEnd"/>
                      <w:r w:rsidRPr="00F2755B">
                        <w:rPr>
                          <w:rFonts w:ascii="Cascadia Code ExtraLight" w:hAnsi="Cascadia Code ExtraLight"/>
                        </w:rPr>
                        <w:t>),</w:t>
                      </w:r>
                    </w:p>
                    <w:p w14:paraId="6D03CD4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45E61C4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w:t>
                      </w:r>
                      <w:proofErr w:type="spellStart"/>
                      <w:r w:rsidRPr="00F2755B">
                        <w:rPr>
                          <w:rFonts w:ascii="Cascadia Code ExtraLight" w:hAnsi="Cascadia Code ExtraLight"/>
                        </w:rPr>
                        <w:t>ISBN_id</w:t>
                      </w:r>
                      <w:proofErr w:type="spellEnd"/>
                      <w:r w:rsidRPr="00F2755B">
                        <w:rPr>
                          <w:rFonts w:ascii="Cascadia Code ExtraLight" w:hAnsi="Cascadia Code ExtraLight"/>
                        </w:rPr>
                        <w:t xml:space="preserve">) REFERENCES </w:t>
                      </w:r>
                      <w:proofErr w:type="spellStart"/>
                      <w:proofErr w:type="gramStart"/>
                      <w:r w:rsidRPr="00F2755B">
                        <w:rPr>
                          <w:rFonts w:ascii="Cascadia Code ExtraLight" w:hAnsi="Cascadia Code ExtraLight"/>
                        </w:rPr>
                        <w:t>book</w:t>
                      </w:r>
                      <w:proofErr w:type="spellEnd"/>
                      <w:r w:rsidRPr="00F2755B">
                        <w:rPr>
                          <w:rFonts w:ascii="Cascadia Code ExtraLight" w:hAnsi="Cascadia Code ExtraLight"/>
                        </w:rPr>
                        <w:t>(</w:t>
                      </w:r>
                      <w:proofErr w:type="spellStart"/>
                      <w:proofErr w:type="gramEnd"/>
                      <w:r w:rsidRPr="00F2755B">
                        <w:rPr>
                          <w:rFonts w:ascii="Cascadia Code ExtraLight" w:hAnsi="Cascadia Code ExtraLight"/>
                        </w:rPr>
                        <w:t>ISBN_id</w:t>
                      </w:r>
                      <w:proofErr w:type="spellEnd"/>
                      <w:r w:rsidRPr="00F2755B">
                        <w:rPr>
                          <w:rFonts w:ascii="Cascadia Code ExtraLight" w:hAnsi="Cascadia Code ExtraLight"/>
                        </w:rPr>
                        <w:t>)</w:t>
                      </w:r>
                    </w:p>
                    <w:p w14:paraId="27D82F7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r w:rsidRPr="009661B9">
        <w:br w:type="page"/>
      </w:r>
    </w:p>
    <w:p w14:paraId="4F01398C" w14:textId="77777777" w:rsidR="003C2896" w:rsidRPr="009661B9" w:rsidRDefault="003C2896" w:rsidP="009F5236">
      <w:pPr>
        <w:pStyle w:val="Cmsor4"/>
      </w:pPr>
      <w:bookmarkStart w:id="65" w:name="_Toc194844958"/>
      <w:r w:rsidRPr="009661B9">
        <w:lastRenderedPageBreak/>
        <w:t>Az „</w:t>
      </w:r>
      <w:proofErr w:type="spellStart"/>
      <w:r w:rsidRPr="009661B9">
        <w:t>employees</w:t>
      </w:r>
      <w:proofErr w:type="spellEnd"/>
      <w:r w:rsidRPr="009661B9">
        <w:t>” tábla</w:t>
      </w:r>
      <w:bookmarkEnd w:id="65"/>
    </w:p>
    <w:p w14:paraId="7D099948" w14:textId="77777777" w:rsidR="003C2896" w:rsidRPr="009661B9" w:rsidRDefault="003C2896" w:rsidP="003C2896">
      <w:pPr>
        <w:spacing w:before="120"/>
      </w:pPr>
      <w:r w:rsidRPr="009661B9">
        <w:t>Az „</w:t>
      </w:r>
      <w:proofErr w:type="spellStart"/>
      <w:r w:rsidRPr="009661B9">
        <w:t>employees</w:t>
      </w:r>
      <w:proofErr w:type="spellEnd"/>
      <w:r w:rsidRPr="009661B9">
        <w:t>” tábla tárolja az összes alkalmazott adatait</w:t>
      </w:r>
    </w:p>
    <w:p w14:paraId="744A4EC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8"/>
        <w:gridCol w:w="1416"/>
        <w:gridCol w:w="3539"/>
        <w:gridCol w:w="1670"/>
      </w:tblGrid>
      <w:tr w:rsidR="003C2896" w:rsidRPr="009661B9" w14:paraId="610C09CB" w14:textId="77777777" w:rsidTr="00346009">
        <w:tc>
          <w:tcPr>
            <w:tcW w:w="1696" w:type="dxa"/>
            <w:vAlign w:val="center"/>
          </w:tcPr>
          <w:p w14:paraId="61BDDAD3" w14:textId="77777777" w:rsidR="003C2896" w:rsidRPr="009661B9" w:rsidRDefault="003C2896" w:rsidP="00346009">
            <w:pPr>
              <w:jc w:val="center"/>
            </w:pPr>
            <w:r w:rsidRPr="009661B9">
              <w:t>Mező neve</w:t>
            </w:r>
          </w:p>
        </w:tc>
        <w:tc>
          <w:tcPr>
            <w:tcW w:w="1418" w:type="dxa"/>
            <w:vAlign w:val="center"/>
          </w:tcPr>
          <w:p w14:paraId="4B80AE16" w14:textId="77777777" w:rsidR="003C2896" w:rsidRPr="009661B9" w:rsidRDefault="003C2896" w:rsidP="00346009">
            <w:pPr>
              <w:jc w:val="center"/>
            </w:pPr>
            <w:r w:rsidRPr="009661B9">
              <w:t>Mező típusa</w:t>
            </w:r>
          </w:p>
        </w:tc>
        <w:tc>
          <w:tcPr>
            <w:tcW w:w="3685" w:type="dxa"/>
            <w:vAlign w:val="center"/>
          </w:tcPr>
          <w:p w14:paraId="22A36F3D" w14:textId="77777777" w:rsidR="003C2896" w:rsidRPr="009661B9" w:rsidRDefault="003C2896" w:rsidP="00346009">
            <w:pPr>
              <w:jc w:val="center"/>
            </w:pPr>
            <w:r w:rsidRPr="009661B9">
              <w:t>Leírás</w:t>
            </w:r>
          </w:p>
        </w:tc>
        <w:tc>
          <w:tcPr>
            <w:tcW w:w="1694" w:type="dxa"/>
            <w:vAlign w:val="center"/>
          </w:tcPr>
          <w:p w14:paraId="72EF4A8D" w14:textId="77777777" w:rsidR="003C2896" w:rsidRPr="009661B9" w:rsidRDefault="003C2896" w:rsidP="00346009">
            <w:pPr>
              <w:jc w:val="center"/>
            </w:pPr>
            <w:r w:rsidRPr="009661B9">
              <w:t>Kulcs/index</w:t>
            </w:r>
          </w:p>
        </w:tc>
      </w:tr>
      <w:tr w:rsidR="003C2896" w:rsidRPr="009661B9" w14:paraId="130963F7" w14:textId="77777777" w:rsidTr="00346009">
        <w:tc>
          <w:tcPr>
            <w:tcW w:w="1696" w:type="dxa"/>
            <w:vAlign w:val="center"/>
          </w:tcPr>
          <w:p w14:paraId="25E09347" w14:textId="77777777" w:rsidR="003C2896" w:rsidRPr="009661B9" w:rsidRDefault="003C2896" w:rsidP="00346009">
            <w:proofErr w:type="spellStart"/>
            <w:r w:rsidRPr="009661B9">
              <w:t>empl_id</w:t>
            </w:r>
            <w:proofErr w:type="spellEnd"/>
          </w:p>
        </w:tc>
        <w:tc>
          <w:tcPr>
            <w:tcW w:w="1418" w:type="dxa"/>
            <w:vAlign w:val="center"/>
          </w:tcPr>
          <w:p w14:paraId="337EDF2A" w14:textId="77777777" w:rsidR="003C2896" w:rsidRPr="009661B9" w:rsidRDefault="003C2896" w:rsidP="00346009">
            <w:pPr>
              <w:jc w:val="center"/>
            </w:pPr>
            <w:r w:rsidRPr="009661B9">
              <w:t>INT</w:t>
            </w:r>
          </w:p>
        </w:tc>
        <w:tc>
          <w:tcPr>
            <w:tcW w:w="3685" w:type="dxa"/>
            <w:vAlign w:val="center"/>
          </w:tcPr>
          <w:p w14:paraId="254415F7" w14:textId="77777777" w:rsidR="003C2896" w:rsidRPr="009661B9" w:rsidRDefault="003C2896" w:rsidP="00346009">
            <w:r w:rsidRPr="009661B9">
              <w:t>Az alkalmazott egyedi azonosítója</w:t>
            </w:r>
          </w:p>
        </w:tc>
        <w:tc>
          <w:tcPr>
            <w:tcW w:w="1694" w:type="dxa"/>
            <w:vAlign w:val="center"/>
          </w:tcPr>
          <w:p w14:paraId="400B780D"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995B712" w14:textId="77777777" w:rsidTr="00346009">
        <w:tc>
          <w:tcPr>
            <w:tcW w:w="1696" w:type="dxa"/>
            <w:vAlign w:val="center"/>
          </w:tcPr>
          <w:p w14:paraId="6A4CBB04" w14:textId="77777777" w:rsidR="003C2896" w:rsidRPr="009661B9" w:rsidRDefault="003C2896" w:rsidP="00346009">
            <w:proofErr w:type="spellStart"/>
            <w:r w:rsidRPr="009661B9">
              <w:t>empl_name</w:t>
            </w:r>
            <w:proofErr w:type="spellEnd"/>
          </w:p>
        </w:tc>
        <w:tc>
          <w:tcPr>
            <w:tcW w:w="1418" w:type="dxa"/>
            <w:vAlign w:val="center"/>
          </w:tcPr>
          <w:p w14:paraId="1CAF82D0" w14:textId="77777777" w:rsidR="003C2896" w:rsidRPr="009661B9" w:rsidRDefault="003C2896" w:rsidP="00346009">
            <w:pPr>
              <w:jc w:val="center"/>
            </w:pPr>
            <w:r w:rsidRPr="009661B9">
              <w:t>VARCHAR</w:t>
            </w:r>
          </w:p>
        </w:tc>
        <w:tc>
          <w:tcPr>
            <w:tcW w:w="3685" w:type="dxa"/>
            <w:vAlign w:val="center"/>
          </w:tcPr>
          <w:p w14:paraId="143A30CB" w14:textId="77777777" w:rsidR="003C2896" w:rsidRPr="009661B9" w:rsidRDefault="003C2896" w:rsidP="00346009">
            <w:r w:rsidRPr="009661B9">
              <w:t>Az alkalmazott neve</w:t>
            </w:r>
          </w:p>
        </w:tc>
        <w:tc>
          <w:tcPr>
            <w:tcW w:w="1694" w:type="dxa"/>
            <w:vAlign w:val="center"/>
          </w:tcPr>
          <w:p w14:paraId="176E9D50" w14:textId="77777777" w:rsidR="003C2896" w:rsidRPr="009661B9" w:rsidRDefault="003C2896" w:rsidP="00346009">
            <w:pPr>
              <w:jc w:val="center"/>
            </w:pPr>
          </w:p>
        </w:tc>
      </w:tr>
      <w:tr w:rsidR="003C2896" w:rsidRPr="009661B9" w14:paraId="01D77201" w14:textId="77777777" w:rsidTr="00346009">
        <w:tc>
          <w:tcPr>
            <w:tcW w:w="1696" w:type="dxa"/>
            <w:vAlign w:val="center"/>
          </w:tcPr>
          <w:p w14:paraId="4F9CD912" w14:textId="77777777" w:rsidR="003C2896" w:rsidRPr="009661B9" w:rsidRDefault="003C2896" w:rsidP="00346009">
            <w:proofErr w:type="spellStart"/>
            <w:r w:rsidRPr="009661B9">
              <w:t>empl_uname</w:t>
            </w:r>
            <w:proofErr w:type="spellEnd"/>
          </w:p>
        </w:tc>
        <w:tc>
          <w:tcPr>
            <w:tcW w:w="1418" w:type="dxa"/>
            <w:vAlign w:val="center"/>
          </w:tcPr>
          <w:p w14:paraId="4F4075D5" w14:textId="77777777" w:rsidR="003C2896" w:rsidRPr="009661B9" w:rsidRDefault="003C2896" w:rsidP="00346009">
            <w:pPr>
              <w:jc w:val="center"/>
            </w:pPr>
            <w:r w:rsidRPr="009661B9">
              <w:t>VARCHAR</w:t>
            </w:r>
          </w:p>
        </w:tc>
        <w:tc>
          <w:tcPr>
            <w:tcW w:w="3685" w:type="dxa"/>
            <w:vAlign w:val="center"/>
          </w:tcPr>
          <w:p w14:paraId="76F5549A" w14:textId="77777777" w:rsidR="003C2896" w:rsidRPr="009661B9" w:rsidRDefault="003C2896" w:rsidP="00346009">
            <w:r w:rsidRPr="009661B9">
              <w:t>Az alkalmazott felhasználóneve automatikusan generált, mint a felhasználók nevei</w:t>
            </w:r>
          </w:p>
        </w:tc>
        <w:tc>
          <w:tcPr>
            <w:tcW w:w="1694" w:type="dxa"/>
            <w:vAlign w:val="center"/>
          </w:tcPr>
          <w:p w14:paraId="3CBB8B30" w14:textId="77777777" w:rsidR="003C2896" w:rsidRPr="009661B9" w:rsidRDefault="003C2896" w:rsidP="00346009">
            <w:pPr>
              <w:jc w:val="center"/>
            </w:pPr>
          </w:p>
        </w:tc>
      </w:tr>
      <w:tr w:rsidR="003C2896" w:rsidRPr="009661B9" w14:paraId="7BB96B7B" w14:textId="77777777" w:rsidTr="00346009">
        <w:tc>
          <w:tcPr>
            <w:tcW w:w="1696" w:type="dxa"/>
            <w:vAlign w:val="center"/>
          </w:tcPr>
          <w:p w14:paraId="413D415E" w14:textId="77777777" w:rsidR="003C2896" w:rsidRPr="009661B9" w:rsidRDefault="003C2896" w:rsidP="00346009">
            <w:proofErr w:type="spellStart"/>
            <w:r w:rsidRPr="009661B9">
              <w:t>password</w:t>
            </w:r>
            <w:proofErr w:type="spellEnd"/>
          </w:p>
        </w:tc>
        <w:tc>
          <w:tcPr>
            <w:tcW w:w="1418" w:type="dxa"/>
            <w:vAlign w:val="center"/>
          </w:tcPr>
          <w:p w14:paraId="6601850C" w14:textId="77777777" w:rsidR="003C2896" w:rsidRPr="009661B9" w:rsidRDefault="003C2896" w:rsidP="00346009">
            <w:pPr>
              <w:jc w:val="center"/>
            </w:pPr>
            <w:r w:rsidRPr="009661B9">
              <w:t>VARCHAR</w:t>
            </w:r>
          </w:p>
        </w:tc>
        <w:tc>
          <w:tcPr>
            <w:tcW w:w="3685" w:type="dxa"/>
            <w:vAlign w:val="center"/>
          </w:tcPr>
          <w:p w14:paraId="6359FC4B" w14:textId="77777777" w:rsidR="003C2896" w:rsidRPr="009661B9" w:rsidRDefault="003C2896" w:rsidP="00346009">
            <w:r w:rsidRPr="009661B9">
              <w:t xml:space="preserve">Az alkalmazott </w:t>
            </w:r>
            <w:proofErr w:type="spellStart"/>
            <w:r w:rsidRPr="009661B9">
              <w:t>jelszava</w:t>
            </w:r>
            <w:proofErr w:type="spellEnd"/>
            <w:r w:rsidRPr="009661B9">
              <w:t xml:space="preserve"> az asztali alkalmazáshoz, a MYSQL PASSWORD függvényével titkosítva</w:t>
            </w:r>
          </w:p>
        </w:tc>
        <w:tc>
          <w:tcPr>
            <w:tcW w:w="1694" w:type="dxa"/>
            <w:vAlign w:val="center"/>
          </w:tcPr>
          <w:p w14:paraId="0E30A869" w14:textId="77777777" w:rsidR="003C2896" w:rsidRPr="009661B9" w:rsidRDefault="003C2896" w:rsidP="00346009">
            <w:pPr>
              <w:jc w:val="center"/>
            </w:pPr>
          </w:p>
        </w:tc>
      </w:tr>
      <w:tr w:rsidR="003C2896" w:rsidRPr="009661B9" w14:paraId="7849E019" w14:textId="77777777" w:rsidTr="00346009">
        <w:tc>
          <w:tcPr>
            <w:tcW w:w="1696" w:type="dxa"/>
            <w:vAlign w:val="center"/>
          </w:tcPr>
          <w:p w14:paraId="135D3563" w14:textId="77777777" w:rsidR="003C2896" w:rsidRPr="009661B9" w:rsidRDefault="003C2896" w:rsidP="00346009">
            <w:r w:rsidRPr="009661B9">
              <w:t>active</w:t>
            </w:r>
          </w:p>
        </w:tc>
        <w:tc>
          <w:tcPr>
            <w:tcW w:w="1418" w:type="dxa"/>
            <w:vAlign w:val="center"/>
          </w:tcPr>
          <w:p w14:paraId="79D5D96C" w14:textId="77777777" w:rsidR="003C2896" w:rsidRPr="009661B9" w:rsidRDefault="003C2896" w:rsidP="00346009">
            <w:pPr>
              <w:jc w:val="center"/>
            </w:pPr>
            <w:r w:rsidRPr="009661B9">
              <w:t>BOOLEAN</w:t>
            </w:r>
          </w:p>
        </w:tc>
        <w:tc>
          <w:tcPr>
            <w:tcW w:w="3685" w:type="dxa"/>
            <w:vAlign w:val="center"/>
          </w:tcPr>
          <w:p w14:paraId="1C0308DC" w14:textId="77777777" w:rsidR="003C2896" w:rsidRPr="009661B9" w:rsidRDefault="003C2896" w:rsidP="00346009">
            <w:r w:rsidRPr="009661B9">
              <w:t>Deaktivált fiókot nem lehet újra aktiválni, a deaktivált alkalmazottak nem tudnak bejelentkezni</w:t>
            </w:r>
          </w:p>
        </w:tc>
        <w:tc>
          <w:tcPr>
            <w:tcW w:w="1694" w:type="dxa"/>
            <w:vAlign w:val="center"/>
          </w:tcPr>
          <w:p w14:paraId="3B77A6E1" w14:textId="77777777" w:rsidR="003C2896" w:rsidRPr="009661B9" w:rsidRDefault="003C2896" w:rsidP="00346009">
            <w:pPr>
              <w:jc w:val="center"/>
            </w:pPr>
          </w:p>
        </w:tc>
      </w:tr>
      <w:tr w:rsidR="003C2896" w:rsidRPr="009661B9" w14:paraId="02A0C592" w14:textId="77777777" w:rsidTr="00346009">
        <w:tc>
          <w:tcPr>
            <w:tcW w:w="1696" w:type="dxa"/>
            <w:vAlign w:val="center"/>
          </w:tcPr>
          <w:p w14:paraId="45272188" w14:textId="77777777" w:rsidR="003C2896" w:rsidRPr="009661B9" w:rsidRDefault="003C2896" w:rsidP="00346009">
            <w:proofErr w:type="spellStart"/>
            <w:r w:rsidRPr="009661B9">
              <w:t>admin</w:t>
            </w:r>
            <w:proofErr w:type="spellEnd"/>
          </w:p>
        </w:tc>
        <w:tc>
          <w:tcPr>
            <w:tcW w:w="1418" w:type="dxa"/>
            <w:vAlign w:val="center"/>
          </w:tcPr>
          <w:p w14:paraId="093E4164" w14:textId="77777777" w:rsidR="003C2896" w:rsidRPr="009661B9" w:rsidRDefault="003C2896" w:rsidP="00346009">
            <w:pPr>
              <w:jc w:val="center"/>
            </w:pPr>
            <w:r w:rsidRPr="009661B9">
              <w:t>BOOLEAN</w:t>
            </w:r>
          </w:p>
        </w:tc>
        <w:tc>
          <w:tcPr>
            <w:tcW w:w="3685" w:type="dxa"/>
            <w:vAlign w:val="center"/>
          </w:tcPr>
          <w:p w14:paraId="345F4AC8" w14:textId="77777777" w:rsidR="003C2896" w:rsidRPr="009661B9" w:rsidRDefault="003C2896" w:rsidP="00346009">
            <w:proofErr w:type="spellStart"/>
            <w:r w:rsidRPr="009661B9">
              <w:t>Admin</w:t>
            </w:r>
            <w:proofErr w:type="spellEnd"/>
            <w:r w:rsidRPr="009661B9">
              <w:t xml:space="preserve"> </w:t>
            </w:r>
            <w:proofErr w:type="spellStart"/>
            <w:r w:rsidRPr="009661B9">
              <w:t>flag</w:t>
            </w:r>
            <w:proofErr w:type="spellEnd"/>
            <w:r w:rsidRPr="009661B9">
              <w:t xml:space="preserve">, </w:t>
            </w:r>
            <w:proofErr w:type="spellStart"/>
            <w:r w:rsidRPr="009661B9">
              <w:t>admin</w:t>
            </w:r>
            <w:proofErr w:type="spellEnd"/>
            <w:r w:rsidRPr="009661B9">
              <w:t xml:space="preserve"> alkalmazottból csak egy létezhet és nem lehet deaktiválni</w:t>
            </w:r>
          </w:p>
        </w:tc>
        <w:tc>
          <w:tcPr>
            <w:tcW w:w="1694" w:type="dxa"/>
            <w:vAlign w:val="center"/>
          </w:tcPr>
          <w:p w14:paraId="46C4B000" w14:textId="77777777" w:rsidR="003C2896" w:rsidRPr="009661B9" w:rsidRDefault="003C2896" w:rsidP="00346009">
            <w:pPr>
              <w:jc w:val="center"/>
            </w:pPr>
          </w:p>
        </w:tc>
      </w:tr>
    </w:tbl>
    <w:p w14:paraId="6CC8362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2576" behindDoc="0" locked="0" layoutInCell="1" allowOverlap="1" wp14:anchorId="6A46DA46" wp14:editId="324003E8">
                <wp:simplePos x="0" y="0"/>
                <wp:positionH relativeFrom="margin">
                  <wp:align>left</wp:align>
                </wp:positionH>
                <wp:positionV relativeFrom="paragraph">
                  <wp:posOffset>417830</wp:posOffset>
                </wp:positionV>
                <wp:extent cx="5384165" cy="1628775"/>
                <wp:effectExtent l="0" t="0" r="26035" b="28575"/>
                <wp:wrapSquare wrapText="bothSides"/>
                <wp:docPr id="13" name="Szövegdoboz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628775"/>
                        </a:xfrm>
                        <a:prstGeom prst="rect">
                          <a:avLst/>
                        </a:prstGeom>
                        <a:solidFill>
                          <a:srgbClr val="FFFFFF"/>
                        </a:solidFill>
                        <a:ln w="9525">
                          <a:solidFill>
                            <a:srgbClr val="000000"/>
                          </a:solidFill>
                          <a:miter lim="800000"/>
                          <a:headEnd/>
                          <a:tailEnd/>
                        </a:ln>
                      </wps:spPr>
                      <wps:txbx>
                        <w:txbxContent>
                          <w:p w14:paraId="678217C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6DA46" id="Szövegdoboz 13" o:spid="_x0000_s1043" type="#_x0000_t202" style="position:absolute;margin-left:0;margin-top:32.9pt;width:423.95pt;height:128.2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">
                <v:textbox>
                  <w:txbxContent>
                    <w:p w14:paraId="678217C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employees</w:t>
                      </w:r>
                      <w:proofErr w:type="spellEnd"/>
                      <w:r w:rsidRPr="00F2755B">
                        <w:rPr>
                          <w:rFonts w:ascii="Cascadia Code ExtraLight" w:hAnsi="Cascadia Code ExtraLight"/>
                        </w:rPr>
                        <w:t>(</w:t>
                      </w:r>
                      <w:proofErr w:type="gramEnd"/>
                    </w:p>
                    <w:p w14:paraId="04D7A5E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empl_id</w:t>
                      </w:r>
                      <w:proofErr w:type="spellEnd"/>
                      <w:r w:rsidRPr="00F2755B">
                        <w:rPr>
                          <w:rFonts w:ascii="Cascadia Code ExtraLight" w:hAnsi="Cascadia Code ExtraLight"/>
                        </w:rPr>
                        <w:t xml:space="preserve"> INT AUTO_INCREMENT PRIMARY KEY,</w:t>
                      </w:r>
                    </w:p>
                    <w:p w14:paraId="600482F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empl_uname</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password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admin</w:t>
                      </w:r>
                      <w:proofErr w:type="spellEnd"/>
                      <w:r w:rsidRPr="00F2755B">
                        <w:rPr>
                          <w:rFonts w:ascii="Cascadia Code ExtraLight" w:hAnsi="Cascadia Code ExtraLight"/>
                        </w:rPr>
                        <w:t xml:space="preserve"> BOOLEAN</w:t>
                      </w:r>
                    </w:p>
                    <w:p w14:paraId="700AE1DC"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7D22DEA" w14:textId="77777777" w:rsidR="003C2896" w:rsidRPr="009661B9" w:rsidRDefault="003C2896" w:rsidP="003C2896">
      <w:r w:rsidRPr="009661B9">
        <w:br w:type="page"/>
      </w:r>
    </w:p>
    <w:p w14:paraId="35386052" w14:textId="77777777" w:rsidR="003C2896" w:rsidRPr="009661B9" w:rsidRDefault="003C2896" w:rsidP="001D4CF9">
      <w:pPr>
        <w:pStyle w:val="Cmsor4"/>
      </w:pPr>
      <w:bookmarkStart w:id="66" w:name="_Toc194844959"/>
      <w:r w:rsidRPr="009661B9">
        <w:lastRenderedPageBreak/>
        <w:t>A „</w:t>
      </w:r>
      <w:proofErr w:type="spellStart"/>
      <w:r w:rsidRPr="009661B9">
        <w:t>borrowings</w:t>
      </w:r>
      <w:proofErr w:type="spellEnd"/>
      <w:r w:rsidRPr="009661B9">
        <w:t>” tábla</w:t>
      </w:r>
      <w:bookmarkEnd w:id="66"/>
    </w:p>
    <w:p w14:paraId="4ED3FC5C" w14:textId="77777777" w:rsidR="003C2896" w:rsidRPr="009661B9" w:rsidRDefault="003C2896" w:rsidP="003C2896">
      <w:pPr>
        <w:spacing w:before="120"/>
        <w:jc w:val="both"/>
      </w:pPr>
      <w:r w:rsidRPr="009661B9">
        <w:t>A „</w:t>
      </w:r>
      <w:proofErr w:type="spellStart"/>
      <w:r w:rsidRPr="009661B9">
        <w:t>borrowings</w:t>
      </w:r>
      <w:proofErr w:type="spellEnd"/>
      <w:r w:rsidRPr="009661B9">
        <w:t>” tábla tárolja az összes aktív és már lejárt/befejezett könyv kivételt. Több-több kapcsolatú kapcsolótábla, műveletek egyszerűsítése érdekében saját egyedi azonosítót is kapott</w:t>
      </w:r>
    </w:p>
    <w:p w14:paraId="358535B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6"/>
        <w:gridCol w:w="1386"/>
        <w:gridCol w:w="3556"/>
        <w:gridCol w:w="1675"/>
      </w:tblGrid>
      <w:tr w:rsidR="003C2896" w:rsidRPr="009661B9" w14:paraId="2D4263FD" w14:textId="77777777" w:rsidTr="00346009">
        <w:tc>
          <w:tcPr>
            <w:tcW w:w="1696" w:type="dxa"/>
            <w:vAlign w:val="center"/>
          </w:tcPr>
          <w:p w14:paraId="526A23E4" w14:textId="77777777" w:rsidR="003C2896" w:rsidRPr="009661B9" w:rsidRDefault="003C2896" w:rsidP="00346009">
            <w:r w:rsidRPr="009661B9">
              <w:t>Mező neve</w:t>
            </w:r>
          </w:p>
        </w:tc>
        <w:tc>
          <w:tcPr>
            <w:tcW w:w="1418" w:type="dxa"/>
            <w:vAlign w:val="center"/>
          </w:tcPr>
          <w:p w14:paraId="4CEFB213" w14:textId="77777777" w:rsidR="003C2896" w:rsidRPr="009661B9" w:rsidRDefault="003C2896" w:rsidP="00346009">
            <w:r w:rsidRPr="009661B9">
              <w:t>Mező típusa</w:t>
            </w:r>
          </w:p>
        </w:tc>
        <w:tc>
          <w:tcPr>
            <w:tcW w:w="3685" w:type="dxa"/>
            <w:vAlign w:val="center"/>
          </w:tcPr>
          <w:p w14:paraId="228F7159" w14:textId="77777777" w:rsidR="003C2896" w:rsidRPr="009661B9" w:rsidRDefault="003C2896" w:rsidP="00346009">
            <w:r w:rsidRPr="009661B9">
              <w:t>Leírás</w:t>
            </w:r>
          </w:p>
        </w:tc>
        <w:tc>
          <w:tcPr>
            <w:tcW w:w="1694" w:type="dxa"/>
            <w:vAlign w:val="center"/>
          </w:tcPr>
          <w:p w14:paraId="73FC3321" w14:textId="77777777" w:rsidR="003C2896" w:rsidRPr="009661B9" w:rsidRDefault="003C2896" w:rsidP="00346009">
            <w:r w:rsidRPr="009661B9">
              <w:t>Kulcs/index</w:t>
            </w:r>
          </w:p>
        </w:tc>
      </w:tr>
      <w:tr w:rsidR="003C2896" w:rsidRPr="009661B9" w14:paraId="5C2B0CB7" w14:textId="77777777" w:rsidTr="00346009">
        <w:tc>
          <w:tcPr>
            <w:tcW w:w="1696" w:type="dxa"/>
          </w:tcPr>
          <w:p w14:paraId="6702A312" w14:textId="77777777" w:rsidR="003C2896" w:rsidRPr="009661B9" w:rsidRDefault="003C2896" w:rsidP="00346009">
            <w:proofErr w:type="spellStart"/>
            <w:r w:rsidRPr="009661B9">
              <w:t>borrowing_id</w:t>
            </w:r>
            <w:proofErr w:type="spellEnd"/>
          </w:p>
        </w:tc>
        <w:tc>
          <w:tcPr>
            <w:tcW w:w="1418" w:type="dxa"/>
          </w:tcPr>
          <w:p w14:paraId="6B36D249" w14:textId="77777777" w:rsidR="003C2896" w:rsidRPr="009661B9" w:rsidRDefault="003C2896" w:rsidP="00346009">
            <w:r w:rsidRPr="009661B9">
              <w:t>INT</w:t>
            </w:r>
          </w:p>
        </w:tc>
        <w:tc>
          <w:tcPr>
            <w:tcW w:w="3685" w:type="dxa"/>
          </w:tcPr>
          <w:p w14:paraId="312E382D" w14:textId="77777777" w:rsidR="003C2896" w:rsidRPr="009661B9" w:rsidRDefault="003C2896" w:rsidP="00346009">
            <w:r w:rsidRPr="009661B9">
              <w:t>Kivétel egyedi azonosítója</w:t>
            </w:r>
          </w:p>
        </w:tc>
        <w:tc>
          <w:tcPr>
            <w:tcW w:w="1694" w:type="dxa"/>
          </w:tcPr>
          <w:p w14:paraId="552DE15A" w14:textId="77777777" w:rsidR="003C2896" w:rsidRPr="009661B9" w:rsidRDefault="003C2896" w:rsidP="00346009">
            <w:proofErr w:type="spellStart"/>
            <w:r w:rsidRPr="009661B9">
              <w:t>primary</w:t>
            </w:r>
            <w:proofErr w:type="spellEnd"/>
            <w:r w:rsidRPr="009661B9">
              <w:t xml:space="preserve"> </w:t>
            </w:r>
            <w:proofErr w:type="spellStart"/>
            <w:r w:rsidRPr="009661B9">
              <w:t>key</w:t>
            </w:r>
            <w:proofErr w:type="spellEnd"/>
          </w:p>
        </w:tc>
      </w:tr>
      <w:tr w:rsidR="003C2896" w:rsidRPr="009661B9" w14:paraId="03E6B223" w14:textId="77777777" w:rsidTr="00346009">
        <w:trPr>
          <w:trHeight w:val="52"/>
        </w:trPr>
        <w:tc>
          <w:tcPr>
            <w:tcW w:w="1696" w:type="dxa"/>
          </w:tcPr>
          <w:p w14:paraId="7A93AC35" w14:textId="77777777" w:rsidR="003C2896" w:rsidRPr="009661B9" w:rsidRDefault="003C2896" w:rsidP="00346009">
            <w:proofErr w:type="spellStart"/>
            <w:r w:rsidRPr="009661B9">
              <w:t>book_id</w:t>
            </w:r>
            <w:proofErr w:type="spellEnd"/>
          </w:p>
        </w:tc>
        <w:tc>
          <w:tcPr>
            <w:tcW w:w="1418" w:type="dxa"/>
          </w:tcPr>
          <w:p w14:paraId="0E426465" w14:textId="77777777" w:rsidR="003C2896" w:rsidRPr="009661B9" w:rsidRDefault="003C2896" w:rsidP="00346009">
            <w:r w:rsidRPr="009661B9">
              <w:t>INT</w:t>
            </w:r>
          </w:p>
        </w:tc>
        <w:tc>
          <w:tcPr>
            <w:tcW w:w="3685" w:type="dxa"/>
          </w:tcPr>
          <w:p w14:paraId="241222FA" w14:textId="77777777" w:rsidR="003C2896" w:rsidRPr="009661B9" w:rsidRDefault="003C2896" w:rsidP="00346009">
            <w:r w:rsidRPr="009661B9">
              <w:t>Könyv egyedi azonosítója</w:t>
            </w:r>
          </w:p>
        </w:tc>
        <w:tc>
          <w:tcPr>
            <w:tcW w:w="1694" w:type="dxa"/>
          </w:tcPr>
          <w:p w14:paraId="66D491B5"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3D100F51" w14:textId="77777777" w:rsidTr="00346009">
        <w:tc>
          <w:tcPr>
            <w:tcW w:w="1696" w:type="dxa"/>
          </w:tcPr>
          <w:p w14:paraId="444C92F9" w14:textId="77777777" w:rsidR="003C2896" w:rsidRPr="009661B9" w:rsidRDefault="003C2896" w:rsidP="00346009">
            <w:proofErr w:type="spellStart"/>
            <w:r w:rsidRPr="009661B9">
              <w:t>user_id</w:t>
            </w:r>
            <w:proofErr w:type="spellEnd"/>
          </w:p>
        </w:tc>
        <w:tc>
          <w:tcPr>
            <w:tcW w:w="1418" w:type="dxa"/>
          </w:tcPr>
          <w:p w14:paraId="48AF4561" w14:textId="77777777" w:rsidR="003C2896" w:rsidRPr="009661B9" w:rsidRDefault="003C2896" w:rsidP="00346009">
            <w:r w:rsidRPr="009661B9">
              <w:t>INT</w:t>
            </w:r>
          </w:p>
        </w:tc>
        <w:tc>
          <w:tcPr>
            <w:tcW w:w="3685" w:type="dxa"/>
          </w:tcPr>
          <w:p w14:paraId="07057BCC" w14:textId="77777777" w:rsidR="003C2896" w:rsidRPr="009661B9" w:rsidRDefault="003C2896" w:rsidP="00346009">
            <w:r w:rsidRPr="009661B9">
              <w:t>Felhasználó egyedi azonosítója</w:t>
            </w:r>
          </w:p>
        </w:tc>
        <w:tc>
          <w:tcPr>
            <w:tcW w:w="1694" w:type="dxa"/>
          </w:tcPr>
          <w:p w14:paraId="786B079D"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0D837221" w14:textId="77777777" w:rsidTr="00346009">
        <w:tc>
          <w:tcPr>
            <w:tcW w:w="1696" w:type="dxa"/>
          </w:tcPr>
          <w:p w14:paraId="2C2864E1" w14:textId="77777777" w:rsidR="003C2896" w:rsidRPr="009661B9" w:rsidRDefault="003C2896" w:rsidP="00346009">
            <w:proofErr w:type="spellStart"/>
            <w:r w:rsidRPr="009661B9">
              <w:t>empl_e</w:t>
            </w:r>
            <w:proofErr w:type="spellEnd"/>
          </w:p>
        </w:tc>
        <w:tc>
          <w:tcPr>
            <w:tcW w:w="1418" w:type="dxa"/>
          </w:tcPr>
          <w:p w14:paraId="24B2C609" w14:textId="77777777" w:rsidR="003C2896" w:rsidRPr="009661B9" w:rsidRDefault="003C2896" w:rsidP="00346009">
            <w:r w:rsidRPr="009661B9">
              <w:t>INT</w:t>
            </w:r>
          </w:p>
        </w:tc>
        <w:tc>
          <w:tcPr>
            <w:tcW w:w="3685" w:type="dxa"/>
          </w:tcPr>
          <w:p w14:paraId="796406E1" w14:textId="77777777" w:rsidR="003C2896" w:rsidRPr="009661B9" w:rsidRDefault="003C2896" w:rsidP="00346009">
            <w:r w:rsidRPr="009661B9">
              <w:t>Alkalmazott egyedi azonosítója. Amíg nincs visszahozva, azt az alkalmazottat tárolja, aki kiadta, ha már vissza lett véve, akkor azt tárolja, aki visszavette</w:t>
            </w:r>
          </w:p>
        </w:tc>
        <w:tc>
          <w:tcPr>
            <w:tcW w:w="1694" w:type="dxa"/>
          </w:tcPr>
          <w:p w14:paraId="0D68EE1C"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r w:rsidRPr="009661B9">
              <w:t xml:space="preserve"> </w:t>
            </w:r>
          </w:p>
        </w:tc>
      </w:tr>
      <w:tr w:rsidR="003C2896" w:rsidRPr="009661B9" w14:paraId="1FF01D9E" w14:textId="77777777" w:rsidTr="00346009">
        <w:tc>
          <w:tcPr>
            <w:tcW w:w="1696" w:type="dxa"/>
          </w:tcPr>
          <w:p w14:paraId="06BE1A2F" w14:textId="77777777" w:rsidR="003C2896" w:rsidRPr="009661B9" w:rsidRDefault="003C2896" w:rsidP="00346009">
            <w:proofErr w:type="spellStart"/>
            <w:r w:rsidRPr="009661B9">
              <w:t>start_date</w:t>
            </w:r>
            <w:proofErr w:type="spellEnd"/>
          </w:p>
        </w:tc>
        <w:tc>
          <w:tcPr>
            <w:tcW w:w="1418" w:type="dxa"/>
          </w:tcPr>
          <w:p w14:paraId="45FF2769" w14:textId="77777777" w:rsidR="003C2896" w:rsidRPr="009661B9" w:rsidRDefault="003C2896" w:rsidP="00346009">
            <w:r w:rsidRPr="009661B9">
              <w:t>DATE</w:t>
            </w:r>
          </w:p>
        </w:tc>
        <w:tc>
          <w:tcPr>
            <w:tcW w:w="3685" w:type="dxa"/>
          </w:tcPr>
          <w:p w14:paraId="6897B2AC" w14:textId="77777777" w:rsidR="003C2896" w:rsidRPr="009661B9" w:rsidRDefault="003C2896" w:rsidP="00346009">
            <w:r w:rsidRPr="009661B9">
              <w:t>Kivétel kezdetének dátuma</w:t>
            </w:r>
          </w:p>
        </w:tc>
        <w:tc>
          <w:tcPr>
            <w:tcW w:w="1694" w:type="dxa"/>
          </w:tcPr>
          <w:p w14:paraId="1EAE4DEC" w14:textId="77777777" w:rsidR="003C2896" w:rsidRPr="009661B9" w:rsidRDefault="003C2896" w:rsidP="00346009"/>
        </w:tc>
      </w:tr>
      <w:tr w:rsidR="003C2896" w:rsidRPr="009661B9" w14:paraId="1C3EC1C4" w14:textId="77777777" w:rsidTr="00346009">
        <w:tc>
          <w:tcPr>
            <w:tcW w:w="1696" w:type="dxa"/>
          </w:tcPr>
          <w:p w14:paraId="59AD09CB" w14:textId="77777777" w:rsidR="003C2896" w:rsidRPr="009661B9" w:rsidRDefault="003C2896" w:rsidP="00346009">
            <w:proofErr w:type="spellStart"/>
            <w:r w:rsidRPr="009661B9">
              <w:t>end_date</w:t>
            </w:r>
            <w:proofErr w:type="spellEnd"/>
          </w:p>
        </w:tc>
        <w:tc>
          <w:tcPr>
            <w:tcW w:w="1418" w:type="dxa"/>
          </w:tcPr>
          <w:p w14:paraId="5E5D90F4" w14:textId="77777777" w:rsidR="003C2896" w:rsidRPr="009661B9" w:rsidRDefault="003C2896" w:rsidP="00346009">
            <w:r w:rsidRPr="009661B9">
              <w:t>DATE</w:t>
            </w:r>
          </w:p>
        </w:tc>
        <w:tc>
          <w:tcPr>
            <w:tcW w:w="3685" w:type="dxa"/>
          </w:tcPr>
          <w:p w14:paraId="468EC32C" w14:textId="77777777" w:rsidR="003C2896" w:rsidRPr="009661B9" w:rsidRDefault="003C2896" w:rsidP="00346009">
            <w:r w:rsidRPr="009661B9">
              <w:t>Vége dátum, amíg nincs visszahozva a várt dátumot tárolja, visszahozást követően a visszavétel dátumát</w:t>
            </w:r>
          </w:p>
        </w:tc>
        <w:tc>
          <w:tcPr>
            <w:tcW w:w="1694" w:type="dxa"/>
          </w:tcPr>
          <w:p w14:paraId="6DE2435A" w14:textId="77777777" w:rsidR="003C2896" w:rsidRPr="009661B9" w:rsidRDefault="003C2896" w:rsidP="00346009"/>
        </w:tc>
      </w:tr>
      <w:tr w:rsidR="003C2896" w:rsidRPr="009661B9" w14:paraId="296CA0F2" w14:textId="77777777" w:rsidTr="00346009">
        <w:tc>
          <w:tcPr>
            <w:tcW w:w="1696" w:type="dxa"/>
          </w:tcPr>
          <w:p w14:paraId="2E9C4F9A" w14:textId="77777777" w:rsidR="003C2896" w:rsidRPr="009661B9" w:rsidRDefault="003C2896" w:rsidP="00346009">
            <w:proofErr w:type="spellStart"/>
            <w:r w:rsidRPr="009661B9">
              <w:t>returned</w:t>
            </w:r>
            <w:proofErr w:type="spellEnd"/>
          </w:p>
        </w:tc>
        <w:tc>
          <w:tcPr>
            <w:tcW w:w="1418" w:type="dxa"/>
          </w:tcPr>
          <w:p w14:paraId="3DA680CA" w14:textId="77777777" w:rsidR="003C2896" w:rsidRPr="009661B9" w:rsidRDefault="003C2896" w:rsidP="00346009">
            <w:r w:rsidRPr="009661B9">
              <w:t>BOOL</w:t>
            </w:r>
          </w:p>
        </w:tc>
        <w:tc>
          <w:tcPr>
            <w:tcW w:w="3685" w:type="dxa"/>
          </w:tcPr>
          <w:p w14:paraId="37A7A7EA" w14:textId="77777777" w:rsidR="003C2896" w:rsidRPr="009661B9" w:rsidRDefault="003C2896" w:rsidP="00346009">
            <w:r w:rsidRPr="009661B9">
              <w:t xml:space="preserve">Vissza lett-e már hozva </w:t>
            </w:r>
            <w:proofErr w:type="spellStart"/>
            <w:r w:rsidRPr="009661B9">
              <w:t>flag</w:t>
            </w:r>
            <w:proofErr w:type="spellEnd"/>
          </w:p>
        </w:tc>
        <w:tc>
          <w:tcPr>
            <w:tcW w:w="1694" w:type="dxa"/>
          </w:tcPr>
          <w:p w14:paraId="35E19061" w14:textId="77777777" w:rsidR="003C2896" w:rsidRPr="009661B9" w:rsidRDefault="003C2896" w:rsidP="00346009"/>
        </w:tc>
      </w:tr>
    </w:tbl>
    <w:p w14:paraId="4767373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3600" behindDoc="0" locked="0" layoutInCell="1" allowOverlap="1" wp14:anchorId="53FD0079" wp14:editId="4816E2F2">
                <wp:simplePos x="0" y="0"/>
                <wp:positionH relativeFrom="margin">
                  <wp:align>left</wp:align>
                </wp:positionH>
                <wp:positionV relativeFrom="paragraph">
                  <wp:posOffset>419100</wp:posOffset>
                </wp:positionV>
                <wp:extent cx="5384165" cy="2390775"/>
                <wp:effectExtent l="0" t="0" r="26035" b="28575"/>
                <wp:wrapSquare wrapText="bothSides"/>
                <wp:docPr id="15" name="Szövegdoboz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90775"/>
                        </a:xfrm>
                        <a:prstGeom prst="rect">
                          <a:avLst/>
                        </a:prstGeom>
                        <a:solidFill>
                          <a:srgbClr val="FFFFFF"/>
                        </a:solidFill>
                        <a:ln w="9525">
                          <a:solidFill>
                            <a:srgbClr val="000000"/>
                          </a:solidFill>
                          <a:miter lim="800000"/>
                          <a:headEnd/>
                          <a:tailEnd/>
                        </a:ln>
                      </wps:spPr>
                      <wps:txbx>
                        <w:txbxContent>
                          <w:p w14:paraId="290F256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0079" id="Szövegdoboz 15" o:spid="_x0000_s1044" type="#_x0000_t202" style="position:absolute;margin-left:0;margin-top:33pt;width:423.95pt;height:188.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">
                <v:textbox>
                  <w:txbxContent>
                    <w:p w14:paraId="290F256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borrowings</w:t>
                      </w:r>
                      <w:proofErr w:type="spellEnd"/>
                      <w:r w:rsidRPr="00F2755B">
                        <w:rPr>
                          <w:rFonts w:ascii="Cascadia Code ExtraLight" w:hAnsi="Cascadia Code ExtraLight"/>
                        </w:rPr>
                        <w:t>(</w:t>
                      </w:r>
                      <w:proofErr w:type="gramEnd"/>
                    </w:p>
                    <w:p w14:paraId="451AFC0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borrowing_id</w:t>
                      </w:r>
                      <w:proofErr w:type="spellEnd"/>
                      <w:r w:rsidRPr="00F2755B">
                        <w:rPr>
                          <w:rFonts w:ascii="Cascadia Code ExtraLight" w:hAnsi="Cascadia Code ExtraLight"/>
                        </w:rPr>
                        <w:t xml:space="preserve"> INT AUTO_INCREMENT PRIMARY KEY,</w:t>
                      </w:r>
                    </w:p>
                    <w:p w14:paraId="3744161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4A10B0B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D5780E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empl_e</w:t>
                      </w:r>
                      <w:proofErr w:type="spellEnd"/>
                      <w:r w:rsidRPr="00F2755B">
                        <w:rPr>
                          <w:rFonts w:ascii="Cascadia Code ExtraLight" w:hAnsi="Cascadia Code ExtraLight"/>
                        </w:rPr>
                        <w:t xml:space="preserve"> INT NOT NULL, </w:t>
                      </w:r>
                    </w:p>
                    <w:p w14:paraId="20F9929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start_date</w:t>
                      </w:r>
                      <w:proofErr w:type="spellEnd"/>
                      <w:r w:rsidRPr="00F2755B">
                        <w:rPr>
                          <w:rFonts w:ascii="Cascadia Code ExtraLight" w:hAnsi="Cascadia Code ExtraLight"/>
                        </w:rPr>
                        <w:t xml:space="preserve"> DATE,</w:t>
                      </w:r>
                    </w:p>
                    <w:p w14:paraId="2178540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203CC02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returned</w:t>
                      </w:r>
                      <w:proofErr w:type="spellEnd"/>
                      <w:r w:rsidRPr="00F2755B">
                        <w:rPr>
                          <w:rFonts w:ascii="Cascadia Code ExtraLight" w:hAnsi="Cascadia Code ExtraLight"/>
                        </w:rPr>
                        <w:t xml:space="preserve">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41DC0AA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w:t>
                      </w:r>
                    </w:p>
                    <w:p w14:paraId="319097A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empl_e</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employees</w:t>
                      </w:r>
                      <w:proofErr w:type="spellEnd"/>
                      <w:r w:rsidRPr="00F2755B">
                        <w:rPr>
                          <w:rFonts w:ascii="Cascadia Code ExtraLight" w:hAnsi="Cascadia Code ExtraLight"/>
                        </w:rPr>
                        <w:t>(</w:t>
                      </w:r>
                      <w:proofErr w:type="spellStart"/>
                      <w:r w:rsidRPr="00F2755B">
                        <w:rPr>
                          <w:rFonts w:ascii="Cascadia Code ExtraLight" w:hAnsi="Cascadia Code ExtraLight"/>
                        </w:rPr>
                        <w:t>empl_id</w:t>
                      </w:r>
                      <w:proofErr w:type="spellEnd"/>
                      <w:r w:rsidRPr="00F2755B">
                        <w:rPr>
                          <w:rFonts w:ascii="Cascadia Code ExtraLight" w:hAnsi="Cascadia Code ExtraLight"/>
                        </w:rPr>
                        <w:t>)</w:t>
                      </w:r>
                    </w:p>
                    <w:p w14:paraId="1317DC35"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DBED209" w14:textId="77777777" w:rsidR="003C2896" w:rsidRPr="009661B9" w:rsidRDefault="003C2896" w:rsidP="003C2896">
      <w:r w:rsidRPr="009661B9">
        <w:br w:type="page"/>
      </w:r>
    </w:p>
    <w:p w14:paraId="7C8C89EB" w14:textId="77777777" w:rsidR="003C2896" w:rsidRPr="009661B9" w:rsidRDefault="003C2896" w:rsidP="00385A3D">
      <w:pPr>
        <w:pStyle w:val="Cmsor4"/>
      </w:pPr>
      <w:bookmarkStart w:id="67" w:name="_Toc194844960"/>
      <w:r w:rsidRPr="009661B9">
        <w:lastRenderedPageBreak/>
        <w:t>A „</w:t>
      </w:r>
      <w:proofErr w:type="spellStart"/>
      <w:r w:rsidRPr="009661B9">
        <w:t>booking</w:t>
      </w:r>
      <w:proofErr w:type="spellEnd"/>
      <w:r w:rsidRPr="009661B9">
        <w:t>” tábla</w:t>
      </w:r>
      <w:bookmarkEnd w:id="67"/>
    </w:p>
    <w:p w14:paraId="3693F6BB" w14:textId="77777777" w:rsidR="003C2896" w:rsidRPr="009661B9" w:rsidRDefault="003C2896" w:rsidP="003C2896">
      <w:pPr>
        <w:spacing w:before="120"/>
        <w:jc w:val="both"/>
      </w:pPr>
      <w:r w:rsidRPr="009661B9">
        <w:t>A „</w:t>
      </w:r>
      <w:proofErr w:type="spellStart"/>
      <w:r w:rsidRPr="009661B9">
        <w:t>booking</w:t>
      </w:r>
      <w:proofErr w:type="spellEnd"/>
      <w:r w:rsidRPr="009661B9">
        <w:t>” táblában található az összes aktív könyv foglalás, ha egy foglalás lejár automatikusan kitörlődik a táblából. Több-több kapcsolatú kapcsolótábla, néhány művelet végett kapott saját egyedi azonosítót.</w:t>
      </w:r>
    </w:p>
    <w:p w14:paraId="656D2F3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5"/>
        <w:gridCol w:w="1388"/>
        <w:gridCol w:w="3375"/>
        <w:gridCol w:w="1865"/>
      </w:tblGrid>
      <w:tr w:rsidR="003C2896" w:rsidRPr="009661B9" w14:paraId="61F0F076" w14:textId="77777777" w:rsidTr="00346009">
        <w:tc>
          <w:tcPr>
            <w:tcW w:w="1696" w:type="dxa"/>
            <w:vAlign w:val="center"/>
          </w:tcPr>
          <w:p w14:paraId="28B9FFB1" w14:textId="77777777" w:rsidR="003C2896" w:rsidRPr="009661B9" w:rsidRDefault="003C2896" w:rsidP="00346009">
            <w:pPr>
              <w:jc w:val="center"/>
            </w:pPr>
            <w:r w:rsidRPr="009661B9">
              <w:t>Mező neve</w:t>
            </w:r>
          </w:p>
        </w:tc>
        <w:tc>
          <w:tcPr>
            <w:tcW w:w="1418" w:type="dxa"/>
            <w:vAlign w:val="center"/>
          </w:tcPr>
          <w:p w14:paraId="0292FC8D" w14:textId="77777777" w:rsidR="003C2896" w:rsidRPr="009661B9" w:rsidRDefault="003C2896" w:rsidP="00346009">
            <w:pPr>
              <w:jc w:val="center"/>
            </w:pPr>
            <w:r w:rsidRPr="009661B9">
              <w:t>Mező típusa</w:t>
            </w:r>
          </w:p>
        </w:tc>
        <w:tc>
          <w:tcPr>
            <w:tcW w:w="3487" w:type="dxa"/>
            <w:vAlign w:val="center"/>
          </w:tcPr>
          <w:p w14:paraId="5BEF5921" w14:textId="77777777" w:rsidR="003C2896" w:rsidRPr="009661B9" w:rsidRDefault="003C2896" w:rsidP="00346009">
            <w:pPr>
              <w:jc w:val="center"/>
            </w:pPr>
            <w:r w:rsidRPr="009661B9">
              <w:t>Leírás</w:t>
            </w:r>
          </w:p>
        </w:tc>
        <w:tc>
          <w:tcPr>
            <w:tcW w:w="1892" w:type="dxa"/>
            <w:vAlign w:val="center"/>
          </w:tcPr>
          <w:p w14:paraId="083B31C4" w14:textId="77777777" w:rsidR="003C2896" w:rsidRPr="009661B9" w:rsidRDefault="003C2896" w:rsidP="00346009">
            <w:pPr>
              <w:jc w:val="center"/>
            </w:pPr>
            <w:r w:rsidRPr="009661B9">
              <w:t>Kulcs/index</w:t>
            </w:r>
          </w:p>
        </w:tc>
      </w:tr>
      <w:tr w:rsidR="003C2896" w:rsidRPr="009661B9" w14:paraId="6BA3C606" w14:textId="77777777" w:rsidTr="00346009">
        <w:tc>
          <w:tcPr>
            <w:tcW w:w="1696" w:type="dxa"/>
            <w:vAlign w:val="center"/>
          </w:tcPr>
          <w:p w14:paraId="7345CAE9" w14:textId="77777777" w:rsidR="003C2896" w:rsidRPr="009661B9" w:rsidRDefault="003C2896" w:rsidP="00346009">
            <w:pPr>
              <w:jc w:val="center"/>
            </w:pPr>
            <w:proofErr w:type="spellStart"/>
            <w:r w:rsidRPr="009661B9">
              <w:t>booking_id</w:t>
            </w:r>
            <w:proofErr w:type="spellEnd"/>
          </w:p>
        </w:tc>
        <w:tc>
          <w:tcPr>
            <w:tcW w:w="1418" w:type="dxa"/>
            <w:vAlign w:val="center"/>
          </w:tcPr>
          <w:p w14:paraId="57864A00" w14:textId="77777777" w:rsidR="003C2896" w:rsidRPr="009661B9" w:rsidRDefault="003C2896" w:rsidP="00346009">
            <w:pPr>
              <w:jc w:val="center"/>
            </w:pPr>
            <w:r w:rsidRPr="009661B9">
              <w:t>INT</w:t>
            </w:r>
          </w:p>
        </w:tc>
        <w:tc>
          <w:tcPr>
            <w:tcW w:w="3487" w:type="dxa"/>
            <w:vAlign w:val="center"/>
          </w:tcPr>
          <w:p w14:paraId="55D1B77E" w14:textId="77777777" w:rsidR="003C2896" w:rsidRPr="009661B9" w:rsidRDefault="003C2896" w:rsidP="00346009">
            <w:r w:rsidRPr="009661B9">
              <w:t>Foglalás saját azonosítója</w:t>
            </w:r>
          </w:p>
        </w:tc>
        <w:tc>
          <w:tcPr>
            <w:tcW w:w="1892" w:type="dxa"/>
            <w:vAlign w:val="center"/>
          </w:tcPr>
          <w:p w14:paraId="69794047"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7CA761E8" w14:textId="77777777" w:rsidTr="00346009">
        <w:tc>
          <w:tcPr>
            <w:tcW w:w="1696" w:type="dxa"/>
            <w:vAlign w:val="center"/>
          </w:tcPr>
          <w:p w14:paraId="04F0B30B" w14:textId="77777777" w:rsidR="003C2896" w:rsidRPr="009661B9" w:rsidRDefault="003C2896" w:rsidP="00346009">
            <w:pPr>
              <w:jc w:val="center"/>
            </w:pPr>
            <w:proofErr w:type="spellStart"/>
            <w:r w:rsidRPr="009661B9">
              <w:t>user_id</w:t>
            </w:r>
            <w:proofErr w:type="spellEnd"/>
          </w:p>
        </w:tc>
        <w:tc>
          <w:tcPr>
            <w:tcW w:w="1418" w:type="dxa"/>
            <w:vAlign w:val="center"/>
          </w:tcPr>
          <w:p w14:paraId="21115EFA" w14:textId="77777777" w:rsidR="003C2896" w:rsidRPr="009661B9" w:rsidRDefault="003C2896" w:rsidP="00346009">
            <w:pPr>
              <w:jc w:val="center"/>
            </w:pPr>
            <w:r w:rsidRPr="009661B9">
              <w:t>INT</w:t>
            </w:r>
          </w:p>
        </w:tc>
        <w:tc>
          <w:tcPr>
            <w:tcW w:w="3487" w:type="dxa"/>
            <w:vAlign w:val="center"/>
          </w:tcPr>
          <w:p w14:paraId="32755637" w14:textId="77777777" w:rsidR="003C2896" w:rsidRPr="009661B9" w:rsidRDefault="003C2896" w:rsidP="00346009">
            <w:r w:rsidRPr="009661B9">
              <w:t>Felhasználó saját azonosítója</w:t>
            </w:r>
          </w:p>
        </w:tc>
        <w:tc>
          <w:tcPr>
            <w:tcW w:w="1892" w:type="dxa"/>
            <w:vAlign w:val="center"/>
          </w:tcPr>
          <w:p w14:paraId="5A795B1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3079E4D8" w14:textId="77777777" w:rsidTr="00346009">
        <w:tc>
          <w:tcPr>
            <w:tcW w:w="1696" w:type="dxa"/>
            <w:vAlign w:val="center"/>
          </w:tcPr>
          <w:p w14:paraId="3C63ED1B" w14:textId="77777777" w:rsidR="003C2896" w:rsidRPr="009661B9" w:rsidRDefault="003C2896" w:rsidP="00346009">
            <w:pPr>
              <w:jc w:val="center"/>
            </w:pPr>
            <w:proofErr w:type="spellStart"/>
            <w:r w:rsidRPr="009661B9">
              <w:t>book_id</w:t>
            </w:r>
            <w:proofErr w:type="spellEnd"/>
          </w:p>
        </w:tc>
        <w:tc>
          <w:tcPr>
            <w:tcW w:w="1418" w:type="dxa"/>
            <w:vAlign w:val="center"/>
          </w:tcPr>
          <w:p w14:paraId="608BE6F8" w14:textId="77777777" w:rsidR="003C2896" w:rsidRPr="009661B9" w:rsidRDefault="003C2896" w:rsidP="00346009">
            <w:pPr>
              <w:jc w:val="center"/>
            </w:pPr>
            <w:r w:rsidRPr="009661B9">
              <w:t>INT</w:t>
            </w:r>
          </w:p>
        </w:tc>
        <w:tc>
          <w:tcPr>
            <w:tcW w:w="3487" w:type="dxa"/>
            <w:vAlign w:val="center"/>
          </w:tcPr>
          <w:p w14:paraId="7228A0D7" w14:textId="77777777" w:rsidR="003C2896" w:rsidRPr="009661B9" w:rsidRDefault="003C2896" w:rsidP="00346009">
            <w:r w:rsidRPr="009661B9">
              <w:t>Könyv saját azonosítója</w:t>
            </w:r>
          </w:p>
        </w:tc>
        <w:tc>
          <w:tcPr>
            <w:tcW w:w="1892" w:type="dxa"/>
            <w:vAlign w:val="center"/>
          </w:tcPr>
          <w:p w14:paraId="1BAF55C3"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C62959F" w14:textId="77777777" w:rsidTr="00346009">
        <w:tc>
          <w:tcPr>
            <w:tcW w:w="1696" w:type="dxa"/>
            <w:vAlign w:val="center"/>
          </w:tcPr>
          <w:p w14:paraId="4F4D057D" w14:textId="77777777" w:rsidR="003C2896" w:rsidRPr="009661B9" w:rsidRDefault="003C2896" w:rsidP="00346009">
            <w:pPr>
              <w:jc w:val="center"/>
            </w:pPr>
            <w:proofErr w:type="spellStart"/>
            <w:r w:rsidRPr="009661B9">
              <w:t>end_date</w:t>
            </w:r>
            <w:proofErr w:type="spellEnd"/>
          </w:p>
        </w:tc>
        <w:tc>
          <w:tcPr>
            <w:tcW w:w="1418" w:type="dxa"/>
            <w:vAlign w:val="center"/>
          </w:tcPr>
          <w:p w14:paraId="58D87023" w14:textId="77777777" w:rsidR="003C2896" w:rsidRPr="009661B9" w:rsidRDefault="003C2896" w:rsidP="00346009">
            <w:pPr>
              <w:jc w:val="center"/>
            </w:pPr>
            <w:r w:rsidRPr="009661B9">
              <w:t>DATE</w:t>
            </w:r>
          </w:p>
        </w:tc>
        <w:tc>
          <w:tcPr>
            <w:tcW w:w="3487" w:type="dxa"/>
            <w:vAlign w:val="center"/>
          </w:tcPr>
          <w:p w14:paraId="0252E5DB" w14:textId="77777777" w:rsidR="003C2896" w:rsidRPr="009661B9" w:rsidRDefault="003C2896" w:rsidP="00346009">
            <w:r w:rsidRPr="009661B9">
              <w:t>Foglalás lejárati dátuma</w:t>
            </w:r>
          </w:p>
        </w:tc>
        <w:tc>
          <w:tcPr>
            <w:tcW w:w="1892" w:type="dxa"/>
            <w:vAlign w:val="center"/>
          </w:tcPr>
          <w:p w14:paraId="4148AEB1" w14:textId="77777777" w:rsidR="003C2896" w:rsidRPr="009661B9" w:rsidRDefault="003C2896" w:rsidP="00346009">
            <w:pPr>
              <w:jc w:val="center"/>
            </w:pPr>
          </w:p>
        </w:tc>
      </w:tr>
      <w:tr w:rsidR="003C2896" w:rsidRPr="009661B9" w14:paraId="3371D646" w14:textId="77777777" w:rsidTr="00346009">
        <w:tc>
          <w:tcPr>
            <w:tcW w:w="1696" w:type="dxa"/>
            <w:vAlign w:val="center"/>
          </w:tcPr>
          <w:p w14:paraId="0D12ACA9" w14:textId="77777777" w:rsidR="003C2896" w:rsidRPr="009661B9" w:rsidRDefault="003C2896" w:rsidP="00346009">
            <w:pPr>
              <w:jc w:val="center"/>
            </w:pPr>
            <w:proofErr w:type="spellStart"/>
            <w:r w:rsidRPr="009661B9">
              <w:t>handled</w:t>
            </w:r>
            <w:proofErr w:type="spellEnd"/>
          </w:p>
        </w:tc>
        <w:tc>
          <w:tcPr>
            <w:tcW w:w="1418" w:type="dxa"/>
            <w:vAlign w:val="center"/>
          </w:tcPr>
          <w:p w14:paraId="20769634" w14:textId="77777777" w:rsidR="003C2896" w:rsidRPr="009661B9" w:rsidRDefault="003C2896" w:rsidP="00346009">
            <w:pPr>
              <w:jc w:val="center"/>
            </w:pPr>
            <w:r w:rsidRPr="009661B9">
              <w:t>INT</w:t>
            </w:r>
          </w:p>
        </w:tc>
        <w:tc>
          <w:tcPr>
            <w:tcW w:w="3487" w:type="dxa"/>
            <w:vAlign w:val="center"/>
          </w:tcPr>
          <w:p w14:paraId="006D1552" w14:textId="77777777" w:rsidR="003C2896" w:rsidRPr="009661B9" w:rsidRDefault="003C2896" w:rsidP="00346009">
            <w:r w:rsidRPr="009661B9">
              <w:t xml:space="preserve">Állapot </w:t>
            </w:r>
            <w:proofErr w:type="spellStart"/>
            <w:r w:rsidRPr="009661B9">
              <w:t>flag</w:t>
            </w:r>
            <w:proofErr w:type="spellEnd"/>
            <w:r w:rsidRPr="009661B9">
              <w:t>, három állapot 1 &lt;- új foglalás, a könyvet félre kell tenni, 0 &lt;- a könyvvel nincs semmi tennivaló, -1 &lt;- foglalás törölve lett a könyvet vissza kell tenni a helyére</w:t>
            </w:r>
          </w:p>
        </w:tc>
        <w:tc>
          <w:tcPr>
            <w:tcW w:w="1892" w:type="dxa"/>
            <w:vAlign w:val="center"/>
          </w:tcPr>
          <w:p w14:paraId="73D7A8C0" w14:textId="77777777" w:rsidR="003C2896" w:rsidRPr="009661B9" w:rsidRDefault="003C2896" w:rsidP="00346009">
            <w:pPr>
              <w:jc w:val="center"/>
            </w:pPr>
          </w:p>
        </w:tc>
      </w:tr>
    </w:tbl>
    <w:p w14:paraId="3135F87F"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4624" behindDoc="0" locked="0" layoutInCell="1" allowOverlap="1" wp14:anchorId="4B9278EA" wp14:editId="4D35962E">
                <wp:simplePos x="0" y="0"/>
                <wp:positionH relativeFrom="margin">
                  <wp:posOffset>-635</wp:posOffset>
                </wp:positionH>
                <wp:positionV relativeFrom="paragraph">
                  <wp:posOffset>423545</wp:posOffset>
                </wp:positionV>
                <wp:extent cx="5384165" cy="2613025"/>
                <wp:effectExtent l="0" t="0" r="26035" b="15875"/>
                <wp:wrapSquare wrapText="bothSides"/>
                <wp:docPr id="14" name="Szövegdoboz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613025"/>
                        </a:xfrm>
                        <a:prstGeom prst="rect">
                          <a:avLst/>
                        </a:prstGeom>
                        <a:solidFill>
                          <a:srgbClr val="FFFFFF"/>
                        </a:solidFill>
                        <a:ln w="9525">
                          <a:solidFill>
                            <a:srgbClr val="000000"/>
                          </a:solidFill>
                          <a:miter lim="800000"/>
                          <a:headEnd/>
                          <a:tailEnd/>
                        </a:ln>
                      </wps:spPr>
                      <wps:txbx>
                        <w:txbxContent>
                          <w:p w14:paraId="44E27CA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78EA" id="Szövegdoboz 14" o:spid="_x0000_s1045" type="#_x0000_t202" style="position:absolute;margin-left:-.05pt;margin-top:33.35pt;width:423.95pt;height:205.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">
                <v:textbox>
                  <w:txbxContent>
                    <w:p w14:paraId="44E27CA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proofErr w:type="gramStart"/>
                      <w:r w:rsidRPr="00F2755B">
                        <w:rPr>
                          <w:rFonts w:ascii="Cascadia Code ExtraLight" w:hAnsi="Cascadia Code ExtraLight"/>
                        </w:rPr>
                        <w:t>booking</w:t>
                      </w:r>
                      <w:proofErr w:type="spellEnd"/>
                      <w:r w:rsidRPr="00F2755B">
                        <w:rPr>
                          <w:rFonts w:ascii="Cascadia Code ExtraLight" w:hAnsi="Cascadia Code ExtraLight"/>
                        </w:rPr>
                        <w:t>(</w:t>
                      </w:r>
                      <w:proofErr w:type="gramEnd"/>
                    </w:p>
                    <w:p w14:paraId="3FD59266"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booking_id</w:t>
                      </w:r>
                      <w:proofErr w:type="spellEnd"/>
                      <w:r w:rsidRPr="00F2755B">
                        <w:rPr>
                          <w:rFonts w:ascii="Cascadia Code ExtraLight" w:hAnsi="Cascadia Code ExtraLight"/>
                        </w:rPr>
                        <w:t xml:space="preserve"> INT AUTO_INCREMENT PRIMARY KEY,</w:t>
                      </w:r>
                    </w:p>
                    <w:p w14:paraId="7F5E2A91"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book_id</w:t>
                      </w:r>
                      <w:proofErr w:type="spellEnd"/>
                      <w:r w:rsidRPr="00F2755B">
                        <w:rPr>
                          <w:rFonts w:ascii="Cascadia Code ExtraLight" w:hAnsi="Cascadia Code ExtraLight"/>
                        </w:rPr>
                        <w:t xml:space="preserve"> INT NOT NULL,</w:t>
                      </w:r>
                    </w:p>
                    <w:p w14:paraId="5A9402D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INT NOT NULL,</w:t>
                      </w:r>
                    </w:p>
                    <w:p w14:paraId="7B3F0B2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end_date</w:t>
                      </w:r>
                      <w:proofErr w:type="spellEnd"/>
                      <w:r w:rsidRPr="00F2755B">
                        <w:rPr>
                          <w:rFonts w:ascii="Cascadia Code ExtraLight" w:hAnsi="Cascadia Code ExtraLight"/>
                        </w:rPr>
                        <w:t xml:space="preserve"> DATE,</w:t>
                      </w:r>
                    </w:p>
                    <w:p w14:paraId="3C9B2DA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handled</w:t>
                      </w:r>
                      <w:proofErr w:type="spellEnd"/>
                      <w:r w:rsidRPr="00F2755B">
                        <w:rPr>
                          <w:rFonts w:ascii="Cascadia Code ExtraLight" w:hAnsi="Cascadia Code ExtraLight"/>
                        </w:rPr>
                        <w:t xml:space="preserve"> TINYINT DEFAULT 0,</w:t>
                      </w:r>
                    </w:p>
                    <w:p w14:paraId="28336E42"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book_id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inventory</w:t>
                      </w:r>
                      <w:proofErr w:type="spellEnd"/>
                      <w:r w:rsidRPr="00F2755B">
                        <w:rPr>
                          <w:rFonts w:ascii="Cascadia Code ExtraLight" w:hAnsi="Cascadia Code ExtraLight"/>
                        </w:rPr>
                        <w:t>(</w:t>
                      </w:r>
                      <w:proofErr w:type="spellStart"/>
                      <w:r w:rsidRPr="00F2755B">
                        <w:rPr>
                          <w:rFonts w:ascii="Cascadia Code ExtraLight" w:hAnsi="Cascadia Code ExtraLight"/>
                        </w:rPr>
                        <w:t>book_id</w:t>
                      </w:r>
                      <w:proofErr w:type="spellEnd"/>
                      <w:r w:rsidRPr="00F2755B">
                        <w:rPr>
                          <w:rFonts w:ascii="Cascadia Code ExtraLight" w:hAnsi="Cascadia Code ExtraLight"/>
                        </w:rPr>
                        <w:t>),</w:t>
                      </w:r>
                    </w:p>
                    <w:p w14:paraId="5819A6D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spellStart"/>
                      <w:proofErr w:type="gramEnd"/>
                      <w:r w:rsidRPr="00F2755B">
                        <w:rPr>
                          <w:rFonts w:ascii="Cascadia Code ExtraLight" w:hAnsi="Cascadia Code ExtraLight"/>
                        </w:rPr>
                        <w:t>user_id</w:t>
                      </w:r>
                      <w:proofErr w:type="spellEnd"/>
                      <w:r w:rsidRPr="00F2755B">
                        <w:rPr>
                          <w:rFonts w:ascii="Cascadia Code ExtraLight" w:hAnsi="Cascadia Code ExtraLight"/>
                        </w:rPr>
                        <w:t xml:space="preserve">) REFERENCES </w:t>
                      </w:r>
                      <w:proofErr w:type="spellStart"/>
                      <w:r w:rsidRPr="00F2755B">
                        <w:rPr>
                          <w:rFonts w:ascii="Cascadia Code ExtraLight" w:hAnsi="Cascadia Code ExtraLight"/>
                        </w:rPr>
                        <w:t>users</w:t>
                      </w:r>
                      <w:proofErr w:type="spellEnd"/>
                      <w:r w:rsidRPr="00F2755B">
                        <w:rPr>
                          <w:rFonts w:ascii="Cascadia Code ExtraLight" w:hAnsi="Cascadia Code ExtraLight"/>
                        </w:rPr>
                        <w:t>(</w:t>
                      </w:r>
                      <w:proofErr w:type="spellStart"/>
                      <w:r w:rsidRPr="00F2755B">
                        <w:rPr>
                          <w:rFonts w:ascii="Cascadia Code ExtraLight" w:hAnsi="Cascadia Code ExtraLight"/>
                        </w:rPr>
                        <w:t>user_id</w:t>
                      </w:r>
                      <w:proofErr w:type="spellEnd"/>
                      <w:r w:rsidRPr="00F2755B">
                        <w:rPr>
                          <w:rFonts w:ascii="Cascadia Code ExtraLight" w:hAnsi="Cascadia Code ExtraLight"/>
                        </w:rPr>
                        <w:t xml:space="preserve">) </w:t>
                      </w:r>
                    </w:p>
                    <w:p w14:paraId="6B22E0F8"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E8AFB65" w14:textId="77777777" w:rsidR="003C2896" w:rsidRPr="009661B9" w:rsidRDefault="003C2896" w:rsidP="003C2896">
      <w:r w:rsidRPr="009661B9">
        <w:br w:type="page"/>
      </w:r>
    </w:p>
    <w:p w14:paraId="34DB5B09" w14:textId="77777777" w:rsidR="003C2896" w:rsidRPr="009661B9" w:rsidRDefault="003C2896" w:rsidP="004741B3">
      <w:pPr>
        <w:pStyle w:val="Cmsor4"/>
      </w:pPr>
      <w:bookmarkStart w:id="68" w:name="_Toc194844961"/>
      <w:r w:rsidRPr="009661B9">
        <w:lastRenderedPageBreak/>
        <w:t>A „</w:t>
      </w:r>
      <w:proofErr w:type="spellStart"/>
      <w:r w:rsidRPr="009661B9">
        <w:t>system_settings</w:t>
      </w:r>
      <w:proofErr w:type="spellEnd"/>
      <w:r w:rsidRPr="009661B9">
        <w:t>” tábla</w:t>
      </w:r>
      <w:bookmarkEnd w:id="68"/>
    </w:p>
    <w:p w14:paraId="5E404029" w14:textId="77777777" w:rsidR="003C2896" w:rsidRPr="009661B9" w:rsidRDefault="003C2896" w:rsidP="003C2896">
      <w:pPr>
        <w:spacing w:before="120"/>
        <w:jc w:val="both"/>
      </w:pPr>
      <w:r w:rsidRPr="009661B9">
        <w:t>A „</w:t>
      </w:r>
      <w:proofErr w:type="spellStart"/>
      <w:r w:rsidRPr="009661B9">
        <w:t>system_settigns</w:t>
      </w:r>
      <w:proofErr w:type="spellEnd"/>
      <w:r w:rsidRPr="009661B9">
        <w:t>” tábla a könyvtár rendszeréhez tartozó alapbeállításokat tárolja nem kapcsolódik más táblához szimplán egységes tárolás végett létezik</w:t>
      </w:r>
    </w:p>
    <w:p w14:paraId="61EA413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457"/>
        <w:gridCol w:w="1409"/>
        <w:gridCol w:w="3032"/>
        <w:gridCol w:w="1405"/>
      </w:tblGrid>
      <w:tr w:rsidR="003C2896" w:rsidRPr="009661B9" w14:paraId="1ACD8CBF" w14:textId="77777777" w:rsidTr="00346009">
        <w:tc>
          <w:tcPr>
            <w:tcW w:w="2314" w:type="dxa"/>
            <w:vAlign w:val="center"/>
          </w:tcPr>
          <w:p w14:paraId="72D45FB3" w14:textId="77777777" w:rsidR="003C2896" w:rsidRPr="009661B9" w:rsidRDefault="003C2896" w:rsidP="00346009">
            <w:pPr>
              <w:jc w:val="center"/>
            </w:pPr>
            <w:r w:rsidRPr="009661B9">
              <w:t>Mező neve</w:t>
            </w:r>
          </w:p>
        </w:tc>
        <w:tc>
          <w:tcPr>
            <w:tcW w:w="1509" w:type="dxa"/>
            <w:vAlign w:val="center"/>
          </w:tcPr>
          <w:p w14:paraId="586840E0" w14:textId="77777777" w:rsidR="003C2896" w:rsidRPr="009661B9" w:rsidRDefault="003C2896" w:rsidP="00346009">
            <w:pPr>
              <w:jc w:val="center"/>
            </w:pPr>
            <w:r w:rsidRPr="009661B9">
              <w:t>Mező típusa</w:t>
            </w:r>
          </w:p>
        </w:tc>
        <w:tc>
          <w:tcPr>
            <w:tcW w:w="3260" w:type="dxa"/>
            <w:vAlign w:val="center"/>
          </w:tcPr>
          <w:p w14:paraId="328DAC1D" w14:textId="77777777" w:rsidR="003C2896" w:rsidRPr="009661B9" w:rsidRDefault="003C2896" w:rsidP="00346009">
            <w:pPr>
              <w:jc w:val="center"/>
            </w:pPr>
            <w:r w:rsidRPr="009661B9">
              <w:t>Leírás</w:t>
            </w:r>
          </w:p>
        </w:tc>
        <w:tc>
          <w:tcPr>
            <w:tcW w:w="1410" w:type="dxa"/>
            <w:vAlign w:val="center"/>
          </w:tcPr>
          <w:p w14:paraId="0010AD1B" w14:textId="77777777" w:rsidR="003C2896" w:rsidRPr="009661B9" w:rsidRDefault="003C2896" w:rsidP="00346009">
            <w:pPr>
              <w:jc w:val="center"/>
            </w:pPr>
            <w:r w:rsidRPr="009661B9">
              <w:t>Kulcs/index</w:t>
            </w:r>
          </w:p>
        </w:tc>
      </w:tr>
      <w:tr w:rsidR="003C2896" w:rsidRPr="009661B9" w14:paraId="7EE251F8" w14:textId="77777777" w:rsidTr="00346009">
        <w:tc>
          <w:tcPr>
            <w:tcW w:w="2314" w:type="dxa"/>
            <w:vAlign w:val="center"/>
          </w:tcPr>
          <w:p w14:paraId="5A9D4E1C" w14:textId="77777777" w:rsidR="003C2896" w:rsidRPr="009661B9" w:rsidRDefault="003C2896" w:rsidP="00346009">
            <w:proofErr w:type="spellStart"/>
            <w:r w:rsidRPr="009661B9">
              <w:t>membership_fee</w:t>
            </w:r>
            <w:proofErr w:type="spellEnd"/>
          </w:p>
        </w:tc>
        <w:tc>
          <w:tcPr>
            <w:tcW w:w="1509" w:type="dxa"/>
            <w:vAlign w:val="center"/>
          </w:tcPr>
          <w:p w14:paraId="5FCA5DAA" w14:textId="77777777" w:rsidR="003C2896" w:rsidRPr="009661B9" w:rsidRDefault="003C2896" w:rsidP="00346009">
            <w:pPr>
              <w:jc w:val="center"/>
            </w:pPr>
            <w:r w:rsidRPr="009661B9">
              <w:t>INT</w:t>
            </w:r>
          </w:p>
        </w:tc>
        <w:tc>
          <w:tcPr>
            <w:tcW w:w="3260" w:type="dxa"/>
            <w:vAlign w:val="center"/>
          </w:tcPr>
          <w:p w14:paraId="71782643" w14:textId="77777777" w:rsidR="003C2896" w:rsidRPr="009661B9" w:rsidRDefault="003C2896" w:rsidP="00346009">
            <w:r w:rsidRPr="009661B9">
              <w:t>Tagság díja, mértékegység: forint</w:t>
            </w:r>
          </w:p>
        </w:tc>
        <w:tc>
          <w:tcPr>
            <w:tcW w:w="1410" w:type="dxa"/>
            <w:vAlign w:val="center"/>
          </w:tcPr>
          <w:p w14:paraId="2960BA93" w14:textId="77777777" w:rsidR="003C2896" w:rsidRPr="009661B9" w:rsidRDefault="003C2896" w:rsidP="00346009">
            <w:pPr>
              <w:jc w:val="center"/>
            </w:pPr>
          </w:p>
        </w:tc>
      </w:tr>
      <w:tr w:rsidR="003C2896" w:rsidRPr="009661B9" w14:paraId="2902C35A" w14:textId="77777777" w:rsidTr="00346009">
        <w:tc>
          <w:tcPr>
            <w:tcW w:w="2314" w:type="dxa"/>
            <w:vAlign w:val="center"/>
          </w:tcPr>
          <w:p w14:paraId="4B6F9C9E" w14:textId="77777777" w:rsidR="003C2896" w:rsidRPr="009661B9" w:rsidRDefault="003C2896" w:rsidP="00346009">
            <w:proofErr w:type="spellStart"/>
            <w:r w:rsidRPr="009661B9">
              <w:t>borrowing_time</w:t>
            </w:r>
            <w:proofErr w:type="spellEnd"/>
          </w:p>
        </w:tc>
        <w:tc>
          <w:tcPr>
            <w:tcW w:w="1509" w:type="dxa"/>
            <w:vAlign w:val="center"/>
          </w:tcPr>
          <w:p w14:paraId="13D82741" w14:textId="77777777" w:rsidR="003C2896" w:rsidRPr="009661B9" w:rsidRDefault="003C2896" w:rsidP="00346009">
            <w:pPr>
              <w:jc w:val="center"/>
            </w:pPr>
            <w:r w:rsidRPr="009661B9">
              <w:t>INT</w:t>
            </w:r>
          </w:p>
        </w:tc>
        <w:tc>
          <w:tcPr>
            <w:tcW w:w="3260" w:type="dxa"/>
            <w:vAlign w:val="center"/>
          </w:tcPr>
          <w:p w14:paraId="66669186" w14:textId="77777777" w:rsidR="003C2896" w:rsidRPr="009661B9" w:rsidRDefault="003C2896" w:rsidP="00346009">
            <w:r w:rsidRPr="009661B9">
              <w:t>Kivétel ideje, mértékegység: nap</w:t>
            </w:r>
          </w:p>
        </w:tc>
        <w:tc>
          <w:tcPr>
            <w:tcW w:w="1410" w:type="dxa"/>
            <w:vAlign w:val="center"/>
          </w:tcPr>
          <w:p w14:paraId="07E9A244" w14:textId="77777777" w:rsidR="003C2896" w:rsidRPr="009661B9" w:rsidRDefault="003C2896" w:rsidP="00346009">
            <w:pPr>
              <w:jc w:val="center"/>
            </w:pPr>
          </w:p>
        </w:tc>
      </w:tr>
      <w:tr w:rsidR="003C2896" w:rsidRPr="009661B9" w14:paraId="4D63D622" w14:textId="77777777" w:rsidTr="00346009">
        <w:tc>
          <w:tcPr>
            <w:tcW w:w="2314" w:type="dxa"/>
            <w:vAlign w:val="center"/>
          </w:tcPr>
          <w:p w14:paraId="6A0D1375" w14:textId="77777777" w:rsidR="003C2896" w:rsidRPr="009661B9" w:rsidRDefault="003C2896" w:rsidP="00346009">
            <w:proofErr w:type="spellStart"/>
            <w:r w:rsidRPr="009661B9">
              <w:t>lengthening_time</w:t>
            </w:r>
            <w:proofErr w:type="spellEnd"/>
          </w:p>
        </w:tc>
        <w:tc>
          <w:tcPr>
            <w:tcW w:w="1509" w:type="dxa"/>
            <w:vAlign w:val="center"/>
          </w:tcPr>
          <w:p w14:paraId="12B05F73" w14:textId="77777777" w:rsidR="003C2896" w:rsidRPr="009661B9" w:rsidRDefault="003C2896" w:rsidP="00346009">
            <w:pPr>
              <w:jc w:val="center"/>
            </w:pPr>
            <w:r w:rsidRPr="009661B9">
              <w:t>INT</w:t>
            </w:r>
          </w:p>
        </w:tc>
        <w:tc>
          <w:tcPr>
            <w:tcW w:w="3260" w:type="dxa"/>
            <w:vAlign w:val="center"/>
          </w:tcPr>
          <w:p w14:paraId="134A807E" w14:textId="77777777" w:rsidR="003C2896" w:rsidRPr="009661B9" w:rsidRDefault="003C2896" w:rsidP="00346009">
            <w:r w:rsidRPr="009661B9">
              <w:t>Hosszabbítás ideje, mértékegység: nap</w:t>
            </w:r>
          </w:p>
        </w:tc>
        <w:tc>
          <w:tcPr>
            <w:tcW w:w="1410" w:type="dxa"/>
            <w:vAlign w:val="center"/>
          </w:tcPr>
          <w:p w14:paraId="2C3020B7" w14:textId="77777777" w:rsidR="003C2896" w:rsidRPr="009661B9" w:rsidRDefault="003C2896" w:rsidP="00346009">
            <w:pPr>
              <w:jc w:val="center"/>
            </w:pPr>
          </w:p>
        </w:tc>
      </w:tr>
      <w:tr w:rsidR="003C2896" w:rsidRPr="009661B9" w14:paraId="276FF321" w14:textId="77777777" w:rsidTr="00346009">
        <w:tc>
          <w:tcPr>
            <w:tcW w:w="2314" w:type="dxa"/>
            <w:vAlign w:val="center"/>
          </w:tcPr>
          <w:p w14:paraId="0A1AC566" w14:textId="77777777" w:rsidR="003C2896" w:rsidRPr="009661B9" w:rsidRDefault="003C2896" w:rsidP="00346009">
            <w:proofErr w:type="spellStart"/>
            <w:r w:rsidRPr="009661B9">
              <w:t>booking_time</w:t>
            </w:r>
            <w:proofErr w:type="spellEnd"/>
          </w:p>
        </w:tc>
        <w:tc>
          <w:tcPr>
            <w:tcW w:w="1509" w:type="dxa"/>
            <w:vAlign w:val="center"/>
          </w:tcPr>
          <w:p w14:paraId="401394E0" w14:textId="77777777" w:rsidR="003C2896" w:rsidRPr="009661B9" w:rsidRDefault="003C2896" w:rsidP="00346009">
            <w:pPr>
              <w:jc w:val="center"/>
            </w:pPr>
            <w:r w:rsidRPr="009661B9">
              <w:t>INT</w:t>
            </w:r>
          </w:p>
        </w:tc>
        <w:tc>
          <w:tcPr>
            <w:tcW w:w="3260" w:type="dxa"/>
            <w:vAlign w:val="center"/>
          </w:tcPr>
          <w:p w14:paraId="4A431F67" w14:textId="77777777" w:rsidR="003C2896" w:rsidRPr="009661B9" w:rsidRDefault="003C2896" w:rsidP="00346009">
            <w:r w:rsidRPr="009661B9">
              <w:t>Foglalás ideje, mértékegység: nap</w:t>
            </w:r>
          </w:p>
        </w:tc>
        <w:tc>
          <w:tcPr>
            <w:tcW w:w="1410" w:type="dxa"/>
            <w:vAlign w:val="center"/>
          </w:tcPr>
          <w:p w14:paraId="0C189DF2" w14:textId="77777777" w:rsidR="003C2896" w:rsidRPr="009661B9" w:rsidRDefault="003C2896" w:rsidP="00346009">
            <w:pPr>
              <w:jc w:val="center"/>
            </w:pPr>
          </w:p>
        </w:tc>
      </w:tr>
      <w:tr w:rsidR="003C2896" w:rsidRPr="009661B9" w14:paraId="399C5F04" w14:textId="77777777" w:rsidTr="00346009">
        <w:tc>
          <w:tcPr>
            <w:tcW w:w="2314" w:type="dxa"/>
            <w:vAlign w:val="center"/>
          </w:tcPr>
          <w:p w14:paraId="0CCF04E5" w14:textId="77777777" w:rsidR="003C2896" w:rsidRPr="009661B9" w:rsidRDefault="003C2896" w:rsidP="00346009">
            <w:proofErr w:type="spellStart"/>
            <w:r w:rsidRPr="009661B9">
              <w:t>max_reservations</w:t>
            </w:r>
            <w:proofErr w:type="spellEnd"/>
          </w:p>
        </w:tc>
        <w:tc>
          <w:tcPr>
            <w:tcW w:w="1509" w:type="dxa"/>
            <w:vAlign w:val="center"/>
          </w:tcPr>
          <w:p w14:paraId="7CFB78BD" w14:textId="77777777" w:rsidR="003C2896" w:rsidRPr="009661B9" w:rsidRDefault="003C2896" w:rsidP="00346009">
            <w:pPr>
              <w:jc w:val="center"/>
            </w:pPr>
            <w:r w:rsidRPr="009661B9">
              <w:t>INT</w:t>
            </w:r>
          </w:p>
        </w:tc>
        <w:tc>
          <w:tcPr>
            <w:tcW w:w="3260" w:type="dxa"/>
            <w:vAlign w:val="center"/>
          </w:tcPr>
          <w:p w14:paraId="5653E9AA" w14:textId="77777777" w:rsidR="003C2896" w:rsidRPr="009661B9" w:rsidRDefault="003C2896" w:rsidP="00346009">
            <w:r w:rsidRPr="009661B9">
              <w:t>Maximum előjegyzések száma per felhasználó, mértékegység: darab</w:t>
            </w:r>
          </w:p>
        </w:tc>
        <w:tc>
          <w:tcPr>
            <w:tcW w:w="1410" w:type="dxa"/>
            <w:vAlign w:val="center"/>
          </w:tcPr>
          <w:p w14:paraId="6C37F419" w14:textId="77777777" w:rsidR="003C2896" w:rsidRPr="009661B9" w:rsidRDefault="003C2896" w:rsidP="00346009">
            <w:pPr>
              <w:jc w:val="center"/>
            </w:pPr>
          </w:p>
        </w:tc>
      </w:tr>
      <w:tr w:rsidR="003C2896" w:rsidRPr="009661B9" w14:paraId="7F2B2486" w14:textId="77777777" w:rsidTr="00346009">
        <w:tc>
          <w:tcPr>
            <w:tcW w:w="2314" w:type="dxa"/>
            <w:vAlign w:val="center"/>
          </w:tcPr>
          <w:p w14:paraId="3EF5E0B7" w14:textId="77777777" w:rsidR="003C2896" w:rsidRPr="009661B9" w:rsidRDefault="003C2896" w:rsidP="00346009">
            <w:proofErr w:type="spellStart"/>
            <w:r w:rsidRPr="009661B9">
              <w:t>max_lengthenings</w:t>
            </w:r>
            <w:proofErr w:type="spellEnd"/>
          </w:p>
        </w:tc>
        <w:tc>
          <w:tcPr>
            <w:tcW w:w="1509" w:type="dxa"/>
            <w:vAlign w:val="center"/>
          </w:tcPr>
          <w:p w14:paraId="79BA9229" w14:textId="77777777" w:rsidR="003C2896" w:rsidRPr="009661B9" w:rsidRDefault="003C2896" w:rsidP="00346009">
            <w:pPr>
              <w:jc w:val="center"/>
            </w:pPr>
            <w:r w:rsidRPr="009661B9">
              <w:t>INT</w:t>
            </w:r>
          </w:p>
        </w:tc>
        <w:tc>
          <w:tcPr>
            <w:tcW w:w="3260" w:type="dxa"/>
            <w:vAlign w:val="center"/>
          </w:tcPr>
          <w:p w14:paraId="05862C41" w14:textId="77777777" w:rsidR="003C2896" w:rsidRPr="009661B9" w:rsidRDefault="003C2896" w:rsidP="00346009">
            <w:r w:rsidRPr="009661B9">
              <w:t xml:space="preserve">Maximum kivétel </w:t>
            </w:r>
            <w:proofErr w:type="spellStart"/>
            <w:r w:rsidRPr="009661B9">
              <w:t>hosszábbítás</w:t>
            </w:r>
            <w:proofErr w:type="spellEnd"/>
            <w:r w:rsidRPr="009661B9">
              <w:t xml:space="preserve"> per felhasználó, mértékegység: darab</w:t>
            </w:r>
          </w:p>
        </w:tc>
        <w:tc>
          <w:tcPr>
            <w:tcW w:w="1410" w:type="dxa"/>
            <w:vAlign w:val="center"/>
          </w:tcPr>
          <w:p w14:paraId="075C68BF" w14:textId="77777777" w:rsidR="003C2896" w:rsidRPr="009661B9" w:rsidRDefault="003C2896" w:rsidP="00346009">
            <w:pPr>
              <w:jc w:val="center"/>
            </w:pPr>
          </w:p>
        </w:tc>
      </w:tr>
      <w:tr w:rsidR="003C2896" w:rsidRPr="009661B9" w14:paraId="1E0DE67B" w14:textId="77777777" w:rsidTr="00346009">
        <w:tc>
          <w:tcPr>
            <w:tcW w:w="2314" w:type="dxa"/>
            <w:vAlign w:val="center"/>
          </w:tcPr>
          <w:p w14:paraId="35253146" w14:textId="77777777" w:rsidR="003C2896" w:rsidRPr="009661B9" w:rsidRDefault="003C2896" w:rsidP="00346009">
            <w:proofErr w:type="spellStart"/>
            <w:r w:rsidRPr="009661B9">
              <w:t>latency_fee</w:t>
            </w:r>
            <w:proofErr w:type="spellEnd"/>
          </w:p>
        </w:tc>
        <w:tc>
          <w:tcPr>
            <w:tcW w:w="1509" w:type="dxa"/>
            <w:vAlign w:val="center"/>
          </w:tcPr>
          <w:p w14:paraId="6EE0295C" w14:textId="77777777" w:rsidR="003C2896" w:rsidRPr="009661B9" w:rsidRDefault="003C2896" w:rsidP="00346009">
            <w:pPr>
              <w:jc w:val="center"/>
            </w:pPr>
            <w:r w:rsidRPr="009661B9">
              <w:t>INT</w:t>
            </w:r>
          </w:p>
        </w:tc>
        <w:tc>
          <w:tcPr>
            <w:tcW w:w="3260" w:type="dxa"/>
            <w:vAlign w:val="center"/>
          </w:tcPr>
          <w:p w14:paraId="289FB3F2" w14:textId="77777777" w:rsidR="003C2896" w:rsidRPr="009661B9" w:rsidRDefault="003C2896" w:rsidP="00346009">
            <w:r w:rsidRPr="009661B9">
              <w:t>Késedelemi bírság per késett nap, mértékegység: forint</w:t>
            </w:r>
          </w:p>
        </w:tc>
        <w:tc>
          <w:tcPr>
            <w:tcW w:w="1410" w:type="dxa"/>
            <w:vAlign w:val="center"/>
          </w:tcPr>
          <w:p w14:paraId="11C718C5" w14:textId="77777777" w:rsidR="003C2896" w:rsidRPr="009661B9" w:rsidRDefault="003C2896" w:rsidP="00346009">
            <w:pPr>
              <w:jc w:val="center"/>
            </w:pPr>
          </w:p>
        </w:tc>
      </w:tr>
      <w:tr w:rsidR="003C2896" w:rsidRPr="009661B9" w14:paraId="2D6F5662" w14:textId="77777777" w:rsidTr="00346009">
        <w:tc>
          <w:tcPr>
            <w:tcW w:w="2314" w:type="dxa"/>
            <w:vAlign w:val="center"/>
          </w:tcPr>
          <w:p w14:paraId="164FB6E8" w14:textId="77777777" w:rsidR="003C2896" w:rsidRPr="009661B9" w:rsidRDefault="003C2896" w:rsidP="00346009">
            <w:proofErr w:type="spellStart"/>
            <w:r w:rsidRPr="009661B9">
              <w:t>reset_token_expiration</w:t>
            </w:r>
            <w:proofErr w:type="spellEnd"/>
          </w:p>
        </w:tc>
        <w:tc>
          <w:tcPr>
            <w:tcW w:w="1509" w:type="dxa"/>
            <w:vAlign w:val="center"/>
          </w:tcPr>
          <w:p w14:paraId="0B289AEE" w14:textId="77777777" w:rsidR="003C2896" w:rsidRPr="009661B9" w:rsidRDefault="003C2896" w:rsidP="00346009">
            <w:pPr>
              <w:jc w:val="center"/>
            </w:pPr>
            <w:r w:rsidRPr="009661B9">
              <w:t>INT</w:t>
            </w:r>
          </w:p>
        </w:tc>
        <w:tc>
          <w:tcPr>
            <w:tcW w:w="3260" w:type="dxa"/>
            <w:vAlign w:val="center"/>
          </w:tcPr>
          <w:p w14:paraId="2FCC5C3A" w14:textId="77777777" w:rsidR="003C2896" w:rsidRPr="009661B9" w:rsidRDefault="003C2896" w:rsidP="00346009">
            <w:proofErr w:type="spellStart"/>
            <w:r w:rsidRPr="009661B9">
              <w:t>Reset</w:t>
            </w:r>
            <w:proofErr w:type="spellEnd"/>
            <w:r w:rsidRPr="009661B9">
              <w:t xml:space="preserve"> </w:t>
            </w:r>
            <w:proofErr w:type="spellStart"/>
            <w:r w:rsidRPr="009661B9">
              <w:t>token</w:t>
            </w:r>
            <w:proofErr w:type="spellEnd"/>
            <w:r w:rsidRPr="009661B9">
              <w:t xml:space="preserve"> élettartama, mértékegység: óra</w:t>
            </w:r>
          </w:p>
        </w:tc>
        <w:tc>
          <w:tcPr>
            <w:tcW w:w="1410" w:type="dxa"/>
            <w:vAlign w:val="center"/>
          </w:tcPr>
          <w:p w14:paraId="4DFAE6A6" w14:textId="77777777" w:rsidR="003C2896" w:rsidRPr="009661B9" w:rsidRDefault="003C2896" w:rsidP="00346009">
            <w:pPr>
              <w:jc w:val="center"/>
            </w:pPr>
          </w:p>
        </w:tc>
      </w:tr>
      <w:tr w:rsidR="003C2896" w:rsidRPr="009661B9" w14:paraId="5068937B" w14:textId="77777777" w:rsidTr="00346009">
        <w:tc>
          <w:tcPr>
            <w:tcW w:w="2314" w:type="dxa"/>
            <w:vAlign w:val="center"/>
          </w:tcPr>
          <w:p w14:paraId="2351AC8B" w14:textId="77777777" w:rsidR="003C2896" w:rsidRPr="009661B9" w:rsidRDefault="003C2896" w:rsidP="00346009">
            <w:proofErr w:type="spellStart"/>
            <w:r w:rsidRPr="009661B9">
              <w:t>login_token_expiration</w:t>
            </w:r>
            <w:proofErr w:type="spellEnd"/>
          </w:p>
        </w:tc>
        <w:tc>
          <w:tcPr>
            <w:tcW w:w="1509" w:type="dxa"/>
            <w:vAlign w:val="center"/>
          </w:tcPr>
          <w:p w14:paraId="0F551A27" w14:textId="77777777" w:rsidR="003C2896" w:rsidRPr="009661B9" w:rsidRDefault="003C2896" w:rsidP="00346009">
            <w:pPr>
              <w:jc w:val="center"/>
            </w:pPr>
            <w:r w:rsidRPr="009661B9">
              <w:t>INT</w:t>
            </w:r>
          </w:p>
        </w:tc>
        <w:tc>
          <w:tcPr>
            <w:tcW w:w="3260" w:type="dxa"/>
            <w:vAlign w:val="center"/>
          </w:tcPr>
          <w:p w14:paraId="4ED912D9" w14:textId="77777777" w:rsidR="003C2896" w:rsidRPr="009661B9" w:rsidRDefault="003C2896" w:rsidP="00346009">
            <w:r w:rsidRPr="009661B9">
              <w:t xml:space="preserve">Login </w:t>
            </w:r>
            <w:proofErr w:type="spellStart"/>
            <w:r w:rsidRPr="009661B9">
              <w:t>token</w:t>
            </w:r>
            <w:proofErr w:type="spellEnd"/>
            <w:r w:rsidRPr="009661B9">
              <w:t xml:space="preserve"> élettartama, mértékegység: nap</w:t>
            </w:r>
          </w:p>
        </w:tc>
        <w:tc>
          <w:tcPr>
            <w:tcW w:w="1410" w:type="dxa"/>
            <w:vAlign w:val="center"/>
          </w:tcPr>
          <w:p w14:paraId="78B4F003" w14:textId="77777777" w:rsidR="003C2896" w:rsidRPr="009661B9" w:rsidRDefault="003C2896" w:rsidP="00346009">
            <w:pPr>
              <w:jc w:val="center"/>
            </w:pPr>
          </w:p>
        </w:tc>
      </w:tr>
    </w:tbl>
    <w:p w14:paraId="56EEC134"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5648" behindDoc="0" locked="0" layoutInCell="1" allowOverlap="1" wp14:anchorId="1BCF2F24" wp14:editId="7650360A">
                <wp:simplePos x="0" y="0"/>
                <wp:positionH relativeFrom="margin">
                  <wp:posOffset>-635</wp:posOffset>
                </wp:positionH>
                <wp:positionV relativeFrom="paragraph">
                  <wp:posOffset>423545</wp:posOffset>
                </wp:positionV>
                <wp:extent cx="5384165" cy="3246755"/>
                <wp:effectExtent l="0" t="0" r="26035" b="10795"/>
                <wp:wrapSquare wrapText="bothSides"/>
                <wp:docPr id="17" name="Szövegdoboz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246755"/>
                        </a:xfrm>
                        <a:prstGeom prst="rect">
                          <a:avLst/>
                        </a:prstGeom>
                        <a:solidFill>
                          <a:srgbClr val="FFFFFF"/>
                        </a:solidFill>
                        <a:ln w="9525">
                          <a:solidFill>
                            <a:srgbClr val="000000"/>
                          </a:solidFill>
                          <a:miter lim="800000"/>
                          <a:headEnd/>
                          <a:tailEnd/>
                        </a:ln>
                      </wps:spPr>
                      <wps:txbx>
                        <w:txbxContent>
                          <w:p w14:paraId="69D9D39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p w14:paraId="49F08929" w14:textId="77777777" w:rsidR="00C03417" w:rsidRPr="00F2755B" w:rsidRDefault="00C03417" w:rsidP="003C2896">
                            <w:pPr>
                              <w:rPr>
                                <w:rFonts w:ascii="Cascadia Code ExtraLight" w:hAnsi="Cascadia Code ExtraLigh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2F24" id="Szövegdoboz 17" o:spid="_x0000_s1046" type="#_x0000_t202" style="position:absolute;margin-left:-.05pt;margin-top:33.35pt;width:423.95pt;height:255.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">
                <v:textbox>
                  <w:txbxContent>
                    <w:p w14:paraId="69D9D39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spellStart"/>
                      <w:r w:rsidRPr="00F2755B">
                        <w:rPr>
                          <w:rFonts w:ascii="Cascadia Code ExtraLight" w:hAnsi="Cascadia Code ExtraLight"/>
                        </w:rPr>
                        <w:t>system_settings</w:t>
                      </w:r>
                      <w:proofErr w:type="spellEnd"/>
                      <w:r w:rsidRPr="00F2755B">
                        <w:rPr>
                          <w:rFonts w:ascii="Cascadia Code ExtraLight" w:hAnsi="Cascadia Code ExtraLight"/>
                        </w:rPr>
                        <w:t xml:space="preserve"> (</w:t>
                      </w:r>
                    </w:p>
                    <w:p w14:paraId="6497A87D"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membership_fee</w:t>
                      </w:r>
                      <w:proofErr w:type="spellEnd"/>
                      <w:r w:rsidRPr="00F2755B">
                        <w:rPr>
                          <w:rFonts w:ascii="Cascadia Code ExtraLight" w:hAnsi="Cascadia Code ExtraLight"/>
                        </w:rPr>
                        <w:t xml:space="preserve"> INT,</w:t>
                      </w:r>
                    </w:p>
                    <w:p w14:paraId="2927B2AE"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borrowing_time</w:t>
                      </w:r>
                      <w:proofErr w:type="spellEnd"/>
                      <w:r w:rsidRPr="00F2755B">
                        <w:rPr>
                          <w:rFonts w:ascii="Cascadia Code ExtraLight" w:hAnsi="Cascadia Code ExtraLight"/>
                        </w:rPr>
                        <w:t xml:space="preserve"> INT,</w:t>
                      </w:r>
                    </w:p>
                    <w:p w14:paraId="72FE8CEF"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lengthening_time</w:t>
                      </w:r>
                      <w:proofErr w:type="spellEnd"/>
                      <w:r w:rsidRPr="00F2755B">
                        <w:rPr>
                          <w:rFonts w:ascii="Cascadia Code ExtraLight" w:hAnsi="Cascadia Code ExtraLight"/>
                        </w:rPr>
                        <w:t xml:space="preserve"> INT,</w:t>
                      </w:r>
                    </w:p>
                    <w:p w14:paraId="2A7190DB"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booking_time</w:t>
                      </w:r>
                      <w:proofErr w:type="spellEnd"/>
                      <w:r w:rsidRPr="00F2755B">
                        <w:rPr>
                          <w:rFonts w:ascii="Cascadia Code ExtraLight" w:hAnsi="Cascadia Code ExtraLight"/>
                        </w:rPr>
                        <w:t xml:space="preserve"> INT,</w:t>
                      </w:r>
                    </w:p>
                    <w:p w14:paraId="61CEE7E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max_reservations</w:t>
                      </w:r>
                      <w:proofErr w:type="spellEnd"/>
                      <w:r w:rsidRPr="00F2755B">
                        <w:rPr>
                          <w:rFonts w:ascii="Cascadia Code ExtraLight" w:hAnsi="Cascadia Code ExtraLight"/>
                        </w:rPr>
                        <w:t xml:space="preserve"> INT,</w:t>
                      </w:r>
                    </w:p>
                    <w:p w14:paraId="59A3EB5A"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max_lengthenings</w:t>
                      </w:r>
                      <w:proofErr w:type="spellEnd"/>
                      <w:r w:rsidRPr="00F2755B">
                        <w:rPr>
                          <w:rFonts w:ascii="Cascadia Code ExtraLight" w:hAnsi="Cascadia Code ExtraLight"/>
                        </w:rPr>
                        <w:t xml:space="preserve"> INT,</w:t>
                      </w:r>
                    </w:p>
                    <w:p w14:paraId="0088B264"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latency_fee</w:t>
                      </w:r>
                      <w:proofErr w:type="spellEnd"/>
                      <w:r w:rsidRPr="00F2755B">
                        <w:rPr>
                          <w:rFonts w:ascii="Cascadia Code ExtraLight" w:hAnsi="Cascadia Code ExtraLight"/>
                        </w:rPr>
                        <w:t xml:space="preserve"> INT,</w:t>
                      </w:r>
                    </w:p>
                    <w:p w14:paraId="17305FE0"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reset_token_expiration</w:t>
                      </w:r>
                      <w:proofErr w:type="spellEnd"/>
                      <w:r w:rsidRPr="00F2755B">
                        <w:rPr>
                          <w:rFonts w:ascii="Cascadia Code ExtraLight" w:hAnsi="Cascadia Code ExtraLight"/>
                        </w:rPr>
                        <w:t xml:space="preserve"> INT,</w:t>
                      </w:r>
                    </w:p>
                    <w:p w14:paraId="35DADB09"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w:t>
                      </w:r>
                      <w:proofErr w:type="spellStart"/>
                      <w:r w:rsidRPr="00F2755B">
                        <w:rPr>
                          <w:rFonts w:ascii="Cascadia Code ExtraLight" w:hAnsi="Cascadia Code ExtraLight"/>
                        </w:rPr>
                        <w:t>login_token_expiration</w:t>
                      </w:r>
                      <w:proofErr w:type="spellEnd"/>
                      <w:r w:rsidRPr="00F2755B">
                        <w:rPr>
                          <w:rFonts w:ascii="Cascadia Code ExtraLight" w:hAnsi="Cascadia Code ExtraLight"/>
                        </w:rPr>
                        <w:t xml:space="preserve"> INT</w:t>
                      </w:r>
                    </w:p>
                    <w:p w14:paraId="2811B243" w14:textId="77777777" w:rsidR="00C03417" w:rsidRPr="00F2755B" w:rsidRDefault="00C03417" w:rsidP="003C2896">
                      <w:pPr>
                        <w:rPr>
                          <w:rFonts w:ascii="Cascadia Code ExtraLight" w:hAnsi="Cascadia Code ExtraLight"/>
                        </w:rPr>
                      </w:pPr>
                      <w:r w:rsidRPr="00F2755B">
                        <w:rPr>
                          <w:rFonts w:ascii="Cascadia Code ExtraLight" w:hAnsi="Cascadia Code ExtraLight"/>
                        </w:rPr>
                        <w:t>);</w:t>
                      </w:r>
                    </w:p>
                    <w:p w14:paraId="49F08929" w14:textId="77777777" w:rsidR="00C03417" w:rsidRPr="00F2755B" w:rsidRDefault="00C03417" w:rsidP="003C2896">
                      <w:pPr>
                        <w:rPr>
                          <w:rFonts w:ascii="Cascadia Code ExtraLight" w:hAnsi="Cascadia Code ExtraLight"/>
                        </w:rPr>
                      </w:pPr>
                    </w:p>
                  </w:txbxContent>
                </v:textbox>
                <w10:wrap type="square" anchorx="margin"/>
              </v:shape>
            </w:pict>
          </mc:Fallback>
        </mc:AlternateContent>
      </w:r>
      <w:r w:rsidRPr="009661B9">
        <w:t>SQL parancs</w:t>
      </w:r>
      <w:r w:rsidRPr="009661B9">
        <w:br w:type="page"/>
      </w:r>
    </w:p>
    <w:p w14:paraId="2076DAD5" w14:textId="77777777" w:rsidR="003C2896" w:rsidRPr="009661B9" w:rsidRDefault="003C2896" w:rsidP="00E848F8">
      <w:pPr>
        <w:pStyle w:val="Cmsor4"/>
      </w:pPr>
      <w:bookmarkStart w:id="69" w:name="_Toc194844962"/>
      <w:r w:rsidRPr="009661B9">
        <w:lastRenderedPageBreak/>
        <w:t>A „</w:t>
      </w:r>
      <w:proofErr w:type="spellStart"/>
      <w:r w:rsidRPr="009661B9">
        <w:t>tokens</w:t>
      </w:r>
      <w:proofErr w:type="spellEnd"/>
      <w:r w:rsidRPr="009661B9">
        <w:t>” tábla</w:t>
      </w:r>
      <w:bookmarkEnd w:id="69"/>
    </w:p>
    <w:p w14:paraId="0AB5E949" w14:textId="77777777" w:rsidR="003C2896" w:rsidRPr="009661B9" w:rsidRDefault="003C2896" w:rsidP="003C2896">
      <w:pPr>
        <w:spacing w:before="120"/>
      </w:pPr>
      <w:r w:rsidRPr="009661B9">
        <w:t>A „</w:t>
      </w:r>
      <w:proofErr w:type="spellStart"/>
      <w:r w:rsidRPr="009661B9">
        <w:t>tokens</w:t>
      </w:r>
      <w:proofErr w:type="spellEnd"/>
      <w:r w:rsidRPr="009661B9">
        <w:t xml:space="preserve">” tábla emlékezz rám és elfelejtett jelszó funkciókhoz tárol </w:t>
      </w:r>
      <w:proofErr w:type="spellStart"/>
      <w:r w:rsidRPr="009661B9">
        <w:t>tokeneket</w:t>
      </w:r>
      <w:proofErr w:type="spellEnd"/>
      <w:r w:rsidRPr="009661B9">
        <w:t>.</w:t>
      </w:r>
    </w:p>
    <w:p w14:paraId="7FC3491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7"/>
        <w:gridCol w:w="1416"/>
        <w:gridCol w:w="3356"/>
        <w:gridCol w:w="1864"/>
      </w:tblGrid>
      <w:tr w:rsidR="003C2896" w:rsidRPr="009661B9" w14:paraId="3A38D87C" w14:textId="77777777" w:rsidTr="00346009">
        <w:tc>
          <w:tcPr>
            <w:tcW w:w="1696" w:type="dxa"/>
            <w:vAlign w:val="center"/>
          </w:tcPr>
          <w:p w14:paraId="01D7102F" w14:textId="77777777" w:rsidR="003C2896" w:rsidRPr="009661B9" w:rsidRDefault="003C2896" w:rsidP="00346009">
            <w:pPr>
              <w:jc w:val="center"/>
            </w:pPr>
            <w:r w:rsidRPr="009661B9">
              <w:t>Mező neve</w:t>
            </w:r>
          </w:p>
        </w:tc>
        <w:tc>
          <w:tcPr>
            <w:tcW w:w="1418" w:type="dxa"/>
            <w:vAlign w:val="center"/>
          </w:tcPr>
          <w:p w14:paraId="32948A0E" w14:textId="77777777" w:rsidR="003C2896" w:rsidRPr="009661B9" w:rsidRDefault="003C2896" w:rsidP="00346009">
            <w:pPr>
              <w:jc w:val="center"/>
            </w:pPr>
            <w:r w:rsidRPr="009661B9">
              <w:t>Mező típusa</w:t>
            </w:r>
          </w:p>
        </w:tc>
        <w:tc>
          <w:tcPr>
            <w:tcW w:w="3470" w:type="dxa"/>
            <w:vAlign w:val="center"/>
          </w:tcPr>
          <w:p w14:paraId="078110A9" w14:textId="77777777" w:rsidR="003C2896" w:rsidRPr="009661B9" w:rsidRDefault="003C2896" w:rsidP="00346009">
            <w:pPr>
              <w:jc w:val="center"/>
            </w:pPr>
            <w:r w:rsidRPr="009661B9">
              <w:t>Leírás</w:t>
            </w:r>
          </w:p>
        </w:tc>
        <w:tc>
          <w:tcPr>
            <w:tcW w:w="1909" w:type="dxa"/>
            <w:vAlign w:val="center"/>
          </w:tcPr>
          <w:p w14:paraId="7D68D824" w14:textId="77777777" w:rsidR="003C2896" w:rsidRPr="009661B9" w:rsidRDefault="003C2896" w:rsidP="00346009">
            <w:pPr>
              <w:jc w:val="center"/>
            </w:pPr>
            <w:r w:rsidRPr="009661B9">
              <w:t>Kulcs/index</w:t>
            </w:r>
          </w:p>
        </w:tc>
      </w:tr>
      <w:tr w:rsidR="003C2896" w:rsidRPr="009661B9" w14:paraId="2284ADE4" w14:textId="77777777" w:rsidTr="00346009">
        <w:tc>
          <w:tcPr>
            <w:tcW w:w="1696" w:type="dxa"/>
            <w:vAlign w:val="center"/>
          </w:tcPr>
          <w:p w14:paraId="31D5ED2E" w14:textId="77777777" w:rsidR="003C2896" w:rsidRPr="009661B9" w:rsidRDefault="003C2896" w:rsidP="00346009">
            <w:proofErr w:type="spellStart"/>
            <w:r w:rsidRPr="009661B9">
              <w:t>token</w:t>
            </w:r>
            <w:proofErr w:type="spellEnd"/>
          </w:p>
        </w:tc>
        <w:tc>
          <w:tcPr>
            <w:tcW w:w="1418" w:type="dxa"/>
            <w:vAlign w:val="center"/>
          </w:tcPr>
          <w:p w14:paraId="76F8D945" w14:textId="77777777" w:rsidR="003C2896" w:rsidRPr="009661B9" w:rsidRDefault="003C2896" w:rsidP="00346009">
            <w:pPr>
              <w:jc w:val="center"/>
            </w:pPr>
            <w:r w:rsidRPr="009661B9">
              <w:t>VARCHAR</w:t>
            </w:r>
          </w:p>
        </w:tc>
        <w:tc>
          <w:tcPr>
            <w:tcW w:w="3470" w:type="dxa"/>
            <w:vAlign w:val="center"/>
          </w:tcPr>
          <w:p w14:paraId="43B42AEC" w14:textId="77777777" w:rsidR="003C2896" w:rsidRPr="009661B9" w:rsidRDefault="003C2896" w:rsidP="00346009">
            <w:r w:rsidRPr="009661B9">
              <w:t xml:space="preserve">A generált egyedi </w:t>
            </w:r>
            <w:proofErr w:type="spellStart"/>
            <w:r w:rsidRPr="009661B9">
              <w:t>token</w:t>
            </w:r>
            <w:proofErr w:type="spellEnd"/>
          </w:p>
        </w:tc>
        <w:tc>
          <w:tcPr>
            <w:tcW w:w="1909" w:type="dxa"/>
            <w:vAlign w:val="center"/>
          </w:tcPr>
          <w:p w14:paraId="71DF6723"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4DBB19A" w14:textId="77777777" w:rsidTr="00346009">
        <w:tc>
          <w:tcPr>
            <w:tcW w:w="1696" w:type="dxa"/>
            <w:vAlign w:val="center"/>
          </w:tcPr>
          <w:p w14:paraId="570FC730" w14:textId="77777777" w:rsidR="003C2896" w:rsidRPr="009661B9" w:rsidRDefault="003C2896" w:rsidP="00346009">
            <w:proofErr w:type="spellStart"/>
            <w:r w:rsidRPr="009661B9">
              <w:t>user_id</w:t>
            </w:r>
            <w:proofErr w:type="spellEnd"/>
          </w:p>
        </w:tc>
        <w:tc>
          <w:tcPr>
            <w:tcW w:w="1418" w:type="dxa"/>
            <w:vAlign w:val="center"/>
          </w:tcPr>
          <w:p w14:paraId="13596198" w14:textId="77777777" w:rsidR="003C2896" w:rsidRPr="009661B9" w:rsidRDefault="003C2896" w:rsidP="00346009">
            <w:pPr>
              <w:jc w:val="center"/>
            </w:pPr>
            <w:r w:rsidRPr="009661B9">
              <w:t>INT</w:t>
            </w:r>
          </w:p>
        </w:tc>
        <w:tc>
          <w:tcPr>
            <w:tcW w:w="3470" w:type="dxa"/>
            <w:vAlign w:val="center"/>
          </w:tcPr>
          <w:p w14:paraId="6701BFEF" w14:textId="77777777" w:rsidR="003C2896" w:rsidRPr="009661B9" w:rsidRDefault="003C2896" w:rsidP="00346009">
            <w:r w:rsidRPr="009661B9">
              <w:t>A felhasználó egyedi azonosítója</w:t>
            </w:r>
          </w:p>
        </w:tc>
        <w:tc>
          <w:tcPr>
            <w:tcW w:w="1909" w:type="dxa"/>
            <w:vAlign w:val="center"/>
          </w:tcPr>
          <w:p w14:paraId="492D2B1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807A8C" w14:textId="77777777" w:rsidTr="00346009">
        <w:tc>
          <w:tcPr>
            <w:tcW w:w="1696" w:type="dxa"/>
            <w:vAlign w:val="center"/>
          </w:tcPr>
          <w:p w14:paraId="5B395861" w14:textId="77777777" w:rsidR="003C2896" w:rsidRPr="009661B9" w:rsidRDefault="003C2896" w:rsidP="00346009">
            <w:proofErr w:type="spellStart"/>
            <w:r w:rsidRPr="009661B9">
              <w:t>type</w:t>
            </w:r>
            <w:proofErr w:type="spellEnd"/>
          </w:p>
        </w:tc>
        <w:tc>
          <w:tcPr>
            <w:tcW w:w="1418" w:type="dxa"/>
            <w:vAlign w:val="center"/>
          </w:tcPr>
          <w:p w14:paraId="42006F9C" w14:textId="77777777" w:rsidR="003C2896" w:rsidRPr="009661B9" w:rsidRDefault="003C2896" w:rsidP="00346009">
            <w:pPr>
              <w:jc w:val="center"/>
            </w:pPr>
            <w:r w:rsidRPr="009661B9">
              <w:t>VARCHAR</w:t>
            </w:r>
          </w:p>
        </w:tc>
        <w:tc>
          <w:tcPr>
            <w:tcW w:w="3470" w:type="dxa"/>
            <w:vAlign w:val="center"/>
          </w:tcPr>
          <w:p w14:paraId="25C67C81" w14:textId="77777777" w:rsidR="003C2896" w:rsidRPr="009661B9" w:rsidRDefault="003C2896" w:rsidP="00346009">
            <w:r w:rsidRPr="009661B9">
              <w:t xml:space="preserve">A </w:t>
            </w:r>
            <w:proofErr w:type="spellStart"/>
            <w:r w:rsidRPr="009661B9">
              <w:t>token</w:t>
            </w:r>
            <w:proofErr w:type="spellEnd"/>
            <w:r w:rsidRPr="009661B9">
              <w:t xml:space="preserve"> típusa </w:t>
            </w:r>
            <w:proofErr w:type="spellStart"/>
            <w:r w:rsidRPr="009661B9">
              <w:t>remember_me</w:t>
            </w:r>
            <w:proofErr w:type="spellEnd"/>
            <w:r w:rsidRPr="009661B9">
              <w:t>/</w:t>
            </w:r>
            <w:proofErr w:type="spellStart"/>
            <w:r w:rsidRPr="009661B9">
              <w:t>reset</w:t>
            </w:r>
            <w:proofErr w:type="spellEnd"/>
          </w:p>
        </w:tc>
        <w:tc>
          <w:tcPr>
            <w:tcW w:w="1909" w:type="dxa"/>
            <w:vAlign w:val="center"/>
          </w:tcPr>
          <w:p w14:paraId="4AA3299E" w14:textId="77777777" w:rsidR="003C2896" w:rsidRPr="009661B9" w:rsidRDefault="003C2896" w:rsidP="00346009">
            <w:pPr>
              <w:jc w:val="center"/>
            </w:pPr>
          </w:p>
        </w:tc>
      </w:tr>
      <w:tr w:rsidR="003C2896" w:rsidRPr="009661B9" w14:paraId="69CB30CF" w14:textId="77777777" w:rsidTr="00346009">
        <w:tc>
          <w:tcPr>
            <w:tcW w:w="1696" w:type="dxa"/>
            <w:vAlign w:val="center"/>
          </w:tcPr>
          <w:p w14:paraId="0BEA3922" w14:textId="77777777" w:rsidR="003C2896" w:rsidRPr="009661B9" w:rsidRDefault="003C2896" w:rsidP="00346009">
            <w:proofErr w:type="spellStart"/>
            <w:r w:rsidRPr="009661B9">
              <w:t>exipry_date</w:t>
            </w:r>
            <w:proofErr w:type="spellEnd"/>
          </w:p>
        </w:tc>
        <w:tc>
          <w:tcPr>
            <w:tcW w:w="1418" w:type="dxa"/>
            <w:vAlign w:val="center"/>
          </w:tcPr>
          <w:p w14:paraId="339E92F6" w14:textId="77777777" w:rsidR="003C2896" w:rsidRPr="009661B9" w:rsidRDefault="003C2896" w:rsidP="00346009">
            <w:pPr>
              <w:jc w:val="center"/>
            </w:pPr>
            <w:r w:rsidRPr="009661B9">
              <w:t>DATE</w:t>
            </w:r>
          </w:p>
        </w:tc>
        <w:tc>
          <w:tcPr>
            <w:tcW w:w="3470" w:type="dxa"/>
            <w:vAlign w:val="center"/>
          </w:tcPr>
          <w:p w14:paraId="6578B763" w14:textId="77777777" w:rsidR="003C2896" w:rsidRPr="009661B9" w:rsidRDefault="003C2896" w:rsidP="00346009">
            <w:r w:rsidRPr="009661B9">
              <w:t xml:space="preserve">A </w:t>
            </w:r>
            <w:proofErr w:type="spellStart"/>
            <w:r w:rsidRPr="009661B9">
              <w:t>token</w:t>
            </w:r>
            <w:proofErr w:type="spellEnd"/>
            <w:r w:rsidRPr="009661B9">
              <w:t xml:space="preserve"> lejárati dátuma</w:t>
            </w:r>
          </w:p>
        </w:tc>
        <w:tc>
          <w:tcPr>
            <w:tcW w:w="1909" w:type="dxa"/>
            <w:vAlign w:val="center"/>
          </w:tcPr>
          <w:p w14:paraId="632050DE" w14:textId="77777777" w:rsidR="003C2896" w:rsidRPr="009661B9" w:rsidRDefault="003C2896" w:rsidP="00346009">
            <w:pPr>
              <w:jc w:val="center"/>
            </w:pPr>
          </w:p>
        </w:tc>
      </w:tr>
    </w:tbl>
    <w:p w14:paraId="331C5F13"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6672" behindDoc="0" locked="0" layoutInCell="1" allowOverlap="1" wp14:anchorId="7E362626" wp14:editId="7E627E35">
                <wp:simplePos x="0" y="0"/>
                <wp:positionH relativeFrom="margin">
                  <wp:align>left</wp:align>
                </wp:positionH>
                <wp:positionV relativeFrom="paragraph">
                  <wp:posOffset>426085</wp:posOffset>
                </wp:positionV>
                <wp:extent cx="5384165" cy="2021840"/>
                <wp:effectExtent l="0" t="0" r="26035" b="16510"/>
                <wp:wrapSquare wrapText="bothSides"/>
                <wp:docPr id="18" name="Szövegdoboz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21840"/>
                        </a:xfrm>
                        <a:prstGeom prst="rect">
                          <a:avLst/>
                        </a:prstGeom>
                        <a:solidFill>
                          <a:srgbClr val="FFFFFF"/>
                        </a:solidFill>
                        <a:ln w="9525">
                          <a:solidFill>
                            <a:srgbClr val="000000"/>
                          </a:solidFill>
                          <a:miter lim="800000"/>
                          <a:headEnd/>
                          <a:tailEnd/>
                        </a:ln>
                      </wps:spPr>
                      <wps:txbx>
                        <w:txbxContent>
                          <w:p w14:paraId="1A906E52"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C03417" w:rsidRPr="00F2755B" w:rsidRDefault="00C03417" w:rsidP="003C2896">
                            <w:pPr>
                              <w:rPr>
                                <w:rFonts w:ascii="Cascadia Code ExtraLight" w:hAnsi="Cascadia Code ExtraLight"/>
                              </w:rPr>
                            </w:pPr>
                            <w:r w:rsidRPr="00277820">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2626" id="Szövegdoboz 18" o:spid="_x0000_s1047" type="#_x0000_t202" style="position:absolute;margin-left:0;margin-top:33.55pt;width:423.95pt;height:159.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">
                <v:textbox>
                  <w:txbxContent>
                    <w:p w14:paraId="1A906E52"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CREATE TABLE IF NOT EXISTS </w:t>
                      </w:r>
                      <w:proofErr w:type="spellStart"/>
                      <w:proofErr w:type="gramStart"/>
                      <w:r w:rsidRPr="00277820">
                        <w:rPr>
                          <w:rFonts w:ascii="Cascadia Code ExtraLight" w:hAnsi="Cascadia Code ExtraLight"/>
                        </w:rPr>
                        <w:t>tokens</w:t>
                      </w:r>
                      <w:proofErr w:type="spellEnd"/>
                      <w:r w:rsidRPr="00277820">
                        <w:rPr>
                          <w:rFonts w:ascii="Cascadia Code ExtraLight" w:hAnsi="Cascadia Code ExtraLight"/>
                        </w:rPr>
                        <w:t>(</w:t>
                      </w:r>
                      <w:proofErr w:type="gramEnd"/>
                    </w:p>
                    <w:p w14:paraId="31E4F4EA"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token</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user_id</w:t>
                      </w:r>
                      <w:proofErr w:type="spellEnd"/>
                      <w:r w:rsidRPr="00277820">
                        <w:rPr>
                          <w:rFonts w:ascii="Cascadia Code ExtraLight" w:hAnsi="Cascadia Code ExtraLight"/>
                        </w:rPr>
                        <w:t xml:space="preserve"> INT NOT NULL,</w:t>
                      </w:r>
                    </w:p>
                    <w:p w14:paraId="57F9DADC"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expiry_date</w:t>
                      </w:r>
                      <w:proofErr w:type="spellEnd"/>
                      <w:r w:rsidRPr="00277820">
                        <w:rPr>
                          <w:rFonts w:ascii="Cascadia Code ExtraLight" w:hAnsi="Cascadia Code ExtraLight"/>
                        </w:rPr>
                        <w:t xml:space="preserve"> DATETIME,</w:t>
                      </w:r>
                    </w:p>
                    <w:p w14:paraId="274E0064"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w:t>
                      </w:r>
                      <w:proofErr w:type="spellStart"/>
                      <w:r w:rsidRPr="00277820">
                        <w:rPr>
                          <w:rFonts w:ascii="Cascadia Code ExtraLight" w:hAnsi="Cascadia Code ExtraLight"/>
                        </w:rPr>
                        <w:t>type</w:t>
                      </w:r>
                      <w:proofErr w:type="spellEnd"/>
                      <w:r w:rsidRPr="00277820">
                        <w:rPr>
                          <w:rFonts w:ascii="Cascadia Code ExtraLight" w:hAnsi="Cascadia Code ExtraLight"/>
                        </w:rPr>
                        <w:t xml:space="preserv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spellStart"/>
                      <w:proofErr w:type="gramEnd"/>
                      <w:r w:rsidRPr="00277820">
                        <w:rPr>
                          <w:rFonts w:ascii="Cascadia Code ExtraLight" w:hAnsi="Cascadia Code ExtraLight"/>
                        </w:rPr>
                        <w:t>user_id</w:t>
                      </w:r>
                      <w:proofErr w:type="spellEnd"/>
                      <w:r w:rsidRPr="00277820">
                        <w:rPr>
                          <w:rFonts w:ascii="Cascadia Code ExtraLight" w:hAnsi="Cascadia Code ExtraLight"/>
                        </w:rPr>
                        <w:t xml:space="preserve">) REFERENCES </w:t>
                      </w:r>
                      <w:proofErr w:type="spellStart"/>
                      <w:r w:rsidRPr="00277820">
                        <w:rPr>
                          <w:rFonts w:ascii="Cascadia Code ExtraLight" w:hAnsi="Cascadia Code ExtraLight"/>
                        </w:rPr>
                        <w:t>users</w:t>
                      </w:r>
                      <w:proofErr w:type="spellEnd"/>
                      <w:r w:rsidRPr="00277820">
                        <w:rPr>
                          <w:rFonts w:ascii="Cascadia Code ExtraLight" w:hAnsi="Cascadia Code ExtraLight"/>
                        </w:rPr>
                        <w:t>(</w:t>
                      </w:r>
                      <w:proofErr w:type="spellStart"/>
                      <w:r w:rsidRPr="00277820">
                        <w:rPr>
                          <w:rFonts w:ascii="Cascadia Code ExtraLight" w:hAnsi="Cascadia Code ExtraLight"/>
                        </w:rPr>
                        <w:t>user_id</w:t>
                      </w:r>
                      <w:proofErr w:type="spellEnd"/>
                      <w:r w:rsidRPr="00277820">
                        <w:rPr>
                          <w:rFonts w:ascii="Cascadia Code ExtraLight" w:hAnsi="Cascadia Code ExtraLight"/>
                        </w:rPr>
                        <w:t>)</w:t>
                      </w:r>
                    </w:p>
                    <w:p w14:paraId="05F8DAE7" w14:textId="77777777" w:rsidR="00C03417" w:rsidRPr="00F2755B" w:rsidRDefault="00C03417"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mc:Fallback>
        </mc:AlternateContent>
      </w:r>
      <w:r w:rsidRPr="009661B9">
        <w:t>SQL parancs</w:t>
      </w:r>
    </w:p>
    <w:p w14:paraId="627828A1" w14:textId="77777777" w:rsidR="003C2896" w:rsidRPr="009661B9" w:rsidRDefault="003C2896" w:rsidP="00633467">
      <w:pPr>
        <w:pStyle w:val="Cmsor3"/>
      </w:pPr>
      <w:r w:rsidRPr="009661B9">
        <w:br w:type="page"/>
      </w:r>
      <w:bookmarkStart w:id="70" w:name="_Toc194844963"/>
      <w:r w:rsidRPr="009661B9">
        <w:lastRenderedPageBreak/>
        <w:t>Eljárások</w:t>
      </w:r>
      <w:bookmarkEnd w:id="70"/>
    </w:p>
    <w:p w14:paraId="36BB8254" w14:textId="77777777" w:rsidR="003C2896" w:rsidRPr="009661B9" w:rsidRDefault="003C2896" w:rsidP="003C2896">
      <w:pPr>
        <w:jc w:val="both"/>
      </w:pPr>
      <w:r w:rsidRPr="009661B9">
        <w:t>A projekt összes adatbázissal kapcsolatos lekérdezése és parancsa eljárásokkal (</w:t>
      </w:r>
      <w:proofErr w:type="spellStart"/>
      <w:r w:rsidRPr="009661B9">
        <w:t>stored</w:t>
      </w:r>
      <w:proofErr w:type="spellEnd"/>
      <w:r w:rsidRPr="009661B9">
        <w:t xml:space="preserve"> </w:t>
      </w:r>
      <w:proofErr w:type="spellStart"/>
      <w:r w:rsidRPr="009661B9">
        <w:t>procedure</w:t>
      </w:r>
      <w:proofErr w:type="spellEnd"/>
      <w:r w:rsidRPr="009661B9">
        <w:t xml:space="preserve">) van megvalósítva. Mivel minden lekérdezés, hozzáadás, törlés és módosítás </w:t>
      </w:r>
      <w:proofErr w:type="spellStart"/>
      <w:r w:rsidRPr="009661B9">
        <w:t>procedure</w:t>
      </w:r>
      <w:proofErr w:type="spellEnd"/>
      <w:r w:rsidRPr="009661B9">
        <w:t xml:space="preserve">-ként van tárolva így, minden átlátható, könnyen módosítható és tesztelhető, illetve újra használható akár egy másik eljáráson belül. </w:t>
      </w:r>
    </w:p>
    <w:p w14:paraId="5283A230" w14:textId="77777777" w:rsidR="003C2896" w:rsidRPr="009661B9" w:rsidRDefault="003C2896" w:rsidP="003C2896">
      <w:pPr>
        <w:jc w:val="both"/>
      </w:pPr>
      <w:r w:rsidRPr="009661B9">
        <w:t xml:space="preserve">Egy másik előnye az eljárásoknak, hogy egy php file segítségével egy </w:t>
      </w:r>
      <w:proofErr w:type="spellStart"/>
      <w:r w:rsidRPr="009661B9">
        <w:t>Sql</w:t>
      </w:r>
      <w:proofErr w:type="spellEnd"/>
      <w:r w:rsidRPr="009661B9">
        <w:t xml:space="preserve"> </w:t>
      </w:r>
      <w:proofErr w:type="spellStart"/>
      <w:r w:rsidRPr="009661B9">
        <w:t>injection</w:t>
      </w:r>
      <w:proofErr w:type="spellEnd"/>
      <w:r w:rsidRPr="009661B9">
        <w:t xml:space="preserve"> biztos php metódust lehet belőle csinálni. Az adatbázissal való kommunikációt kizárólag ilyen metódusokkal valósítottuk meg. Az alábbi kódrészlet a projektben megvalósított metódusokra példa </w:t>
      </w:r>
    </w:p>
    <w:p w14:paraId="1EF1E4D4" w14:textId="77777777" w:rsidR="003C2896" w:rsidRPr="009661B9" w:rsidRDefault="003C2896" w:rsidP="003C2896">
      <w:pPr>
        <w:jc w:val="both"/>
      </w:pPr>
      <w:r w:rsidRPr="009661B9">
        <w:rPr>
          <w:noProof/>
        </w:rPr>
        <mc:AlternateContent>
          <mc:Choice Requires="wps">
            <w:drawing>
              <wp:inline distT="0" distB="0" distL="0" distR="0" wp14:anchorId="2390A194" wp14:editId="7E937B03">
                <wp:extent cx="5384165" cy="2340000"/>
                <wp:effectExtent l="0" t="0" r="26035" b="22225"/>
                <wp:docPr id="16" name="Szövegdoboz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40000"/>
                        </a:xfrm>
                        <a:prstGeom prst="rect">
                          <a:avLst/>
                        </a:prstGeom>
                        <a:solidFill>
                          <a:srgbClr val="FFFFFF"/>
                        </a:solidFill>
                        <a:ln w="9525">
                          <a:solidFill>
                            <a:schemeClr val="tx1"/>
                          </a:solidFill>
                          <a:miter lim="800000"/>
                          <a:headEnd/>
                          <a:tailEnd/>
                        </a:ln>
                      </wps:spPr>
                      <wps:txbx>
                        <w:txbxContent>
                          <w:p w14:paraId="1222FA4C" w14:textId="77777777" w:rsidR="00C03417" w:rsidRPr="00F33CC8" w:rsidRDefault="00C03417"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C03417" w:rsidRPr="00F33CC8" w:rsidRDefault="00C03417" w:rsidP="003C2896">
                            <w:pPr>
                              <w:shd w:val="clear" w:color="auto" w:fill="FFFFFF"/>
                              <w:spacing w:line="285" w:lineRule="atLeast"/>
                              <w:rPr>
                                <w:rFonts w:ascii="Consolas" w:hAnsi="Consolas"/>
                                <w:color w:val="000000"/>
                                <w:sz w:val="21"/>
                                <w:szCs w:val="21"/>
                              </w:rPr>
                            </w:pPr>
                          </w:p>
                          <w:p w14:paraId="113E43DE"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C03417" w:rsidRPr="00F33CC8" w:rsidRDefault="00C03417" w:rsidP="003C2896">
                            <w:pPr>
                              <w:shd w:val="clear" w:color="auto" w:fill="FFFFFF"/>
                              <w:spacing w:line="285" w:lineRule="atLeast"/>
                              <w:rPr>
                                <w:rFonts w:ascii="Consolas" w:hAnsi="Consolas"/>
                                <w:color w:val="000000"/>
                                <w:sz w:val="21"/>
                                <w:szCs w:val="21"/>
                              </w:rPr>
                            </w:pPr>
                          </w:p>
                          <w:p w14:paraId="4A70017F"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C03417" w:rsidRPr="00FE0CB2"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2390A194" id="Szövegdoboz 16" o:spid="_x0000_s1048" type="#_x0000_t202" style="width:423.95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" strokecolor="black [3213]">
                <v:textbox>
                  <w:txbxContent>
                    <w:p w14:paraId="1222FA4C" w14:textId="77777777" w:rsidR="00C03417" w:rsidRPr="00F33CC8" w:rsidRDefault="00C03417" w:rsidP="003C2896">
                      <w:pPr>
                        <w:shd w:val="clear" w:color="auto" w:fill="FFFFFF"/>
                        <w:spacing w:line="285" w:lineRule="atLeast"/>
                        <w:rPr>
                          <w:rFonts w:ascii="Consolas" w:hAnsi="Consolas"/>
                          <w:color w:val="000000"/>
                          <w:sz w:val="21"/>
                          <w:szCs w:val="21"/>
                        </w:rPr>
                      </w:pPr>
                      <w:proofErr w:type="spellStart"/>
                      <w:r w:rsidRPr="00F33CC8">
                        <w:rPr>
                          <w:rFonts w:ascii="Consolas" w:hAnsi="Consolas"/>
                          <w:color w:val="0000FF"/>
                          <w:sz w:val="21"/>
                          <w:szCs w:val="21"/>
                        </w:rPr>
                        <w:t>function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GetBorrowedBooks</w:t>
                      </w:r>
                      <w:proofErr w:type="spellEnd"/>
                      <w:r w:rsidRPr="00F33CC8">
                        <w:rPr>
                          <w:rFonts w:ascii="Consolas" w:hAnsi="Consolas"/>
                          <w:color w:val="000000"/>
                          <w:sz w:val="21"/>
                          <w:szCs w:val="21"/>
                        </w:rPr>
                        <w:t>($</w:t>
                      </w:r>
                      <w:proofErr w:type="spellStart"/>
                      <w:r w:rsidRPr="00F33CC8">
                        <w:rPr>
                          <w:rFonts w:ascii="Consolas" w:hAnsi="Consolas"/>
                          <w:color w:val="000000"/>
                          <w:sz w:val="21"/>
                          <w:szCs w:val="21"/>
                        </w:rPr>
                        <w:t>user_</w:t>
                      </w:r>
                      <w:proofErr w:type="gramStart"/>
                      <w:r w:rsidRPr="00F33CC8">
                        <w:rPr>
                          <w:rFonts w:ascii="Consolas" w:hAnsi="Consolas"/>
                          <w:color w:val="000000"/>
                          <w:sz w:val="21"/>
                          <w:szCs w:val="21"/>
                        </w:rPr>
                        <w:t>id</w:t>
                      </w:r>
                      <w:proofErr w:type="spellEnd"/>
                      <w:r w:rsidRPr="00F33CC8">
                        <w:rPr>
                          <w:rFonts w:ascii="Consolas" w:hAnsi="Consolas"/>
                          <w:color w:val="000000"/>
                          <w:sz w:val="21"/>
                          <w:szCs w:val="21"/>
                        </w:rPr>
                        <w:t>){</w:t>
                      </w:r>
                      <w:proofErr w:type="gramEnd"/>
                    </w:p>
                    <w:p w14:paraId="62E8E1BE"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require</w:t>
                      </w:r>
                      <w:proofErr w:type="spellEnd"/>
                      <w:r w:rsidRPr="00F33CC8">
                        <w:rPr>
                          <w:rFonts w:ascii="Consolas" w:hAnsi="Consolas"/>
                          <w:color w:val="000000"/>
                          <w:sz w:val="21"/>
                          <w:szCs w:val="21"/>
                        </w:rPr>
                        <w:t xml:space="preserve"> </w:t>
                      </w:r>
                      <w:r w:rsidRPr="00F33CC8">
                        <w:rPr>
                          <w:rFonts w:ascii="Consolas" w:hAnsi="Consolas"/>
                          <w:color w:val="A31515"/>
                          <w:sz w:val="21"/>
                          <w:szCs w:val="21"/>
                        </w:rPr>
                        <w:t>"</w:t>
                      </w:r>
                      <w:proofErr w:type="spellStart"/>
                      <w:r w:rsidRPr="00F33CC8">
                        <w:rPr>
                          <w:rFonts w:ascii="Consolas" w:hAnsi="Consolas"/>
                          <w:color w:val="A31515"/>
                          <w:sz w:val="21"/>
                          <w:szCs w:val="21"/>
                        </w:rPr>
                        <w:t>databaseConnect.php</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B290F57" w14:textId="77777777" w:rsidR="00C03417" w:rsidRPr="00F33CC8" w:rsidRDefault="00C03417" w:rsidP="003C2896">
                      <w:pPr>
                        <w:shd w:val="clear" w:color="auto" w:fill="FFFFFF"/>
                        <w:spacing w:line="285" w:lineRule="atLeast"/>
                        <w:rPr>
                          <w:rFonts w:ascii="Consolas" w:hAnsi="Consolas"/>
                          <w:color w:val="000000"/>
                          <w:sz w:val="21"/>
                          <w:szCs w:val="21"/>
                        </w:rPr>
                      </w:pPr>
                    </w:p>
                    <w:p w14:paraId="113E43DE"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 </w:t>
                      </w:r>
                      <w:r w:rsidRPr="00F33CC8">
                        <w:rPr>
                          <w:rFonts w:ascii="Consolas" w:hAnsi="Consolas"/>
                          <w:color w:val="A31515"/>
                          <w:sz w:val="21"/>
                          <w:szCs w:val="21"/>
                        </w:rPr>
                        <w:t xml:space="preserve">"CALL </w:t>
                      </w:r>
                      <w:proofErr w:type="spellStart"/>
                      <w:r w:rsidRPr="00F33CC8">
                        <w:rPr>
                          <w:rFonts w:ascii="Consolas" w:hAnsi="Consolas"/>
                          <w:color w:val="A31515"/>
                          <w:sz w:val="21"/>
                          <w:szCs w:val="21"/>
                        </w:rPr>
                        <w:t>getBorrowedBooks</w:t>
                      </w:r>
                      <w:proofErr w:type="spellEnd"/>
                      <w:r w:rsidRPr="00F33CC8">
                        <w:rPr>
                          <w:rFonts w:ascii="Consolas" w:hAnsi="Consolas"/>
                          <w:color w:val="A31515"/>
                          <w:sz w:val="21"/>
                          <w:szCs w:val="21"/>
                        </w:rPr>
                        <w:t>(?);"</w:t>
                      </w:r>
                      <w:r w:rsidRPr="00F33CC8">
                        <w:rPr>
                          <w:rFonts w:ascii="Consolas" w:hAnsi="Consolas"/>
                          <w:color w:val="000000"/>
                          <w:sz w:val="21"/>
                          <w:szCs w:val="21"/>
                        </w:rPr>
                        <w:t>;</w:t>
                      </w:r>
                    </w:p>
                    <w:p w14:paraId="1CBE4529" w14:textId="77777777" w:rsidR="00C03417" w:rsidRPr="00F33CC8" w:rsidRDefault="00C03417" w:rsidP="003C2896">
                      <w:pPr>
                        <w:shd w:val="clear" w:color="auto" w:fill="FFFFFF"/>
                        <w:spacing w:line="285" w:lineRule="atLeast"/>
                        <w:rPr>
                          <w:rFonts w:ascii="Consolas" w:hAnsi="Consolas"/>
                          <w:color w:val="000000"/>
                          <w:sz w:val="21"/>
                          <w:szCs w:val="21"/>
                        </w:rPr>
                      </w:pPr>
                    </w:p>
                    <w:p w14:paraId="4A70017F"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-&gt;prepare($</w:t>
                      </w:r>
                      <w:proofErr w:type="spellStart"/>
                      <w:r w:rsidRPr="00F33CC8">
                        <w:rPr>
                          <w:rFonts w:ascii="Consolas" w:hAnsi="Consolas"/>
                          <w:color w:val="000000"/>
                          <w:sz w:val="21"/>
                          <w:szCs w:val="21"/>
                        </w:rPr>
                        <w:t>query</w:t>
                      </w:r>
                      <w:proofErr w:type="spellEnd"/>
                      <w:r w:rsidRPr="00F33CC8">
                        <w:rPr>
                          <w:rFonts w:ascii="Consolas" w:hAnsi="Consolas"/>
                          <w:color w:val="000000"/>
                          <w:sz w:val="21"/>
                          <w:szCs w:val="21"/>
                        </w:rPr>
                        <w:t xml:space="preserve">); </w:t>
                      </w:r>
                    </w:p>
                    <w:p w14:paraId="45F6498A"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bind_</w:t>
                      </w:r>
                      <w:proofErr w:type="gramStart"/>
                      <w:r w:rsidRPr="00F33CC8">
                        <w:rPr>
                          <w:rFonts w:ascii="Consolas" w:hAnsi="Consolas"/>
                          <w:color w:val="000000"/>
                          <w:sz w:val="21"/>
                          <w:szCs w:val="21"/>
                        </w:rPr>
                        <w:t>param</w:t>
                      </w:r>
                      <w:proofErr w:type="spellEnd"/>
                      <w:r w:rsidRPr="00F33CC8">
                        <w:rPr>
                          <w:rFonts w:ascii="Consolas" w:hAnsi="Consolas"/>
                          <w:color w:val="000000"/>
                          <w:sz w:val="21"/>
                          <w:szCs w:val="21"/>
                        </w:rPr>
                        <w:t>(</w:t>
                      </w:r>
                      <w:proofErr w:type="gramEnd"/>
                      <w:r w:rsidRPr="00F33CC8">
                        <w:rPr>
                          <w:rFonts w:ascii="Consolas" w:hAnsi="Consolas"/>
                          <w:color w:val="A31515"/>
                          <w:sz w:val="21"/>
                          <w:szCs w:val="21"/>
                        </w:rPr>
                        <w:t>"i"</w:t>
                      </w:r>
                      <w:r w:rsidRPr="00F33CC8">
                        <w:rPr>
                          <w:rFonts w:ascii="Consolas" w:hAnsi="Consolas"/>
                          <w:color w:val="000000"/>
                          <w:sz w:val="21"/>
                          <w:szCs w:val="21"/>
                        </w:rPr>
                        <w:t>, $</w:t>
                      </w:r>
                      <w:proofErr w:type="spellStart"/>
                      <w:r w:rsidRPr="00F33CC8">
                        <w:rPr>
                          <w:rFonts w:ascii="Consolas" w:hAnsi="Consolas"/>
                          <w:color w:val="000000"/>
                          <w:sz w:val="21"/>
                          <w:szCs w:val="21"/>
                        </w:rPr>
                        <w:t>user_id</w:t>
                      </w:r>
                      <w:proofErr w:type="spellEnd"/>
                      <w:r w:rsidRPr="00F33CC8">
                        <w:rPr>
                          <w:rFonts w:ascii="Consolas" w:hAnsi="Consolas"/>
                          <w:color w:val="000000"/>
                          <w:sz w:val="21"/>
                          <w:szCs w:val="21"/>
                        </w:rPr>
                        <w:t xml:space="preserve">); </w:t>
                      </w:r>
                    </w:p>
                    <w:p w14:paraId="14701C43"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execute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 xml:space="preserve">); </w:t>
                      </w:r>
                    </w:p>
                    <w:p w14:paraId="2BF8E3BF"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 xml:space="preserve"> = $</w:t>
                      </w:r>
                      <w:proofErr w:type="spellStart"/>
                      <w:r w:rsidRPr="00F33CC8">
                        <w:rPr>
                          <w:rFonts w:ascii="Consolas" w:hAnsi="Consolas"/>
                          <w:color w:val="000000"/>
                          <w:sz w:val="21"/>
                          <w:szCs w:val="21"/>
                        </w:rPr>
                        <w:t>stmt</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get_</w:t>
                      </w:r>
                      <w:proofErr w:type="gramStart"/>
                      <w:r w:rsidRPr="00F33CC8">
                        <w:rPr>
                          <w:rFonts w:ascii="Consolas" w:hAnsi="Consolas"/>
                          <w:color w:val="000000"/>
                          <w:sz w:val="21"/>
                          <w:szCs w:val="21"/>
                        </w:rPr>
                        <w:t>result</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0645F314"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w:t>
                      </w:r>
                      <w:proofErr w:type="spellStart"/>
                      <w:r w:rsidRPr="00F33CC8">
                        <w:rPr>
                          <w:rFonts w:ascii="Consolas" w:hAnsi="Consolas"/>
                          <w:color w:val="000000"/>
                          <w:sz w:val="21"/>
                          <w:szCs w:val="21"/>
                        </w:rPr>
                        <w:t>conn</w:t>
                      </w:r>
                      <w:proofErr w:type="spellEnd"/>
                      <w:r w:rsidRPr="00F33CC8">
                        <w:rPr>
                          <w:rFonts w:ascii="Consolas" w:hAnsi="Consolas"/>
                          <w:color w:val="000000"/>
                          <w:sz w:val="21"/>
                          <w:szCs w:val="21"/>
                        </w:rPr>
                        <w:t>-&gt;</w:t>
                      </w:r>
                      <w:proofErr w:type="spellStart"/>
                      <w:proofErr w:type="gramStart"/>
                      <w:r w:rsidRPr="00F33CC8">
                        <w:rPr>
                          <w:rFonts w:ascii="Consolas" w:hAnsi="Consolas"/>
                          <w:color w:val="000000"/>
                          <w:sz w:val="21"/>
                          <w:szCs w:val="21"/>
                        </w:rPr>
                        <w:t>close</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w:t>
                      </w:r>
                    </w:p>
                    <w:p w14:paraId="448AEDD4" w14:textId="77777777"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proofErr w:type="spellStart"/>
                      <w:r w:rsidRPr="00F33CC8">
                        <w:rPr>
                          <w:rFonts w:ascii="Consolas" w:hAnsi="Consolas"/>
                          <w:color w:val="0000FF"/>
                          <w:sz w:val="21"/>
                          <w:szCs w:val="21"/>
                        </w:rPr>
                        <w:t>return</w:t>
                      </w:r>
                      <w:proofErr w:type="spellEnd"/>
                      <w:r w:rsidRPr="00F33CC8">
                        <w:rPr>
                          <w:rFonts w:ascii="Consolas" w:hAnsi="Consolas"/>
                          <w:color w:val="000000"/>
                          <w:sz w:val="21"/>
                          <w:szCs w:val="21"/>
                        </w:rPr>
                        <w:t xml:space="preserve"> $</w:t>
                      </w:r>
                      <w:proofErr w:type="spellStart"/>
                      <w:r w:rsidRPr="00F33CC8">
                        <w:rPr>
                          <w:rFonts w:ascii="Consolas" w:hAnsi="Consolas"/>
                          <w:color w:val="000000"/>
                          <w:sz w:val="21"/>
                          <w:szCs w:val="21"/>
                        </w:rPr>
                        <w:t>results</w:t>
                      </w:r>
                      <w:proofErr w:type="spellEnd"/>
                      <w:r w:rsidRPr="00F33CC8">
                        <w:rPr>
                          <w:rFonts w:ascii="Consolas" w:hAnsi="Consolas"/>
                          <w:color w:val="000000"/>
                          <w:sz w:val="21"/>
                          <w:szCs w:val="21"/>
                        </w:rPr>
                        <w:t>-&gt;</w:t>
                      </w:r>
                      <w:proofErr w:type="spellStart"/>
                      <w:r w:rsidRPr="00F33CC8">
                        <w:rPr>
                          <w:rFonts w:ascii="Consolas" w:hAnsi="Consolas"/>
                          <w:color w:val="000000"/>
                          <w:sz w:val="21"/>
                          <w:szCs w:val="21"/>
                        </w:rPr>
                        <w:t>fetch_</w:t>
                      </w:r>
                      <w:proofErr w:type="gramStart"/>
                      <w:r w:rsidRPr="00F33CC8">
                        <w:rPr>
                          <w:rFonts w:ascii="Consolas" w:hAnsi="Consolas"/>
                          <w:color w:val="000000"/>
                          <w:sz w:val="21"/>
                          <w:szCs w:val="21"/>
                        </w:rPr>
                        <w:t>all</w:t>
                      </w:r>
                      <w:proofErr w:type="spellEnd"/>
                      <w:r w:rsidRPr="00F33CC8">
                        <w:rPr>
                          <w:rFonts w:ascii="Consolas" w:hAnsi="Consolas"/>
                          <w:color w:val="000000"/>
                          <w:sz w:val="21"/>
                          <w:szCs w:val="21"/>
                        </w:rPr>
                        <w:t>(</w:t>
                      </w:r>
                      <w:proofErr w:type="gramEnd"/>
                      <w:r w:rsidRPr="00F33CC8">
                        <w:rPr>
                          <w:rFonts w:ascii="Consolas" w:hAnsi="Consolas"/>
                          <w:color w:val="000000"/>
                          <w:sz w:val="21"/>
                          <w:szCs w:val="21"/>
                        </w:rPr>
                        <w:t>MYSQLI_ASSOC);</w:t>
                      </w:r>
                    </w:p>
                    <w:p w14:paraId="20D2B443" w14:textId="77777777" w:rsidR="00C03417" w:rsidRPr="00FE0CB2"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mc:Fallback>
        </mc:AlternateContent>
      </w:r>
    </w:p>
    <w:p w14:paraId="40E4673E" w14:textId="77777777" w:rsidR="003C2896" w:rsidRPr="009661B9" w:rsidRDefault="003C2896" w:rsidP="000E1B0D">
      <w:pPr>
        <w:pStyle w:val="Cmsor4"/>
      </w:pPr>
      <w:bookmarkStart w:id="71" w:name="_Toc194844964"/>
      <w:r w:rsidRPr="009661B9">
        <w:t>Eljárások felsorolása</w:t>
      </w:r>
      <w:bookmarkEnd w:id="71"/>
    </w:p>
    <w:tbl>
      <w:tblPr>
        <w:tblStyle w:val="Rcsostblzat"/>
        <w:tblW w:w="8493" w:type="dxa"/>
        <w:tblLayout w:type="fixed"/>
        <w:tblLook w:val="04A0" w:firstRow="1" w:lastRow="0" w:firstColumn="1" w:lastColumn="0" w:noHBand="0" w:noVBand="1"/>
      </w:tblPr>
      <w:tblGrid>
        <w:gridCol w:w="3256"/>
        <w:gridCol w:w="1579"/>
        <w:gridCol w:w="1681"/>
        <w:gridCol w:w="1977"/>
      </w:tblGrid>
      <w:tr w:rsidR="003C2896" w:rsidRPr="009661B9" w14:paraId="0B229B42" w14:textId="77777777" w:rsidTr="00C03417">
        <w:trPr>
          <w:cantSplit/>
        </w:trPr>
        <w:tc>
          <w:tcPr>
            <w:tcW w:w="3256" w:type="dxa"/>
            <w:vAlign w:val="center"/>
          </w:tcPr>
          <w:p w14:paraId="15598147" w14:textId="77777777" w:rsidR="003C2896" w:rsidRPr="009661B9" w:rsidRDefault="003C2896" w:rsidP="00346009">
            <w:r w:rsidRPr="009661B9">
              <w:t>Név</w:t>
            </w:r>
          </w:p>
        </w:tc>
        <w:tc>
          <w:tcPr>
            <w:tcW w:w="1579" w:type="dxa"/>
            <w:vAlign w:val="center"/>
          </w:tcPr>
          <w:p w14:paraId="25C14CC6" w14:textId="77777777" w:rsidR="003C2896" w:rsidRPr="009661B9" w:rsidRDefault="003C2896" w:rsidP="00346009">
            <w:r w:rsidRPr="009661B9">
              <w:t>Bemenet</w:t>
            </w:r>
          </w:p>
        </w:tc>
        <w:tc>
          <w:tcPr>
            <w:tcW w:w="1681" w:type="dxa"/>
            <w:vAlign w:val="center"/>
          </w:tcPr>
          <w:p w14:paraId="03AB0274" w14:textId="77777777" w:rsidR="003C2896" w:rsidRPr="009661B9" w:rsidRDefault="003C2896" w:rsidP="00346009">
            <w:r w:rsidRPr="009661B9">
              <w:t>Kimenet</w:t>
            </w:r>
          </w:p>
        </w:tc>
        <w:tc>
          <w:tcPr>
            <w:tcW w:w="1977" w:type="dxa"/>
            <w:vAlign w:val="center"/>
          </w:tcPr>
          <w:p w14:paraId="5289CA4C" w14:textId="77777777" w:rsidR="003C2896" w:rsidRPr="009661B9" w:rsidRDefault="003C2896" w:rsidP="00346009">
            <w:r w:rsidRPr="009661B9">
              <w:t>Leírás</w:t>
            </w:r>
          </w:p>
        </w:tc>
      </w:tr>
      <w:tr w:rsidR="003C2896" w:rsidRPr="009661B9" w14:paraId="2C0DEB26" w14:textId="77777777" w:rsidTr="00C03417">
        <w:trPr>
          <w:cantSplit/>
        </w:trPr>
        <w:tc>
          <w:tcPr>
            <w:tcW w:w="3256" w:type="dxa"/>
            <w:vAlign w:val="center"/>
          </w:tcPr>
          <w:p w14:paraId="49AAD7B1" w14:textId="77777777" w:rsidR="003C2896" w:rsidRPr="009661B9" w:rsidRDefault="003C2896" w:rsidP="00346009">
            <w:proofErr w:type="spellStart"/>
            <w:r w:rsidRPr="009661B9">
              <w:t>listBooksFiltered</w:t>
            </w:r>
            <w:proofErr w:type="spellEnd"/>
          </w:p>
        </w:tc>
        <w:tc>
          <w:tcPr>
            <w:tcW w:w="1579" w:type="dxa"/>
            <w:vAlign w:val="center"/>
          </w:tcPr>
          <w:p w14:paraId="3A217B4A" w14:textId="77777777" w:rsidR="003C2896" w:rsidRPr="009661B9" w:rsidRDefault="003C2896" w:rsidP="00346009">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
          <w:p w14:paraId="3183A57E" w14:textId="77777777" w:rsidR="003C2896" w:rsidRPr="009661B9" w:rsidRDefault="003C2896" w:rsidP="00346009">
            <w:proofErr w:type="spellStart"/>
            <w:r w:rsidRPr="009661B9">
              <w:t>release</w:t>
            </w:r>
            <w:proofErr w:type="spellEnd"/>
            <w:r w:rsidRPr="009661B9">
              <w:t xml:space="preserve"> </w:t>
            </w:r>
            <w:proofErr w:type="spellStart"/>
            <w:r w:rsidRPr="009661B9">
              <w:t>date</w:t>
            </w:r>
            <w:proofErr w:type="spellEnd"/>
            <w:r w:rsidRPr="009661B9">
              <w:t>,</w:t>
            </w:r>
          </w:p>
          <w:p w14:paraId="2270A3EC" w14:textId="77777777" w:rsidR="003C2896" w:rsidRPr="009661B9" w:rsidRDefault="003C2896" w:rsidP="00346009">
            <w:proofErr w:type="spellStart"/>
            <w:r w:rsidRPr="009661B9">
              <w:t>language</w:t>
            </w:r>
            <w:proofErr w:type="spellEnd"/>
            <w:r w:rsidRPr="009661B9">
              <w:t xml:space="preserve">, ISBN, </w:t>
            </w:r>
            <w:proofErr w:type="spellStart"/>
            <w:r w:rsidRPr="009661B9">
              <w:t>offseter</w:t>
            </w:r>
            <w:proofErr w:type="spellEnd"/>
            <w:r w:rsidRPr="009661B9">
              <w:t xml:space="preserve">, </w:t>
            </w:r>
            <w:proofErr w:type="spellStart"/>
            <w:r w:rsidRPr="009661B9">
              <w:t>limiter</w:t>
            </w:r>
            <w:proofErr w:type="spellEnd"/>
            <w:r w:rsidRPr="009661B9">
              <w:t xml:space="preserve"> </w:t>
            </w:r>
          </w:p>
        </w:tc>
        <w:tc>
          <w:tcPr>
            <w:tcW w:w="1681" w:type="dxa"/>
            <w:vAlign w:val="center"/>
          </w:tcPr>
          <w:p w14:paraId="564D63B5"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71F701D3" w14:textId="77777777" w:rsidR="003C2896" w:rsidRPr="009661B9" w:rsidRDefault="003C2896" w:rsidP="00346009">
            <w:r w:rsidRPr="009661B9">
              <w:t>Kilistázza a filtereknek megfelelő könyvek adatait, oldalakra bontva</w:t>
            </w:r>
          </w:p>
        </w:tc>
      </w:tr>
      <w:tr w:rsidR="003C2896" w:rsidRPr="009661B9" w14:paraId="2408AA9E" w14:textId="77777777" w:rsidTr="00C03417">
        <w:trPr>
          <w:cantSplit/>
        </w:trPr>
        <w:tc>
          <w:tcPr>
            <w:tcW w:w="3256" w:type="dxa"/>
            <w:vAlign w:val="center"/>
          </w:tcPr>
          <w:p w14:paraId="2D02CF12" w14:textId="77777777" w:rsidR="003C2896" w:rsidRPr="009661B9" w:rsidRDefault="003C2896" w:rsidP="00346009">
            <w:proofErr w:type="spellStart"/>
            <w:r w:rsidRPr="009661B9">
              <w:t>getBookByISBN</w:t>
            </w:r>
            <w:proofErr w:type="spellEnd"/>
          </w:p>
        </w:tc>
        <w:tc>
          <w:tcPr>
            <w:tcW w:w="1579" w:type="dxa"/>
            <w:vAlign w:val="center"/>
          </w:tcPr>
          <w:p w14:paraId="5FCEBD34" w14:textId="77777777" w:rsidR="003C2896" w:rsidRPr="009661B9" w:rsidRDefault="003C2896" w:rsidP="00346009">
            <w:r w:rsidRPr="009661B9">
              <w:t>ISBN</w:t>
            </w:r>
          </w:p>
        </w:tc>
        <w:tc>
          <w:tcPr>
            <w:tcW w:w="1681" w:type="dxa"/>
            <w:vAlign w:val="center"/>
          </w:tcPr>
          <w:p w14:paraId="193D61AA"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62D86E34" w14:textId="77777777" w:rsidR="003C2896" w:rsidRPr="009661B9" w:rsidRDefault="003C2896" w:rsidP="00346009">
            <w:r w:rsidRPr="009661B9">
              <w:t xml:space="preserve">Kilistázza egy adott ISBN kódú könyv összes adatát </w:t>
            </w:r>
          </w:p>
        </w:tc>
      </w:tr>
      <w:tr w:rsidR="003C2896" w:rsidRPr="009661B9" w14:paraId="14045A2F" w14:textId="77777777" w:rsidTr="00C03417">
        <w:trPr>
          <w:cantSplit/>
        </w:trPr>
        <w:tc>
          <w:tcPr>
            <w:tcW w:w="3256" w:type="dxa"/>
            <w:vAlign w:val="center"/>
          </w:tcPr>
          <w:p w14:paraId="7B862E2F" w14:textId="77777777" w:rsidR="003C2896" w:rsidRPr="009661B9" w:rsidRDefault="003C2896" w:rsidP="00346009">
            <w:proofErr w:type="spellStart"/>
            <w:r w:rsidRPr="009661B9">
              <w:t>getGenres</w:t>
            </w:r>
            <w:proofErr w:type="spellEnd"/>
          </w:p>
        </w:tc>
        <w:tc>
          <w:tcPr>
            <w:tcW w:w="1579" w:type="dxa"/>
            <w:vAlign w:val="center"/>
          </w:tcPr>
          <w:p w14:paraId="65A6C984" w14:textId="77777777" w:rsidR="003C2896" w:rsidRPr="009661B9" w:rsidRDefault="003C2896" w:rsidP="00346009"/>
        </w:tc>
        <w:tc>
          <w:tcPr>
            <w:tcW w:w="1681" w:type="dxa"/>
            <w:vAlign w:val="center"/>
          </w:tcPr>
          <w:p w14:paraId="4A8DC450" w14:textId="77777777" w:rsidR="003C2896" w:rsidRPr="009661B9" w:rsidRDefault="003C2896" w:rsidP="00346009">
            <w:proofErr w:type="spellStart"/>
            <w:r w:rsidRPr="009661B9">
              <w:t>genres</w:t>
            </w:r>
            <w:proofErr w:type="spellEnd"/>
          </w:p>
        </w:tc>
        <w:tc>
          <w:tcPr>
            <w:tcW w:w="1977" w:type="dxa"/>
            <w:vAlign w:val="center"/>
          </w:tcPr>
          <w:p w14:paraId="3BB11877" w14:textId="77777777" w:rsidR="003C2896" w:rsidRPr="009661B9" w:rsidRDefault="003C2896" w:rsidP="00346009">
            <w:r w:rsidRPr="009661B9">
              <w:t>Kilistázza az összes adatbázisban létező kategóriát</w:t>
            </w:r>
          </w:p>
        </w:tc>
      </w:tr>
      <w:tr w:rsidR="003C2896" w:rsidRPr="009661B9" w14:paraId="1CA7A4C3" w14:textId="77777777" w:rsidTr="00C03417">
        <w:trPr>
          <w:cantSplit/>
        </w:trPr>
        <w:tc>
          <w:tcPr>
            <w:tcW w:w="3256" w:type="dxa"/>
            <w:vAlign w:val="center"/>
          </w:tcPr>
          <w:p w14:paraId="06048575" w14:textId="77777777" w:rsidR="003C2896" w:rsidRPr="009661B9" w:rsidRDefault="003C2896" w:rsidP="00346009">
            <w:proofErr w:type="spellStart"/>
            <w:r w:rsidRPr="009661B9">
              <w:lastRenderedPageBreak/>
              <w:t>getLangs</w:t>
            </w:r>
            <w:proofErr w:type="spellEnd"/>
          </w:p>
        </w:tc>
        <w:tc>
          <w:tcPr>
            <w:tcW w:w="1579" w:type="dxa"/>
            <w:vAlign w:val="center"/>
          </w:tcPr>
          <w:p w14:paraId="76809ECF" w14:textId="77777777" w:rsidR="003C2896" w:rsidRPr="009661B9" w:rsidRDefault="003C2896" w:rsidP="00346009"/>
        </w:tc>
        <w:tc>
          <w:tcPr>
            <w:tcW w:w="1681" w:type="dxa"/>
            <w:vAlign w:val="center"/>
          </w:tcPr>
          <w:p w14:paraId="3F596C14" w14:textId="77777777" w:rsidR="003C2896" w:rsidRPr="009661B9" w:rsidRDefault="003C2896" w:rsidP="00346009">
            <w:proofErr w:type="spellStart"/>
            <w:r w:rsidRPr="009661B9">
              <w:t>languages</w:t>
            </w:r>
            <w:proofErr w:type="spellEnd"/>
          </w:p>
        </w:tc>
        <w:tc>
          <w:tcPr>
            <w:tcW w:w="1977" w:type="dxa"/>
            <w:vAlign w:val="center"/>
          </w:tcPr>
          <w:p w14:paraId="6493FEED" w14:textId="77777777" w:rsidR="003C2896" w:rsidRPr="009661B9" w:rsidRDefault="003C2896" w:rsidP="00346009">
            <w:r w:rsidRPr="009661B9">
              <w:t>Kilistázza az összes adatbázisban létező nyelvet</w:t>
            </w:r>
          </w:p>
        </w:tc>
      </w:tr>
      <w:tr w:rsidR="003C2896" w:rsidRPr="009661B9" w14:paraId="7A77DA29" w14:textId="77777777" w:rsidTr="00C03417">
        <w:trPr>
          <w:cantSplit/>
        </w:trPr>
        <w:tc>
          <w:tcPr>
            <w:tcW w:w="3256" w:type="dxa"/>
            <w:vAlign w:val="center"/>
          </w:tcPr>
          <w:p w14:paraId="66689E6F" w14:textId="77777777" w:rsidR="003C2896" w:rsidRPr="009661B9" w:rsidRDefault="003C2896" w:rsidP="00346009">
            <w:proofErr w:type="spellStart"/>
            <w:r w:rsidRPr="009661B9">
              <w:t>getIdFromISBN</w:t>
            </w:r>
            <w:proofErr w:type="spellEnd"/>
          </w:p>
        </w:tc>
        <w:tc>
          <w:tcPr>
            <w:tcW w:w="1579" w:type="dxa"/>
            <w:vAlign w:val="center"/>
          </w:tcPr>
          <w:p w14:paraId="5693011C" w14:textId="77777777" w:rsidR="003C2896" w:rsidRPr="009661B9" w:rsidRDefault="003C2896" w:rsidP="00346009">
            <w:r w:rsidRPr="009661B9">
              <w:t>ISBN</w:t>
            </w:r>
          </w:p>
        </w:tc>
        <w:tc>
          <w:tcPr>
            <w:tcW w:w="1681" w:type="dxa"/>
            <w:vAlign w:val="center"/>
          </w:tcPr>
          <w:p w14:paraId="609E6184" w14:textId="77777777" w:rsidR="003C2896" w:rsidRPr="009661B9" w:rsidRDefault="003C2896" w:rsidP="00346009">
            <w:proofErr w:type="spellStart"/>
            <w:r w:rsidRPr="009661B9">
              <w:t>ISBN_id</w:t>
            </w:r>
            <w:proofErr w:type="spellEnd"/>
          </w:p>
        </w:tc>
        <w:tc>
          <w:tcPr>
            <w:tcW w:w="1977" w:type="dxa"/>
            <w:vAlign w:val="center"/>
          </w:tcPr>
          <w:p w14:paraId="370FF6B2" w14:textId="77777777" w:rsidR="003C2896" w:rsidRPr="009661B9" w:rsidRDefault="003C2896" w:rsidP="00346009">
            <w:r w:rsidRPr="009661B9">
              <w:t xml:space="preserve">A megadott ISBN kódot </w:t>
            </w:r>
            <w:proofErr w:type="spellStart"/>
            <w:r w:rsidRPr="009661B9">
              <w:t>ISBN_id-ra</w:t>
            </w:r>
            <w:proofErr w:type="spellEnd"/>
            <w:r w:rsidRPr="009661B9">
              <w:t xml:space="preserve"> fordítja</w:t>
            </w:r>
          </w:p>
        </w:tc>
      </w:tr>
      <w:tr w:rsidR="003C2896" w:rsidRPr="009661B9" w14:paraId="53B72B58" w14:textId="77777777" w:rsidTr="00C03417">
        <w:trPr>
          <w:cantSplit/>
        </w:trPr>
        <w:tc>
          <w:tcPr>
            <w:tcW w:w="3256" w:type="dxa"/>
            <w:vAlign w:val="center"/>
          </w:tcPr>
          <w:p w14:paraId="62F94C61" w14:textId="77777777" w:rsidR="003C2896" w:rsidRPr="009661B9" w:rsidRDefault="003C2896" w:rsidP="00346009">
            <w:proofErr w:type="spellStart"/>
            <w:r w:rsidRPr="009661B9">
              <w:t>getBookById</w:t>
            </w:r>
            <w:proofErr w:type="spellEnd"/>
          </w:p>
        </w:tc>
        <w:tc>
          <w:tcPr>
            <w:tcW w:w="1579" w:type="dxa"/>
            <w:vAlign w:val="center"/>
          </w:tcPr>
          <w:p w14:paraId="10F41E40" w14:textId="77777777" w:rsidR="003C2896" w:rsidRPr="009661B9" w:rsidRDefault="003C2896" w:rsidP="00346009">
            <w:proofErr w:type="spellStart"/>
            <w:r w:rsidRPr="009661B9">
              <w:t>ISBN_id</w:t>
            </w:r>
            <w:proofErr w:type="spellEnd"/>
          </w:p>
        </w:tc>
        <w:tc>
          <w:tcPr>
            <w:tcW w:w="1681" w:type="dxa"/>
            <w:vAlign w:val="center"/>
          </w:tcPr>
          <w:p w14:paraId="00393E24"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2F11AA18" w14:textId="77777777" w:rsidR="003C2896" w:rsidRPr="009661B9" w:rsidRDefault="003C2896" w:rsidP="00346009">
            <w:r w:rsidRPr="009661B9">
              <w:t xml:space="preserve">Kilistázza egy </w:t>
            </w:r>
            <w:proofErr w:type="spellStart"/>
            <w:r w:rsidRPr="009661B9">
              <w:t>ISBN_id</w:t>
            </w:r>
            <w:proofErr w:type="spellEnd"/>
            <w:r w:rsidRPr="009661B9">
              <w:t xml:space="preserve"> alapján megadott könyv összes adatát</w:t>
            </w:r>
          </w:p>
        </w:tc>
      </w:tr>
      <w:tr w:rsidR="003C2896" w:rsidRPr="009661B9" w14:paraId="204202C0" w14:textId="77777777" w:rsidTr="00C03417">
        <w:trPr>
          <w:cantSplit/>
        </w:trPr>
        <w:tc>
          <w:tcPr>
            <w:tcW w:w="3256" w:type="dxa"/>
            <w:vAlign w:val="center"/>
          </w:tcPr>
          <w:p w14:paraId="3506A1EA" w14:textId="77777777" w:rsidR="003C2896" w:rsidRPr="009661B9" w:rsidRDefault="003C2896" w:rsidP="00346009">
            <w:proofErr w:type="spellStart"/>
            <w:r w:rsidRPr="009661B9">
              <w:t>getBookedAndReservedBooks</w:t>
            </w:r>
            <w:proofErr w:type="spellEnd"/>
          </w:p>
        </w:tc>
        <w:tc>
          <w:tcPr>
            <w:tcW w:w="1579" w:type="dxa"/>
            <w:vAlign w:val="center"/>
          </w:tcPr>
          <w:p w14:paraId="5A7E6AC5" w14:textId="77777777" w:rsidR="003C2896" w:rsidRPr="009661B9" w:rsidRDefault="003C2896" w:rsidP="00346009">
            <w:proofErr w:type="spellStart"/>
            <w:r w:rsidRPr="009661B9">
              <w:t>user_id</w:t>
            </w:r>
            <w:proofErr w:type="spellEnd"/>
          </w:p>
        </w:tc>
        <w:tc>
          <w:tcPr>
            <w:tcW w:w="1681" w:type="dxa"/>
            <w:vAlign w:val="center"/>
          </w:tcPr>
          <w:p w14:paraId="3ED2DC76" w14:textId="77777777" w:rsidR="003C2896" w:rsidRPr="009661B9" w:rsidRDefault="003C2896" w:rsidP="00346009">
            <w:proofErr w:type="spellStart"/>
            <w:r w:rsidRPr="009661B9">
              <w:t>title</w:t>
            </w:r>
            <w:proofErr w:type="spellEnd"/>
            <w:r w:rsidRPr="009661B9">
              <w:t xml:space="preserve">, </w:t>
            </w:r>
            <w:proofErr w:type="spellStart"/>
            <w:r w:rsidRPr="009661B9">
              <w:t>authors</w:t>
            </w:r>
            <w:proofErr w:type="spellEnd"/>
            <w:r w:rsidRPr="009661B9">
              <w:t xml:space="preserve">, </w:t>
            </w:r>
            <w:proofErr w:type="spellStart"/>
            <w:r w:rsidRPr="009661B9">
              <w:t>state</w:t>
            </w:r>
            <w:proofErr w:type="spellEnd"/>
            <w:r w:rsidRPr="009661B9">
              <w:t xml:space="preserve">, </w:t>
            </w:r>
            <w:proofErr w:type="spellStart"/>
            <w:r w:rsidRPr="009661B9">
              <w:t>reservation</w:t>
            </w:r>
            <w:proofErr w:type="spellEnd"/>
            <w:r w:rsidRPr="009661B9">
              <w:t xml:space="preserve"> </w:t>
            </w:r>
            <w:proofErr w:type="spellStart"/>
            <w:r w:rsidRPr="009661B9">
              <w:t>id</w:t>
            </w:r>
            <w:proofErr w:type="spellEnd"/>
            <w:r w:rsidRPr="009661B9">
              <w:t>/</w:t>
            </w:r>
            <w:proofErr w:type="spellStart"/>
            <w:r w:rsidRPr="009661B9">
              <w:t>booking</w:t>
            </w:r>
            <w:proofErr w:type="spellEnd"/>
            <w:r w:rsidRPr="009661B9">
              <w:t xml:space="preserve"> </w:t>
            </w:r>
            <w:proofErr w:type="spellStart"/>
            <w:r w:rsidRPr="009661B9">
              <w:t>id</w:t>
            </w:r>
            <w:proofErr w:type="spellEnd"/>
          </w:p>
        </w:tc>
        <w:tc>
          <w:tcPr>
            <w:tcW w:w="1977" w:type="dxa"/>
            <w:vAlign w:val="center"/>
          </w:tcPr>
          <w:p w14:paraId="3A606CFD" w14:textId="77777777" w:rsidR="003C2896" w:rsidRPr="009661B9" w:rsidRDefault="003C2896" w:rsidP="00346009">
            <w:r w:rsidRPr="009661B9">
              <w:t xml:space="preserve">Kilistázza egy adott felhasználó összes foglalását és előjegyzését </w:t>
            </w:r>
          </w:p>
        </w:tc>
      </w:tr>
      <w:tr w:rsidR="003C2896" w:rsidRPr="009661B9" w14:paraId="16C12E04" w14:textId="77777777" w:rsidTr="00C03417">
        <w:trPr>
          <w:cantSplit/>
        </w:trPr>
        <w:tc>
          <w:tcPr>
            <w:tcW w:w="3256" w:type="dxa"/>
            <w:vAlign w:val="center"/>
          </w:tcPr>
          <w:p w14:paraId="1F703540" w14:textId="77777777" w:rsidR="003C2896" w:rsidRPr="009661B9" w:rsidRDefault="003C2896" w:rsidP="00346009">
            <w:proofErr w:type="spellStart"/>
            <w:r w:rsidRPr="009661B9">
              <w:t>cancelReservation</w:t>
            </w:r>
            <w:proofErr w:type="spellEnd"/>
          </w:p>
        </w:tc>
        <w:tc>
          <w:tcPr>
            <w:tcW w:w="1579" w:type="dxa"/>
            <w:vAlign w:val="center"/>
          </w:tcPr>
          <w:p w14:paraId="2EB7A640" w14:textId="77777777" w:rsidR="003C2896" w:rsidRPr="009661B9" w:rsidRDefault="003C2896" w:rsidP="00346009">
            <w:proofErr w:type="spellStart"/>
            <w:r w:rsidRPr="009661B9">
              <w:t>reservation_id</w:t>
            </w:r>
            <w:proofErr w:type="spellEnd"/>
            <w:r w:rsidRPr="009661B9">
              <w:t xml:space="preserve">, </w:t>
            </w:r>
            <w:proofErr w:type="spellStart"/>
            <w:r w:rsidRPr="009661B9">
              <w:t>user_id</w:t>
            </w:r>
            <w:proofErr w:type="spellEnd"/>
          </w:p>
        </w:tc>
        <w:tc>
          <w:tcPr>
            <w:tcW w:w="1681" w:type="dxa"/>
            <w:vAlign w:val="center"/>
          </w:tcPr>
          <w:p w14:paraId="5671C276" w14:textId="77777777" w:rsidR="003C2896" w:rsidRPr="009661B9" w:rsidRDefault="003C2896" w:rsidP="00346009"/>
        </w:tc>
        <w:tc>
          <w:tcPr>
            <w:tcW w:w="1977" w:type="dxa"/>
            <w:vAlign w:val="center"/>
          </w:tcPr>
          <w:p w14:paraId="653E0135" w14:textId="77777777" w:rsidR="003C2896" w:rsidRPr="009661B9" w:rsidRDefault="003C2896" w:rsidP="00346009">
            <w:r w:rsidRPr="009661B9">
              <w:t xml:space="preserve">Törli egy adott felhasználó </w:t>
            </w:r>
            <w:proofErr w:type="spellStart"/>
            <w:r w:rsidRPr="009661B9">
              <w:t>előjegyzésést</w:t>
            </w:r>
            <w:proofErr w:type="spellEnd"/>
          </w:p>
        </w:tc>
      </w:tr>
      <w:tr w:rsidR="003C2896" w:rsidRPr="009661B9" w14:paraId="777E58D4" w14:textId="77777777" w:rsidTr="00C03417">
        <w:trPr>
          <w:cantSplit/>
        </w:trPr>
        <w:tc>
          <w:tcPr>
            <w:tcW w:w="3256" w:type="dxa"/>
            <w:vAlign w:val="center"/>
          </w:tcPr>
          <w:p w14:paraId="0C0F082D" w14:textId="77777777" w:rsidR="003C2896" w:rsidRPr="009661B9" w:rsidRDefault="003C2896" w:rsidP="00346009">
            <w:proofErr w:type="spellStart"/>
            <w:r w:rsidRPr="009661B9">
              <w:t>cancelBooking</w:t>
            </w:r>
            <w:proofErr w:type="spellEnd"/>
          </w:p>
        </w:tc>
        <w:tc>
          <w:tcPr>
            <w:tcW w:w="1579" w:type="dxa"/>
            <w:vAlign w:val="center"/>
          </w:tcPr>
          <w:p w14:paraId="37B96D15" w14:textId="77777777" w:rsidR="003C2896" w:rsidRPr="009661B9" w:rsidRDefault="003C2896" w:rsidP="00346009">
            <w:proofErr w:type="spellStart"/>
            <w:r w:rsidRPr="009661B9">
              <w:t>booking_id</w:t>
            </w:r>
            <w:proofErr w:type="spellEnd"/>
            <w:r w:rsidRPr="009661B9">
              <w:t xml:space="preserve">, </w:t>
            </w:r>
            <w:proofErr w:type="spellStart"/>
            <w:r w:rsidRPr="009661B9">
              <w:t>user_id</w:t>
            </w:r>
            <w:proofErr w:type="spellEnd"/>
          </w:p>
        </w:tc>
        <w:tc>
          <w:tcPr>
            <w:tcW w:w="1681" w:type="dxa"/>
            <w:vAlign w:val="center"/>
          </w:tcPr>
          <w:p w14:paraId="5F9A8416" w14:textId="77777777" w:rsidR="003C2896" w:rsidRPr="009661B9" w:rsidRDefault="003C2896" w:rsidP="00346009"/>
        </w:tc>
        <w:tc>
          <w:tcPr>
            <w:tcW w:w="1977" w:type="dxa"/>
            <w:vAlign w:val="center"/>
          </w:tcPr>
          <w:p w14:paraId="45CA2871" w14:textId="77777777" w:rsidR="003C2896" w:rsidRPr="009661B9" w:rsidRDefault="003C2896" w:rsidP="00346009">
            <w:r w:rsidRPr="009661B9">
              <w:t xml:space="preserve">Módosítja az adott foglalás </w:t>
            </w:r>
            <w:proofErr w:type="spellStart"/>
            <w:r w:rsidRPr="009661B9">
              <w:t>handled</w:t>
            </w:r>
            <w:proofErr w:type="spellEnd"/>
            <w:r w:rsidRPr="009661B9">
              <w:t xml:space="preserve"> értékét és ha van előjegyzés az adott könyvre akkor a legrégebbit teszi új foglalásnak</w:t>
            </w:r>
          </w:p>
        </w:tc>
      </w:tr>
      <w:tr w:rsidR="003C2896" w:rsidRPr="009661B9" w14:paraId="1A03FC2B" w14:textId="77777777" w:rsidTr="00C03417">
        <w:trPr>
          <w:cantSplit/>
        </w:trPr>
        <w:tc>
          <w:tcPr>
            <w:tcW w:w="3256" w:type="dxa"/>
            <w:vAlign w:val="center"/>
          </w:tcPr>
          <w:p w14:paraId="4522BECB" w14:textId="77777777" w:rsidR="003C2896" w:rsidRPr="009661B9" w:rsidRDefault="003C2896" w:rsidP="00346009">
            <w:proofErr w:type="spellStart"/>
            <w:r w:rsidRPr="009661B9">
              <w:t>removeBooking</w:t>
            </w:r>
            <w:proofErr w:type="spellEnd"/>
          </w:p>
        </w:tc>
        <w:tc>
          <w:tcPr>
            <w:tcW w:w="1579" w:type="dxa"/>
            <w:vAlign w:val="center"/>
          </w:tcPr>
          <w:p w14:paraId="60FE3C4C" w14:textId="77777777" w:rsidR="003C2896" w:rsidRPr="009661B9" w:rsidRDefault="003C2896" w:rsidP="00346009">
            <w:proofErr w:type="spellStart"/>
            <w:r w:rsidRPr="009661B9">
              <w:t>booking_id</w:t>
            </w:r>
            <w:proofErr w:type="spellEnd"/>
          </w:p>
        </w:tc>
        <w:tc>
          <w:tcPr>
            <w:tcW w:w="1681" w:type="dxa"/>
            <w:vAlign w:val="center"/>
          </w:tcPr>
          <w:p w14:paraId="145C258D" w14:textId="77777777" w:rsidR="003C2896" w:rsidRPr="009661B9" w:rsidRDefault="003C2896" w:rsidP="00346009"/>
        </w:tc>
        <w:tc>
          <w:tcPr>
            <w:tcW w:w="1977" w:type="dxa"/>
            <w:vAlign w:val="center"/>
          </w:tcPr>
          <w:p w14:paraId="2E1941F4" w14:textId="77777777" w:rsidR="003C2896" w:rsidRPr="009661B9" w:rsidRDefault="003C2896" w:rsidP="00346009">
            <w:r w:rsidRPr="009661B9">
              <w:t>Törli az adott foglalást</w:t>
            </w:r>
          </w:p>
        </w:tc>
      </w:tr>
      <w:tr w:rsidR="003C2896" w:rsidRPr="009661B9" w14:paraId="04DDBF02" w14:textId="77777777" w:rsidTr="00C03417">
        <w:trPr>
          <w:cantSplit/>
        </w:trPr>
        <w:tc>
          <w:tcPr>
            <w:tcW w:w="3256" w:type="dxa"/>
            <w:vAlign w:val="center"/>
          </w:tcPr>
          <w:p w14:paraId="25EDBEE3" w14:textId="77777777" w:rsidR="003C2896" w:rsidRPr="009661B9" w:rsidRDefault="003C2896" w:rsidP="00346009">
            <w:proofErr w:type="spellStart"/>
            <w:r w:rsidRPr="009661B9">
              <w:t>getBorrowedBooks</w:t>
            </w:r>
            <w:proofErr w:type="spellEnd"/>
          </w:p>
        </w:tc>
        <w:tc>
          <w:tcPr>
            <w:tcW w:w="1579" w:type="dxa"/>
            <w:vAlign w:val="center"/>
          </w:tcPr>
          <w:p w14:paraId="2CC0C5F6" w14:textId="77777777" w:rsidR="003C2896" w:rsidRPr="009661B9" w:rsidRDefault="003C2896" w:rsidP="00346009">
            <w:proofErr w:type="spellStart"/>
            <w:r w:rsidRPr="009661B9">
              <w:t>user_id</w:t>
            </w:r>
            <w:proofErr w:type="spellEnd"/>
          </w:p>
        </w:tc>
        <w:tc>
          <w:tcPr>
            <w:tcW w:w="1681" w:type="dxa"/>
            <w:vAlign w:val="center"/>
          </w:tcPr>
          <w:p w14:paraId="7A772A62" w14:textId="77777777" w:rsidR="003C2896" w:rsidRPr="009661B9" w:rsidRDefault="003C2896" w:rsidP="00346009">
            <w:proofErr w:type="spellStart"/>
            <w:r w:rsidRPr="009661B9">
              <w:t>book_id</w:t>
            </w:r>
            <w:proofErr w:type="spellEnd"/>
            <w:r w:rsidRPr="009661B9">
              <w:t xml:space="preserve">, </w:t>
            </w:r>
            <w:proofErr w:type="spellStart"/>
            <w:r w:rsidRPr="009661B9">
              <w:t>auhtors</w:t>
            </w:r>
            <w:proofErr w:type="spellEnd"/>
            <w:r w:rsidRPr="009661B9">
              <w:t xml:space="preserve">, ISBN, </w:t>
            </w:r>
            <w:proofErr w:type="spellStart"/>
            <w:r w:rsidRPr="009661B9">
              <w:t>title</w:t>
            </w:r>
            <w:proofErr w:type="spellEnd"/>
            <w:r w:rsidRPr="009661B9">
              <w:t xml:space="preserve">, end </w:t>
            </w:r>
            <w:proofErr w:type="spellStart"/>
            <w:r w:rsidRPr="009661B9">
              <w:t>date</w:t>
            </w:r>
            <w:proofErr w:type="spellEnd"/>
            <w:r w:rsidRPr="009661B9">
              <w:t xml:space="preserve">, start </w:t>
            </w:r>
            <w:proofErr w:type="spellStart"/>
            <w:r w:rsidRPr="009661B9">
              <w:t>date</w:t>
            </w:r>
            <w:proofErr w:type="spellEnd"/>
            <w:r w:rsidRPr="009661B9">
              <w:t xml:space="preserve">, </w:t>
            </w:r>
            <w:proofErr w:type="spellStart"/>
            <w:r w:rsidRPr="009661B9">
              <w:t>meghosszabítható</w:t>
            </w:r>
            <w:proofErr w:type="spellEnd"/>
            <w:r w:rsidRPr="009661B9">
              <w:t>, fizetendő</w:t>
            </w:r>
          </w:p>
        </w:tc>
        <w:tc>
          <w:tcPr>
            <w:tcW w:w="1977" w:type="dxa"/>
            <w:vAlign w:val="center"/>
          </w:tcPr>
          <w:p w14:paraId="48A1DE66" w14:textId="77777777" w:rsidR="003C2896" w:rsidRPr="009661B9" w:rsidRDefault="003C2896" w:rsidP="00346009">
            <w:r w:rsidRPr="009661B9">
              <w:t>Kilistázza egy felhasználó a jelenleg kivett könyveinek adatait pl.: a késésből jövő fizetendőt és hosszabbítható-e</w:t>
            </w:r>
          </w:p>
        </w:tc>
      </w:tr>
      <w:tr w:rsidR="003C2896" w:rsidRPr="009661B9" w14:paraId="1A229D5C" w14:textId="77777777" w:rsidTr="00C03417">
        <w:trPr>
          <w:cantSplit/>
        </w:trPr>
        <w:tc>
          <w:tcPr>
            <w:tcW w:w="3256" w:type="dxa"/>
            <w:vAlign w:val="center"/>
          </w:tcPr>
          <w:p w14:paraId="49F55BEF" w14:textId="77777777" w:rsidR="003C2896" w:rsidRPr="009661B9" w:rsidRDefault="003C2896" w:rsidP="00346009">
            <w:proofErr w:type="spellStart"/>
            <w:r w:rsidRPr="009661B9">
              <w:t>getPreviouslyBorrowedBooks</w:t>
            </w:r>
            <w:proofErr w:type="spellEnd"/>
          </w:p>
        </w:tc>
        <w:tc>
          <w:tcPr>
            <w:tcW w:w="1579" w:type="dxa"/>
            <w:vAlign w:val="center"/>
          </w:tcPr>
          <w:p w14:paraId="64D4C01B" w14:textId="77777777" w:rsidR="003C2896" w:rsidRPr="009661B9" w:rsidRDefault="003C2896" w:rsidP="00346009">
            <w:proofErr w:type="spellStart"/>
            <w:r w:rsidRPr="009661B9">
              <w:t>user_id</w:t>
            </w:r>
            <w:proofErr w:type="spellEnd"/>
          </w:p>
        </w:tc>
        <w:tc>
          <w:tcPr>
            <w:tcW w:w="1681" w:type="dxa"/>
            <w:vAlign w:val="center"/>
          </w:tcPr>
          <w:p w14:paraId="50DAB54F" w14:textId="77777777" w:rsidR="003C2896" w:rsidRPr="009661B9" w:rsidRDefault="003C2896" w:rsidP="00346009">
            <w:proofErr w:type="spellStart"/>
            <w:r w:rsidRPr="009661B9">
              <w:t>book_id</w:t>
            </w:r>
            <w:proofErr w:type="spellEnd"/>
            <w:r w:rsidRPr="009661B9">
              <w:t xml:space="preserve">, </w:t>
            </w:r>
            <w:proofErr w:type="spellStart"/>
            <w:r w:rsidRPr="009661B9">
              <w:t>authors</w:t>
            </w:r>
            <w:proofErr w:type="spellEnd"/>
            <w:r w:rsidRPr="009661B9">
              <w:t xml:space="preserve">, ISBN, </w:t>
            </w:r>
            <w:proofErr w:type="spellStart"/>
            <w:r w:rsidRPr="009661B9">
              <w:t>title</w:t>
            </w:r>
            <w:proofErr w:type="spellEnd"/>
            <w:r w:rsidRPr="009661B9">
              <w:t xml:space="preserve">, </w:t>
            </w:r>
            <w:proofErr w:type="spellStart"/>
            <w:r w:rsidRPr="009661B9">
              <w:t>picture</w:t>
            </w:r>
            <w:proofErr w:type="spellEnd"/>
            <w:r w:rsidRPr="009661B9">
              <w:t xml:space="preserve"> base64, end </w:t>
            </w:r>
            <w:proofErr w:type="spellStart"/>
            <w:r w:rsidRPr="009661B9">
              <w:t>date</w:t>
            </w:r>
            <w:proofErr w:type="spellEnd"/>
            <w:r w:rsidRPr="009661B9">
              <w:t xml:space="preserve">, start </w:t>
            </w:r>
            <w:proofErr w:type="spellStart"/>
            <w:r w:rsidRPr="009661B9">
              <w:t>date</w:t>
            </w:r>
            <w:proofErr w:type="spellEnd"/>
            <w:r w:rsidRPr="009661B9">
              <w:t>,</w:t>
            </w:r>
          </w:p>
        </w:tc>
        <w:tc>
          <w:tcPr>
            <w:tcW w:w="1977" w:type="dxa"/>
            <w:vAlign w:val="center"/>
          </w:tcPr>
          <w:p w14:paraId="716A67F2" w14:textId="77777777" w:rsidR="003C2896" w:rsidRPr="009661B9" w:rsidRDefault="003C2896" w:rsidP="00346009">
            <w:r w:rsidRPr="009661B9">
              <w:t>Kilistázza egy felhasználó már korábban kivett, de már visszahozott könyveinek néhány adatát</w:t>
            </w:r>
          </w:p>
        </w:tc>
      </w:tr>
      <w:tr w:rsidR="003C2896" w:rsidRPr="009661B9" w14:paraId="330BD9B1" w14:textId="77777777" w:rsidTr="00C03417">
        <w:trPr>
          <w:cantSplit/>
        </w:trPr>
        <w:tc>
          <w:tcPr>
            <w:tcW w:w="3256" w:type="dxa"/>
            <w:vAlign w:val="center"/>
          </w:tcPr>
          <w:p w14:paraId="3CFBA25F" w14:textId="77777777" w:rsidR="003C2896" w:rsidRPr="009661B9" w:rsidRDefault="003C2896" w:rsidP="00346009">
            <w:proofErr w:type="spellStart"/>
            <w:r w:rsidRPr="009661B9">
              <w:lastRenderedPageBreak/>
              <w:t>deleteLateBookings</w:t>
            </w:r>
            <w:proofErr w:type="spellEnd"/>
          </w:p>
        </w:tc>
        <w:tc>
          <w:tcPr>
            <w:tcW w:w="1579" w:type="dxa"/>
            <w:vAlign w:val="center"/>
          </w:tcPr>
          <w:p w14:paraId="1C90E916" w14:textId="77777777" w:rsidR="003C2896" w:rsidRPr="009661B9" w:rsidRDefault="003C2896" w:rsidP="00346009"/>
        </w:tc>
        <w:tc>
          <w:tcPr>
            <w:tcW w:w="1681" w:type="dxa"/>
            <w:vAlign w:val="center"/>
          </w:tcPr>
          <w:p w14:paraId="7E4AAAE9" w14:textId="77777777" w:rsidR="003C2896" w:rsidRPr="009661B9" w:rsidRDefault="003C2896" w:rsidP="00346009">
            <w:r w:rsidRPr="009661B9">
              <w:t>output</w:t>
            </w:r>
          </w:p>
        </w:tc>
        <w:tc>
          <w:tcPr>
            <w:tcW w:w="1977" w:type="dxa"/>
            <w:vAlign w:val="center"/>
          </w:tcPr>
          <w:p w14:paraId="118B9626" w14:textId="77777777" w:rsidR="003C2896" w:rsidRPr="009661B9" w:rsidRDefault="003C2896" w:rsidP="00346009">
            <w:r w:rsidRPr="009661B9">
              <w:t xml:space="preserve">Törli a lejárt foglalásokat illetve a lejárt tagsággal rendelkező felhasználók foglalásait és új foglalást add hozzá ha van előjegyezve output mezőben a </w:t>
            </w:r>
            <w:proofErr w:type="spellStart"/>
            <w:r w:rsidRPr="009661B9">
              <w:t>törölt</w:t>
            </w:r>
            <w:proofErr w:type="spellEnd"/>
            <w:r w:rsidRPr="009661B9">
              <w:t xml:space="preserve"> </w:t>
            </w:r>
            <w:proofErr w:type="spellStart"/>
            <w:r w:rsidRPr="009661B9">
              <w:t>book_id</w:t>
            </w:r>
            <w:proofErr w:type="spellEnd"/>
            <w:r w:rsidRPr="009661B9">
              <w:t xml:space="preserve"> és </w:t>
            </w:r>
            <w:proofErr w:type="spellStart"/>
            <w:r w:rsidRPr="009661B9">
              <w:t>user_</w:t>
            </w:r>
            <w:proofErr w:type="gramStart"/>
            <w:r w:rsidRPr="009661B9">
              <w:t>id</w:t>
            </w:r>
            <w:proofErr w:type="spellEnd"/>
            <w:r w:rsidRPr="009661B9">
              <w:t xml:space="preserve"> ,</w:t>
            </w:r>
            <w:proofErr w:type="gramEnd"/>
            <w:r w:rsidRPr="009661B9">
              <w:t xml:space="preserve"> ha lett hozzáadva új foglalás a hozzá tartozó </w:t>
            </w:r>
            <w:proofErr w:type="spellStart"/>
            <w:r w:rsidRPr="009661B9">
              <w:t>user_id</w:t>
            </w:r>
            <w:proofErr w:type="spellEnd"/>
            <w:r w:rsidRPr="009661B9">
              <w:t>, végül a törlés okát</w:t>
            </w:r>
          </w:p>
        </w:tc>
      </w:tr>
      <w:tr w:rsidR="003C2896" w:rsidRPr="009661B9" w14:paraId="6A14CAA2" w14:textId="77777777" w:rsidTr="00C03417">
        <w:trPr>
          <w:cantSplit/>
        </w:trPr>
        <w:tc>
          <w:tcPr>
            <w:tcW w:w="3256" w:type="dxa"/>
            <w:vAlign w:val="center"/>
          </w:tcPr>
          <w:p w14:paraId="68AB2361" w14:textId="77777777" w:rsidR="003C2896" w:rsidRPr="009661B9" w:rsidRDefault="003C2896" w:rsidP="00346009">
            <w:proofErr w:type="spellStart"/>
            <w:r w:rsidRPr="009661B9">
              <w:t>deleteLateReservations</w:t>
            </w:r>
            <w:proofErr w:type="spellEnd"/>
          </w:p>
        </w:tc>
        <w:tc>
          <w:tcPr>
            <w:tcW w:w="1579" w:type="dxa"/>
            <w:vAlign w:val="center"/>
          </w:tcPr>
          <w:p w14:paraId="08793667" w14:textId="77777777" w:rsidR="003C2896" w:rsidRPr="009661B9" w:rsidRDefault="003C2896" w:rsidP="00346009"/>
        </w:tc>
        <w:tc>
          <w:tcPr>
            <w:tcW w:w="1681" w:type="dxa"/>
            <w:vAlign w:val="center"/>
          </w:tcPr>
          <w:p w14:paraId="2D28D20E" w14:textId="77777777" w:rsidR="003C2896" w:rsidRPr="009661B9" w:rsidRDefault="003C2896" w:rsidP="00346009">
            <w:r w:rsidRPr="009661B9">
              <w:t>output</w:t>
            </w:r>
          </w:p>
        </w:tc>
        <w:tc>
          <w:tcPr>
            <w:tcW w:w="1977" w:type="dxa"/>
            <w:vAlign w:val="center"/>
          </w:tcPr>
          <w:p w14:paraId="120F2540" w14:textId="77777777" w:rsidR="003C2896" w:rsidRPr="009661B9" w:rsidRDefault="003C2896" w:rsidP="00346009">
            <w:r w:rsidRPr="009661B9">
              <w:t xml:space="preserve">Törli azon felhasználók előjegyzéseit, akiknek a tagsága lejárt, output mezőben a </w:t>
            </w:r>
            <w:proofErr w:type="spellStart"/>
            <w:r w:rsidRPr="009661B9">
              <w:t>törölt</w:t>
            </w:r>
            <w:proofErr w:type="spellEnd"/>
            <w:r w:rsidRPr="009661B9">
              <w:t xml:space="preserve"> előjegyzések adatai </w:t>
            </w:r>
            <w:proofErr w:type="spellStart"/>
            <w:r w:rsidRPr="009661B9">
              <w:t>user_id</w:t>
            </w:r>
            <w:proofErr w:type="spellEnd"/>
            <w:r w:rsidRPr="009661B9">
              <w:t xml:space="preserve">, </w:t>
            </w:r>
            <w:proofErr w:type="spellStart"/>
            <w:r w:rsidRPr="009661B9">
              <w:t>ISBN_id</w:t>
            </w:r>
            <w:proofErr w:type="spellEnd"/>
          </w:p>
        </w:tc>
      </w:tr>
      <w:tr w:rsidR="003C2896" w:rsidRPr="009661B9" w14:paraId="66545A94" w14:textId="77777777" w:rsidTr="00C03417">
        <w:trPr>
          <w:cantSplit/>
        </w:trPr>
        <w:tc>
          <w:tcPr>
            <w:tcW w:w="3256" w:type="dxa"/>
            <w:vAlign w:val="center"/>
          </w:tcPr>
          <w:p w14:paraId="3AAEA682" w14:textId="77777777" w:rsidR="003C2896" w:rsidRPr="009661B9" w:rsidRDefault="003C2896" w:rsidP="00346009">
            <w:proofErr w:type="spellStart"/>
            <w:r w:rsidRPr="009661B9">
              <w:t>loginUser</w:t>
            </w:r>
            <w:proofErr w:type="spellEnd"/>
          </w:p>
        </w:tc>
        <w:tc>
          <w:tcPr>
            <w:tcW w:w="1579" w:type="dxa"/>
            <w:vAlign w:val="center"/>
          </w:tcPr>
          <w:p w14:paraId="59369427"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1DDE8E96" w14:textId="77777777" w:rsidR="003C2896" w:rsidRPr="009661B9" w:rsidRDefault="003C2896" w:rsidP="00346009">
            <w:proofErr w:type="spellStart"/>
            <w:r w:rsidRPr="009661B9">
              <w:t>result</w:t>
            </w:r>
            <w:proofErr w:type="spellEnd"/>
            <w:r w:rsidRPr="009661B9">
              <w:t xml:space="preserve">, </w:t>
            </w:r>
            <w:proofErr w:type="spellStart"/>
            <w:r w:rsidRPr="009661B9">
              <w:t>user_id</w:t>
            </w:r>
            <w:proofErr w:type="spellEnd"/>
            <w:r w:rsidRPr="009661B9">
              <w:t xml:space="preserve">, </w:t>
            </w:r>
            <w:proofErr w:type="spellStart"/>
            <w:r w:rsidRPr="009661B9">
              <w:t>username</w:t>
            </w:r>
            <w:proofErr w:type="spellEnd"/>
          </w:p>
        </w:tc>
        <w:tc>
          <w:tcPr>
            <w:tcW w:w="1977" w:type="dxa"/>
            <w:vAlign w:val="center"/>
          </w:tcPr>
          <w:p w14:paraId="7E10D1FA" w14:textId="77777777" w:rsidR="003C2896" w:rsidRPr="009661B9" w:rsidRDefault="003C2896" w:rsidP="00346009">
            <w:r w:rsidRPr="009661B9">
              <w:t>Ellenőrzi a felhasználó bejelentkezési adatait és a megfelelő választ adja rá</w:t>
            </w:r>
          </w:p>
        </w:tc>
      </w:tr>
      <w:tr w:rsidR="003C2896" w:rsidRPr="009661B9" w14:paraId="7953BF96" w14:textId="77777777" w:rsidTr="00C03417">
        <w:trPr>
          <w:cantSplit/>
        </w:trPr>
        <w:tc>
          <w:tcPr>
            <w:tcW w:w="3256" w:type="dxa"/>
            <w:vAlign w:val="center"/>
          </w:tcPr>
          <w:p w14:paraId="4D23DC39" w14:textId="77777777" w:rsidR="003C2896" w:rsidRPr="009661B9" w:rsidRDefault="003C2896" w:rsidP="00346009">
            <w:proofErr w:type="spellStart"/>
            <w:r w:rsidRPr="009661B9">
              <w:t>getUserId</w:t>
            </w:r>
            <w:proofErr w:type="spellEnd"/>
          </w:p>
        </w:tc>
        <w:tc>
          <w:tcPr>
            <w:tcW w:w="1579" w:type="dxa"/>
            <w:vAlign w:val="center"/>
          </w:tcPr>
          <w:p w14:paraId="73C4453B" w14:textId="77777777" w:rsidR="003C2896" w:rsidRPr="009661B9" w:rsidRDefault="003C2896" w:rsidP="00346009">
            <w:proofErr w:type="spellStart"/>
            <w:r w:rsidRPr="009661B9">
              <w:t>username</w:t>
            </w:r>
            <w:proofErr w:type="spellEnd"/>
          </w:p>
        </w:tc>
        <w:tc>
          <w:tcPr>
            <w:tcW w:w="1681" w:type="dxa"/>
            <w:vAlign w:val="center"/>
          </w:tcPr>
          <w:p w14:paraId="4BA0D00F" w14:textId="77777777" w:rsidR="003C2896" w:rsidRPr="009661B9" w:rsidRDefault="003C2896" w:rsidP="00346009">
            <w:proofErr w:type="spellStart"/>
            <w:r w:rsidRPr="009661B9">
              <w:t>user_id</w:t>
            </w:r>
            <w:proofErr w:type="spellEnd"/>
          </w:p>
        </w:tc>
        <w:tc>
          <w:tcPr>
            <w:tcW w:w="1977" w:type="dxa"/>
            <w:vAlign w:val="center"/>
          </w:tcPr>
          <w:p w14:paraId="735AB161" w14:textId="77777777" w:rsidR="003C2896" w:rsidRPr="009661B9" w:rsidRDefault="003C2896" w:rsidP="00346009">
            <w:r w:rsidRPr="009661B9">
              <w:t xml:space="preserve">A </w:t>
            </w:r>
            <w:proofErr w:type="spellStart"/>
            <w:r w:rsidRPr="009661B9">
              <w:t>username-hez</w:t>
            </w:r>
            <w:proofErr w:type="spellEnd"/>
            <w:r w:rsidRPr="009661B9">
              <w:t xml:space="preserve"> tartozó </w:t>
            </w:r>
            <w:proofErr w:type="spellStart"/>
            <w:r w:rsidRPr="009661B9">
              <w:t>user_id</w:t>
            </w:r>
            <w:proofErr w:type="spellEnd"/>
            <w:r w:rsidRPr="009661B9">
              <w:t>-t adja vissza</w:t>
            </w:r>
          </w:p>
        </w:tc>
      </w:tr>
      <w:tr w:rsidR="003C2896" w:rsidRPr="009661B9" w14:paraId="01FAC019" w14:textId="77777777" w:rsidTr="00C03417">
        <w:trPr>
          <w:cantSplit/>
        </w:trPr>
        <w:tc>
          <w:tcPr>
            <w:tcW w:w="3256" w:type="dxa"/>
            <w:vAlign w:val="center"/>
          </w:tcPr>
          <w:p w14:paraId="1CE9C652" w14:textId="77777777" w:rsidR="003C2896" w:rsidRPr="009661B9" w:rsidRDefault="003C2896" w:rsidP="00346009">
            <w:proofErr w:type="spellStart"/>
            <w:r w:rsidRPr="009661B9">
              <w:t>getEmailData</w:t>
            </w:r>
            <w:proofErr w:type="spellEnd"/>
          </w:p>
        </w:tc>
        <w:tc>
          <w:tcPr>
            <w:tcW w:w="1579" w:type="dxa"/>
            <w:vAlign w:val="center"/>
          </w:tcPr>
          <w:p w14:paraId="4F69EFC3" w14:textId="77777777" w:rsidR="003C2896" w:rsidRPr="009661B9" w:rsidRDefault="003C2896" w:rsidP="00346009">
            <w:proofErr w:type="spellStart"/>
            <w:r w:rsidRPr="009661B9">
              <w:t>user_id</w:t>
            </w:r>
            <w:proofErr w:type="spellEnd"/>
          </w:p>
        </w:tc>
        <w:tc>
          <w:tcPr>
            <w:tcW w:w="1681" w:type="dxa"/>
            <w:vAlign w:val="center"/>
          </w:tcPr>
          <w:p w14:paraId="2E1FD99E" w14:textId="77777777" w:rsidR="003C2896" w:rsidRPr="009661B9" w:rsidRDefault="003C2896" w:rsidP="00346009">
            <w:r w:rsidRPr="009661B9">
              <w:t xml:space="preserve">email,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6EC4AB5" w14:textId="77777777" w:rsidR="003C2896" w:rsidRPr="009661B9" w:rsidRDefault="003C2896" w:rsidP="00346009">
            <w:r w:rsidRPr="009661B9">
              <w:t xml:space="preserve">Egy </w:t>
            </w:r>
            <w:proofErr w:type="spellStart"/>
            <w:r w:rsidRPr="009661B9">
              <w:t>user</w:t>
            </w:r>
            <w:proofErr w:type="spellEnd"/>
            <w:r w:rsidRPr="009661B9">
              <w:t xml:space="preserve"> mail </w:t>
            </w:r>
            <w:proofErr w:type="spellStart"/>
            <w:r w:rsidRPr="009661B9">
              <w:t>küldéshez</w:t>
            </w:r>
            <w:proofErr w:type="spellEnd"/>
            <w:r w:rsidRPr="009661B9">
              <w:t xml:space="preserve"> szükséges adatainak kiírása</w:t>
            </w:r>
          </w:p>
        </w:tc>
      </w:tr>
      <w:tr w:rsidR="003C2896" w:rsidRPr="009661B9" w14:paraId="2B3A114F" w14:textId="77777777" w:rsidTr="00C03417">
        <w:trPr>
          <w:cantSplit/>
        </w:trPr>
        <w:tc>
          <w:tcPr>
            <w:tcW w:w="3256" w:type="dxa"/>
            <w:vAlign w:val="center"/>
          </w:tcPr>
          <w:p w14:paraId="0BA8375B" w14:textId="77777777" w:rsidR="003C2896" w:rsidRPr="009661B9" w:rsidRDefault="003C2896" w:rsidP="00346009">
            <w:proofErr w:type="spellStart"/>
            <w:r w:rsidRPr="009661B9">
              <w:t>updateUserDetails</w:t>
            </w:r>
            <w:proofErr w:type="spellEnd"/>
          </w:p>
        </w:tc>
        <w:tc>
          <w:tcPr>
            <w:tcW w:w="1579" w:type="dxa"/>
            <w:vAlign w:val="center"/>
          </w:tcPr>
          <w:p w14:paraId="4F60615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address</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3F836226" w14:textId="77777777" w:rsidR="003C2896" w:rsidRPr="009661B9" w:rsidRDefault="003C2896" w:rsidP="00346009"/>
        </w:tc>
        <w:tc>
          <w:tcPr>
            <w:tcW w:w="1977" w:type="dxa"/>
            <w:vAlign w:val="center"/>
          </w:tcPr>
          <w:p w14:paraId="2E5919A8" w14:textId="77777777" w:rsidR="003C2896" w:rsidRPr="009661B9" w:rsidRDefault="003C2896" w:rsidP="00346009">
            <w:r w:rsidRPr="009661B9">
              <w:t>Módosítja egy felhasználó adatait</w:t>
            </w:r>
          </w:p>
        </w:tc>
      </w:tr>
      <w:tr w:rsidR="003C2896" w:rsidRPr="009661B9" w14:paraId="3EDEACA5" w14:textId="77777777" w:rsidTr="00C03417">
        <w:trPr>
          <w:cantSplit/>
        </w:trPr>
        <w:tc>
          <w:tcPr>
            <w:tcW w:w="3256" w:type="dxa"/>
            <w:vAlign w:val="center"/>
          </w:tcPr>
          <w:p w14:paraId="6DB6BDEB" w14:textId="77777777" w:rsidR="003C2896" w:rsidRPr="009661B9" w:rsidRDefault="003C2896" w:rsidP="00346009">
            <w:proofErr w:type="spellStart"/>
            <w:r w:rsidRPr="009661B9">
              <w:lastRenderedPageBreak/>
              <w:t>updateBookDetails</w:t>
            </w:r>
            <w:proofErr w:type="spellEnd"/>
          </w:p>
        </w:tc>
        <w:tc>
          <w:tcPr>
            <w:tcW w:w="1579" w:type="dxa"/>
            <w:vAlign w:val="center"/>
          </w:tcPr>
          <w:p w14:paraId="16A0BF62"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w:t>
            </w:r>
            <w:proofErr w:type="spellStart"/>
            <w:r w:rsidRPr="009661B9">
              <w:t>publisher</w:t>
            </w:r>
            <w:proofErr w:type="spellEnd"/>
            <w:r w:rsidRPr="009661B9">
              <w:t xml:space="preserve">, </w:t>
            </w:r>
            <w:proofErr w:type="spellStart"/>
            <w:r w:rsidRPr="009661B9">
              <w:t>authors</w:t>
            </w:r>
            <w:proofErr w:type="spellEnd"/>
            <w:r w:rsidRPr="009661B9">
              <w:t xml:space="preserve">, </w:t>
            </w:r>
            <w:proofErr w:type="spellStart"/>
            <w:r w:rsidRPr="009661B9">
              <w:t>genres</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2FDAD25E" w14:textId="77777777" w:rsidR="003C2896" w:rsidRPr="009661B9" w:rsidRDefault="003C2896" w:rsidP="00346009"/>
        </w:tc>
        <w:tc>
          <w:tcPr>
            <w:tcW w:w="1977" w:type="dxa"/>
            <w:vAlign w:val="center"/>
          </w:tcPr>
          <w:p w14:paraId="78C529BA" w14:textId="77777777" w:rsidR="003C2896" w:rsidRPr="009661B9" w:rsidRDefault="003C2896" w:rsidP="00346009">
            <w:r w:rsidRPr="009661B9">
              <w:t>Módosítja egy könyv adatait</w:t>
            </w:r>
          </w:p>
        </w:tc>
      </w:tr>
      <w:tr w:rsidR="003C2896" w:rsidRPr="009661B9" w14:paraId="24AE37CE" w14:textId="77777777" w:rsidTr="00C03417">
        <w:trPr>
          <w:cantSplit/>
        </w:trPr>
        <w:tc>
          <w:tcPr>
            <w:tcW w:w="3256" w:type="dxa"/>
            <w:vAlign w:val="center"/>
          </w:tcPr>
          <w:p w14:paraId="7F921B51" w14:textId="77777777" w:rsidR="003C2896" w:rsidRPr="009661B9" w:rsidRDefault="003C2896" w:rsidP="00346009">
            <w:proofErr w:type="spellStart"/>
            <w:r w:rsidRPr="009661B9">
              <w:t>getUser</w:t>
            </w:r>
            <w:proofErr w:type="spellEnd"/>
          </w:p>
        </w:tc>
        <w:tc>
          <w:tcPr>
            <w:tcW w:w="1579" w:type="dxa"/>
            <w:vAlign w:val="center"/>
          </w:tcPr>
          <w:p w14:paraId="232EE96A" w14:textId="77777777" w:rsidR="003C2896" w:rsidRPr="009661B9" w:rsidRDefault="003C2896" w:rsidP="00346009">
            <w:proofErr w:type="spellStart"/>
            <w:r w:rsidRPr="009661B9">
              <w:t>user_id</w:t>
            </w:r>
            <w:proofErr w:type="spellEnd"/>
          </w:p>
        </w:tc>
        <w:tc>
          <w:tcPr>
            <w:tcW w:w="1681" w:type="dxa"/>
            <w:vAlign w:val="center"/>
          </w:tcPr>
          <w:p w14:paraId="59BD4C11"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 xml:space="preserve">), </w:t>
            </w:r>
            <w:proofErr w:type="spellStart"/>
            <w:r w:rsidRPr="009661B9">
              <w:t>membership</w:t>
            </w:r>
            <w:proofErr w:type="spellEnd"/>
            <w:r w:rsidRPr="009661B9">
              <w:t xml:space="preserve"> end </w:t>
            </w:r>
            <w:proofErr w:type="spellStart"/>
            <w:r w:rsidRPr="009661B9">
              <w:t>date</w:t>
            </w:r>
            <w:proofErr w:type="spellEnd"/>
            <w:r w:rsidRPr="009661B9">
              <w:t>, active</w:t>
            </w:r>
          </w:p>
        </w:tc>
        <w:tc>
          <w:tcPr>
            <w:tcW w:w="1977" w:type="dxa"/>
            <w:vAlign w:val="center"/>
          </w:tcPr>
          <w:p w14:paraId="4E1C09BB" w14:textId="77777777" w:rsidR="003C2896" w:rsidRPr="009661B9" w:rsidRDefault="003C2896" w:rsidP="00346009">
            <w:r w:rsidRPr="009661B9">
              <w:t xml:space="preserve">Adott </w:t>
            </w:r>
            <w:proofErr w:type="spellStart"/>
            <w:r w:rsidRPr="009661B9">
              <w:t>user_id</w:t>
            </w:r>
            <w:proofErr w:type="spellEnd"/>
            <w:r w:rsidRPr="009661B9">
              <w:t xml:space="preserve"> alapján megadja a felhasználó összes adatát</w:t>
            </w:r>
          </w:p>
        </w:tc>
      </w:tr>
      <w:tr w:rsidR="003C2896" w:rsidRPr="009661B9" w14:paraId="4FA58A5C" w14:textId="77777777" w:rsidTr="00C03417">
        <w:trPr>
          <w:cantSplit/>
        </w:trPr>
        <w:tc>
          <w:tcPr>
            <w:tcW w:w="3256" w:type="dxa"/>
            <w:vAlign w:val="center"/>
          </w:tcPr>
          <w:p w14:paraId="4A9FB0C1" w14:textId="77777777" w:rsidR="003C2896" w:rsidRPr="009661B9" w:rsidRDefault="003C2896" w:rsidP="00346009">
            <w:proofErr w:type="spellStart"/>
            <w:r w:rsidRPr="009661B9">
              <w:t>getEmployee</w:t>
            </w:r>
            <w:proofErr w:type="spellEnd"/>
          </w:p>
        </w:tc>
        <w:tc>
          <w:tcPr>
            <w:tcW w:w="1579" w:type="dxa"/>
            <w:vAlign w:val="center"/>
          </w:tcPr>
          <w:p w14:paraId="6B4CAA90" w14:textId="77777777" w:rsidR="003C2896" w:rsidRPr="009661B9" w:rsidRDefault="003C2896" w:rsidP="00346009">
            <w:proofErr w:type="spellStart"/>
            <w:r w:rsidRPr="009661B9">
              <w:t>empl_id</w:t>
            </w:r>
            <w:proofErr w:type="spellEnd"/>
          </w:p>
        </w:tc>
        <w:tc>
          <w:tcPr>
            <w:tcW w:w="1681" w:type="dxa"/>
            <w:vAlign w:val="center"/>
          </w:tcPr>
          <w:p w14:paraId="773836F8"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admin</w:t>
            </w:r>
            <w:proofErr w:type="spellEnd"/>
          </w:p>
        </w:tc>
        <w:tc>
          <w:tcPr>
            <w:tcW w:w="1977" w:type="dxa"/>
            <w:vAlign w:val="center"/>
          </w:tcPr>
          <w:p w14:paraId="42A1AE39" w14:textId="77777777" w:rsidR="003C2896" w:rsidRPr="009661B9" w:rsidRDefault="003C2896" w:rsidP="00346009">
            <w:r w:rsidRPr="009661B9">
              <w:t xml:space="preserve">Adott </w:t>
            </w:r>
            <w:proofErr w:type="spellStart"/>
            <w:r w:rsidRPr="009661B9">
              <w:t>empl_id</w:t>
            </w:r>
            <w:proofErr w:type="spellEnd"/>
            <w:r w:rsidRPr="009661B9">
              <w:t xml:space="preserve"> alapján megadja a felhasználó összes adatát</w:t>
            </w:r>
          </w:p>
        </w:tc>
      </w:tr>
      <w:tr w:rsidR="003C2896" w:rsidRPr="009661B9" w14:paraId="380A64E6" w14:textId="77777777" w:rsidTr="00C03417">
        <w:trPr>
          <w:cantSplit/>
        </w:trPr>
        <w:tc>
          <w:tcPr>
            <w:tcW w:w="3256" w:type="dxa"/>
            <w:vAlign w:val="center"/>
          </w:tcPr>
          <w:p w14:paraId="1CB9DA78" w14:textId="77777777" w:rsidR="003C2896" w:rsidRPr="009661B9" w:rsidRDefault="003C2896" w:rsidP="00346009">
            <w:proofErr w:type="spellStart"/>
            <w:r w:rsidRPr="009661B9">
              <w:t>checkAvailability</w:t>
            </w:r>
            <w:proofErr w:type="spellEnd"/>
          </w:p>
        </w:tc>
        <w:tc>
          <w:tcPr>
            <w:tcW w:w="1579" w:type="dxa"/>
            <w:vAlign w:val="center"/>
          </w:tcPr>
          <w:p w14:paraId="20FEE86A"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E26F489" w14:textId="77777777" w:rsidR="003C2896" w:rsidRPr="009661B9" w:rsidRDefault="003C2896" w:rsidP="00346009">
            <w:r w:rsidRPr="009661B9">
              <w:t xml:space="preserve">status, </w:t>
            </w:r>
            <w:proofErr w:type="spellStart"/>
            <w:r w:rsidRPr="009661B9">
              <w:t>available</w:t>
            </w:r>
            <w:proofErr w:type="spellEnd"/>
          </w:p>
        </w:tc>
        <w:tc>
          <w:tcPr>
            <w:tcW w:w="1977" w:type="dxa"/>
            <w:vAlign w:val="center"/>
          </w:tcPr>
          <w:p w14:paraId="6780174A" w14:textId="77777777" w:rsidR="003C2896" w:rsidRPr="009661B9" w:rsidRDefault="003C2896" w:rsidP="00346009">
            <w:r w:rsidRPr="009661B9">
              <w:t>Egy adott könyv-felhasználó kombinációra adja meg, hogy előjegyzés vagy foglalás lenne -&gt;status, illetve egyáltalán lehetséges-e -&gt;</w:t>
            </w:r>
            <w:proofErr w:type="spellStart"/>
            <w:r w:rsidRPr="009661B9">
              <w:t>available</w:t>
            </w:r>
            <w:proofErr w:type="spellEnd"/>
          </w:p>
        </w:tc>
      </w:tr>
      <w:tr w:rsidR="003C2896" w:rsidRPr="009661B9" w14:paraId="48E83423" w14:textId="77777777" w:rsidTr="00C03417">
        <w:trPr>
          <w:cantSplit/>
        </w:trPr>
        <w:tc>
          <w:tcPr>
            <w:tcW w:w="3256" w:type="dxa"/>
            <w:vAlign w:val="center"/>
          </w:tcPr>
          <w:p w14:paraId="01CD9E6E" w14:textId="77777777" w:rsidR="003C2896" w:rsidRPr="009661B9" w:rsidRDefault="003C2896" w:rsidP="00346009">
            <w:proofErr w:type="spellStart"/>
            <w:r w:rsidRPr="009661B9">
              <w:t>addReservationOrBooking</w:t>
            </w:r>
            <w:proofErr w:type="spellEnd"/>
          </w:p>
        </w:tc>
        <w:tc>
          <w:tcPr>
            <w:tcW w:w="1579" w:type="dxa"/>
            <w:vAlign w:val="center"/>
          </w:tcPr>
          <w:p w14:paraId="48439164"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32D8258" w14:textId="77777777" w:rsidR="003C2896" w:rsidRPr="009661B9" w:rsidRDefault="003C2896" w:rsidP="00346009">
            <w:proofErr w:type="spellStart"/>
            <w:r w:rsidRPr="009661B9">
              <w:t>selected</w:t>
            </w:r>
            <w:proofErr w:type="spellEnd"/>
          </w:p>
        </w:tc>
        <w:tc>
          <w:tcPr>
            <w:tcW w:w="1977" w:type="dxa"/>
            <w:vAlign w:val="center"/>
          </w:tcPr>
          <w:p w14:paraId="63EE52B7" w14:textId="399CF1A3" w:rsidR="003C2896" w:rsidRPr="009661B9" w:rsidRDefault="003C2896" w:rsidP="00346009">
            <w:r w:rsidRPr="009661B9">
              <w:t>Vagy az</w:t>
            </w:r>
            <w:r w:rsidR="009D3496">
              <w:t xml:space="preserve"> </w:t>
            </w:r>
            <w:r w:rsidRPr="009661B9">
              <w:t>előjegyzés</w:t>
            </w:r>
            <w:r w:rsidR="009D3496">
              <w:t>,</w:t>
            </w:r>
            <w:r w:rsidRPr="009661B9">
              <w:t xml:space="preserve"> vagy a foglalás táblába rakja a könyv-felhasználó párost és visszaadja melyikbe tette</w:t>
            </w:r>
          </w:p>
        </w:tc>
      </w:tr>
      <w:tr w:rsidR="003C2896" w:rsidRPr="009661B9" w14:paraId="60DC3632" w14:textId="77777777" w:rsidTr="00C03417">
        <w:trPr>
          <w:cantSplit/>
        </w:trPr>
        <w:tc>
          <w:tcPr>
            <w:tcW w:w="3256" w:type="dxa"/>
            <w:vAlign w:val="center"/>
          </w:tcPr>
          <w:p w14:paraId="0F24EDA5" w14:textId="77777777" w:rsidR="003C2896" w:rsidRPr="009661B9" w:rsidRDefault="003C2896" w:rsidP="00346009">
            <w:proofErr w:type="spellStart"/>
            <w:r w:rsidRPr="009661B9">
              <w:t>extendReturnDate</w:t>
            </w:r>
            <w:proofErr w:type="spellEnd"/>
          </w:p>
        </w:tc>
        <w:tc>
          <w:tcPr>
            <w:tcW w:w="1579" w:type="dxa"/>
            <w:vAlign w:val="center"/>
          </w:tcPr>
          <w:p w14:paraId="16BD9EFF"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03895E21" w14:textId="77777777" w:rsidR="003C2896" w:rsidRPr="009661B9" w:rsidRDefault="003C2896" w:rsidP="00346009"/>
        </w:tc>
        <w:tc>
          <w:tcPr>
            <w:tcW w:w="1977" w:type="dxa"/>
            <w:vAlign w:val="center"/>
          </w:tcPr>
          <w:p w14:paraId="47ECC206" w14:textId="77777777" w:rsidR="003C2896" w:rsidRPr="009661B9" w:rsidRDefault="003C2896" w:rsidP="00346009">
            <w:proofErr w:type="spellStart"/>
            <w:r w:rsidRPr="009661B9">
              <w:t>Meghosszabítja</w:t>
            </w:r>
            <w:proofErr w:type="spellEnd"/>
            <w:r w:rsidRPr="009661B9">
              <w:t xml:space="preserve"> az adott kivétel lejárati dátumát</w:t>
            </w:r>
          </w:p>
        </w:tc>
      </w:tr>
      <w:tr w:rsidR="003C2896" w:rsidRPr="009661B9" w14:paraId="686CD72F" w14:textId="77777777" w:rsidTr="00C03417">
        <w:trPr>
          <w:cantSplit/>
        </w:trPr>
        <w:tc>
          <w:tcPr>
            <w:tcW w:w="3256" w:type="dxa"/>
            <w:vAlign w:val="center"/>
          </w:tcPr>
          <w:p w14:paraId="7B180A15" w14:textId="77777777" w:rsidR="003C2896" w:rsidRPr="009661B9" w:rsidRDefault="003C2896" w:rsidP="00346009">
            <w:proofErr w:type="spellStart"/>
            <w:r w:rsidRPr="009661B9">
              <w:lastRenderedPageBreak/>
              <w:t>extendable</w:t>
            </w:r>
            <w:proofErr w:type="spellEnd"/>
          </w:p>
        </w:tc>
        <w:tc>
          <w:tcPr>
            <w:tcW w:w="1579" w:type="dxa"/>
            <w:vAlign w:val="center"/>
          </w:tcPr>
          <w:p w14:paraId="6447B360"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2DB94B82" w14:textId="77777777" w:rsidR="003C2896" w:rsidRPr="009661B9" w:rsidRDefault="003C2896" w:rsidP="00346009">
            <w:proofErr w:type="spellStart"/>
            <w:r w:rsidRPr="009661B9">
              <w:t>result</w:t>
            </w:r>
            <w:proofErr w:type="spellEnd"/>
          </w:p>
        </w:tc>
        <w:tc>
          <w:tcPr>
            <w:tcW w:w="1977" w:type="dxa"/>
            <w:vAlign w:val="center"/>
          </w:tcPr>
          <w:p w14:paraId="389287B4" w14:textId="77777777" w:rsidR="003C2896" w:rsidRPr="009661B9" w:rsidRDefault="003C2896" w:rsidP="00346009">
            <w:r w:rsidRPr="009661B9">
              <w:t xml:space="preserve">Visszaadja, hogy a megadott kivétel </w:t>
            </w:r>
            <w:proofErr w:type="spellStart"/>
            <w:r w:rsidRPr="009661B9">
              <w:t>hosszabítható</w:t>
            </w:r>
            <w:proofErr w:type="spellEnd"/>
            <w:r w:rsidRPr="009661B9">
              <w:t>-e</w:t>
            </w:r>
          </w:p>
        </w:tc>
      </w:tr>
      <w:tr w:rsidR="003C2896" w:rsidRPr="009661B9" w14:paraId="6EE6746B" w14:textId="77777777" w:rsidTr="00C03417">
        <w:trPr>
          <w:cantSplit/>
        </w:trPr>
        <w:tc>
          <w:tcPr>
            <w:tcW w:w="3256" w:type="dxa"/>
            <w:vAlign w:val="center"/>
          </w:tcPr>
          <w:p w14:paraId="32881B43" w14:textId="77777777" w:rsidR="003C2896" w:rsidRPr="009661B9" w:rsidRDefault="003C2896" w:rsidP="00346009">
            <w:proofErr w:type="spellStart"/>
            <w:r w:rsidRPr="009661B9">
              <w:t>deleteExpiredTokens</w:t>
            </w:r>
            <w:proofErr w:type="spellEnd"/>
          </w:p>
        </w:tc>
        <w:tc>
          <w:tcPr>
            <w:tcW w:w="1579" w:type="dxa"/>
            <w:vAlign w:val="center"/>
          </w:tcPr>
          <w:p w14:paraId="2A8AB67A" w14:textId="77777777" w:rsidR="003C2896" w:rsidRPr="009661B9" w:rsidRDefault="003C2896" w:rsidP="00346009"/>
        </w:tc>
        <w:tc>
          <w:tcPr>
            <w:tcW w:w="1681" w:type="dxa"/>
            <w:vAlign w:val="center"/>
          </w:tcPr>
          <w:p w14:paraId="268737B2" w14:textId="77777777" w:rsidR="003C2896" w:rsidRPr="009661B9" w:rsidRDefault="003C2896" w:rsidP="00346009"/>
        </w:tc>
        <w:tc>
          <w:tcPr>
            <w:tcW w:w="1977" w:type="dxa"/>
            <w:vAlign w:val="center"/>
          </w:tcPr>
          <w:p w14:paraId="2C70652F" w14:textId="77777777" w:rsidR="003C2896" w:rsidRPr="009661B9" w:rsidRDefault="003C2896" w:rsidP="00346009">
            <w:r w:rsidRPr="009661B9">
              <w:t xml:space="preserve">Törli a lejárt </w:t>
            </w:r>
            <w:proofErr w:type="spellStart"/>
            <w:r w:rsidRPr="009661B9">
              <w:t>tokeneket</w:t>
            </w:r>
            <w:proofErr w:type="spellEnd"/>
            <w:r w:rsidRPr="009661B9">
              <w:t xml:space="preserve"> a táblából</w:t>
            </w:r>
          </w:p>
        </w:tc>
      </w:tr>
      <w:tr w:rsidR="003C2896" w:rsidRPr="009661B9" w14:paraId="46B613BC" w14:textId="77777777" w:rsidTr="00C03417">
        <w:trPr>
          <w:cantSplit/>
        </w:trPr>
        <w:tc>
          <w:tcPr>
            <w:tcW w:w="3256" w:type="dxa"/>
            <w:vAlign w:val="center"/>
          </w:tcPr>
          <w:p w14:paraId="1A0D1D7E" w14:textId="77777777" w:rsidR="003C2896" w:rsidRPr="009661B9" w:rsidRDefault="003C2896" w:rsidP="00346009">
            <w:proofErr w:type="spellStart"/>
            <w:r w:rsidRPr="009661B9">
              <w:t>generateToken</w:t>
            </w:r>
            <w:proofErr w:type="spellEnd"/>
          </w:p>
        </w:tc>
        <w:tc>
          <w:tcPr>
            <w:tcW w:w="1579" w:type="dxa"/>
            <w:vAlign w:val="center"/>
          </w:tcPr>
          <w:p w14:paraId="04311E8E" w14:textId="77777777" w:rsidR="003C2896" w:rsidRPr="009661B9" w:rsidRDefault="003C2896" w:rsidP="00346009">
            <w:proofErr w:type="spellStart"/>
            <w:r w:rsidRPr="009661B9">
              <w:t>user_id</w:t>
            </w:r>
            <w:proofErr w:type="spellEnd"/>
            <w:r w:rsidRPr="009661B9">
              <w:t xml:space="preserve">, </w:t>
            </w:r>
            <w:proofErr w:type="spellStart"/>
            <w:r w:rsidRPr="009661B9">
              <w:t>token</w:t>
            </w:r>
            <w:proofErr w:type="spellEnd"/>
            <w:r w:rsidRPr="009661B9">
              <w:t xml:space="preserve">, </w:t>
            </w:r>
            <w:proofErr w:type="spellStart"/>
            <w:r w:rsidRPr="009661B9">
              <w:t>type</w:t>
            </w:r>
            <w:proofErr w:type="spellEnd"/>
          </w:p>
        </w:tc>
        <w:tc>
          <w:tcPr>
            <w:tcW w:w="1681" w:type="dxa"/>
            <w:vAlign w:val="center"/>
          </w:tcPr>
          <w:p w14:paraId="6B6DCE67" w14:textId="77777777" w:rsidR="003C2896" w:rsidRPr="009661B9" w:rsidRDefault="003C2896" w:rsidP="00346009">
            <w:proofErr w:type="spellStart"/>
            <w:r w:rsidRPr="009661B9">
              <w:t>result</w:t>
            </w:r>
            <w:proofErr w:type="spellEnd"/>
          </w:p>
        </w:tc>
        <w:tc>
          <w:tcPr>
            <w:tcW w:w="1977" w:type="dxa"/>
            <w:vAlign w:val="center"/>
          </w:tcPr>
          <w:p w14:paraId="6E9434AF" w14:textId="77777777" w:rsidR="003C2896" w:rsidRPr="009661B9" w:rsidRDefault="003C2896" w:rsidP="00346009">
            <w:r w:rsidRPr="009661B9">
              <w:t xml:space="preserve">Generál egy új </w:t>
            </w:r>
            <w:proofErr w:type="spellStart"/>
            <w:r w:rsidRPr="009661B9">
              <w:t>tokent</w:t>
            </w:r>
            <w:proofErr w:type="spellEnd"/>
            <w:r w:rsidRPr="009661B9">
              <w:t xml:space="preserve"> a táblába a megadott adatok alapján és visszaküldi, hogy sikerült-e</w:t>
            </w:r>
          </w:p>
        </w:tc>
      </w:tr>
      <w:tr w:rsidR="003C2896" w:rsidRPr="009661B9" w14:paraId="772F7C23" w14:textId="77777777" w:rsidTr="00C03417">
        <w:trPr>
          <w:cantSplit/>
        </w:trPr>
        <w:tc>
          <w:tcPr>
            <w:tcW w:w="3256" w:type="dxa"/>
            <w:vAlign w:val="center"/>
          </w:tcPr>
          <w:p w14:paraId="521FFE5E" w14:textId="77777777" w:rsidR="003C2896" w:rsidRPr="009661B9" w:rsidRDefault="003C2896" w:rsidP="00346009">
            <w:proofErr w:type="spellStart"/>
            <w:r w:rsidRPr="009661B9">
              <w:t>changePassword</w:t>
            </w:r>
            <w:proofErr w:type="spellEnd"/>
          </w:p>
        </w:tc>
        <w:tc>
          <w:tcPr>
            <w:tcW w:w="1579" w:type="dxa"/>
            <w:vAlign w:val="center"/>
          </w:tcPr>
          <w:p w14:paraId="306E4BA5" w14:textId="77777777" w:rsidR="003C2896" w:rsidRPr="009661B9" w:rsidRDefault="003C2896" w:rsidP="00346009">
            <w:proofErr w:type="spellStart"/>
            <w:r w:rsidRPr="009661B9">
              <w:t>password</w:t>
            </w:r>
            <w:proofErr w:type="spellEnd"/>
            <w:r w:rsidRPr="009661B9">
              <w:t xml:space="preserve">, </w:t>
            </w:r>
            <w:proofErr w:type="spellStart"/>
            <w:r w:rsidRPr="009661B9">
              <w:t>user_id</w:t>
            </w:r>
            <w:proofErr w:type="spellEnd"/>
          </w:p>
        </w:tc>
        <w:tc>
          <w:tcPr>
            <w:tcW w:w="1681" w:type="dxa"/>
            <w:vAlign w:val="center"/>
          </w:tcPr>
          <w:p w14:paraId="1258B736" w14:textId="77777777" w:rsidR="003C2896" w:rsidRPr="009661B9" w:rsidRDefault="003C2896" w:rsidP="00346009"/>
        </w:tc>
        <w:tc>
          <w:tcPr>
            <w:tcW w:w="1977" w:type="dxa"/>
            <w:vAlign w:val="center"/>
          </w:tcPr>
          <w:p w14:paraId="707943EB" w14:textId="77777777" w:rsidR="003C2896" w:rsidRPr="009661B9" w:rsidRDefault="003C2896" w:rsidP="00346009">
            <w:r w:rsidRPr="009661B9">
              <w:t>Megváltoztatja az adott felhasználó jelszavát</w:t>
            </w:r>
          </w:p>
        </w:tc>
      </w:tr>
      <w:tr w:rsidR="003C2896" w:rsidRPr="009661B9" w14:paraId="41F02D93" w14:textId="77777777" w:rsidTr="00C03417">
        <w:trPr>
          <w:cantSplit/>
        </w:trPr>
        <w:tc>
          <w:tcPr>
            <w:tcW w:w="3256" w:type="dxa"/>
            <w:vAlign w:val="center"/>
          </w:tcPr>
          <w:p w14:paraId="73BA4EF6" w14:textId="77777777" w:rsidR="003C2896" w:rsidRPr="009661B9" w:rsidRDefault="003C2896" w:rsidP="00346009">
            <w:proofErr w:type="spellStart"/>
            <w:r w:rsidRPr="009661B9">
              <w:t>changeEmplPass</w:t>
            </w:r>
            <w:proofErr w:type="spellEnd"/>
          </w:p>
        </w:tc>
        <w:tc>
          <w:tcPr>
            <w:tcW w:w="1579" w:type="dxa"/>
            <w:vAlign w:val="center"/>
          </w:tcPr>
          <w:p w14:paraId="4D742422" w14:textId="77777777" w:rsidR="003C2896" w:rsidRPr="009661B9" w:rsidRDefault="003C2896" w:rsidP="00346009">
            <w:proofErr w:type="spellStart"/>
            <w:r w:rsidRPr="009661B9">
              <w:t>empl_id</w:t>
            </w:r>
            <w:proofErr w:type="spellEnd"/>
            <w:r w:rsidRPr="009661B9">
              <w:t xml:space="preserve">, old </w:t>
            </w:r>
            <w:proofErr w:type="spellStart"/>
            <w:r w:rsidRPr="009661B9">
              <w:t>pasword</w:t>
            </w:r>
            <w:proofErr w:type="spellEnd"/>
            <w:r w:rsidRPr="009661B9">
              <w:t xml:space="preserve">, </w:t>
            </w:r>
            <w:proofErr w:type="spellStart"/>
            <w:r w:rsidRPr="009661B9">
              <w:t>new</w:t>
            </w:r>
            <w:proofErr w:type="spellEnd"/>
            <w:r w:rsidRPr="009661B9">
              <w:t xml:space="preserve"> </w:t>
            </w:r>
            <w:proofErr w:type="spellStart"/>
            <w:r w:rsidRPr="009661B9">
              <w:t>password</w:t>
            </w:r>
            <w:proofErr w:type="spellEnd"/>
            <w:r w:rsidRPr="009661B9">
              <w:t xml:space="preserve"> </w:t>
            </w:r>
          </w:p>
        </w:tc>
        <w:tc>
          <w:tcPr>
            <w:tcW w:w="1681" w:type="dxa"/>
            <w:vAlign w:val="center"/>
          </w:tcPr>
          <w:p w14:paraId="7B9B146C" w14:textId="77777777" w:rsidR="003C2896" w:rsidRPr="009661B9" w:rsidRDefault="003C2896" w:rsidP="00346009">
            <w:proofErr w:type="spellStart"/>
            <w:r w:rsidRPr="009661B9">
              <w:t>result</w:t>
            </w:r>
            <w:proofErr w:type="spellEnd"/>
          </w:p>
        </w:tc>
        <w:tc>
          <w:tcPr>
            <w:tcW w:w="1977" w:type="dxa"/>
            <w:vAlign w:val="center"/>
          </w:tcPr>
          <w:p w14:paraId="076B7EE8" w14:textId="77777777" w:rsidR="003C2896" w:rsidRPr="009661B9" w:rsidRDefault="003C2896" w:rsidP="00346009">
            <w:r w:rsidRPr="009661B9">
              <w:t>Megváltoztatja az adott alkalmazott jelszavát és visszaküldi, hogy sikerült-e</w:t>
            </w:r>
          </w:p>
        </w:tc>
      </w:tr>
      <w:tr w:rsidR="003C2896" w:rsidRPr="009661B9" w14:paraId="7BB325D0" w14:textId="77777777" w:rsidTr="00C03417">
        <w:trPr>
          <w:cantSplit/>
        </w:trPr>
        <w:tc>
          <w:tcPr>
            <w:tcW w:w="3256" w:type="dxa"/>
            <w:vAlign w:val="center"/>
          </w:tcPr>
          <w:p w14:paraId="36112915" w14:textId="77777777" w:rsidR="003C2896" w:rsidRPr="009661B9" w:rsidRDefault="003C2896" w:rsidP="00346009">
            <w:proofErr w:type="spellStart"/>
            <w:r w:rsidRPr="009661B9">
              <w:t>deleteToken</w:t>
            </w:r>
            <w:proofErr w:type="spellEnd"/>
          </w:p>
        </w:tc>
        <w:tc>
          <w:tcPr>
            <w:tcW w:w="1579" w:type="dxa"/>
            <w:vAlign w:val="center"/>
          </w:tcPr>
          <w:p w14:paraId="4B61EBCF" w14:textId="77777777" w:rsidR="003C2896" w:rsidRPr="009661B9" w:rsidRDefault="003C2896" w:rsidP="00346009">
            <w:proofErr w:type="spellStart"/>
            <w:r w:rsidRPr="009661B9">
              <w:t>token</w:t>
            </w:r>
            <w:proofErr w:type="spellEnd"/>
          </w:p>
        </w:tc>
        <w:tc>
          <w:tcPr>
            <w:tcW w:w="1681" w:type="dxa"/>
            <w:vAlign w:val="center"/>
          </w:tcPr>
          <w:p w14:paraId="06A05498" w14:textId="77777777" w:rsidR="003C2896" w:rsidRPr="009661B9" w:rsidRDefault="003C2896" w:rsidP="00346009"/>
        </w:tc>
        <w:tc>
          <w:tcPr>
            <w:tcW w:w="1977" w:type="dxa"/>
            <w:vAlign w:val="center"/>
          </w:tcPr>
          <w:p w14:paraId="4FDA1060" w14:textId="77777777" w:rsidR="003C2896" w:rsidRPr="009661B9" w:rsidRDefault="003C2896" w:rsidP="00346009">
            <w:r w:rsidRPr="009661B9">
              <w:t xml:space="preserve">Törli az adott </w:t>
            </w:r>
            <w:proofErr w:type="spellStart"/>
            <w:r w:rsidRPr="009661B9">
              <w:t>tokent</w:t>
            </w:r>
            <w:proofErr w:type="spellEnd"/>
            <w:r w:rsidRPr="009661B9">
              <w:t>-t az adatbázisból</w:t>
            </w:r>
          </w:p>
        </w:tc>
      </w:tr>
      <w:tr w:rsidR="003C2896" w:rsidRPr="009661B9" w14:paraId="3BF4FC49" w14:textId="77777777" w:rsidTr="00C03417">
        <w:trPr>
          <w:cantSplit/>
        </w:trPr>
        <w:tc>
          <w:tcPr>
            <w:tcW w:w="3256" w:type="dxa"/>
            <w:vAlign w:val="center"/>
          </w:tcPr>
          <w:p w14:paraId="22BE8ED5" w14:textId="77777777" w:rsidR="003C2896" w:rsidRPr="009661B9" w:rsidRDefault="003C2896" w:rsidP="00346009">
            <w:proofErr w:type="spellStart"/>
            <w:r w:rsidRPr="009661B9">
              <w:t>addBookType</w:t>
            </w:r>
            <w:proofErr w:type="spellEnd"/>
          </w:p>
        </w:tc>
        <w:tc>
          <w:tcPr>
            <w:tcW w:w="1579" w:type="dxa"/>
            <w:vAlign w:val="center"/>
          </w:tcPr>
          <w:p w14:paraId="037A3502"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025046FA" w14:textId="77777777" w:rsidR="003C2896" w:rsidRPr="009661B9" w:rsidRDefault="003C2896" w:rsidP="00346009">
            <w:proofErr w:type="spellStart"/>
            <w:r w:rsidRPr="009661B9">
              <w:t>state</w:t>
            </w:r>
            <w:proofErr w:type="spellEnd"/>
          </w:p>
        </w:tc>
        <w:tc>
          <w:tcPr>
            <w:tcW w:w="1977" w:type="dxa"/>
            <w:vAlign w:val="center"/>
          </w:tcPr>
          <w:p w14:paraId="5CBF8F9A" w14:textId="6DDC5B06" w:rsidR="003C2896" w:rsidRPr="009661B9" w:rsidRDefault="003C2896" w:rsidP="00346009">
            <w:r w:rsidRPr="009661B9">
              <w:t>Hozzáad egy új könyvet</w:t>
            </w:r>
            <w:r w:rsidR="009D3496">
              <w:t>,</w:t>
            </w:r>
            <w:r w:rsidRPr="009661B9">
              <w:t xml:space="preserve"> ha már létezik a könyv azt jelzi</w:t>
            </w:r>
          </w:p>
        </w:tc>
      </w:tr>
      <w:tr w:rsidR="003C2896" w:rsidRPr="009661B9" w14:paraId="43439BD9" w14:textId="77777777" w:rsidTr="00C03417">
        <w:trPr>
          <w:cantSplit/>
        </w:trPr>
        <w:tc>
          <w:tcPr>
            <w:tcW w:w="3256" w:type="dxa"/>
            <w:vAlign w:val="center"/>
          </w:tcPr>
          <w:p w14:paraId="407F583B" w14:textId="77777777" w:rsidR="003C2896" w:rsidRPr="009661B9" w:rsidRDefault="003C2896" w:rsidP="00346009">
            <w:proofErr w:type="spellStart"/>
            <w:r w:rsidRPr="009661B9">
              <w:t>loginEmployee</w:t>
            </w:r>
            <w:proofErr w:type="spellEnd"/>
          </w:p>
        </w:tc>
        <w:tc>
          <w:tcPr>
            <w:tcW w:w="1579" w:type="dxa"/>
            <w:vAlign w:val="center"/>
          </w:tcPr>
          <w:p w14:paraId="7068B5DC"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7C159E5F" w14:textId="77777777" w:rsidR="003C2896" w:rsidRPr="009661B9" w:rsidRDefault="003C2896" w:rsidP="00346009">
            <w:proofErr w:type="spellStart"/>
            <w:r w:rsidRPr="009661B9">
              <w:t>info</w:t>
            </w:r>
            <w:proofErr w:type="spellEnd"/>
          </w:p>
        </w:tc>
        <w:tc>
          <w:tcPr>
            <w:tcW w:w="1977" w:type="dxa"/>
            <w:vAlign w:val="center"/>
          </w:tcPr>
          <w:p w14:paraId="6469A09D" w14:textId="77777777" w:rsidR="003C2896" w:rsidRPr="009661B9" w:rsidRDefault="003C2896" w:rsidP="00346009">
            <w:r w:rsidRPr="009661B9">
              <w:t xml:space="preserve">Az alkalmazott bejelentkezési adatait nézi, ha jó az </w:t>
            </w:r>
            <w:proofErr w:type="spellStart"/>
            <w:r w:rsidRPr="009661B9">
              <w:t>empl_id</w:t>
            </w:r>
            <w:proofErr w:type="spellEnd"/>
            <w:r w:rsidRPr="009661B9">
              <w:t>-t ad vissza</w:t>
            </w:r>
          </w:p>
        </w:tc>
      </w:tr>
      <w:tr w:rsidR="003C2896" w:rsidRPr="009661B9" w14:paraId="7D8CDAB2" w14:textId="77777777" w:rsidTr="00C03417">
        <w:trPr>
          <w:cantSplit/>
        </w:trPr>
        <w:tc>
          <w:tcPr>
            <w:tcW w:w="3256" w:type="dxa"/>
            <w:vAlign w:val="center"/>
          </w:tcPr>
          <w:p w14:paraId="13BEB47E" w14:textId="77777777" w:rsidR="003C2896" w:rsidRPr="009661B9" w:rsidRDefault="003C2896" w:rsidP="00346009">
            <w:proofErr w:type="spellStart"/>
            <w:r w:rsidRPr="009661B9">
              <w:t>getUsers</w:t>
            </w:r>
            <w:proofErr w:type="spellEnd"/>
          </w:p>
        </w:tc>
        <w:tc>
          <w:tcPr>
            <w:tcW w:w="1579" w:type="dxa"/>
            <w:vAlign w:val="center"/>
          </w:tcPr>
          <w:p w14:paraId="161F0564" w14:textId="77777777" w:rsidR="003C2896" w:rsidRPr="009661B9" w:rsidRDefault="003C2896" w:rsidP="00346009">
            <w:proofErr w:type="spellStart"/>
            <w:r w:rsidRPr="009661B9">
              <w:t>searchTerm</w:t>
            </w:r>
            <w:proofErr w:type="spellEnd"/>
          </w:p>
        </w:tc>
        <w:tc>
          <w:tcPr>
            <w:tcW w:w="1681" w:type="dxa"/>
            <w:vAlign w:val="center"/>
          </w:tcPr>
          <w:p w14:paraId="3F1E88F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179826A" w14:textId="77777777" w:rsidR="003C2896" w:rsidRPr="009661B9" w:rsidRDefault="003C2896" w:rsidP="00346009">
            <w:r w:rsidRPr="009661B9">
              <w:t>Kilistázza a keresésnek megfelelő felhasználók néhány adatát</w:t>
            </w:r>
          </w:p>
        </w:tc>
      </w:tr>
      <w:tr w:rsidR="003C2896" w:rsidRPr="009661B9" w14:paraId="4F294120" w14:textId="77777777" w:rsidTr="00C03417">
        <w:trPr>
          <w:cantSplit/>
        </w:trPr>
        <w:tc>
          <w:tcPr>
            <w:tcW w:w="3256" w:type="dxa"/>
            <w:vAlign w:val="center"/>
          </w:tcPr>
          <w:p w14:paraId="1FAED5BA" w14:textId="77777777" w:rsidR="003C2896" w:rsidRPr="009661B9" w:rsidRDefault="003C2896" w:rsidP="00346009">
            <w:proofErr w:type="spellStart"/>
            <w:r w:rsidRPr="009661B9">
              <w:t>getEmployees</w:t>
            </w:r>
            <w:proofErr w:type="spellEnd"/>
          </w:p>
        </w:tc>
        <w:tc>
          <w:tcPr>
            <w:tcW w:w="1579" w:type="dxa"/>
            <w:vAlign w:val="center"/>
          </w:tcPr>
          <w:p w14:paraId="114A0C2D" w14:textId="77777777" w:rsidR="003C2896" w:rsidRPr="009661B9" w:rsidRDefault="003C2896" w:rsidP="00346009"/>
        </w:tc>
        <w:tc>
          <w:tcPr>
            <w:tcW w:w="1681" w:type="dxa"/>
            <w:vAlign w:val="center"/>
          </w:tcPr>
          <w:p w14:paraId="60C1D863" w14:textId="77777777" w:rsidR="003C2896" w:rsidRPr="009661B9" w:rsidRDefault="003C2896" w:rsidP="00346009">
            <w:proofErr w:type="spellStart"/>
            <w:r w:rsidRPr="009661B9">
              <w:t>empl_id</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p>
        </w:tc>
        <w:tc>
          <w:tcPr>
            <w:tcW w:w="1977" w:type="dxa"/>
            <w:vAlign w:val="center"/>
          </w:tcPr>
          <w:p w14:paraId="07973718" w14:textId="77777777" w:rsidR="003C2896" w:rsidRPr="009661B9" w:rsidRDefault="003C2896" w:rsidP="00346009">
            <w:r w:rsidRPr="009661B9">
              <w:t>Kilistázza az aktív alkalmazottak adatait</w:t>
            </w:r>
          </w:p>
        </w:tc>
      </w:tr>
      <w:tr w:rsidR="003C2896" w:rsidRPr="009661B9" w14:paraId="247C6AE0" w14:textId="77777777" w:rsidTr="00C03417">
        <w:trPr>
          <w:cantSplit/>
        </w:trPr>
        <w:tc>
          <w:tcPr>
            <w:tcW w:w="3256" w:type="dxa"/>
            <w:vAlign w:val="center"/>
          </w:tcPr>
          <w:p w14:paraId="7CB4454F" w14:textId="77777777" w:rsidR="003C2896" w:rsidRPr="009661B9" w:rsidRDefault="003C2896" w:rsidP="00346009">
            <w:proofErr w:type="spellStart"/>
            <w:r w:rsidRPr="009661B9">
              <w:lastRenderedPageBreak/>
              <w:t>getBooks</w:t>
            </w:r>
            <w:proofErr w:type="spellEnd"/>
          </w:p>
        </w:tc>
        <w:tc>
          <w:tcPr>
            <w:tcW w:w="1579" w:type="dxa"/>
            <w:vAlign w:val="center"/>
          </w:tcPr>
          <w:p w14:paraId="2AD3DBFD" w14:textId="77777777" w:rsidR="003C2896" w:rsidRPr="009661B9" w:rsidRDefault="003C2896" w:rsidP="00346009">
            <w:proofErr w:type="spellStart"/>
            <w:r w:rsidRPr="009661B9">
              <w:t>searchTerm</w:t>
            </w:r>
            <w:proofErr w:type="spellEnd"/>
          </w:p>
        </w:tc>
        <w:tc>
          <w:tcPr>
            <w:tcW w:w="1681" w:type="dxa"/>
            <w:vAlign w:val="center"/>
          </w:tcPr>
          <w:p w14:paraId="1CAB4F28" w14:textId="77777777" w:rsidR="003C2896" w:rsidRPr="009661B9" w:rsidRDefault="003C2896" w:rsidP="00346009">
            <w:proofErr w:type="spellStart"/>
            <w:r w:rsidRPr="009661B9">
              <w:t>booki_id</w:t>
            </w:r>
            <w:proofErr w:type="spellEnd"/>
            <w:r w:rsidRPr="009661B9">
              <w:t xml:space="preserve">, ISBN, cím, </w:t>
            </w:r>
            <w:proofErr w:type="spellStart"/>
            <w:r w:rsidRPr="009661B9">
              <w:t>available</w:t>
            </w:r>
            <w:proofErr w:type="spellEnd"/>
            <w:r w:rsidRPr="009661B9">
              <w:t>, status</w:t>
            </w:r>
          </w:p>
        </w:tc>
        <w:tc>
          <w:tcPr>
            <w:tcW w:w="1977" w:type="dxa"/>
            <w:vAlign w:val="center"/>
          </w:tcPr>
          <w:p w14:paraId="730867A0" w14:textId="77777777" w:rsidR="003C2896" w:rsidRPr="009661B9" w:rsidRDefault="003C2896" w:rsidP="00346009">
            <w:r w:rsidRPr="009661B9">
              <w:t>Kilistázza a keresésnek megfelelő könyvek néhány adatát, illetve, hogy jelenleg mi a státuszuk (elérhető/kivéve/foglalva)</w:t>
            </w:r>
          </w:p>
        </w:tc>
      </w:tr>
      <w:tr w:rsidR="003C2896" w:rsidRPr="009661B9" w14:paraId="263A8217" w14:textId="77777777" w:rsidTr="00C03417">
        <w:trPr>
          <w:cantSplit/>
        </w:trPr>
        <w:tc>
          <w:tcPr>
            <w:tcW w:w="3256" w:type="dxa"/>
            <w:vAlign w:val="center"/>
          </w:tcPr>
          <w:p w14:paraId="541CCFB1" w14:textId="77777777" w:rsidR="003C2896" w:rsidRPr="009661B9" w:rsidRDefault="003C2896" w:rsidP="00346009">
            <w:proofErr w:type="spellStart"/>
            <w:r w:rsidRPr="009661B9">
              <w:t>getPublishers</w:t>
            </w:r>
            <w:proofErr w:type="spellEnd"/>
          </w:p>
        </w:tc>
        <w:tc>
          <w:tcPr>
            <w:tcW w:w="1579" w:type="dxa"/>
            <w:vAlign w:val="center"/>
          </w:tcPr>
          <w:p w14:paraId="70589B9B" w14:textId="77777777" w:rsidR="003C2896" w:rsidRPr="009661B9" w:rsidRDefault="003C2896" w:rsidP="00346009">
            <w:proofErr w:type="spellStart"/>
            <w:r w:rsidRPr="009661B9">
              <w:t>searchTerm</w:t>
            </w:r>
            <w:proofErr w:type="spellEnd"/>
          </w:p>
        </w:tc>
        <w:tc>
          <w:tcPr>
            <w:tcW w:w="1681" w:type="dxa"/>
            <w:vAlign w:val="center"/>
          </w:tcPr>
          <w:p w14:paraId="12566F24"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977" w:type="dxa"/>
            <w:vAlign w:val="center"/>
          </w:tcPr>
          <w:p w14:paraId="18F265DD" w14:textId="77777777" w:rsidR="003C2896" w:rsidRPr="009661B9" w:rsidRDefault="003C2896" w:rsidP="00346009">
            <w:r w:rsidRPr="009661B9">
              <w:t>Kilistázza a keresésnek megfelelő kiadók összes adatát</w:t>
            </w:r>
          </w:p>
        </w:tc>
      </w:tr>
      <w:tr w:rsidR="003C2896" w:rsidRPr="009661B9" w14:paraId="117FDD61" w14:textId="77777777" w:rsidTr="00C03417">
        <w:trPr>
          <w:cantSplit/>
        </w:trPr>
        <w:tc>
          <w:tcPr>
            <w:tcW w:w="3256" w:type="dxa"/>
            <w:vAlign w:val="center"/>
          </w:tcPr>
          <w:p w14:paraId="2D9D65AD" w14:textId="77777777" w:rsidR="003C2896" w:rsidRPr="009661B9" w:rsidRDefault="003C2896" w:rsidP="00346009">
            <w:proofErr w:type="spellStart"/>
            <w:r w:rsidRPr="009661B9">
              <w:t>updatePublishers</w:t>
            </w:r>
            <w:proofErr w:type="spellEnd"/>
          </w:p>
        </w:tc>
        <w:tc>
          <w:tcPr>
            <w:tcW w:w="1579" w:type="dxa"/>
            <w:vAlign w:val="center"/>
          </w:tcPr>
          <w:p w14:paraId="0A5275F8"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18844F96" w14:textId="77777777" w:rsidR="003C2896" w:rsidRPr="009661B9" w:rsidRDefault="003C2896" w:rsidP="00346009"/>
        </w:tc>
        <w:tc>
          <w:tcPr>
            <w:tcW w:w="1977" w:type="dxa"/>
            <w:vAlign w:val="center"/>
          </w:tcPr>
          <w:p w14:paraId="26EDF294" w14:textId="77777777" w:rsidR="003C2896" w:rsidRPr="009661B9" w:rsidRDefault="003C2896" w:rsidP="00346009">
            <w:r w:rsidRPr="009661B9">
              <w:t>Módosítja egy adott kiadó adatait</w:t>
            </w:r>
          </w:p>
        </w:tc>
      </w:tr>
      <w:tr w:rsidR="003C2896" w:rsidRPr="009661B9" w14:paraId="2B024EA7" w14:textId="77777777" w:rsidTr="00C03417">
        <w:trPr>
          <w:cantSplit/>
        </w:trPr>
        <w:tc>
          <w:tcPr>
            <w:tcW w:w="3256" w:type="dxa"/>
            <w:vAlign w:val="center"/>
          </w:tcPr>
          <w:p w14:paraId="715C7BE5" w14:textId="77777777" w:rsidR="003C2896" w:rsidRPr="009661B9" w:rsidRDefault="003C2896" w:rsidP="00346009">
            <w:proofErr w:type="spellStart"/>
            <w:r w:rsidRPr="009661B9">
              <w:t>deletePublisher</w:t>
            </w:r>
            <w:proofErr w:type="spellEnd"/>
          </w:p>
        </w:tc>
        <w:tc>
          <w:tcPr>
            <w:tcW w:w="1579" w:type="dxa"/>
            <w:vAlign w:val="center"/>
          </w:tcPr>
          <w:p w14:paraId="040A0019" w14:textId="77777777" w:rsidR="003C2896" w:rsidRPr="009661B9" w:rsidRDefault="003C2896" w:rsidP="00346009">
            <w:proofErr w:type="spellStart"/>
            <w:r w:rsidRPr="009661B9">
              <w:t>publisher_id</w:t>
            </w:r>
            <w:proofErr w:type="spellEnd"/>
          </w:p>
        </w:tc>
        <w:tc>
          <w:tcPr>
            <w:tcW w:w="1681" w:type="dxa"/>
            <w:vAlign w:val="center"/>
          </w:tcPr>
          <w:p w14:paraId="0EB274F5" w14:textId="77777777" w:rsidR="003C2896" w:rsidRPr="009661B9" w:rsidRDefault="003C2896" w:rsidP="00346009">
            <w:proofErr w:type="spellStart"/>
            <w:r w:rsidRPr="009661B9">
              <w:t>state</w:t>
            </w:r>
            <w:proofErr w:type="spellEnd"/>
          </w:p>
        </w:tc>
        <w:tc>
          <w:tcPr>
            <w:tcW w:w="1977" w:type="dxa"/>
            <w:vAlign w:val="center"/>
          </w:tcPr>
          <w:p w14:paraId="6F3DA57B" w14:textId="77777777" w:rsidR="003C2896" w:rsidRPr="009661B9" w:rsidRDefault="003C2896" w:rsidP="00346009">
            <w:r w:rsidRPr="009661B9">
              <w:t>Törli az adott kiadót, ha már nincs egy könyv kiadójaként sem megadva és visszaküldi, hogy sikeres volt-e</w:t>
            </w:r>
          </w:p>
        </w:tc>
      </w:tr>
      <w:tr w:rsidR="003C2896" w:rsidRPr="009661B9" w14:paraId="3704290C" w14:textId="77777777" w:rsidTr="00C03417">
        <w:trPr>
          <w:cantSplit/>
        </w:trPr>
        <w:tc>
          <w:tcPr>
            <w:tcW w:w="3256" w:type="dxa"/>
            <w:vAlign w:val="center"/>
          </w:tcPr>
          <w:p w14:paraId="129036F6" w14:textId="77777777" w:rsidR="003C2896" w:rsidRPr="009661B9" w:rsidRDefault="003C2896" w:rsidP="00346009">
            <w:proofErr w:type="spellStart"/>
            <w:r w:rsidRPr="009661B9">
              <w:t>borrowInfo</w:t>
            </w:r>
            <w:proofErr w:type="spellEnd"/>
          </w:p>
        </w:tc>
        <w:tc>
          <w:tcPr>
            <w:tcW w:w="1579" w:type="dxa"/>
            <w:vAlign w:val="center"/>
          </w:tcPr>
          <w:p w14:paraId="41992A1F" w14:textId="77777777" w:rsidR="003C2896" w:rsidRPr="009661B9" w:rsidRDefault="003C2896" w:rsidP="00346009">
            <w:proofErr w:type="spellStart"/>
            <w:r w:rsidRPr="009661B9">
              <w:t>book_id</w:t>
            </w:r>
            <w:proofErr w:type="spellEnd"/>
            <w:r w:rsidRPr="009661B9">
              <w:t xml:space="preserve">, </w:t>
            </w:r>
            <w:proofErr w:type="spellStart"/>
            <w:r w:rsidRPr="009661B9">
              <w:t>state</w:t>
            </w:r>
            <w:proofErr w:type="spellEnd"/>
          </w:p>
        </w:tc>
        <w:tc>
          <w:tcPr>
            <w:tcW w:w="1681" w:type="dxa"/>
            <w:vAlign w:val="center"/>
          </w:tcPr>
          <w:p w14:paraId="2BF1CE4A"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user_id</w:t>
            </w:r>
            <w:proofErr w:type="spellEnd"/>
          </w:p>
        </w:tc>
        <w:tc>
          <w:tcPr>
            <w:tcW w:w="1977" w:type="dxa"/>
            <w:vAlign w:val="center"/>
          </w:tcPr>
          <w:p w14:paraId="7683BD5A" w14:textId="77777777" w:rsidR="003C2896" w:rsidRPr="009661B9" w:rsidRDefault="003C2896" w:rsidP="00346009">
            <w:r w:rsidRPr="009661B9">
              <w:t xml:space="preserve">A </w:t>
            </w:r>
            <w:proofErr w:type="spellStart"/>
            <w:r w:rsidRPr="009661B9">
              <w:t>state-től</w:t>
            </w:r>
            <w:proofErr w:type="spellEnd"/>
            <w:r w:rsidRPr="009661B9">
              <w:t xml:space="preserve"> függően ad vissza adatokat egy új </w:t>
            </w:r>
            <w:proofErr w:type="spellStart"/>
            <w:r w:rsidRPr="009661B9">
              <w:t>kivétellelhez</w:t>
            </w:r>
            <w:proofErr w:type="spellEnd"/>
            <w:r w:rsidRPr="009661B9">
              <w:t xml:space="preserve"> („</w:t>
            </w:r>
            <w:proofErr w:type="spellStart"/>
            <w:r w:rsidRPr="009661B9">
              <w:t>booking</w:t>
            </w:r>
            <w:proofErr w:type="spellEnd"/>
            <w:r w:rsidRPr="009661B9">
              <w:t>” -&gt; előre le volt foglalva, minden adatot visszaad, „</w:t>
            </w:r>
            <w:proofErr w:type="spellStart"/>
            <w:r w:rsidRPr="009661B9">
              <w:t>book_id</w:t>
            </w:r>
            <w:proofErr w:type="spellEnd"/>
            <w:r w:rsidRPr="009661B9">
              <w:t>” -&gt; csak a könyv adatait, „</w:t>
            </w:r>
            <w:proofErr w:type="spellStart"/>
            <w:r w:rsidRPr="009661B9">
              <w:t>user_id</w:t>
            </w:r>
            <w:proofErr w:type="spellEnd"/>
            <w:r w:rsidRPr="009661B9">
              <w:t>” -&gt; csak a felhasználó adatait adja vissza)</w:t>
            </w:r>
          </w:p>
        </w:tc>
      </w:tr>
      <w:tr w:rsidR="003C2896" w:rsidRPr="009661B9" w14:paraId="67C6A43E" w14:textId="77777777" w:rsidTr="00C03417">
        <w:trPr>
          <w:cantSplit/>
        </w:trPr>
        <w:tc>
          <w:tcPr>
            <w:tcW w:w="3256" w:type="dxa"/>
            <w:vAlign w:val="center"/>
          </w:tcPr>
          <w:p w14:paraId="35A774DF" w14:textId="77777777" w:rsidR="003C2896" w:rsidRPr="009661B9" w:rsidRDefault="003C2896" w:rsidP="00346009">
            <w:proofErr w:type="spellStart"/>
            <w:r w:rsidRPr="009661B9">
              <w:t>borrowBook</w:t>
            </w:r>
            <w:proofErr w:type="spellEnd"/>
          </w:p>
        </w:tc>
        <w:tc>
          <w:tcPr>
            <w:tcW w:w="1579" w:type="dxa"/>
            <w:vAlign w:val="center"/>
          </w:tcPr>
          <w:p w14:paraId="743B5BBC"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243B3B80" w14:textId="77777777" w:rsidR="003C2896" w:rsidRPr="009661B9" w:rsidRDefault="003C2896" w:rsidP="00346009">
            <w:proofErr w:type="spellStart"/>
            <w:r w:rsidRPr="009661B9">
              <w:t>state</w:t>
            </w:r>
            <w:proofErr w:type="spellEnd"/>
          </w:p>
        </w:tc>
        <w:tc>
          <w:tcPr>
            <w:tcW w:w="1977" w:type="dxa"/>
            <w:vAlign w:val="center"/>
          </w:tcPr>
          <w:p w14:paraId="0F666F40" w14:textId="77777777" w:rsidR="003C2896" w:rsidRPr="009661B9" w:rsidRDefault="003C2896" w:rsidP="00346009">
            <w:r w:rsidRPr="009661B9">
              <w:t>Véglegesít egy kivételt és visszajelez, hogy sikeres-e</w:t>
            </w:r>
          </w:p>
        </w:tc>
      </w:tr>
      <w:tr w:rsidR="003C2896" w:rsidRPr="009661B9" w14:paraId="553D4F0F" w14:textId="77777777" w:rsidTr="00C03417">
        <w:trPr>
          <w:cantSplit/>
        </w:trPr>
        <w:tc>
          <w:tcPr>
            <w:tcW w:w="3256" w:type="dxa"/>
            <w:vAlign w:val="center"/>
          </w:tcPr>
          <w:p w14:paraId="4A97CEFE" w14:textId="77777777" w:rsidR="003C2896" w:rsidRPr="009661B9" w:rsidRDefault="003C2896" w:rsidP="00346009">
            <w:proofErr w:type="spellStart"/>
            <w:r w:rsidRPr="009661B9">
              <w:t>returnBook</w:t>
            </w:r>
            <w:proofErr w:type="spellEnd"/>
          </w:p>
        </w:tc>
        <w:tc>
          <w:tcPr>
            <w:tcW w:w="1579" w:type="dxa"/>
            <w:vAlign w:val="center"/>
          </w:tcPr>
          <w:p w14:paraId="3CECB267"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5F84E1DF" w14:textId="77777777" w:rsidR="003C2896" w:rsidRPr="009661B9" w:rsidRDefault="003C2896" w:rsidP="00346009">
            <w:proofErr w:type="spellStart"/>
            <w:r w:rsidRPr="009661B9">
              <w:t>new</w:t>
            </w:r>
            <w:proofErr w:type="spellEnd"/>
          </w:p>
        </w:tc>
        <w:tc>
          <w:tcPr>
            <w:tcW w:w="1977" w:type="dxa"/>
            <w:vAlign w:val="center"/>
          </w:tcPr>
          <w:p w14:paraId="07DA1AA8" w14:textId="77777777" w:rsidR="003C2896" w:rsidRPr="009661B9" w:rsidRDefault="003C2896" w:rsidP="00346009">
            <w:r w:rsidRPr="009661B9">
              <w:t>Visszavesz egy kiadott könyvet és ha volt rá előjegyzés, akkor a legrégebbit foglalásra váltja</w:t>
            </w:r>
          </w:p>
        </w:tc>
      </w:tr>
      <w:tr w:rsidR="003C2896" w:rsidRPr="009661B9" w14:paraId="63B4C9A8" w14:textId="77777777" w:rsidTr="00C03417">
        <w:trPr>
          <w:cantSplit/>
        </w:trPr>
        <w:tc>
          <w:tcPr>
            <w:tcW w:w="3256" w:type="dxa"/>
            <w:vAlign w:val="center"/>
          </w:tcPr>
          <w:p w14:paraId="2C0EDCD9" w14:textId="77777777" w:rsidR="003C2896" w:rsidRPr="009661B9" w:rsidRDefault="003C2896" w:rsidP="00346009">
            <w:proofErr w:type="spellStart"/>
            <w:r w:rsidRPr="009661B9">
              <w:lastRenderedPageBreak/>
              <w:t>returnInfo</w:t>
            </w:r>
            <w:proofErr w:type="spellEnd"/>
          </w:p>
        </w:tc>
        <w:tc>
          <w:tcPr>
            <w:tcW w:w="1579" w:type="dxa"/>
            <w:vAlign w:val="center"/>
          </w:tcPr>
          <w:p w14:paraId="513B47F9" w14:textId="77777777" w:rsidR="003C2896" w:rsidRPr="009661B9" w:rsidRDefault="003C2896" w:rsidP="00346009">
            <w:proofErr w:type="spellStart"/>
            <w:r w:rsidRPr="009661B9">
              <w:t>book_id</w:t>
            </w:r>
            <w:proofErr w:type="spellEnd"/>
          </w:p>
        </w:tc>
        <w:tc>
          <w:tcPr>
            <w:tcW w:w="1681" w:type="dxa"/>
            <w:vAlign w:val="center"/>
          </w:tcPr>
          <w:p w14:paraId="6A44FECF"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user_id</w:t>
            </w:r>
            <w:proofErr w:type="spellEnd"/>
            <w:r w:rsidRPr="009661B9">
              <w:t xml:space="preserve">, end </w:t>
            </w:r>
            <w:proofErr w:type="spellStart"/>
            <w:r w:rsidRPr="009661B9">
              <w:t>date</w:t>
            </w:r>
            <w:proofErr w:type="spellEnd"/>
            <w:r w:rsidRPr="009661B9">
              <w:t xml:space="preserve">, </w:t>
            </w:r>
            <w:proofErr w:type="spellStart"/>
            <w:r w:rsidRPr="009661B9">
              <w:t>late</w:t>
            </w:r>
            <w:proofErr w:type="spellEnd"/>
          </w:p>
        </w:tc>
        <w:tc>
          <w:tcPr>
            <w:tcW w:w="1977" w:type="dxa"/>
            <w:vAlign w:val="center"/>
          </w:tcPr>
          <w:p w14:paraId="73F045DB" w14:textId="77777777" w:rsidR="003C2896" w:rsidRPr="009661B9" w:rsidRDefault="003C2896" w:rsidP="00346009">
            <w:r w:rsidRPr="009661B9">
              <w:t xml:space="preserve">Könyv visszavételéhez szükséges adatokat adja vissza </w:t>
            </w:r>
          </w:p>
        </w:tc>
      </w:tr>
      <w:tr w:rsidR="003C2896" w:rsidRPr="009661B9" w14:paraId="681189DF" w14:textId="77777777" w:rsidTr="00C03417">
        <w:trPr>
          <w:cantSplit/>
        </w:trPr>
        <w:tc>
          <w:tcPr>
            <w:tcW w:w="3256" w:type="dxa"/>
            <w:vAlign w:val="center"/>
          </w:tcPr>
          <w:p w14:paraId="29A92FD6" w14:textId="77777777" w:rsidR="003C2896" w:rsidRPr="009661B9" w:rsidRDefault="003C2896" w:rsidP="00346009">
            <w:proofErr w:type="spellStart"/>
            <w:r w:rsidRPr="009661B9">
              <w:t>addPublisher</w:t>
            </w:r>
            <w:proofErr w:type="spellEnd"/>
          </w:p>
        </w:tc>
        <w:tc>
          <w:tcPr>
            <w:tcW w:w="1579" w:type="dxa"/>
            <w:vAlign w:val="center"/>
          </w:tcPr>
          <w:p w14:paraId="5A9CFD9B" w14:textId="77777777" w:rsidR="003C2896" w:rsidRPr="009661B9" w:rsidRDefault="003C2896" w:rsidP="00346009">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53BA0D7B" w14:textId="77777777" w:rsidR="003C2896" w:rsidRPr="009661B9" w:rsidRDefault="003C2896" w:rsidP="00346009">
            <w:proofErr w:type="spellStart"/>
            <w:r w:rsidRPr="009661B9">
              <w:t>state</w:t>
            </w:r>
            <w:proofErr w:type="spellEnd"/>
          </w:p>
        </w:tc>
        <w:tc>
          <w:tcPr>
            <w:tcW w:w="1977" w:type="dxa"/>
            <w:vAlign w:val="center"/>
          </w:tcPr>
          <w:p w14:paraId="23A41049" w14:textId="77777777" w:rsidR="003C2896" w:rsidRPr="009661B9" w:rsidRDefault="003C2896" w:rsidP="00346009">
            <w:r w:rsidRPr="009661B9">
              <w:t>Hozzáad egy új kiadót az adatbázishoz és visszaküldi, hogy sikeres volt-e a művelet</w:t>
            </w:r>
          </w:p>
        </w:tc>
      </w:tr>
      <w:tr w:rsidR="003C2896" w:rsidRPr="009661B9" w14:paraId="31A9ECC3" w14:textId="77777777" w:rsidTr="00C03417">
        <w:trPr>
          <w:cantSplit/>
        </w:trPr>
        <w:tc>
          <w:tcPr>
            <w:tcW w:w="3256" w:type="dxa"/>
            <w:vAlign w:val="center"/>
          </w:tcPr>
          <w:p w14:paraId="03E3298D" w14:textId="77777777" w:rsidR="003C2896" w:rsidRPr="009661B9" w:rsidRDefault="003C2896" w:rsidP="00346009">
            <w:proofErr w:type="spellStart"/>
            <w:r w:rsidRPr="009661B9">
              <w:t>addUser</w:t>
            </w:r>
            <w:proofErr w:type="spellEnd"/>
          </w:p>
        </w:tc>
        <w:tc>
          <w:tcPr>
            <w:tcW w:w="1579" w:type="dxa"/>
            <w:vAlign w:val="center"/>
          </w:tcPr>
          <w:p w14:paraId="3CBDAB2A"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535C32CA" w14:textId="77777777" w:rsidR="003C2896" w:rsidRPr="009661B9" w:rsidRDefault="003C2896" w:rsidP="00346009">
            <w:proofErr w:type="spellStart"/>
            <w:r w:rsidRPr="009661B9">
              <w:t>state</w:t>
            </w:r>
            <w:proofErr w:type="spellEnd"/>
          </w:p>
        </w:tc>
        <w:tc>
          <w:tcPr>
            <w:tcW w:w="1977" w:type="dxa"/>
            <w:vAlign w:val="center"/>
          </w:tcPr>
          <w:p w14:paraId="131542A2" w14:textId="77777777" w:rsidR="003C2896" w:rsidRPr="009661B9" w:rsidRDefault="003C2896" w:rsidP="00346009">
            <w:r w:rsidRPr="009661B9">
              <w:t>Hozzáad egy új felhasználót, és visszaküldi, hogy sikeres volt-e a művelet</w:t>
            </w:r>
          </w:p>
        </w:tc>
      </w:tr>
      <w:tr w:rsidR="003C2896" w:rsidRPr="009661B9" w14:paraId="7BE07137" w14:textId="77777777" w:rsidTr="00C03417">
        <w:trPr>
          <w:cantSplit/>
        </w:trPr>
        <w:tc>
          <w:tcPr>
            <w:tcW w:w="3256" w:type="dxa"/>
            <w:vAlign w:val="center"/>
          </w:tcPr>
          <w:p w14:paraId="5EECB93F" w14:textId="77777777" w:rsidR="003C2896" w:rsidRPr="009661B9" w:rsidRDefault="003C2896" w:rsidP="00346009">
            <w:proofErr w:type="spellStart"/>
            <w:r w:rsidRPr="009661B9">
              <w:t>addEmployee</w:t>
            </w:r>
            <w:proofErr w:type="spellEnd"/>
          </w:p>
        </w:tc>
        <w:tc>
          <w:tcPr>
            <w:tcW w:w="1579" w:type="dxa"/>
            <w:vAlign w:val="center"/>
          </w:tcPr>
          <w:p w14:paraId="3A8B9FDF"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jelszó</w:t>
            </w:r>
          </w:p>
        </w:tc>
        <w:tc>
          <w:tcPr>
            <w:tcW w:w="1681" w:type="dxa"/>
            <w:vAlign w:val="center"/>
          </w:tcPr>
          <w:p w14:paraId="1980FCC4" w14:textId="77777777" w:rsidR="003C2896" w:rsidRPr="009661B9" w:rsidRDefault="003C2896" w:rsidP="00346009"/>
        </w:tc>
        <w:tc>
          <w:tcPr>
            <w:tcW w:w="1977" w:type="dxa"/>
            <w:vAlign w:val="center"/>
          </w:tcPr>
          <w:p w14:paraId="046D9B03" w14:textId="77777777" w:rsidR="003C2896" w:rsidRPr="009661B9" w:rsidRDefault="003C2896" w:rsidP="00346009">
            <w:r w:rsidRPr="009661B9">
              <w:t>Hozzáad egy új alkalmazottat</w:t>
            </w:r>
          </w:p>
        </w:tc>
      </w:tr>
      <w:tr w:rsidR="003C2896" w:rsidRPr="009661B9" w14:paraId="23288990" w14:textId="77777777" w:rsidTr="00C03417">
        <w:trPr>
          <w:cantSplit/>
        </w:trPr>
        <w:tc>
          <w:tcPr>
            <w:tcW w:w="3256" w:type="dxa"/>
            <w:vAlign w:val="center"/>
          </w:tcPr>
          <w:p w14:paraId="6C6454D9" w14:textId="77777777" w:rsidR="003C2896" w:rsidRPr="009661B9" w:rsidRDefault="003C2896" w:rsidP="00346009">
            <w:proofErr w:type="spellStart"/>
            <w:r w:rsidRPr="009661B9">
              <w:t>renewMembership</w:t>
            </w:r>
            <w:proofErr w:type="spellEnd"/>
          </w:p>
        </w:tc>
        <w:tc>
          <w:tcPr>
            <w:tcW w:w="1579" w:type="dxa"/>
            <w:vAlign w:val="center"/>
          </w:tcPr>
          <w:p w14:paraId="6017EB10" w14:textId="77777777" w:rsidR="003C2896" w:rsidRPr="009661B9" w:rsidRDefault="003C2896" w:rsidP="00346009">
            <w:proofErr w:type="spellStart"/>
            <w:r w:rsidRPr="009661B9">
              <w:t>user_id</w:t>
            </w:r>
            <w:proofErr w:type="spellEnd"/>
          </w:p>
        </w:tc>
        <w:tc>
          <w:tcPr>
            <w:tcW w:w="1681" w:type="dxa"/>
            <w:vAlign w:val="center"/>
          </w:tcPr>
          <w:p w14:paraId="10A1A3C0" w14:textId="77777777" w:rsidR="003C2896" w:rsidRPr="009661B9" w:rsidRDefault="003C2896" w:rsidP="00346009">
            <w:proofErr w:type="spellStart"/>
            <w:r w:rsidRPr="009661B9">
              <w:t>end_date</w:t>
            </w:r>
            <w:proofErr w:type="spellEnd"/>
          </w:p>
        </w:tc>
        <w:tc>
          <w:tcPr>
            <w:tcW w:w="1977" w:type="dxa"/>
            <w:vAlign w:val="center"/>
          </w:tcPr>
          <w:p w14:paraId="2413B58C" w14:textId="77777777" w:rsidR="003C2896" w:rsidRPr="009661B9" w:rsidRDefault="003C2896" w:rsidP="00346009">
            <w:proofErr w:type="spellStart"/>
            <w:r w:rsidRPr="009661B9">
              <w:t>Meghosszabítja</w:t>
            </w:r>
            <w:proofErr w:type="spellEnd"/>
            <w:r w:rsidRPr="009661B9">
              <w:t xml:space="preserve"> az adott felhasználó tagságát egy évvel és visszaadja az új lejárati dátumot</w:t>
            </w:r>
          </w:p>
        </w:tc>
      </w:tr>
      <w:tr w:rsidR="003C2896" w:rsidRPr="009661B9" w14:paraId="19D1A8F4" w14:textId="77777777" w:rsidTr="00C03417">
        <w:trPr>
          <w:cantSplit/>
        </w:trPr>
        <w:tc>
          <w:tcPr>
            <w:tcW w:w="3256" w:type="dxa"/>
            <w:vAlign w:val="center"/>
          </w:tcPr>
          <w:p w14:paraId="65321AA6" w14:textId="77777777" w:rsidR="003C2896" w:rsidRPr="009661B9" w:rsidRDefault="003C2896" w:rsidP="00346009">
            <w:proofErr w:type="spellStart"/>
            <w:r w:rsidRPr="009661B9">
              <w:t>getSystemSettings</w:t>
            </w:r>
            <w:proofErr w:type="spellEnd"/>
          </w:p>
        </w:tc>
        <w:tc>
          <w:tcPr>
            <w:tcW w:w="1579" w:type="dxa"/>
            <w:vAlign w:val="center"/>
          </w:tcPr>
          <w:p w14:paraId="4E353B21" w14:textId="77777777" w:rsidR="003C2896" w:rsidRPr="009661B9" w:rsidRDefault="003C2896" w:rsidP="00346009"/>
        </w:tc>
        <w:tc>
          <w:tcPr>
            <w:tcW w:w="1681" w:type="dxa"/>
            <w:vAlign w:val="center"/>
          </w:tcPr>
          <w:p w14:paraId="6B2A3F3F"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977" w:type="dxa"/>
            <w:vAlign w:val="center"/>
          </w:tcPr>
          <w:p w14:paraId="4EC9410F" w14:textId="77777777" w:rsidR="003C2896" w:rsidRPr="009661B9" w:rsidRDefault="003C2896" w:rsidP="00346009">
            <w:r w:rsidRPr="009661B9">
              <w:t>Kilistázza az összes rendszer beállítást</w:t>
            </w:r>
          </w:p>
        </w:tc>
      </w:tr>
      <w:tr w:rsidR="003C2896" w:rsidRPr="009661B9" w14:paraId="1F918A2B" w14:textId="77777777" w:rsidTr="00C03417">
        <w:trPr>
          <w:cantSplit/>
        </w:trPr>
        <w:tc>
          <w:tcPr>
            <w:tcW w:w="3256" w:type="dxa"/>
            <w:vAlign w:val="center"/>
          </w:tcPr>
          <w:p w14:paraId="1B4B5D94" w14:textId="77777777" w:rsidR="003C2896" w:rsidRPr="009661B9" w:rsidRDefault="003C2896" w:rsidP="00346009">
            <w:proofErr w:type="spellStart"/>
            <w:r w:rsidRPr="009661B9">
              <w:t>deactiveUser</w:t>
            </w:r>
            <w:proofErr w:type="spellEnd"/>
          </w:p>
        </w:tc>
        <w:tc>
          <w:tcPr>
            <w:tcW w:w="1579" w:type="dxa"/>
            <w:vAlign w:val="center"/>
          </w:tcPr>
          <w:p w14:paraId="3551AE70" w14:textId="77777777" w:rsidR="003C2896" w:rsidRPr="009661B9" w:rsidRDefault="003C2896" w:rsidP="00346009">
            <w:proofErr w:type="spellStart"/>
            <w:r w:rsidRPr="009661B9">
              <w:t>user_id</w:t>
            </w:r>
            <w:proofErr w:type="spellEnd"/>
          </w:p>
        </w:tc>
        <w:tc>
          <w:tcPr>
            <w:tcW w:w="1681" w:type="dxa"/>
            <w:vAlign w:val="center"/>
          </w:tcPr>
          <w:p w14:paraId="199DD6F5" w14:textId="77777777" w:rsidR="003C2896" w:rsidRPr="009661B9" w:rsidRDefault="003C2896" w:rsidP="00346009"/>
        </w:tc>
        <w:tc>
          <w:tcPr>
            <w:tcW w:w="1977" w:type="dxa"/>
            <w:vAlign w:val="center"/>
          </w:tcPr>
          <w:p w14:paraId="574C276E" w14:textId="77777777" w:rsidR="003C2896" w:rsidRPr="009661B9" w:rsidRDefault="003C2896" w:rsidP="00346009">
            <w:r w:rsidRPr="009661B9">
              <w:t>Deaktivál egy felhasználót</w:t>
            </w:r>
          </w:p>
        </w:tc>
      </w:tr>
      <w:tr w:rsidR="003C2896" w:rsidRPr="009661B9" w14:paraId="63EE49F7" w14:textId="77777777" w:rsidTr="00C03417">
        <w:trPr>
          <w:cantSplit/>
        </w:trPr>
        <w:tc>
          <w:tcPr>
            <w:tcW w:w="3256" w:type="dxa"/>
            <w:vAlign w:val="center"/>
          </w:tcPr>
          <w:p w14:paraId="2D6E59FB" w14:textId="77777777" w:rsidR="003C2896" w:rsidRPr="009661B9" w:rsidRDefault="003C2896" w:rsidP="00346009">
            <w:proofErr w:type="spellStart"/>
            <w:r w:rsidRPr="009661B9">
              <w:t>deactiveEmpl</w:t>
            </w:r>
            <w:proofErr w:type="spellEnd"/>
          </w:p>
        </w:tc>
        <w:tc>
          <w:tcPr>
            <w:tcW w:w="1579" w:type="dxa"/>
            <w:vAlign w:val="center"/>
          </w:tcPr>
          <w:p w14:paraId="7D7EBB29" w14:textId="77777777" w:rsidR="003C2896" w:rsidRPr="009661B9" w:rsidRDefault="003C2896" w:rsidP="00346009">
            <w:proofErr w:type="spellStart"/>
            <w:r w:rsidRPr="009661B9">
              <w:t>empl_id</w:t>
            </w:r>
            <w:proofErr w:type="spellEnd"/>
          </w:p>
        </w:tc>
        <w:tc>
          <w:tcPr>
            <w:tcW w:w="1681" w:type="dxa"/>
            <w:vAlign w:val="center"/>
          </w:tcPr>
          <w:p w14:paraId="01DF10F4" w14:textId="77777777" w:rsidR="003C2896" w:rsidRPr="009661B9" w:rsidRDefault="003C2896" w:rsidP="00346009"/>
        </w:tc>
        <w:tc>
          <w:tcPr>
            <w:tcW w:w="1977" w:type="dxa"/>
            <w:vAlign w:val="center"/>
          </w:tcPr>
          <w:p w14:paraId="659A1A42" w14:textId="77777777" w:rsidR="003C2896" w:rsidRPr="009661B9" w:rsidRDefault="003C2896" w:rsidP="00346009">
            <w:r w:rsidRPr="009661B9">
              <w:t>Deaktivál egy alkalmazottat</w:t>
            </w:r>
          </w:p>
        </w:tc>
      </w:tr>
      <w:tr w:rsidR="003C2896" w:rsidRPr="009661B9" w14:paraId="03553220" w14:textId="77777777" w:rsidTr="00C03417">
        <w:trPr>
          <w:cantSplit/>
        </w:trPr>
        <w:tc>
          <w:tcPr>
            <w:tcW w:w="3256" w:type="dxa"/>
            <w:vAlign w:val="center"/>
          </w:tcPr>
          <w:p w14:paraId="47988077" w14:textId="77777777" w:rsidR="003C2896" w:rsidRPr="009661B9" w:rsidRDefault="003C2896" w:rsidP="00346009">
            <w:proofErr w:type="spellStart"/>
            <w:r w:rsidRPr="009661B9">
              <w:lastRenderedPageBreak/>
              <w:t>checkPermissions</w:t>
            </w:r>
            <w:proofErr w:type="spellEnd"/>
          </w:p>
        </w:tc>
        <w:tc>
          <w:tcPr>
            <w:tcW w:w="1579" w:type="dxa"/>
            <w:vAlign w:val="center"/>
          </w:tcPr>
          <w:p w14:paraId="4085391C" w14:textId="77777777" w:rsidR="003C2896" w:rsidRPr="009661B9" w:rsidRDefault="003C2896" w:rsidP="00346009">
            <w:proofErr w:type="spellStart"/>
            <w:r w:rsidRPr="009661B9">
              <w:t>user_id</w:t>
            </w:r>
            <w:proofErr w:type="spellEnd"/>
          </w:p>
        </w:tc>
        <w:tc>
          <w:tcPr>
            <w:tcW w:w="1681" w:type="dxa"/>
            <w:vAlign w:val="center"/>
          </w:tcPr>
          <w:p w14:paraId="51ECC5E1" w14:textId="77777777" w:rsidR="003C2896" w:rsidRPr="009661B9" w:rsidRDefault="003C2896" w:rsidP="00346009">
            <w:proofErr w:type="spellStart"/>
            <w:r w:rsidRPr="009661B9">
              <w:t>reservation</w:t>
            </w:r>
            <w:proofErr w:type="spellEnd"/>
            <w:r w:rsidRPr="009661B9">
              <w:t xml:space="preserve">, </w:t>
            </w:r>
            <w:proofErr w:type="spellStart"/>
            <w:r w:rsidRPr="009661B9">
              <w:t>booking</w:t>
            </w:r>
            <w:proofErr w:type="spellEnd"/>
          </w:p>
        </w:tc>
        <w:tc>
          <w:tcPr>
            <w:tcW w:w="1977" w:type="dxa"/>
            <w:vAlign w:val="center"/>
          </w:tcPr>
          <w:p w14:paraId="0370395C" w14:textId="77777777" w:rsidR="003C2896" w:rsidRPr="009661B9" w:rsidRDefault="003C2896" w:rsidP="00346009">
            <w:r w:rsidRPr="009661B9">
              <w:t>Megadja, hogy az adott felhasználó tud-e előjegyezni és foglalni</w:t>
            </w:r>
          </w:p>
        </w:tc>
      </w:tr>
      <w:tr w:rsidR="003C2896" w:rsidRPr="009661B9" w14:paraId="5A1E3DFA" w14:textId="77777777" w:rsidTr="00C03417">
        <w:trPr>
          <w:cantSplit/>
        </w:trPr>
        <w:tc>
          <w:tcPr>
            <w:tcW w:w="3256" w:type="dxa"/>
            <w:vAlign w:val="center"/>
          </w:tcPr>
          <w:p w14:paraId="7670B5D6" w14:textId="77777777" w:rsidR="003C2896" w:rsidRPr="009661B9" w:rsidRDefault="003C2896" w:rsidP="00346009">
            <w:proofErr w:type="spellStart"/>
            <w:r w:rsidRPr="009661B9">
              <w:t>getBookStates</w:t>
            </w:r>
            <w:proofErr w:type="spellEnd"/>
          </w:p>
        </w:tc>
        <w:tc>
          <w:tcPr>
            <w:tcW w:w="1579" w:type="dxa"/>
            <w:vAlign w:val="center"/>
          </w:tcPr>
          <w:p w14:paraId="5CFCC622" w14:textId="77777777" w:rsidR="003C2896" w:rsidRPr="009661B9" w:rsidRDefault="003C2896" w:rsidP="00346009">
            <w:proofErr w:type="spellStart"/>
            <w:r w:rsidRPr="009661B9">
              <w:t>search</w:t>
            </w:r>
            <w:proofErr w:type="spellEnd"/>
          </w:p>
        </w:tc>
        <w:tc>
          <w:tcPr>
            <w:tcW w:w="1681" w:type="dxa"/>
            <w:vAlign w:val="center"/>
          </w:tcPr>
          <w:p w14:paraId="6849ECC7"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770D73BE" w14:textId="54EEC8D0" w:rsidR="003C2896" w:rsidRPr="009661B9" w:rsidRDefault="003C2896" w:rsidP="00346009">
            <w:r w:rsidRPr="009661B9">
              <w:t>Kilistázza a keresésnek megfelelő könyvek néhány adatát és hogy foglalható-e, vagy csak előjegyezhető</w:t>
            </w:r>
          </w:p>
        </w:tc>
      </w:tr>
      <w:tr w:rsidR="003C2896" w:rsidRPr="009661B9" w14:paraId="6E990306" w14:textId="77777777" w:rsidTr="00C03417">
        <w:trPr>
          <w:cantSplit/>
        </w:trPr>
        <w:tc>
          <w:tcPr>
            <w:tcW w:w="3256" w:type="dxa"/>
            <w:vAlign w:val="center"/>
          </w:tcPr>
          <w:p w14:paraId="553C86B2" w14:textId="77777777" w:rsidR="003C2896" w:rsidRPr="009661B9" w:rsidRDefault="003C2896" w:rsidP="00346009">
            <w:proofErr w:type="spellStart"/>
            <w:r w:rsidRPr="009661B9">
              <w:t>getUsernames</w:t>
            </w:r>
            <w:proofErr w:type="spellEnd"/>
          </w:p>
        </w:tc>
        <w:tc>
          <w:tcPr>
            <w:tcW w:w="1579" w:type="dxa"/>
            <w:vAlign w:val="center"/>
          </w:tcPr>
          <w:p w14:paraId="0E084391" w14:textId="77777777" w:rsidR="003C2896" w:rsidRPr="009661B9" w:rsidRDefault="003C2896" w:rsidP="00346009">
            <w:proofErr w:type="spellStart"/>
            <w:r w:rsidRPr="009661B9">
              <w:t>name</w:t>
            </w:r>
            <w:proofErr w:type="spellEnd"/>
          </w:p>
        </w:tc>
        <w:tc>
          <w:tcPr>
            <w:tcW w:w="1681" w:type="dxa"/>
            <w:vAlign w:val="center"/>
          </w:tcPr>
          <w:p w14:paraId="6E14D08A" w14:textId="77777777" w:rsidR="003C2896" w:rsidRPr="009661B9" w:rsidRDefault="003C2896" w:rsidP="00346009">
            <w:proofErr w:type="spellStart"/>
            <w:r w:rsidRPr="009661B9">
              <w:t>username</w:t>
            </w:r>
            <w:proofErr w:type="spellEnd"/>
          </w:p>
        </w:tc>
        <w:tc>
          <w:tcPr>
            <w:tcW w:w="1977" w:type="dxa"/>
            <w:vAlign w:val="center"/>
          </w:tcPr>
          <w:p w14:paraId="2F91272F" w14:textId="77777777" w:rsidR="003C2896" w:rsidRPr="009661B9" w:rsidRDefault="003C2896" w:rsidP="00346009">
            <w:r w:rsidRPr="009661B9">
              <w:t>A felhasználónév generálásához kilistázza a már létező, hasonló felhasználóneveket</w:t>
            </w:r>
          </w:p>
        </w:tc>
      </w:tr>
      <w:tr w:rsidR="003C2896" w:rsidRPr="009661B9" w14:paraId="33F59F2D" w14:textId="77777777" w:rsidTr="00C03417">
        <w:trPr>
          <w:cantSplit/>
        </w:trPr>
        <w:tc>
          <w:tcPr>
            <w:tcW w:w="3256" w:type="dxa"/>
            <w:vAlign w:val="center"/>
          </w:tcPr>
          <w:p w14:paraId="7F15EBEC" w14:textId="77777777" w:rsidR="003C2896" w:rsidRPr="009661B9" w:rsidRDefault="003C2896" w:rsidP="00346009">
            <w:proofErr w:type="spellStart"/>
            <w:r w:rsidRPr="009661B9">
              <w:t>getEmplUsernames</w:t>
            </w:r>
            <w:proofErr w:type="spellEnd"/>
          </w:p>
        </w:tc>
        <w:tc>
          <w:tcPr>
            <w:tcW w:w="1579" w:type="dxa"/>
            <w:vAlign w:val="center"/>
          </w:tcPr>
          <w:p w14:paraId="0708A88F" w14:textId="77777777" w:rsidR="003C2896" w:rsidRPr="009661B9" w:rsidRDefault="003C2896" w:rsidP="00346009">
            <w:proofErr w:type="spellStart"/>
            <w:r w:rsidRPr="009661B9">
              <w:t>name</w:t>
            </w:r>
            <w:proofErr w:type="spellEnd"/>
          </w:p>
        </w:tc>
        <w:tc>
          <w:tcPr>
            <w:tcW w:w="1681" w:type="dxa"/>
            <w:vAlign w:val="center"/>
          </w:tcPr>
          <w:p w14:paraId="7237381C" w14:textId="77777777" w:rsidR="003C2896" w:rsidRPr="009661B9" w:rsidRDefault="003C2896" w:rsidP="00346009">
            <w:proofErr w:type="spellStart"/>
            <w:r w:rsidRPr="009661B9">
              <w:t>username</w:t>
            </w:r>
            <w:proofErr w:type="spellEnd"/>
          </w:p>
        </w:tc>
        <w:tc>
          <w:tcPr>
            <w:tcW w:w="1977" w:type="dxa"/>
            <w:vAlign w:val="center"/>
          </w:tcPr>
          <w:p w14:paraId="4B7072EC" w14:textId="77777777" w:rsidR="003C2896" w:rsidRPr="009661B9" w:rsidRDefault="003C2896" w:rsidP="00346009">
            <w:r w:rsidRPr="009661B9">
              <w:t>Az alkalmazott felhasználónév generálásához kilistázza a már létező, hasonló alkalmazotti felhasználóneveket</w:t>
            </w:r>
          </w:p>
        </w:tc>
      </w:tr>
      <w:tr w:rsidR="003C2896" w:rsidRPr="009661B9" w14:paraId="60D28AFA" w14:textId="77777777" w:rsidTr="00C03417">
        <w:trPr>
          <w:cantSplit/>
        </w:trPr>
        <w:tc>
          <w:tcPr>
            <w:tcW w:w="3256" w:type="dxa"/>
            <w:vAlign w:val="center"/>
          </w:tcPr>
          <w:p w14:paraId="70E85A36" w14:textId="77777777" w:rsidR="003C2896" w:rsidRPr="009661B9" w:rsidRDefault="003C2896" w:rsidP="00346009">
            <w:proofErr w:type="spellStart"/>
            <w:r w:rsidRPr="009661B9">
              <w:t>getHistory</w:t>
            </w:r>
            <w:proofErr w:type="spellEnd"/>
          </w:p>
        </w:tc>
        <w:tc>
          <w:tcPr>
            <w:tcW w:w="1579" w:type="dxa"/>
            <w:vAlign w:val="center"/>
          </w:tcPr>
          <w:p w14:paraId="1CD9B3CB"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66D3350E" w14:textId="77777777" w:rsidR="003C2896" w:rsidRPr="009661B9" w:rsidRDefault="003C2896" w:rsidP="00346009">
            <w:proofErr w:type="spellStart"/>
            <w:r w:rsidRPr="009661B9">
              <w:t>result</w:t>
            </w:r>
            <w:proofErr w:type="spellEnd"/>
          </w:p>
        </w:tc>
        <w:tc>
          <w:tcPr>
            <w:tcW w:w="1977" w:type="dxa"/>
            <w:vAlign w:val="center"/>
          </w:tcPr>
          <w:p w14:paraId="4FA750C6" w14:textId="77777777" w:rsidR="003C2896" w:rsidRPr="009661B9" w:rsidRDefault="003C2896" w:rsidP="00346009">
            <w:r w:rsidRPr="009661B9">
              <w:t>Kivételnél megmondja, hogy a felhasználó olvasta-e már az adott könyvet, ha igen azt is megmondja hány napja olvasta</w:t>
            </w:r>
          </w:p>
        </w:tc>
      </w:tr>
      <w:tr w:rsidR="003C2896" w:rsidRPr="009661B9" w14:paraId="3DADA5DB" w14:textId="77777777" w:rsidTr="00C03417">
        <w:trPr>
          <w:cantSplit/>
        </w:trPr>
        <w:tc>
          <w:tcPr>
            <w:tcW w:w="3256" w:type="dxa"/>
            <w:vAlign w:val="center"/>
          </w:tcPr>
          <w:p w14:paraId="082A8ADD" w14:textId="77777777" w:rsidR="003C2896" w:rsidRPr="009661B9" w:rsidRDefault="003C2896" w:rsidP="00346009">
            <w:proofErr w:type="spellStart"/>
            <w:r w:rsidRPr="009661B9">
              <w:t>getAuthors</w:t>
            </w:r>
            <w:proofErr w:type="spellEnd"/>
          </w:p>
        </w:tc>
        <w:tc>
          <w:tcPr>
            <w:tcW w:w="1579" w:type="dxa"/>
            <w:vAlign w:val="center"/>
          </w:tcPr>
          <w:p w14:paraId="631E054B"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11BDF341" w14:textId="77777777" w:rsidR="003C2896" w:rsidRPr="009661B9" w:rsidRDefault="003C2896" w:rsidP="00346009">
            <w:proofErr w:type="spellStart"/>
            <w:r w:rsidRPr="009661B9">
              <w:t>author_id</w:t>
            </w:r>
            <w:proofErr w:type="spellEnd"/>
            <w:r w:rsidRPr="009661B9">
              <w:t xml:space="preserve">, </w:t>
            </w:r>
            <w:proofErr w:type="spellStart"/>
            <w:r w:rsidRPr="009661B9">
              <w:t>author</w:t>
            </w:r>
            <w:proofErr w:type="spellEnd"/>
          </w:p>
        </w:tc>
        <w:tc>
          <w:tcPr>
            <w:tcW w:w="1977" w:type="dxa"/>
            <w:vAlign w:val="center"/>
          </w:tcPr>
          <w:p w14:paraId="3F29B265" w14:textId="77777777" w:rsidR="003C2896" w:rsidRPr="009661B9" w:rsidRDefault="003C2896" w:rsidP="00346009">
            <w:r w:rsidRPr="009661B9">
              <w:t xml:space="preserve">Kilistázza egy könyv szerzőit, ha az </w:t>
            </w:r>
            <w:proofErr w:type="spellStart"/>
            <w:r w:rsidRPr="009661B9">
              <w:t>inverse</w:t>
            </w:r>
            <w:proofErr w:type="spellEnd"/>
            <w:r w:rsidRPr="009661B9">
              <w:t xml:space="preserve"> igaz akkor azokat a szerzőket listázza ki, amik nem tartoznak a könyvhöz</w:t>
            </w:r>
          </w:p>
        </w:tc>
      </w:tr>
      <w:tr w:rsidR="003C2896" w:rsidRPr="009661B9" w14:paraId="2A4586A0" w14:textId="77777777" w:rsidTr="00C03417">
        <w:trPr>
          <w:cantSplit/>
        </w:trPr>
        <w:tc>
          <w:tcPr>
            <w:tcW w:w="3256" w:type="dxa"/>
            <w:vAlign w:val="center"/>
          </w:tcPr>
          <w:p w14:paraId="49C0A23E" w14:textId="77777777" w:rsidR="003C2896" w:rsidRPr="009661B9" w:rsidRDefault="003C2896" w:rsidP="00346009">
            <w:proofErr w:type="spellStart"/>
            <w:r w:rsidRPr="009661B9">
              <w:t>getCategories</w:t>
            </w:r>
            <w:proofErr w:type="spellEnd"/>
          </w:p>
        </w:tc>
        <w:tc>
          <w:tcPr>
            <w:tcW w:w="1579" w:type="dxa"/>
            <w:vAlign w:val="center"/>
          </w:tcPr>
          <w:p w14:paraId="7E1CFCA3"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3914EA6F" w14:textId="77777777" w:rsidR="003C2896" w:rsidRPr="009661B9" w:rsidRDefault="003C2896" w:rsidP="00346009">
            <w:proofErr w:type="spellStart"/>
            <w:r w:rsidRPr="009661B9">
              <w:t>genre_id</w:t>
            </w:r>
            <w:proofErr w:type="spellEnd"/>
            <w:r w:rsidRPr="009661B9">
              <w:t xml:space="preserve">, </w:t>
            </w:r>
            <w:proofErr w:type="spellStart"/>
            <w:r w:rsidRPr="009661B9">
              <w:t>genre</w:t>
            </w:r>
            <w:proofErr w:type="spellEnd"/>
          </w:p>
        </w:tc>
        <w:tc>
          <w:tcPr>
            <w:tcW w:w="1977" w:type="dxa"/>
            <w:vAlign w:val="center"/>
          </w:tcPr>
          <w:p w14:paraId="7272697B" w14:textId="77777777" w:rsidR="003C2896" w:rsidRPr="009661B9" w:rsidRDefault="003C2896" w:rsidP="00346009">
            <w:r w:rsidRPr="009661B9">
              <w:t xml:space="preserve">Kilistázza egy könyv kategóriáit, ha az </w:t>
            </w:r>
            <w:proofErr w:type="spellStart"/>
            <w:r w:rsidRPr="009661B9">
              <w:t>inverse</w:t>
            </w:r>
            <w:proofErr w:type="spellEnd"/>
            <w:r w:rsidRPr="009661B9">
              <w:t xml:space="preserve"> igaz akkor azokat a kategóriákat listázza ki, amik nem tartoznak a könyvhöz</w:t>
            </w:r>
          </w:p>
        </w:tc>
      </w:tr>
      <w:tr w:rsidR="003C2896" w:rsidRPr="009661B9" w14:paraId="3E3ADE53" w14:textId="77777777" w:rsidTr="00C03417">
        <w:trPr>
          <w:cantSplit/>
        </w:trPr>
        <w:tc>
          <w:tcPr>
            <w:tcW w:w="3256" w:type="dxa"/>
            <w:vAlign w:val="center"/>
          </w:tcPr>
          <w:p w14:paraId="484A742D" w14:textId="77777777" w:rsidR="003C2896" w:rsidRPr="009661B9" w:rsidRDefault="003C2896" w:rsidP="00346009">
            <w:proofErr w:type="spellStart"/>
            <w:r w:rsidRPr="009661B9">
              <w:lastRenderedPageBreak/>
              <w:t>deactivateBook</w:t>
            </w:r>
            <w:proofErr w:type="spellEnd"/>
          </w:p>
        </w:tc>
        <w:tc>
          <w:tcPr>
            <w:tcW w:w="1579" w:type="dxa"/>
            <w:vAlign w:val="center"/>
          </w:tcPr>
          <w:p w14:paraId="6B57CA32" w14:textId="77777777" w:rsidR="003C2896" w:rsidRPr="009661B9" w:rsidRDefault="003C2896" w:rsidP="00346009">
            <w:proofErr w:type="spellStart"/>
            <w:r w:rsidRPr="009661B9">
              <w:t>book_id</w:t>
            </w:r>
            <w:proofErr w:type="spellEnd"/>
          </w:p>
        </w:tc>
        <w:tc>
          <w:tcPr>
            <w:tcW w:w="1681" w:type="dxa"/>
            <w:vAlign w:val="center"/>
          </w:tcPr>
          <w:p w14:paraId="21F4D6ED" w14:textId="77777777" w:rsidR="003C2896" w:rsidRPr="009661B9" w:rsidRDefault="003C2896" w:rsidP="00346009"/>
        </w:tc>
        <w:tc>
          <w:tcPr>
            <w:tcW w:w="1977" w:type="dxa"/>
            <w:vAlign w:val="center"/>
          </w:tcPr>
          <w:p w14:paraId="48E61831" w14:textId="77777777" w:rsidR="003C2896" w:rsidRPr="009661B9" w:rsidRDefault="003C2896" w:rsidP="00346009">
            <w:r w:rsidRPr="009661B9">
              <w:t>Deaktiválja az adott könyvet</w:t>
            </w:r>
          </w:p>
        </w:tc>
      </w:tr>
      <w:tr w:rsidR="003C2896" w:rsidRPr="009661B9" w14:paraId="572E0EBE" w14:textId="77777777" w:rsidTr="00C03417">
        <w:trPr>
          <w:cantSplit/>
        </w:trPr>
        <w:tc>
          <w:tcPr>
            <w:tcW w:w="3256" w:type="dxa"/>
            <w:vAlign w:val="center"/>
          </w:tcPr>
          <w:p w14:paraId="736FFDC6" w14:textId="77777777" w:rsidR="003C2896" w:rsidRPr="009661B9" w:rsidRDefault="003C2896" w:rsidP="00346009">
            <w:proofErr w:type="spellStart"/>
            <w:r w:rsidRPr="009661B9">
              <w:t>addToInventory</w:t>
            </w:r>
            <w:proofErr w:type="spellEnd"/>
          </w:p>
        </w:tc>
        <w:tc>
          <w:tcPr>
            <w:tcW w:w="1579" w:type="dxa"/>
            <w:vAlign w:val="center"/>
          </w:tcPr>
          <w:p w14:paraId="2A679D27" w14:textId="77777777" w:rsidR="003C2896" w:rsidRPr="009661B9" w:rsidRDefault="003C2896" w:rsidP="00346009">
            <w:proofErr w:type="spellStart"/>
            <w:r w:rsidRPr="009661B9">
              <w:t>ISBN_id</w:t>
            </w:r>
            <w:proofErr w:type="spellEnd"/>
          </w:p>
        </w:tc>
        <w:tc>
          <w:tcPr>
            <w:tcW w:w="1681" w:type="dxa"/>
            <w:vAlign w:val="center"/>
          </w:tcPr>
          <w:p w14:paraId="64049D55" w14:textId="77777777" w:rsidR="003C2896" w:rsidRPr="009661B9" w:rsidRDefault="003C2896" w:rsidP="00346009">
            <w:proofErr w:type="spellStart"/>
            <w:r w:rsidRPr="009661B9">
              <w:t>book_id</w:t>
            </w:r>
            <w:proofErr w:type="spellEnd"/>
          </w:p>
        </w:tc>
        <w:tc>
          <w:tcPr>
            <w:tcW w:w="1977" w:type="dxa"/>
            <w:vAlign w:val="center"/>
          </w:tcPr>
          <w:p w14:paraId="2014C09D" w14:textId="77777777" w:rsidR="003C2896" w:rsidRPr="009661B9" w:rsidRDefault="003C2896" w:rsidP="00346009">
            <w:r w:rsidRPr="009661B9">
              <w:t>Hozzáad egy adott típusú könyvet a raktárhoz és megadja az azonosítóját</w:t>
            </w:r>
          </w:p>
        </w:tc>
      </w:tr>
      <w:tr w:rsidR="003C2896" w:rsidRPr="009661B9" w14:paraId="3ACF64C3" w14:textId="77777777" w:rsidTr="00C03417">
        <w:trPr>
          <w:cantSplit/>
        </w:trPr>
        <w:tc>
          <w:tcPr>
            <w:tcW w:w="3256" w:type="dxa"/>
            <w:vAlign w:val="center"/>
          </w:tcPr>
          <w:p w14:paraId="1CF86259" w14:textId="77777777" w:rsidR="003C2896" w:rsidRPr="009661B9" w:rsidRDefault="003C2896" w:rsidP="00346009">
            <w:proofErr w:type="spellStart"/>
            <w:r w:rsidRPr="009661B9">
              <w:t>getReservations</w:t>
            </w:r>
            <w:proofErr w:type="spellEnd"/>
          </w:p>
        </w:tc>
        <w:tc>
          <w:tcPr>
            <w:tcW w:w="1579" w:type="dxa"/>
            <w:vAlign w:val="center"/>
          </w:tcPr>
          <w:p w14:paraId="7FE1A334" w14:textId="77777777" w:rsidR="003C2896" w:rsidRPr="009661B9" w:rsidRDefault="003C2896" w:rsidP="00346009">
            <w:proofErr w:type="spellStart"/>
            <w:r w:rsidRPr="009661B9">
              <w:t>searchTerm</w:t>
            </w:r>
            <w:proofErr w:type="spellEnd"/>
          </w:p>
        </w:tc>
        <w:tc>
          <w:tcPr>
            <w:tcW w:w="1681" w:type="dxa"/>
            <w:vAlign w:val="center"/>
          </w:tcPr>
          <w:p w14:paraId="0E3F0EE9" w14:textId="77777777" w:rsidR="003C2896" w:rsidRPr="009661B9" w:rsidRDefault="003C2896" w:rsidP="00346009">
            <w:proofErr w:type="spellStart"/>
            <w:r w:rsidRPr="009661B9">
              <w:t>reservation_id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42BAE6E" w14:textId="77777777" w:rsidR="003C2896" w:rsidRPr="009661B9" w:rsidRDefault="003C2896" w:rsidP="00346009">
            <w:r w:rsidRPr="009661B9">
              <w:t>Kilistázza a keresésnek megfelelő előjegyzéseket</w:t>
            </w:r>
          </w:p>
        </w:tc>
      </w:tr>
      <w:tr w:rsidR="003C2896" w:rsidRPr="009661B9" w14:paraId="7462C388" w14:textId="77777777" w:rsidTr="00C03417">
        <w:trPr>
          <w:cantSplit/>
        </w:trPr>
        <w:tc>
          <w:tcPr>
            <w:tcW w:w="3256" w:type="dxa"/>
            <w:vAlign w:val="center"/>
          </w:tcPr>
          <w:p w14:paraId="41596C86" w14:textId="77777777" w:rsidR="003C2896" w:rsidRPr="009661B9" w:rsidRDefault="003C2896" w:rsidP="00346009">
            <w:proofErr w:type="spellStart"/>
            <w:r w:rsidRPr="009661B9">
              <w:t>getBookings</w:t>
            </w:r>
            <w:proofErr w:type="spellEnd"/>
          </w:p>
        </w:tc>
        <w:tc>
          <w:tcPr>
            <w:tcW w:w="1579" w:type="dxa"/>
            <w:vAlign w:val="center"/>
          </w:tcPr>
          <w:p w14:paraId="1EA528CC" w14:textId="77777777" w:rsidR="003C2896" w:rsidRPr="009661B9" w:rsidRDefault="003C2896" w:rsidP="00346009">
            <w:proofErr w:type="spellStart"/>
            <w:r w:rsidRPr="009661B9">
              <w:t>searchTerm</w:t>
            </w:r>
            <w:proofErr w:type="spellEnd"/>
          </w:p>
        </w:tc>
        <w:tc>
          <w:tcPr>
            <w:tcW w:w="1681" w:type="dxa"/>
            <w:vAlign w:val="center"/>
          </w:tcPr>
          <w:p w14:paraId="411AE4F7" w14:textId="77777777" w:rsidR="003C2896" w:rsidRPr="009661B9" w:rsidRDefault="003C2896" w:rsidP="00346009">
            <w:proofErr w:type="spellStart"/>
            <w:r w:rsidRPr="009661B9">
              <w:t>booking_id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r w:rsidRPr="009661B9">
              <w:t xml:space="preserve">, end </w:t>
            </w:r>
            <w:proofErr w:type="spellStart"/>
            <w:r w:rsidRPr="009661B9">
              <w:t>date</w:t>
            </w:r>
            <w:proofErr w:type="spellEnd"/>
            <w:r w:rsidRPr="009661B9">
              <w:t xml:space="preserve"> </w:t>
            </w:r>
            <w:proofErr w:type="spellStart"/>
            <w:r w:rsidRPr="009661B9">
              <w:t>handled</w:t>
            </w:r>
            <w:proofErr w:type="spellEnd"/>
          </w:p>
        </w:tc>
        <w:tc>
          <w:tcPr>
            <w:tcW w:w="1977" w:type="dxa"/>
            <w:vAlign w:val="center"/>
          </w:tcPr>
          <w:p w14:paraId="3FCE9CD1" w14:textId="77777777" w:rsidR="003C2896" w:rsidRPr="009661B9" w:rsidRDefault="003C2896" w:rsidP="00346009">
            <w:r w:rsidRPr="009661B9">
              <w:t>Kilistázza a keresési feltételnek megfelelő foglalások összes adatát</w:t>
            </w:r>
          </w:p>
        </w:tc>
      </w:tr>
      <w:tr w:rsidR="003C2896" w:rsidRPr="009661B9" w14:paraId="42AF14B8" w14:textId="77777777" w:rsidTr="00C03417">
        <w:trPr>
          <w:cantSplit/>
        </w:trPr>
        <w:tc>
          <w:tcPr>
            <w:tcW w:w="3256" w:type="dxa"/>
            <w:vAlign w:val="center"/>
          </w:tcPr>
          <w:p w14:paraId="0BF42ECC" w14:textId="77777777" w:rsidR="003C2896" w:rsidRPr="009661B9" w:rsidRDefault="003C2896" w:rsidP="00346009">
            <w:proofErr w:type="spellStart"/>
            <w:r w:rsidRPr="009661B9">
              <w:t>getBorrowings</w:t>
            </w:r>
            <w:proofErr w:type="spellEnd"/>
          </w:p>
        </w:tc>
        <w:tc>
          <w:tcPr>
            <w:tcW w:w="1579" w:type="dxa"/>
            <w:vAlign w:val="center"/>
          </w:tcPr>
          <w:p w14:paraId="31B3FB49" w14:textId="77777777" w:rsidR="003C2896" w:rsidRPr="009661B9" w:rsidRDefault="003C2896" w:rsidP="00346009">
            <w:proofErr w:type="spellStart"/>
            <w:r w:rsidRPr="009661B9">
              <w:t>searchTerm</w:t>
            </w:r>
            <w:proofErr w:type="spellEnd"/>
            <w:r w:rsidRPr="009661B9">
              <w:t xml:space="preserve">, </w:t>
            </w:r>
            <w:proofErr w:type="spellStart"/>
            <w:r w:rsidRPr="009661B9">
              <w:t>returnedToo</w:t>
            </w:r>
            <w:proofErr w:type="spellEnd"/>
          </w:p>
        </w:tc>
        <w:tc>
          <w:tcPr>
            <w:tcW w:w="1681" w:type="dxa"/>
            <w:vAlign w:val="center"/>
          </w:tcPr>
          <w:p w14:paraId="60BBFBAE" w14:textId="77777777" w:rsidR="003C2896" w:rsidRPr="009661B9" w:rsidRDefault="003C2896" w:rsidP="00346009">
            <w:proofErr w:type="spellStart"/>
            <w:r w:rsidRPr="009661B9">
              <w:t>borrowing_id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6B32C16" w14:textId="77777777" w:rsidR="003C2896" w:rsidRPr="009661B9" w:rsidRDefault="003C2896" w:rsidP="00346009">
            <w:proofErr w:type="spellStart"/>
            <w:r w:rsidRPr="009661B9">
              <w:t>Kilistázzat</w:t>
            </w:r>
            <w:proofErr w:type="spellEnd"/>
            <w:r w:rsidRPr="009661B9">
              <w:t xml:space="preserve"> a keresési feltételnek megfelelő kivételeknek adatait, ha </w:t>
            </w:r>
            <w:proofErr w:type="spellStart"/>
            <w:r w:rsidRPr="009661B9">
              <w:t>returnedToo</w:t>
            </w:r>
            <w:proofErr w:type="spellEnd"/>
            <w:r w:rsidRPr="009661B9">
              <w:t xml:space="preserve"> igaz akkor a visszavitt kivételek között is keres</w:t>
            </w:r>
          </w:p>
        </w:tc>
      </w:tr>
      <w:tr w:rsidR="003C2896" w:rsidRPr="009661B9" w14:paraId="4C350D92" w14:textId="77777777" w:rsidTr="00C03417">
        <w:trPr>
          <w:cantSplit/>
        </w:trPr>
        <w:tc>
          <w:tcPr>
            <w:tcW w:w="3256" w:type="dxa"/>
            <w:vAlign w:val="center"/>
          </w:tcPr>
          <w:p w14:paraId="51BAB0AF" w14:textId="77777777" w:rsidR="003C2896" w:rsidRPr="009661B9" w:rsidRDefault="003C2896" w:rsidP="00346009">
            <w:proofErr w:type="spellStart"/>
            <w:r w:rsidRPr="009661B9">
              <w:t>updateSystemSettings</w:t>
            </w:r>
            <w:proofErr w:type="spellEnd"/>
          </w:p>
        </w:tc>
        <w:tc>
          <w:tcPr>
            <w:tcW w:w="1579" w:type="dxa"/>
            <w:vAlign w:val="center"/>
          </w:tcPr>
          <w:p w14:paraId="0218FB40"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681" w:type="dxa"/>
            <w:vAlign w:val="center"/>
          </w:tcPr>
          <w:p w14:paraId="136B7947" w14:textId="77777777" w:rsidR="003C2896" w:rsidRPr="009661B9" w:rsidRDefault="003C2896" w:rsidP="00346009"/>
        </w:tc>
        <w:tc>
          <w:tcPr>
            <w:tcW w:w="1977" w:type="dxa"/>
            <w:vAlign w:val="center"/>
          </w:tcPr>
          <w:p w14:paraId="1D186706" w14:textId="77777777" w:rsidR="003C2896" w:rsidRPr="009661B9" w:rsidRDefault="003C2896" w:rsidP="00346009">
            <w:r w:rsidRPr="009661B9">
              <w:t>Megváltoztatja a rendszer beállításokat</w:t>
            </w:r>
          </w:p>
        </w:tc>
      </w:tr>
      <w:tr w:rsidR="003C2896" w:rsidRPr="009661B9" w14:paraId="5395BE8D" w14:textId="77777777" w:rsidTr="00C03417">
        <w:trPr>
          <w:cantSplit/>
        </w:trPr>
        <w:tc>
          <w:tcPr>
            <w:tcW w:w="3256" w:type="dxa"/>
            <w:vAlign w:val="center"/>
          </w:tcPr>
          <w:p w14:paraId="2A568351" w14:textId="77777777" w:rsidR="003C2896" w:rsidRPr="009661B9" w:rsidRDefault="003C2896" w:rsidP="00346009">
            <w:proofErr w:type="spellStart"/>
            <w:r w:rsidRPr="009661B9">
              <w:t>getBooksFromFavorites</w:t>
            </w:r>
            <w:proofErr w:type="spellEnd"/>
          </w:p>
        </w:tc>
        <w:tc>
          <w:tcPr>
            <w:tcW w:w="1579" w:type="dxa"/>
            <w:vAlign w:val="center"/>
          </w:tcPr>
          <w:p w14:paraId="53F875C5" w14:textId="77777777" w:rsidR="003C2896" w:rsidRPr="009661B9" w:rsidRDefault="003C2896" w:rsidP="00346009">
            <w:proofErr w:type="spellStart"/>
            <w:r w:rsidRPr="009661B9">
              <w:t>user_id</w:t>
            </w:r>
            <w:proofErr w:type="spellEnd"/>
          </w:p>
        </w:tc>
        <w:tc>
          <w:tcPr>
            <w:tcW w:w="1681" w:type="dxa"/>
            <w:vAlign w:val="center"/>
          </w:tcPr>
          <w:p w14:paraId="7DCADB02" w14:textId="77777777" w:rsidR="003C2896" w:rsidRPr="009661B9" w:rsidRDefault="003C2896" w:rsidP="00346009">
            <w:proofErr w:type="spellStart"/>
            <w:r w:rsidRPr="009661B9">
              <w:t>title</w:t>
            </w:r>
            <w:proofErr w:type="spellEnd"/>
            <w:r w:rsidRPr="009661B9">
              <w:t xml:space="preserve">, </w:t>
            </w:r>
            <w:proofErr w:type="spellStart"/>
            <w:r w:rsidRPr="009661B9">
              <w:t>ISBN_id</w:t>
            </w:r>
            <w:proofErr w:type="spellEnd"/>
            <w:r w:rsidRPr="009661B9">
              <w:t xml:space="preserve">, </w:t>
            </w:r>
            <w:proofErr w:type="spellStart"/>
            <w:r w:rsidRPr="009661B9">
              <w:t>authors</w:t>
            </w:r>
            <w:proofErr w:type="spellEnd"/>
            <w:r w:rsidRPr="009661B9">
              <w:t xml:space="preserve">, ISBN, </w:t>
            </w:r>
            <w:proofErr w:type="spellStart"/>
            <w:r w:rsidRPr="009661B9">
              <w:t>picture</w:t>
            </w:r>
            <w:proofErr w:type="spellEnd"/>
            <w:r w:rsidRPr="009661B9">
              <w:t xml:space="preserve"> base64</w:t>
            </w:r>
          </w:p>
        </w:tc>
        <w:tc>
          <w:tcPr>
            <w:tcW w:w="1977" w:type="dxa"/>
            <w:vAlign w:val="center"/>
          </w:tcPr>
          <w:p w14:paraId="6A40D0C3" w14:textId="77777777" w:rsidR="003C2896" w:rsidRPr="009661B9" w:rsidRDefault="003C2896" w:rsidP="00346009">
            <w:r w:rsidRPr="009661B9">
              <w:t xml:space="preserve">Kilistázza az adott </w:t>
            </w:r>
            <w:proofErr w:type="spellStart"/>
            <w:r w:rsidRPr="009661B9">
              <w:t>felhsználó</w:t>
            </w:r>
            <w:proofErr w:type="spellEnd"/>
            <w:r w:rsidRPr="009661B9">
              <w:t xml:space="preserve"> kedvenceit</w:t>
            </w:r>
          </w:p>
        </w:tc>
      </w:tr>
      <w:tr w:rsidR="003C2896" w:rsidRPr="009661B9" w14:paraId="1738914A" w14:textId="77777777" w:rsidTr="00C03417">
        <w:trPr>
          <w:cantSplit/>
        </w:trPr>
        <w:tc>
          <w:tcPr>
            <w:tcW w:w="3256" w:type="dxa"/>
            <w:vAlign w:val="center"/>
          </w:tcPr>
          <w:p w14:paraId="32BC0EC6" w14:textId="77777777" w:rsidR="003C2896" w:rsidRPr="009661B9" w:rsidRDefault="003C2896" w:rsidP="00346009">
            <w:proofErr w:type="spellStart"/>
            <w:r w:rsidRPr="009661B9">
              <w:t>addBooksToFavorites</w:t>
            </w:r>
            <w:proofErr w:type="spellEnd"/>
          </w:p>
        </w:tc>
        <w:tc>
          <w:tcPr>
            <w:tcW w:w="1579" w:type="dxa"/>
            <w:vAlign w:val="center"/>
          </w:tcPr>
          <w:p w14:paraId="738F9CD1"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677FE46D" w14:textId="77777777" w:rsidR="003C2896" w:rsidRPr="009661B9" w:rsidRDefault="003C2896" w:rsidP="00346009"/>
        </w:tc>
        <w:tc>
          <w:tcPr>
            <w:tcW w:w="1977" w:type="dxa"/>
            <w:vAlign w:val="center"/>
          </w:tcPr>
          <w:p w14:paraId="306B1605" w14:textId="77777777" w:rsidR="003C2896" w:rsidRPr="009661B9" w:rsidRDefault="003C2896" w:rsidP="00346009">
            <w:r w:rsidRPr="009661B9">
              <w:t>Hozzáad egy könyvet a kedvencekhez</w:t>
            </w:r>
          </w:p>
        </w:tc>
      </w:tr>
      <w:tr w:rsidR="003C2896" w:rsidRPr="009661B9" w14:paraId="1E5B847E" w14:textId="77777777" w:rsidTr="00C03417">
        <w:trPr>
          <w:cantSplit/>
        </w:trPr>
        <w:tc>
          <w:tcPr>
            <w:tcW w:w="3256" w:type="dxa"/>
            <w:vAlign w:val="center"/>
          </w:tcPr>
          <w:p w14:paraId="702A84B1" w14:textId="77777777" w:rsidR="003C2896" w:rsidRPr="009661B9" w:rsidRDefault="003C2896" w:rsidP="00346009">
            <w:proofErr w:type="spellStart"/>
            <w:r w:rsidRPr="009661B9">
              <w:lastRenderedPageBreak/>
              <w:t>removeBooksFromFavorites</w:t>
            </w:r>
            <w:proofErr w:type="spellEnd"/>
          </w:p>
        </w:tc>
        <w:tc>
          <w:tcPr>
            <w:tcW w:w="1579" w:type="dxa"/>
            <w:vAlign w:val="center"/>
          </w:tcPr>
          <w:p w14:paraId="2A317F13"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7E4D0A5" w14:textId="77777777" w:rsidR="003C2896" w:rsidRPr="009661B9" w:rsidRDefault="003C2896" w:rsidP="00346009"/>
        </w:tc>
        <w:tc>
          <w:tcPr>
            <w:tcW w:w="1977" w:type="dxa"/>
            <w:vAlign w:val="center"/>
          </w:tcPr>
          <w:p w14:paraId="3025347E" w14:textId="77777777" w:rsidR="003C2896" w:rsidRPr="009661B9" w:rsidRDefault="003C2896" w:rsidP="00346009">
            <w:r w:rsidRPr="009661B9">
              <w:t>Töröl egy könyvet a kedvencek közül</w:t>
            </w:r>
          </w:p>
        </w:tc>
      </w:tr>
      <w:tr w:rsidR="003C2896" w:rsidRPr="009661B9" w14:paraId="3A816939" w14:textId="77777777" w:rsidTr="00C03417">
        <w:trPr>
          <w:cantSplit/>
        </w:trPr>
        <w:tc>
          <w:tcPr>
            <w:tcW w:w="3256" w:type="dxa"/>
            <w:vAlign w:val="center"/>
          </w:tcPr>
          <w:p w14:paraId="37F68A86" w14:textId="77777777" w:rsidR="003C2896" w:rsidRPr="009661B9" w:rsidRDefault="003C2896" w:rsidP="00346009">
            <w:proofErr w:type="spellStart"/>
            <w:r w:rsidRPr="009661B9">
              <w:t>isItOnFavorites</w:t>
            </w:r>
            <w:proofErr w:type="spellEnd"/>
          </w:p>
        </w:tc>
        <w:tc>
          <w:tcPr>
            <w:tcW w:w="1579" w:type="dxa"/>
            <w:vAlign w:val="center"/>
          </w:tcPr>
          <w:p w14:paraId="082D0BBA"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3279844" w14:textId="77777777" w:rsidR="003C2896" w:rsidRPr="009661B9" w:rsidRDefault="003C2896" w:rsidP="00346009">
            <w:proofErr w:type="spellStart"/>
            <w:r w:rsidRPr="009661B9">
              <w:t>result</w:t>
            </w:r>
            <w:proofErr w:type="spellEnd"/>
          </w:p>
        </w:tc>
        <w:tc>
          <w:tcPr>
            <w:tcW w:w="1977" w:type="dxa"/>
            <w:vAlign w:val="center"/>
          </w:tcPr>
          <w:p w14:paraId="61093D4C" w14:textId="77777777" w:rsidR="003C2896" w:rsidRPr="009661B9" w:rsidRDefault="003C2896" w:rsidP="00346009">
            <w:r w:rsidRPr="009661B9">
              <w:t>Megnézi, hogy az adott könyv a kedvencek között van-e</w:t>
            </w:r>
          </w:p>
        </w:tc>
      </w:tr>
      <w:tr w:rsidR="003C2896" w:rsidRPr="009661B9" w14:paraId="5A58CCE1" w14:textId="77777777" w:rsidTr="00C03417">
        <w:trPr>
          <w:cantSplit/>
        </w:trPr>
        <w:tc>
          <w:tcPr>
            <w:tcW w:w="3256" w:type="dxa"/>
            <w:vAlign w:val="center"/>
          </w:tcPr>
          <w:p w14:paraId="11AE76AB" w14:textId="77777777" w:rsidR="003C2896" w:rsidRPr="009661B9" w:rsidRDefault="003C2896" w:rsidP="00346009">
            <w:proofErr w:type="spellStart"/>
            <w:r w:rsidRPr="009661B9">
              <w:t>getSimilarBooks</w:t>
            </w:r>
            <w:proofErr w:type="spellEnd"/>
          </w:p>
        </w:tc>
        <w:tc>
          <w:tcPr>
            <w:tcW w:w="1579" w:type="dxa"/>
            <w:vAlign w:val="center"/>
          </w:tcPr>
          <w:p w14:paraId="6D0B321E" w14:textId="77777777" w:rsidR="003C2896" w:rsidRPr="009661B9" w:rsidRDefault="003C2896" w:rsidP="00346009">
            <w:proofErr w:type="spellStart"/>
            <w:r w:rsidRPr="009661B9">
              <w:t>ISBN_id</w:t>
            </w:r>
            <w:proofErr w:type="spellEnd"/>
          </w:p>
        </w:tc>
        <w:tc>
          <w:tcPr>
            <w:tcW w:w="1681" w:type="dxa"/>
            <w:vAlign w:val="center"/>
          </w:tcPr>
          <w:p w14:paraId="618EAB59"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authors</w:t>
            </w:r>
            <w:proofErr w:type="spellEnd"/>
            <w:r w:rsidRPr="009661B9">
              <w:t xml:space="preserve">, </w:t>
            </w:r>
            <w:proofErr w:type="spellStart"/>
            <w:r w:rsidRPr="009661B9">
              <w:t>genres</w:t>
            </w:r>
            <w:proofErr w:type="spellEnd"/>
          </w:p>
        </w:tc>
        <w:tc>
          <w:tcPr>
            <w:tcW w:w="1977" w:type="dxa"/>
            <w:vAlign w:val="center"/>
          </w:tcPr>
          <w:p w14:paraId="39505850" w14:textId="77777777" w:rsidR="003C2896" w:rsidRPr="009661B9" w:rsidRDefault="003C2896" w:rsidP="00346009">
            <w:r w:rsidRPr="009661B9">
              <w:t>A megadott könyvhöz hasonló könyveket listáz ki</w:t>
            </w:r>
          </w:p>
        </w:tc>
      </w:tr>
      <w:tr w:rsidR="003C2896" w:rsidRPr="009661B9" w14:paraId="5EBE1662" w14:textId="77777777" w:rsidTr="00C03417">
        <w:trPr>
          <w:cantSplit/>
        </w:trPr>
        <w:tc>
          <w:tcPr>
            <w:tcW w:w="3256" w:type="dxa"/>
            <w:vAlign w:val="center"/>
          </w:tcPr>
          <w:p w14:paraId="1BB8A916" w14:textId="77777777" w:rsidR="003C2896" w:rsidRPr="009661B9" w:rsidRDefault="003C2896" w:rsidP="00346009">
            <w:proofErr w:type="spellStart"/>
            <w:r w:rsidRPr="009661B9">
              <w:t>getReservables</w:t>
            </w:r>
            <w:proofErr w:type="spellEnd"/>
          </w:p>
        </w:tc>
        <w:tc>
          <w:tcPr>
            <w:tcW w:w="1579" w:type="dxa"/>
            <w:vAlign w:val="center"/>
          </w:tcPr>
          <w:p w14:paraId="163B6033" w14:textId="77777777" w:rsidR="003C2896" w:rsidRPr="009661B9" w:rsidRDefault="003C2896" w:rsidP="00346009">
            <w:proofErr w:type="spellStart"/>
            <w:r w:rsidRPr="009661B9">
              <w:t>searchTerm</w:t>
            </w:r>
            <w:proofErr w:type="spellEnd"/>
          </w:p>
        </w:tc>
        <w:tc>
          <w:tcPr>
            <w:tcW w:w="1681" w:type="dxa"/>
            <w:vAlign w:val="center"/>
          </w:tcPr>
          <w:p w14:paraId="7EE648A2"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637D7353" w14:textId="77777777" w:rsidR="003C2896" w:rsidRPr="009661B9" w:rsidRDefault="003C2896" w:rsidP="00346009">
            <w:r w:rsidRPr="009661B9">
              <w:t>Kilistázza a keresésnek megfelelő csak előjegyezhető könyveket</w:t>
            </w:r>
          </w:p>
        </w:tc>
      </w:tr>
      <w:tr w:rsidR="003C2896" w:rsidRPr="009661B9" w14:paraId="0F33096C" w14:textId="77777777" w:rsidTr="00C03417">
        <w:trPr>
          <w:cantSplit/>
        </w:trPr>
        <w:tc>
          <w:tcPr>
            <w:tcW w:w="3256" w:type="dxa"/>
            <w:vAlign w:val="center"/>
          </w:tcPr>
          <w:p w14:paraId="3D6DA8A2" w14:textId="77777777" w:rsidR="003C2896" w:rsidRPr="009661B9" w:rsidRDefault="003C2896" w:rsidP="00346009">
            <w:proofErr w:type="spellStart"/>
            <w:r w:rsidRPr="009661B9">
              <w:t>checkForBookings</w:t>
            </w:r>
            <w:proofErr w:type="spellEnd"/>
          </w:p>
        </w:tc>
        <w:tc>
          <w:tcPr>
            <w:tcW w:w="1579" w:type="dxa"/>
            <w:vAlign w:val="center"/>
          </w:tcPr>
          <w:p w14:paraId="32EB326F" w14:textId="77777777" w:rsidR="003C2896" w:rsidRPr="009661B9" w:rsidRDefault="003C2896" w:rsidP="00346009"/>
        </w:tc>
        <w:tc>
          <w:tcPr>
            <w:tcW w:w="1681" w:type="dxa"/>
            <w:vAlign w:val="center"/>
          </w:tcPr>
          <w:p w14:paraId="03FA8F2A" w14:textId="77777777" w:rsidR="003C2896" w:rsidRPr="009661B9" w:rsidRDefault="003C2896" w:rsidP="00346009">
            <w:proofErr w:type="spellStart"/>
            <w:r w:rsidRPr="009661B9">
              <w:t>result</w:t>
            </w:r>
            <w:proofErr w:type="spellEnd"/>
          </w:p>
        </w:tc>
        <w:tc>
          <w:tcPr>
            <w:tcW w:w="1977" w:type="dxa"/>
            <w:vAlign w:val="center"/>
          </w:tcPr>
          <w:p w14:paraId="3E52F2A2" w14:textId="77777777" w:rsidR="003C2896" w:rsidRPr="009661B9" w:rsidRDefault="003C2896" w:rsidP="00346009">
            <w:r w:rsidRPr="009661B9">
              <w:t>Nézi, hogy jött-e új foglalás</w:t>
            </w:r>
          </w:p>
        </w:tc>
      </w:tr>
      <w:tr w:rsidR="003C2896" w:rsidRPr="009661B9" w14:paraId="51FA6575" w14:textId="77777777" w:rsidTr="00C03417">
        <w:trPr>
          <w:cantSplit/>
        </w:trPr>
        <w:tc>
          <w:tcPr>
            <w:tcW w:w="3256" w:type="dxa"/>
            <w:vAlign w:val="center"/>
          </w:tcPr>
          <w:p w14:paraId="33FD1C2C" w14:textId="77777777" w:rsidR="003C2896" w:rsidRPr="009661B9" w:rsidRDefault="003C2896" w:rsidP="00346009">
            <w:proofErr w:type="spellStart"/>
            <w:r w:rsidRPr="009661B9">
              <w:t>changeHandled</w:t>
            </w:r>
            <w:proofErr w:type="spellEnd"/>
          </w:p>
        </w:tc>
        <w:tc>
          <w:tcPr>
            <w:tcW w:w="1579" w:type="dxa"/>
            <w:vAlign w:val="center"/>
          </w:tcPr>
          <w:p w14:paraId="102E96B5" w14:textId="77777777" w:rsidR="003C2896" w:rsidRPr="009661B9" w:rsidRDefault="003C2896" w:rsidP="00346009">
            <w:proofErr w:type="spellStart"/>
            <w:r w:rsidRPr="009661B9">
              <w:t>booking_id</w:t>
            </w:r>
            <w:proofErr w:type="spellEnd"/>
          </w:p>
        </w:tc>
        <w:tc>
          <w:tcPr>
            <w:tcW w:w="1681" w:type="dxa"/>
            <w:vAlign w:val="center"/>
          </w:tcPr>
          <w:p w14:paraId="6658659C" w14:textId="77777777" w:rsidR="003C2896" w:rsidRPr="009661B9" w:rsidRDefault="003C2896" w:rsidP="00346009"/>
        </w:tc>
        <w:tc>
          <w:tcPr>
            <w:tcW w:w="1977" w:type="dxa"/>
            <w:vAlign w:val="center"/>
          </w:tcPr>
          <w:p w14:paraId="683EF2ED" w14:textId="77777777" w:rsidR="003C2896" w:rsidRPr="009661B9" w:rsidRDefault="003C2896" w:rsidP="00346009">
            <w:r w:rsidRPr="009661B9">
              <w:t xml:space="preserve">Megváltoztatja az adott foglaláson a </w:t>
            </w:r>
            <w:proofErr w:type="spellStart"/>
            <w:r w:rsidRPr="009661B9">
              <w:t>handled</w:t>
            </w:r>
            <w:proofErr w:type="spellEnd"/>
            <w:r w:rsidRPr="009661B9">
              <w:t xml:space="preserve"> értéket</w:t>
            </w:r>
          </w:p>
        </w:tc>
      </w:tr>
    </w:tbl>
    <w:p w14:paraId="35ACB344" w14:textId="2E7FD25A" w:rsidR="00B136BF" w:rsidRPr="009661B9" w:rsidRDefault="00B136BF" w:rsidP="003C2896"/>
    <w:p w14:paraId="78B58961" w14:textId="77777777" w:rsidR="00B136BF" w:rsidRPr="009661B9" w:rsidRDefault="00B136BF">
      <w:r w:rsidRPr="009661B9">
        <w:br w:type="page"/>
      </w:r>
    </w:p>
    <w:p w14:paraId="1F4E797F" w14:textId="77777777" w:rsidR="008D3983" w:rsidRPr="009661B9" w:rsidRDefault="008D3983" w:rsidP="00836FEF">
      <w:pPr>
        <w:pStyle w:val="Cmsor2"/>
      </w:pPr>
      <w:bookmarkStart w:id="72" w:name="_Toc194844965"/>
      <w:r w:rsidRPr="009661B9">
        <w:lastRenderedPageBreak/>
        <w:t>Tesztelés</w:t>
      </w:r>
      <w:bookmarkEnd w:id="72"/>
    </w:p>
    <w:p w14:paraId="2097B137" w14:textId="77777777"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14:paraId="767647AB" w14:textId="77777777" w:rsidR="008D3983" w:rsidRPr="009661B9" w:rsidRDefault="008D3983" w:rsidP="00F74E3B">
      <w:pPr>
        <w:pStyle w:val="Cmsor3"/>
      </w:pPr>
      <w:bookmarkStart w:id="73" w:name="_Toc194844966"/>
      <w:r w:rsidRPr="009661B9">
        <w:t>SQL eljárások tesztelése</w:t>
      </w:r>
      <w:bookmarkEnd w:id="73"/>
    </w:p>
    <w:p w14:paraId="32A87045" w14:textId="77777777" w:rsidR="008D3983" w:rsidRPr="009661B9" w:rsidRDefault="008D3983" w:rsidP="008D3983">
      <w:pPr>
        <w:jc w:val="both"/>
      </w:pPr>
      <w:r w:rsidRPr="009661B9">
        <w:t xml:space="preserve">Az eljárásokat </w:t>
      </w:r>
      <w:proofErr w:type="spellStart"/>
      <w:r w:rsidRPr="009661B9">
        <w:t>PhpMyAdmin</w:t>
      </w:r>
      <w:proofErr w:type="spellEnd"/>
      <w:r w:rsidRPr="009661B9">
        <w:t xml:space="preserve">-ban teszteltük Az SQL terminálban és megadtuk a </w:t>
      </w:r>
      <w:proofErr w:type="spellStart"/>
      <w:r w:rsidRPr="009661B9">
        <w:t>procedure-nek</w:t>
      </w:r>
      <w:proofErr w:type="spellEnd"/>
      <w:r w:rsidRPr="009661B9">
        <w:t xml:space="preserve"> a megfelelő paramétereket és meghívtuk. Majd ellenőriztük, hogy helyesen dolgozta-e fel a kérést és helyes adatokat adott-e vissza. </w:t>
      </w:r>
    </w:p>
    <w:p w14:paraId="02E7D85E" w14:textId="77777777" w:rsidR="008D3983" w:rsidRPr="009661B9" w:rsidRDefault="008D3983" w:rsidP="00F74E3B">
      <w:pPr>
        <w:pStyle w:val="Cmsor3"/>
      </w:pPr>
      <w:bookmarkStart w:id="74" w:name="_Toc194844967"/>
      <w:r w:rsidRPr="009661B9">
        <w:t>Adatbázis tesztadatok</w:t>
      </w:r>
      <w:bookmarkEnd w:id="74"/>
    </w:p>
    <w:p w14:paraId="136444B3" w14:textId="77777777" w:rsidR="008D3983" w:rsidRPr="009661B9" w:rsidRDefault="008D3983" w:rsidP="008D3983">
      <w:pPr>
        <w:jc w:val="both"/>
      </w:pPr>
      <w:r w:rsidRPr="009661B9">
        <w:t xml:space="preserve">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w:t>
      </w:r>
      <w:proofErr w:type="spellStart"/>
      <w:r w:rsidRPr="009661B9">
        <w:t>tesztadatokat</w:t>
      </w:r>
      <w:proofErr w:type="spellEnd"/>
      <w:r w:rsidRPr="009661B9">
        <w:t xml:space="preserve">.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w:t>
      </w:r>
      <w:proofErr w:type="spellStart"/>
      <w:r w:rsidRPr="009661B9">
        <w:t>felvéve</w:t>
      </w:r>
      <w:proofErr w:type="spellEnd"/>
      <w:r w:rsidRPr="009661B9">
        <w:t xml:space="preserve"> az adatbázisba és aztán ki is lett exportálva. A tesztadatok között található könyvek a </w:t>
      </w:r>
      <w:proofErr w:type="spellStart"/>
      <w:r w:rsidRPr="009661B9">
        <w:t>Libri</w:t>
      </w:r>
      <w:proofErr w:type="spellEnd"/>
      <w:r w:rsidRPr="009661B9">
        <w:t xml:space="preserve"> könyvesbolt webáruházából lettek kigyűjtve.</w:t>
      </w:r>
    </w:p>
    <w:p w14:paraId="08AC4380" w14:textId="77777777" w:rsidR="008D3983" w:rsidRPr="009661B9" w:rsidRDefault="008D3983" w:rsidP="00F74E3B">
      <w:pPr>
        <w:pStyle w:val="Cmsor3"/>
      </w:pPr>
      <w:bookmarkStart w:id="75" w:name="_Toc194844968"/>
      <w:r w:rsidRPr="009661B9">
        <w:t>Api asztali alkalmazással való összeköttetésének integrációs tesztje</w:t>
      </w:r>
      <w:bookmarkEnd w:id="75"/>
    </w:p>
    <w:p w14:paraId="53A64005" w14:textId="77777777"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w:t>
      </w:r>
      <w:proofErr w:type="spellStart"/>
      <w:r w:rsidRPr="009661B9">
        <w:t>Studio</w:t>
      </w:r>
      <w:proofErr w:type="spellEnd"/>
      <w:r w:rsidRPr="009661B9">
        <w:t xml:space="preserve"> </w:t>
      </w:r>
      <w:proofErr w:type="spellStart"/>
      <w:r w:rsidRPr="009661B9">
        <w:t>Code</w:t>
      </w:r>
      <w:proofErr w:type="spellEnd"/>
      <w:r w:rsidRPr="009661B9">
        <w:t xml:space="preserve"> terminálján lehetett </w:t>
      </w:r>
      <w:proofErr w:type="spellStart"/>
      <w:r w:rsidRPr="009661B9">
        <w:t>észrevenni</w:t>
      </w:r>
      <w:proofErr w:type="spellEnd"/>
      <w:r w:rsidRPr="009661B9">
        <w:t xml:space="preserve">, ha ilyen történt akkor vagy nem létezett az adott végpont vagy az eljárásban volt hiba. A másik hely, ahol hibát lehetett észlelni a Visual </w:t>
      </w:r>
      <w:proofErr w:type="spellStart"/>
      <w:r w:rsidRPr="009661B9">
        <w:t>Studio</w:t>
      </w:r>
      <w:proofErr w:type="spellEnd"/>
      <w:r w:rsidRPr="009661B9">
        <w:t xml:space="preserve"> volt mivel, ha nem megfelelő JSON formátumban érkezett a válasz a rendszer hibát dobott. </w:t>
      </w:r>
    </w:p>
    <w:p w14:paraId="2BF2D456" w14:textId="77777777" w:rsidR="008D3983" w:rsidRPr="009661B9" w:rsidRDefault="008D3983" w:rsidP="00F74E3B">
      <w:pPr>
        <w:pStyle w:val="Cmsor3"/>
      </w:pPr>
      <w:bookmarkStart w:id="76" w:name="_Toc194844969"/>
      <w:r w:rsidRPr="009661B9">
        <w:t>Asztali alkalmazás rendszertesztek</w:t>
      </w:r>
      <w:bookmarkEnd w:id="76"/>
    </w:p>
    <w:p w14:paraId="48EFB1AB" w14:textId="4564526B" w:rsidR="00432A2F" w:rsidRPr="009661B9" w:rsidRDefault="008D3983" w:rsidP="00571160">
      <w:pPr>
        <w:jc w:val="both"/>
      </w:pPr>
      <w:r w:rsidRPr="009661B9">
        <w:t xml:space="preserve">Az asztali alkalmazás rendszertesztjeit a csapat mindhárom tagja végzett. Megbizonyosodtunk, hogy minden funkció hiba nélkül és </w:t>
      </w:r>
      <w:proofErr w:type="spellStart"/>
      <w:r w:rsidRPr="009661B9">
        <w:t>rendeltetésszerűen</w:t>
      </w:r>
      <w:proofErr w:type="spellEnd"/>
      <w:r w:rsidRPr="009661B9">
        <w:t xml:space="preserve"> működik a tesztadatokon. Ha hibát találtunk a Visual </w:t>
      </w:r>
      <w:proofErr w:type="spellStart"/>
      <w:r w:rsidRPr="009661B9">
        <w:t>Studio</w:t>
      </w:r>
      <w:proofErr w:type="spellEnd"/>
      <w:r w:rsidRPr="009661B9">
        <w:t xml:space="preserve"> </w:t>
      </w:r>
      <w:proofErr w:type="spellStart"/>
      <w:r w:rsidRPr="009661B9">
        <w:t>debug</w:t>
      </w:r>
      <w:proofErr w:type="spellEnd"/>
      <w:r w:rsidRPr="009661B9">
        <w:t xml:space="preserve"> funkciói segítségével kerestük a hiba helyét és hárítottuk el. </w:t>
      </w:r>
    </w:p>
    <w:p w14:paraId="34BA99C1" w14:textId="77777777" w:rsidR="00432A2F" w:rsidRPr="009661B9" w:rsidRDefault="00432A2F">
      <w:r w:rsidRPr="009661B9">
        <w:br w:type="page"/>
      </w:r>
    </w:p>
    <w:p w14:paraId="374AA337" w14:textId="366146F2" w:rsidR="003C2896" w:rsidRPr="009661B9" w:rsidRDefault="00432A2F" w:rsidP="001C1496">
      <w:pPr>
        <w:pStyle w:val="Cmsor1"/>
      </w:pPr>
      <w:bookmarkStart w:id="77" w:name="_Toc194844970"/>
      <w:r w:rsidRPr="009661B9">
        <w:lastRenderedPageBreak/>
        <w:t>Felhasználói dokumentáció</w:t>
      </w:r>
      <w:bookmarkEnd w:id="77"/>
    </w:p>
    <w:p w14:paraId="5B537991" w14:textId="57B2052E" w:rsidR="002826C6" w:rsidRPr="009661B9" w:rsidRDefault="002826C6" w:rsidP="00163290">
      <w:pPr>
        <w:pStyle w:val="Cmsor2"/>
      </w:pPr>
      <w:bookmarkStart w:id="78" w:name="_Toc194844971"/>
      <w:r w:rsidRPr="009661B9">
        <w:t>Asztali alkalmazás felhasználói dokumentáció</w:t>
      </w:r>
      <w:bookmarkEnd w:id="78"/>
    </w:p>
    <w:p w14:paraId="7F553FA6" w14:textId="77777777" w:rsidR="00DE6760" w:rsidRPr="009661B9" w:rsidRDefault="00DE6760" w:rsidP="00DE6760">
      <w:r w:rsidRPr="009661B9">
        <w:t>Ez a dokumentáció segít a könyvtár alkalmazottainak megérteni, hogyan használhatják a weboldal különböző funkcióit.</w:t>
      </w:r>
    </w:p>
    <w:p w14:paraId="0477AF35" w14:textId="77777777" w:rsidR="00DE6760" w:rsidRPr="009661B9" w:rsidRDefault="00DE6760" w:rsidP="00163290">
      <w:pPr>
        <w:pStyle w:val="Cmsor3"/>
      </w:pPr>
      <w:bookmarkStart w:id="79" w:name="_Toc194844972"/>
      <w:r w:rsidRPr="009661B9">
        <w:t>Belépés</w:t>
      </w:r>
      <w:bookmarkEnd w:id="79"/>
    </w:p>
    <w:p w14:paraId="7E8926F1" w14:textId="77777777" w:rsidR="00DE6760" w:rsidRPr="009661B9" w:rsidRDefault="00DE6760" w:rsidP="00DE6760">
      <w:r w:rsidRPr="009661B9">
        <w:rPr>
          <w:noProof/>
        </w:rPr>
        <w:drawing>
          <wp:anchor distT="0" distB="0" distL="114300" distR="114300" simplePos="0" relativeHeight="251682816" behindDoc="0" locked="0" layoutInCell="1" allowOverlap="1" wp14:anchorId="47D4DE87" wp14:editId="4C69C299">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0">
                      <a:extLst>
                        <a:ext uri="{28A0092B-C50C-407E-A947-70E740481C1C}">
                          <a14:useLocalDpi xmlns:a14="http://schemas.microsoft.com/office/drawing/2010/main" val="0"/>
                        </a:ext>
                      </a:extLst>
                    </a:blip>
                    <a:stretch>
                      <a:fillRect/>
                    </a:stretch>
                  </pic:blipFill>
                  <pic:spPr>
                    <a:xfrm>
                      <a:off x="0" y="0"/>
                      <a:ext cx="1676400" cy="2516505"/>
                    </a:xfrm>
                    <a:prstGeom prst="rect">
                      <a:avLst/>
                    </a:prstGeom>
                  </pic:spPr>
                </pic:pic>
              </a:graphicData>
            </a:graphic>
            <wp14:sizeRelH relativeFrom="page">
              <wp14:pctWidth>0</wp14:pctWidth>
            </wp14:sizeRelH>
            <wp14:sizeRelV relativeFrom="page">
              <wp14:pctHeight>0</wp14:pctHeight>
            </wp14:sizeRelV>
          </wp:anchor>
        </w:drawing>
      </w:r>
      <w:r w:rsidRPr="009661B9">
        <w:t xml:space="preserve">Az alkalmazás indulásánál egyből a bejelentkező felület jelenik meg, ahova be kell írnunk a felhasználónevünket és a </w:t>
      </w:r>
      <w:proofErr w:type="spellStart"/>
      <w:r w:rsidRPr="009661B9">
        <w:t>jelszavunkat</w:t>
      </w:r>
      <w:proofErr w:type="spellEnd"/>
      <w:r w:rsidRPr="009661B9">
        <w:t xml:space="preserve">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14:paraId="6EA7EF92" w14:textId="6D928BA3" w:rsidR="00243FA4" w:rsidRPr="009661B9" w:rsidRDefault="00DE6760" w:rsidP="00DE6760">
      <w:r w:rsidRPr="009661B9">
        <w:t xml:space="preserve">Sikeres bejelentkezéskor a főoldalra kerülünk. </w:t>
      </w:r>
    </w:p>
    <w:p w14:paraId="2A03CFDF" w14:textId="77777777" w:rsidR="00243FA4" w:rsidRPr="009661B9" w:rsidRDefault="00243FA4">
      <w:r w:rsidRPr="009661B9">
        <w:br w:type="page"/>
      </w:r>
    </w:p>
    <w:p w14:paraId="440E2447" w14:textId="27D14A66" w:rsidR="00DE6760" w:rsidRPr="009661B9" w:rsidRDefault="00243FA4" w:rsidP="00431C32">
      <w:pPr>
        <w:pStyle w:val="Cmsor3"/>
      </w:pPr>
      <w:bookmarkStart w:id="80" w:name="_Toc194844973"/>
      <w:r w:rsidRPr="009661B9">
        <w:lastRenderedPageBreak/>
        <w:t>Főoldal</w:t>
      </w:r>
      <w:bookmarkEnd w:id="80"/>
    </w:p>
    <w:p w14:paraId="3B9EB657" w14:textId="77777777" w:rsidR="00DE6760" w:rsidRPr="009661B9" w:rsidRDefault="00DE6760" w:rsidP="00DE6760">
      <w:r w:rsidRPr="009661B9">
        <w:rPr>
          <w:noProof/>
        </w:rPr>
        <w:drawing>
          <wp:inline distT="0" distB="0" distL="0" distR="0" wp14:anchorId="105B5475" wp14:editId="1E298A81">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14:paraId="52C5FCA6"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14:paraId="107A4C5E"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14:paraId="3ED06061"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14:paraId="5B0E45D9"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14:paraId="4D9A8327" w14:textId="27531FFB" w:rsidR="00566BE4"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14:paraId="522317C1" w14:textId="1FB7BA6F" w:rsidR="00DE6760" w:rsidRPr="009661B9" w:rsidRDefault="00566BE4" w:rsidP="00B53636">
      <w:pPr>
        <w:rPr>
          <w:rFonts w:eastAsiaTheme="minorHAnsi"/>
          <w:sz w:val="22"/>
          <w:szCs w:val="22"/>
          <w:lang w:eastAsia="en-US" w:bidi="ar-SA"/>
        </w:rPr>
      </w:pPr>
      <w:r w:rsidRPr="009661B9">
        <w:br w:type="page"/>
      </w:r>
    </w:p>
    <w:p w14:paraId="3BA64988" w14:textId="77777777" w:rsidR="00DE6760" w:rsidRPr="009661B9" w:rsidRDefault="00DE6760" w:rsidP="00431C32">
      <w:pPr>
        <w:pStyle w:val="Cmsor3"/>
      </w:pPr>
      <w:bookmarkStart w:id="81" w:name="_Toc194844974"/>
      <w:r w:rsidRPr="009661B9">
        <w:lastRenderedPageBreak/>
        <w:t>Dolgozó adatai oldal</w:t>
      </w:r>
      <w:bookmarkEnd w:id="81"/>
    </w:p>
    <w:p w14:paraId="755FC27D" w14:textId="77777777" w:rsidR="00DE6760" w:rsidRPr="009661B9" w:rsidRDefault="00DE6760" w:rsidP="00DE6760">
      <w:r w:rsidRPr="009661B9">
        <w:t xml:space="preserve">A jelenleg bejelentkezett dolgozó adatait az ablak bal felső sarkában található felhasználó ikonra való kattintással tudunk átlépni. (ez a </w:t>
      </w:r>
      <w:proofErr w:type="gramStart"/>
      <w:r w:rsidRPr="009661B9">
        <w:t>felhasználó ikon</w:t>
      </w:r>
      <w:proofErr w:type="gramEnd"/>
      <w:r w:rsidRPr="009661B9">
        <w:t xml:space="preserve"> =&gt; </w:t>
      </w:r>
      <w:r w:rsidRPr="009661B9">
        <w:rPr>
          <w:noProof/>
        </w:rPr>
        <w:drawing>
          <wp:inline distT="0" distB="0" distL="0" distR="0" wp14:anchorId="6238B6E6" wp14:editId="34CD7637">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22">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14:paraId="75B53EAD" w14:textId="77777777" w:rsidR="00DE6760" w:rsidRPr="009661B9" w:rsidRDefault="00DE6760" w:rsidP="00DE6760">
      <w:r w:rsidRPr="009661B9">
        <w:rPr>
          <w:noProof/>
        </w:rPr>
        <w:drawing>
          <wp:inline distT="0" distB="0" distL="0" distR="0" wp14:anchorId="493CDB98" wp14:editId="3EC1383A">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3">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A1B9AFD"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találjuk a bejelentkezett alkalmazott adatait.</w:t>
      </w:r>
    </w:p>
    <w:p w14:paraId="5015B812"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14:paraId="6C43746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1596D307" wp14:editId="562A71BC">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4">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14:paraId="72D5D33B"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14:paraId="10157EA4"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14:paraId="23A804F7"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14:paraId="7FD331B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t xml:space="preserve"> </w:t>
      </w:r>
      <w:r w:rsidRPr="009661B9">
        <w:rPr>
          <w:rFonts w:ascii="Times New Roman" w:hAnsi="Times New Roman" w:cs="Times New Roman"/>
          <w:noProof/>
        </w:rPr>
        <w:drawing>
          <wp:inline distT="0" distB="0" distL="0" distR="0" wp14:anchorId="355A09FF" wp14:editId="3EC4C796">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5"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14:paraId="642776A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14:paraId="5900970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14:paraId="06AF9D27" w14:textId="77777777" w:rsidR="00DE6760" w:rsidRPr="009661B9" w:rsidRDefault="00DE6760" w:rsidP="00DE6760">
      <w:pPr>
        <w:ind w:left="360"/>
      </w:pPr>
      <w:r w:rsidRPr="009661B9">
        <w:t>Az oldal alján található piros „Kilépés” gomb megnyomásával bezárhatjuk a programot.</w:t>
      </w:r>
      <w:r w:rsidRPr="009661B9">
        <w:br w:type="page"/>
      </w:r>
    </w:p>
    <w:p w14:paraId="1A2C82F7" w14:textId="77777777" w:rsidR="00DE6760" w:rsidRPr="009661B9" w:rsidRDefault="00DE6760" w:rsidP="00431C32">
      <w:pPr>
        <w:pStyle w:val="Cmsor3"/>
      </w:pPr>
      <w:bookmarkStart w:id="82" w:name="_Toc194844975"/>
      <w:r w:rsidRPr="009661B9">
        <w:lastRenderedPageBreak/>
        <w:t>Könyvek oldal</w:t>
      </w:r>
      <w:bookmarkEnd w:id="82"/>
    </w:p>
    <w:p w14:paraId="38A8EE23" w14:textId="77777777"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w:t>
      </w:r>
      <w:proofErr w:type="spellStart"/>
      <w:r w:rsidRPr="009661B9">
        <w:t>available</w:t>
      </w:r>
      <w:proofErr w:type="spellEnd"/>
      <w:r w:rsidRPr="009661B9">
        <w:t xml:space="preserve"> = elérhető; </w:t>
      </w:r>
      <w:proofErr w:type="spellStart"/>
      <w:r w:rsidRPr="009661B9">
        <w:t>borrowed</w:t>
      </w:r>
      <w:proofErr w:type="spellEnd"/>
      <w:r w:rsidRPr="009661B9">
        <w:t xml:space="preserve"> = jelenleg nem elérhető, ki van véve).</w:t>
      </w:r>
      <w:r w:rsidRPr="009661B9">
        <w:br/>
      </w:r>
      <w:r w:rsidRPr="009661B9">
        <w:rPr>
          <w:noProof/>
        </w:rPr>
        <w:drawing>
          <wp:inline distT="0" distB="0" distL="0" distR="0" wp14:anchorId="223CF3B2" wp14:editId="175DBA8D">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6">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14:paraId="43C4753A" w14:textId="77777777" w:rsidR="00DE6760" w:rsidRPr="009661B9" w:rsidRDefault="00DE6760" w:rsidP="00DE6760">
      <w:r w:rsidRPr="009661B9">
        <w:br w:type="page"/>
      </w:r>
    </w:p>
    <w:p w14:paraId="62D21AF8"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14:paraId="31618153"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01CA6042" wp14:editId="4BDB7DD2">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7">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14:paraId="04AB0FD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Ezzel az X-szel tudjuk bezárni az ablakot.</w:t>
      </w:r>
    </w:p>
    <w:p w14:paraId="318B77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14:paraId="4E83E01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3E76C3D3" wp14:editId="22735D08">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14:paraId="34389F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14:paraId="7B5B610B"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72E4A66" wp14:editId="48529037">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14:paraId="7BA6D40F"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14:paraId="4A224766"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669320B1" wp14:editId="355A05FC">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30">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14:paraId="2019E8F3"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14:paraId="1D0A846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59A46CA9" wp14:editId="13E9809D">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130" cy="2058533"/>
                    </a:xfrm>
                    <a:prstGeom prst="rect">
                      <a:avLst/>
                    </a:prstGeom>
                  </pic:spPr>
                </pic:pic>
              </a:graphicData>
            </a:graphic>
          </wp:inline>
        </w:drawing>
      </w:r>
    </w:p>
    <w:p w14:paraId="378619E4"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14:paraId="2E9C1BB1"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14:paraId="35DF234D"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14:paraId="4C5A1E2F"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7FF7CC1E" wp14:editId="605E86DE">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7910" cy="924623"/>
                    </a:xfrm>
                    <a:prstGeom prst="rect">
                      <a:avLst/>
                    </a:prstGeom>
                  </pic:spPr>
                </pic:pic>
              </a:graphicData>
            </a:graphic>
          </wp:inline>
        </w:drawing>
      </w:r>
    </w:p>
    <w:p w14:paraId="3844C96A"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14:paraId="41EFC744" w14:textId="77777777" w:rsidR="00DE6760" w:rsidRPr="009661B9" w:rsidRDefault="00DE6760" w:rsidP="00DE6760">
      <w:r w:rsidRPr="009661B9">
        <w:br w:type="page"/>
      </w:r>
    </w:p>
    <w:p w14:paraId="26BC5ACA"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Ezen a gombon vagy „Kiadás</w:t>
      </w:r>
      <w:proofErr w:type="gramStart"/>
      <w:r w:rsidRPr="009661B9">
        <w:rPr>
          <w:rFonts w:ascii="Times New Roman" w:hAnsi="Times New Roman" w:cs="Times New Roman"/>
        </w:rPr>
        <w:t>”</w:t>
      </w:r>
      <w:proofErr w:type="gramEnd"/>
      <w:r w:rsidRPr="009661B9">
        <w:rPr>
          <w:rFonts w:ascii="Times New Roman" w:hAnsi="Times New Roman" w:cs="Times New Roman"/>
        </w:rPr>
        <w:t xml:space="preserve">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2568E91D" wp14:editId="44C3B7AE">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260" cy="2458273"/>
                    </a:xfrm>
                    <a:prstGeom prst="rect">
                      <a:avLst/>
                    </a:prstGeom>
                  </pic:spPr>
                </pic:pic>
              </a:graphicData>
            </a:graphic>
          </wp:inline>
        </w:drawing>
      </w:r>
    </w:p>
    <w:p w14:paraId="22F3BE1E"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A „Visszavétel” gombra kattintással átléphetünk a könyv visszavételére használt oldalra, ahol a „Visszavesz” gombbal tudjuk véglegesíteni a könyv </w:t>
      </w:r>
      <w:proofErr w:type="spellStart"/>
      <w:r w:rsidRPr="009661B9">
        <w:rPr>
          <w:rFonts w:ascii="Times New Roman" w:hAnsi="Times New Roman" w:cs="Times New Roman"/>
        </w:rPr>
        <w:t>visszavevését</w:t>
      </w:r>
      <w:proofErr w:type="spellEnd"/>
      <w:r w:rsidRPr="009661B9">
        <w:rPr>
          <w:rFonts w:ascii="Times New Roman" w:hAnsi="Times New Roman" w:cs="Times New Roman"/>
        </w:rPr>
        <w:t>.</w:t>
      </w:r>
    </w:p>
    <w:p w14:paraId="7BD14A5B"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236A6641" wp14:editId="43E18F8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195" cy="2175535"/>
                    </a:xfrm>
                    <a:prstGeom prst="rect">
                      <a:avLst/>
                    </a:prstGeom>
                  </pic:spPr>
                </pic:pic>
              </a:graphicData>
            </a:graphic>
          </wp:inline>
        </w:drawing>
      </w:r>
    </w:p>
    <w:p w14:paraId="271E6D83" w14:textId="77777777" w:rsidR="00DE6760" w:rsidRPr="009661B9" w:rsidRDefault="00DE6760" w:rsidP="00DE6760">
      <w:r w:rsidRPr="009661B9">
        <w:br w:type="page"/>
      </w:r>
    </w:p>
    <w:p w14:paraId="555BF628" w14:textId="77777777" w:rsidR="00DE6760" w:rsidRPr="009661B9" w:rsidRDefault="00DE6760" w:rsidP="00D0761A">
      <w:pPr>
        <w:pStyle w:val="Cmsor3"/>
      </w:pPr>
      <w:bookmarkStart w:id="83" w:name="_Toc194844976"/>
      <w:r w:rsidRPr="009661B9">
        <w:lastRenderedPageBreak/>
        <w:t>Felhasználók oldal</w:t>
      </w:r>
      <w:bookmarkEnd w:id="83"/>
    </w:p>
    <w:p w14:paraId="43FF45E1" w14:textId="77777777" w:rsidR="00DE6760" w:rsidRPr="009661B9" w:rsidRDefault="00DE6760" w:rsidP="00DE6760">
      <w:r w:rsidRPr="009661B9">
        <w:rPr>
          <w:noProof/>
        </w:rPr>
        <w:drawing>
          <wp:inline distT="0" distB="0" distL="0" distR="0" wp14:anchorId="3F4AEAB5" wp14:editId="381AE6FD">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5">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28B16A"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14:paraId="3B2AFFD5"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 </w:t>
      </w:r>
      <w:r w:rsidRPr="009661B9">
        <w:rPr>
          <w:rFonts w:ascii="Times New Roman" w:hAnsi="Times New Roman" w:cs="Times New Roman"/>
          <w:noProof/>
        </w:rPr>
        <w:drawing>
          <wp:inline distT="0" distB="0" distL="0" distR="0" wp14:anchorId="7B1C4B74" wp14:editId="07878F4A">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14:paraId="7BA55D6D" w14:textId="77777777" w:rsidR="00DE6760" w:rsidRPr="009661B9" w:rsidRDefault="00DE6760" w:rsidP="00DE6760">
      <w:r w:rsidRPr="009661B9">
        <w:br w:type="page"/>
      </w:r>
    </w:p>
    <w:p w14:paraId="11FE10A4"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14:paraId="5AD128BC"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7690BDF4" wp14:editId="29D4431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14:paraId="2514A73D"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deaktiválni tudjuk az adott felhasználót.</w:t>
      </w:r>
    </w:p>
    <w:p w14:paraId="24609B11"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14:paraId="29298EBA"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F1D7562" wp14:editId="382D0FC3">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646" cy="2509446"/>
                    </a:xfrm>
                    <a:prstGeom prst="rect">
                      <a:avLst/>
                    </a:prstGeom>
                  </pic:spPr>
                </pic:pic>
              </a:graphicData>
            </a:graphic>
          </wp:inline>
        </w:drawing>
      </w:r>
    </w:p>
    <w:p w14:paraId="3A554E36"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14:paraId="75A642E2"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14:paraId="0660CD12"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14:paraId="4AA7CD7B"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14:paraId="2282CC64" w14:textId="77777777" w:rsidR="00DE6760" w:rsidRPr="009661B9" w:rsidRDefault="00DE6760" w:rsidP="00DE6760">
      <w:r w:rsidRPr="009661B9">
        <w:br w:type="page"/>
      </w:r>
    </w:p>
    <w:p w14:paraId="0EE7D09A" w14:textId="77777777" w:rsidR="00DE6760" w:rsidRPr="009661B9" w:rsidRDefault="00DE6760" w:rsidP="00202255">
      <w:pPr>
        <w:pStyle w:val="Cmsor3"/>
      </w:pPr>
      <w:bookmarkStart w:id="84" w:name="_Toc194844977"/>
      <w:r w:rsidRPr="009661B9">
        <w:lastRenderedPageBreak/>
        <w:t>Kivett könyvek oldal</w:t>
      </w:r>
      <w:bookmarkEnd w:id="84"/>
    </w:p>
    <w:p w14:paraId="6E3A673A" w14:textId="77777777"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14:paraId="5197209E" w14:textId="77777777" w:rsidR="00DE6760" w:rsidRPr="009661B9" w:rsidRDefault="00DE6760" w:rsidP="00DE6760">
      <w:r w:rsidRPr="009661B9">
        <w:rPr>
          <w:noProof/>
        </w:rPr>
        <w:drawing>
          <wp:inline distT="0" distB="0" distL="0" distR="0" wp14:anchorId="33C2798B" wp14:editId="46BD8AD5">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7285"/>
                    </a:xfrm>
                    <a:prstGeom prst="rect">
                      <a:avLst/>
                    </a:prstGeom>
                  </pic:spPr>
                </pic:pic>
              </a:graphicData>
            </a:graphic>
          </wp:inline>
        </w:drawing>
      </w:r>
    </w:p>
    <w:p w14:paraId="2DCB33AD" w14:textId="77777777" w:rsidR="00DE6760" w:rsidRPr="009661B9" w:rsidRDefault="00DE6760" w:rsidP="007319B5">
      <w:pPr>
        <w:pStyle w:val="Cmsor3"/>
      </w:pPr>
      <w:bookmarkStart w:id="85" w:name="_Toc194844978"/>
      <w:r w:rsidRPr="009661B9">
        <w:t>Foglalások oldal</w:t>
      </w:r>
      <w:bookmarkEnd w:id="85"/>
    </w:p>
    <w:p w14:paraId="678A4B5D" w14:textId="77777777"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14:paraId="3F7A0E9E" w14:textId="77777777" w:rsidR="00DE6760" w:rsidRPr="009661B9" w:rsidRDefault="00DE6760" w:rsidP="007319B5">
      <w:pPr>
        <w:pStyle w:val="Cmsor3"/>
      </w:pPr>
      <w:bookmarkStart w:id="86" w:name="_Toc194844979"/>
      <w:r w:rsidRPr="009661B9">
        <w:t>Előjegyzés oldal</w:t>
      </w:r>
      <w:bookmarkEnd w:id="86"/>
    </w:p>
    <w:p w14:paraId="488FA973" w14:textId="77777777" w:rsidR="00DE6760" w:rsidRPr="009661B9" w:rsidRDefault="00DE6760" w:rsidP="00DE6760">
      <w:r w:rsidRPr="009661B9">
        <w:t xml:space="preserve">Ezen az oldalon találjuk az előjegyzett könyveket. Amennyiben nincsen, ez az oldal üres. </w:t>
      </w:r>
    </w:p>
    <w:p w14:paraId="4A6489C0" w14:textId="77777777" w:rsidR="00DE6760" w:rsidRPr="009661B9" w:rsidRDefault="00DE6760" w:rsidP="00DE6760">
      <w:r w:rsidRPr="009661B9">
        <w:rPr>
          <w:noProof/>
        </w:rPr>
        <w:drawing>
          <wp:inline distT="0" distB="0" distL="0" distR="0" wp14:anchorId="7083F633" wp14:editId="11890727">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48560"/>
                    </a:xfrm>
                    <a:prstGeom prst="rect">
                      <a:avLst/>
                    </a:prstGeom>
                  </pic:spPr>
                </pic:pic>
              </a:graphicData>
            </a:graphic>
          </wp:inline>
        </w:drawing>
      </w:r>
    </w:p>
    <w:p w14:paraId="0E0576F3" w14:textId="77777777" w:rsidR="00DE6760" w:rsidRPr="009661B9" w:rsidRDefault="00DE6760" w:rsidP="00DE6760">
      <w:r w:rsidRPr="009661B9">
        <w:t xml:space="preserve">Itt tudunk a bal felső sarokban található + gombbal hozzáadni előjegyzést. </w:t>
      </w:r>
    </w:p>
    <w:p w14:paraId="02B106D9" w14:textId="77777777" w:rsidR="00DE6760" w:rsidRPr="009661B9" w:rsidRDefault="00DE6760" w:rsidP="00DE6760">
      <w:r w:rsidRPr="009661B9">
        <w:rPr>
          <w:noProof/>
        </w:rPr>
        <w:lastRenderedPageBreak/>
        <w:drawing>
          <wp:inline distT="0" distB="0" distL="0" distR="0" wp14:anchorId="50E42A20" wp14:editId="5C30E7FD">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40100"/>
                    </a:xfrm>
                    <a:prstGeom prst="rect">
                      <a:avLst/>
                    </a:prstGeom>
                  </pic:spPr>
                </pic:pic>
              </a:graphicData>
            </a:graphic>
          </wp:inline>
        </w:drawing>
      </w:r>
    </w:p>
    <w:p w14:paraId="5C6059A5" w14:textId="77777777"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14:paraId="775BEC3A" w14:textId="77777777" w:rsidR="00DE6760" w:rsidRPr="009661B9" w:rsidRDefault="00DE6760" w:rsidP="00A27FD2">
      <w:pPr>
        <w:pStyle w:val="Cmsor3"/>
      </w:pPr>
      <w:bookmarkStart w:id="87" w:name="_Toc194844980"/>
      <w:r w:rsidRPr="009661B9">
        <w:t>Kiadók oldal</w:t>
      </w:r>
      <w:bookmarkEnd w:id="87"/>
    </w:p>
    <w:p w14:paraId="1C826362" w14:textId="77777777" w:rsidR="00DE6760" w:rsidRPr="009661B9" w:rsidRDefault="00DE6760" w:rsidP="00DE6760">
      <w:r w:rsidRPr="009661B9">
        <w:t>Ezen az oldalon megtaláljuk az adatbázisban szereplő összes kiadót és azok elérhetőségeit. A táblázatban szereplő adatokat tudjuk módosítani.</w:t>
      </w:r>
    </w:p>
    <w:p w14:paraId="512B793F" w14:textId="77777777" w:rsidR="00DE6760" w:rsidRPr="009661B9" w:rsidRDefault="00DE6760" w:rsidP="00DE6760">
      <w:r w:rsidRPr="009661B9">
        <w:rPr>
          <w:noProof/>
        </w:rPr>
        <w:drawing>
          <wp:inline distT="0" distB="0" distL="0" distR="0" wp14:anchorId="5B40B0FF" wp14:editId="5BD3098A">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35730"/>
                    </a:xfrm>
                    <a:prstGeom prst="rect">
                      <a:avLst/>
                    </a:prstGeom>
                  </pic:spPr>
                </pic:pic>
              </a:graphicData>
            </a:graphic>
          </wp:inline>
        </w:drawing>
      </w:r>
    </w:p>
    <w:p w14:paraId="0BD74D24" w14:textId="77777777"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14:paraId="05625DCD" w14:textId="7592F793" w:rsidR="009B7E87" w:rsidRPr="009661B9" w:rsidRDefault="00DE6760" w:rsidP="006246D0">
      <w:r w:rsidRPr="009661B9">
        <w:t xml:space="preserve">  </w:t>
      </w:r>
      <w:r w:rsidRPr="009661B9">
        <w:rPr>
          <w:noProof/>
        </w:rPr>
        <w:drawing>
          <wp:inline distT="0" distB="0" distL="0" distR="0" wp14:anchorId="4A21EA58" wp14:editId="12280B7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14:paraId="2230AD1A" w14:textId="77777777" w:rsidR="009B7E87" w:rsidRPr="009661B9" w:rsidRDefault="009B7E87">
      <w:r w:rsidRPr="009661B9">
        <w:br w:type="page"/>
      </w:r>
    </w:p>
    <w:p w14:paraId="60FA18B6" w14:textId="24FDCE6E" w:rsidR="006246D0" w:rsidRPr="009661B9" w:rsidRDefault="00222B1A" w:rsidP="00110722">
      <w:pPr>
        <w:pStyle w:val="Cmsor2"/>
      </w:pPr>
      <w:bookmarkStart w:id="88" w:name="_Toc194844981"/>
      <w:r w:rsidRPr="009661B9">
        <w:lastRenderedPageBreak/>
        <w:t>WEB felhasználói dokumentáció</w:t>
      </w:r>
      <w:bookmarkEnd w:id="88"/>
    </w:p>
    <w:p w14:paraId="2F6096AF" w14:textId="77777777" w:rsidR="00C149F1" w:rsidRPr="009661B9" w:rsidRDefault="00C149F1" w:rsidP="00C149F1">
      <w:r w:rsidRPr="009661B9">
        <w:t>Ez a dokumentáció segít a felhasználóknak megérteni, hogyan használhatják a weboldal különböző funkcióit.</w:t>
      </w:r>
    </w:p>
    <w:p w14:paraId="27818B1F" w14:textId="378F8096" w:rsidR="00C149F1" w:rsidRPr="009661B9" w:rsidRDefault="00AE257E" w:rsidP="00D05287">
      <w:pPr>
        <w:pStyle w:val="Cmsor3"/>
      </w:pPr>
      <w:bookmarkStart w:id="89" w:name="_Toc194844982"/>
      <w:r w:rsidRPr="009661B9">
        <w:t>B</w:t>
      </w:r>
      <w:r w:rsidR="00C149F1" w:rsidRPr="009661B9">
        <w:t>elépés</w:t>
      </w:r>
      <w:bookmarkEnd w:id="89"/>
    </w:p>
    <w:p w14:paraId="2FC2EC0B" w14:textId="77777777"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rPr>
        <w:t xml:space="preserve"> </w:t>
      </w:r>
      <w:r w:rsidRPr="009661B9">
        <w:rPr>
          <w:noProof/>
        </w:rPr>
        <w:drawing>
          <wp:inline distT="0" distB="0" distL="0" distR="0" wp14:anchorId="582FCCB4" wp14:editId="3CCCF453">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2">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14:paraId="63E63C48" w14:textId="576BB7FC"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14:paraId="12A391A4" w14:textId="77777777" w:rsidR="00C149F1" w:rsidRPr="009661B9" w:rsidRDefault="00C149F1" w:rsidP="00C149F1">
      <w:r w:rsidRPr="009661B9">
        <w:rPr>
          <w:noProof/>
        </w:rPr>
        <w:drawing>
          <wp:inline distT="0" distB="0" distL="0" distR="0" wp14:anchorId="1DC5F350" wp14:editId="1DCC7934">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2817013E" w14:textId="77777777" w:rsidR="00C149F1" w:rsidRPr="00282ECA" w:rsidRDefault="00C149F1" w:rsidP="00D95A00">
      <w:pPr>
        <w:pStyle w:val="Listaszerbekezds"/>
        <w:numPr>
          <w:ilvl w:val="0"/>
          <w:numId w:val="35"/>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14:paraId="15977800" w14:textId="77777777" w:rsidR="00C149F1" w:rsidRPr="009661B9" w:rsidRDefault="00C149F1" w:rsidP="00D95A00">
      <w:pPr>
        <w:pStyle w:val="Listaszerbekezds"/>
        <w:numPr>
          <w:ilvl w:val="0"/>
          <w:numId w:val="35"/>
        </w:numPr>
        <w:rPr>
          <w:rFonts w:ascii="Times New Roman" w:hAnsi="Times New Roman" w:cs="Times New Roman"/>
        </w:rPr>
      </w:pPr>
      <w:r w:rsidRPr="00282ECA">
        <w:rPr>
          <w:rFonts w:ascii="Times New Roman" w:hAnsi="Times New Roman" w:cs="Times New Roman"/>
          <w:noProof/>
          <w:sz w:val="24"/>
          <w:szCs w:val="24"/>
        </w:rPr>
        <w:drawing>
          <wp:anchor distT="0" distB="0" distL="114300" distR="114300" simplePos="0" relativeHeight="251685888" behindDoc="0" locked="0" layoutInCell="1" allowOverlap="1" wp14:anchorId="72FA4D8A" wp14:editId="4CC0DC33">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14:sizeRelH relativeFrom="page">
              <wp14:pctWidth>0</wp14:pctWidth>
            </wp14:sizeRelH>
            <wp14:sizeRelV relativeFrom="page">
              <wp14:pctHeight>0</wp14:pctHeight>
            </wp14:sizeRelV>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w:t>
      </w:r>
      <w:proofErr w:type="spellStart"/>
      <w:r w:rsidRPr="00282ECA">
        <w:rPr>
          <w:rFonts w:ascii="Times New Roman" w:hAnsi="Times New Roman" w:cs="Times New Roman"/>
          <w:sz w:val="24"/>
          <w:szCs w:val="24"/>
        </w:rPr>
        <w:t>jelszavamat</w:t>
      </w:r>
      <w:proofErr w:type="spellEnd"/>
      <w:r w:rsidRPr="00282ECA">
        <w:rPr>
          <w:rFonts w:ascii="Times New Roman" w:hAnsi="Times New Roman" w:cs="Times New Roman"/>
          <w:sz w:val="24"/>
          <w:szCs w:val="24"/>
        </w:rPr>
        <w:t xml:space="preserve">” hivatkozásra kattintva van lehetőség új e-mailt kérni. Ha mégis emlékszünk a jelszóra, akkor rákattinthatunk az alábbi képen is bejelölt </w:t>
      </w:r>
      <w:r w:rsidRPr="00282ECA">
        <w:rPr>
          <w:rFonts w:ascii="Times New Roman" w:hAnsi="Times New Roman" w:cs="Times New Roman"/>
          <w:sz w:val="24"/>
          <w:szCs w:val="24"/>
        </w:rPr>
        <w:lastRenderedPageBreak/>
        <w:t>„Mégis emlékszem a</w:t>
      </w:r>
      <w:r w:rsidRPr="009661B9">
        <w:rPr>
          <w:rFonts w:ascii="Times New Roman" w:hAnsi="Times New Roman" w:cs="Times New Roman"/>
        </w:rPr>
        <w:t xml:space="preserve"> </w:t>
      </w:r>
      <w:proofErr w:type="spellStart"/>
      <w:r w:rsidRPr="009661B9">
        <w:rPr>
          <w:rFonts w:ascii="Times New Roman" w:hAnsi="Times New Roman" w:cs="Times New Roman"/>
        </w:rPr>
        <w:t>jelszavamra</w:t>
      </w:r>
      <w:proofErr w:type="spellEnd"/>
      <w:r w:rsidRPr="009661B9">
        <w:rPr>
          <w:rFonts w:ascii="Times New Roman" w:hAnsi="Times New Roman" w:cs="Times New Roman"/>
        </w:rPr>
        <w:t>” feliratra, amely visszavisz minket a bejelentkezés ablakra.</w:t>
      </w:r>
    </w:p>
    <w:p w14:paraId="6EE34E9F" w14:textId="77777777"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14:paraId="214C1390" w14:textId="77777777" w:rsidR="00C149F1" w:rsidRPr="009661B9" w:rsidRDefault="00C149F1" w:rsidP="00C149F1">
      <w:r w:rsidRPr="009661B9">
        <w:rPr>
          <w:noProof/>
        </w:rPr>
        <w:drawing>
          <wp:anchor distT="0" distB="0" distL="114300" distR="114300" simplePos="0" relativeHeight="251686912" behindDoc="0" locked="0" layoutInCell="1" allowOverlap="1" wp14:anchorId="77088856" wp14:editId="1D633F62">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03835B10" wp14:editId="61491AB9">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7547" cy="376443"/>
                    </a:xfrm>
                    <a:prstGeom prst="rect">
                      <a:avLst/>
                    </a:prstGeom>
                  </pic:spPr>
                </pic:pic>
              </a:graphicData>
            </a:graphic>
          </wp:inline>
        </w:drawing>
      </w:r>
      <w:r w:rsidRPr="009661B9">
        <w:rPr>
          <w:noProof/>
        </w:rPr>
        <w:t xml:space="preserve"> </w:t>
      </w:r>
    </w:p>
    <w:p w14:paraId="7E97411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14:paraId="0BA82D8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14:paraId="4DE658F2" w14:textId="6EB95E23" w:rsidR="00C149F1" w:rsidRPr="009661B9" w:rsidRDefault="00C149F1" w:rsidP="005D4B06">
      <w:pPr>
        <w:pStyle w:val="Cmsor3"/>
        <w:rPr>
          <w:u w:val="single"/>
        </w:rPr>
      </w:pPr>
      <w:bookmarkStart w:id="90" w:name="_Toc194844983"/>
      <w:r w:rsidRPr="009661B9">
        <w:t>Navigációs menü</w:t>
      </w:r>
      <w:bookmarkEnd w:id="90"/>
    </w:p>
    <w:p w14:paraId="18EF26C4" w14:textId="77777777" w:rsidR="00C149F1" w:rsidRPr="009661B9" w:rsidRDefault="00C149F1" w:rsidP="006D32BF">
      <w:pPr>
        <w:pStyle w:val="Cmsor4"/>
      </w:pPr>
      <w:bookmarkStart w:id="91" w:name="_Toc194844984"/>
      <w:r w:rsidRPr="009661B9">
        <w:t>Menü – asztali nézet:</w:t>
      </w:r>
      <w:bookmarkEnd w:id="91"/>
    </w:p>
    <w:p w14:paraId="29AEE16E" w14:textId="77777777" w:rsidR="00C149F1" w:rsidRPr="009661B9" w:rsidRDefault="00C149F1" w:rsidP="00C149F1">
      <w:r w:rsidRPr="009661B9">
        <w:t xml:space="preserve">A menüsáv a weboldal legtetején található, tehát bárhova görgetünk, mindig elérhető lesz: </w:t>
      </w:r>
    </w:p>
    <w:p w14:paraId="350B0397" w14:textId="77777777" w:rsidR="00C149F1" w:rsidRPr="009661B9" w:rsidRDefault="00C149F1" w:rsidP="00C149F1">
      <w:r w:rsidRPr="009661B9">
        <w:rPr>
          <w:noProof/>
        </w:rPr>
        <w:drawing>
          <wp:inline distT="0" distB="0" distL="0" distR="0" wp14:anchorId="4C9327F6" wp14:editId="4470F2C4">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7980"/>
                    </a:xfrm>
                    <a:prstGeom prst="rect">
                      <a:avLst/>
                    </a:prstGeom>
                  </pic:spPr>
                </pic:pic>
              </a:graphicData>
            </a:graphic>
          </wp:inline>
        </w:drawing>
      </w:r>
    </w:p>
    <w:p w14:paraId="02958E67" w14:textId="77777777" w:rsidR="00C149F1" w:rsidRPr="009661B9" w:rsidRDefault="00C149F1" w:rsidP="00694BAA">
      <w:pPr>
        <w:pStyle w:val="Cmsor4"/>
      </w:pPr>
      <w:bookmarkStart w:id="92" w:name="_Toc194844985"/>
      <w:r w:rsidRPr="009661B9">
        <w:t>Menü – mobil nézet:</w:t>
      </w:r>
      <w:bookmarkEnd w:id="92"/>
    </w:p>
    <w:p w14:paraId="3E84B107" w14:textId="77777777"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r w:rsidRPr="009661B9">
        <w:rPr>
          <w:noProof/>
        </w:rPr>
        <w:t xml:space="preserve"> </w:t>
      </w:r>
    </w:p>
    <w:p w14:paraId="03882873" w14:textId="77777777" w:rsidR="00C149F1" w:rsidRPr="009661B9" w:rsidRDefault="00C149F1" w:rsidP="00C149F1">
      <w:r w:rsidRPr="009661B9">
        <w:rPr>
          <w:noProof/>
        </w:rPr>
        <w:drawing>
          <wp:anchor distT="0" distB="0" distL="114300" distR="114300" simplePos="0" relativeHeight="251684864" behindDoc="0" locked="0" layoutInCell="1" allowOverlap="1" wp14:anchorId="3C1E2058" wp14:editId="6ACBB352">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23AB4B73" wp14:editId="7D7A3B96">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14:paraId="6702BFA8" w14:textId="77777777" w:rsidR="00C303F6" w:rsidRPr="009661B9" w:rsidRDefault="00C149F1" w:rsidP="00C303F6">
      <w:pPr>
        <w:pStyle w:val="Cmsor4"/>
      </w:pPr>
      <w:bookmarkStart w:id="93" w:name="_Toc194844986"/>
      <w:r w:rsidRPr="009661B9">
        <w:lastRenderedPageBreak/>
        <w:t>Navigálás az oldalak között a menü segítségével</w:t>
      </w:r>
      <w:bookmarkEnd w:id="93"/>
    </w:p>
    <w:p w14:paraId="19847229" w14:textId="6D1F5B69" w:rsidR="00C149F1" w:rsidRPr="009661B9" w:rsidRDefault="00C149F1" w:rsidP="00C303F6">
      <w:r w:rsidRPr="009661B9">
        <w:t>A menüsáv bal oldalán található a könyvtár neve (</w:t>
      </w:r>
      <w:proofErr w:type="spellStart"/>
      <w:r w:rsidRPr="009661B9">
        <w:t>Book</w:t>
      </w:r>
      <w:proofErr w:type="spellEnd"/>
      <w:r w:rsidRPr="009661B9">
        <w:t xml:space="preserve"> </w:t>
      </w:r>
      <w:proofErr w:type="spellStart"/>
      <w:r w:rsidRPr="009661B9">
        <w:t>Hive</w:t>
      </w:r>
      <w:proofErr w:type="spellEnd"/>
      <w:r w:rsidRPr="009661B9">
        <w:t>).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14:paraId="4C299537" w14:textId="77777777" w:rsidR="00B24AB7" w:rsidRPr="009661B9" w:rsidRDefault="00C149F1" w:rsidP="00C149F1">
      <w:r w:rsidRPr="009661B9">
        <w:t>Ezen felül megtalálhatóak a menüpontok minden oldal legalján lábléc formájában.</w:t>
      </w:r>
    </w:p>
    <w:p w14:paraId="46B1EEF9" w14:textId="77777777" w:rsidR="00E541CF" w:rsidRPr="009661B9" w:rsidRDefault="00C149F1" w:rsidP="00E541CF">
      <w:pPr>
        <w:pStyle w:val="Cmsor3"/>
      </w:pPr>
      <w:bookmarkStart w:id="94" w:name="_Toc194844987"/>
      <w:r w:rsidRPr="009661B9">
        <w:t>Oldalak</w:t>
      </w:r>
      <w:bookmarkEnd w:id="94"/>
    </w:p>
    <w:p w14:paraId="6D8DE904" w14:textId="77777777" w:rsidR="00E541CF" w:rsidRPr="009661B9" w:rsidRDefault="00C149F1" w:rsidP="00E541CF">
      <w:pPr>
        <w:pStyle w:val="Cmsor4"/>
      </w:pPr>
      <w:bookmarkStart w:id="95" w:name="_Toc194844988"/>
      <w:r w:rsidRPr="009661B9">
        <w:t>Főoldal</w:t>
      </w:r>
      <w:bookmarkEnd w:id="95"/>
    </w:p>
    <w:p w14:paraId="1EAC0B59" w14:textId="444D8902"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14:paraId="49F04F14" w14:textId="77777777" w:rsidR="00E541CF" w:rsidRPr="009661B9" w:rsidRDefault="00C149F1" w:rsidP="00E541CF">
      <w:pPr>
        <w:pStyle w:val="Cmsor4"/>
      </w:pPr>
      <w:bookmarkStart w:id="96" w:name="_Toc194844989"/>
      <w:r w:rsidRPr="009661B9">
        <w:t>Könyveink oldal</w:t>
      </w:r>
      <w:bookmarkEnd w:id="96"/>
    </w:p>
    <w:p w14:paraId="493C0A15" w14:textId="6CC7D982"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14:paraId="1F5B9CAD" w14:textId="77777777" w:rsidR="00C149F1" w:rsidRPr="009661B9" w:rsidRDefault="00C149F1" w:rsidP="00C149F1">
      <w:r w:rsidRPr="009661B9">
        <w:rPr>
          <w:noProof/>
        </w:rPr>
        <w:drawing>
          <wp:anchor distT="0" distB="0" distL="114300" distR="114300" simplePos="0" relativeHeight="251687936" behindDoc="0" locked="0" layoutInCell="1" allowOverlap="1" wp14:anchorId="554CEE44" wp14:editId="09779CA3">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3455AEF7" wp14:editId="43861244">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14:paraId="1896528C" w14:textId="77777777"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14:paraId="59E97317" w14:textId="77777777" w:rsidR="00C149F1" w:rsidRPr="009661B9" w:rsidRDefault="00C149F1" w:rsidP="005C7192">
      <w:r w:rsidRPr="009661B9">
        <w:t xml:space="preserve">Ha be vagyunk jelentkezve, akkor el tudjuk menteni a könyveket a kedvencek közé azzal, hogy az adott könyv kártyája alján rákattintunk a szürke szív ikonra és ismételt kattintással </w:t>
      </w:r>
      <w:proofErr w:type="spellStart"/>
      <w:r w:rsidRPr="009661B9">
        <w:t>kivehetjük</w:t>
      </w:r>
      <w:proofErr w:type="spellEnd"/>
      <w:r w:rsidRPr="009661B9">
        <w:t xml:space="preserve">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14:paraId="6BF115F7" w14:textId="77777777" w:rsidR="00C149F1" w:rsidRPr="009661B9" w:rsidRDefault="00C149F1" w:rsidP="00C149F1">
      <w:r w:rsidRPr="009661B9">
        <w:rPr>
          <w:noProof/>
        </w:rPr>
        <w:lastRenderedPageBreak/>
        <w:drawing>
          <wp:inline distT="0" distB="0" distL="0" distR="0" wp14:anchorId="09B90888" wp14:editId="7BE962F4">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14:paraId="1AE4920E" w14:textId="77777777" w:rsidR="00C149F1" w:rsidRPr="009661B9" w:rsidRDefault="00C149F1" w:rsidP="00C149F1">
      <w:r w:rsidRPr="009661B9">
        <w:t>Az oldal alján található a lapozósáv, mellyel navigálhatunk a következő és előző oldalra, továbbá, mutatja, hogy hányadik oldalon vagyunk.</w:t>
      </w:r>
    </w:p>
    <w:p w14:paraId="4DC3D729" w14:textId="77777777" w:rsidR="00C149F1" w:rsidRPr="009661B9" w:rsidRDefault="00C149F1" w:rsidP="00173CCA">
      <w:pPr>
        <w:pStyle w:val="Cmsor4"/>
      </w:pPr>
      <w:bookmarkStart w:id="97" w:name="_Toc194844990"/>
      <w:r w:rsidRPr="009661B9">
        <w:t>Könyv részletes oldal</w:t>
      </w:r>
      <w:bookmarkEnd w:id="97"/>
    </w:p>
    <w:p w14:paraId="6D2222F3" w14:textId="77777777"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14:paraId="51A3A310" w14:textId="77777777"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14:paraId="0DB36E1D" w14:textId="77777777" w:rsidR="00C149F1" w:rsidRPr="009661B9" w:rsidRDefault="00C149F1" w:rsidP="00C149F1">
      <w:r w:rsidRPr="009661B9">
        <w:rPr>
          <w:noProof/>
        </w:rPr>
        <w:drawing>
          <wp:inline distT="0" distB="0" distL="0" distR="0" wp14:anchorId="13A2440E" wp14:editId="3DEB0346">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14:paraId="37940515" w14:textId="77777777"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14:paraId="4493D976" w14:textId="77777777" w:rsidR="00C149F1" w:rsidRPr="009661B9" w:rsidRDefault="00C149F1" w:rsidP="00C149F1">
      <w:r w:rsidRPr="009661B9">
        <w:rPr>
          <w:noProof/>
        </w:rPr>
        <w:lastRenderedPageBreak/>
        <w:drawing>
          <wp:inline distT="0" distB="0" distL="0" distR="0" wp14:anchorId="139CAF0A" wp14:editId="4B0FF306">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770A4DBE" w14:textId="77777777" w:rsidR="00C149F1" w:rsidRPr="009661B9" w:rsidRDefault="00C149F1" w:rsidP="00A84664">
      <w:pPr>
        <w:pStyle w:val="Cmsor4"/>
      </w:pPr>
      <w:bookmarkStart w:id="98" w:name="_Toc194844991"/>
      <w:r w:rsidRPr="009661B9">
        <w:t>Profil részletei oldal</w:t>
      </w:r>
      <w:bookmarkEnd w:id="98"/>
    </w:p>
    <w:p w14:paraId="615575F8" w14:textId="77777777"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w:t>
      </w:r>
      <w:proofErr w:type="spellStart"/>
      <w:r w:rsidRPr="009661B9">
        <w:t>mobilos</w:t>
      </w:r>
      <w:proofErr w:type="spellEnd"/>
      <w:r w:rsidRPr="009661B9">
        <w:t xml:space="preserve"> nézetben az oldal tetején, a </w:t>
      </w:r>
      <w:proofErr w:type="spellStart"/>
      <w:r w:rsidRPr="009661B9">
        <w:t>főmenü</w:t>
      </w:r>
      <w:proofErr w:type="spellEnd"/>
      <w:r w:rsidRPr="009661B9">
        <w:t xml:space="preserve"> alatt találunk egy navigációs menüt, mellyel az oldalon megjelenített adatok között tudunk váltani. Asztali nézetben egy zöld pont, </w:t>
      </w:r>
      <w:proofErr w:type="spellStart"/>
      <w:r w:rsidRPr="009661B9">
        <w:t>mobilos</w:t>
      </w:r>
      <w:proofErr w:type="spellEnd"/>
      <w:r w:rsidRPr="009661B9">
        <w:t xml:space="preserve"> nézetben pedig a menü szövegének zöldre váltása mutatja, hogy milyen adatokat nézzük éppen. </w:t>
      </w:r>
    </w:p>
    <w:p w14:paraId="269BA65A" w14:textId="77777777"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14:paraId="3C499CD1" w14:textId="77777777" w:rsidR="00C149F1" w:rsidRPr="009661B9" w:rsidRDefault="00C149F1" w:rsidP="00C149F1">
      <w:r w:rsidRPr="009661B9">
        <w:t>Van három szöveges beviteli mező:</w:t>
      </w:r>
    </w:p>
    <w:p w14:paraId="6F11DAC2"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14:paraId="1B0246B4"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14:paraId="415F358B"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14:paraId="7C95DA47" w14:textId="77777777"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14:paraId="1BE3CC42" w14:textId="77777777" w:rsidR="00C149F1" w:rsidRPr="009661B9" w:rsidRDefault="00C149F1" w:rsidP="00C149F1">
      <w:r w:rsidRPr="009661B9">
        <w:rPr>
          <w:noProof/>
        </w:rPr>
        <w:drawing>
          <wp:anchor distT="0" distB="0" distL="114300" distR="114300" simplePos="0" relativeHeight="251688960" behindDoc="0" locked="0" layoutInCell="1" allowOverlap="1" wp14:anchorId="31EF5038" wp14:editId="44E55095">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t xml:space="preserve"> </w:t>
      </w:r>
      <w:r w:rsidRPr="009661B9">
        <w:rPr>
          <w:noProof/>
        </w:rPr>
        <w:drawing>
          <wp:inline distT="0" distB="0" distL="0" distR="0" wp14:anchorId="2C512E9C" wp14:editId="4175DF47">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7"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14:paraId="0D1FBA33"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14:paraId="1536EF2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14:paraId="7782511C"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14:paraId="5D6E8F1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14:paraId="757533C2"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14:paraId="2C4F8CB8" w14:textId="77777777" w:rsidR="00C149F1" w:rsidRPr="009661B9" w:rsidRDefault="00C149F1" w:rsidP="00C149F1"/>
    <w:p w14:paraId="02D63069" w14:textId="77777777" w:rsidR="00C149F1" w:rsidRPr="009661B9" w:rsidRDefault="00C149F1" w:rsidP="006B5526">
      <w:pPr>
        <w:pStyle w:val="Cmsor4"/>
      </w:pPr>
      <w:bookmarkStart w:id="99" w:name="_Toc194844992"/>
      <w:r w:rsidRPr="009661B9">
        <w:t>Rólunk oldal</w:t>
      </w:r>
      <w:bookmarkEnd w:id="99"/>
    </w:p>
    <w:p w14:paraId="6E0BDD25" w14:textId="77777777"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14:paraId="111F331F" w14:textId="77777777" w:rsidR="008D0762" w:rsidRPr="009661B9" w:rsidRDefault="008D0762" w:rsidP="008D0762"/>
    <w:sectPr w:rsidR="008D0762" w:rsidRPr="009661B9" w:rsidSect="009D3496">
      <w:footerReference w:type="default" r:id="rId58"/>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6228E" w14:textId="77777777" w:rsidR="00E97D9C" w:rsidRDefault="00E97D9C">
      <w:r>
        <w:separator/>
      </w:r>
    </w:p>
  </w:endnote>
  <w:endnote w:type="continuationSeparator" w:id="0">
    <w:p w14:paraId="62E5A6C0" w14:textId="77777777" w:rsidR="00E97D9C" w:rsidRDefault="00E97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34E56" w14:textId="77777777" w:rsidR="00C03417" w:rsidRDefault="00C0341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383882"/>
      <w:docPartObj>
        <w:docPartGallery w:val="Page Numbers (Bottom of Page)"/>
        <w:docPartUnique/>
      </w:docPartObj>
    </w:sdtPr>
    <w:sdtContent>
      <w:p w14:paraId="31C0E18F" w14:textId="4F4F7C5A" w:rsidR="00C03417" w:rsidRDefault="00C03417">
        <w:pPr>
          <w:pStyle w:val="llb"/>
          <w:jc w:val="center"/>
        </w:pPr>
        <w:r>
          <w:fldChar w:fldCharType="begin"/>
        </w:r>
        <w:r>
          <w:instrText>PAGE   \* MERGEFORMAT</w:instrText>
        </w:r>
        <w:r>
          <w:fldChar w:fldCharType="separate"/>
        </w:r>
        <w:r>
          <w:t>2</w:t>
        </w:r>
        <w:r>
          <w:fldChar w:fldCharType="end"/>
        </w:r>
      </w:p>
    </w:sdtContent>
  </w:sdt>
  <w:p w14:paraId="1034D5A7" w14:textId="77777777" w:rsidR="00C03417" w:rsidRDefault="00C03417">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11A9C" w14:textId="5855B801" w:rsidR="00C03417" w:rsidRDefault="00C03417">
    <w:pPr>
      <w:pStyle w:val="llb"/>
      <w:jc w:val="center"/>
    </w:pPr>
  </w:p>
  <w:p w14:paraId="45A9871C" w14:textId="77777777" w:rsidR="00C03417" w:rsidRDefault="00C03417">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2960143"/>
      <w:docPartObj>
        <w:docPartGallery w:val="Page Numbers (Bottom of Page)"/>
        <w:docPartUnique/>
      </w:docPartObj>
    </w:sdtPr>
    <w:sdtContent>
      <w:p w14:paraId="7D283A59" w14:textId="163A6866" w:rsidR="00C03417" w:rsidRDefault="00C03417">
        <w:pPr>
          <w:pStyle w:val="llb"/>
          <w:jc w:val="center"/>
        </w:pPr>
        <w:r>
          <w:fldChar w:fldCharType="begin"/>
        </w:r>
        <w:r>
          <w:instrText>PAGE   \* MERGEFORMAT</w:instrText>
        </w:r>
        <w:r>
          <w:fldChar w:fldCharType="separate"/>
        </w:r>
        <w:r>
          <w:t>2</w:t>
        </w:r>
        <w:r>
          <w:fldChar w:fldCharType="end"/>
        </w:r>
      </w:p>
    </w:sdtContent>
  </w:sdt>
  <w:p w14:paraId="746A26DE" w14:textId="77777777" w:rsidR="00C03417" w:rsidRDefault="00C0341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AED1D" w14:textId="77777777" w:rsidR="00E97D9C" w:rsidRDefault="00E97D9C">
      <w:r>
        <w:separator/>
      </w:r>
    </w:p>
  </w:footnote>
  <w:footnote w:type="continuationSeparator" w:id="0">
    <w:p w14:paraId="52EA27CB" w14:textId="77777777" w:rsidR="00E97D9C" w:rsidRDefault="00E97D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4FF7" w14:textId="77777777" w:rsidR="00C03417" w:rsidRDefault="00C03417">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6A79" w14:textId="3B5E17FD" w:rsidR="00C03417" w:rsidRDefault="00C03417">
    <w:pPr>
      <w:pStyle w:val="lfej"/>
    </w:pPr>
  </w:p>
  <w:p w14:paraId="40175810" w14:textId="04E87FB4" w:rsidR="00C03417" w:rsidRDefault="00C03417">
    <w:pPr>
      <w:pStyle w:val="lfej"/>
    </w:pPr>
    <w:proofErr w:type="spellStart"/>
    <w:r>
      <w:t>Book</w:t>
    </w:r>
    <w:proofErr w:type="spellEnd"/>
    <w:r>
      <w:t xml:space="preserve"> </w:t>
    </w:r>
    <w:proofErr w:type="spellStart"/>
    <w:r>
      <w:t>Hive</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4E27" w14:textId="77777777" w:rsidR="00C03417" w:rsidRDefault="00C03417">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8"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1"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2" w15:restartNumberingAfterBreak="0">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5"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6"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1"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22"/>
  </w:num>
  <w:num w:numId="2">
    <w:abstractNumId w:val="22"/>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0"/>
  </w:num>
  <w:num w:numId="24">
    <w:abstractNumId w:val="7"/>
  </w:num>
  <w:num w:numId="25">
    <w:abstractNumId w:val="15"/>
  </w:num>
  <w:num w:numId="26">
    <w:abstractNumId w:val="10"/>
  </w:num>
  <w:num w:numId="27">
    <w:abstractNumId w:val="11"/>
  </w:num>
  <w:num w:numId="28">
    <w:abstractNumId w:val="4"/>
  </w:num>
  <w:num w:numId="29">
    <w:abstractNumId w:val="21"/>
  </w:num>
  <w:num w:numId="30">
    <w:abstractNumId w:val="2"/>
  </w:num>
  <w:num w:numId="31">
    <w:abstractNumId w:val="19"/>
  </w:num>
  <w:num w:numId="32">
    <w:abstractNumId w:val="16"/>
  </w:num>
  <w:num w:numId="33">
    <w:abstractNumId w:val="8"/>
  </w:num>
  <w:num w:numId="34">
    <w:abstractNumId w:val="18"/>
  </w:num>
  <w:num w:numId="35">
    <w:abstractNumId w:val="3"/>
  </w:num>
  <w:num w:numId="36">
    <w:abstractNumId w:val="9"/>
  </w:num>
  <w:num w:numId="37">
    <w:abstractNumId w:val="5"/>
  </w:num>
  <w:num w:numId="38">
    <w:abstractNumId w:val="17"/>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707F"/>
    <w:rsid w:val="002F7694"/>
    <w:rsid w:val="003058C4"/>
    <w:rsid w:val="00312996"/>
    <w:rsid w:val="00333EC0"/>
    <w:rsid w:val="00346009"/>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7448D"/>
    <w:rsid w:val="009802CB"/>
    <w:rsid w:val="009A41C4"/>
    <w:rsid w:val="009B1E0C"/>
    <w:rsid w:val="009B7E87"/>
    <w:rsid w:val="009C0B95"/>
    <w:rsid w:val="009C199B"/>
    <w:rsid w:val="009C19B1"/>
    <w:rsid w:val="009C7AF9"/>
    <w:rsid w:val="009D0EB6"/>
    <w:rsid w:val="009D1A24"/>
    <w:rsid w:val="009D3496"/>
    <w:rsid w:val="009F271D"/>
    <w:rsid w:val="009F4DB0"/>
    <w:rsid w:val="009F5236"/>
    <w:rsid w:val="00A13B84"/>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C03417"/>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97D9C"/>
    <w:rsid w:val="00EE7B6D"/>
    <w:rsid w:val="00EF2498"/>
    <w:rsid w:val="00F016E8"/>
    <w:rsid w:val="00F12DB1"/>
    <w:rsid w:val="00F14EFD"/>
    <w:rsid w:val="00F359EB"/>
    <w:rsid w:val="00F35B54"/>
    <w:rsid w:val="00F41C77"/>
    <w:rsid w:val="00F43CE0"/>
    <w:rsid w:val="00F6010A"/>
    <w:rsid w:val="00F654F6"/>
    <w:rsid w:val="00F70374"/>
    <w:rsid w:val="00F704C4"/>
    <w:rsid w:val="00F74E3B"/>
    <w:rsid w:val="00F82F24"/>
    <w:rsid w:val="00F870EC"/>
    <w:rsid w:val="00F87661"/>
    <w:rsid w:val="00FB72C2"/>
    <w:rsid w:val="00FC56A1"/>
    <w:rsid w:val="00FE2798"/>
    <w:rsid w:val="00FF1307"/>
    <w:rsid w:val="00FF3C62"/>
    <w:rsid w:val="00FF7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07C455"/>
  <w15:docId w15:val="{C54083C4-9CB0-4055-BCB5-49491B94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pPr>
      <w:widowControl w:val="0"/>
      <w:snapToGrid w:val="0"/>
      <w:spacing w:line="480" w:lineRule="atLeast"/>
      <w:outlineLvl w:val="3"/>
    </w:pPr>
    <w:rPr>
      <w:b/>
      <w:bCs/>
    </w:rPr>
  </w:style>
  <w:style w:type="paragraph" w:styleId="Cmsor5">
    <w:name w:val="heading 5"/>
    <w:basedOn w:val="Norml"/>
    <w:next w:val="Norml"/>
    <w:qFormat/>
    <w:pPr>
      <w:spacing w:before="240" w:after="60"/>
      <w:outlineLvl w:val="4"/>
    </w:pPr>
    <w:rPr>
      <w:b/>
      <w:bCs/>
      <w:i/>
      <w:iCs/>
      <w:sz w:val="26"/>
      <w:szCs w:val="26"/>
    </w:rPr>
  </w:style>
  <w:style w:type="paragraph" w:styleId="Cmsor6">
    <w:name w:val="heading 6"/>
    <w:basedOn w:val="Norml"/>
    <w:next w:val="Norml"/>
    <w:qFormat/>
    <w:pPr>
      <w:spacing w:before="240" w:after="60"/>
      <w:outlineLvl w:val="5"/>
    </w:pPr>
    <w:rPr>
      <w:b/>
      <w:bCs/>
      <w:sz w:val="22"/>
      <w:szCs w:val="22"/>
    </w:rPr>
  </w:style>
  <w:style w:type="paragraph" w:styleId="Cmsor7">
    <w:name w:val="heading 7"/>
    <w:basedOn w:val="Norml"/>
    <w:next w:val="Norml"/>
    <w:qFormat/>
    <w:pPr>
      <w:spacing w:before="240" w:after="60"/>
      <w:outlineLvl w:val="6"/>
    </w:pPr>
  </w:style>
  <w:style w:type="paragraph" w:styleId="Cmsor8">
    <w:name w:val="heading 8"/>
    <w:basedOn w:val="Norml"/>
    <w:next w:val="Norml"/>
    <w:qFormat/>
    <w:pPr>
      <w:spacing w:before="240" w:after="60"/>
      <w:outlineLvl w:val="7"/>
    </w:pPr>
    <w:rPr>
      <w:i/>
      <w:iCs/>
    </w:rPr>
  </w:style>
  <w:style w:type="paragraph" w:styleId="Cmsor9">
    <w:name w:val="heading 9"/>
    <w:basedOn w:val="Norml"/>
    <w:next w:val="Norml"/>
    <w:qFormat/>
    <w:p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pPr>
      <w:spacing w:before="3600" w:after="280"/>
      <w:jc w:val="center"/>
    </w:pPr>
    <w:rPr>
      <w:sz w:val="28"/>
      <w:szCs w:val="28"/>
    </w:rPr>
  </w:style>
  <w:style w:type="character" w:customStyle="1" w:styleId="BodyTextChar">
    <w:name w:val="Body Text Char"/>
    <w:basedOn w:val="Bekezdsalapbettpusa"/>
  </w:style>
  <w:style w:type="paragraph" w:styleId="Szvegtrzs">
    <w:name w:val="Body Text"/>
    <w:basedOn w:val="Norml"/>
    <w:link w:val="SzvegtrzsChar"/>
    <w:pPr>
      <w:widowControl w:val="0"/>
      <w:tabs>
        <w:tab w:val="left" w:pos="10800"/>
      </w:tabs>
      <w:snapToGrid w:val="0"/>
      <w:spacing w:line="480" w:lineRule="atLeast"/>
      <w:ind w:firstLine="720"/>
    </w:pPr>
  </w:style>
  <w:style w:type="paragraph" w:styleId="Buborkszveg">
    <w:name w:val="Balloon Text"/>
    <w:basedOn w:val="Norml"/>
    <w:semiHidden/>
    <w:rPr>
      <w:rFonts w:ascii="Tahoma" w:hAnsi="Tahoma" w:cs="Tahoma"/>
      <w:sz w:val="16"/>
      <w:szCs w:val="16"/>
    </w:rPr>
  </w:style>
  <w:style w:type="paragraph" w:customStyle="1" w:styleId="1listaszint">
    <w:name w:val="1. listaszint"/>
    <w:basedOn w:val="Norml"/>
    <w:pPr>
      <w:numPr>
        <w:numId w:val="2"/>
      </w:numPr>
      <w:spacing w:line="480" w:lineRule="atLeast"/>
    </w:pPr>
    <w:rPr>
      <w:lang w:bidi="hu-HU"/>
    </w:rPr>
  </w:style>
  <w:style w:type="paragraph" w:customStyle="1" w:styleId="2listaszint">
    <w:name w:val="2. listaszint"/>
    <w:basedOn w:val="Norml"/>
    <w:pPr>
      <w:numPr>
        <w:numId w:val="4"/>
      </w:numPr>
      <w:spacing w:line="480" w:lineRule="atLeast"/>
    </w:pPr>
    <w:rPr>
      <w:lang w:bidi="hu-HU"/>
    </w:rPr>
  </w:style>
  <w:style w:type="paragraph" w:customStyle="1" w:styleId="3listaszint">
    <w:name w:val="3. listaszint"/>
    <w:basedOn w:val="Norml"/>
    <w:pPr>
      <w:numPr>
        <w:numId w:val="6"/>
      </w:numPr>
      <w:spacing w:line="480" w:lineRule="atLeast"/>
    </w:pPr>
    <w:rPr>
      <w:lang w:bidi="hu-HU"/>
    </w:rPr>
  </w:style>
  <w:style w:type="paragraph" w:customStyle="1" w:styleId="Segdanyagok">
    <w:name w:val="Segédanyagok"/>
    <w:basedOn w:val="Norml"/>
    <w:pPr>
      <w:spacing w:before="240" w:line="480" w:lineRule="atLeast"/>
      <w:ind w:left="720" w:hanging="720"/>
    </w:pPr>
    <w:rPr>
      <w:lang w:bidi="hu-HU"/>
    </w:rPr>
  </w:style>
  <w:style w:type="paragraph" w:customStyle="1" w:styleId="Ellenrzlista-elem">
    <w:name w:val="Ellenőrzőlista-elem"/>
    <w:basedOn w:val="Norml"/>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Pr>
      <w:snapToGrid w:val="0"/>
      <w:sz w:val="24"/>
      <w:szCs w:val="24"/>
      <w:lang w:val="hu-HU" w:eastAsia="hu-HU" w:bidi="hu-HU"/>
    </w:rPr>
  </w:style>
  <w:style w:type="table" w:customStyle="1" w:styleId="Normltblzat1">
    <w:name w:val="Normál táblázat1"/>
    <w:semiHidden/>
    <w:tblPr>
      <w:tblCellMar>
        <w:top w:w="0" w:type="dxa"/>
        <w:left w:w="108" w:type="dxa"/>
        <w:bottom w:w="0" w:type="dxa"/>
        <w:right w:w="108" w:type="dxa"/>
      </w:tblCellMar>
    </w:tblPr>
  </w:style>
  <w:style w:type="paragraph" w:styleId="llb">
    <w:name w:val="footer"/>
    <w:basedOn w:val="Norml"/>
    <w:link w:val="llbChar"/>
    <w:uiPriority w:val="99"/>
    <w:pPr>
      <w:tabs>
        <w:tab w:val="center" w:pos="4536"/>
        <w:tab w:val="right" w:pos="9072"/>
      </w:tabs>
    </w:pPr>
  </w:style>
  <w:style w:type="character" w:styleId="Oldalszm">
    <w:name w:val="page number"/>
    <w:basedOn w:val="Bekezdsalapbettpus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Feloldatlanmegemlts">
    <w:name w:val="Unresolved Mention"/>
    <w:basedOn w:val="Bekezdsalapbettpusa"/>
    <w:uiPriority w:val="99"/>
    <w:semiHidden/>
    <w:unhideWhenUsed/>
    <w:rsid w:val="00A77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2.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3.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AB1B58-59CF-4040-9807-76C3A4583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Tanulmányi jelentés.dotx</Template>
  <TotalTime>364</TotalTime>
  <Pages>1</Pages>
  <Words>8160</Words>
  <Characters>56305</Characters>
  <Application>Microsoft Office Word</Application>
  <DocSecurity>0</DocSecurity>
  <Lines>469</Lines>
  <Paragraphs>128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3116TAN-10</cp:lastModifiedBy>
  <cp:revision>962</cp:revision>
  <dcterms:created xsi:type="dcterms:W3CDTF">2025-04-06T09:28:00Z</dcterms:created>
  <dcterms:modified xsi:type="dcterms:W3CDTF">2025-04-08T09:21:00Z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